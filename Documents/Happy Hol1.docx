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3768"/>
        <w:gridCol w:w="1884"/>
        <w:gridCol w:w="1884"/>
        <w:gridCol w:w="3768"/>
      </w:tblGrid>
      <w:tr w:rsidR="00DE2C99" w:rsidTr="00190075">
        <w:trPr>
          <w:trHeight w:val="810"/>
        </w:trPr>
        <w:sdt>
          <w:sdtPr>
            <w:id w:val="1751840288"/>
            <w:placeholder>
              <w:docPart w:val="0D9EDE971C814C609834427F71BBB789"/>
            </w:placeholder>
            <w:temporary/>
            <w:showingPlcHdr/>
            <w15:appearance w15:val="hidden"/>
            <w:text w:multiLine="1"/>
          </w:sdtPr>
          <w:sdtEndPr/>
          <w:sdtContent>
            <w:tc>
              <w:tcPr>
                <w:tcW w:w="5652" w:type="dxa"/>
                <w:gridSpan w:val="2"/>
                <w:shd w:val="clear" w:color="auto" w:fill="FFFFFF" w:themeFill="background1"/>
                <w:vAlign w:val="center"/>
              </w:tcPr>
              <w:p w:rsidR="00DE2C99" w:rsidRPr="00190075" w:rsidRDefault="00C30F72" w:rsidP="00190075">
                <w:pPr>
                  <w:pStyle w:val="Subtitle"/>
                </w:pPr>
                <w:r>
                  <w:t>Happy Holi!</w:t>
                </w:r>
              </w:p>
            </w:tc>
          </w:sdtContent>
        </w:sdt>
        <w:tc>
          <w:tcPr>
            <w:tcW w:w="5652" w:type="dxa"/>
            <w:gridSpan w:val="2"/>
          </w:tcPr>
          <w:p w:rsidR="00DE2C99" w:rsidRDefault="00DE2C99">
            <w:pPr>
              <w:pStyle w:val="BodyText"/>
              <w:rPr>
                <w:rFonts w:ascii="Times New Roman"/>
                <w:sz w:val="20"/>
              </w:rPr>
            </w:pPr>
          </w:p>
        </w:tc>
      </w:tr>
      <w:tr w:rsidR="00DE2C99" w:rsidTr="00190075">
        <w:trPr>
          <w:trHeight w:val="538"/>
        </w:trPr>
        <w:tc>
          <w:tcPr>
            <w:tcW w:w="3768" w:type="dxa"/>
          </w:tcPr>
          <w:p w:rsidR="00DE2C99" w:rsidRDefault="00DE2C99">
            <w:pPr>
              <w:pStyle w:val="BodyText"/>
              <w:rPr>
                <w:rFonts w:ascii="Times New Roman"/>
                <w:sz w:val="20"/>
              </w:rPr>
            </w:pPr>
          </w:p>
        </w:tc>
        <w:tc>
          <w:tcPr>
            <w:tcW w:w="3768" w:type="dxa"/>
            <w:gridSpan w:val="2"/>
          </w:tcPr>
          <w:p w:rsidR="00DE2C99" w:rsidRDefault="00DE2C99">
            <w:pPr>
              <w:pStyle w:val="BodyText"/>
              <w:rPr>
                <w:rFonts w:ascii="Times New Roman"/>
                <w:sz w:val="20"/>
              </w:rPr>
            </w:pPr>
          </w:p>
        </w:tc>
        <w:tc>
          <w:tcPr>
            <w:tcW w:w="3768" w:type="dxa"/>
          </w:tcPr>
          <w:p w:rsidR="00DE2C99" w:rsidRDefault="00DE2C99">
            <w:pPr>
              <w:pStyle w:val="BodyText"/>
              <w:rPr>
                <w:rFonts w:ascii="Times New Roman"/>
                <w:sz w:val="20"/>
              </w:rPr>
            </w:pPr>
          </w:p>
        </w:tc>
      </w:tr>
      <w:tr w:rsidR="00DE2C99" w:rsidTr="00190075">
        <w:trPr>
          <w:trHeight w:val="2158"/>
        </w:trPr>
        <w:sdt>
          <w:sdtPr>
            <w:id w:val="-651066428"/>
            <w:placeholder>
              <w:docPart w:val="73BEB79E83C9495E941F031E7F437A0E"/>
            </w:placeholder>
            <w:temporary/>
            <w:showingPlcHdr/>
            <w15:appearance w15:val="hidden"/>
            <w:text w:multiLine="1"/>
          </w:sdtPr>
          <w:sdtEndPr/>
          <w:sdtContent>
            <w:tc>
              <w:tcPr>
                <w:tcW w:w="5652" w:type="dxa"/>
                <w:gridSpan w:val="2"/>
                <w:shd w:val="clear" w:color="auto" w:fill="FFFFFF" w:themeFill="background1"/>
                <w:vAlign w:val="center"/>
              </w:tcPr>
              <w:p w:rsidR="00DE2C99" w:rsidRPr="00190075" w:rsidRDefault="00727248" w:rsidP="00190075">
                <w:pPr>
                  <w:pStyle w:val="Title"/>
                </w:pPr>
                <w:r w:rsidRPr="00190075">
                  <w:t>FESTIVAL OF COLORS</w:t>
                </w:r>
              </w:p>
            </w:tc>
          </w:sdtContent>
        </w:sdt>
        <w:tc>
          <w:tcPr>
            <w:tcW w:w="5652" w:type="dxa"/>
            <w:gridSpan w:val="2"/>
          </w:tcPr>
          <w:p w:rsidR="00DE2C99" w:rsidRDefault="00DE2C99">
            <w:pPr>
              <w:pStyle w:val="BodyText"/>
              <w:rPr>
                <w:rFonts w:ascii="Times New Roman"/>
                <w:sz w:val="20"/>
              </w:rPr>
            </w:pPr>
          </w:p>
        </w:tc>
      </w:tr>
      <w:tr w:rsidR="00DE2C99" w:rsidTr="00190075">
        <w:trPr>
          <w:trHeight w:val="538"/>
        </w:trPr>
        <w:tc>
          <w:tcPr>
            <w:tcW w:w="3768" w:type="dxa"/>
          </w:tcPr>
          <w:p w:rsidR="00DE2C99" w:rsidRDefault="00DE2C99">
            <w:pPr>
              <w:pStyle w:val="BodyText"/>
              <w:rPr>
                <w:rFonts w:ascii="Times New Roman"/>
                <w:sz w:val="20"/>
              </w:rPr>
            </w:pPr>
          </w:p>
        </w:tc>
        <w:tc>
          <w:tcPr>
            <w:tcW w:w="3768" w:type="dxa"/>
            <w:gridSpan w:val="2"/>
          </w:tcPr>
          <w:p w:rsidR="00DE2C99" w:rsidRDefault="00DE2C99">
            <w:pPr>
              <w:pStyle w:val="BodyText"/>
              <w:rPr>
                <w:rFonts w:ascii="Times New Roman"/>
                <w:sz w:val="20"/>
              </w:rPr>
            </w:pPr>
          </w:p>
        </w:tc>
        <w:tc>
          <w:tcPr>
            <w:tcW w:w="3768" w:type="dxa"/>
          </w:tcPr>
          <w:p w:rsidR="00DE2C99" w:rsidRDefault="00DE2C99">
            <w:pPr>
              <w:pStyle w:val="BodyText"/>
              <w:rPr>
                <w:rFonts w:ascii="Times New Roman"/>
                <w:sz w:val="20"/>
              </w:rPr>
            </w:pPr>
          </w:p>
        </w:tc>
      </w:tr>
      <w:tr w:rsidR="00DE2C99" w:rsidTr="00190075">
        <w:trPr>
          <w:trHeight w:val="727"/>
        </w:trPr>
        <w:tc>
          <w:tcPr>
            <w:tcW w:w="3768" w:type="dxa"/>
            <w:shd w:val="clear" w:color="auto" w:fill="B5012E" w:themeFill="accent2"/>
            <w:vAlign w:val="center"/>
          </w:tcPr>
          <w:p w:rsidR="00DE2C99" w:rsidRPr="00077E1B" w:rsidRDefault="00C36D9C" w:rsidP="00C36D9C">
            <w:pPr>
              <w:pStyle w:val="EventDetails"/>
              <w:rPr>
                <w:rStyle w:val="Strong"/>
              </w:rPr>
            </w:pPr>
            <w:r>
              <w:t>22-03-2019</w:t>
            </w:r>
          </w:p>
        </w:tc>
        <w:tc>
          <w:tcPr>
            <w:tcW w:w="3768" w:type="dxa"/>
            <w:gridSpan w:val="2"/>
            <w:shd w:val="clear" w:color="auto" w:fill="041E6E" w:themeFill="accent3"/>
            <w:vAlign w:val="center"/>
          </w:tcPr>
          <w:p w:rsidR="00DE2C99" w:rsidRPr="00077E1B" w:rsidRDefault="00C36D9C" w:rsidP="00C36D9C">
            <w:pPr>
              <w:pStyle w:val="EventDetails"/>
              <w:rPr>
                <w:rStyle w:val="Strong"/>
              </w:rPr>
            </w:pPr>
            <w:r>
              <w:rPr>
                <w:rStyle w:val="Strong"/>
              </w:rPr>
              <w:t>11:00 PM</w:t>
            </w:r>
          </w:p>
        </w:tc>
        <w:tc>
          <w:tcPr>
            <w:tcW w:w="3768" w:type="dxa"/>
            <w:shd w:val="clear" w:color="auto" w:fill="006556" w:themeFill="accent4"/>
            <w:vAlign w:val="center"/>
          </w:tcPr>
          <w:p w:rsidR="00DE2C99" w:rsidRPr="00077E1B" w:rsidRDefault="00C36D9C" w:rsidP="00C36D9C">
            <w:pPr>
              <w:pStyle w:val="EventDetails"/>
              <w:rPr>
                <w:rStyle w:val="Strong"/>
              </w:rPr>
            </w:pPr>
            <w:r>
              <w:t>COMMUNITY HAL(</w:t>
            </w:r>
            <w:proofErr w:type="spellStart"/>
            <w:r>
              <w:t>mithi</w:t>
            </w:r>
            <w:proofErr w:type="spellEnd"/>
            <w:r>
              <w:t>)</w:t>
            </w:r>
          </w:p>
        </w:tc>
      </w:tr>
      <w:tr w:rsidR="00DE2C99" w:rsidTr="00190075">
        <w:trPr>
          <w:trHeight w:val="448"/>
        </w:trPr>
        <w:tc>
          <w:tcPr>
            <w:tcW w:w="3768" w:type="dxa"/>
          </w:tcPr>
          <w:p w:rsidR="00DE2C99" w:rsidRDefault="00DE2C99">
            <w:pPr>
              <w:pStyle w:val="BodyText"/>
              <w:rPr>
                <w:rFonts w:ascii="Times New Roman"/>
                <w:sz w:val="20"/>
              </w:rPr>
            </w:pPr>
          </w:p>
        </w:tc>
        <w:tc>
          <w:tcPr>
            <w:tcW w:w="3768" w:type="dxa"/>
            <w:gridSpan w:val="2"/>
          </w:tcPr>
          <w:p w:rsidR="00DE2C99" w:rsidRDefault="00DE2C99">
            <w:pPr>
              <w:pStyle w:val="BodyText"/>
              <w:rPr>
                <w:rFonts w:ascii="Times New Roman"/>
                <w:sz w:val="20"/>
              </w:rPr>
            </w:pPr>
          </w:p>
        </w:tc>
        <w:tc>
          <w:tcPr>
            <w:tcW w:w="3768" w:type="dxa"/>
          </w:tcPr>
          <w:p w:rsidR="00DE2C99" w:rsidRDefault="00DE2C99">
            <w:pPr>
              <w:pStyle w:val="BodyText"/>
              <w:rPr>
                <w:rFonts w:ascii="Times New Roman"/>
                <w:sz w:val="20"/>
              </w:rPr>
            </w:pPr>
          </w:p>
        </w:tc>
      </w:tr>
      <w:tr w:rsidR="00DE2C99" w:rsidTr="00190075">
        <w:trPr>
          <w:trHeight w:val="2257"/>
        </w:trPr>
        <w:tc>
          <w:tcPr>
            <w:tcW w:w="5652" w:type="dxa"/>
            <w:gridSpan w:val="2"/>
            <w:shd w:val="clear" w:color="auto" w:fill="FFFFFF" w:themeFill="background1"/>
            <w:vAlign w:val="center"/>
          </w:tcPr>
          <w:p w:rsidR="00077E1B" w:rsidRPr="00077E1B" w:rsidRDefault="00F51ECA" w:rsidP="00190075">
            <w:pPr>
              <w:pStyle w:val="RSVP"/>
            </w:pPr>
            <w:sdt>
              <w:sdtPr>
                <w:id w:val="1049577366"/>
                <w:placeholder>
                  <w:docPart w:val="53595FC83C6B4B1390CBAE1465D4183C"/>
                </w:placeholder>
                <w:temporary/>
                <w:showingPlcHdr/>
                <w15:appearance w15:val="hidden"/>
              </w:sdtPr>
              <w:sdtEndPr/>
              <w:sdtContent>
                <w:r w:rsidR="00190075" w:rsidRPr="00190075">
                  <w:t>PLEASE RSVP TO:</w:t>
                </w:r>
              </w:sdtContent>
            </w:sdt>
            <w:r w:rsidR="00190075">
              <w:t xml:space="preserve"> </w:t>
            </w:r>
            <w:sdt>
              <w:sdtPr>
                <w:id w:val="1468087371"/>
                <w:placeholder>
                  <w:docPart w:val="630824CA32204516B61D758DFF14BDD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727248" w:rsidRPr="00077E1B">
                  <w:t>[TIME]</w:t>
                </w:r>
              </w:sdtContent>
            </w:sdt>
            <w:r w:rsidR="00077E1B" w:rsidRPr="00077E1B">
              <w:t xml:space="preserve">• </w:t>
            </w:r>
            <w:sdt>
              <w:sdtPr>
                <w:id w:val="2092268789"/>
                <w:placeholder>
                  <w:docPart w:val="7DCE17D7B8E6413D94C39AEF54FE20A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727248" w:rsidRPr="00077E1B">
                  <w:t>[DATE]</w:t>
                </w:r>
              </w:sdtContent>
            </w:sdt>
          </w:p>
          <w:p w:rsidR="00077E1B" w:rsidRDefault="00077E1B" w:rsidP="00190075"/>
          <w:sdt>
            <w:sdtPr>
              <w:id w:val="-34966038"/>
              <w:placeholder>
                <w:docPart w:val="B2CB41870C2F4811ABCCC281DDDB79D1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DE2C99" w:rsidRPr="00077E1B" w:rsidRDefault="00727248" w:rsidP="00190075">
                <w:r>
                  <w:t>Add a brief description of your event here. To replace this or any placeholder text with your own, just click it and start typing.</w:t>
                </w:r>
              </w:p>
            </w:sdtContent>
          </w:sdt>
        </w:tc>
        <w:tc>
          <w:tcPr>
            <w:tcW w:w="5652" w:type="dxa"/>
            <w:gridSpan w:val="2"/>
          </w:tcPr>
          <w:p w:rsidR="00DE2C99" w:rsidRDefault="00DE2C99">
            <w:pPr>
              <w:pStyle w:val="BodyText"/>
              <w:rPr>
                <w:rFonts w:ascii="Times New Roman"/>
                <w:sz w:val="20"/>
              </w:rPr>
            </w:pPr>
            <w:bookmarkStart w:id="0" w:name="_GoBack"/>
            <w:bookmarkEnd w:id="0"/>
          </w:p>
        </w:tc>
      </w:tr>
    </w:tbl>
    <w:p w:rsidR="00DE2C99" w:rsidRDefault="00DE2C99" w:rsidP="00727248"/>
    <w:sectPr w:rsidR="00DE2C99" w:rsidSect="00190075">
      <w:headerReference w:type="default" r:id="rId9"/>
      <w:type w:val="continuous"/>
      <w:pgSz w:w="12240" w:h="15840" w:code="1"/>
      <w:pgMar w:top="6959" w:right="576" w:bottom="576" w:left="576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ECA" w:rsidRDefault="00F51ECA" w:rsidP="00DE2C99">
      <w:r>
        <w:separator/>
      </w:r>
    </w:p>
  </w:endnote>
  <w:endnote w:type="continuationSeparator" w:id="0">
    <w:p w:rsidR="00F51ECA" w:rsidRDefault="00F51ECA" w:rsidP="00DE2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ECA" w:rsidRDefault="00F51ECA" w:rsidP="00DE2C99">
      <w:r>
        <w:separator/>
      </w:r>
    </w:p>
  </w:footnote>
  <w:footnote w:type="continuationSeparator" w:id="0">
    <w:p w:rsidR="00F51ECA" w:rsidRDefault="00F51ECA" w:rsidP="00DE2C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C99" w:rsidRDefault="00077E1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878D4AB" wp14:editId="148F1AE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10515600" cy="8119872"/>
          <wp:effectExtent l="0" t="2223" r="0" b="0"/>
          <wp:wrapNone/>
          <wp:docPr id="7" name="Picture 7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abstract-2468874_192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0515600" cy="81198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removePersonalInformation/>
  <w:removeDateAndTime/>
  <w:proofState w:spelling="clean" w:grammar="clean"/>
  <w:attachedTemplate r:id="rId1"/>
  <w:stylePaneFormatFilter w:val="5C04" w:allStyles="0" w:customStyles="0" w:latentStyles="1" w:stylesInUse="0" w:headingStyles="0" w:numberingStyles="0" w:tableStyles="0" w:directFormattingOnRuns="0" w:directFormattingOnParagraphs="0" w:directFormattingOnNumbering="1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ED"/>
    <w:rsid w:val="00073466"/>
    <w:rsid w:val="00077E1B"/>
    <w:rsid w:val="00190075"/>
    <w:rsid w:val="002F3C4E"/>
    <w:rsid w:val="0039013B"/>
    <w:rsid w:val="00395B5E"/>
    <w:rsid w:val="004E2616"/>
    <w:rsid w:val="00727248"/>
    <w:rsid w:val="00780F5F"/>
    <w:rsid w:val="00875B79"/>
    <w:rsid w:val="00B120A7"/>
    <w:rsid w:val="00BC5466"/>
    <w:rsid w:val="00C30F72"/>
    <w:rsid w:val="00C36D9C"/>
    <w:rsid w:val="00CA49ED"/>
    <w:rsid w:val="00DE2C99"/>
    <w:rsid w:val="00E21DB0"/>
    <w:rsid w:val="00F5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2"/>
    <w:qFormat/>
    <w:rsid w:val="00190075"/>
    <w:rPr>
      <w:rFonts w:eastAsia="Arial" w:cs="Arial"/>
      <w:color w:val="000000" w:themeColor="text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E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722C0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Pr>
      <w:rFonts w:ascii="Arial" w:hAnsi="Arial"/>
      <w:szCs w:val="28"/>
    </w:rPr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paragraph" w:styleId="Header">
    <w:name w:val="header"/>
    <w:basedOn w:val="Normal"/>
    <w:link w:val="HeaderChar"/>
    <w:uiPriority w:val="99"/>
    <w:semiHidden/>
    <w:rsid w:val="00DE2C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7248"/>
    <w:rPr>
      <w:rFonts w:eastAsia="Arial" w:cs="Arial"/>
      <w:color w:val="000000" w:themeColor="text1"/>
      <w:sz w:val="28"/>
    </w:rPr>
  </w:style>
  <w:style w:type="paragraph" w:styleId="Footer">
    <w:name w:val="footer"/>
    <w:basedOn w:val="Normal"/>
    <w:link w:val="FooterChar"/>
    <w:uiPriority w:val="99"/>
    <w:semiHidden/>
    <w:rsid w:val="00DE2C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7248"/>
    <w:rPr>
      <w:rFonts w:eastAsia="Arial" w:cs="Arial"/>
      <w:color w:val="000000" w:themeColor="text1"/>
      <w:sz w:val="28"/>
    </w:rPr>
  </w:style>
  <w:style w:type="table" w:styleId="TableGrid">
    <w:name w:val="Table Grid"/>
    <w:basedOn w:val="TableNormal"/>
    <w:uiPriority w:val="39"/>
    <w:rsid w:val="00DE2C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077E1B"/>
    <w:rPr>
      <w:rFonts w:asciiTheme="majorHAnsi" w:hAnsiTheme="majorHAnsi"/>
      <w:b/>
      <w:sz w:val="80"/>
    </w:rPr>
  </w:style>
  <w:style w:type="character" w:customStyle="1" w:styleId="TitleChar">
    <w:name w:val="Title Char"/>
    <w:basedOn w:val="DefaultParagraphFont"/>
    <w:link w:val="Title"/>
    <w:rsid w:val="00727248"/>
    <w:rPr>
      <w:rFonts w:asciiTheme="majorHAnsi" w:eastAsia="Arial" w:hAnsiTheme="majorHAnsi" w:cs="Arial"/>
      <w:b/>
      <w:color w:val="000000" w:themeColor="text1"/>
      <w:sz w:val="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E1B"/>
    <w:rPr>
      <w:rFonts w:asciiTheme="majorHAnsi" w:eastAsiaTheme="majorEastAsia" w:hAnsiTheme="majorHAnsi" w:cstheme="majorBidi"/>
      <w:color w:val="722C01" w:themeColor="accent1" w:themeShade="BF"/>
      <w:sz w:val="26"/>
      <w:szCs w:val="26"/>
    </w:rPr>
  </w:style>
  <w:style w:type="paragraph" w:styleId="Subtitle">
    <w:name w:val="Subtitle"/>
    <w:basedOn w:val="BodyText"/>
    <w:next w:val="Normal"/>
    <w:link w:val="SubtitleChar"/>
    <w:uiPriority w:val="1"/>
    <w:qFormat/>
    <w:rsid w:val="00077E1B"/>
    <w:rPr>
      <w:rFonts w:asciiTheme="majorHAnsi" w:hAnsiTheme="majorHAnsi" w:cstheme="majorHAnsi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"/>
    <w:rsid w:val="00727248"/>
    <w:rPr>
      <w:rFonts w:asciiTheme="majorHAnsi" w:eastAsia="Arial" w:hAnsiTheme="majorHAnsi" w:cstheme="majorHAnsi"/>
      <w:color w:val="000000" w:themeColor="text1"/>
      <w:sz w:val="48"/>
      <w:szCs w:val="48"/>
    </w:rPr>
  </w:style>
  <w:style w:type="character" w:styleId="Strong">
    <w:name w:val="Strong"/>
    <w:basedOn w:val="DefaultParagraphFont"/>
    <w:uiPriority w:val="22"/>
    <w:semiHidden/>
    <w:qFormat/>
    <w:rsid w:val="00077E1B"/>
    <w:rPr>
      <w:b/>
      <w:bCs/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727248"/>
    <w:rPr>
      <w:color w:val="808080"/>
    </w:rPr>
  </w:style>
  <w:style w:type="paragraph" w:customStyle="1" w:styleId="RSVP">
    <w:name w:val="RSVP"/>
    <w:basedOn w:val="Normal"/>
    <w:uiPriority w:val="2"/>
    <w:qFormat/>
    <w:rsid w:val="00190075"/>
    <w:rPr>
      <w:b/>
    </w:rPr>
  </w:style>
  <w:style w:type="paragraph" w:customStyle="1" w:styleId="EventDetails">
    <w:name w:val="Event Details"/>
    <w:basedOn w:val="Subtitle"/>
    <w:uiPriority w:val="2"/>
    <w:qFormat/>
    <w:rsid w:val="00190075"/>
    <w:pPr>
      <w:jc w:val="center"/>
    </w:pPr>
    <w:rPr>
      <w:b/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hail\AppData\Roaming\Microsoft\Templates\Festival%20of%20colors%20Holi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9EDE971C814C609834427F71BBB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B8BBF-B624-46EF-80DE-A21D84DD2667}"/>
      </w:docPartPr>
      <w:docPartBody>
        <w:p w:rsidR="00545491" w:rsidRDefault="001A69B3">
          <w:pPr>
            <w:pStyle w:val="0D9EDE971C814C609834427F71BBB789"/>
          </w:pPr>
          <w:r>
            <w:t>Happy Holi!</w:t>
          </w:r>
        </w:p>
      </w:docPartBody>
    </w:docPart>
    <w:docPart>
      <w:docPartPr>
        <w:name w:val="73BEB79E83C9495E941F031E7F437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9E147-20DA-40B6-9E39-F8E3B6DB0D62}"/>
      </w:docPartPr>
      <w:docPartBody>
        <w:p w:rsidR="00545491" w:rsidRDefault="001A69B3">
          <w:pPr>
            <w:pStyle w:val="73BEB79E83C9495E941F031E7F437A0E"/>
          </w:pPr>
          <w:r w:rsidRPr="00190075">
            <w:t>FESTIVAL OF COLORS</w:t>
          </w:r>
        </w:p>
      </w:docPartBody>
    </w:docPart>
    <w:docPart>
      <w:docPartPr>
        <w:name w:val="53595FC83C6B4B1390CBAE1465D41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F078A-D8F8-4863-85F6-911A05994F0E}"/>
      </w:docPartPr>
      <w:docPartBody>
        <w:p w:rsidR="00545491" w:rsidRDefault="001A69B3">
          <w:pPr>
            <w:pStyle w:val="53595FC83C6B4B1390CBAE1465D4183C"/>
          </w:pPr>
          <w:r w:rsidRPr="00190075">
            <w:t>PLEASE RSVP TO:</w:t>
          </w:r>
        </w:p>
      </w:docPartBody>
    </w:docPart>
    <w:docPart>
      <w:docPartPr>
        <w:name w:val="630824CA32204516B61D758DFF14B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9E148-3D0A-45A4-99F3-C9686B28DE10}"/>
      </w:docPartPr>
      <w:docPartBody>
        <w:p w:rsidR="00545491" w:rsidRDefault="001A69B3">
          <w:pPr>
            <w:pStyle w:val="630824CA32204516B61D758DFF14BDD9"/>
          </w:pPr>
          <w:r w:rsidRPr="00077E1B">
            <w:t>[TIME]</w:t>
          </w:r>
        </w:p>
      </w:docPartBody>
    </w:docPart>
    <w:docPart>
      <w:docPartPr>
        <w:name w:val="7DCE17D7B8E6413D94C39AEF54FE2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BCB4C-7E75-425F-BADC-89971A76DC52}"/>
      </w:docPartPr>
      <w:docPartBody>
        <w:p w:rsidR="00545491" w:rsidRDefault="001A69B3">
          <w:pPr>
            <w:pStyle w:val="7DCE17D7B8E6413D94C39AEF54FE20A2"/>
          </w:pPr>
          <w:r w:rsidRPr="00077E1B">
            <w:t>[DATE]</w:t>
          </w:r>
        </w:p>
      </w:docPartBody>
    </w:docPart>
    <w:docPart>
      <w:docPartPr>
        <w:name w:val="B2CB41870C2F4811ABCCC281DDDB7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4452B-E32F-4B40-8D87-65B3F8F8A8C0}"/>
      </w:docPartPr>
      <w:docPartBody>
        <w:p w:rsidR="00545491" w:rsidRDefault="001A69B3">
          <w:pPr>
            <w:pStyle w:val="B2CB41870C2F4811ABCCC281DDDB79D1"/>
          </w:pPr>
          <w:r>
            <w:t>Add a brief description of your event here. To replace this or any placeholder text with your own, just click it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B3"/>
    <w:rsid w:val="001A69B3"/>
    <w:rsid w:val="00545491"/>
    <w:rsid w:val="00AE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9EDE971C814C609834427F71BBB789">
    <w:name w:val="0D9EDE971C814C609834427F71BBB789"/>
  </w:style>
  <w:style w:type="paragraph" w:customStyle="1" w:styleId="73BEB79E83C9495E941F031E7F437A0E">
    <w:name w:val="73BEB79E83C9495E941F031E7F437A0E"/>
  </w:style>
  <w:style w:type="paragraph" w:customStyle="1" w:styleId="F3DCE04960C14A6AB61446417FF719BA">
    <w:name w:val="F3DCE04960C14A6AB61446417FF719BA"/>
  </w:style>
  <w:style w:type="paragraph" w:customStyle="1" w:styleId="C4BAE0D64A824A32890D6232AE8B1172">
    <w:name w:val="C4BAE0D64A824A32890D6232AE8B1172"/>
  </w:style>
  <w:style w:type="paragraph" w:customStyle="1" w:styleId="41036589321F4039AA161316DD0AD519">
    <w:name w:val="41036589321F4039AA161316DD0AD519"/>
  </w:style>
  <w:style w:type="paragraph" w:customStyle="1" w:styleId="53595FC83C6B4B1390CBAE1465D4183C">
    <w:name w:val="53595FC83C6B4B1390CBAE1465D4183C"/>
  </w:style>
  <w:style w:type="paragraph" w:customStyle="1" w:styleId="630824CA32204516B61D758DFF14BDD9">
    <w:name w:val="630824CA32204516B61D758DFF14BDD9"/>
  </w:style>
  <w:style w:type="paragraph" w:customStyle="1" w:styleId="7DCE17D7B8E6413D94C39AEF54FE20A2">
    <w:name w:val="7DCE17D7B8E6413D94C39AEF54FE20A2"/>
  </w:style>
  <w:style w:type="paragraph" w:customStyle="1" w:styleId="B2CB41870C2F4811ABCCC281DDDB79D1">
    <w:name w:val="B2CB41870C2F4811ABCCC281DDDB79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Holi">
  <a:themeElements>
    <a:clrScheme name="ColorFestival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993C02"/>
      </a:accent1>
      <a:accent2>
        <a:srgbClr val="B5012E"/>
      </a:accent2>
      <a:accent3>
        <a:srgbClr val="041E6E"/>
      </a:accent3>
      <a:accent4>
        <a:srgbClr val="006556"/>
      </a:accent4>
      <a:accent5>
        <a:srgbClr val="2CA9CD"/>
      </a:accent5>
      <a:accent6>
        <a:srgbClr val="EDE7DB"/>
      </a:accent6>
      <a:hlink>
        <a:srgbClr val="0000FF"/>
      </a:hlink>
      <a:folHlink>
        <a:srgbClr val="FF00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Holi" id="{A46E12FC-D22F-7247-ADDE-38F793F27573}" vid="{EF01418D-455B-AE49-9E87-DDC125E15D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2EE7A1-BD35-46B1-9D29-DD175002BA1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38E721D-CE31-43AD-A727-054A89015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78784D-24E3-4665-A019-D887C103E7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Festival of colors Holi flyer</Template>
  <TotalTime>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2019-02-27T20:03:00Z</dcterms:created>
  <dcterms:modified xsi:type="dcterms:W3CDTF">2019-03-06T19:45:00Z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