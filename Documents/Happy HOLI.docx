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E6DEE" w:rsidRPr="00F66831" w:rsidRDefault="00BF2A21" w:rsidP="00F66831">
      <w:pPr>
        <w:pStyle w:val="Title"/>
      </w:pPr>
      <w:sdt>
        <w:sdtPr>
          <w:id w:val="-1393505731"/>
          <w:placeholder>
            <w:docPart w:val="8BF888723A8E480C8BE4443ED7CC7E03"/>
          </w:placeholder>
          <w:temporary/>
          <w:showingPlcHdr/>
          <w15:appearance w15:val="hidden"/>
        </w:sdtPr>
        <w:sdtEndPr/>
        <w:sdtContent>
          <w:r w:rsidR="00F66831" w:rsidRPr="00F66831">
            <w:t>Happy</w:t>
          </w:r>
          <w:r w:rsidR="00F66831">
            <w:t xml:space="preserve"> H</w:t>
          </w:r>
          <w:r w:rsidR="00F66831" w:rsidRPr="00F66831">
            <w:t>OLI</w:t>
          </w:r>
        </w:sdtContent>
      </w:sdt>
    </w:p>
    <w:p w:rsidR="00E83D85" w:rsidRDefault="00BF2A21" w:rsidP="006E6DEE">
      <w:sdt>
        <w:sdtPr>
          <w:id w:val="-793508878"/>
          <w:placeholder>
            <w:docPart w:val="A0CD249DB96248BCA8B82C5E441BECD4"/>
          </w:placeholder>
          <w:temporary/>
          <w:showingPlcHdr/>
          <w15:appearance w15:val="hidden"/>
        </w:sdtPr>
        <w:sdtEndPr/>
        <w:sdtContent>
          <w:r w:rsidR="00F66831" w:rsidRPr="00F66831">
            <w:t>Add a brief description of your event here. To replace this or any placeholder text with your own, just click it and start typing.</w:t>
          </w:r>
        </w:sdtContent>
      </w:sdt>
    </w:p>
    <w:tbl>
      <w:tblPr>
        <w:tblW w:w="5000" w:type="pct"/>
        <w:tblCellMar>
          <w:top w:w="28" w:type="dxa"/>
          <w:bottom w:w="28" w:type="dxa"/>
        </w:tblCellMar>
        <w:tblLook w:val="0600" w:firstRow="0" w:lastRow="0" w:firstColumn="0" w:lastColumn="0" w:noHBand="1" w:noVBand="1"/>
        <w:tblDescription w:val="Layout table"/>
      </w:tblPr>
      <w:tblGrid>
        <w:gridCol w:w="3842"/>
        <w:gridCol w:w="3842"/>
        <w:gridCol w:w="3842"/>
      </w:tblGrid>
      <w:tr w:rsidR="006E6DEE" w:rsidRPr="00204698" w:rsidTr="007E1F74">
        <w:trPr>
          <w:trHeight w:val="6860"/>
        </w:trPr>
        <w:tc>
          <w:tcPr>
            <w:tcW w:w="3842" w:type="dxa"/>
          </w:tcPr>
          <w:p w:rsidR="006E6DEE" w:rsidRPr="00204698" w:rsidRDefault="006E6DEE" w:rsidP="00204698"/>
        </w:tc>
        <w:tc>
          <w:tcPr>
            <w:tcW w:w="3842" w:type="dxa"/>
          </w:tcPr>
          <w:p w:rsidR="006E6DEE" w:rsidRPr="00204698" w:rsidRDefault="006E6DEE" w:rsidP="00204698"/>
        </w:tc>
        <w:tc>
          <w:tcPr>
            <w:tcW w:w="3842" w:type="dxa"/>
          </w:tcPr>
          <w:p w:rsidR="006E6DEE" w:rsidRPr="00204698" w:rsidRDefault="006E6DEE" w:rsidP="00204698"/>
        </w:tc>
      </w:tr>
      <w:tr w:rsidR="006E6DEE" w:rsidRPr="00204698" w:rsidTr="00204698">
        <w:tc>
          <w:tcPr>
            <w:tcW w:w="3842" w:type="dxa"/>
            <w:tcBorders>
              <w:right w:val="single" w:sz="12" w:space="0" w:color="FFFFFF" w:themeColor="background1"/>
            </w:tcBorders>
          </w:tcPr>
          <w:p w:rsidR="006E6DEE" w:rsidRPr="00204698" w:rsidRDefault="00BF2A21" w:rsidP="00204698">
            <w:pPr>
              <w:pStyle w:val="Information"/>
            </w:pPr>
            <w:sdt>
              <w:sdtPr>
                <w:id w:val="-342398212"/>
                <w:placeholder>
                  <w:docPart w:val="4742EE36ECB84A0E8C87F3A7E63766F5"/>
                </w:placeholder>
                <w:temporary/>
                <w:showingPlcHdr/>
                <w15:appearance w15:val="hidden"/>
              </w:sdtPr>
              <w:sdtEndPr/>
              <w:sdtContent>
                <w:r w:rsidR="00F66831" w:rsidRPr="00F66831">
                  <w:t>EVENT DATE</w:t>
                </w:r>
              </w:sdtContent>
            </w:sdt>
          </w:p>
        </w:tc>
        <w:tc>
          <w:tcPr>
            <w:tcW w:w="3842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6E6DEE" w:rsidRPr="00204698" w:rsidRDefault="00BF2A21" w:rsidP="00204698">
            <w:pPr>
              <w:pStyle w:val="Information"/>
            </w:pPr>
            <w:sdt>
              <w:sdtPr>
                <w:id w:val="255340827"/>
                <w:placeholder>
                  <w:docPart w:val="F79EA524FB0C49BC9D132FD1EEE53F5F"/>
                </w:placeholder>
                <w:temporary/>
                <w:showingPlcHdr/>
                <w15:appearance w15:val="hidden"/>
              </w:sdtPr>
              <w:sdtEndPr/>
              <w:sdtContent>
                <w:r w:rsidR="00F66831" w:rsidRPr="00F66831">
                  <w:t xml:space="preserve">EVENT </w:t>
                </w:r>
                <w:r w:rsidR="00F66831">
                  <w:t>time</w:t>
                </w:r>
              </w:sdtContent>
            </w:sdt>
          </w:p>
        </w:tc>
        <w:tc>
          <w:tcPr>
            <w:tcW w:w="3842" w:type="dxa"/>
            <w:tcBorders>
              <w:left w:val="single" w:sz="12" w:space="0" w:color="FFFFFF" w:themeColor="background1"/>
            </w:tcBorders>
          </w:tcPr>
          <w:p w:rsidR="006E6DEE" w:rsidRPr="00204698" w:rsidRDefault="00BF2A21" w:rsidP="00204698">
            <w:pPr>
              <w:pStyle w:val="Information"/>
            </w:pPr>
            <w:sdt>
              <w:sdtPr>
                <w:id w:val="1623493218"/>
                <w:placeholder>
                  <w:docPart w:val="5DE33DA708B844BDBB56C3D2AA3E04C5"/>
                </w:placeholder>
                <w:temporary/>
                <w:showingPlcHdr/>
                <w15:appearance w15:val="hidden"/>
              </w:sdtPr>
              <w:sdtEndPr/>
              <w:sdtContent>
                <w:r w:rsidR="00F66831" w:rsidRPr="00F66831">
                  <w:t xml:space="preserve">EVENT </w:t>
                </w:r>
                <w:r w:rsidR="00F66831">
                  <w:t>place</w:t>
                </w:r>
              </w:sdtContent>
            </w:sdt>
          </w:p>
        </w:tc>
      </w:tr>
    </w:tbl>
    <w:p w:rsidR="006E6DEE" w:rsidRDefault="006E6DEE" w:rsidP="00204698"/>
    <w:sectPr w:rsidR="006E6DEE" w:rsidSect="00AD09E2">
      <w:headerReference w:type="default" r:id="rId9"/>
      <w:pgSz w:w="12240" w:h="15840" w:code="1"/>
      <w:pgMar w:top="1304" w:right="357" w:bottom="397" w:left="35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A21" w:rsidRDefault="00BF2A21" w:rsidP="000506AD">
      <w:r>
        <w:separator/>
      </w:r>
    </w:p>
  </w:endnote>
  <w:endnote w:type="continuationSeparator" w:id="0">
    <w:p w:rsidR="00BF2A21" w:rsidRDefault="00BF2A21" w:rsidP="0005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A21" w:rsidRDefault="00BF2A21" w:rsidP="000506AD">
      <w:r>
        <w:separator/>
      </w:r>
    </w:p>
  </w:footnote>
  <w:footnote w:type="continuationSeparator" w:id="0">
    <w:p w:rsidR="00BF2A21" w:rsidRDefault="00BF2A21" w:rsidP="00050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6AD" w:rsidRPr="00397362" w:rsidRDefault="00397362" w:rsidP="0039736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909120" behindDoc="0" locked="0" layoutInCell="1" allowOverlap="1" wp14:anchorId="741E76A7" wp14:editId="618ED1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87776" cy="9648894"/>
              <wp:effectExtent l="0" t="0" r="7620" b="254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7776" cy="9648894"/>
                        <a:chOff x="0" y="0"/>
                        <a:chExt cx="7387776" cy="9648894"/>
                      </a:xfrm>
                    </wpg:grpSpPr>
                    <wps:wsp>
                      <wps:cNvPr id="4" name="Freeform 25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0ADD168-1991-4AFA-A253-234AE974FDEE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387776" cy="9648810"/>
                        </a:xfrm>
                        <a:custGeom>
                          <a:avLst/>
                          <a:gdLst>
                            <a:gd name="connsiteX0" fmla="*/ 5900 w 5308023"/>
                            <a:gd name="connsiteY0" fmla="*/ 5900 h 6823363"/>
                            <a:gd name="connsiteX1" fmla="*/ 5305264 w 5308023"/>
                            <a:gd name="connsiteY1" fmla="*/ 5900 h 6823363"/>
                            <a:gd name="connsiteX2" fmla="*/ 5305264 w 5308023"/>
                            <a:gd name="connsiteY2" fmla="*/ 6822337 h 6823363"/>
                            <a:gd name="connsiteX3" fmla="*/ 5900 w 5308023"/>
                            <a:gd name="connsiteY3" fmla="*/ 6822337 h 68233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08023" h="6823363">
                              <a:moveTo>
                                <a:pt x="5900" y="5900"/>
                              </a:moveTo>
                              <a:lnTo>
                                <a:pt x="5305264" y="5900"/>
                              </a:lnTo>
                              <a:lnTo>
                                <a:pt x="5305264" y="6822337"/>
                              </a:lnTo>
                              <a:lnTo>
                                <a:pt x="5900" y="6822337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2F92"/>
                            </a:gs>
                            <a:gs pos="57000">
                              <a:srgbClr val="7030A0"/>
                            </a:gs>
                            <a:gs pos="77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 25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48BE41-F23E-4172-BCA8-40CF26287EBB}"/>
                          </a:ext>
                        </a:extLst>
                      </wps:cNvPr>
                      <wps:cNvSpPr/>
                      <wps:spPr>
                        <a:xfrm>
                          <a:off x="0" y="7505700"/>
                          <a:ext cx="7387776" cy="2143194"/>
                        </a:xfrm>
                        <a:custGeom>
                          <a:avLst/>
                          <a:gdLst>
                            <a:gd name="connsiteX0" fmla="*/ 5900 w 5308023"/>
                            <a:gd name="connsiteY0" fmla="*/ 5900 h 891886"/>
                            <a:gd name="connsiteX1" fmla="*/ 5305264 w 5308023"/>
                            <a:gd name="connsiteY1" fmla="*/ 5900 h 891886"/>
                            <a:gd name="connsiteX2" fmla="*/ 5305264 w 5308023"/>
                            <a:gd name="connsiteY2" fmla="*/ 888261 h 891886"/>
                            <a:gd name="connsiteX3" fmla="*/ 5900 w 5308023"/>
                            <a:gd name="connsiteY3" fmla="*/ 888261 h 8918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08023" h="891886">
                              <a:moveTo>
                                <a:pt x="5900" y="5900"/>
                              </a:moveTo>
                              <a:lnTo>
                                <a:pt x="5305264" y="5900"/>
                              </a:lnTo>
                              <a:lnTo>
                                <a:pt x="5305264" y="888261"/>
                              </a:lnTo>
                              <a:lnTo>
                                <a:pt x="5900" y="88826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6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 25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EB1D228-C5F5-4E02-9798-74C06AE72706}"/>
                          </a:ext>
                        </a:extLst>
                      </wps:cNvPr>
                      <wps:cNvSpPr/>
                      <wps:spPr>
                        <a:xfrm>
                          <a:off x="3114675" y="82105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8226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7360" y="6494"/>
                                <a:pt x="7360" y="6494"/>
                                <a:pt x="8226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25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EF66C2E-46FF-4ADA-ABCD-8CEF7B385834}"/>
                          </a:ext>
                        </a:extLst>
                      </wps:cNvPr>
                      <wps:cNvSpPr/>
                      <wps:spPr>
                        <a:xfrm>
                          <a:off x="3276600" y="8362950"/>
                          <a:ext cx="12052" cy="12051"/>
                        </a:xfrm>
                        <a:custGeom>
                          <a:avLst/>
                          <a:gdLst>
                            <a:gd name="connsiteX0" fmla="*/ 7144 w 8659"/>
                            <a:gd name="connsiteY0" fmla="*/ 6494 h 8659"/>
                            <a:gd name="connsiteX1" fmla="*/ 7144 w 8659"/>
                            <a:gd name="connsiteY1" fmla="*/ 6494 h 8659"/>
                            <a:gd name="connsiteX2" fmla="*/ 714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7144" y="6494"/>
                              </a:moveTo>
                              <a:cubicBezTo>
                                <a:pt x="6278" y="6494"/>
                                <a:pt x="6278" y="6494"/>
                                <a:pt x="7144" y="6494"/>
                              </a:cubicBezTo>
                              <a:cubicBezTo>
                                <a:pt x="6278" y="6494"/>
                                <a:pt x="6278" y="6494"/>
                                <a:pt x="714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25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0F43AA0-CF00-48D2-84F2-419649CD933E}"/>
                          </a:ext>
                        </a:extLst>
                      </wps:cNvPr>
                      <wps:cNvSpPr/>
                      <wps:spPr>
                        <a:xfrm>
                          <a:off x="3419475" y="8515350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9092 w 8659"/>
                            <a:gd name="connsiteY1" fmla="*/ 6494 h 8659"/>
                            <a:gd name="connsiteX2" fmla="*/ 9092 w 8659"/>
                            <a:gd name="connsiteY2" fmla="*/ 6494 h 8659"/>
                            <a:gd name="connsiteX3" fmla="*/ 9092 w 8659"/>
                            <a:gd name="connsiteY3" fmla="*/ 6494 h 8659"/>
                            <a:gd name="connsiteX4" fmla="*/ 7360 w 8659"/>
                            <a:gd name="connsiteY4" fmla="*/ 6494 h 8659"/>
                            <a:gd name="connsiteX5" fmla="*/ 9092 w 8659"/>
                            <a:gd name="connsiteY5" fmla="*/ 6494 h 8659"/>
                            <a:gd name="connsiteX6" fmla="*/ 6494 w 8659"/>
                            <a:gd name="connsiteY6" fmla="*/ 6494 h 8659"/>
                            <a:gd name="connsiteX7" fmla="*/ 9958 w 8659"/>
                            <a:gd name="connsiteY7" fmla="*/ 6494 h 8659"/>
                            <a:gd name="connsiteX8" fmla="*/ 9092 w 8659"/>
                            <a:gd name="connsiteY8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9092" y="6494"/>
                                <a:pt x="9958" y="6494"/>
                                <a:pt x="9092" y="6494"/>
                              </a:cubicBezTo>
                              <a:cubicBezTo>
                                <a:pt x="9958" y="6494"/>
                                <a:pt x="9092" y="6494"/>
                                <a:pt x="9092" y="6494"/>
                              </a:cubicBezTo>
                              <a:cubicBezTo>
                                <a:pt x="9092" y="6494"/>
                                <a:pt x="8226" y="6494"/>
                                <a:pt x="9092" y="6494"/>
                              </a:cubicBezTo>
                              <a:cubicBezTo>
                                <a:pt x="8226" y="6494"/>
                                <a:pt x="8226" y="6494"/>
                                <a:pt x="7360" y="6494"/>
                              </a:cubicBezTo>
                              <a:cubicBezTo>
                                <a:pt x="8226" y="6494"/>
                                <a:pt x="8226" y="6494"/>
                                <a:pt x="9092" y="6494"/>
                              </a:cubicBez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ubicBezTo>
                                <a:pt x="7360" y="6494"/>
                                <a:pt x="9092" y="6494"/>
                                <a:pt x="9958" y="6494"/>
                              </a:cubicBezTo>
                              <a:cubicBezTo>
                                <a:pt x="9958" y="7360"/>
                                <a:pt x="9958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 25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DAC3747-90B4-4A05-A229-ED7791B88591}"/>
                          </a:ext>
                        </a:extLst>
                      </wps:cNvPr>
                      <wps:cNvSpPr/>
                      <wps:spPr>
                        <a:xfrm>
                          <a:off x="3105150" y="82105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 70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FE94E04-CB9E-4956-B6B6-21514162E5FB}"/>
                          </a:ext>
                        </a:extLst>
                      </wps:cNvPr>
                      <wps:cNvSpPr/>
                      <wps:spPr>
                        <a:xfrm>
                          <a:off x="3448050" y="8448675"/>
                          <a:ext cx="24103" cy="24102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11690 h 17318"/>
                            <a:gd name="connsiteX1" fmla="*/ 11690 w 17318"/>
                            <a:gd name="connsiteY1" fmla="*/ 6494 h 17318"/>
                            <a:gd name="connsiteX2" fmla="*/ 9092 w 17318"/>
                            <a:gd name="connsiteY2" fmla="*/ 9092 h 17318"/>
                            <a:gd name="connsiteX3" fmla="*/ 6494 w 17318"/>
                            <a:gd name="connsiteY3" fmla="*/ 11690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6494" y="11690"/>
                              </a:moveTo>
                              <a:cubicBezTo>
                                <a:pt x="9958" y="9958"/>
                                <a:pt x="10824" y="8226"/>
                                <a:pt x="11690" y="6494"/>
                              </a:cubicBezTo>
                              <a:cubicBezTo>
                                <a:pt x="11690" y="6494"/>
                                <a:pt x="10824" y="8226"/>
                                <a:pt x="9092" y="9092"/>
                              </a:cubicBezTo>
                              <a:cubicBezTo>
                                <a:pt x="7360" y="9958"/>
                                <a:pt x="6494" y="11690"/>
                                <a:pt x="6494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70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D7B523-13B4-4D36-844E-B8971021178D}"/>
                          </a:ext>
                        </a:extLst>
                      </wps:cNvPr>
                      <wps:cNvSpPr/>
                      <wps:spPr>
                        <a:xfrm>
                          <a:off x="3533775" y="8439150"/>
                          <a:ext cx="24103" cy="24102"/>
                        </a:xfrm>
                        <a:custGeom>
                          <a:avLst/>
                          <a:gdLst>
                            <a:gd name="connsiteX0" fmla="*/ 15153 w 17318"/>
                            <a:gd name="connsiteY0" fmla="*/ 15153 h 17318"/>
                            <a:gd name="connsiteX1" fmla="*/ 6494 w 17318"/>
                            <a:gd name="connsiteY1" fmla="*/ 6494 h 17318"/>
                            <a:gd name="connsiteX2" fmla="*/ 15153 w 17318"/>
                            <a:gd name="connsiteY2" fmla="*/ 15153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15153" y="15153"/>
                              </a:moveTo>
                              <a:lnTo>
                                <a:pt x="6494" y="6494"/>
                              </a:lnTo>
                              <a:cubicBezTo>
                                <a:pt x="9092" y="11690"/>
                                <a:pt x="11690" y="15153"/>
                                <a:pt x="15153" y="151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 70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6303F9-D6F5-42A1-B65F-0A631216F510}"/>
                          </a:ext>
                        </a:extLst>
                      </wps:cNvPr>
                      <wps:cNvSpPr/>
                      <wps:spPr>
                        <a:xfrm>
                          <a:off x="3581400" y="8239125"/>
                          <a:ext cx="108467" cy="24102"/>
                        </a:xfrm>
                        <a:custGeom>
                          <a:avLst/>
                          <a:gdLst>
                            <a:gd name="connsiteX0" fmla="*/ 54985 w 77931"/>
                            <a:gd name="connsiteY0" fmla="*/ 11690 h 17318"/>
                            <a:gd name="connsiteX1" fmla="*/ 79231 w 77931"/>
                            <a:gd name="connsiteY1" fmla="*/ 12556 h 17318"/>
                            <a:gd name="connsiteX2" fmla="*/ 6494 w 77931"/>
                            <a:gd name="connsiteY2" fmla="*/ 6494 h 17318"/>
                            <a:gd name="connsiteX3" fmla="*/ 54985 w 77931"/>
                            <a:gd name="connsiteY3" fmla="*/ 11690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931" h="17318">
                              <a:moveTo>
                                <a:pt x="54985" y="11690"/>
                              </a:moveTo>
                              <a:cubicBezTo>
                                <a:pt x="62778" y="11690"/>
                                <a:pt x="70572" y="12556"/>
                                <a:pt x="79231" y="12556"/>
                              </a:cubicBezTo>
                              <a:cubicBezTo>
                                <a:pt x="53253" y="9958"/>
                                <a:pt x="29008" y="8226"/>
                                <a:pt x="6494" y="6494"/>
                              </a:cubicBezTo>
                              <a:cubicBezTo>
                                <a:pt x="22081" y="8226"/>
                                <a:pt x="38533" y="9958"/>
                                <a:pt x="54985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 70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0DB482D-16CA-40B0-9C77-BF05829FF8C7}"/>
                          </a:ext>
                        </a:extLst>
                      </wps:cNvPr>
                      <wps:cNvSpPr/>
                      <wps:spPr>
                        <a:xfrm>
                          <a:off x="4010025" y="8286750"/>
                          <a:ext cx="84363" cy="12051"/>
                        </a:xfrm>
                        <a:custGeom>
                          <a:avLst/>
                          <a:gdLst>
                            <a:gd name="connsiteX0" fmla="*/ 16885 w 60613"/>
                            <a:gd name="connsiteY0" fmla="*/ 7360 h 8659"/>
                            <a:gd name="connsiteX1" fmla="*/ 20349 w 60613"/>
                            <a:gd name="connsiteY1" fmla="*/ 7360 h 8659"/>
                            <a:gd name="connsiteX2" fmla="*/ 34203 w 60613"/>
                            <a:gd name="connsiteY2" fmla="*/ 7360 h 8659"/>
                            <a:gd name="connsiteX3" fmla="*/ 61912 w 60613"/>
                            <a:gd name="connsiteY3" fmla="*/ 6494 h 8659"/>
                            <a:gd name="connsiteX4" fmla="*/ 34203 w 60613"/>
                            <a:gd name="connsiteY4" fmla="*/ 7360 h 8659"/>
                            <a:gd name="connsiteX5" fmla="*/ 15153 w 60613"/>
                            <a:gd name="connsiteY5" fmla="*/ 7360 h 8659"/>
                            <a:gd name="connsiteX6" fmla="*/ 9092 w 60613"/>
                            <a:gd name="connsiteY6" fmla="*/ 7360 h 8659"/>
                            <a:gd name="connsiteX7" fmla="*/ 6494 w 60613"/>
                            <a:gd name="connsiteY7" fmla="*/ 7360 h 8659"/>
                            <a:gd name="connsiteX8" fmla="*/ 13421 w 60613"/>
                            <a:gd name="connsiteY8" fmla="*/ 7360 h 8659"/>
                            <a:gd name="connsiteX9" fmla="*/ 16885 w 60613"/>
                            <a:gd name="connsiteY9" fmla="*/ 7360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0613" h="8659">
                              <a:moveTo>
                                <a:pt x="16885" y="7360"/>
                              </a:moveTo>
                              <a:cubicBezTo>
                                <a:pt x="17751" y="7360"/>
                                <a:pt x="19483" y="7360"/>
                                <a:pt x="20349" y="7360"/>
                              </a:cubicBezTo>
                              <a:cubicBezTo>
                                <a:pt x="24678" y="7360"/>
                                <a:pt x="29874" y="7360"/>
                                <a:pt x="34203" y="7360"/>
                              </a:cubicBezTo>
                              <a:cubicBezTo>
                                <a:pt x="43728" y="7360"/>
                                <a:pt x="52387" y="7360"/>
                                <a:pt x="61912" y="6494"/>
                              </a:cubicBezTo>
                              <a:cubicBezTo>
                                <a:pt x="61912" y="6494"/>
                                <a:pt x="48058" y="6494"/>
                                <a:pt x="34203" y="7360"/>
                              </a:cubicBezTo>
                              <a:cubicBezTo>
                                <a:pt x="27276" y="7360"/>
                                <a:pt x="20349" y="7360"/>
                                <a:pt x="15153" y="7360"/>
                              </a:cubicBezTo>
                              <a:cubicBezTo>
                                <a:pt x="12556" y="7360"/>
                                <a:pt x="9958" y="7360"/>
                                <a:pt x="9092" y="7360"/>
                              </a:cubicBezTo>
                              <a:cubicBezTo>
                                <a:pt x="7360" y="7360"/>
                                <a:pt x="6494" y="7360"/>
                                <a:pt x="6494" y="7360"/>
                              </a:cubicBezTo>
                              <a:cubicBezTo>
                                <a:pt x="9092" y="7360"/>
                                <a:pt x="10824" y="7360"/>
                                <a:pt x="13421" y="7360"/>
                              </a:cubicBezTo>
                              <a:cubicBezTo>
                                <a:pt x="14287" y="7360"/>
                                <a:pt x="16019" y="7360"/>
                                <a:pt x="16885" y="73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 70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A37D10A-F724-4AE5-9486-A16A6F6EE1EC}"/>
                          </a:ext>
                        </a:extLst>
                      </wps:cNvPr>
                      <wps:cNvSpPr/>
                      <wps:spPr>
                        <a:xfrm>
                          <a:off x="2876550" y="8477250"/>
                          <a:ext cx="48207" cy="36153"/>
                        </a:xfrm>
                        <a:custGeom>
                          <a:avLst/>
                          <a:gdLst>
                            <a:gd name="connsiteX0" fmla="*/ 24678 w 34636"/>
                            <a:gd name="connsiteY0" fmla="*/ 11690 h 25977"/>
                            <a:gd name="connsiteX1" fmla="*/ 19483 w 34636"/>
                            <a:gd name="connsiteY1" fmla="*/ 15153 h 25977"/>
                            <a:gd name="connsiteX2" fmla="*/ 6494 w 34636"/>
                            <a:gd name="connsiteY2" fmla="*/ 24679 h 25977"/>
                            <a:gd name="connsiteX3" fmla="*/ 9092 w 34636"/>
                            <a:gd name="connsiteY3" fmla="*/ 24679 h 25977"/>
                            <a:gd name="connsiteX4" fmla="*/ 10824 w 34636"/>
                            <a:gd name="connsiteY4" fmla="*/ 23813 h 25977"/>
                            <a:gd name="connsiteX5" fmla="*/ 11690 w 34636"/>
                            <a:gd name="connsiteY5" fmla="*/ 23813 h 25977"/>
                            <a:gd name="connsiteX6" fmla="*/ 12556 w 34636"/>
                            <a:gd name="connsiteY6" fmla="*/ 23813 h 25977"/>
                            <a:gd name="connsiteX7" fmla="*/ 14287 w 34636"/>
                            <a:gd name="connsiteY7" fmla="*/ 23813 h 25977"/>
                            <a:gd name="connsiteX8" fmla="*/ 22947 w 34636"/>
                            <a:gd name="connsiteY8" fmla="*/ 19483 h 25977"/>
                            <a:gd name="connsiteX9" fmla="*/ 35935 w 34636"/>
                            <a:gd name="connsiteY9" fmla="*/ 6494 h 25977"/>
                            <a:gd name="connsiteX10" fmla="*/ 30740 w 34636"/>
                            <a:gd name="connsiteY10" fmla="*/ 9092 h 25977"/>
                            <a:gd name="connsiteX11" fmla="*/ 24678 w 34636"/>
                            <a:gd name="connsiteY11" fmla="*/ 11690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24678" y="11690"/>
                              </a:moveTo>
                              <a:cubicBezTo>
                                <a:pt x="22947" y="12556"/>
                                <a:pt x="21215" y="14288"/>
                                <a:pt x="19483" y="15153"/>
                              </a:cubicBezTo>
                              <a:cubicBezTo>
                                <a:pt x="13422" y="19483"/>
                                <a:pt x="6494" y="24679"/>
                                <a:pt x="6494" y="24679"/>
                              </a:cubicBezTo>
                              <a:cubicBezTo>
                                <a:pt x="7360" y="24679"/>
                                <a:pt x="8226" y="24679"/>
                                <a:pt x="9092" y="24679"/>
                              </a:cubicBezTo>
                              <a:cubicBezTo>
                                <a:pt x="9958" y="24679"/>
                                <a:pt x="9958" y="24679"/>
                                <a:pt x="10824" y="23813"/>
                              </a:cubicBezTo>
                              <a:cubicBezTo>
                                <a:pt x="10824" y="23813"/>
                                <a:pt x="10824" y="23813"/>
                                <a:pt x="11690" y="23813"/>
                              </a:cubicBezTo>
                              <a:cubicBezTo>
                                <a:pt x="11690" y="23813"/>
                                <a:pt x="12556" y="23813"/>
                                <a:pt x="12556" y="23813"/>
                              </a:cubicBezTo>
                              <a:cubicBezTo>
                                <a:pt x="13422" y="23813"/>
                                <a:pt x="13422" y="23813"/>
                                <a:pt x="14287" y="23813"/>
                              </a:cubicBezTo>
                              <a:cubicBezTo>
                                <a:pt x="17751" y="22947"/>
                                <a:pt x="20349" y="21215"/>
                                <a:pt x="22947" y="19483"/>
                              </a:cubicBezTo>
                              <a:cubicBezTo>
                                <a:pt x="27276" y="16020"/>
                                <a:pt x="29874" y="10824"/>
                                <a:pt x="35935" y="6494"/>
                              </a:cubicBezTo>
                              <a:cubicBezTo>
                                <a:pt x="35935" y="6494"/>
                                <a:pt x="33338" y="7361"/>
                                <a:pt x="30740" y="9092"/>
                              </a:cubicBezTo>
                              <a:cubicBezTo>
                                <a:pt x="28142" y="9958"/>
                                <a:pt x="26410" y="10824"/>
                                <a:pt x="24678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70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6522853-1B6E-4A1F-949B-620C18F328ED}"/>
                          </a:ext>
                        </a:extLst>
                      </wps:cNvPr>
                      <wps:cNvSpPr/>
                      <wps:spPr>
                        <a:xfrm>
                          <a:off x="1962150" y="8162925"/>
                          <a:ext cx="24103" cy="12051"/>
                        </a:xfrm>
                        <a:custGeom>
                          <a:avLst/>
                          <a:gdLst>
                            <a:gd name="connsiteX0" fmla="*/ 7198 w 17318"/>
                            <a:gd name="connsiteY0" fmla="*/ 7361 h 8659"/>
                            <a:gd name="connsiteX1" fmla="*/ 16723 w 17318"/>
                            <a:gd name="connsiteY1" fmla="*/ 6494 h 8659"/>
                            <a:gd name="connsiteX2" fmla="*/ 7198 w 17318"/>
                            <a:gd name="connsiteY2" fmla="*/ 7361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7198" y="7361"/>
                              </a:moveTo>
                              <a:cubicBezTo>
                                <a:pt x="10661" y="7361"/>
                                <a:pt x="12393" y="6494"/>
                                <a:pt x="16723" y="6494"/>
                              </a:cubicBezTo>
                              <a:cubicBezTo>
                                <a:pt x="6332" y="6494"/>
                                <a:pt x="5466" y="6494"/>
                                <a:pt x="7198" y="73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71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1F7978-22BC-4663-8DF6-67ADDDEFBFCC}"/>
                          </a:ext>
                        </a:extLst>
                      </wps:cNvPr>
                      <wps:cNvSpPr/>
                      <wps:spPr>
                        <a:xfrm>
                          <a:off x="3086100" y="8134350"/>
                          <a:ext cx="24103" cy="12051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494 h 8659"/>
                            <a:gd name="connsiteX1" fmla="*/ 11690 w 17318"/>
                            <a:gd name="connsiteY1" fmla="*/ 7361 h 8659"/>
                            <a:gd name="connsiteX2" fmla="*/ 6494 w 17318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6494" y="6494"/>
                              </a:moveTo>
                              <a:cubicBezTo>
                                <a:pt x="10824" y="7361"/>
                                <a:pt x="10824" y="7361"/>
                                <a:pt x="11690" y="7361"/>
                              </a:cubicBezTo>
                              <a:cubicBezTo>
                                <a:pt x="17751" y="7361"/>
                                <a:pt x="16885" y="7361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reeform 71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3AFB71A-4553-491D-A71C-84D9380E85C2}"/>
                          </a:ext>
                        </a:extLst>
                      </wps:cNvPr>
                      <wps:cNvSpPr/>
                      <wps:spPr>
                        <a:xfrm>
                          <a:off x="3219450" y="8124825"/>
                          <a:ext cx="12052" cy="12051"/>
                        </a:xfrm>
                        <a:custGeom>
                          <a:avLst/>
                          <a:gdLst>
                            <a:gd name="connsiteX0" fmla="*/ 7793 w 8659"/>
                            <a:gd name="connsiteY0" fmla="*/ 9426 h 8659"/>
                            <a:gd name="connsiteX1" fmla="*/ 7793 w 8659"/>
                            <a:gd name="connsiteY1" fmla="*/ 9426 h 8659"/>
                            <a:gd name="connsiteX2" fmla="*/ 7793 w 8659"/>
                            <a:gd name="connsiteY2" fmla="*/ 9426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7793" y="9426"/>
                              </a:moveTo>
                              <a:cubicBezTo>
                                <a:pt x="7793" y="9426"/>
                                <a:pt x="7793" y="9426"/>
                                <a:pt x="7793" y="9426"/>
                              </a:cubicBezTo>
                              <a:cubicBezTo>
                                <a:pt x="6061" y="5096"/>
                                <a:pt x="6061" y="5962"/>
                                <a:pt x="7793" y="94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Freeform 71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6CB071E-8C6E-4C05-AEB3-3D4DB6C1F25D}"/>
                          </a:ext>
                        </a:extLst>
                      </wps:cNvPr>
                      <wps:cNvSpPr/>
                      <wps:spPr>
                        <a:xfrm>
                          <a:off x="2495550" y="8305800"/>
                          <a:ext cx="36155" cy="12051"/>
                        </a:xfrm>
                        <a:custGeom>
                          <a:avLst/>
                          <a:gdLst>
                            <a:gd name="connsiteX0" fmla="*/ 6494 w 25977"/>
                            <a:gd name="connsiteY0" fmla="*/ 9958 h 8659"/>
                            <a:gd name="connsiteX1" fmla="*/ 22081 w 25977"/>
                            <a:gd name="connsiteY1" fmla="*/ 8226 h 8659"/>
                            <a:gd name="connsiteX2" fmla="*/ 26410 w 25977"/>
                            <a:gd name="connsiteY2" fmla="*/ 6494 h 8659"/>
                            <a:gd name="connsiteX3" fmla="*/ 6494 w 25977"/>
                            <a:gd name="connsiteY3" fmla="*/ 9958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977" h="8659">
                              <a:moveTo>
                                <a:pt x="6494" y="9958"/>
                              </a:moveTo>
                              <a:cubicBezTo>
                                <a:pt x="6494" y="9958"/>
                                <a:pt x="12556" y="9092"/>
                                <a:pt x="22081" y="8226"/>
                              </a:cubicBezTo>
                              <a:cubicBezTo>
                                <a:pt x="23813" y="7361"/>
                                <a:pt x="24678" y="7361"/>
                                <a:pt x="26410" y="6494"/>
                              </a:cubicBezTo>
                              <a:cubicBezTo>
                                <a:pt x="12556" y="9092"/>
                                <a:pt x="6494" y="9958"/>
                                <a:pt x="6494" y="99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71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5E7CEA2-5D90-4807-90A4-1BEF3C609282}"/>
                          </a:ext>
                        </a:extLst>
                      </wps:cNvPr>
                      <wps:cNvSpPr/>
                      <wps:spPr>
                        <a:xfrm>
                          <a:off x="4019550" y="8115300"/>
                          <a:ext cx="24103" cy="12051"/>
                        </a:xfrm>
                        <a:custGeom>
                          <a:avLst/>
                          <a:gdLst>
                            <a:gd name="connsiteX0" fmla="*/ 11690 w 17318"/>
                            <a:gd name="connsiteY0" fmla="*/ 6494 h 8659"/>
                            <a:gd name="connsiteX1" fmla="*/ 8226 w 17318"/>
                            <a:gd name="connsiteY1" fmla="*/ 6494 h 8659"/>
                            <a:gd name="connsiteX2" fmla="*/ 6494 w 17318"/>
                            <a:gd name="connsiteY2" fmla="*/ 7360 h 8659"/>
                            <a:gd name="connsiteX3" fmla="*/ 11690 w 17318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1690" y="6494"/>
                              </a:moveTo>
                              <a:cubicBezTo>
                                <a:pt x="10824" y="6494"/>
                                <a:pt x="9092" y="6494"/>
                                <a:pt x="8226" y="6494"/>
                              </a:cubicBezTo>
                              <a:cubicBezTo>
                                <a:pt x="7360" y="6494"/>
                                <a:pt x="7360" y="6494"/>
                                <a:pt x="6494" y="7360"/>
                              </a:cubicBezTo>
                              <a:lnTo>
                                <a:pt x="11690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 71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D62221A-60B2-43ED-995E-25D619F8CC04}"/>
                          </a:ext>
                        </a:extLst>
                      </wps:cNvPr>
                      <wps:cNvSpPr/>
                      <wps:spPr>
                        <a:xfrm>
                          <a:off x="3743325" y="8115300"/>
                          <a:ext cx="385659" cy="60255"/>
                        </a:xfrm>
                        <a:custGeom>
                          <a:avLst/>
                          <a:gdLst>
                            <a:gd name="connsiteX0" fmla="*/ 6494 w 277090"/>
                            <a:gd name="connsiteY0" fmla="*/ 37667 h 43295"/>
                            <a:gd name="connsiteX1" fmla="*/ 48058 w 277090"/>
                            <a:gd name="connsiteY1" fmla="*/ 32472 h 43295"/>
                            <a:gd name="connsiteX2" fmla="*/ 139844 w 277090"/>
                            <a:gd name="connsiteY2" fmla="*/ 21215 h 43295"/>
                            <a:gd name="connsiteX3" fmla="*/ 232497 w 277090"/>
                            <a:gd name="connsiteY3" fmla="*/ 10824 h 43295"/>
                            <a:gd name="connsiteX4" fmla="*/ 274926 w 277090"/>
                            <a:gd name="connsiteY4" fmla="*/ 6494 h 43295"/>
                            <a:gd name="connsiteX5" fmla="*/ 197860 w 277090"/>
                            <a:gd name="connsiteY5" fmla="*/ 11690 h 43295"/>
                            <a:gd name="connsiteX6" fmla="*/ 201324 w 277090"/>
                            <a:gd name="connsiteY6" fmla="*/ 7360 h 43295"/>
                            <a:gd name="connsiteX7" fmla="*/ 104342 w 277090"/>
                            <a:gd name="connsiteY7" fmla="*/ 22946 h 43295"/>
                            <a:gd name="connsiteX8" fmla="*/ 6494 w 277090"/>
                            <a:gd name="connsiteY8" fmla="*/ 37667 h 43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7090" h="43295">
                              <a:moveTo>
                                <a:pt x="6494" y="37667"/>
                              </a:moveTo>
                              <a:cubicBezTo>
                                <a:pt x="6494" y="37667"/>
                                <a:pt x="22947" y="35935"/>
                                <a:pt x="48058" y="32472"/>
                              </a:cubicBezTo>
                              <a:cubicBezTo>
                                <a:pt x="73169" y="29008"/>
                                <a:pt x="106074" y="25544"/>
                                <a:pt x="139844" y="21215"/>
                              </a:cubicBezTo>
                              <a:cubicBezTo>
                                <a:pt x="173615" y="17751"/>
                                <a:pt x="207385" y="13421"/>
                                <a:pt x="232497" y="10824"/>
                              </a:cubicBezTo>
                              <a:cubicBezTo>
                                <a:pt x="257608" y="8226"/>
                                <a:pt x="274926" y="6494"/>
                                <a:pt x="274926" y="6494"/>
                              </a:cubicBezTo>
                              <a:cubicBezTo>
                                <a:pt x="227301" y="10824"/>
                                <a:pt x="205653" y="11690"/>
                                <a:pt x="197860" y="11690"/>
                              </a:cubicBezTo>
                              <a:cubicBezTo>
                                <a:pt x="190067" y="11690"/>
                                <a:pt x="194397" y="9958"/>
                                <a:pt x="201324" y="7360"/>
                              </a:cubicBezTo>
                              <a:cubicBezTo>
                                <a:pt x="201324" y="7360"/>
                                <a:pt x="152833" y="15153"/>
                                <a:pt x="104342" y="22946"/>
                              </a:cubicBezTo>
                              <a:cubicBezTo>
                                <a:pt x="54985" y="29874"/>
                                <a:pt x="6494" y="37667"/>
                                <a:pt x="6494" y="376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 71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4BE7977-8E90-4E95-BB31-8DA53505EE03}"/>
                          </a:ext>
                        </a:extLst>
                      </wps:cNvPr>
                      <wps:cNvSpPr/>
                      <wps:spPr>
                        <a:xfrm>
                          <a:off x="3933825" y="80867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7144 h 8659"/>
                            <a:gd name="connsiteX1" fmla="*/ 9958 w 8659"/>
                            <a:gd name="connsiteY1" fmla="*/ 7144 h 8659"/>
                            <a:gd name="connsiteX2" fmla="*/ 6494 w 8659"/>
                            <a:gd name="connsiteY2" fmla="*/ 714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7144"/>
                              </a:moveTo>
                              <a:cubicBezTo>
                                <a:pt x="8226" y="7144"/>
                                <a:pt x="9958" y="7144"/>
                                <a:pt x="9958" y="7144"/>
                              </a:cubicBezTo>
                              <a:cubicBezTo>
                                <a:pt x="8226" y="6278"/>
                                <a:pt x="7360" y="6278"/>
                                <a:pt x="6494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 71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D0E8136-6098-4077-900D-FD0E3401CF05}"/>
                          </a:ext>
                        </a:extLst>
                      </wps:cNvPr>
                      <wps:cNvSpPr/>
                      <wps:spPr>
                        <a:xfrm>
                          <a:off x="2419350" y="8420100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9092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ubicBezTo>
                                <a:pt x="6494" y="6494"/>
                                <a:pt x="8226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 71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E57888-4979-463D-A3F5-4E9858612BF0}"/>
                          </a:ext>
                        </a:extLst>
                      </wps:cNvPr>
                      <wps:cNvSpPr/>
                      <wps:spPr>
                        <a:xfrm>
                          <a:off x="3943350" y="80962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7360 h 8659"/>
                            <a:gd name="connsiteX1" fmla="*/ 9958 w 8659"/>
                            <a:gd name="connsiteY1" fmla="*/ 6494 h 8659"/>
                            <a:gd name="connsiteX2" fmla="*/ 6494 w 8659"/>
                            <a:gd name="connsiteY2" fmla="*/ 7360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7360"/>
                              </a:moveTo>
                              <a:cubicBezTo>
                                <a:pt x="8226" y="7360"/>
                                <a:pt x="9092" y="6494"/>
                                <a:pt x="9958" y="6494"/>
                              </a:cubicBezTo>
                              <a:cubicBezTo>
                                <a:pt x="8226" y="7360"/>
                                <a:pt x="7360" y="7360"/>
                                <a:pt x="6494" y="73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 71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D94CE2F-DBD4-4C01-8C00-23C326F5AADE}"/>
                          </a:ext>
                        </a:extLst>
                      </wps:cNvPr>
                      <wps:cNvSpPr/>
                      <wps:spPr>
                        <a:xfrm>
                          <a:off x="1971675" y="8181975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6494 w 8659"/>
                            <a:gd name="connsiteY1" fmla="*/ 7361 h 8659"/>
                            <a:gd name="connsiteX2" fmla="*/ 9092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7360" y="6494"/>
                                <a:pt x="6494" y="7361"/>
                                <a:pt x="6494" y="7361"/>
                              </a:cubicBezTo>
                              <a:cubicBezTo>
                                <a:pt x="8226" y="6494"/>
                                <a:pt x="9092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 7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FB034C-8C40-4F51-9C5D-44C57C81E0FD}"/>
                          </a:ext>
                        </a:extLst>
                      </wps:cNvPr>
                      <wps:cNvSpPr/>
                      <wps:spPr>
                        <a:xfrm>
                          <a:off x="3333750" y="82296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7360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lnTo>
                                <a:pt x="7360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 72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C25498C-778E-4145-977D-B00D8D8E22D9}"/>
                          </a:ext>
                        </a:extLst>
                      </wps:cNvPr>
                      <wps:cNvSpPr/>
                      <wps:spPr>
                        <a:xfrm>
                          <a:off x="3324225" y="8229600"/>
                          <a:ext cx="24103" cy="12051"/>
                        </a:xfrm>
                        <a:custGeom>
                          <a:avLst/>
                          <a:gdLst>
                            <a:gd name="connsiteX0" fmla="*/ 8226 w 17318"/>
                            <a:gd name="connsiteY0" fmla="*/ 6494 h 8659"/>
                            <a:gd name="connsiteX1" fmla="*/ 7360 w 17318"/>
                            <a:gd name="connsiteY1" fmla="*/ 6494 h 8659"/>
                            <a:gd name="connsiteX2" fmla="*/ 6494 w 17318"/>
                            <a:gd name="connsiteY2" fmla="*/ 6494 h 8659"/>
                            <a:gd name="connsiteX3" fmla="*/ 7360 w 17318"/>
                            <a:gd name="connsiteY3" fmla="*/ 6494 h 8659"/>
                            <a:gd name="connsiteX4" fmla="*/ 14287 w 17318"/>
                            <a:gd name="connsiteY4" fmla="*/ 8226 h 8659"/>
                            <a:gd name="connsiteX5" fmla="*/ 15153 w 17318"/>
                            <a:gd name="connsiteY5" fmla="*/ 8226 h 8659"/>
                            <a:gd name="connsiteX6" fmla="*/ 15153 w 17318"/>
                            <a:gd name="connsiteY6" fmla="*/ 8226 h 8659"/>
                            <a:gd name="connsiteX7" fmla="*/ 8226 w 17318"/>
                            <a:gd name="connsiteY7" fmla="*/ 6494 h 8659"/>
                            <a:gd name="connsiteX8" fmla="*/ 8226 w 17318"/>
                            <a:gd name="connsiteY8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8226" y="6494"/>
                              </a:moveTo>
                              <a:cubicBezTo>
                                <a:pt x="8226" y="6494"/>
                                <a:pt x="8226" y="6494"/>
                                <a:pt x="7360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7360" y="6494"/>
                                <a:pt x="7360" y="6494"/>
                              </a:cubicBezTo>
                              <a:cubicBezTo>
                                <a:pt x="9092" y="6494"/>
                                <a:pt x="11690" y="7360"/>
                                <a:pt x="14287" y="8226"/>
                              </a:cubicBezTo>
                              <a:cubicBezTo>
                                <a:pt x="14287" y="8226"/>
                                <a:pt x="14287" y="8226"/>
                                <a:pt x="15153" y="8226"/>
                              </a:cubicBezTo>
                              <a:cubicBezTo>
                                <a:pt x="15153" y="8226"/>
                                <a:pt x="15153" y="8226"/>
                                <a:pt x="15153" y="8226"/>
                              </a:cubicBezTo>
                              <a:cubicBezTo>
                                <a:pt x="13421" y="7360"/>
                                <a:pt x="11690" y="7360"/>
                                <a:pt x="8226" y="6494"/>
                              </a:cubicBezTo>
                              <a:cubicBezTo>
                                <a:pt x="9092" y="6494"/>
                                <a:pt x="9092" y="6494"/>
                                <a:pt x="8226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 72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D60B0CE-744C-444D-9770-85E424A44B00}"/>
                          </a:ext>
                        </a:extLst>
                      </wps:cNvPr>
                      <wps:cNvSpPr/>
                      <wps:spPr>
                        <a:xfrm>
                          <a:off x="3190875" y="8220075"/>
                          <a:ext cx="12052" cy="12051"/>
                        </a:xfrm>
                        <a:custGeom>
                          <a:avLst/>
                          <a:gdLst>
                            <a:gd name="connsiteX0" fmla="*/ 7144 w 8659"/>
                            <a:gd name="connsiteY0" fmla="*/ 6879 h 8659"/>
                            <a:gd name="connsiteX1" fmla="*/ 7144 w 8659"/>
                            <a:gd name="connsiteY1" fmla="*/ 6879 h 8659"/>
                            <a:gd name="connsiteX2" fmla="*/ 7144 w 8659"/>
                            <a:gd name="connsiteY2" fmla="*/ 6879 h 8659"/>
                            <a:gd name="connsiteX3" fmla="*/ 7144 w 8659"/>
                            <a:gd name="connsiteY3" fmla="*/ 6879 h 8659"/>
                            <a:gd name="connsiteX4" fmla="*/ 7144 w 8659"/>
                            <a:gd name="connsiteY4" fmla="*/ 6879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7144" y="6879"/>
                              </a:moveTo>
                              <a:cubicBezTo>
                                <a:pt x="6278" y="6879"/>
                                <a:pt x="6278" y="6013"/>
                                <a:pt x="7144" y="6879"/>
                              </a:cubicBezTo>
                              <a:lnTo>
                                <a:pt x="7144" y="6879"/>
                              </a:lnTo>
                              <a:cubicBezTo>
                                <a:pt x="6278" y="6013"/>
                                <a:pt x="6278" y="6879"/>
                                <a:pt x="7144" y="6879"/>
                              </a:cubicBezTo>
                              <a:cubicBezTo>
                                <a:pt x="7144" y="6879"/>
                                <a:pt x="7144" y="6879"/>
                                <a:pt x="7144" y="68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 72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06923EE-0E82-49A1-AE25-1B35F598FCBE}"/>
                          </a:ext>
                        </a:extLst>
                      </wps:cNvPr>
                      <wps:cNvSpPr/>
                      <wps:spPr>
                        <a:xfrm>
                          <a:off x="3248025" y="82010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reeform 72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E499628-2ACE-4078-A82A-171EF0C65EAB}"/>
                          </a:ext>
                        </a:extLst>
                      </wps:cNvPr>
                      <wps:cNvSpPr/>
                      <wps:spPr>
                        <a:xfrm>
                          <a:off x="3486150" y="83820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  <a:gd name="connsiteX6" fmla="*/ 6494 w 8659"/>
                            <a:gd name="connsiteY6" fmla="*/ 6494 h 8659"/>
                            <a:gd name="connsiteX7" fmla="*/ 6494 w 8659"/>
                            <a:gd name="connsiteY7" fmla="*/ 6494 h 8659"/>
                            <a:gd name="connsiteX8" fmla="*/ 6494 w 8659"/>
                            <a:gd name="connsiteY8" fmla="*/ 6494 h 8659"/>
                            <a:gd name="connsiteX9" fmla="*/ 7360 w 8659"/>
                            <a:gd name="connsiteY9" fmla="*/ 6494 h 8659"/>
                            <a:gd name="connsiteX10" fmla="*/ 7360 w 8659"/>
                            <a:gd name="connsiteY10" fmla="*/ 6494 h 8659"/>
                            <a:gd name="connsiteX11" fmla="*/ 6494 w 8659"/>
                            <a:gd name="connsiteY11" fmla="*/ 6494 h 8659"/>
                            <a:gd name="connsiteX12" fmla="*/ 6494 w 8659"/>
                            <a:gd name="connsiteY1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ubicBezTo>
                                <a:pt x="7360" y="6494"/>
                                <a:pt x="7360" y="6494"/>
                                <a:pt x="7360" y="6494"/>
                              </a:cubicBezTo>
                              <a:lnTo>
                                <a:pt x="7360" y="6494"/>
                              </a:ln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 72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D38382A-166E-42F4-8399-D804B92D8BDB}"/>
                          </a:ext>
                        </a:extLst>
                      </wps:cNvPr>
                      <wps:cNvSpPr/>
                      <wps:spPr>
                        <a:xfrm>
                          <a:off x="3629025" y="85344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9958 w 8659"/>
                            <a:gd name="connsiteY1" fmla="*/ 7361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7360" y="6494"/>
                                <a:pt x="9092" y="7361"/>
                                <a:pt x="9958" y="7361"/>
                              </a:cubicBezTo>
                              <a:cubicBezTo>
                                <a:pt x="10824" y="7361"/>
                                <a:pt x="9092" y="7361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 72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9DD99D1-D32D-4C5D-8CCC-5B8B4C1A066E}"/>
                          </a:ext>
                        </a:extLst>
                      </wps:cNvPr>
                      <wps:cNvSpPr/>
                      <wps:spPr>
                        <a:xfrm>
                          <a:off x="3790950" y="86868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72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6A618CD-664F-42B7-9BB3-22CD8C939E74}"/>
                          </a:ext>
                        </a:extLst>
                      </wps:cNvPr>
                      <wps:cNvSpPr/>
                      <wps:spPr>
                        <a:xfrm>
                          <a:off x="3638550" y="85344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8226 w 8659"/>
                            <a:gd name="connsiteY2" fmla="*/ 6494 h 8659"/>
                            <a:gd name="connsiteX3" fmla="*/ 8226 w 8659"/>
                            <a:gd name="connsiteY3" fmla="*/ 6494 h 8659"/>
                            <a:gd name="connsiteX4" fmla="*/ 8226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cubicBezTo>
                                <a:pt x="7360" y="6494"/>
                                <a:pt x="7360" y="6494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reeform 72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9C5E88-B110-4087-9E61-11151FF4E856}"/>
                          </a:ext>
                        </a:extLst>
                      </wps:cNvPr>
                      <wps:cNvSpPr/>
                      <wps:spPr>
                        <a:xfrm>
                          <a:off x="3943350" y="88392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reeform 72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556DB5-5757-4D27-A04A-B0646C7AE7BC}"/>
                          </a:ext>
                        </a:extLst>
                      </wps:cNvPr>
                      <wps:cNvSpPr/>
                      <wps:spPr>
                        <a:xfrm>
                          <a:off x="3486150" y="8439150"/>
                          <a:ext cx="12052" cy="12051"/>
                        </a:xfrm>
                        <a:custGeom>
                          <a:avLst/>
                          <a:gdLst>
                            <a:gd name="connsiteX0" fmla="*/ 9958 w 8659"/>
                            <a:gd name="connsiteY0" fmla="*/ 6494 h 8659"/>
                            <a:gd name="connsiteX1" fmla="*/ 6494 w 8659"/>
                            <a:gd name="connsiteY1" fmla="*/ 7360 h 8659"/>
                            <a:gd name="connsiteX2" fmla="*/ 9958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958" y="6494"/>
                              </a:moveTo>
                              <a:cubicBezTo>
                                <a:pt x="8226" y="6494"/>
                                <a:pt x="6494" y="7360"/>
                                <a:pt x="6494" y="7360"/>
                              </a:cubicBezTo>
                              <a:cubicBezTo>
                                <a:pt x="8226" y="7360"/>
                                <a:pt x="9092" y="7360"/>
                                <a:pt x="9958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reeform 72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58AE50F-4F45-4CA8-B307-36766649B393}"/>
                          </a:ext>
                        </a:extLst>
                      </wps:cNvPr>
                      <wps:cNvSpPr/>
                      <wps:spPr>
                        <a:xfrm>
                          <a:off x="3038475" y="8124825"/>
                          <a:ext cx="72312" cy="24102"/>
                        </a:xfrm>
                        <a:custGeom>
                          <a:avLst/>
                          <a:gdLst>
                            <a:gd name="connsiteX0" fmla="*/ 48924 w 51954"/>
                            <a:gd name="connsiteY0" fmla="*/ 10824 h 17318"/>
                            <a:gd name="connsiteX1" fmla="*/ 32472 w 51954"/>
                            <a:gd name="connsiteY1" fmla="*/ 9092 h 17318"/>
                            <a:gd name="connsiteX2" fmla="*/ 6494 w 51954"/>
                            <a:gd name="connsiteY2" fmla="*/ 6494 h 17318"/>
                            <a:gd name="connsiteX3" fmla="*/ 48924 w 51954"/>
                            <a:gd name="connsiteY3" fmla="*/ 10824 h 17318"/>
                            <a:gd name="connsiteX4" fmla="*/ 48924 w 51954"/>
                            <a:gd name="connsiteY4" fmla="*/ 1082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954" h="17318">
                              <a:moveTo>
                                <a:pt x="48924" y="10824"/>
                              </a:moveTo>
                              <a:cubicBezTo>
                                <a:pt x="46326" y="10824"/>
                                <a:pt x="40265" y="9958"/>
                                <a:pt x="32472" y="9092"/>
                              </a:cubicBezTo>
                              <a:cubicBezTo>
                                <a:pt x="25544" y="8226"/>
                                <a:pt x="16019" y="7361"/>
                                <a:pt x="6494" y="6494"/>
                              </a:cubicBezTo>
                              <a:cubicBezTo>
                                <a:pt x="15153" y="8226"/>
                                <a:pt x="28142" y="9092"/>
                                <a:pt x="48924" y="10824"/>
                              </a:cubicBezTo>
                              <a:cubicBezTo>
                                <a:pt x="48058" y="10824"/>
                                <a:pt x="48058" y="10824"/>
                                <a:pt x="48924" y="108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 73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A9C5B9-1553-4701-BBC4-AD2EEEC88A3C}"/>
                          </a:ext>
                        </a:extLst>
                      </wps:cNvPr>
                      <wps:cNvSpPr/>
                      <wps:spPr>
                        <a:xfrm>
                          <a:off x="1933575" y="7972425"/>
                          <a:ext cx="2265745" cy="578456"/>
                        </a:xfrm>
                        <a:custGeom>
                          <a:avLst/>
                          <a:gdLst>
                            <a:gd name="connsiteX0" fmla="*/ 1406780 w 1627909"/>
                            <a:gd name="connsiteY0" fmla="*/ 191799 h 415636"/>
                            <a:gd name="connsiteX1" fmla="*/ 1309798 w 1627909"/>
                            <a:gd name="connsiteY1" fmla="*/ 186603 h 415636"/>
                            <a:gd name="connsiteX2" fmla="*/ 1272564 w 1627909"/>
                            <a:gd name="connsiteY2" fmla="*/ 184871 h 415636"/>
                            <a:gd name="connsiteX3" fmla="*/ 1245721 w 1627909"/>
                            <a:gd name="connsiteY3" fmla="*/ 183139 h 415636"/>
                            <a:gd name="connsiteX4" fmla="*/ 1374741 w 1627909"/>
                            <a:gd name="connsiteY4" fmla="*/ 182274 h 415636"/>
                            <a:gd name="connsiteX5" fmla="*/ 1516750 w 1627909"/>
                            <a:gd name="connsiteY5" fmla="*/ 179676 h 415636"/>
                            <a:gd name="connsiteX6" fmla="*/ 1474321 w 1627909"/>
                            <a:gd name="connsiteY6" fmla="*/ 183139 h 415636"/>
                            <a:gd name="connsiteX7" fmla="*/ 1495103 w 1627909"/>
                            <a:gd name="connsiteY7" fmla="*/ 186603 h 415636"/>
                            <a:gd name="connsiteX8" fmla="*/ 1533202 w 1627909"/>
                            <a:gd name="connsiteY8" fmla="*/ 190933 h 415636"/>
                            <a:gd name="connsiteX9" fmla="*/ 1544459 w 1627909"/>
                            <a:gd name="connsiteY9" fmla="*/ 193530 h 415636"/>
                            <a:gd name="connsiteX10" fmla="*/ 1542728 w 1627909"/>
                            <a:gd name="connsiteY10" fmla="*/ 196128 h 415636"/>
                            <a:gd name="connsiteX11" fmla="*/ 1584291 w 1627909"/>
                            <a:gd name="connsiteY11" fmla="*/ 193530 h 415636"/>
                            <a:gd name="connsiteX12" fmla="*/ 1629318 w 1627909"/>
                            <a:gd name="connsiteY12" fmla="*/ 195262 h 415636"/>
                            <a:gd name="connsiteX13" fmla="*/ 1624989 w 1627909"/>
                            <a:gd name="connsiteY13" fmla="*/ 194397 h 415636"/>
                            <a:gd name="connsiteX14" fmla="*/ 1612866 w 1627909"/>
                            <a:gd name="connsiteY14" fmla="*/ 192665 h 415636"/>
                            <a:gd name="connsiteX15" fmla="*/ 1575632 w 1627909"/>
                            <a:gd name="connsiteY15" fmla="*/ 187469 h 415636"/>
                            <a:gd name="connsiteX16" fmla="*/ 1537532 w 1627909"/>
                            <a:gd name="connsiteY16" fmla="*/ 183139 h 415636"/>
                            <a:gd name="connsiteX17" fmla="*/ 1520214 w 1627909"/>
                            <a:gd name="connsiteY17" fmla="*/ 181408 h 415636"/>
                            <a:gd name="connsiteX18" fmla="*/ 1594682 w 1627909"/>
                            <a:gd name="connsiteY18" fmla="*/ 178810 h 415636"/>
                            <a:gd name="connsiteX19" fmla="*/ 1626721 w 1627909"/>
                            <a:gd name="connsiteY19" fmla="*/ 173615 h 415636"/>
                            <a:gd name="connsiteX20" fmla="*/ 1528873 w 1627909"/>
                            <a:gd name="connsiteY20" fmla="*/ 175347 h 415636"/>
                            <a:gd name="connsiteX21" fmla="*/ 1488175 w 1627909"/>
                            <a:gd name="connsiteY21" fmla="*/ 172749 h 415636"/>
                            <a:gd name="connsiteX22" fmla="*/ 1469991 w 1627909"/>
                            <a:gd name="connsiteY22" fmla="*/ 168419 h 415636"/>
                            <a:gd name="connsiteX23" fmla="*/ 1441416 w 1627909"/>
                            <a:gd name="connsiteY23" fmla="*/ 165821 h 415636"/>
                            <a:gd name="connsiteX24" fmla="*/ 1524543 w 1627909"/>
                            <a:gd name="connsiteY24" fmla="*/ 163224 h 415636"/>
                            <a:gd name="connsiteX25" fmla="*/ 1549655 w 1627909"/>
                            <a:gd name="connsiteY25" fmla="*/ 164090 h 415636"/>
                            <a:gd name="connsiteX26" fmla="*/ 1553984 w 1627909"/>
                            <a:gd name="connsiteY26" fmla="*/ 167553 h 415636"/>
                            <a:gd name="connsiteX27" fmla="*/ 1577364 w 1627909"/>
                            <a:gd name="connsiteY27" fmla="*/ 162358 h 415636"/>
                            <a:gd name="connsiteX28" fmla="*/ 1508091 w 1627909"/>
                            <a:gd name="connsiteY28" fmla="*/ 162358 h 415636"/>
                            <a:gd name="connsiteX29" fmla="*/ 1435355 w 1627909"/>
                            <a:gd name="connsiteY29" fmla="*/ 163224 h 415636"/>
                            <a:gd name="connsiteX30" fmla="*/ 1446612 w 1627909"/>
                            <a:gd name="connsiteY30" fmla="*/ 158894 h 415636"/>
                            <a:gd name="connsiteX31" fmla="*/ 1471723 w 1627909"/>
                            <a:gd name="connsiteY31" fmla="*/ 159760 h 415636"/>
                            <a:gd name="connsiteX32" fmla="*/ 1447477 w 1627909"/>
                            <a:gd name="connsiteY32" fmla="*/ 155431 h 415636"/>
                            <a:gd name="connsiteX33" fmla="*/ 1469125 w 1627909"/>
                            <a:gd name="connsiteY33" fmla="*/ 151967 h 415636"/>
                            <a:gd name="connsiteX34" fmla="*/ 1504628 w 1627909"/>
                            <a:gd name="connsiteY34" fmla="*/ 149369 h 415636"/>
                            <a:gd name="connsiteX35" fmla="*/ 1507225 w 1627909"/>
                            <a:gd name="connsiteY35" fmla="*/ 150235 h 415636"/>
                            <a:gd name="connsiteX36" fmla="*/ 1508957 w 1627909"/>
                            <a:gd name="connsiteY36" fmla="*/ 145905 h 415636"/>
                            <a:gd name="connsiteX37" fmla="*/ 1504628 w 1627909"/>
                            <a:gd name="connsiteY37" fmla="*/ 141576 h 415636"/>
                            <a:gd name="connsiteX38" fmla="*/ 1475187 w 1627909"/>
                            <a:gd name="connsiteY38" fmla="*/ 134649 h 415636"/>
                            <a:gd name="connsiteX39" fmla="*/ 1417171 w 1627909"/>
                            <a:gd name="connsiteY39" fmla="*/ 132917 h 415636"/>
                            <a:gd name="connsiteX40" fmla="*/ 1327982 w 1627909"/>
                            <a:gd name="connsiteY40" fmla="*/ 139844 h 415636"/>
                            <a:gd name="connsiteX41" fmla="*/ 1423232 w 1627909"/>
                            <a:gd name="connsiteY41" fmla="*/ 128587 h 415636"/>
                            <a:gd name="connsiteX42" fmla="*/ 1528007 w 1627909"/>
                            <a:gd name="connsiteY42" fmla="*/ 117331 h 415636"/>
                            <a:gd name="connsiteX43" fmla="*/ 1506359 w 1627909"/>
                            <a:gd name="connsiteY43" fmla="*/ 119063 h 415636"/>
                            <a:gd name="connsiteX44" fmla="*/ 1450075 w 1627909"/>
                            <a:gd name="connsiteY44" fmla="*/ 124258 h 415636"/>
                            <a:gd name="connsiteX45" fmla="*/ 1282089 w 1627909"/>
                            <a:gd name="connsiteY45" fmla="*/ 141576 h 415636"/>
                            <a:gd name="connsiteX46" fmla="*/ 1194632 w 1627909"/>
                            <a:gd name="connsiteY46" fmla="*/ 151967 h 415636"/>
                            <a:gd name="connsiteX47" fmla="*/ 1120164 w 1627909"/>
                            <a:gd name="connsiteY47" fmla="*/ 161492 h 415636"/>
                            <a:gd name="connsiteX48" fmla="*/ 1068209 w 1627909"/>
                            <a:gd name="connsiteY48" fmla="*/ 168419 h 415636"/>
                            <a:gd name="connsiteX49" fmla="*/ 1048293 w 1627909"/>
                            <a:gd name="connsiteY49" fmla="*/ 171017 h 415636"/>
                            <a:gd name="connsiteX50" fmla="*/ 1157398 w 1627909"/>
                            <a:gd name="connsiteY50" fmla="*/ 154565 h 415636"/>
                            <a:gd name="connsiteX51" fmla="*/ 1290748 w 1627909"/>
                            <a:gd name="connsiteY51" fmla="*/ 133783 h 415636"/>
                            <a:gd name="connsiteX52" fmla="*/ 1416305 w 1627909"/>
                            <a:gd name="connsiteY52" fmla="*/ 114733 h 415636"/>
                            <a:gd name="connsiteX53" fmla="*/ 1505494 w 1627909"/>
                            <a:gd name="connsiteY53" fmla="*/ 105208 h 415636"/>
                            <a:gd name="connsiteX54" fmla="*/ 1515884 w 1627909"/>
                            <a:gd name="connsiteY54" fmla="*/ 99147 h 415636"/>
                            <a:gd name="connsiteX55" fmla="*/ 1478650 w 1627909"/>
                            <a:gd name="connsiteY55" fmla="*/ 98280 h 415636"/>
                            <a:gd name="connsiteX56" fmla="*/ 1395523 w 1627909"/>
                            <a:gd name="connsiteY56" fmla="*/ 114733 h 415636"/>
                            <a:gd name="connsiteX57" fmla="*/ 1310664 w 1627909"/>
                            <a:gd name="connsiteY57" fmla="*/ 127722 h 415636"/>
                            <a:gd name="connsiteX58" fmla="*/ 1369546 w 1627909"/>
                            <a:gd name="connsiteY58" fmla="*/ 114733 h 415636"/>
                            <a:gd name="connsiteX59" fmla="*/ 1393791 w 1627909"/>
                            <a:gd name="connsiteY59" fmla="*/ 108671 h 415636"/>
                            <a:gd name="connsiteX60" fmla="*/ 1413707 w 1627909"/>
                            <a:gd name="connsiteY60" fmla="*/ 102610 h 415636"/>
                            <a:gd name="connsiteX61" fmla="*/ 1452673 w 1627909"/>
                            <a:gd name="connsiteY61" fmla="*/ 91353 h 415636"/>
                            <a:gd name="connsiteX62" fmla="*/ 1353959 w 1627909"/>
                            <a:gd name="connsiteY62" fmla="*/ 109537 h 415636"/>
                            <a:gd name="connsiteX63" fmla="*/ 1292480 w 1627909"/>
                            <a:gd name="connsiteY63" fmla="*/ 119928 h 415636"/>
                            <a:gd name="connsiteX64" fmla="*/ 1264771 w 1627909"/>
                            <a:gd name="connsiteY64" fmla="*/ 123392 h 415636"/>
                            <a:gd name="connsiteX65" fmla="*/ 1357423 w 1627909"/>
                            <a:gd name="connsiteY65" fmla="*/ 105208 h 415636"/>
                            <a:gd name="connsiteX66" fmla="*/ 1443148 w 1627909"/>
                            <a:gd name="connsiteY66" fmla="*/ 88756 h 415636"/>
                            <a:gd name="connsiteX67" fmla="*/ 1417171 w 1627909"/>
                            <a:gd name="connsiteY67" fmla="*/ 92219 h 415636"/>
                            <a:gd name="connsiteX68" fmla="*/ 1354825 w 1627909"/>
                            <a:gd name="connsiteY68" fmla="*/ 100878 h 415636"/>
                            <a:gd name="connsiteX69" fmla="*/ 1294212 w 1627909"/>
                            <a:gd name="connsiteY69" fmla="*/ 110403 h 415636"/>
                            <a:gd name="connsiteX70" fmla="*/ 1275162 w 1627909"/>
                            <a:gd name="connsiteY70" fmla="*/ 113867 h 415636"/>
                            <a:gd name="connsiteX71" fmla="*/ 1349630 w 1627909"/>
                            <a:gd name="connsiteY71" fmla="*/ 98280 h 415636"/>
                            <a:gd name="connsiteX72" fmla="*/ 1435355 w 1627909"/>
                            <a:gd name="connsiteY72" fmla="*/ 75767 h 415636"/>
                            <a:gd name="connsiteX73" fmla="*/ 1411975 w 1627909"/>
                            <a:gd name="connsiteY73" fmla="*/ 75767 h 415636"/>
                            <a:gd name="connsiteX74" fmla="*/ 1404182 w 1627909"/>
                            <a:gd name="connsiteY74" fmla="*/ 72303 h 415636"/>
                            <a:gd name="connsiteX75" fmla="*/ 1392059 w 1627909"/>
                            <a:gd name="connsiteY75" fmla="*/ 71438 h 415636"/>
                            <a:gd name="connsiteX76" fmla="*/ 1381668 w 1627909"/>
                            <a:gd name="connsiteY76" fmla="*/ 76633 h 415636"/>
                            <a:gd name="connsiteX77" fmla="*/ 1370412 w 1627909"/>
                            <a:gd name="connsiteY77" fmla="*/ 81829 h 415636"/>
                            <a:gd name="connsiteX78" fmla="*/ 1358289 w 1627909"/>
                            <a:gd name="connsiteY78" fmla="*/ 80097 h 415636"/>
                            <a:gd name="connsiteX79" fmla="*/ 1331446 w 1627909"/>
                            <a:gd name="connsiteY79" fmla="*/ 83560 h 415636"/>
                            <a:gd name="connsiteX80" fmla="*/ 1253514 w 1627909"/>
                            <a:gd name="connsiteY80" fmla="*/ 99147 h 415636"/>
                            <a:gd name="connsiteX81" fmla="*/ 1177314 w 1627909"/>
                            <a:gd name="connsiteY81" fmla="*/ 116465 h 415636"/>
                            <a:gd name="connsiteX82" fmla="*/ 1139214 w 1627909"/>
                            <a:gd name="connsiteY82" fmla="*/ 122526 h 415636"/>
                            <a:gd name="connsiteX83" fmla="*/ 1177314 w 1627909"/>
                            <a:gd name="connsiteY83" fmla="*/ 111269 h 415636"/>
                            <a:gd name="connsiteX84" fmla="*/ 1233598 w 1627909"/>
                            <a:gd name="connsiteY84" fmla="*/ 93951 h 415636"/>
                            <a:gd name="connsiteX85" fmla="*/ 1284687 w 1627909"/>
                            <a:gd name="connsiteY85" fmla="*/ 76633 h 415636"/>
                            <a:gd name="connsiteX86" fmla="*/ 1306334 w 1627909"/>
                            <a:gd name="connsiteY86" fmla="*/ 65376 h 415636"/>
                            <a:gd name="connsiteX87" fmla="*/ 1224939 w 1627909"/>
                            <a:gd name="connsiteY87" fmla="*/ 88756 h 415636"/>
                            <a:gd name="connsiteX88" fmla="*/ 1114102 w 1627909"/>
                            <a:gd name="connsiteY88" fmla="*/ 123392 h 415636"/>
                            <a:gd name="connsiteX89" fmla="*/ 1014523 w 1627909"/>
                            <a:gd name="connsiteY89" fmla="*/ 158028 h 415636"/>
                            <a:gd name="connsiteX90" fmla="*/ 979021 w 1627909"/>
                            <a:gd name="connsiteY90" fmla="*/ 171883 h 415636"/>
                            <a:gd name="connsiteX91" fmla="*/ 970361 w 1627909"/>
                            <a:gd name="connsiteY91" fmla="*/ 175347 h 415636"/>
                            <a:gd name="connsiteX92" fmla="*/ 970361 w 1627909"/>
                            <a:gd name="connsiteY92" fmla="*/ 175347 h 415636"/>
                            <a:gd name="connsiteX93" fmla="*/ 971227 w 1627909"/>
                            <a:gd name="connsiteY93" fmla="*/ 174480 h 415636"/>
                            <a:gd name="connsiteX94" fmla="*/ 985082 w 1627909"/>
                            <a:gd name="connsiteY94" fmla="*/ 167553 h 415636"/>
                            <a:gd name="connsiteX95" fmla="*/ 969496 w 1627909"/>
                            <a:gd name="connsiteY95" fmla="*/ 174480 h 415636"/>
                            <a:gd name="connsiteX96" fmla="*/ 969496 w 1627909"/>
                            <a:gd name="connsiteY96" fmla="*/ 174480 h 415636"/>
                            <a:gd name="connsiteX97" fmla="*/ 969496 w 1627909"/>
                            <a:gd name="connsiteY97" fmla="*/ 174480 h 415636"/>
                            <a:gd name="connsiteX98" fmla="*/ 982484 w 1627909"/>
                            <a:gd name="connsiteY98" fmla="*/ 167553 h 415636"/>
                            <a:gd name="connsiteX99" fmla="*/ 1018852 w 1627909"/>
                            <a:gd name="connsiteY99" fmla="*/ 150235 h 415636"/>
                            <a:gd name="connsiteX100" fmla="*/ 1062148 w 1627909"/>
                            <a:gd name="connsiteY100" fmla="*/ 132051 h 415636"/>
                            <a:gd name="connsiteX101" fmla="*/ 1110639 w 1627909"/>
                            <a:gd name="connsiteY101" fmla="*/ 113867 h 415636"/>
                            <a:gd name="connsiteX102" fmla="*/ 1161727 w 1627909"/>
                            <a:gd name="connsiteY102" fmla="*/ 95683 h 415636"/>
                            <a:gd name="connsiteX103" fmla="*/ 1213682 w 1627909"/>
                            <a:gd name="connsiteY103" fmla="*/ 80097 h 415636"/>
                            <a:gd name="connsiteX104" fmla="*/ 1303737 w 1627909"/>
                            <a:gd name="connsiteY104" fmla="*/ 56717 h 415636"/>
                            <a:gd name="connsiteX105" fmla="*/ 1322787 w 1627909"/>
                            <a:gd name="connsiteY105" fmla="*/ 44594 h 415636"/>
                            <a:gd name="connsiteX106" fmla="*/ 1312396 w 1627909"/>
                            <a:gd name="connsiteY106" fmla="*/ 39399 h 415636"/>
                            <a:gd name="connsiteX107" fmla="*/ 1350496 w 1627909"/>
                            <a:gd name="connsiteY107" fmla="*/ 26410 h 415636"/>
                            <a:gd name="connsiteX108" fmla="*/ 1381668 w 1627909"/>
                            <a:gd name="connsiteY108" fmla="*/ 23813 h 415636"/>
                            <a:gd name="connsiteX109" fmla="*/ 1359155 w 1627909"/>
                            <a:gd name="connsiteY109" fmla="*/ 15153 h 415636"/>
                            <a:gd name="connsiteX110" fmla="*/ 1334043 w 1627909"/>
                            <a:gd name="connsiteY110" fmla="*/ 6494 h 415636"/>
                            <a:gd name="connsiteX111" fmla="*/ 1293346 w 1627909"/>
                            <a:gd name="connsiteY111" fmla="*/ 21215 h 415636"/>
                            <a:gd name="connsiteX112" fmla="*/ 1255246 w 1627909"/>
                            <a:gd name="connsiteY112" fmla="*/ 29874 h 415636"/>
                            <a:gd name="connsiteX113" fmla="*/ 1237928 w 1627909"/>
                            <a:gd name="connsiteY113" fmla="*/ 33337 h 415636"/>
                            <a:gd name="connsiteX114" fmla="*/ 1233598 w 1627909"/>
                            <a:gd name="connsiteY114" fmla="*/ 34204 h 415636"/>
                            <a:gd name="connsiteX115" fmla="*/ 1233598 w 1627909"/>
                            <a:gd name="connsiteY115" fmla="*/ 34204 h 415636"/>
                            <a:gd name="connsiteX116" fmla="*/ 1233598 w 1627909"/>
                            <a:gd name="connsiteY116" fmla="*/ 34204 h 415636"/>
                            <a:gd name="connsiteX117" fmla="*/ 1223207 w 1627909"/>
                            <a:gd name="connsiteY117" fmla="*/ 33337 h 415636"/>
                            <a:gd name="connsiteX118" fmla="*/ 1223207 w 1627909"/>
                            <a:gd name="connsiteY118" fmla="*/ 33337 h 415636"/>
                            <a:gd name="connsiteX119" fmla="*/ 1223207 w 1627909"/>
                            <a:gd name="connsiteY119" fmla="*/ 33337 h 415636"/>
                            <a:gd name="connsiteX120" fmla="*/ 1223207 w 1627909"/>
                            <a:gd name="connsiteY120" fmla="*/ 33337 h 415636"/>
                            <a:gd name="connsiteX121" fmla="*/ 1222341 w 1627909"/>
                            <a:gd name="connsiteY121" fmla="*/ 33337 h 415636"/>
                            <a:gd name="connsiteX122" fmla="*/ 1220609 w 1627909"/>
                            <a:gd name="connsiteY122" fmla="*/ 34204 h 415636"/>
                            <a:gd name="connsiteX123" fmla="*/ 1214548 w 1627909"/>
                            <a:gd name="connsiteY123" fmla="*/ 36801 h 415636"/>
                            <a:gd name="connsiteX124" fmla="*/ 1187705 w 1627909"/>
                            <a:gd name="connsiteY124" fmla="*/ 50655 h 415636"/>
                            <a:gd name="connsiteX125" fmla="*/ 1199827 w 1627909"/>
                            <a:gd name="connsiteY125" fmla="*/ 46326 h 415636"/>
                            <a:gd name="connsiteX126" fmla="*/ 1201559 w 1627909"/>
                            <a:gd name="connsiteY126" fmla="*/ 45460 h 415636"/>
                            <a:gd name="connsiteX127" fmla="*/ 1201559 w 1627909"/>
                            <a:gd name="connsiteY127" fmla="*/ 45460 h 415636"/>
                            <a:gd name="connsiteX128" fmla="*/ 1210218 w 1627909"/>
                            <a:gd name="connsiteY128" fmla="*/ 46326 h 415636"/>
                            <a:gd name="connsiteX129" fmla="*/ 1210218 w 1627909"/>
                            <a:gd name="connsiteY129" fmla="*/ 46326 h 415636"/>
                            <a:gd name="connsiteX130" fmla="*/ 1210218 w 1627909"/>
                            <a:gd name="connsiteY130" fmla="*/ 46326 h 415636"/>
                            <a:gd name="connsiteX131" fmla="*/ 1210218 w 1627909"/>
                            <a:gd name="connsiteY131" fmla="*/ 46326 h 415636"/>
                            <a:gd name="connsiteX132" fmla="*/ 1211084 w 1627909"/>
                            <a:gd name="connsiteY132" fmla="*/ 46326 h 415636"/>
                            <a:gd name="connsiteX133" fmla="*/ 1211950 w 1627909"/>
                            <a:gd name="connsiteY133" fmla="*/ 46326 h 415636"/>
                            <a:gd name="connsiteX134" fmla="*/ 1216280 w 1627909"/>
                            <a:gd name="connsiteY134" fmla="*/ 45460 h 415636"/>
                            <a:gd name="connsiteX135" fmla="*/ 1225805 w 1627909"/>
                            <a:gd name="connsiteY135" fmla="*/ 43728 h 415636"/>
                            <a:gd name="connsiteX136" fmla="*/ 1247452 w 1627909"/>
                            <a:gd name="connsiteY136" fmla="*/ 40264 h 415636"/>
                            <a:gd name="connsiteX137" fmla="*/ 1269966 w 1627909"/>
                            <a:gd name="connsiteY137" fmla="*/ 36801 h 415636"/>
                            <a:gd name="connsiteX138" fmla="*/ 1289882 w 1627909"/>
                            <a:gd name="connsiteY138" fmla="*/ 33337 h 415636"/>
                            <a:gd name="connsiteX139" fmla="*/ 1309798 w 1627909"/>
                            <a:gd name="connsiteY139" fmla="*/ 30740 h 415636"/>
                            <a:gd name="connsiteX140" fmla="*/ 1251782 w 1627909"/>
                            <a:gd name="connsiteY140" fmla="*/ 52387 h 415636"/>
                            <a:gd name="connsiteX141" fmla="*/ 1184241 w 1627909"/>
                            <a:gd name="connsiteY141" fmla="*/ 74901 h 415636"/>
                            <a:gd name="connsiteX142" fmla="*/ 1128823 w 1627909"/>
                            <a:gd name="connsiteY142" fmla="*/ 91353 h 415636"/>
                            <a:gd name="connsiteX143" fmla="*/ 1123628 w 1627909"/>
                            <a:gd name="connsiteY143" fmla="*/ 93085 h 415636"/>
                            <a:gd name="connsiteX144" fmla="*/ 1122762 w 1627909"/>
                            <a:gd name="connsiteY144" fmla="*/ 93085 h 415636"/>
                            <a:gd name="connsiteX145" fmla="*/ 1122762 w 1627909"/>
                            <a:gd name="connsiteY145" fmla="*/ 93085 h 415636"/>
                            <a:gd name="connsiteX146" fmla="*/ 1122762 w 1627909"/>
                            <a:gd name="connsiteY146" fmla="*/ 93085 h 415636"/>
                            <a:gd name="connsiteX147" fmla="*/ 1119298 w 1627909"/>
                            <a:gd name="connsiteY147" fmla="*/ 93085 h 415636"/>
                            <a:gd name="connsiteX148" fmla="*/ 1119298 w 1627909"/>
                            <a:gd name="connsiteY148" fmla="*/ 93085 h 415636"/>
                            <a:gd name="connsiteX149" fmla="*/ 1119298 w 1627909"/>
                            <a:gd name="connsiteY149" fmla="*/ 93085 h 415636"/>
                            <a:gd name="connsiteX150" fmla="*/ 1118432 w 1627909"/>
                            <a:gd name="connsiteY150" fmla="*/ 93085 h 415636"/>
                            <a:gd name="connsiteX151" fmla="*/ 1116700 w 1627909"/>
                            <a:gd name="connsiteY151" fmla="*/ 93951 h 415636"/>
                            <a:gd name="connsiteX152" fmla="*/ 1110639 w 1627909"/>
                            <a:gd name="connsiteY152" fmla="*/ 95683 h 415636"/>
                            <a:gd name="connsiteX153" fmla="*/ 1103712 w 1627909"/>
                            <a:gd name="connsiteY153" fmla="*/ 95683 h 415636"/>
                            <a:gd name="connsiteX154" fmla="*/ 1208487 w 1627909"/>
                            <a:gd name="connsiteY154" fmla="*/ 37667 h 415636"/>
                            <a:gd name="connsiteX155" fmla="*/ 1193766 w 1627909"/>
                            <a:gd name="connsiteY155" fmla="*/ 43728 h 415636"/>
                            <a:gd name="connsiteX156" fmla="*/ 1190303 w 1627909"/>
                            <a:gd name="connsiteY156" fmla="*/ 45460 h 415636"/>
                            <a:gd name="connsiteX157" fmla="*/ 1188571 w 1627909"/>
                            <a:gd name="connsiteY157" fmla="*/ 46326 h 415636"/>
                            <a:gd name="connsiteX158" fmla="*/ 1187705 w 1627909"/>
                            <a:gd name="connsiteY158" fmla="*/ 46326 h 415636"/>
                            <a:gd name="connsiteX159" fmla="*/ 1185973 w 1627909"/>
                            <a:gd name="connsiteY159" fmla="*/ 46326 h 415636"/>
                            <a:gd name="connsiteX160" fmla="*/ 1173850 w 1627909"/>
                            <a:gd name="connsiteY160" fmla="*/ 48058 h 415636"/>
                            <a:gd name="connsiteX161" fmla="*/ 1149605 w 1627909"/>
                            <a:gd name="connsiteY161" fmla="*/ 45460 h 415636"/>
                            <a:gd name="connsiteX162" fmla="*/ 1171253 w 1627909"/>
                            <a:gd name="connsiteY162" fmla="*/ 38533 h 415636"/>
                            <a:gd name="connsiteX163" fmla="*/ 1194632 w 1627909"/>
                            <a:gd name="connsiteY163" fmla="*/ 31605 h 415636"/>
                            <a:gd name="connsiteX164" fmla="*/ 1171253 w 1627909"/>
                            <a:gd name="connsiteY164" fmla="*/ 30740 h 415636"/>
                            <a:gd name="connsiteX165" fmla="*/ 1163459 w 1627909"/>
                            <a:gd name="connsiteY165" fmla="*/ 32472 h 415636"/>
                            <a:gd name="connsiteX166" fmla="*/ 1159130 w 1627909"/>
                            <a:gd name="connsiteY166" fmla="*/ 33337 h 415636"/>
                            <a:gd name="connsiteX167" fmla="*/ 1155666 w 1627909"/>
                            <a:gd name="connsiteY167" fmla="*/ 34204 h 415636"/>
                            <a:gd name="connsiteX168" fmla="*/ 1140946 w 1627909"/>
                            <a:gd name="connsiteY168" fmla="*/ 39399 h 415636"/>
                            <a:gd name="connsiteX169" fmla="*/ 1116700 w 1627909"/>
                            <a:gd name="connsiteY169" fmla="*/ 45460 h 415636"/>
                            <a:gd name="connsiteX170" fmla="*/ 1110639 w 1627909"/>
                            <a:gd name="connsiteY170" fmla="*/ 43728 h 415636"/>
                            <a:gd name="connsiteX171" fmla="*/ 1108907 w 1627909"/>
                            <a:gd name="connsiteY171" fmla="*/ 35935 h 415636"/>
                            <a:gd name="connsiteX172" fmla="*/ 1107175 w 1627909"/>
                            <a:gd name="connsiteY172" fmla="*/ 29008 h 415636"/>
                            <a:gd name="connsiteX173" fmla="*/ 1107175 w 1627909"/>
                            <a:gd name="connsiteY173" fmla="*/ 17751 h 415636"/>
                            <a:gd name="connsiteX174" fmla="*/ 1096784 w 1627909"/>
                            <a:gd name="connsiteY174" fmla="*/ 14287 h 415636"/>
                            <a:gd name="connsiteX175" fmla="*/ 1075137 w 1627909"/>
                            <a:gd name="connsiteY175" fmla="*/ 50655 h 415636"/>
                            <a:gd name="connsiteX176" fmla="*/ 1034439 w 1627909"/>
                            <a:gd name="connsiteY176" fmla="*/ 99147 h 415636"/>
                            <a:gd name="connsiteX177" fmla="*/ 991144 w 1627909"/>
                            <a:gd name="connsiteY177" fmla="*/ 145905 h 415636"/>
                            <a:gd name="connsiteX178" fmla="*/ 966898 w 1627909"/>
                            <a:gd name="connsiteY178" fmla="*/ 172749 h 415636"/>
                            <a:gd name="connsiteX179" fmla="*/ 966898 w 1627909"/>
                            <a:gd name="connsiteY179" fmla="*/ 172749 h 415636"/>
                            <a:gd name="connsiteX180" fmla="*/ 966898 w 1627909"/>
                            <a:gd name="connsiteY180" fmla="*/ 172749 h 415636"/>
                            <a:gd name="connsiteX181" fmla="*/ 975557 w 1627909"/>
                            <a:gd name="connsiteY181" fmla="*/ 158894 h 415636"/>
                            <a:gd name="connsiteX182" fmla="*/ 980752 w 1627909"/>
                            <a:gd name="connsiteY182" fmla="*/ 143308 h 415636"/>
                            <a:gd name="connsiteX183" fmla="*/ 984216 w 1627909"/>
                            <a:gd name="connsiteY183" fmla="*/ 128587 h 415636"/>
                            <a:gd name="connsiteX184" fmla="*/ 992875 w 1627909"/>
                            <a:gd name="connsiteY184" fmla="*/ 106940 h 415636"/>
                            <a:gd name="connsiteX185" fmla="*/ 1008462 w 1627909"/>
                            <a:gd name="connsiteY185" fmla="*/ 83560 h 415636"/>
                            <a:gd name="connsiteX186" fmla="*/ 1025780 w 1627909"/>
                            <a:gd name="connsiteY186" fmla="*/ 61046 h 415636"/>
                            <a:gd name="connsiteX187" fmla="*/ 1035305 w 1627909"/>
                            <a:gd name="connsiteY187" fmla="*/ 41131 h 415636"/>
                            <a:gd name="connsiteX188" fmla="*/ 1024048 w 1627909"/>
                            <a:gd name="connsiteY188" fmla="*/ 53253 h 415636"/>
                            <a:gd name="connsiteX189" fmla="*/ 1013657 w 1627909"/>
                            <a:gd name="connsiteY189" fmla="*/ 61912 h 415636"/>
                            <a:gd name="connsiteX190" fmla="*/ 1017121 w 1627909"/>
                            <a:gd name="connsiteY190" fmla="*/ 47192 h 415636"/>
                            <a:gd name="connsiteX191" fmla="*/ 1008462 w 1627909"/>
                            <a:gd name="connsiteY191" fmla="*/ 40264 h 415636"/>
                            <a:gd name="connsiteX192" fmla="*/ 987680 w 1627909"/>
                            <a:gd name="connsiteY192" fmla="*/ 53253 h 415636"/>
                            <a:gd name="connsiteX193" fmla="*/ 984216 w 1627909"/>
                            <a:gd name="connsiteY193" fmla="*/ 53253 h 415636"/>
                            <a:gd name="connsiteX194" fmla="*/ 992009 w 1627909"/>
                            <a:gd name="connsiteY194" fmla="*/ 65376 h 415636"/>
                            <a:gd name="connsiteX195" fmla="*/ 981618 w 1627909"/>
                            <a:gd name="connsiteY195" fmla="*/ 67974 h 415636"/>
                            <a:gd name="connsiteX196" fmla="*/ 974691 w 1627909"/>
                            <a:gd name="connsiteY196" fmla="*/ 65376 h 415636"/>
                            <a:gd name="connsiteX197" fmla="*/ 967764 w 1627909"/>
                            <a:gd name="connsiteY197" fmla="*/ 61912 h 415636"/>
                            <a:gd name="connsiteX198" fmla="*/ 962568 w 1627909"/>
                            <a:gd name="connsiteY198" fmla="*/ 61046 h 415636"/>
                            <a:gd name="connsiteX199" fmla="*/ 956507 w 1627909"/>
                            <a:gd name="connsiteY199" fmla="*/ 61046 h 415636"/>
                            <a:gd name="connsiteX200" fmla="*/ 950446 w 1627909"/>
                            <a:gd name="connsiteY200" fmla="*/ 103476 h 415636"/>
                            <a:gd name="connsiteX201" fmla="*/ 945250 w 1627909"/>
                            <a:gd name="connsiteY201" fmla="*/ 124258 h 415636"/>
                            <a:gd name="connsiteX202" fmla="*/ 941787 w 1627909"/>
                            <a:gd name="connsiteY202" fmla="*/ 137246 h 415636"/>
                            <a:gd name="connsiteX203" fmla="*/ 939189 w 1627909"/>
                            <a:gd name="connsiteY203" fmla="*/ 128587 h 415636"/>
                            <a:gd name="connsiteX204" fmla="*/ 940055 w 1627909"/>
                            <a:gd name="connsiteY204" fmla="*/ 128587 h 415636"/>
                            <a:gd name="connsiteX205" fmla="*/ 940921 w 1627909"/>
                            <a:gd name="connsiteY205" fmla="*/ 128587 h 415636"/>
                            <a:gd name="connsiteX206" fmla="*/ 940921 w 1627909"/>
                            <a:gd name="connsiteY206" fmla="*/ 128587 h 415636"/>
                            <a:gd name="connsiteX207" fmla="*/ 940921 w 1627909"/>
                            <a:gd name="connsiteY207" fmla="*/ 128587 h 415636"/>
                            <a:gd name="connsiteX208" fmla="*/ 940921 w 1627909"/>
                            <a:gd name="connsiteY208" fmla="*/ 128587 h 415636"/>
                            <a:gd name="connsiteX209" fmla="*/ 940921 w 1627909"/>
                            <a:gd name="connsiteY209" fmla="*/ 127722 h 415636"/>
                            <a:gd name="connsiteX210" fmla="*/ 940921 w 1627909"/>
                            <a:gd name="connsiteY210" fmla="*/ 127722 h 415636"/>
                            <a:gd name="connsiteX211" fmla="*/ 938323 w 1627909"/>
                            <a:gd name="connsiteY211" fmla="*/ 127722 h 415636"/>
                            <a:gd name="connsiteX212" fmla="*/ 937457 w 1627909"/>
                            <a:gd name="connsiteY212" fmla="*/ 125124 h 415636"/>
                            <a:gd name="connsiteX213" fmla="*/ 933127 w 1627909"/>
                            <a:gd name="connsiteY213" fmla="*/ 114733 h 415636"/>
                            <a:gd name="connsiteX214" fmla="*/ 925334 w 1627909"/>
                            <a:gd name="connsiteY214" fmla="*/ 113001 h 415636"/>
                            <a:gd name="connsiteX215" fmla="*/ 917541 w 1627909"/>
                            <a:gd name="connsiteY215" fmla="*/ 111269 h 415636"/>
                            <a:gd name="connsiteX216" fmla="*/ 901955 w 1627909"/>
                            <a:gd name="connsiteY216" fmla="*/ 106074 h 415636"/>
                            <a:gd name="connsiteX217" fmla="*/ 869050 w 1627909"/>
                            <a:gd name="connsiteY217" fmla="*/ 100012 h 415636"/>
                            <a:gd name="connsiteX218" fmla="*/ 850866 w 1627909"/>
                            <a:gd name="connsiteY218" fmla="*/ 87889 h 415636"/>
                            <a:gd name="connsiteX219" fmla="*/ 832682 w 1627909"/>
                            <a:gd name="connsiteY219" fmla="*/ 71438 h 415636"/>
                            <a:gd name="connsiteX220" fmla="*/ 836146 w 1627909"/>
                            <a:gd name="connsiteY220" fmla="*/ 81829 h 415636"/>
                            <a:gd name="connsiteX221" fmla="*/ 837012 w 1627909"/>
                            <a:gd name="connsiteY221" fmla="*/ 86158 h 415636"/>
                            <a:gd name="connsiteX222" fmla="*/ 834414 w 1627909"/>
                            <a:gd name="connsiteY222" fmla="*/ 88756 h 415636"/>
                            <a:gd name="connsiteX223" fmla="*/ 816230 w 1627909"/>
                            <a:gd name="connsiteY223" fmla="*/ 77499 h 415636"/>
                            <a:gd name="connsiteX224" fmla="*/ 817962 w 1627909"/>
                            <a:gd name="connsiteY224" fmla="*/ 73169 h 415636"/>
                            <a:gd name="connsiteX225" fmla="*/ 819693 w 1627909"/>
                            <a:gd name="connsiteY225" fmla="*/ 67974 h 415636"/>
                            <a:gd name="connsiteX226" fmla="*/ 801509 w 1627909"/>
                            <a:gd name="connsiteY226" fmla="*/ 53253 h 415636"/>
                            <a:gd name="connsiteX227" fmla="*/ 810168 w 1627909"/>
                            <a:gd name="connsiteY227" fmla="*/ 74035 h 415636"/>
                            <a:gd name="connsiteX228" fmla="*/ 808437 w 1627909"/>
                            <a:gd name="connsiteY228" fmla="*/ 81829 h 415636"/>
                            <a:gd name="connsiteX229" fmla="*/ 809302 w 1627909"/>
                            <a:gd name="connsiteY229" fmla="*/ 89621 h 415636"/>
                            <a:gd name="connsiteX230" fmla="*/ 830084 w 1627909"/>
                            <a:gd name="connsiteY230" fmla="*/ 100878 h 415636"/>
                            <a:gd name="connsiteX231" fmla="*/ 835280 w 1627909"/>
                            <a:gd name="connsiteY231" fmla="*/ 101744 h 415636"/>
                            <a:gd name="connsiteX232" fmla="*/ 837877 w 1627909"/>
                            <a:gd name="connsiteY232" fmla="*/ 100012 h 415636"/>
                            <a:gd name="connsiteX233" fmla="*/ 838743 w 1627909"/>
                            <a:gd name="connsiteY233" fmla="*/ 91353 h 415636"/>
                            <a:gd name="connsiteX234" fmla="*/ 838743 w 1627909"/>
                            <a:gd name="connsiteY234" fmla="*/ 81829 h 415636"/>
                            <a:gd name="connsiteX235" fmla="*/ 864721 w 1627909"/>
                            <a:gd name="connsiteY235" fmla="*/ 109537 h 415636"/>
                            <a:gd name="connsiteX236" fmla="*/ 870782 w 1627909"/>
                            <a:gd name="connsiteY236" fmla="*/ 115599 h 415636"/>
                            <a:gd name="connsiteX237" fmla="*/ 823157 w 1627909"/>
                            <a:gd name="connsiteY237" fmla="*/ 109537 h 415636"/>
                            <a:gd name="connsiteX238" fmla="*/ 810168 w 1627909"/>
                            <a:gd name="connsiteY238" fmla="*/ 109537 h 415636"/>
                            <a:gd name="connsiteX239" fmla="*/ 871648 w 1627909"/>
                            <a:gd name="connsiteY239" fmla="*/ 115599 h 415636"/>
                            <a:gd name="connsiteX240" fmla="*/ 875977 w 1627909"/>
                            <a:gd name="connsiteY240" fmla="*/ 119928 h 415636"/>
                            <a:gd name="connsiteX241" fmla="*/ 856928 w 1627909"/>
                            <a:gd name="connsiteY241" fmla="*/ 118196 h 415636"/>
                            <a:gd name="connsiteX242" fmla="*/ 844805 w 1627909"/>
                            <a:gd name="connsiteY242" fmla="*/ 117331 h 415636"/>
                            <a:gd name="connsiteX243" fmla="*/ 841341 w 1627909"/>
                            <a:gd name="connsiteY243" fmla="*/ 117331 h 415636"/>
                            <a:gd name="connsiteX244" fmla="*/ 843073 w 1627909"/>
                            <a:gd name="connsiteY244" fmla="*/ 117331 h 415636"/>
                            <a:gd name="connsiteX245" fmla="*/ 841341 w 1627909"/>
                            <a:gd name="connsiteY245" fmla="*/ 117331 h 415636"/>
                            <a:gd name="connsiteX246" fmla="*/ 796314 w 1627909"/>
                            <a:gd name="connsiteY246" fmla="*/ 113867 h 415636"/>
                            <a:gd name="connsiteX247" fmla="*/ 727041 w 1627909"/>
                            <a:gd name="connsiteY247" fmla="*/ 108671 h 415636"/>
                            <a:gd name="connsiteX248" fmla="*/ 745225 w 1627909"/>
                            <a:gd name="connsiteY248" fmla="*/ 109537 h 415636"/>
                            <a:gd name="connsiteX249" fmla="*/ 764275 w 1627909"/>
                            <a:gd name="connsiteY249" fmla="*/ 110403 h 415636"/>
                            <a:gd name="connsiteX250" fmla="*/ 769471 w 1627909"/>
                            <a:gd name="connsiteY250" fmla="*/ 110403 h 415636"/>
                            <a:gd name="connsiteX251" fmla="*/ 774666 w 1627909"/>
                            <a:gd name="connsiteY251" fmla="*/ 110403 h 415636"/>
                            <a:gd name="connsiteX252" fmla="*/ 785923 w 1627909"/>
                            <a:gd name="connsiteY252" fmla="*/ 111269 h 415636"/>
                            <a:gd name="connsiteX253" fmla="*/ 799778 w 1627909"/>
                            <a:gd name="connsiteY253" fmla="*/ 112135 h 415636"/>
                            <a:gd name="connsiteX254" fmla="*/ 791984 w 1627909"/>
                            <a:gd name="connsiteY254" fmla="*/ 111269 h 415636"/>
                            <a:gd name="connsiteX255" fmla="*/ 785057 w 1627909"/>
                            <a:gd name="connsiteY255" fmla="*/ 110403 h 415636"/>
                            <a:gd name="connsiteX256" fmla="*/ 784191 w 1627909"/>
                            <a:gd name="connsiteY256" fmla="*/ 110403 h 415636"/>
                            <a:gd name="connsiteX257" fmla="*/ 784191 w 1627909"/>
                            <a:gd name="connsiteY257" fmla="*/ 110403 h 415636"/>
                            <a:gd name="connsiteX258" fmla="*/ 784191 w 1627909"/>
                            <a:gd name="connsiteY258" fmla="*/ 110403 h 415636"/>
                            <a:gd name="connsiteX259" fmla="*/ 784191 w 1627909"/>
                            <a:gd name="connsiteY259" fmla="*/ 110403 h 415636"/>
                            <a:gd name="connsiteX260" fmla="*/ 784191 w 1627909"/>
                            <a:gd name="connsiteY260" fmla="*/ 109537 h 415636"/>
                            <a:gd name="connsiteX261" fmla="*/ 733968 w 1627909"/>
                            <a:gd name="connsiteY261" fmla="*/ 100878 h 415636"/>
                            <a:gd name="connsiteX262" fmla="*/ 750421 w 1627909"/>
                            <a:gd name="connsiteY262" fmla="*/ 104342 h 415636"/>
                            <a:gd name="connsiteX263" fmla="*/ 541737 w 1627909"/>
                            <a:gd name="connsiteY263" fmla="*/ 83560 h 415636"/>
                            <a:gd name="connsiteX264" fmla="*/ 483721 w 1627909"/>
                            <a:gd name="connsiteY264" fmla="*/ 78365 h 415636"/>
                            <a:gd name="connsiteX265" fmla="*/ 454280 w 1627909"/>
                            <a:gd name="connsiteY265" fmla="*/ 75767 h 415636"/>
                            <a:gd name="connsiteX266" fmla="*/ 423973 w 1627909"/>
                            <a:gd name="connsiteY266" fmla="*/ 73169 h 415636"/>
                            <a:gd name="connsiteX267" fmla="*/ 302746 w 1627909"/>
                            <a:gd name="connsiteY267" fmla="*/ 61912 h 415636"/>
                            <a:gd name="connsiteX268" fmla="*/ 327857 w 1627909"/>
                            <a:gd name="connsiteY268" fmla="*/ 68840 h 415636"/>
                            <a:gd name="connsiteX269" fmla="*/ 262914 w 1627909"/>
                            <a:gd name="connsiteY269" fmla="*/ 67974 h 415636"/>
                            <a:gd name="connsiteX270" fmla="*/ 253389 w 1627909"/>
                            <a:gd name="connsiteY270" fmla="*/ 67974 h 415636"/>
                            <a:gd name="connsiteX271" fmla="*/ 244730 w 1627909"/>
                            <a:gd name="connsiteY271" fmla="*/ 67974 h 415636"/>
                            <a:gd name="connsiteX272" fmla="*/ 228277 w 1627909"/>
                            <a:gd name="connsiteY272" fmla="*/ 67974 h 415636"/>
                            <a:gd name="connsiteX273" fmla="*/ 209227 w 1627909"/>
                            <a:gd name="connsiteY273" fmla="*/ 68840 h 415636"/>
                            <a:gd name="connsiteX274" fmla="*/ 271573 w 1627909"/>
                            <a:gd name="connsiteY274" fmla="*/ 78365 h 415636"/>
                            <a:gd name="connsiteX275" fmla="*/ 226546 w 1627909"/>
                            <a:gd name="connsiteY275" fmla="*/ 74901 h 415636"/>
                            <a:gd name="connsiteX276" fmla="*/ 178055 w 1627909"/>
                            <a:gd name="connsiteY276" fmla="*/ 71438 h 415636"/>
                            <a:gd name="connsiteX277" fmla="*/ 220484 w 1627909"/>
                            <a:gd name="connsiteY277" fmla="*/ 75767 h 415636"/>
                            <a:gd name="connsiteX278" fmla="*/ 242132 w 1627909"/>
                            <a:gd name="connsiteY278" fmla="*/ 79230 h 415636"/>
                            <a:gd name="connsiteX279" fmla="*/ 225680 w 1627909"/>
                            <a:gd name="connsiteY279" fmla="*/ 82694 h 415636"/>
                            <a:gd name="connsiteX280" fmla="*/ 207496 w 1627909"/>
                            <a:gd name="connsiteY280" fmla="*/ 80962 h 415636"/>
                            <a:gd name="connsiteX281" fmla="*/ 206630 w 1627909"/>
                            <a:gd name="connsiteY281" fmla="*/ 84426 h 415636"/>
                            <a:gd name="connsiteX282" fmla="*/ 199702 w 1627909"/>
                            <a:gd name="connsiteY282" fmla="*/ 87889 h 415636"/>
                            <a:gd name="connsiteX283" fmla="*/ 169396 w 1627909"/>
                            <a:gd name="connsiteY283" fmla="*/ 93085 h 415636"/>
                            <a:gd name="connsiteX284" fmla="*/ 149480 w 1627909"/>
                            <a:gd name="connsiteY284" fmla="*/ 95683 h 415636"/>
                            <a:gd name="connsiteX285" fmla="*/ 127832 w 1627909"/>
                            <a:gd name="connsiteY285" fmla="*/ 98280 h 415636"/>
                            <a:gd name="connsiteX286" fmla="*/ 83671 w 1627909"/>
                            <a:gd name="connsiteY286" fmla="*/ 106074 h 415636"/>
                            <a:gd name="connsiteX287" fmla="*/ 126966 w 1627909"/>
                            <a:gd name="connsiteY287" fmla="*/ 106940 h 415636"/>
                            <a:gd name="connsiteX288" fmla="*/ 170261 w 1627909"/>
                            <a:gd name="connsiteY288" fmla="*/ 107806 h 415636"/>
                            <a:gd name="connsiteX289" fmla="*/ 107916 w 1627909"/>
                            <a:gd name="connsiteY289" fmla="*/ 111269 h 415636"/>
                            <a:gd name="connsiteX290" fmla="*/ 166798 w 1627909"/>
                            <a:gd name="connsiteY290" fmla="*/ 112135 h 415636"/>
                            <a:gd name="connsiteX291" fmla="*/ 179787 w 1627909"/>
                            <a:gd name="connsiteY291" fmla="*/ 109537 h 415636"/>
                            <a:gd name="connsiteX292" fmla="*/ 195373 w 1627909"/>
                            <a:gd name="connsiteY292" fmla="*/ 107806 h 415636"/>
                            <a:gd name="connsiteX293" fmla="*/ 262048 w 1627909"/>
                            <a:gd name="connsiteY293" fmla="*/ 109537 h 415636"/>
                            <a:gd name="connsiteX294" fmla="*/ 182384 w 1627909"/>
                            <a:gd name="connsiteY294" fmla="*/ 112135 h 415636"/>
                            <a:gd name="connsiteX295" fmla="*/ 170261 w 1627909"/>
                            <a:gd name="connsiteY295" fmla="*/ 114733 h 415636"/>
                            <a:gd name="connsiteX296" fmla="*/ 165932 w 1627909"/>
                            <a:gd name="connsiteY296" fmla="*/ 118196 h 415636"/>
                            <a:gd name="connsiteX297" fmla="*/ 146016 w 1627909"/>
                            <a:gd name="connsiteY297" fmla="*/ 124258 h 415636"/>
                            <a:gd name="connsiteX298" fmla="*/ 113112 w 1627909"/>
                            <a:gd name="connsiteY298" fmla="*/ 126855 h 415636"/>
                            <a:gd name="connsiteX299" fmla="*/ 54230 w 1627909"/>
                            <a:gd name="connsiteY299" fmla="*/ 128587 h 415636"/>
                            <a:gd name="connsiteX300" fmla="*/ 104452 w 1627909"/>
                            <a:gd name="connsiteY300" fmla="*/ 130319 h 415636"/>
                            <a:gd name="connsiteX301" fmla="*/ 154675 w 1627909"/>
                            <a:gd name="connsiteY301" fmla="*/ 131185 h 415636"/>
                            <a:gd name="connsiteX302" fmla="*/ 127832 w 1627909"/>
                            <a:gd name="connsiteY302" fmla="*/ 132051 h 415636"/>
                            <a:gd name="connsiteX303" fmla="*/ 100989 w 1627909"/>
                            <a:gd name="connsiteY303" fmla="*/ 132917 h 415636"/>
                            <a:gd name="connsiteX304" fmla="*/ 136491 w 1627909"/>
                            <a:gd name="connsiteY304" fmla="*/ 132917 h 415636"/>
                            <a:gd name="connsiteX305" fmla="*/ 171993 w 1627909"/>
                            <a:gd name="connsiteY305" fmla="*/ 132917 h 415636"/>
                            <a:gd name="connsiteX306" fmla="*/ 122636 w 1627909"/>
                            <a:gd name="connsiteY306" fmla="*/ 136381 h 415636"/>
                            <a:gd name="connsiteX307" fmla="*/ 47302 w 1627909"/>
                            <a:gd name="connsiteY307" fmla="*/ 138978 h 415636"/>
                            <a:gd name="connsiteX308" fmla="*/ 29984 w 1627909"/>
                            <a:gd name="connsiteY308" fmla="*/ 136381 h 415636"/>
                            <a:gd name="connsiteX309" fmla="*/ 6605 w 1627909"/>
                            <a:gd name="connsiteY309" fmla="*/ 140710 h 415636"/>
                            <a:gd name="connsiteX310" fmla="*/ 16130 w 1627909"/>
                            <a:gd name="connsiteY310" fmla="*/ 144174 h 415636"/>
                            <a:gd name="connsiteX311" fmla="*/ 37777 w 1627909"/>
                            <a:gd name="connsiteY311" fmla="*/ 148503 h 415636"/>
                            <a:gd name="connsiteX312" fmla="*/ 50766 w 1627909"/>
                            <a:gd name="connsiteY312" fmla="*/ 145905 h 415636"/>
                            <a:gd name="connsiteX313" fmla="*/ 66352 w 1627909"/>
                            <a:gd name="connsiteY313" fmla="*/ 143308 h 415636"/>
                            <a:gd name="connsiteX314" fmla="*/ 81939 w 1627909"/>
                            <a:gd name="connsiteY314" fmla="*/ 147637 h 415636"/>
                            <a:gd name="connsiteX315" fmla="*/ 90598 w 1627909"/>
                            <a:gd name="connsiteY315" fmla="*/ 152833 h 415636"/>
                            <a:gd name="connsiteX316" fmla="*/ 94927 w 1627909"/>
                            <a:gd name="connsiteY316" fmla="*/ 158028 h 415636"/>
                            <a:gd name="connsiteX317" fmla="*/ 95793 w 1627909"/>
                            <a:gd name="connsiteY317" fmla="*/ 158894 h 415636"/>
                            <a:gd name="connsiteX318" fmla="*/ 96659 w 1627909"/>
                            <a:gd name="connsiteY318" fmla="*/ 159760 h 415636"/>
                            <a:gd name="connsiteX319" fmla="*/ 99257 w 1627909"/>
                            <a:gd name="connsiteY319" fmla="*/ 162358 h 415636"/>
                            <a:gd name="connsiteX320" fmla="*/ 107050 w 1627909"/>
                            <a:gd name="connsiteY320" fmla="*/ 167553 h 415636"/>
                            <a:gd name="connsiteX321" fmla="*/ 113112 w 1627909"/>
                            <a:gd name="connsiteY321" fmla="*/ 170151 h 415636"/>
                            <a:gd name="connsiteX322" fmla="*/ 121771 w 1627909"/>
                            <a:gd name="connsiteY322" fmla="*/ 171883 h 415636"/>
                            <a:gd name="connsiteX323" fmla="*/ 183250 w 1627909"/>
                            <a:gd name="connsiteY323" fmla="*/ 177944 h 415636"/>
                            <a:gd name="connsiteX324" fmla="*/ 202300 w 1627909"/>
                            <a:gd name="connsiteY324" fmla="*/ 176212 h 415636"/>
                            <a:gd name="connsiteX325" fmla="*/ 221350 w 1627909"/>
                            <a:gd name="connsiteY325" fmla="*/ 174480 h 415636"/>
                            <a:gd name="connsiteX326" fmla="*/ 250791 w 1627909"/>
                            <a:gd name="connsiteY326" fmla="*/ 177079 h 415636"/>
                            <a:gd name="connsiteX327" fmla="*/ 239534 w 1627909"/>
                            <a:gd name="connsiteY327" fmla="*/ 180542 h 415636"/>
                            <a:gd name="connsiteX328" fmla="*/ 221350 w 1627909"/>
                            <a:gd name="connsiteY328" fmla="*/ 184871 h 415636"/>
                            <a:gd name="connsiteX329" fmla="*/ 230875 w 1627909"/>
                            <a:gd name="connsiteY329" fmla="*/ 189201 h 415636"/>
                            <a:gd name="connsiteX330" fmla="*/ 221350 w 1627909"/>
                            <a:gd name="connsiteY330" fmla="*/ 190067 h 415636"/>
                            <a:gd name="connsiteX331" fmla="*/ 268109 w 1627909"/>
                            <a:gd name="connsiteY331" fmla="*/ 189201 h 415636"/>
                            <a:gd name="connsiteX332" fmla="*/ 283696 w 1627909"/>
                            <a:gd name="connsiteY332" fmla="*/ 191799 h 415636"/>
                            <a:gd name="connsiteX333" fmla="*/ 218752 w 1627909"/>
                            <a:gd name="connsiteY333" fmla="*/ 198726 h 415636"/>
                            <a:gd name="connsiteX334" fmla="*/ 149480 w 1627909"/>
                            <a:gd name="connsiteY334" fmla="*/ 205653 h 415636"/>
                            <a:gd name="connsiteX335" fmla="*/ 200568 w 1627909"/>
                            <a:gd name="connsiteY335" fmla="*/ 205653 h 415636"/>
                            <a:gd name="connsiteX336" fmla="*/ 235205 w 1627909"/>
                            <a:gd name="connsiteY336" fmla="*/ 203921 h 415636"/>
                            <a:gd name="connsiteX337" fmla="*/ 281098 w 1627909"/>
                            <a:gd name="connsiteY337" fmla="*/ 200458 h 415636"/>
                            <a:gd name="connsiteX338" fmla="*/ 288891 w 1627909"/>
                            <a:gd name="connsiteY338" fmla="*/ 199592 h 415636"/>
                            <a:gd name="connsiteX339" fmla="*/ 288891 w 1627909"/>
                            <a:gd name="connsiteY339" fmla="*/ 199592 h 415636"/>
                            <a:gd name="connsiteX340" fmla="*/ 288891 w 1627909"/>
                            <a:gd name="connsiteY340" fmla="*/ 199592 h 415636"/>
                            <a:gd name="connsiteX341" fmla="*/ 292355 w 1627909"/>
                            <a:gd name="connsiteY341" fmla="*/ 201324 h 415636"/>
                            <a:gd name="connsiteX342" fmla="*/ 292355 w 1627909"/>
                            <a:gd name="connsiteY342" fmla="*/ 201324 h 415636"/>
                            <a:gd name="connsiteX343" fmla="*/ 293221 w 1627909"/>
                            <a:gd name="connsiteY343" fmla="*/ 201324 h 415636"/>
                            <a:gd name="connsiteX344" fmla="*/ 294086 w 1627909"/>
                            <a:gd name="connsiteY344" fmla="*/ 201324 h 415636"/>
                            <a:gd name="connsiteX345" fmla="*/ 295818 w 1627909"/>
                            <a:gd name="connsiteY345" fmla="*/ 201324 h 415636"/>
                            <a:gd name="connsiteX346" fmla="*/ 300148 w 1627909"/>
                            <a:gd name="connsiteY346" fmla="*/ 201324 h 415636"/>
                            <a:gd name="connsiteX347" fmla="*/ 318332 w 1627909"/>
                            <a:gd name="connsiteY347" fmla="*/ 199592 h 415636"/>
                            <a:gd name="connsiteX348" fmla="*/ 365091 w 1627909"/>
                            <a:gd name="connsiteY348" fmla="*/ 195262 h 415636"/>
                            <a:gd name="connsiteX349" fmla="*/ 305343 w 1627909"/>
                            <a:gd name="connsiteY349" fmla="*/ 203056 h 415636"/>
                            <a:gd name="connsiteX350" fmla="*/ 372884 w 1627909"/>
                            <a:gd name="connsiteY350" fmla="*/ 196994 h 415636"/>
                            <a:gd name="connsiteX351" fmla="*/ 395398 w 1627909"/>
                            <a:gd name="connsiteY351" fmla="*/ 195262 h 415636"/>
                            <a:gd name="connsiteX352" fmla="*/ 404923 w 1627909"/>
                            <a:gd name="connsiteY352" fmla="*/ 195262 h 415636"/>
                            <a:gd name="connsiteX353" fmla="*/ 409252 w 1627909"/>
                            <a:gd name="connsiteY353" fmla="*/ 195262 h 415636"/>
                            <a:gd name="connsiteX354" fmla="*/ 410984 w 1627909"/>
                            <a:gd name="connsiteY354" fmla="*/ 195262 h 415636"/>
                            <a:gd name="connsiteX355" fmla="*/ 413582 w 1627909"/>
                            <a:gd name="connsiteY355" fmla="*/ 195262 h 415636"/>
                            <a:gd name="connsiteX356" fmla="*/ 392800 w 1627909"/>
                            <a:gd name="connsiteY356" fmla="*/ 196994 h 415636"/>
                            <a:gd name="connsiteX357" fmla="*/ 373750 w 1627909"/>
                            <a:gd name="connsiteY357" fmla="*/ 198726 h 415636"/>
                            <a:gd name="connsiteX358" fmla="*/ 337382 w 1627909"/>
                            <a:gd name="connsiteY358" fmla="*/ 203921 h 415636"/>
                            <a:gd name="connsiteX359" fmla="*/ 298416 w 1627909"/>
                            <a:gd name="connsiteY359" fmla="*/ 209117 h 415636"/>
                            <a:gd name="connsiteX360" fmla="*/ 275037 w 1627909"/>
                            <a:gd name="connsiteY360" fmla="*/ 211715 h 415636"/>
                            <a:gd name="connsiteX361" fmla="*/ 268975 w 1627909"/>
                            <a:gd name="connsiteY361" fmla="*/ 212581 h 415636"/>
                            <a:gd name="connsiteX362" fmla="*/ 262914 w 1627909"/>
                            <a:gd name="connsiteY362" fmla="*/ 213446 h 415636"/>
                            <a:gd name="connsiteX363" fmla="*/ 249059 w 1627909"/>
                            <a:gd name="connsiteY363" fmla="*/ 214313 h 415636"/>
                            <a:gd name="connsiteX364" fmla="*/ 238668 w 1627909"/>
                            <a:gd name="connsiteY364" fmla="*/ 216044 h 415636"/>
                            <a:gd name="connsiteX365" fmla="*/ 231741 w 1627909"/>
                            <a:gd name="connsiteY365" fmla="*/ 217776 h 415636"/>
                            <a:gd name="connsiteX366" fmla="*/ 223082 w 1627909"/>
                            <a:gd name="connsiteY366" fmla="*/ 221240 h 415636"/>
                            <a:gd name="connsiteX367" fmla="*/ 225680 w 1627909"/>
                            <a:gd name="connsiteY367" fmla="*/ 225569 h 415636"/>
                            <a:gd name="connsiteX368" fmla="*/ 268975 w 1627909"/>
                            <a:gd name="connsiteY368" fmla="*/ 226435 h 415636"/>
                            <a:gd name="connsiteX369" fmla="*/ 296684 w 1627909"/>
                            <a:gd name="connsiteY369" fmla="*/ 227301 h 415636"/>
                            <a:gd name="connsiteX370" fmla="*/ 236071 w 1627909"/>
                            <a:gd name="connsiteY370" fmla="*/ 241155 h 415636"/>
                            <a:gd name="connsiteX371" fmla="*/ 318332 w 1627909"/>
                            <a:gd name="connsiteY371" fmla="*/ 229033 h 415636"/>
                            <a:gd name="connsiteX372" fmla="*/ 339114 w 1627909"/>
                            <a:gd name="connsiteY372" fmla="*/ 222972 h 415636"/>
                            <a:gd name="connsiteX373" fmla="*/ 346041 w 1627909"/>
                            <a:gd name="connsiteY373" fmla="*/ 217776 h 415636"/>
                            <a:gd name="connsiteX374" fmla="*/ 426571 w 1627909"/>
                            <a:gd name="connsiteY374" fmla="*/ 207385 h 415636"/>
                            <a:gd name="connsiteX375" fmla="*/ 461207 w 1627909"/>
                            <a:gd name="connsiteY375" fmla="*/ 206519 h 415636"/>
                            <a:gd name="connsiteX376" fmla="*/ 432632 w 1627909"/>
                            <a:gd name="connsiteY376" fmla="*/ 213446 h 415636"/>
                            <a:gd name="connsiteX377" fmla="*/ 369421 w 1627909"/>
                            <a:gd name="connsiteY377" fmla="*/ 226435 h 415636"/>
                            <a:gd name="connsiteX378" fmla="*/ 311405 w 1627909"/>
                            <a:gd name="connsiteY378" fmla="*/ 240290 h 415636"/>
                            <a:gd name="connsiteX379" fmla="*/ 295818 w 1627909"/>
                            <a:gd name="connsiteY379" fmla="*/ 249815 h 415636"/>
                            <a:gd name="connsiteX380" fmla="*/ 281964 w 1627909"/>
                            <a:gd name="connsiteY380" fmla="*/ 250681 h 415636"/>
                            <a:gd name="connsiteX381" fmla="*/ 297550 w 1627909"/>
                            <a:gd name="connsiteY381" fmla="*/ 253278 h 415636"/>
                            <a:gd name="connsiteX382" fmla="*/ 296684 w 1627909"/>
                            <a:gd name="connsiteY382" fmla="*/ 260206 h 415636"/>
                            <a:gd name="connsiteX383" fmla="*/ 339114 w 1627909"/>
                            <a:gd name="connsiteY383" fmla="*/ 254144 h 415636"/>
                            <a:gd name="connsiteX384" fmla="*/ 349505 w 1627909"/>
                            <a:gd name="connsiteY384" fmla="*/ 254144 h 415636"/>
                            <a:gd name="connsiteX385" fmla="*/ 416180 w 1627909"/>
                            <a:gd name="connsiteY385" fmla="*/ 242887 h 415636"/>
                            <a:gd name="connsiteX386" fmla="*/ 409252 w 1627909"/>
                            <a:gd name="connsiteY386" fmla="*/ 242887 h 415636"/>
                            <a:gd name="connsiteX387" fmla="*/ 394532 w 1627909"/>
                            <a:gd name="connsiteY387" fmla="*/ 242887 h 415636"/>
                            <a:gd name="connsiteX388" fmla="*/ 372884 w 1627909"/>
                            <a:gd name="connsiteY388" fmla="*/ 242887 h 415636"/>
                            <a:gd name="connsiteX389" fmla="*/ 417046 w 1627909"/>
                            <a:gd name="connsiteY389" fmla="*/ 237692 h 415636"/>
                            <a:gd name="connsiteX390" fmla="*/ 443889 w 1627909"/>
                            <a:gd name="connsiteY390" fmla="*/ 234228 h 415636"/>
                            <a:gd name="connsiteX391" fmla="*/ 469866 w 1627909"/>
                            <a:gd name="connsiteY391" fmla="*/ 230764 h 415636"/>
                            <a:gd name="connsiteX392" fmla="*/ 506234 w 1627909"/>
                            <a:gd name="connsiteY392" fmla="*/ 226435 h 415636"/>
                            <a:gd name="connsiteX393" fmla="*/ 501039 w 1627909"/>
                            <a:gd name="connsiteY393" fmla="*/ 232496 h 415636"/>
                            <a:gd name="connsiteX394" fmla="*/ 462073 w 1627909"/>
                            <a:gd name="connsiteY394" fmla="*/ 239424 h 415636"/>
                            <a:gd name="connsiteX395" fmla="*/ 425705 w 1627909"/>
                            <a:gd name="connsiteY395" fmla="*/ 244619 h 415636"/>
                            <a:gd name="connsiteX396" fmla="*/ 427437 w 1627909"/>
                            <a:gd name="connsiteY396" fmla="*/ 248083 h 415636"/>
                            <a:gd name="connsiteX397" fmla="*/ 436096 w 1627909"/>
                            <a:gd name="connsiteY397" fmla="*/ 248083 h 415636"/>
                            <a:gd name="connsiteX398" fmla="*/ 429168 w 1627909"/>
                            <a:gd name="connsiteY398" fmla="*/ 251546 h 415636"/>
                            <a:gd name="connsiteX399" fmla="*/ 375482 w 1627909"/>
                            <a:gd name="connsiteY399" fmla="*/ 261938 h 415636"/>
                            <a:gd name="connsiteX400" fmla="*/ 353834 w 1627909"/>
                            <a:gd name="connsiteY400" fmla="*/ 261938 h 415636"/>
                            <a:gd name="connsiteX401" fmla="*/ 334784 w 1627909"/>
                            <a:gd name="connsiteY401" fmla="*/ 260206 h 415636"/>
                            <a:gd name="connsiteX402" fmla="*/ 287159 w 1627909"/>
                            <a:gd name="connsiteY402" fmla="*/ 264535 h 415636"/>
                            <a:gd name="connsiteX403" fmla="*/ 279366 w 1627909"/>
                            <a:gd name="connsiteY403" fmla="*/ 267133 h 415636"/>
                            <a:gd name="connsiteX404" fmla="*/ 283696 w 1627909"/>
                            <a:gd name="connsiteY404" fmla="*/ 267999 h 415636"/>
                            <a:gd name="connsiteX405" fmla="*/ 307941 w 1627909"/>
                            <a:gd name="connsiteY405" fmla="*/ 266267 h 415636"/>
                            <a:gd name="connsiteX406" fmla="*/ 315734 w 1627909"/>
                            <a:gd name="connsiteY406" fmla="*/ 267133 h 415636"/>
                            <a:gd name="connsiteX407" fmla="*/ 265511 w 1627909"/>
                            <a:gd name="connsiteY407" fmla="*/ 277524 h 415636"/>
                            <a:gd name="connsiteX408" fmla="*/ 334784 w 1627909"/>
                            <a:gd name="connsiteY408" fmla="*/ 266267 h 415636"/>
                            <a:gd name="connsiteX409" fmla="*/ 342577 w 1627909"/>
                            <a:gd name="connsiteY409" fmla="*/ 268865 h 415636"/>
                            <a:gd name="connsiteX410" fmla="*/ 346041 w 1627909"/>
                            <a:gd name="connsiteY410" fmla="*/ 273194 h 415636"/>
                            <a:gd name="connsiteX411" fmla="*/ 397130 w 1627909"/>
                            <a:gd name="connsiteY411" fmla="*/ 266267 h 415636"/>
                            <a:gd name="connsiteX412" fmla="*/ 334784 w 1627909"/>
                            <a:gd name="connsiteY412" fmla="*/ 280988 h 415636"/>
                            <a:gd name="connsiteX413" fmla="*/ 363359 w 1627909"/>
                            <a:gd name="connsiteY413" fmla="*/ 276658 h 415636"/>
                            <a:gd name="connsiteX414" fmla="*/ 385007 w 1627909"/>
                            <a:gd name="connsiteY414" fmla="*/ 274926 h 415636"/>
                            <a:gd name="connsiteX415" fmla="*/ 341711 w 1627909"/>
                            <a:gd name="connsiteY415" fmla="*/ 283585 h 415636"/>
                            <a:gd name="connsiteX416" fmla="*/ 297550 w 1627909"/>
                            <a:gd name="connsiteY416" fmla="*/ 292244 h 415636"/>
                            <a:gd name="connsiteX417" fmla="*/ 327857 w 1627909"/>
                            <a:gd name="connsiteY417" fmla="*/ 289647 h 415636"/>
                            <a:gd name="connsiteX418" fmla="*/ 320064 w 1627909"/>
                            <a:gd name="connsiteY418" fmla="*/ 297440 h 415636"/>
                            <a:gd name="connsiteX419" fmla="*/ 307075 w 1627909"/>
                            <a:gd name="connsiteY419" fmla="*/ 306099 h 415636"/>
                            <a:gd name="connsiteX420" fmla="*/ 320930 w 1627909"/>
                            <a:gd name="connsiteY420" fmla="*/ 307831 h 415636"/>
                            <a:gd name="connsiteX421" fmla="*/ 343443 w 1627909"/>
                            <a:gd name="connsiteY421" fmla="*/ 293110 h 415636"/>
                            <a:gd name="connsiteX422" fmla="*/ 381543 w 1627909"/>
                            <a:gd name="connsiteY422" fmla="*/ 283585 h 415636"/>
                            <a:gd name="connsiteX423" fmla="*/ 413582 w 1627909"/>
                            <a:gd name="connsiteY423" fmla="*/ 273194 h 415636"/>
                            <a:gd name="connsiteX424" fmla="*/ 440425 w 1627909"/>
                            <a:gd name="connsiteY424" fmla="*/ 274060 h 415636"/>
                            <a:gd name="connsiteX425" fmla="*/ 398862 w 1627909"/>
                            <a:gd name="connsiteY425" fmla="*/ 290512 h 415636"/>
                            <a:gd name="connsiteX426" fmla="*/ 351237 w 1627909"/>
                            <a:gd name="connsiteY426" fmla="*/ 310428 h 415636"/>
                            <a:gd name="connsiteX427" fmla="*/ 344309 w 1627909"/>
                            <a:gd name="connsiteY427" fmla="*/ 317355 h 415636"/>
                            <a:gd name="connsiteX428" fmla="*/ 355566 w 1627909"/>
                            <a:gd name="connsiteY428" fmla="*/ 319954 h 415636"/>
                            <a:gd name="connsiteX429" fmla="*/ 353834 w 1627909"/>
                            <a:gd name="connsiteY429" fmla="*/ 318222 h 415636"/>
                            <a:gd name="connsiteX430" fmla="*/ 361627 w 1627909"/>
                            <a:gd name="connsiteY430" fmla="*/ 312160 h 415636"/>
                            <a:gd name="connsiteX431" fmla="*/ 401459 w 1627909"/>
                            <a:gd name="connsiteY431" fmla="*/ 299172 h 415636"/>
                            <a:gd name="connsiteX432" fmla="*/ 397996 w 1627909"/>
                            <a:gd name="connsiteY432" fmla="*/ 303501 h 415636"/>
                            <a:gd name="connsiteX433" fmla="*/ 391934 w 1627909"/>
                            <a:gd name="connsiteY433" fmla="*/ 308696 h 415636"/>
                            <a:gd name="connsiteX434" fmla="*/ 368555 w 1627909"/>
                            <a:gd name="connsiteY434" fmla="*/ 322551 h 415636"/>
                            <a:gd name="connsiteX435" fmla="*/ 413582 w 1627909"/>
                            <a:gd name="connsiteY435" fmla="*/ 313026 h 415636"/>
                            <a:gd name="connsiteX436" fmla="*/ 433498 w 1627909"/>
                            <a:gd name="connsiteY436" fmla="*/ 303501 h 415636"/>
                            <a:gd name="connsiteX437" fmla="*/ 460341 w 1627909"/>
                            <a:gd name="connsiteY437" fmla="*/ 295708 h 415636"/>
                            <a:gd name="connsiteX438" fmla="*/ 464671 w 1627909"/>
                            <a:gd name="connsiteY438" fmla="*/ 300903 h 415636"/>
                            <a:gd name="connsiteX439" fmla="*/ 529614 w 1627909"/>
                            <a:gd name="connsiteY439" fmla="*/ 284451 h 415636"/>
                            <a:gd name="connsiteX440" fmla="*/ 480257 w 1627909"/>
                            <a:gd name="connsiteY440" fmla="*/ 302635 h 415636"/>
                            <a:gd name="connsiteX441" fmla="*/ 498441 w 1627909"/>
                            <a:gd name="connsiteY441" fmla="*/ 304367 h 415636"/>
                            <a:gd name="connsiteX442" fmla="*/ 533943 w 1627909"/>
                            <a:gd name="connsiteY442" fmla="*/ 293110 h 415636"/>
                            <a:gd name="connsiteX443" fmla="*/ 567714 w 1627909"/>
                            <a:gd name="connsiteY443" fmla="*/ 281853 h 415636"/>
                            <a:gd name="connsiteX444" fmla="*/ 578971 w 1627909"/>
                            <a:gd name="connsiteY444" fmla="*/ 284451 h 415636"/>
                            <a:gd name="connsiteX445" fmla="*/ 541737 w 1627909"/>
                            <a:gd name="connsiteY445" fmla="*/ 296574 h 415636"/>
                            <a:gd name="connsiteX446" fmla="*/ 503636 w 1627909"/>
                            <a:gd name="connsiteY446" fmla="*/ 308696 h 415636"/>
                            <a:gd name="connsiteX447" fmla="*/ 520089 w 1627909"/>
                            <a:gd name="connsiteY447" fmla="*/ 306965 h 415636"/>
                            <a:gd name="connsiteX448" fmla="*/ 536541 w 1627909"/>
                            <a:gd name="connsiteY448" fmla="*/ 304367 h 415636"/>
                            <a:gd name="connsiteX449" fmla="*/ 509698 w 1627909"/>
                            <a:gd name="connsiteY449" fmla="*/ 314758 h 415636"/>
                            <a:gd name="connsiteX450" fmla="*/ 481989 w 1627909"/>
                            <a:gd name="connsiteY450" fmla="*/ 325149 h 415636"/>
                            <a:gd name="connsiteX451" fmla="*/ 529614 w 1627909"/>
                            <a:gd name="connsiteY451" fmla="*/ 317355 h 415636"/>
                            <a:gd name="connsiteX452" fmla="*/ 539139 w 1627909"/>
                            <a:gd name="connsiteY452" fmla="*/ 325149 h 415636"/>
                            <a:gd name="connsiteX453" fmla="*/ 588496 w 1627909"/>
                            <a:gd name="connsiteY453" fmla="*/ 302635 h 415636"/>
                            <a:gd name="connsiteX454" fmla="*/ 630059 w 1627909"/>
                            <a:gd name="connsiteY454" fmla="*/ 291378 h 415636"/>
                            <a:gd name="connsiteX455" fmla="*/ 606680 w 1627909"/>
                            <a:gd name="connsiteY455" fmla="*/ 305233 h 415636"/>
                            <a:gd name="connsiteX456" fmla="*/ 603216 w 1627909"/>
                            <a:gd name="connsiteY456" fmla="*/ 308696 h 415636"/>
                            <a:gd name="connsiteX457" fmla="*/ 606680 w 1627909"/>
                            <a:gd name="connsiteY457" fmla="*/ 309563 h 415636"/>
                            <a:gd name="connsiteX458" fmla="*/ 614473 w 1627909"/>
                            <a:gd name="connsiteY458" fmla="*/ 309563 h 415636"/>
                            <a:gd name="connsiteX459" fmla="*/ 574641 w 1627909"/>
                            <a:gd name="connsiteY459" fmla="*/ 325149 h 415636"/>
                            <a:gd name="connsiteX460" fmla="*/ 575507 w 1627909"/>
                            <a:gd name="connsiteY460" fmla="*/ 317355 h 415636"/>
                            <a:gd name="connsiteX461" fmla="*/ 531346 w 1627909"/>
                            <a:gd name="connsiteY461" fmla="*/ 334674 h 415636"/>
                            <a:gd name="connsiteX462" fmla="*/ 540871 w 1627909"/>
                            <a:gd name="connsiteY462" fmla="*/ 344199 h 415636"/>
                            <a:gd name="connsiteX463" fmla="*/ 567714 w 1627909"/>
                            <a:gd name="connsiteY463" fmla="*/ 342467 h 415636"/>
                            <a:gd name="connsiteX464" fmla="*/ 565982 w 1627909"/>
                            <a:gd name="connsiteY464" fmla="*/ 336405 h 415636"/>
                            <a:gd name="connsiteX465" fmla="*/ 609278 w 1627909"/>
                            <a:gd name="connsiteY465" fmla="*/ 324283 h 415636"/>
                            <a:gd name="connsiteX466" fmla="*/ 649975 w 1627909"/>
                            <a:gd name="connsiteY466" fmla="*/ 312160 h 415636"/>
                            <a:gd name="connsiteX467" fmla="*/ 634389 w 1627909"/>
                            <a:gd name="connsiteY467" fmla="*/ 322551 h 415636"/>
                            <a:gd name="connsiteX468" fmla="*/ 613607 w 1627909"/>
                            <a:gd name="connsiteY468" fmla="*/ 331210 h 415636"/>
                            <a:gd name="connsiteX469" fmla="*/ 635255 w 1627909"/>
                            <a:gd name="connsiteY469" fmla="*/ 325149 h 415636"/>
                            <a:gd name="connsiteX470" fmla="*/ 657768 w 1627909"/>
                            <a:gd name="connsiteY470" fmla="*/ 319954 h 415636"/>
                            <a:gd name="connsiteX471" fmla="*/ 616205 w 1627909"/>
                            <a:gd name="connsiteY471" fmla="*/ 343333 h 415636"/>
                            <a:gd name="connsiteX472" fmla="*/ 573775 w 1627909"/>
                            <a:gd name="connsiteY472" fmla="*/ 358919 h 415636"/>
                            <a:gd name="connsiteX473" fmla="*/ 607546 w 1627909"/>
                            <a:gd name="connsiteY473" fmla="*/ 351992 h 415636"/>
                            <a:gd name="connsiteX474" fmla="*/ 639584 w 1627909"/>
                            <a:gd name="connsiteY474" fmla="*/ 344199 h 415636"/>
                            <a:gd name="connsiteX475" fmla="*/ 630059 w 1627909"/>
                            <a:gd name="connsiteY475" fmla="*/ 358053 h 415636"/>
                            <a:gd name="connsiteX476" fmla="*/ 617071 w 1627909"/>
                            <a:gd name="connsiteY476" fmla="*/ 371042 h 415636"/>
                            <a:gd name="connsiteX477" fmla="*/ 636987 w 1627909"/>
                            <a:gd name="connsiteY477" fmla="*/ 371908 h 415636"/>
                            <a:gd name="connsiteX478" fmla="*/ 671623 w 1627909"/>
                            <a:gd name="connsiteY478" fmla="*/ 363249 h 415636"/>
                            <a:gd name="connsiteX479" fmla="*/ 688941 w 1627909"/>
                            <a:gd name="connsiteY479" fmla="*/ 358919 h 415636"/>
                            <a:gd name="connsiteX480" fmla="*/ 689807 w 1627909"/>
                            <a:gd name="connsiteY480" fmla="*/ 358919 h 415636"/>
                            <a:gd name="connsiteX481" fmla="*/ 689807 w 1627909"/>
                            <a:gd name="connsiteY481" fmla="*/ 358919 h 415636"/>
                            <a:gd name="connsiteX482" fmla="*/ 689807 w 1627909"/>
                            <a:gd name="connsiteY482" fmla="*/ 358919 h 415636"/>
                            <a:gd name="connsiteX483" fmla="*/ 699332 w 1627909"/>
                            <a:gd name="connsiteY483" fmla="*/ 359785 h 415636"/>
                            <a:gd name="connsiteX484" fmla="*/ 699332 w 1627909"/>
                            <a:gd name="connsiteY484" fmla="*/ 359785 h 415636"/>
                            <a:gd name="connsiteX485" fmla="*/ 699332 w 1627909"/>
                            <a:gd name="connsiteY485" fmla="*/ 359785 h 415636"/>
                            <a:gd name="connsiteX486" fmla="*/ 699332 w 1627909"/>
                            <a:gd name="connsiteY486" fmla="*/ 359785 h 415636"/>
                            <a:gd name="connsiteX487" fmla="*/ 700198 w 1627909"/>
                            <a:gd name="connsiteY487" fmla="*/ 358919 h 415636"/>
                            <a:gd name="connsiteX488" fmla="*/ 702796 w 1627909"/>
                            <a:gd name="connsiteY488" fmla="*/ 358053 h 415636"/>
                            <a:gd name="connsiteX489" fmla="*/ 707125 w 1627909"/>
                            <a:gd name="connsiteY489" fmla="*/ 356321 h 415636"/>
                            <a:gd name="connsiteX490" fmla="*/ 714052 w 1627909"/>
                            <a:gd name="connsiteY490" fmla="*/ 355456 h 415636"/>
                            <a:gd name="connsiteX491" fmla="*/ 715784 w 1627909"/>
                            <a:gd name="connsiteY491" fmla="*/ 356321 h 415636"/>
                            <a:gd name="connsiteX492" fmla="*/ 715784 w 1627909"/>
                            <a:gd name="connsiteY492" fmla="*/ 356321 h 415636"/>
                            <a:gd name="connsiteX493" fmla="*/ 715784 w 1627909"/>
                            <a:gd name="connsiteY493" fmla="*/ 356321 h 415636"/>
                            <a:gd name="connsiteX494" fmla="*/ 717516 w 1627909"/>
                            <a:gd name="connsiteY494" fmla="*/ 357188 h 415636"/>
                            <a:gd name="connsiteX495" fmla="*/ 720114 w 1627909"/>
                            <a:gd name="connsiteY495" fmla="*/ 358919 h 415636"/>
                            <a:gd name="connsiteX496" fmla="*/ 744359 w 1627909"/>
                            <a:gd name="connsiteY496" fmla="*/ 351126 h 415636"/>
                            <a:gd name="connsiteX497" fmla="*/ 756482 w 1627909"/>
                            <a:gd name="connsiteY497" fmla="*/ 353724 h 415636"/>
                            <a:gd name="connsiteX498" fmla="*/ 759080 w 1627909"/>
                            <a:gd name="connsiteY498" fmla="*/ 354590 h 415636"/>
                            <a:gd name="connsiteX499" fmla="*/ 759946 w 1627909"/>
                            <a:gd name="connsiteY499" fmla="*/ 354590 h 415636"/>
                            <a:gd name="connsiteX500" fmla="*/ 760812 w 1627909"/>
                            <a:gd name="connsiteY500" fmla="*/ 354590 h 415636"/>
                            <a:gd name="connsiteX501" fmla="*/ 761677 w 1627909"/>
                            <a:gd name="connsiteY501" fmla="*/ 355456 h 415636"/>
                            <a:gd name="connsiteX502" fmla="*/ 766007 w 1627909"/>
                            <a:gd name="connsiteY502" fmla="*/ 357188 h 415636"/>
                            <a:gd name="connsiteX503" fmla="*/ 783325 w 1627909"/>
                            <a:gd name="connsiteY503" fmla="*/ 364115 h 415636"/>
                            <a:gd name="connsiteX504" fmla="*/ 805839 w 1627909"/>
                            <a:gd name="connsiteY504" fmla="*/ 365847 h 415636"/>
                            <a:gd name="connsiteX505" fmla="*/ 836146 w 1627909"/>
                            <a:gd name="connsiteY505" fmla="*/ 356321 h 415636"/>
                            <a:gd name="connsiteX506" fmla="*/ 839609 w 1627909"/>
                            <a:gd name="connsiteY506" fmla="*/ 371908 h 415636"/>
                            <a:gd name="connsiteX507" fmla="*/ 843939 w 1627909"/>
                            <a:gd name="connsiteY507" fmla="*/ 387494 h 415636"/>
                            <a:gd name="connsiteX508" fmla="*/ 855196 w 1627909"/>
                            <a:gd name="connsiteY508" fmla="*/ 363249 h 415636"/>
                            <a:gd name="connsiteX509" fmla="*/ 858659 w 1627909"/>
                            <a:gd name="connsiteY509" fmla="*/ 347662 h 415636"/>
                            <a:gd name="connsiteX510" fmla="*/ 879441 w 1627909"/>
                            <a:gd name="connsiteY510" fmla="*/ 335540 h 415636"/>
                            <a:gd name="connsiteX511" fmla="*/ 893296 w 1627909"/>
                            <a:gd name="connsiteY511" fmla="*/ 335540 h 415636"/>
                            <a:gd name="connsiteX512" fmla="*/ 894162 w 1627909"/>
                            <a:gd name="connsiteY512" fmla="*/ 345931 h 415636"/>
                            <a:gd name="connsiteX513" fmla="*/ 893296 w 1627909"/>
                            <a:gd name="connsiteY513" fmla="*/ 371042 h 415636"/>
                            <a:gd name="connsiteX514" fmla="*/ 909748 w 1627909"/>
                            <a:gd name="connsiteY514" fmla="*/ 357188 h 415636"/>
                            <a:gd name="connsiteX515" fmla="*/ 927932 w 1627909"/>
                            <a:gd name="connsiteY515" fmla="*/ 344199 h 415636"/>
                            <a:gd name="connsiteX516" fmla="*/ 946116 w 1627909"/>
                            <a:gd name="connsiteY516" fmla="*/ 339003 h 415636"/>
                            <a:gd name="connsiteX517" fmla="*/ 967764 w 1627909"/>
                            <a:gd name="connsiteY517" fmla="*/ 348528 h 415636"/>
                            <a:gd name="connsiteX518" fmla="*/ 954775 w 1627909"/>
                            <a:gd name="connsiteY518" fmla="*/ 351992 h 415636"/>
                            <a:gd name="connsiteX519" fmla="*/ 941787 w 1627909"/>
                            <a:gd name="connsiteY519" fmla="*/ 352858 h 415636"/>
                            <a:gd name="connsiteX520" fmla="*/ 953909 w 1627909"/>
                            <a:gd name="connsiteY520" fmla="*/ 361517 h 415636"/>
                            <a:gd name="connsiteX521" fmla="*/ 966898 w 1627909"/>
                            <a:gd name="connsiteY521" fmla="*/ 370176 h 415636"/>
                            <a:gd name="connsiteX522" fmla="*/ 948714 w 1627909"/>
                            <a:gd name="connsiteY522" fmla="*/ 385762 h 415636"/>
                            <a:gd name="connsiteX523" fmla="*/ 934859 w 1627909"/>
                            <a:gd name="connsiteY523" fmla="*/ 393556 h 415636"/>
                            <a:gd name="connsiteX524" fmla="*/ 930530 w 1627909"/>
                            <a:gd name="connsiteY524" fmla="*/ 400483 h 415636"/>
                            <a:gd name="connsiteX525" fmla="*/ 940921 w 1627909"/>
                            <a:gd name="connsiteY525" fmla="*/ 413472 h 415636"/>
                            <a:gd name="connsiteX526" fmla="*/ 957373 w 1627909"/>
                            <a:gd name="connsiteY526" fmla="*/ 385762 h 415636"/>
                            <a:gd name="connsiteX527" fmla="*/ 990278 w 1627909"/>
                            <a:gd name="connsiteY527" fmla="*/ 379701 h 415636"/>
                            <a:gd name="connsiteX528" fmla="*/ 1007596 w 1627909"/>
                            <a:gd name="connsiteY528" fmla="*/ 377969 h 415636"/>
                            <a:gd name="connsiteX529" fmla="*/ 1021450 w 1627909"/>
                            <a:gd name="connsiteY529" fmla="*/ 373639 h 415636"/>
                            <a:gd name="connsiteX530" fmla="*/ 1025780 w 1627909"/>
                            <a:gd name="connsiteY530" fmla="*/ 345931 h 415636"/>
                            <a:gd name="connsiteX531" fmla="*/ 1036171 w 1627909"/>
                            <a:gd name="connsiteY531" fmla="*/ 351992 h 415636"/>
                            <a:gd name="connsiteX532" fmla="*/ 1046562 w 1627909"/>
                            <a:gd name="connsiteY532" fmla="*/ 358053 h 415636"/>
                            <a:gd name="connsiteX533" fmla="*/ 1038769 w 1627909"/>
                            <a:gd name="connsiteY533" fmla="*/ 360651 h 415636"/>
                            <a:gd name="connsiteX534" fmla="*/ 1058684 w 1627909"/>
                            <a:gd name="connsiteY534" fmla="*/ 365847 h 415636"/>
                            <a:gd name="connsiteX535" fmla="*/ 1059550 w 1627909"/>
                            <a:gd name="connsiteY535" fmla="*/ 350260 h 415636"/>
                            <a:gd name="connsiteX536" fmla="*/ 1058684 w 1627909"/>
                            <a:gd name="connsiteY536" fmla="*/ 330344 h 415636"/>
                            <a:gd name="connsiteX537" fmla="*/ 1072539 w 1627909"/>
                            <a:gd name="connsiteY537" fmla="*/ 323417 h 415636"/>
                            <a:gd name="connsiteX538" fmla="*/ 1093321 w 1627909"/>
                            <a:gd name="connsiteY538" fmla="*/ 332076 h 415636"/>
                            <a:gd name="connsiteX539" fmla="*/ 1101114 w 1627909"/>
                            <a:gd name="connsiteY539" fmla="*/ 343333 h 415636"/>
                            <a:gd name="connsiteX540" fmla="*/ 1108041 w 1627909"/>
                            <a:gd name="connsiteY540" fmla="*/ 335540 h 415636"/>
                            <a:gd name="connsiteX541" fmla="*/ 1112371 w 1627909"/>
                            <a:gd name="connsiteY541" fmla="*/ 330344 h 415636"/>
                            <a:gd name="connsiteX542" fmla="*/ 1114102 w 1627909"/>
                            <a:gd name="connsiteY542" fmla="*/ 327746 h 415636"/>
                            <a:gd name="connsiteX543" fmla="*/ 1125359 w 1627909"/>
                            <a:gd name="connsiteY543" fmla="*/ 337272 h 415636"/>
                            <a:gd name="connsiteX544" fmla="*/ 1140080 w 1627909"/>
                            <a:gd name="connsiteY544" fmla="*/ 334674 h 415636"/>
                            <a:gd name="connsiteX545" fmla="*/ 1158264 w 1627909"/>
                            <a:gd name="connsiteY545" fmla="*/ 331210 h 415636"/>
                            <a:gd name="connsiteX546" fmla="*/ 1159996 w 1627909"/>
                            <a:gd name="connsiteY546" fmla="*/ 332942 h 415636"/>
                            <a:gd name="connsiteX547" fmla="*/ 1152202 w 1627909"/>
                            <a:gd name="connsiteY547" fmla="*/ 316490 h 415636"/>
                            <a:gd name="connsiteX548" fmla="*/ 1145275 w 1627909"/>
                            <a:gd name="connsiteY548" fmla="*/ 301769 h 415636"/>
                            <a:gd name="connsiteX549" fmla="*/ 1156532 w 1627909"/>
                            <a:gd name="connsiteY549" fmla="*/ 308696 h 415636"/>
                            <a:gd name="connsiteX550" fmla="*/ 1161727 w 1627909"/>
                            <a:gd name="connsiteY550" fmla="*/ 315624 h 415636"/>
                            <a:gd name="connsiteX551" fmla="*/ 1161727 w 1627909"/>
                            <a:gd name="connsiteY551" fmla="*/ 307831 h 415636"/>
                            <a:gd name="connsiteX552" fmla="*/ 1160862 w 1627909"/>
                            <a:gd name="connsiteY552" fmla="*/ 300037 h 415636"/>
                            <a:gd name="connsiteX553" fmla="*/ 1187705 w 1627909"/>
                            <a:gd name="connsiteY553" fmla="*/ 319954 h 415636"/>
                            <a:gd name="connsiteX554" fmla="*/ 1176448 w 1627909"/>
                            <a:gd name="connsiteY554" fmla="*/ 328613 h 415636"/>
                            <a:gd name="connsiteX555" fmla="*/ 1221475 w 1627909"/>
                            <a:gd name="connsiteY555" fmla="*/ 350260 h 415636"/>
                            <a:gd name="connsiteX556" fmla="*/ 1227537 w 1627909"/>
                            <a:gd name="connsiteY556" fmla="*/ 345065 h 415636"/>
                            <a:gd name="connsiteX557" fmla="*/ 1231000 w 1627909"/>
                            <a:gd name="connsiteY557" fmla="*/ 335540 h 415636"/>
                            <a:gd name="connsiteX558" fmla="*/ 1244855 w 1627909"/>
                            <a:gd name="connsiteY558" fmla="*/ 335540 h 415636"/>
                            <a:gd name="connsiteX559" fmla="*/ 1275162 w 1627909"/>
                            <a:gd name="connsiteY559" fmla="*/ 341601 h 415636"/>
                            <a:gd name="connsiteX560" fmla="*/ 1269100 w 1627909"/>
                            <a:gd name="connsiteY560" fmla="*/ 346797 h 415636"/>
                            <a:gd name="connsiteX561" fmla="*/ 1263039 w 1627909"/>
                            <a:gd name="connsiteY561" fmla="*/ 351992 h 415636"/>
                            <a:gd name="connsiteX562" fmla="*/ 1334909 w 1627909"/>
                            <a:gd name="connsiteY562" fmla="*/ 373639 h 415636"/>
                            <a:gd name="connsiteX563" fmla="*/ 1364350 w 1627909"/>
                            <a:gd name="connsiteY563" fmla="*/ 377103 h 415636"/>
                            <a:gd name="connsiteX564" fmla="*/ 1407646 w 1627909"/>
                            <a:gd name="connsiteY564" fmla="*/ 384030 h 415636"/>
                            <a:gd name="connsiteX565" fmla="*/ 1369546 w 1627909"/>
                            <a:gd name="connsiteY565" fmla="*/ 373639 h 415636"/>
                            <a:gd name="connsiteX566" fmla="*/ 1316725 w 1627909"/>
                            <a:gd name="connsiteY566" fmla="*/ 358053 h 415636"/>
                            <a:gd name="connsiteX567" fmla="*/ 1272564 w 1627909"/>
                            <a:gd name="connsiteY567" fmla="*/ 340735 h 415636"/>
                            <a:gd name="connsiteX568" fmla="*/ 1254380 w 1627909"/>
                            <a:gd name="connsiteY568" fmla="*/ 325149 h 415636"/>
                            <a:gd name="connsiteX569" fmla="*/ 1273430 w 1627909"/>
                            <a:gd name="connsiteY569" fmla="*/ 326881 h 415636"/>
                            <a:gd name="connsiteX570" fmla="*/ 1274296 w 1627909"/>
                            <a:gd name="connsiteY570" fmla="*/ 316490 h 415636"/>
                            <a:gd name="connsiteX571" fmla="*/ 1314128 w 1627909"/>
                            <a:gd name="connsiteY571" fmla="*/ 329478 h 415636"/>
                            <a:gd name="connsiteX572" fmla="*/ 1334043 w 1627909"/>
                            <a:gd name="connsiteY572" fmla="*/ 325149 h 415636"/>
                            <a:gd name="connsiteX573" fmla="*/ 1392059 w 1627909"/>
                            <a:gd name="connsiteY573" fmla="*/ 350260 h 415636"/>
                            <a:gd name="connsiteX574" fmla="*/ 1377339 w 1627909"/>
                            <a:gd name="connsiteY574" fmla="*/ 333808 h 415636"/>
                            <a:gd name="connsiteX575" fmla="*/ 1360887 w 1627909"/>
                            <a:gd name="connsiteY575" fmla="*/ 325149 h 415636"/>
                            <a:gd name="connsiteX576" fmla="*/ 1345300 w 1627909"/>
                            <a:gd name="connsiteY576" fmla="*/ 315624 h 415636"/>
                            <a:gd name="connsiteX577" fmla="*/ 1402450 w 1627909"/>
                            <a:gd name="connsiteY577" fmla="*/ 325149 h 415636"/>
                            <a:gd name="connsiteX578" fmla="*/ 1478650 w 1627909"/>
                            <a:gd name="connsiteY578" fmla="*/ 345931 h 415636"/>
                            <a:gd name="connsiteX579" fmla="*/ 1482980 w 1627909"/>
                            <a:gd name="connsiteY579" fmla="*/ 340735 h 415636"/>
                            <a:gd name="connsiteX580" fmla="*/ 1444880 w 1627909"/>
                            <a:gd name="connsiteY580" fmla="*/ 331210 h 415636"/>
                            <a:gd name="connsiteX581" fmla="*/ 1396389 w 1627909"/>
                            <a:gd name="connsiteY581" fmla="*/ 309563 h 415636"/>
                            <a:gd name="connsiteX582" fmla="*/ 1425830 w 1627909"/>
                            <a:gd name="connsiteY582" fmla="*/ 309563 h 415636"/>
                            <a:gd name="connsiteX583" fmla="*/ 1433623 w 1627909"/>
                            <a:gd name="connsiteY583" fmla="*/ 306965 h 415636"/>
                            <a:gd name="connsiteX584" fmla="*/ 1437087 w 1627909"/>
                            <a:gd name="connsiteY584" fmla="*/ 303501 h 415636"/>
                            <a:gd name="connsiteX585" fmla="*/ 1432757 w 1627909"/>
                            <a:gd name="connsiteY585" fmla="*/ 293976 h 415636"/>
                            <a:gd name="connsiteX586" fmla="*/ 1430159 w 1627909"/>
                            <a:gd name="connsiteY586" fmla="*/ 291378 h 415636"/>
                            <a:gd name="connsiteX587" fmla="*/ 1426696 w 1627909"/>
                            <a:gd name="connsiteY587" fmla="*/ 287915 h 415636"/>
                            <a:gd name="connsiteX588" fmla="*/ 1418037 w 1627909"/>
                            <a:gd name="connsiteY588" fmla="*/ 280988 h 415636"/>
                            <a:gd name="connsiteX589" fmla="*/ 1463064 w 1627909"/>
                            <a:gd name="connsiteY589" fmla="*/ 288780 h 415636"/>
                            <a:gd name="connsiteX590" fmla="*/ 1496834 w 1627909"/>
                            <a:gd name="connsiteY590" fmla="*/ 298306 h 415636"/>
                            <a:gd name="connsiteX591" fmla="*/ 1469991 w 1627909"/>
                            <a:gd name="connsiteY591" fmla="*/ 288780 h 415636"/>
                            <a:gd name="connsiteX592" fmla="*/ 1442282 w 1627909"/>
                            <a:gd name="connsiteY592" fmla="*/ 279256 h 415636"/>
                            <a:gd name="connsiteX593" fmla="*/ 1477784 w 1627909"/>
                            <a:gd name="connsiteY593" fmla="*/ 286183 h 415636"/>
                            <a:gd name="connsiteX594" fmla="*/ 1427562 w 1627909"/>
                            <a:gd name="connsiteY594" fmla="*/ 272329 h 415636"/>
                            <a:gd name="connsiteX595" fmla="*/ 1398987 w 1627909"/>
                            <a:gd name="connsiteY595" fmla="*/ 265401 h 415636"/>
                            <a:gd name="connsiteX596" fmla="*/ 1381668 w 1627909"/>
                            <a:gd name="connsiteY596" fmla="*/ 258474 h 415636"/>
                            <a:gd name="connsiteX597" fmla="*/ 1366082 w 1627909"/>
                            <a:gd name="connsiteY597" fmla="*/ 252412 h 415636"/>
                            <a:gd name="connsiteX598" fmla="*/ 1421500 w 1627909"/>
                            <a:gd name="connsiteY598" fmla="*/ 256742 h 415636"/>
                            <a:gd name="connsiteX599" fmla="*/ 1478650 w 1627909"/>
                            <a:gd name="connsiteY599" fmla="*/ 259340 h 415636"/>
                            <a:gd name="connsiteX600" fmla="*/ 1460466 w 1627909"/>
                            <a:gd name="connsiteY600" fmla="*/ 248949 h 415636"/>
                            <a:gd name="connsiteX601" fmla="*/ 1508091 w 1627909"/>
                            <a:gd name="connsiteY601" fmla="*/ 255010 h 415636"/>
                            <a:gd name="connsiteX602" fmla="*/ 1560912 w 1627909"/>
                            <a:gd name="connsiteY602" fmla="*/ 263669 h 415636"/>
                            <a:gd name="connsiteX603" fmla="*/ 1550521 w 1627909"/>
                            <a:gd name="connsiteY603" fmla="*/ 260206 h 415636"/>
                            <a:gd name="connsiteX604" fmla="*/ 1541862 w 1627909"/>
                            <a:gd name="connsiteY604" fmla="*/ 256742 h 415636"/>
                            <a:gd name="connsiteX605" fmla="*/ 1527141 w 1627909"/>
                            <a:gd name="connsiteY605" fmla="*/ 251546 h 415636"/>
                            <a:gd name="connsiteX606" fmla="*/ 1503762 w 1627909"/>
                            <a:gd name="connsiteY606" fmla="*/ 244619 h 415636"/>
                            <a:gd name="connsiteX607" fmla="*/ 1501164 w 1627909"/>
                            <a:gd name="connsiteY607" fmla="*/ 243753 h 415636"/>
                            <a:gd name="connsiteX608" fmla="*/ 1500298 w 1627909"/>
                            <a:gd name="connsiteY608" fmla="*/ 243753 h 415636"/>
                            <a:gd name="connsiteX609" fmla="*/ 1500298 w 1627909"/>
                            <a:gd name="connsiteY609" fmla="*/ 243753 h 415636"/>
                            <a:gd name="connsiteX610" fmla="*/ 1504628 w 1627909"/>
                            <a:gd name="connsiteY610" fmla="*/ 241155 h 415636"/>
                            <a:gd name="connsiteX611" fmla="*/ 1504628 w 1627909"/>
                            <a:gd name="connsiteY611" fmla="*/ 241155 h 415636"/>
                            <a:gd name="connsiteX612" fmla="*/ 1504628 w 1627909"/>
                            <a:gd name="connsiteY612" fmla="*/ 241155 h 415636"/>
                            <a:gd name="connsiteX613" fmla="*/ 1504628 w 1627909"/>
                            <a:gd name="connsiteY613" fmla="*/ 241155 h 415636"/>
                            <a:gd name="connsiteX614" fmla="*/ 1503762 w 1627909"/>
                            <a:gd name="connsiteY614" fmla="*/ 241155 h 415636"/>
                            <a:gd name="connsiteX615" fmla="*/ 1502030 w 1627909"/>
                            <a:gd name="connsiteY615" fmla="*/ 241155 h 415636"/>
                            <a:gd name="connsiteX616" fmla="*/ 1494237 w 1627909"/>
                            <a:gd name="connsiteY616" fmla="*/ 240290 h 415636"/>
                            <a:gd name="connsiteX617" fmla="*/ 1475187 w 1627909"/>
                            <a:gd name="connsiteY617" fmla="*/ 237692 h 415636"/>
                            <a:gd name="connsiteX618" fmla="*/ 1412841 w 1627909"/>
                            <a:gd name="connsiteY618" fmla="*/ 228167 h 415636"/>
                            <a:gd name="connsiteX619" fmla="*/ 1413707 w 1627909"/>
                            <a:gd name="connsiteY619" fmla="*/ 228167 h 415636"/>
                            <a:gd name="connsiteX620" fmla="*/ 1414573 w 1627909"/>
                            <a:gd name="connsiteY620" fmla="*/ 228167 h 415636"/>
                            <a:gd name="connsiteX621" fmla="*/ 1416305 w 1627909"/>
                            <a:gd name="connsiteY621" fmla="*/ 228167 h 415636"/>
                            <a:gd name="connsiteX622" fmla="*/ 1425830 w 1627909"/>
                            <a:gd name="connsiteY622" fmla="*/ 228167 h 415636"/>
                            <a:gd name="connsiteX623" fmla="*/ 1454405 w 1627909"/>
                            <a:gd name="connsiteY623" fmla="*/ 228167 h 415636"/>
                            <a:gd name="connsiteX624" fmla="*/ 1483846 w 1627909"/>
                            <a:gd name="connsiteY624" fmla="*/ 228167 h 415636"/>
                            <a:gd name="connsiteX625" fmla="*/ 1496834 w 1627909"/>
                            <a:gd name="connsiteY625" fmla="*/ 228167 h 415636"/>
                            <a:gd name="connsiteX626" fmla="*/ 1429293 w 1627909"/>
                            <a:gd name="connsiteY626" fmla="*/ 224704 h 415636"/>
                            <a:gd name="connsiteX627" fmla="*/ 1364350 w 1627909"/>
                            <a:gd name="connsiteY627" fmla="*/ 216910 h 415636"/>
                            <a:gd name="connsiteX628" fmla="*/ 1348764 w 1627909"/>
                            <a:gd name="connsiteY628" fmla="*/ 215178 h 415636"/>
                            <a:gd name="connsiteX629" fmla="*/ 1340971 w 1627909"/>
                            <a:gd name="connsiteY629" fmla="*/ 214313 h 415636"/>
                            <a:gd name="connsiteX630" fmla="*/ 1333178 w 1627909"/>
                            <a:gd name="connsiteY630" fmla="*/ 213446 h 415636"/>
                            <a:gd name="connsiteX631" fmla="*/ 1301139 w 1627909"/>
                            <a:gd name="connsiteY631" fmla="*/ 209117 h 415636"/>
                            <a:gd name="connsiteX632" fmla="*/ 1239659 w 1627909"/>
                            <a:gd name="connsiteY632" fmla="*/ 202190 h 415636"/>
                            <a:gd name="connsiteX633" fmla="*/ 1144409 w 1627909"/>
                            <a:gd name="connsiteY633" fmla="*/ 196994 h 415636"/>
                            <a:gd name="connsiteX634" fmla="*/ 1115834 w 1627909"/>
                            <a:gd name="connsiteY634" fmla="*/ 193530 h 415636"/>
                            <a:gd name="connsiteX635" fmla="*/ 1095918 w 1627909"/>
                            <a:gd name="connsiteY635" fmla="*/ 191799 h 415636"/>
                            <a:gd name="connsiteX636" fmla="*/ 1086394 w 1627909"/>
                            <a:gd name="connsiteY636" fmla="*/ 190933 h 415636"/>
                            <a:gd name="connsiteX637" fmla="*/ 1191168 w 1627909"/>
                            <a:gd name="connsiteY637" fmla="*/ 197860 h 415636"/>
                            <a:gd name="connsiteX638" fmla="*/ 1164325 w 1627909"/>
                            <a:gd name="connsiteY638" fmla="*/ 195262 h 415636"/>
                            <a:gd name="connsiteX639" fmla="*/ 1243123 w 1627909"/>
                            <a:gd name="connsiteY639" fmla="*/ 199592 h 415636"/>
                            <a:gd name="connsiteX640" fmla="*/ 1335775 w 1627909"/>
                            <a:gd name="connsiteY640" fmla="*/ 206519 h 415636"/>
                            <a:gd name="connsiteX641" fmla="*/ 1263905 w 1627909"/>
                            <a:gd name="connsiteY641" fmla="*/ 203921 h 415636"/>
                            <a:gd name="connsiteX642" fmla="*/ 1367814 w 1627909"/>
                            <a:gd name="connsiteY642" fmla="*/ 213446 h 415636"/>
                            <a:gd name="connsiteX643" fmla="*/ 1470857 w 1627909"/>
                            <a:gd name="connsiteY643" fmla="*/ 222105 h 415636"/>
                            <a:gd name="connsiteX644" fmla="*/ 1444014 w 1627909"/>
                            <a:gd name="connsiteY644" fmla="*/ 216910 h 415636"/>
                            <a:gd name="connsiteX645" fmla="*/ 1489907 w 1627909"/>
                            <a:gd name="connsiteY645" fmla="*/ 221240 h 415636"/>
                            <a:gd name="connsiteX646" fmla="*/ 1450941 w 1627909"/>
                            <a:gd name="connsiteY646" fmla="*/ 216044 h 415636"/>
                            <a:gd name="connsiteX647" fmla="*/ 1515019 w 1627909"/>
                            <a:gd name="connsiteY647" fmla="*/ 219508 h 415636"/>
                            <a:gd name="connsiteX648" fmla="*/ 1579962 w 1627909"/>
                            <a:gd name="connsiteY648" fmla="*/ 222105 h 415636"/>
                            <a:gd name="connsiteX649" fmla="*/ 1554850 w 1627909"/>
                            <a:gd name="connsiteY649" fmla="*/ 220374 h 415636"/>
                            <a:gd name="connsiteX650" fmla="*/ 1529739 w 1627909"/>
                            <a:gd name="connsiteY650" fmla="*/ 218642 h 415636"/>
                            <a:gd name="connsiteX651" fmla="*/ 1544459 w 1627909"/>
                            <a:gd name="connsiteY651" fmla="*/ 217776 h 415636"/>
                            <a:gd name="connsiteX652" fmla="*/ 1575632 w 1627909"/>
                            <a:gd name="connsiteY652" fmla="*/ 215178 h 415636"/>
                            <a:gd name="connsiteX653" fmla="*/ 1606805 w 1627909"/>
                            <a:gd name="connsiteY653" fmla="*/ 211715 h 415636"/>
                            <a:gd name="connsiteX654" fmla="*/ 1617196 w 1627909"/>
                            <a:gd name="connsiteY654" fmla="*/ 210849 h 415636"/>
                            <a:gd name="connsiteX655" fmla="*/ 1620659 w 1627909"/>
                            <a:gd name="connsiteY655" fmla="*/ 209983 h 415636"/>
                            <a:gd name="connsiteX656" fmla="*/ 1517616 w 1627909"/>
                            <a:gd name="connsiteY656" fmla="*/ 199592 h 415636"/>
                            <a:gd name="connsiteX657" fmla="*/ 1406780 w 1627909"/>
                            <a:gd name="connsiteY657" fmla="*/ 191799 h 415636"/>
                            <a:gd name="connsiteX658" fmla="*/ 1225805 w 1627909"/>
                            <a:gd name="connsiteY658" fmla="*/ 320819 h 415636"/>
                            <a:gd name="connsiteX659" fmla="*/ 1253514 w 1627909"/>
                            <a:gd name="connsiteY659" fmla="*/ 327746 h 415636"/>
                            <a:gd name="connsiteX660" fmla="*/ 1256977 w 1627909"/>
                            <a:gd name="connsiteY660" fmla="*/ 337272 h 415636"/>
                            <a:gd name="connsiteX661" fmla="*/ 1239659 w 1627909"/>
                            <a:gd name="connsiteY661" fmla="*/ 335540 h 415636"/>
                            <a:gd name="connsiteX662" fmla="*/ 1225805 w 1627909"/>
                            <a:gd name="connsiteY662" fmla="*/ 320819 h 415636"/>
                            <a:gd name="connsiteX663" fmla="*/ 1052623 w 1627909"/>
                            <a:gd name="connsiteY663" fmla="*/ 190067 h 415636"/>
                            <a:gd name="connsiteX664" fmla="*/ 1018852 w 1627909"/>
                            <a:gd name="connsiteY664" fmla="*/ 187469 h 415636"/>
                            <a:gd name="connsiteX665" fmla="*/ 1017986 w 1627909"/>
                            <a:gd name="connsiteY665" fmla="*/ 188335 h 415636"/>
                            <a:gd name="connsiteX666" fmla="*/ 1057818 w 1627909"/>
                            <a:gd name="connsiteY666" fmla="*/ 195262 h 415636"/>
                            <a:gd name="connsiteX667" fmla="*/ 1062148 w 1627909"/>
                            <a:gd name="connsiteY667" fmla="*/ 196128 h 415636"/>
                            <a:gd name="connsiteX668" fmla="*/ 1047428 w 1627909"/>
                            <a:gd name="connsiteY668" fmla="*/ 193530 h 415636"/>
                            <a:gd name="connsiteX669" fmla="*/ 1042232 w 1627909"/>
                            <a:gd name="connsiteY669" fmla="*/ 192665 h 415636"/>
                            <a:gd name="connsiteX670" fmla="*/ 1030975 w 1627909"/>
                            <a:gd name="connsiteY670" fmla="*/ 190067 h 415636"/>
                            <a:gd name="connsiteX671" fmla="*/ 1017121 w 1627909"/>
                            <a:gd name="connsiteY671" fmla="*/ 187469 h 415636"/>
                            <a:gd name="connsiteX672" fmla="*/ 1017121 w 1627909"/>
                            <a:gd name="connsiteY672" fmla="*/ 187469 h 415636"/>
                            <a:gd name="connsiteX673" fmla="*/ 1017121 w 1627909"/>
                            <a:gd name="connsiteY673" fmla="*/ 187469 h 415636"/>
                            <a:gd name="connsiteX674" fmla="*/ 1017121 w 1627909"/>
                            <a:gd name="connsiteY674" fmla="*/ 187469 h 415636"/>
                            <a:gd name="connsiteX675" fmla="*/ 1017121 w 1627909"/>
                            <a:gd name="connsiteY675" fmla="*/ 187469 h 415636"/>
                            <a:gd name="connsiteX676" fmla="*/ 1017121 w 1627909"/>
                            <a:gd name="connsiteY676" fmla="*/ 187469 h 415636"/>
                            <a:gd name="connsiteX677" fmla="*/ 1017121 w 1627909"/>
                            <a:gd name="connsiteY677" fmla="*/ 187469 h 415636"/>
                            <a:gd name="connsiteX678" fmla="*/ 1017121 w 1627909"/>
                            <a:gd name="connsiteY678" fmla="*/ 187469 h 415636"/>
                            <a:gd name="connsiteX679" fmla="*/ 1014523 w 1627909"/>
                            <a:gd name="connsiteY679" fmla="*/ 186603 h 415636"/>
                            <a:gd name="connsiteX680" fmla="*/ 1013657 w 1627909"/>
                            <a:gd name="connsiteY680" fmla="*/ 186603 h 415636"/>
                            <a:gd name="connsiteX681" fmla="*/ 1007596 w 1627909"/>
                            <a:gd name="connsiteY681" fmla="*/ 184871 h 415636"/>
                            <a:gd name="connsiteX682" fmla="*/ 1008462 w 1627909"/>
                            <a:gd name="connsiteY682" fmla="*/ 184871 h 415636"/>
                            <a:gd name="connsiteX683" fmla="*/ 1009327 w 1627909"/>
                            <a:gd name="connsiteY683" fmla="*/ 184871 h 415636"/>
                            <a:gd name="connsiteX684" fmla="*/ 1011059 w 1627909"/>
                            <a:gd name="connsiteY684" fmla="*/ 185738 h 415636"/>
                            <a:gd name="connsiteX685" fmla="*/ 1008462 w 1627909"/>
                            <a:gd name="connsiteY685" fmla="*/ 184871 h 415636"/>
                            <a:gd name="connsiteX686" fmla="*/ 1009327 w 1627909"/>
                            <a:gd name="connsiteY686" fmla="*/ 184871 h 415636"/>
                            <a:gd name="connsiteX687" fmla="*/ 1006730 w 1627909"/>
                            <a:gd name="connsiteY687" fmla="*/ 184006 h 415636"/>
                            <a:gd name="connsiteX688" fmla="*/ 1004132 w 1627909"/>
                            <a:gd name="connsiteY688" fmla="*/ 183139 h 415636"/>
                            <a:gd name="connsiteX689" fmla="*/ 1004132 w 1627909"/>
                            <a:gd name="connsiteY689" fmla="*/ 183139 h 415636"/>
                            <a:gd name="connsiteX690" fmla="*/ 1004132 w 1627909"/>
                            <a:gd name="connsiteY690" fmla="*/ 183139 h 415636"/>
                            <a:gd name="connsiteX691" fmla="*/ 1004132 w 1627909"/>
                            <a:gd name="connsiteY691" fmla="*/ 183139 h 415636"/>
                            <a:gd name="connsiteX692" fmla="*/ 1004132 w 1627909"/>
                            <a:gd name="connsiteY692" fmla="*/ 183139 h 415636"/>
                            <a:gd name="connsiteX693" fmla="*/ 1004132 w 1627909"/>
                            <a:gd name="connsiteY693" fmla="*/ 183139 h 415636"/>
                            <a:gd name="connsiteX694" fmla="*/ 1004998 w 1627909"/>
                            <a:gd name="connsiteY694" fmla="*/ 183139 h 415636"/>
                            <a:gd name="connsiteX695" fmla="*/ 1004998 w 1627909"/>
                            <a:gd name="connsiteY695" fmla="*/ 183139 h 415636"/>
                            <a:gd name="connsiteX696" fmla="*/ 1011059 w 1627909"/>
                            <a:gd name="connsiteY696" fmla="*/ 184006 h 415636"/>
                            <a:gd name="connsiteX697" fmla="*/ 1011059 w 1627909"/>
                            <a:gd name="connsiteY697" fmla="*/ 184006 h 415636"/>
                            <a:gd name="connsiteX698" fmla="*/ 1011059 w 1627909"/>
                            <a:gd name="connsiteY698" fmla="*/ 184006 h 415636"/>
                            <a:gd name="connsiteX699" fmla="*/ 1011059 w 1627909"/>
                            <a:gd name="connsiteY699" fmla="*/ 184006 h 415636"/>
                            <a:gd name="connsiteX700" fmla="*/ 1010193 w 1627909"/>
                            <a:gd name="connsiteY700" fmla="*/ 184006 h 415636"/>
                            <a:gd name="connsiteX701" fmla="*/ 1010193 w 1627909"/>
                            <a:gd name="connsiteY701" fmla="*/ 184006 h 415636"/>
                            <a:gd name="connsiteX702" fmla="*/ 1010193 w 1627909"/>
                            <a:gd name="connsiteY702" fmla="*/ 184006 h 415636"/>
                            <a:gd name="connsiteX703" fmla="*/ 1011059 w 1627909"/>
                            <a:gd name="connsiteY703" fmla="*/ 184006 h 415636"/>
                            <a:gd name="connsiteX704" fmla="*/ 1011059 w 1627909"/>
                            <a:gd name="connsiteY704" fmla="*/ 184006 h 415636"/>
                            <a:gd name="connsiteX705" fmla="*/ 1012791 w 1627909"/>
                            <a:gd name="connsiteY705" fmla="*/ 184006 h 415636"/>
                            <a:gd name="connsiteX706" fmla="*/ 1013657 w 1627909"/>
                            <a:gd name="connsiteY706" fmla="*/ 184006 h 415636"/>
                            <a:gd name="connsiteX707" fmla="*/ 1014523 w 1627909"/>
                            <a:gd name="connsiteY707" fmla="*/ 184006 h 415636"/>
                            <a:gd name="connsiteX708" fmla="*/ 1013657 w 1627909"/>
                            <a:gd name="connsiteY708" fmla="*/ 184006 h 415636"/>
                            <a:gd name="connsiteX709" fmla="*/ 1014523 w 1627909"/>
                            <a:gd name="connsiteY709" fmla="*/ 184006 h 415636"/>
                            <a:gd name="connsiteX710" fmla="*/ 1014523 w 1627909"/>
                            <a:gd name="connsiteY710" fmla="*/ 184006 h 415636"/>
                            <a:gd name="connsiteX711" fmla="*/ 1015389 w 1627909"/>
                            <a:gd name="connsiteY711" fmla="*/ 184006 h 415636"/>
                            <a:gd name="connsiteX712" fmla="*/ 1015389 w 1627909"/>
                            <a:gd name="connsiteY712" fmla="*/ 184006 h 415636"/>
                            <a:gd name="connsiteX713" fmla="*/ 1015389 w 1627909"/>
                            <a:gd name="connsiteY713" fmla="*/ 184006 h 415636"/>
                            <a:gd name="connsiteX714" fmla="*/ 1016255 w 1627909"/>
                            <a:gd name="connsiteY714" fmla="*/ 184006 h 415636"/>
                            <a:gd name="connsiteX715" fmla="*/ 1015389 w 1627909"/>
                            <a:gd name="connsiteY715" fmla="*/ 184006 h 415636"/>
                            <a:gd name="connsiteX716" fmla="*/ 1018852 w 1627909"/>
                            <a:gd name="connsiteY716" fmla="*/ 183139 h 415636"/>
                            <a:gd name="connsiteX717" fmla="*/ 1018852 w 1627909"/>
                            <a:gd name="connsiteY717" fmla="*/ 183139 h 415636"/>
                            <a:gd name="connsiteX718" fmla="*/ 1018852 w 1627909"/>
                            <a:gd name="connsiteY718" fmla="*/ 183139 h 415636"/>
                            <a:gd name="connsiteX719" fmla="*/ 1018852 w 1627909"/>
                            <a:gd name="connsiteY719" fmla="*/ 183139 h 415636"/>
                            <a:gd name="connsiteX720" fmla="*/ 1018852 w 1627909"/>
                            <a:gd name="connsiteY720" fmla="*/ 183139 h 415636"/>
                            <a:gd name="connsiteX721" fmla="*/ 1018852 w 1627909"/>
                            <a:gd name="connsiteY721" fmla="*/ 183139 h 415636"/>
                            <a:gd name="connsiteX722" fmla="*/ 1017986 w 1627909"/>
                            <a:gd name="connsiteY722" fmla="*/ 183139 h 415636"/>
                            <a:gd name="connsiteX723" fmla="*/ 1017121 w 1627909"/>
                            <a:gd name="connsiteY723" fmla="*/ 184006 h 415636"/>
                            <a:gd name="connsiteX724" fmla="*/ 1016255 w 1627909"/>
                            <a:gd name="connsiteY724" fmla="*/ 184006 h 415636"/>
                            <a:gd name="connsiteX725" fmla="*/ 1019718 w 1627909"/>
                            <a:gd name="connsiteY725" fmla="*/ 184006 h 415636"/>
                            <a:gd name="connsiteX726" fmla="*/ 1052623 w 1627909"/>
                            <a:gd name="connsiteY726" fmla="*/ 190067 h 415636"/>
                            <a:gd name="connsiteX727" fmla="*/ 949580 w 1627909"/>
                            <a:gd name="connsiteY727" fmla="*/ 190933 h 415636"/>
                            <a:gd name="connsiteX728" fmla="*/ 948714 w 1627909"/>
                            <a:gd name="connsiteY728" fmla="*/ 190067 h 415636"/>
                            <a:gd name="connsiteX729" fmla="*/ 949580 w 1627909"/>
                            <a:gd name="connsiteY729" fmla="*/ 190933 h 415636"/>
                            <a:gd name="connsiteX730" fmla="*/ 922736 w 1627909"/>
                            <a:gd name="connsiteY730" fmla="*/ 182274 h 415636"/>
                            <a:gd name="connsiteX731" fmla="*/ 922736 w 1627909"/>
                            <a:gd name="connsiteY731" fmla="*/ 182274 h 415636"/>
                            <a:gd name="connsiteX732" fmla="*/ 922736 w 1627909"/>
                            <a:gd name="connsiteY732" fmla="*/ 182274 h 415636"/>
                            <a:gd name="connsiteX733" fmla="*/ 922736 w 1627909"/>
                            <a:gd name="connsiteY733" fmla="*/ 182274 h 415636"/>
                            <a:gd name="connsiteX734" fmla="*/ 922736 w 1627909"/>
                            <a:gd name="connsiteY734" fmla="*/ 182274 h 415636"/>
                            <a:gd name="connsiteX735" fmla="*/ 921871 w 1627909"/>
                            <a:gd name="connsiteY735" fmla="*/ 182274 h 415636"/>
                            <a:gd name="connsiteX736" fmla="*/ 922736 w 1627909"/>
                            <a:gd name="connsiteY736" fmla="*/ 182274 h 415636"/>
                            <a:gd name="connsiteX737" fmla="*/ 922736 w 1627909"/>
                            <a:gd name="connsiteY737" fmla="*/ 182274 h 415636"/>
                            <a:gd name="connsiteX738" fmla="*/ 922736 w 1627909"/>
                            <a:gd name="connsiteY738" fmla="*/ 182274 h 415636"/>
                            <a:gd name="connsiteX739" fmla="*/ 922736 w 1627909"/>
                            <a:gd name="connsiteY739" fmla="*/ 182274 h 415636"/>
                            <a:gd name="connsiteX740" fmla="*/ 716650 w 1627909"/>
                            <a:gd name="connsiteY740" fmla="*/ 170151 h 415636"/>
                            <a:gd name="connsiteX741" fmla="*/ 759080 w 1627909"/>
                            <a:gd name="connsiteY741" fmla="*/ 162358 h 415636"/>
                            <a:gd name="connsiteX742" fmla="*/ 760812 w 1627909"/>
                            <a:gd name="connsiteY742" fmla="*/ 162358 h 415636"/>
                            <a:gd name="connsiteX743" fmla="*/ 716650 w 1627909"/>
                            <a:gd name="connsiteY743" fmla="*/ 170151 h 415636"/>
                            <a:gd name="connsiteX744" fmla="*/ 998937 w 1627909"/>
                            <a:gd name="connsiteY744" fmla="*/ 182274 h 415636"/>
                            <a:gd name="connsiteX745" fmla="*/ 992009 w 1627909"/>
                            <a:gd name="connsiteY745" fmla="*/ 183139 h 415636"/>
                            <a:gd name="connsiteX746" fmla="*/ 990278 w 1627909"/>
                            <a:gd name="connsiteY746" fmla="*/ 183139 h 415636"/>
                            <a:gd name="connsiteX747" fmla="*/ 1001534 w 1627909"/>
                            <a:gd name="connsiteY747" fmla="*/ 182274 h 415636"/>
                            <a:gd name="connsiteX748" fmla="*/ 998937 w 1627909"/>
                            <a:gd name="connsiteY748" fmla="*/ 182274 h 415636"/>
                            <a:gd name="connsiteX749" fmla="*/ 1003266 w 1627909"/>
                            <a:gd name="connsiteY749" fmla="*/ 185738 h 415636"/>
                            <a:gd name="connsiteX750" fmla="*/ 1003266 w 1627909"/>
                            <a:gd name="connsiteY750" fmla="*/ 185738 h 415636"/>
                            <a:gd name="connsiteX751" fmla="*/ 1003266 w 1627909"/>
                            <a:gd name="connsiteY751" fmla="*/ 185738 h 415636"/>
                            <a:gd name="connsiteX752" fmla="*/ 1003266 w 1627909"/>
                            <a:gd name="connsiteY752" fmla="*/ 185738 h 415636"/>
                            <a:gd name="connsiteX753" fmla="*/ 1004998 w 1627909"/>
                            <a:gd name="connsiteY753" fmla="*/ 185738 h 415636"/>
                            <a:gd name="connsiteX754" fmla="*/ 1004998 w 1627909"/>
                            <a:gd name="connsiteY754" fmla="*/ 185738 h 415636"/>
                            <a:gd name="connsiteX755" fmla="*/ 1004998 w 1627909"/>
                            <a:gd name="connsiteY755" fmla="*/ 185738 h 415636"/>
                            <a:gd name="connsiteX756" fmla="*/ 1004998 w 1627909"/>
                            <a:gd name="connsiteY756" fmla="*/ 185738 h 415636"/>
                            <a:gd name="connsiteX757" fmla="*/ 987680 w 1627909"/>
                            <a:gd name="connsiteY757" fmla="*/ 182274 h 415636"/>
                            <a:gd name="connsiteX758" fmla="*/ 987680 w 1627909"/>
                            <a:gd name="connsiteY758" fmla="*/ 182274 h 415636"/>
                            <a:gd name="connsiteX759" fmla="*/ 1026646 w 1627909"/>
                            <a:gd name="connsiteY759" fmla="*/ 177944 h 415636"/>
                            <a:gd name="connsiteX760" fmla="*/ 987680 w 1627909"/>
                            <a:gd name="connsiteY760" fmla="*/ 182274 h 415636"/>
                            <a:gd name="connsiteX761" fmla="*/ 776398 w 1627909"/>
                            <a:gd name="connsiteY761" fmla="*/ 158894 h 415636"/>
                            <a:gd name="connsiteX762" fmla="*/ 786789 w 1627909"/>
                            <a:gd name="connsiteY762" fmla="*/ 156296 h 415636"/>
                            <a:gd name="connsiteX763" fmla="*/ 788521 w 1627909"/>
                            <a:gd name="connsiteY763" fmla="*/ 156296 h 415636"/>
                            <a:gd name="connsiteX764" fmla="*/ 795448 w 1627909"/>
                            <a:gd name="connsiteY764" fmla="*/ 157162 h 415636"/>
                            <a:gd name="connsiteX765" fmla="*/ 784191 w 1627909"/>
                            <a:gd name="connsiteY765" fmla="*/ 158028 h 415636"/>
                            <a:gd name="connsiteX766" fmla="*/ 778996 w 1627909"/>
                            <a:gd name="connsiteY766" fmla="*/ 158894 h 415636"/>
                            <a:gd name="connsiteX767" fmla="*/ 776398 w 1627909"/>
                            <a:gd name="connsiteY767" fmla="*/ 158894 h 415636"/>
                            <a:gd name="connsiteX768" fmla="*/ 738298 w 1627909"/>
                            <a:gd name="connsiteY768" fmla="*/ 152833 h 415636"/>
                            <a:gd name="connsiteX769" fmla="*/ 740030 w 1627909"/>
                            <a:gd name="connsiteY769" fmla="*/ 151967 h 415636"/>
                            <a:gd name="connsiteX770" fmla="*/ 736566 w 1627909"/>
                            <a:gd name="connsiteY770" fmla="*/ 151967 h 415636"/>
                            <a:gd name="connsiteX771" fmla="*/ 733102 w 1627909"/>
                            <a:gd name="connsiteY771" fmla="*/ 151101 h 415636"/>
                            <a:gd name="connsiteX772" fmla="*/ 735700 w 1627909"/>
                            <a:gd name="connsiteY772" fmla="*/ 151101 h 415636"/>
                            <a:gd name="connsiteX773" fmla="*/ 751287 w 1627909"/>
                            <a:gd name="connsiteY773" fmla="*/ 149369 h 415636"/>
                            <a:gd name="connsiteX774" fmla="*/ 759946 w 1627909"/>
                            <a:gd name="connsiteY774" fmla="*/ 151101 h 415636"/>
                            <a:gd name="connsiteX775" fmla="*/ 755616 w 1627909"/>
                            <a:gd name="connsiteY775" fmla="*/ 151101 h 415636"/>
                            <a:gd name="connsiteX776" fmla="*/ 752153 w 1627909"/>
                            <a:gd name="connsiteY776" fmla="*/ 151101 h 415636"/>
                            <a:gd name="connsiteX777" fmla="*/ 751287 w 1627909"/>
                            <a:gd name="connsiteY777" fmla="*/ 151101 h 415636"/>
                            <a:gd name="connsiteX778" fmla="*/ 751287 w 1627909"/>
                            <a:gd name="connsiteY778" fmla="*/ 151101 h 415636"/>
                            <a:gd name="connsiteX779" fmla="*/ 751287 w 1627909"/>
                            <a:gd name="connsiteY779" fmla="*/ 151101 h 415636"/>
                            <a:gd name="connsiteX780" fmla="*/ 751287 w 1627909"/>
                            <a:gd name="connsiteY780" fmla="*/ 151101 h 415636"/>
                            <a:gd name="connsiteX781" fmla="*/ 753884 w 1627909"/>
                            <a:gd name="connsiteY781" fmla="*/ 152833 h 415636"/>
                            <a:gd name="connsiteX782" fmla="*/ 753884 w 1627909"/>
                            <a:gd name="connsiteY782" fmla="*/ 152833 h 415636"/>
                            <a:gd name="connsiteX783" fmla="*/ 753884 w 1627909"/>
                            <a:gd name="connsiteY783" fmla="*/ 152833 h 415636"/>
                            <a:gd name="connsiteX784" fmla="*/ 752153 w 1627909"/>
                            <a:gd name="connsiteY784" fmla="*/ 152833 h 415636"/>
                            <a:gd name="connsiteX785" fmla="*/ 744359 w 1627909"/>
                            <a:gd name="connsiteY785" fmla="*/ 152833 h 415636"/>
                            <a:gd name="connsiteX786" fmla="*/ 738298 w 1627909"/>
                            <a:gd name="connsiteY786" fmla="*/ 152833 h 415636"/>
                            <a:gd name="connsiteX787" fmla="*/ 695002 w 1627909"/>
                            <a:gd name="connsiteY787" fmla="*/ 148503 h 415636"/>
                            <a:gd name="connsiteX788" fmla="*/ 699332 w 1627909"/>
                            <a:gd name="connsiteY788" fmla="*/ 147637 h 415636"/>
                            <a:gd name="connsiteX789" fmla="*/ 700198 w 1627909"/>
                            <a:gd name="connsiteY789" fmla="*/ 147637 h 415636"/>
                            <a:gd name="connsiteX790" fmla="*/ 695002 w 1627909"/>
                            <a:gd name="connsiteY790" fmla="*/ 148503 h 415636"/>
                            <a:gd name="connsiteX791" fmla="*/ 866452 w 1627909"/>
                            <a:gd name="connsiteY791" fmla="*/ 134649 h 415636"/>
                            <a:gd name="connsiteX792" fmla="*/ 869916 w 1627909"/>
                            <a:gd name="connsiteY792" fmla="*/ 137246 h 415636"/>
                            <a:gd name="connsiteX793" fmla="*/ 839609 w 1627909"/>
                            <a:gd name="connsiteY793" fmla="*/ 139844 h 415636"/>
                            <a:gd name="connsiteX794" fmla="*/ 837877 w 1627909"/>
                            <a:gd name="connsiteY794" fmla="*/ 138978 h 415636"/>
                            <a:gd name="connsiteX795" fmla="*/ 836146 w 1627909"/>
                            <a:gd name="connsiteY795" fmla="*/ 138113 h 415636"/>
                            <a:gd name="connsiteX796" fmla="*/ 839609 w 1627909"/>
                            <a:gd name="connsiteY796" fmla="*/ 138113 h 415636"/>
                            <a:gd name="connsiteX797" fmla="*/ 836146 w 1627909"/>
                            <a:gd name="connsiteY797" fmla="*/ 138113 h 415636"/>
                            <a:gd name="connsiteX798" fmla="*/ 832682 w 1627909"/>
                            <a:gd name="connsiteY798" fmla="*/ 135514 h 415636"/>
                            <a:gd name="connsiteX799" fmla="*/ 846537 w 1627909"/>
                            <a:gd name="connsiteY799" fmla="*/ 134649 h 415636"/>
                            <a:gd name="connsiteX800" fmla="*/ 862123 w 1627909"/>
                            <a:gd name="connsiteY800" fmla="*/ 133783 h 415636"/>
                            <a:gd name="connsiteX801" fmla="*/ 865587 w 1627909"/>
                            <a:gd name="connsiteY801" fmla="*/ 133783 h 415636"/>
                            <a:gd name="connsiteX802" fmla="*/ 866452 w 1627909"/>
                            <a:gd name="connsiteY802" fmla="*/ 134649 h 415636"/>
                            <a:gd name="connsiteX803" fmla="*/ 838743 w 1627909"/>
                            <a:gd name="connsiteY803" fmla="*/ 140710 h 415636"/>
                            <a:gd name="connsiteX804" fmla="*/ 857793 w 1627909"/>
                            <a:gd name="connsiteY804" fmla="*/ 146772 h 415636"/>
                            <a:gd name="connsiteX805" fmla="*/ 855196 w 1627909"/>
                            <a:gd name="connsiteY805" fmla="*/ 147637 h 415636"/>
                            <a:gd name="connsiteX806" fmla="*/ 845671 w 1627909"/>
                            <a:gd name="connsiteY806" fmla="*/ 149369 h 415636"/>
                            <a:gd name="connsiteX807" fmla="*/ 826621 w 1627909"/>
                            <a:gd name="connsiteY807" fmla="*/ 141576 h 415636"/>
                            <a:gd name="connsiteX808" fmla="*/ 838743 w 1627909"/>
                            <a:gd name="connsiteY808" fmla="*/ 140710 h 415636"/>
                            <a:gd name="connsiteX809" fmla="*/ 838743 w 1627909"/>
                            <a:gd name="connsiteY809" fmla="*/ 140710 h 415636"/>
                            <a:gd name="connsiteX810" fmla="*/ 893296 w 1627909"/>
                            <a:gd name="connsiteY810" fmla="*/ 141576 h 415636"/>
                            <a:gd name="connsiteX811" fmla="*/ 891564 w 1627909"/>
                            <a:gd name="connsiteY811" fmla="*/ 141576 h 415636"/>
                            <a:gd name="connsiteX812" fmla="*/ 893296 w 1627909"/>
                            <a:gd name="connsiteY812" fmla="*/ 141576 h 415636"/>
                            <a:gd name="connsiteX813" fmla="*/ 893296 w 1627909"/>
                            <a:gd name="connsiteY813" fmla="*/ 141576 h 415636"/>
                            <a:gd name="connsiteX814" fmla="*/ 893296 w 1627909"/>
                            <a:gd name="connsiteY814" fmla="*/ 141576 h 415636"/>
                            <a:gd name="connsiteX815" fmla="*/ 894162 w 1627909"/>
                            <a:gd name="connsiteY815" fmla="*/ 142442 h 415636"/>
                            <a:gd name="connsiteX816" fmla="*/ 865587 w 1627909"/>
                            <a:gd name="connsiteY816" fmla="*/ 148503 h 415636"/>
                            <a:gd name="connsiteX817" fmla="*/ 862989 w 1627909"/>
                            <a:gd name="connsiteY817" fmla="*/ 147637 h 415636"/>
                            <a:gd name="connsiteX818" fmla="*/ 888966 w 1627909"/>
                            <a:gd name="connsiteY818" fmla="*/ 142442 h 415636"/>
                            <a:gd name="connsiteX819" fmla="*/ 893296 w 1627909"/>
                            <a:gd name="connsiteY819" fmla="*/ 141576 h 415636"/>
                            <a:gd name="connsiteX820" fmla="*/ 895893 w 1627909"/>
                            <a:gd name="connsiteY820" fmla="*/ 144174 h 415636"/>
                            <a:gd name="connsiteX821" fmla="*/ 856928 w 1627909"/>
                            <a:gd name="connsiteY821" fmla="*/ 152833 h 415636"/>
                            <a:gd name="connsiteX822" fmla="*/ 855196 w 1627909"/>
                            <a:gd name="connsiteY822" fmla="*/ 151967 h 415636"/>
                            <a:gd name="connsiteX823" fmla="*/ 877709 w 1627909"/>
                            <a:gd name="connsiteY823" fmla="*/ 147637 h 415636"/>
                            <a:gd name="connsiteX824" fmla="*/ 870782 w 1627909"/>
                            <a:gd name="connsiteY824" fmla="*/ 148503 h 415636"/>
                            <a:gd name="connsiteX825" fmla="*/ 854330 w 1627909"/>
                            <a:gd name="connsiteY825" fmla="*/ 151967 h 415636"/>
                            <a:gd name="connsiteX826" fmla="*/ 852598 w 1627909"/>
                            <a:gd name="connsiteY826" fmla="*/ 151101 h 415636"/>
                            <a:gd name="connsiteX827" fmla="*/ 878575 w 1627909"/>
                            <a:gd name="connsiteY827" fmla="*/ 145905 h 415636"/>
                            <a:gd name="connsiteX828" fmla="*/ 894162 w 1627909"/>
                            <a:gd name="connsiteY828" fmla="*/ 142442 h 415636"/>
                            <a:gd name="connsiteX829" fmla="*/ 895893 w 1627909"/>
                            <a:gd name="connsiteY829" fmla="*/ 144174 h 415636"/>
                            <a:gd name="connsiteX830" fmla="*/ 861257 w 1627909"/>
                            <a:gd name="connsiteY830" fmla="*/ 168419 h 415636"/>
                            <a:gd name="connsiteX831" fmla="*/ 861257 w 1627909"/>
                            <a:gd name="connsiteY831" fmla="*/ 168419 h 415636"/>
                            <a:gd name="connsiteX832" fmla="*/ 874246 w 1627909"/>
                            <a:gd name="connsiteY832" fmla="*/ 171017 h 415636"/>
                            <a:gd name="connsiteX833" fmla="*/ 874246 w 1627909"/>
                            <a:gd name="connsiteY833" fmla="*/ 171017 h 415636"/>
                            <a:gd name="connsiteX834" fmla="*/ 861257 w 1627909"/>
                            <a:gd name="connsiteY834" fmla="*/ 168419 h 415636"/>
                            <a:gd name="connsiteX835" fmla="*/ 795448 w 1627909"/>
                            <a:gd name="connsiteY835" fmla="*/ 158028 h 415636"/>
                            <a:gd name="connsiteX836" fmla="*/ 788521 w 1627909"/>
                            <a:gd name="connsiteY836" fmla="*/ 156296 h 415636"/>
                            <a:gd name="connsiteX837" fmla="*/ 798046 w 1627909"/>
                            <a:gd name="connsiteY837" fmla="*/ 153699 h 415636"/>
                            <a:gd name="connsiteX838" fmla="*/ 798912 w 1627909"/>
                            <a:gd name="connsiteY838" fmla="*/ 152833 h 415636"/>
                            <a:gd name="connsiteX839" fmla="*/ 798912 w 1627909"/>
                            <a:gd name="connsiteY839" fmla="*/ 152833 h 415636"/>
                            <a:gd name="connsiteX840" fmla="*/ 799778 w 1627909"/>
                            <a:gd name="connsiteY840" fmla="*/ 152833 h 415636"/>
                            <a:gd name="connsiteX841" fmla="*/ 800643 w 1627909"/>
                            <a:gd name="connsiteY841" fmla="*/ 152833 h 415636"/>
                            <a:gd name="connsiteX842" fmla="*/ 798912 w 1627909"/>
                            <a:gd name="connsiteY842" fmla="*/ 152833 h 415636"/>
                            <a:gd name="connsiteX843" fmla="*/ 797180 w 1627909"/>
                            <a:gd name="connsiteY843" fmla="*/ 152833 h 415636"/>
                            <a:gd name="connsiteX844" fmla="*/ 797180 w 1627909"/>
                            <a:gd name="connsiteY844" fmla="*/ 152833 h 415636"/>
                            <a:gd name="connsiteX845" fmla="*/ 797180 w 1627909"/>
                            <a:gd name="connsiteY845" fmla="*/ 152833 h 415636"/>
                            <a:gd name="connsiteX846" fmla="*/ 797180 w 1627909"/>
                            <a:gd name="connsiteY846" fmla="*/ 152833 h 415636"/>
                            <a:gd name="connsiteX847" fmla="*/ 797180 w 1627909"/>
                            <a:gd name="connsiteY847" fmla="*/ 152833 h 415636"/>
                            <a:gd name="connsiteX848" fmla="*/ 796314 w 1627909"/>
                            <a:gd name="connsiteY848" fmla="*/ 151967 h 415636"/>
                            <a:gd name="connsiteX849" fmla="*/ 797180 w 1627909"/>
                            <a:gd name="connsiteY849" fmla="*/ 149369 h 415636"/>
                            <a:gd name="connsiteX850" fmla="*/ 801509 w 1627909"/>
                            <a:gd name="connsiteY850" fmla="*/ 151101 h 415636"/>
                            <a:gd name="connsiteX851" fmla="*/ 811900 w 1627909"/>
                            <a:gd name="connsiteY851" fmla="*/ 151967 h 415636"/>
                            <a:gd name="connsiteX852" fmla="*/ 804107 w 1627909"/>
                            <a:gd name="connsiteY852" fmla="*/ 148503 h 415636"/>
                            <a:gd name="connsiteX853" fmla="*/ 802375 w 1627909"/>
                            <a:gd name="connsiteY853" fmla="*/ 148503 h 415636"/>
                            <a:gd name="connsiteX854" fmla="*/ 806705 w 1627909"/>
                            <a:gd name="connsiteY854" fmla="*/ 147637 h 415636"/>
                            <a:gd name="connsiteX855" fmla="*/ 800643 w 1627909"/>
                            <a:gd name="connsiteY855" fmla="*/ 148503 h 415636"/>
                            <a:gd name="connsiteX856" fmla="*/ 792850 w 1627909"/>
                            <a:gd name="connsiteY856" fmla="*/ 147637 h 415636"/>
                            <a:gd name="connsiteX857" fmla="*/ 785057 w 1627909"/>
                            <a:gd name="connsiteY857" fmla="*/ 146772 h 415636"/>
                            <a:gd name="connsiteX858" fmla="*/ 783325 w 1627909"/>
                            <a:gd name="connsiteY858" fmla="*/ 146772 h 415636"/>
                            <a:gd name="connsiteX859" fmla="*/ 800643 w 1627909"/>
                            <a:gd name="connsiteY859" fmla="*/ 145040 h 415636"/>
                            <a:gd name="connsiteX860" fmla="*/ 813632 w 1627909"/>
                            <a:gd name="connsiteY860" fmla="*/ 149369 h 415636"/>
                            <a:gd name="connsiteX861" fmla="*/ 826621 w 1627909"/>
                            <a:gd name="connsiteY861" fmla="*/ 153699 h 415636"/>
                            <a:gd name="connsiteX862" fmla="*/ 812766 w 1627909"/>
                            <a:gd name="connsiteY862" fmla="*/ 156296 h 415636"/>
                            <a:gd name="connsiteX863" fmla="*/ 795448 w 1627909"/>
                            <a:gd name="connsiteY863" fmla="*/ 158028 h 415636"/>
                            <a:gd name="connsiteX864" fmla="*/ 782459 w 1627909"/>
                            <a:gd name="connsiteY864" fmla="*/ 145905 h 415636"/>
                            <a:gd name="connsiteX865" fmla="*/ 793716 w 1627909"/>
                            <a:gd name="connsiteY865" fmla="*/ 149369 h 415636"/>
                            <a:gd name="connsiteX866" fmla="*/ 764275 w 1627909"/>
                            <a:gd name="connsiteY866" fmla="*/ 151101 h 415636"/>
                            <a:gd name="connsiteX867" fmla="*/ 755616 w 1627909"/>
                            <a:gd name="connsiteY867" fmla="*/ 149369 h 415636"/>
                            <a:gd name="connsiteX868" fmla="*/ 776398 w 1627909"/>
                            <a:gd name="connsiteY868" fmla="*/ 146772 h 415636"/>
                            <a:gd name="connsiteX869" fmla="*/ 782459 w 1627909"/>
                            <a:gd name="connsiteY869" fmla="*/ 145905 h 415636"/>
                            <a:gd name="connsiteX870" fmla="*/ 824023 w 1627909"/>
                            <a:gd name="connsiteY870" fmla="*/ 136381 h 415636"/>
                            <a:gd name="connsiteX871" fmla="*/ 831816 w 1627909"/>
                            <a:gd name="connsiteY871" fmla="*/ 138113 h 415636"/>
                            <a:gd name="connsiteX872" fmla="*/ 821425 w 1627909"/>
                            <a:gd name="connsiteY872" fmla="*/ 138113 h 415636"/>
                            <a:gd name="connsiteX873" fmla="*/ 820559 w 1627909"/>
                            <a:gd name="connsiteY873" fmla="*/ 137246 h 415636"/>
                            <a:gd name="connsiteX874" fmla="*/ 819693 w 1627909"/>
                            <a:gd name="connsiteY874" fmla="*/ 136381 h 415636"/>
                            <a:gd name="connsiteX875" fmla="*/ 824023 w 1627909"/>
                            <a:gd name="connsiteY875" fmla="*/ 136381 h 415636"/>
                            <a:gd name="connsiteX876" fmla="*/ 850000 w 1627909"/>
                            <a:gd name="connsiteY876" fmla="*/ 150235 h 415636"/>
                            <a:gd name="connsiteX877" fmla="*/ 850000 w 1627909"/>
                            <a:gd name="connsiteY877" fmla="*/ 150235 h 415636"/>
                            <a:gd name="connsiteX878" fmla="*/ 860391 w 1627909"/>
                            <a:gd name="connsiteY878" fmla="*/ 147637 h 415636"/>
                            <a:gd name="connsiteX879" fmla="*/ 861257 w 1627909"/>
                            <a:gd name="connsiteY879" fmla="*/ 147637 h 415636"/>
                            <a:gd name="connsiteX880" fmla="*/ 864721 w 1627909"/>
                            <a:gd name="connsiteY880" fmla="*/ 148503 h 415636"/>
                            <a:gd name="connsiteX881" fmla="*/ 851732 w 1627909"/>
                            <a:gd name="connsiteY881" fmla="*/ 151101 h 415636"/>
                            <a:gd name="connsiteX882" fmla="*/ 850000 w 1627909"/>
                            <a:gd name="connsiteY882" fmla="*/ 150235 h 415636"/>
                            <a:gd name="connsiteX883" fmla="*/ 832682 w 1627909"/>
                            <a:gd name="connsiteY883" fmla="*/ 154565 h 415636"/>
                            <a:gd name="connsiteX884" fmla="*/ 819693 w 1627909"/>
                            <a:gd name="connsiteY884" fmla="*/ 156296 h 415636"/>
                            <a:gd name="connsiteX885" fmla="*/ 830950 w 1627909"/>
                            <a:gd name="connsiteY885" fmla="*/ 153699 h 415636"/>
                            <a:gd name="connsiteX886" fmla="*/ 832682 w 1627909"/>
                            <a:gd name="connsiteY886" fmla="*/ 154565 h 415636"/>
                            <a:gd name="connsiteX887" fmla="*/ 834414 w 1627909"/>
                            <a:gd name="connsiteY887" fmla="*/ 155431 h 415636"/>
                            <a:gd name="connsiteX888" fmla="*/ 835280 w 1627909"/>
                            <a:gd name="connsiteY888" fmla="*/ 155431 h 415636"/>
                            <a:gd name="connsiteX889" fmla="*/ 836146 w 1627909"/>
                            <a:gd name="connsiteY889" fmla="*/ 155431 h 415636"/>
                            <a:gd name="connsiteX890" fmla="*/ 804107 w 1627909"/>
                            <a:gd name="connsiteY890" fmla="*/ 162358 h 415636"/>
                            <a:gd name="connsiteX891" fmla="*/ 834414 w 1627909"/>
                            <a:gd name="connsiteY891" fmla="*/ 155431 h 415636"/>
                            <a:gd name="connsiteX892" fmla="*/ 875111 w 1627909"/>
                            <a:gd name="connsiteY892" fmla="*/ 171017 h 415636"/>
                            <a:gd name="connsiteX893" fmla="*/ 862123 w 1627909"/>
                            <a:gd name="connsiteY893" fmla="*/ 168419 h 415636"/>
                            <a:gd name="connsiteX894" fmla="*/ 863855 w 1627909"/>
                            <a:gd name="connsiteY894" fmla="*/ 167553 h 415636"/>
                            <a:gd name="connsiteX895" fmla="*/ 875977 w 1627909"/>
                            <a:gd name="connsiteY895" fmla="*/ 171017 h 415636"/>
                            <a:gd name="connsiteX896" fmla="*/ 875111 w 1627909"/>
                            <a:gd name="connsiteY896" fmla="*/ 171017 h 415636"/>
                            <a:gd name="connsiteX897" fmla="*/ 875977 w 1627909"/>
                            <a:gd name="connsiteY897" fmla="*/ 170151 h 415636"/>
                            <a:gd name="connsiteX898" fmla="*/ 863855 w 1627909"/>
                            <a:gd name="connsiteY898" fmla="*/ 166688 h 415636"/>
                            <a:gd name="connsiteX899" fmla="*/ 864721 w 1627909"/>
                            <a:gd name="connsiteY899" fmla="*/ 166688 h 415636"/>
                            <a:gd name="connsiteX900" fmla="*/ 860391 w 1627909"/>
                            <a:gd name="connsiteY900" fmla="*/ 165821 h 415636"/>
                            <a:gd name="connsiteX901" fmla="*/ 860391 w 1627909"/>
                            <a:gd name="connsiteY901" fmla="*/ 163224 h 415636"/>
                            <a:gd name="connsiteX902" fmla="*/ 871648 w 1627909"/>
                            <a:gd name="connsiteY902" fmla="*/ 165821 h 415636"/>
                            <a:gd name="connsiteX903" fmla="*/ 879441 w 1627909"/>
                            <a:gd name="connsiteY903" fmla="*/ 168419 h 415636"/>
                            <a:gd name="connsiteX904" fmla="*/ 875977 w 1627909"/>
                            <a:gd name="connsiteY904" fmla="*/ 170151 h 415636"/>
                            <a:gd name="connsiteX905" fmla="*/ 860391 w 1627909"/>
                            <a:gd name="connsiteY905" fmla="*/ 147637 h 415636"/>
                            <a:gd name="connsiteX906" fmla="*/ 852598 w 1627909"/>
                            <a:gd name="connsiteY906" fmla="*/ 149369 h 415636"/>
                            <a:gd name="connsiteX907" fmla="*/ 848268 w 1627909"/>
                            <a:gd name="connsiteY907" fmla="*/ 150235 h 415636"/>
                            <a:gd name="connsiteX908" fmla="*/ 847403 w 1627909"/>
                            <a:gd name="connsiteY908" fmla="*/ 150235 h 415636"/>
                            <a:gd name="connsiteX909" fmla="*/ 860391 w 1627909"/>
                            <a:gd name="connsiteY909" fmla="*/ 147637 h 415636"/>
                            <a:gd name="connsiteX910" fmla="*/ 860391 w 1627909"/>
                            <a:gd name="connsiteY910" fmla="*/ 147637 h 415636"/>
                            <a:gd name="connsiteX911" fmla="*/ 830084 w 1627909"/>
                            <a:gd name="connsiteY911" fmla="*/ 140710 h 415636"/>
                            <a:gd name="connsiteX912" fmla="*/ 825755 w 1627909"/>
                            <a:gd name="connsiteY912" fmla="*/ 140710 h 415636"/>
                            <a:gd name="connsiteX913" fmla="*/ 822291 w 1627909"/>
                            <a:gd name="connsiteY913" fmla="*/ 138978 h 415636"/>
                            <a:gd name="connsiteX914" fmla="*/ 832682 w 1627909"/>
                            <a:gd name="connsiteY914" fmla="*/ 138113 h 415636"/>
                            <a:gd name="connsiteX915" fmla="*/ 837012 w 1627909"/>
                            <a:gd name="connsiteY915" fmla="*/ 139844 h 415636"/>
                            <a:gd name="connsiteX916" fmla="*/ 830084 w 1627909"/>
                            <a:gd name="connsiteY916" fmla="*/ 140710 h 415636"/>
                            <a:gd name="connsiteX917" fmla="*/ 761677 w 1627909"/>
                            <a:gd name="connsiteY917" fmla="*/ 134649 h 415636"/>
                            <a:gd name="connsiteX918" fmla="*/ 736566 w 1627909"/>
                            <a:gd name="connsiteY918" fmla="*/ 134649 h 415636"/>
                            <a:gd name="connsiteX919" fmla="*/ 760812 w 1627909"/>
                            <a:gd name="connsiteY919" fmla="*/ 133783 h 415636"/>
                            <a:gd name="connsiteX920" fmla="*/ 761677 w 1627909"/>
                            <a:gd name="connsiteY920" fmla="*/ 134649 h 415636"/>
                            <a:gd name="connsiteX921" fmla="*/ 753018 w 1627909"/>
                            <a:gd name="connsiteY921" fmla="*/ 144174 h 415636"/>
                            <a:gd name="connsiteX922" fmla="*/ 792850 w 1627909"/>
                            <a:gd name="connsiteY922" fmla="*/ 141576 h 415636"/>
                            <a:gd name="connsiteX923" fmla="*/ 794582 w 1627909"/>
                            <a:gd name="connsiteY923" fmla="*/ 142442 h 415636"/>
                            <a:gd name="connsiteX924" fmla="*/ 776398 w 1627909"/>
                            <a:gd name="connsiteY924" fmla="*/ 143308 h 415636"/>
                            <a:gd name="connsiteX925" fmla="*/ 732237 w 1627909"/>
                            <a:gd name="connsiteY925" fmla="*/ 145905 h 415636"/>
                            <a:gd name="connsiteX926" fmla="*/ 730505 w 1627909"/>
                            <a:gd name="connsiteY926" fmla="*/ 145905 h 415636"/>
                            <a:gd name="connsiteX927" fmla="*/ 753018 w 1627909"/>
                            <a:gd name="connsiteY927" fmla="*/ 144174 h 415636"/>
                            <a:gd name="connsiteX928" fmla="*/ 804107 w 1627909"/>
                            <a:gd name="connsiteY928" fmla="*/ 164090 h 415636"/>
                            <a:gd name="connsiteX929" fmla="*/ 837877 w 1627909"/>
                            <a:gd name="connsiteY929" fmla="*/ 156296 h 415636"/>
                            <a:gd name="connsiteX930" fmla="*/ 840475 w 1627909"/>
                            <a:gd name="connsiteY930" fmla="*/ 157162 h 415636"/>
                            <a:gd name="connsiteX931" fmla="*/ 809302 w 1627909"/>
                            <a:gd name="connsiteY931" fmla="*/ 164956 h 415636"/>
                            <a:gd name="connsiteX932" fmla="*/ 804107 w 1627909"/>
                            <a:gd name="connsiteY932" fmla="*/ 164090 h 415636"/>
                            <a:gd name="connsiteX933" fmla="*/ 859525 w 1627909"/>
                            <a:gd name="connsiteY933" fmla="*/ 169285 h 415636"/>
                            <a:gd name="connsiteX934" fmla="*/ 871648 w 1627909"/>
                            <a:gd name="connsiteY934" fmla="*/ 171883 h 415636"/>
                            <a:gd name="connsiteX935" fmla="*/ 873380 w 1627909"/>
                            <a:gd name="connsiteY935" fmla="*/ 171883 h 415636"/>
                            <a:gd name="connsiteX936" fmla="*/ 868184 w 1627909"/>
                            <a:gd name="connsiteY936" fmla="*/ 173615 h 415636"/>
                            <a:gd name="connsiteX937" fmla="*/ 853464 w 1627909"/>
                            <a:gd name="connsiteY937" fmla="*/ 171017 h 415636"/>
                            <a:gd name="connsiteX938" fmla="*/ 859525 w 1627909"/>
                            <a:gd name="connsiteY938" fmla="*/ 169285 h 415636"/>
                            <a:gd name="connsiteX939" fmla="*/ 912346 w 1627909"/>
                            <a:gd name="connsiteY939" fmla="*/ 178810 h 415636"/>
                            <a:gd name="connsiteX940" fmla="*/ 912346 w 1627909"/>
                            <a:gd name="connsiteY940" fmla="*/ 178810 h 415636"/>
                            <a:gd name="connsiteX941" fmla="*/ 912346 w 1627909"/>
                            <a:gd name="connsiteY941" fmla="*/ 178810 h 415636"/>
                            <a:gd name="connsiteX942" fmla="*/ 912346 w 1627909"/>
                            <a:gd name="connsiteY942" fmla="*/ 178810 h 415636"/>
                            <a:gd name="connsiteX943" fmla="*/ 912346 w 1627909"/>
                            <a:gd name="connsiteY943" fmla="*/ 178810 h 415636"/>
                            <a:gd name="connsiteX944" fmla="*/ 963434 w 1627909"/>
                            <a:gd name="connsiteY944" fmla="*/ 180542 h 415636"/>
                            <a:gd name="connsiteX945" fmla="*/ 963434 w 1627909"/>
                            <a:gd name="connsiteY945" fmla="*/ 180542 h 415636"/>
                            <a:gd name="connsiteX946" fmla="*/ 963434 w 1627909"/>
                            <a:gd name="connsiteY946" fmla="*/ 180542 h 415636"/>
                            <a:gd name="connsiteX947" fmla="*/ 963434 w 1627909"/>
                            <a:gd name="connsiteY947" fmla="*/ 180542 h 415636"/>
                            <a:gd name="connsiteX948" fmla="*/ 963434 w 1627909"/>
                            <a:gd name="connsiteY948" fmla="*/ 180542 h 415636"/>
                            <a:gd name="connsiteX949" fmla="*/ 938323 w 1627909"/>
                            <a:gd name="connsiteY949" fmla="*/ 186603 h 415636"/>
                            <a:gd name="connsiteX950" fmla="*/ 938323 w 1627909"/>
                            <a:gd name="connsiteY950" fmla="*/ 186603 h 415636"/>
                            <a:gd name="connsiteX951" fmla="*/ 938323 w 1627909"/>
                            <a:gd name="connsiteY951" fmla="*/ 186603 h 415636"/>
                            <a:gd name="connsiteX952" fmla="*/ 940921 w 1627909"/>
                            <a:gd name="connsiteY952" fmla="*/ 187469 h 415636"/>
                            <a:gd name="connsiteX953" fmla="*/ 940921 w 1627909"/>
                            <a:gd name="connsiteY953" fmla="*/ 187469 h 415636"/>
                            <a:gd name="connsiteX954" fmla="*/ 940921 w 1627909"/>
                            <a:gd name="connsiteY954" fmla="*/ 187469 h 415636"/>
                            <a:gd name="connsiteX955" fmla="*/ 940921 w 1627909"/>
                            <a:gd name="connsiteY955" fmla="*/ 187469 h 415636"/>
                            <a:gd name="connsiteX956" fmla="*/ 963434 w 1627909"/>
                            <a:gd name="connsiteY956" fmla="*/ 180542 h 415636"/>
                            <a:gd name="connsiteX957" fmla="*/ 963434 w 1627909"/>
                            <a:gd name="connsiteY957" fmla="*/ 180542 h 415636"/>
                            <a:gd name="connsiteX958" fmla="*/ 963434 w 1627909"/>
                            <a:gd name="connsiteY958" fmla="*/ 180542 h 415636"/>
                            <a:gd name="connsiteX959" fmla="*/ 963434 w 1627909"/>
                            <a:gd name="connsiteY959" fmla="*/ 180542 h 415636"/>
                            <a:gd name="connsiteX960" fmla="*/ 958239 w 1627909"/>
                            <a:gd name="connsiteY960" fmla="*/ 180542 h 415636"/>
                            <a:gd name="connsiteX961" fmla="*/ 960837 w 1627909"/>
                            <a:gd name="connsiteY961" fmla="*/ 180542 h 415636"/>
                            <a:gd name="connsiteX962" fmla="*/ 958239 w 1627909"/>
                            <a:gd name="connsiteY962" fmla="*/ 180542 h 415636"/>
                            <a:gd name="connsiteX963" fmla="*/ 921005 w 1627909"/>
                            <a:gd name="connsiteY963" fmla="*/ 170151 h 415636"/>
                            <a:gd name="connsiteX964" fmla="*/ 920139 w 1627909"/>
                            <a:gd name="connsiteY964" fmla="*/ 171883 h 415636"/>
                            <a:gd name="connsiteX965" fmla="*/ 920139 w 1627909"/>
                            <a:gd name="connsiteY965" fmla="*/ 171017 h 415636"/>
                            <a:gd name="connsiteX966" fmla="*/ 919273 w 1627909"/>
                            <a:gd name="connsiteY966" fmla="*/ 168419 h 415636"/>
                            <a:gd name="connsiteX967" fmla="*/ 921005 w 1627909"/>
                            <a:gd name="connsiteY967" fmla="*/ 170151 h 415636"/>
                            <a:gd name="connsiteX968" fmla="*/ 916675 w 1627909"/>
                            <a:gd name="connsiteY968" fmla="*/ 174480 h 415636"/>
                            <a:gd name="connsiteX969" fmla="*/ 916675 w 1627909"/>
                            <a:gd name="connsiteY969" fmla="*/ 174480 h 415636"/>
                            <a:gd name="connsiteX970" fmla="*/ 914943 w 1627909"/>
                            <a:gd name="connsiteY970" fmla="*/ 177079 h 415636"/>
                            <a:gd name="connsiteX971" fmla="*/ 914077 w 1627909"/>
                            <a:gd name="connsiteY971" fmla="*/ 177079 h 415636"/>
                            <a:gd name="connsiteX972" fmla="*/ 916675 w 1627909"/>
                            <a:gd name="connsiteY972" fmla="*/ 174480 h 415636"/>
                            <a:gd name="connsiteX973" fmla="*/ 925334 w 1627909"/>
                            <a:gd name="connsiteY973" fmla="*/ 173615 h 415636"/>
                            <a:gd name="connsiteX974" fmla="*/ 926200 w 1627909"/>
                            <a:gd name="connsiteY974" fmla="*/ 174480 h 415636"/>
                            <a:gd name="connsiteX975" fmla="*/ 925334 w 1627909"/>
                            <a:gd name="connsiteY975" fmla="*/ 176212 h 415636"/>
                            <a:gd name="connsiteX976" fmla="*/ 924468 w 1627909"/>
                            <a:gd name="connsiteY976" fmla="*/ 175347 h 415636"/>
                            <a:gd name="connsiteX977" fmla="*/ 925334 w 1627909"/>
                            <a:gd name="connsiteY977" fmla="*/ 173615 h 415636"/>
                            <a:gd name="connsiteX978" fmla="*/ 941787 w 1627909"/>
                            <a:gd name="connsiteY978" fmla="*/ 187469 h 415636"/>
                            <a:gd name="connsiteX979" fmla="*/ 941787 w 1627909"/>
                            <a:gd name="connsiteY979" fmla="*/ 187469 h 415636"/>
                            <a:gd name="connsiteX980" fmla="*/ 941787 w 1627909"/>
                            <a:gd name="connsiteY980" fmla="*/ 187469 h 415636"/>
                            <a:gd name="connsiteX981" fmla="*/ 941787 w 1627909"/>
                            <a:gd name="connsiteY981" fmla="*/ 187469 h 415636"/>
                            <a:gd name="connsiteX982" fmla="*/ 941787 w 1627909"/>
                            <a:gd name="connsiteY982" fmla="*/ 187469 h 415636"/>
                            <a:gd name="connsiteX983" fmla="*/ 957373 w 1627909"/>
                            <a:gd name="connsiteY983" fmla="*/ 185738 h 415636"/>
                            <a:gd name="connsiteX984" fmla="*/ 957373 w 1627909"/>
                            <a:gd name="connsiteY984" fmla="*/ 185738 h 415636"/>
                            <a:gd name="connsiteX985" fmla="*/ 957373 w 1627909"/>
                            <a:gd name="connsiteY985" fmla="*/ 185738 h 415636"/>
                            <a:gd name="connsiteX986" fmla="*/ 957373 w 1627909"/>
                            <a:gd name="connsiteY986" fmla="*/ 185738 h 415636"/>
                            <a:gd name="connsiteX987" fmla="*/ 957373 w 1627909"/>
                            <a:gd name="connsiteY987" fmla="*/ 185738 h 415636"/>
                            <a:gd name="connsiteX988" fmla="*/ 982484 w 1627909"/>
                            <a:gd name="connsiteY988" fmla="*/ 180542 h 415636"/>
                            <a:gd name="connsiteX989" fmla="*/ 997205 w 1627909"/>
                            <a:gd name="connsiteY989" fmla="*/ 177944 h 415636"/>
                            <a:gd name="connsiteX990" fmla="*/ 982484 w 1627909"/>
                            <a:gd name="connsiteY990" fmla="*/ 180542 h 415636"/>
                            <a:gd name="connsiteX991" fmla="*/ 982484 w 1627909"/>
                            <a:gd name="connsiteY991" fmla="*/ 180542 h 415636"/>
                            <a:gd name="connsiteX992" fmla="*/ 980752 w 1627909"/>
                            <a:gd name="connsiteY992" fmla="*/ 179676 h 415636"/>
                            <a:gd name="connsiteX993" fmla="*/ 987680 w 1627909"/>
                            <a:gd name="connsiteY993" fmla="*/ 178810 h 415636"/>
                            <a:gd name="connsiteX994" fmla="*/ 980752 w 1627909"/>
                            <a:gd name="connsiteY994" fmla="*/ 179676 h 415636"/>
                            <a:gd name="connsiteX995" fmla="*/ 980752 w 1627909"/>
                            <a:gd name="connsiteY995" fmla="*/ 179676 h 415636"/>
                            <a:gd name="connsiteX996" fmla="*/ 900223 w 1627909"/>
                            <a:gd name="connsiteY996" fmla="*/ 159760 h 415636"/>
                            <a:gd name="connsiteX997" fmla="*/ 897625 w 1627909"/>
                            <a:gd name="connsiteY997" fmla="*/ 158028 h 415636"/>
                            <a:gd name="connsiteX998" fmla="*/ 896759 w 1627909"/>
                            <a:gd name="connsiteY998" fmla="*/ 160626 h 415636"/>
                            <a:gd name="connsiteX999" fmla="*/ 887234 w 1627909"/>
                            <a:gd name="connsiteY999" fmla="*/ 164956 h 415636"/>
                            <a:gd name="connsiteX1000" fmla="*/ 883771 w 1627909"/>
                            <a:gd name="connsiteY1000" fmla="*/ 163224 h 415636"/>
                            <a:gd name="connsiteX1001" fmla="*/ 868184 w 1627909"/>
                            <a:gd name="connsiteY1001" fmla="*/ 157162 h 415636"/>
                            <a:gd name="connsiteX1002" fmla="*/ 872514 w 1627909"/>
                            <a:gd name="connsiteY1002" fmla="*/ 154565 h 415636"/>
                            <a:gd name="connsiteX1003" fmla="*/ 881173 w 1627909"/>
                            <a:gd name="connsiteY1003" fmla="*/ 150235 h 415636"/>
                            <a:gd name="connsiteX1004" fmla="*/ 888966 w 1627909"/>
                            <a:gd name="connsiteY1004" fmla="*/ 146772 h 415636"/>
                            <a:gd name="connsiteX1005" fmla="*/ 895893 w 1627909"/>
                            <a:gd name="connsiteY1005" fmla="*/ 144174 h 415636"/>
                            <a:gd name="connsiteX1006" fmla="*/ 896759 w 1627909"/>
                            <a:gd name="connsiteY1006" fmla="*/ 144174 h 415636"/>
                            <a:gd name="connsiteX1007" fmla="*/ 908016 w 1627909"/>
                            <a:gd name="connsiteY1007" fmla="*/ 155431 h 415636"/>
                            <a:gd name="connsiteX1008" fmla="*/ 900223 w 1627909"/>
                            <a:gd name="connsiteY1008" fmla="*/ 159760 h 415636"/>
                            <a:gd name="connsiteX1009" fmla="*/ 888966 w 1627909"/>
                            <a:gd name="connsiteY1009" fmla="*/ 137246 h 415636"/>
                            <a:gd name="connsiteX1010" fmla="*/ 892430 w 1627909"/>
                            <a:gd name="connsiteY1010" fmla="*/ 140710 h 415636"/>
                            <a:gd name="connsiteX1011" fmla="*/ 859525 w 1627909"/>
                            <a:gd name="connsiteY1011" fmla="*/ 146772 h 415636"/>
                            <a:gd name="connsiteX1012" fmla="*/ 851732 w 1627909"/>
                            <a:gd name="connsiteY1012" fmla="*/ 144174 h 415636"/>
                            <a:gd name="connsiteX1013" fmla="*/ 839609 w 1627909"/>
                            <a:gd name="connsiteY1013" fmla="*/ 139844 h 415636"/>
                            <a:gd name="connsiteX1014" fmla="*/ 869050 w 1627909"/>
                            <a:gd name="connsiteY1014" fmla="*/ 137246 h 415636"/>
                            <a:gd name="connsiteX1015" fmla="*/ 877709 w 1627909"/>
                            <a:gd name="connsiteY1015" fmla="*/ 142442 h 415636"/>
                            <a:gd name="connsiteX1016" fmla="*/ 877709 w 1627909"/>
                            <a:gd name="connsiteY1016" fmla="*/ 141576 h 415636"/>
                            <a:gd name="connsiteX1017" fmla="*/ 876843 w 1627909"/>
                            <a:gd name="connsiteY1017" fmla="*/ 138978 h 415636"/>
                            <a:gd name="connsiteX1018" fmla="*/ 876843 w 1627909"/>
                            <a:gd name="connsiteY1018" fmla="*/ 136381 h 415636"/>
                            <a:gd name="connsiteX1019" fmla="*/ 884637 w 1627909"/>
                            <a:gd name="connsiteY1019" fmla="*/ 135514 h 415636"/>
                            <a:gd name="connsiteX1020" fmla="*/ 876843 w 1627909"/>
                            <a:gd name="connsiteY1020" fmla="*/ 136381 h 415636"/>
                            <a:gd name="connsiteX1021" fmla="*/ 876843 w 1627909"/>
                            <a:gd name="connsiteY1021" fmla="*/ 135514 h 415636"/>
                            <a:gd name="connsiteX1022" fmla="*/ 870782 w 1627909"/>
                            <a:gd name="connsiteY1022" fmla="*/ 130319 h 415636"/>
                            <a:gd name="connsiteX1023" fmla="*/ 884637 w 1627909"/>
                            <a:gd name="connsiteY1023" fmla="*/ 130319 h 415636"/>
                            <a:gd name="connsiteX1024" fmla="*/ 888966 w 1627909"/>
                            <a:gd name="connsiteY1024" fmla="*/ 137246 h 415636"/>
                            <a:gd name="connsiteX1025" fmla="*/ 863855 w 1627909"/>
                            <a:gd name="connsiteY1025" fmla="*/ 132917 h 415636"/>
                            <a:gd name="connsiteX1026" fmla="*/ 829218 w 1627909"/>
                            <a:gd name="connsiteY1026" fmla="*/ 133783 h 415636"/>
                            <a:gd name="connsiteX1027" fmla="*/ 828352 w 1627909"/>
                            <a:gd name="connsiteY1027" fmla="*/ 132917 h 415636"/>
                            <a:gd name="connsiteX1028" fmla="*/ 863855 w 1627909"/>
                            <a:gd name="connsiteY1028" fmla="*/ 132917 h 415636"/>
                            <a:gd name="connsiteX1029" fmla="*/ 863855 w 1627909"/>
                            <a:gd name="connsiteY1029" fmla="*/ 132917 h 415636"/>
                            <a:gd name="connsiteX1030" fmla="*/ 752153 w 1627909"/>
                            <a:gd name="connsiteY1030" fmla="*/ 132051 h 415636"/>
                            <a:gd name="connsiteX1031" fmla="*/ 743493 w 1627909"/>
                            <a:gd name="connsiteY1031" fmla="*/ 132051 h 415636"/>
                            <a:gd name="connsiteX1032" fmla="*/ 750421 w 1627909"/>
                            <a:gd name="connsiteY1032" fmla="*/ 132051 h 415636"/>
                            <a:gd name="connsiteX1033" fmla="*/ 752153 w 1627909"/>
                            <a:gd name="connsiteY1033" fmla="*/ 132051 h 415636"/>
                            <a:gd name="connsiteX1034" fmla="*/ 728773 w 1627909"/>
                            <a:gd name="connsiteY1034" fmla="*/ 145905 h 415636"/>
                            <a:gd name="connsiteX1035" fmla="*/ 729639 w 1627909"/>
                            <a:gd name="connsiteY1035" fmla="*/ 145905 h 415636"/>
                            <a:gd name="connsiteX1036" fmla="*/ 707991 w 1627909"/>
                            <a:gd name="connsiteY1036" fmla="*/ 147637 h 415636"/>
                            <a:gd name="connsiteX1037" fmla="*/ 706259 w 1627909"/>
                            <a:gd name="connsiteY1037" fmla="*/ 147637 h 415636"/>
                            <a:gd name="connsiteX1038" fmla="*/ 728773 w 1627909"/>
                            <a:gd name="connsiteY1038" fmla="*/ 145905 h 415636"/>
                            <a:gd name="connsiteX1039" fmla="*/ 717516 w 1627909"/>
                            <a:gd name="connsiteY1039" fmla="*/ 152833 h 415636"/>
                            <a:gd name="connsiteX1040" fmla="*/ 720980 w 1627909"/>
                            <a:gd name="connsiteY1040" fmla="*/ 153699 h 415636"/>
                            <a:gd name="connsiteX1041" fmla="*/ 707991 w 1627909"/>
                            <a:gd name="connsiteY1041" fmla="*/ 155431 h 415636"/>
                            <a:gd name="connsiteX1042" fmla="*/ 701064 w 1627909"/>
                            <a:gd name="connsiteY1042" fmla="*/ 154565 h 415636"/>
                            <a:gd name="connsiteX1043" fmla="*/ 717516 w 1627909"/>
                            <a:gd name="connsiteY1043" fmla="*/ 152833 h 415636"/>
                            <a:gd name="connsiteX1044" fmla="*/ 851732 w 1627909"/>
                            <a:gd name="connsiteY1044" fmla="*/ 171883 h 415636"/>
                            <a:gd name="connsiteX1045" fmla="*/ 867318 w 1627909"/>
                            <a:gd name="connsiteY1045" fmla="*/ 173615 h 415636"/>
                            <a:gd name="connsiteX1046" fmla="*/ 865587 w 1627909"/>
                            <a:gd name="connsiteY1046" fmla="*/ 174480 h 415636"/>
                            <a:gd name="connsiteX1047" fmla="*/ 850000 w 1627909"/>
                            <a:gd name="connsiteY1047" fmla="*/ 172749 h 415636"/>
                            <a:gd name="connsiteX1048" fmla="*/ 851732 w 1627909"/>
                            <a:gd name="connsiteY1048" fmla="*/ 171883 h 415636"/>
                            <a:gd name="connsiteX1049" fmla="*/ 911480 w 1627909"/>
                            <a:gd name="connsiteY1049" fmla="*/ 179676 h 415636"/>
                            <a:gd name="connsiteX1050" fmla="*/ 911480 w 1627909"/>
                            <a:gd name="connsiteY1050" fmla="*/ 179676 h 415636"/>
                            <a:gd name="connsiteX1051" fmla="*/ 911480 w 1627909"/>
                            <a:gd name="connsiteY1051" fmla="*/ 179676 h 415636"/>
                            <a:gd name="connsiteX1052" fmla="*/ 911480 w 1627909"/>
                            <a:gd name="connsiteY1052" fmla="*/ 179676 h 415636"/>
                            <a:gd name="connsiteX1053" fmla="*/ 911480 w 1627909"/>
                            <a:gd name="connsiteY1053" fmla="*/ 179676 h 415636"/>
                            <a:gd name="connsiteX1054" fmla="*/ 911480 w 1627909"/>
                            <a:gd name="connsiteY1054" fmla="*/ 179676 h 415636"/>
                            <a:gd name="connsiteX1055" fmla="*/ 916675 w 1627909"/>
                            <a:gd name="connsiteY1055" fmla="*/ 181408 h 415636"/>
                            <a:gd name="connsiteX1056" fmla="*/ 917541 w 1627909"/>
                            <a:gd name="connsiteY1056" fmla="*/ 181408 h 415636"/>
                            <a:gd name="connsiteX1057" fmla="*/ 918407 w 1627909"/>
                            <a:gd name="connsiteY1057" fmla="*/ 181408 h 415636"/>
                            <a:gd name="connsiteX1058" fmla="*/ 916675 w 1627909"/>
                            <a:gd name="connsiteY1058" fmla="*/ 181408 h 415636"/>
                            <a:gd name="connsiteX1059" fmla="*/ 916675 w 1627909"/>
                            <a:gd name="connsiteY1059" fmla="*/ 181408 h 415636"/>
                            <a:gd name="connsiteX1060" fmla="*/ 921005 w 1627909"/>
                            <a:gd name="connsiteY1060" fmla="*/ 182274 h 415636"/>
                            <a:gd name="connsiteX1061" fmla="*/ 921005 w 1627909"/>
                            <a:gd name="connsiteY1061" fmla="*/ 182274 h 415636"/>
                            <a:gd name="connsiteX1062" fmla="*/ 921005 w 1627909"/>
                            <a:gd name="connsiteY1062" fmla="*/ 182274 h 415636"/>
                            <a:gd name="connsiteX1063" fmla="*/ 921005 w 1627909"/>
                            <a:gd name="connsiteY1063" fmla="*/ 182274 h 415636"/>
                            <a:gd name="connsiteX1064" fmla="*/ 921005 w 1627909"/>
                            <a:gd name="connsiteY1064" fmla="*/ 182274 h 415636"/>
                            <a:gd name="connsiteX1065" fmla="*/ 921005 w 1627909"/>
                            <a:gd name="connsiteY1065" fmla="*/ 182274 h 415636"/>
                            <a:gd name="connsiteX1066" fmla="*/ 921005 w 1627909"/>
                            <a:gd name="connsiteY1066" fmla="*/ 182274 h 415636"/>
                            <a:gd name="connsiteX1067" fmla="*/ 921005 w 1627909"/>
                            <a:gd name="connsiteY1067" fmla="*/ 182274 h 415636"/>
                            <a:gd name="connsiteX1068" fmla="*/ 921005 w 1627909"/>
                            <a:gd name="connsiteY1068" fmla="*/ 182274 h 415636"/>
                            <a:gd name="connsiteX1069" fmla="*/ 921871 w 1627909"/>
                            <a:gd name="connsiteY1069" fmla="*/ 182274 h 415636"/>
                            <a:gd name="connsiteX1070" fmla="*/ 921871 w 1627909"/>
                            <a:gd name="connsiteY1070" fmla="*/ 182274 h 415636"/>
                            <a:gd name="connsiteX1071" fmla="*/ 921871 w 1627909"/>
                            <a:gd name="connsiteY1071" fmla="*/ 182274 h 415636"/>
                            <a:gd name="connsiteX1072" fmla="*/ 921871 w 1627909"/>
                            <a:gd name="connsiteY1072" fmla="*/ 182274 h 415636"/>
                            <a:gd name="connsiteX1073" fmla="*/ 921871 w 1627909"/>
                            <a:gd name="connsiteY1073" fmla="*/ 182274 h 415636"/>
                            <a:gd name="connsiteX1074" fmla="*/ 921871 w 1627909"/>
                            <a:gd name="connsiteY1074" fmla="*/ 182274 h 415636"/>
                            <a:gd name="connsiteX1075" fmla="*/ 925334 w 1627909"/>
                            <a:gd name="connsiteY1075" fmla="*/ 183139 h 415636"/>
                            <a:gd name="connsiteX1076" fmla="*/ 924468 w 1627909"/>
                            <a:gd name="connsiteY1076" fmla="*/ 183139 h 415636"/>
                            <a:gd name="connsiteX1077" fmla="*/ 925334 w 1627909"/>
                            <a:gd name="connsiteY1077" fmla="*/ 183139 h 415636"/>
                            <a:gd name="connsiteX1078" fmla="*/ 927066 w 1627909"/>
                            <a:gd name="connsiteY1078" fmla="*/ 183139 h 415636"/>
                            <a:gd name="connsiteX1079" fmla="*/ 926200 w 1627909"/>
                            <a:gd name="connsiteY1079" fmla="*/ 183139 h 415636"/>
                            <a:gd name="connsiteX1080" fmla="*/ 927066 w 1627909"/>
                            <a:gd name="connsiteY1080" fmla="*/ 183139 h 415636"/>
                            <a:gd name="connsiteX1081" fmla="*/ 928798 w 1627909"/>
                            <a:gd name="connsiteY1081" fmla="*/ 184006 h 415636"/>
                            <a:gd name="connsiteX1082" fmla="*/ 927932 w 1627909"/>
                            <a:gd name="connsiteY1082" fmla="*/ 184006 h 415636"/>
                            <a:gd name="connsiteX1083" fmla="*/ 928798 w 1627909"/>
                            <a:gd name="connsiteY1083" fmla="*/ 184006 h 415636"/>
                            <a:gd name="connsiteX1084" fmla="*/ 922736 w 1627909"/>
                            <a:gd name="connsiteY1084" fmla="*/ 179676 h 415636"/>
                            <a:gd name="connsiteX1085" fmla="*/ 923602 w 1627909"/>
                            <a:gd name="connsiteY1085" fmla="*/ 177944 h 415636"/>
                            <a:gd name="connsiteX1086" fmla="*/ 923602 w 1627909"/>
                            <a:gd name="connsiteY1086" fmla="*/ 177079 h 415636"/>
                            <a:gd name="connsiteX1087" fmla="*/ 924468 w 1627909"/>
                            <a:gd name="connsiteY1087" fmla="*/ 177944 h 415636"/>
                            <a:gd name="connsiteX1088" fmla="*/ 923602 w 1627909"/>
                            <a:gd name="connsiteY1088" fmla="*/ 179676 h 415636"/>
                            <a:gd name="connsiteX1089" fmla="*/ 922736 w 1627909"/>
                            <a:gd name="connsiteY1089" fmla="*/ 179676 h 415636"/>
                            <a:gd name="connsiteX1090" fmla="*/ 931396 w 1627909"/>
                            <a:gd name="connsiteY1090" fmla="*/ 184006 h 415636"/>
                            <a:gd name="connsiteX1091" fmla="*/ 931396 w 1627909"/>
                            <a:gd name="connsiteY1091" fmla="*/ 184006 h 415636"/>
                            <a:gd name="connsiteX1092" fmla="*/ 931396 w 1627909"/>
                            <a:gd name="connsiteY1092" fmla="*/ 184006 h 415636"/>
                            <a:gd name="connsiteX1093" fmla="*/ 931396 w 1627909"/>
                            <a:gd name="connsiteY1093" fmla="*/ 184006 h 415636"/>
                            <a:gd name="connsiteX1094" fmla="*/ 931396 w 1627909"/>
                            <a:gd name="connsiteY1094" fmla="*/ 184006 h 415636"/>
                            <a:gd name="connsiteX1095" fmla="*/ 933127 w 1627909"/>
                            <a:gd name="connsiteY1095" fmla="*/ 189201 h 415636"/>
                            <a:gd name="connsiteX1096" fmla="*/ 933127 w 1627909"/>
                            <a:gd name="connsiteY1096" fmla="*/ 189201 h 415636"/>
                            <a:gd name="connsiteX1097" fmla="*/ 933127 w 1627909"/>
                            <a:gd name="connsiteY1097" fmla="*/ 189201 h 415636"/>
                            <a:gd name="connsiteX1098" fmla="*/ 933127 w 1627909"/>
                            <a:gd name="connsiteY1098" fmla="*/ 189201 h 415636"/>
                            <a:gd name="connsiteX1099" fmla="*/ 941787 w 1627909"/>
                            <a:gd name="connsiteY1099" fmla="*/ 187469 h 415636"/>
                            <a:gd name="connsiteX1100" fmla="*/ 941787 w 1627909"/>
                            <a:gd name="connsiteY1100" fmla="*/ 187469 h 415636"/>
                            <a:gd name="connsiteX1101" fmla="*/ 941787 w 1627909"/>
                            <a:gd name="connsiteY1101" fmla="*/ 187469 h 415636"/>
                            <a:gd name="connsiteX1102" fmla="*/ 941787 w 1627909"/>
                            <a:gd name="connsiteY1102" fmla="*/ 187469 h 415636"/>
                            <a:gd name="connsiteX1103" fmla="*/ 941787 w 1627909"/>
                            <a:gd name="connsiteY1103" fmla="*/ 187469 h 415636"/>
                            <a:gd name="connsiteX1104" fmla="*/ 941787 w 1627909"/>
                            <a:gd name="connsiteY1104" fmla="*/ 187469 h 415636"/>
                            <a:gd name="connsiteX1105" fmla="*/ 942653 w 1627909"/>
                            <a:gd name="connsiteY1105" fmla="*/ 188335 h 415636"/>
                            <a:gd name="connsiteX1106" fmla="*/ 942653 w 1627909"/>
                            <a:gd name="connsiteY1106" fmla="*/ 188335 h 415636"/>
                            <a:gd name="connsiteX1107" fmla="*/ 942653 w 1627909"/>
                            <a:gd name="connsiteY1107" fmla="*/ 188335 h 415636"/>
                            <a:gd name="connsiteX1108" fmla="*/ 951312 w 1627909"/>
                            <a:gd name="connsiteY1108" fmla="*/ 191799 h 415636"/>
                            <a:gd name="connsiteX1109" fmla="*/ 951312 w 1627909"/>
                            <a:gd name="connsiteY1109" fmla="*/ 191799 h 415636"/>
                            <a:gd name="connsiteX1110" fmla="*/ 951312 w 1627909"/>
                            <a:gd name="connsiteY1110" fmla="*/ 191799 h 415636"/>
                            <a:gd name="connsiteX1111" fmla="*/ 951312 w 1627909"/>
                            <a:gd name="connsiteY1111" fmla="*/ 191799 h 415636"/>
                            <a:gd name="connsiteX1112" fmla="*/ 956507 w 1627909"/>
                            <a:gd name="connsiteY1112" fmla="*/ 186603 h 415636"/>
                            <a:gd name="connsiteX1113" fmla="*/ 956507 w 1627909"/>
                            <a:gd name="connsiteY1113" fmla="*/ 186603 h 415636"/>
                            <a:gd name="connsiteX1114" fmla="*/ 957373 w 1627909"/>
                            <a:gd name="connsiteY1114" fmla="*/ 186603 h 415636"/>
                            <a:gd name="connsiteX1115" fmla="*/ 957373 w 1627909"/>
                            <a:gd name="connsiteY1115" fmla="*/ 187469 h 415636"/>
                            <a:gd name="connsiteX1116" fmla="*/ 956507 w 1627909"/>
                            <a:gd name="connsiteY1116" fmla="*/ 186603 h 415636"/>
                            <a:gd name="connsiteX1117" fmla="*/ 956507 w 1627909"/>
                            <a:gd name="connsiteY1117" fmla="*/ 186603 h 415636"/>
                            <a:gd name="connsiteX1118" fmla="*/ 988546 w 1627909"/>
                            <a:gd name="connsiteY1118" fmla="*/ 183139 h 415636"/>
                            <a:gd name="connsiteX1119" fmla="*/ 990278 w 1627909"/>
                            <a:gd name="connsiteY1119" fmla="*/ 183139 h 415636"/>
                            <a:gd name="connsiteX1120" fmla="*/ 992009 w 1627909"/>
                            <a:gd name="connsiteY1120" fmla="*/ 183139 h 415636"/>
                            <a:gd name="connsiteX1121" fmla="*/ 990278 w 1627909"/>
                            <a:gd name="connsiteY1121" fmla="*/ 183139 h 415636"/>
                            <a:gd name="connsiteX1122" fmla="*/ 988546 w 1627909"/>
                            <a:gd name="connsiteY1122" fmla="*/ 183139 h 415636"/>
                            <a:gd name="connsiteX1123" fmla="*/ 1005864 w 1627909"/>
                            <a:gd name="connsiteY1123" fmla="*/ 186603 h 415636"/>
                            <a:gd name="connsiteX1124" fmla="*/ 1005864 w 1627909"/>
                            <a:gd name="connsiteY1124" fmla="*/ 186603 h 415636"/>
                            <a:gd name="connsiteX1125" fmla="*/ 1005864 w 1627909"/>
                            <a:gd name="connsiteY1125" fmla="*/ 186603 h 415636"/>
                            <a:gd name="connsiteX1126" fmla="*/ 1005864 w 1627909"/>
                            <a:gd name="connsiteY1126" fmla="*/ 186603 h 415636"/>
                            <a:gd name="connsiteX1127" fmla="*/ 1005864 w 1627909"/>
                            <a:gd name="connsiteY1127" fmla="*/ 186603 h 415636"/>
                            <a:gd name="connsiteX1128" fmla="*/ 1031841 w 1627909"/>
                            <a:gd name="connsiteY1128" fmla="*/ 173615 h 415636"/>
                            <a:gd name="connsiteX1129" fmla="*/ 985082 w 1627909"/>
                            <a:gd name="connsiteY1129" fmla="*/ 181408 h 415636"/>
                            <a:gd name="connsiteX1130" fmla="*/ 984216 w 1627909"/>
                            <a:gd name="connsiteY1130" fmla="*/ 181408 h 415636"/>
                            <a:gd name="connsiteX1131" fmla="*/ 1011925 w 1627909"/>
                            <a:gd name="connsiteY1131" fmla="*/ 177079 h 415636"/>
                            <a:gd name="connsiteX1132" fmla="*/ 1031841 w 1627909"/>
                            <a:gd name="connsiteY1132" fmla="*/ 173615 h 415636"/>
                            <a:gd name="connsiteX1133" fmla="*/ 988546 w 1627909"/>
                            <a:gd name="connsiteY1133" fmla="*/ 178810 h 415636"/>
                            <a:gd name="connsiteX1134" fmla="*/ 1013657 w 1627909"/>
                            <a:gd name="connsiteY1134" fmla="*/ 174480 h 415636"/>
                            <a:gd name="connsiteX1135" fmla="*/ 988546 w 1627909"/>
                            <a:gd name="connsiteY1135" fmla="*/ 178810 h 415636"/>
                            <a:gd name="connsiteX1136" fmla="*/ 949580 w 1627909"/>
                            <a:gd name="connsiteY1136" fmla="*/ 164956 h 415636"/>
                            <a:gd name="connsiteX1137" fmla="*/ 949580 w 1627909"/>
                            <a:gd name="connsiteY1137" fmla="*/ 164956 h 415636"/>
                            <a:gd name="connsiteX1138" fmla="*/ 950446 w 1627909"/>
                            <a:gd name="connsiteY1138" fmla="*/ 165821 h 415636"/>
                            <a:gd name="connsiteX1139" fmla="*/ 949580 w 1627909"/>
                            <a:gd name="connsiteY1139" fmla="*/ 164956 h 415636"/>
                            <a:gd name="connsiteX1140" fmla="*/ 949580 w 1627909"/>
                            <a:gd name="connsiteY1140" fmla="*/ 164956 h 415636"/>
                            <a:gd name="connsiteX1141" fmla="*/ 772068 w 1627909"/>
                            <a:gd name="connsiteY1141" fmla="*/ 121660 h 415636"/>
                            <a:gd name="connsiteX1142" fmla="*/ 785923 w 1627909"/>
                            <a:gd name="connsiteY1142" fmla="*/ 119928 h 415636"/>
                            <a:gd name="connsiteX1143" fmla="*/ 829218 w 1627909"/>
                            <a:gd name="connsiteY1143" fmla="*/ 120794 h 415636"/>
                            <a:gd name="connsiteX1144" fmla="*/ 845671 w 1627909"/>
                            <a:gd name="connsiteY1144" fmla="*/ 121660 h 415636"/>
                            <a:gd name="connsiteX1145" fmla="*/ 865587 w 1627909"/>
                            <a:gd name="connsiteY1145" fmla="*/ 122526 h 415636"/>
                            <a:gd name="connsiteX1146" fmla="*/ 876843 w 1627909"/>
                            <a:gd name="connsiteY1146" fmla="*/ 123392 h 415636"/>
                            <a:gd name="connsiteX1147" fmla="*/ 883771 w 1627909"/>
                            <a:gd name="connsiteY1147" fmla="*/ 131185 h 415636"/>
                            <a:gd name="connsiteX1148" fmla="*/ 869916 w 1627909"/>
                            <a:gd name="connsiteY1148" fmla="*/ 131185 h 415636"/>
                            <a:gd name="connsiteX1149" fmla="*/ 864721 w 1627909"/>
                            <a:gd name="connsiteY1149" fmla="*/ 127722 h 415636"/>
                            <a:gd name="connsiteX1150" fmla="*/ 859525 w 1627909"/>
                            <a:gd name="connsiteY1150" fmla="*/ 127722 h 415636"/>
                            <a:gd name="connsiteX1151" fmla="*/ 862989 w 1627909"/>
                            <a:gd name="connsiteY1151" fmla="*/ 131185 h 415636"/>
                            <a:gd name="connsiteX1152" fmla="*/ 827487 w 1627909"/>
                            <a:gd name="connsiteY1152" fmla="*/ 131185 h 415636"/>
                            <a:gd name="connsiteX1153" fmla="*/ 826621 w 1627909"/>
                            <a:gd name="connsiteY1153" fmla="*/ 129454 h 415636"/>
                            <a:gd name="connsiteX1154" fmla="*/ 828352 w 1627909"/>
                            <a:gd name="connsiteY1154" fmla="*/ 128587 h 415636"/>
                            <a:gd name="connsiteX1155" fmla="*/ 837012 w 1627909"/>
                            <a:gd name="connsiteY1155" fmla="*/ 131185 h 415636"/>
                            <a:gd name="connsiteX1156" fmla="*/ 822291 w 1627909"/>
                            <a:gd name="connsiteY1156" fmla="*/ 125990 h 415636"/>
                            <a:gd name="connsiteX1157" fmla="*/ 809302 w 1627909"/>
                            <a:gd name="connsiteY1157" fmla="*/ 123392 h 415636"/>
                            <a:gd name="connsiteX1158" fmla="*/ 798046 w 1627909"/>
                            <a:gd name="connsiteY1158" fmla="*/ 122526 h 415636"/>
                            <a:gd name="connsiteX1159" fmla="*/ 787655 w 1627909"/>
                            <a:gd name="connsiteY1159" fmla="*/ 123392 h 415636"/>
                            <a:gd name="connsiteX1160" fmla="*/ 778996 w 1627909"/>
                            <a:gd name="connsiteY1160" fmla="*/ 124258 h 415636"/>
                            <a:gd name="connsiteX1161" fmla="*/ 776398 w 1627909"/>
                            <a:gd name="connsiteY1161" fmla="*/ 123392 h 415636"/>
                            <a:gd name="connsiteX1162" fmla="*/ 772068 w 1627909"/>
                            <a:gd name="connsiteY1162" fmla="*/ 121660 h 415636"/>
                            <a:gd name="connsiteX1163" fmla="*/ 669025 w 1627909"/>
                            <a:gd name="connsiteY1163" fmla="*/ 158894 h 415636"/>
                            <a:gd name="connsiteX1164" fmla="*/ 631791 w 1627909"/>
                            <a:gd name="connsiteY1164" fmla="*/ 162358 h 415636"/>
                            <a:gd name="connsiteX1165" fmla="*/ 620534 w 1627909"/>
                            <a:gd name="connsiteY1165" fmla="*/ 162358 h 415636"/>
                            <a:gd name="connsiteX1166" fmla="*/ 700198 w 1627909"/>
                            <a:gd name="connsiteY1166" fmla="*/ 154565 h 415636"/>
                            <a:gd name="connsiteX1167" fmla="*/ 705393 w 1627909"/>
                            <a:gd name="connsiteY1167" fmla="*/ 155431 h 415636"/>
                            <a:gd name="connsiteX1168" fmla="*/ 688075 w 1627909"/>
                            <a:gd name="connsiteY1168" fmla="*/ 157162 h 415636"/>
                            <a:gd name="connsiteX1169" fmla="*/ 688075 w 1627909"/>
                            <a:gd name="connsiteY1169" fmla="*/ 157162 h 415636"/>
                            <a:gd name="connsiteX1170" fmla="*/ 688075 w 1627909"/>
                            <a:gd name="connsiteY1170" fmla="*/ 157162 h 415636"/>
                            <a:gd name="connsiteX1171" fmla="*/ 669025 w 1627909"/>
                            <a:gd name="connsiteY1171" fmla="*/ 158894 h 415636"/>
                            <a:gd name="connsiteX1172" fmla="*/ 857793 w 1627909"/>
                            <a:gd name="connsiteY1172" fmla="*/ 177079 h 415636"/>
                            <a:gd name="connsiteX1173" fmla="*/ 834414 w 1627909"/>
                            <a:gd name="connsiteY1173" fmla="*/ 184871 h 415636"/>
                            <a:gd name="connsiteX1174" fmla="*/ 795448 w 1627909"/>
                            <a:gd name="connsiteY1174" fmla="*/ 203921 h 415636"/>
                            <a:gd name="connsiteX1175" fmla="*/ 764275 w 1627909"/>
                            <a:gd name="connsiteY1175" fmla="*/ 216044 h 415636"/>
                            <a:gd name="connsiteX1176" fmla="*/ 740896 w 1627909"/>
                            <a:gd name="connsiteY1176" fmla="*/ 227301 h 415636"/>
                            <a:gd name="connsiteX1177" fmla="*/ 753018 w 1627909"/>
                            <a:gd name="connsiteY1177" fmla="*/ 216044 h 415636"/>
                            <a:gd name="connsiteX1178" fmla="*/ 790252 w 1627909"/>
                            <a:gd name="connsiteY1178" fmla="*/ 201324 h 415636"/>
                            <a:gd name="connsiteX1179" fmla="*/ 783325 w 1627909"/>
                            <a:gd name="connsiteY1179" fmla="*/ 204787 h 415636"/>
                            <a:gd name="connsiteX1180" fmla="*/ 824023 w 1627909"/>
                            <a:gd name="connsiteY1180" fmla="*/ 186603 h 415636"/>
                            <a:gd name="connsiteX1181" fmla="*/ 832682 w 1627909"/>
                            <a:gd name="connsiteY1181" fmla="*/ 180542 h 415636"/>
                            <a:gd name="connsiteX1182" fmla="*/ 843939 w 1627909"/>
                            <a:gd name="connsiteY1182" fmla="*/ 173615 h 415636"/>
                            <a:gd name="connsiteX1183" fmla="*/ 843939 w 1627909"/>
                            <a:gd name="connsiteY1183" fmla="*/ 173615 h 415636"/>
                            <a:gd name="connsiteX1184" fmla="*/ 844805 w 1627909"/>
                            <a:gd name="connsiteY1184" fmla="*/ 173615 h 415636"/>
                            <a:gd name="connsiteX1185" fmla="*/ 844805 w 1627909"/>
                            <a:gd name="connsiteY1185" fmla="*/ 173615 h 415636"/>
                            <a:gd name="connsiteX1186" fmla="*/ 845671 w 1627909"/>
                            <a:gd name="connsiteY1186" fmla="*/ 173615 h 415636"/>
                            <a:gd name="connsiteX1187" fmla="*/ 849134 w 1627909"/>
                            <a:gd name="connsiteY1187" fmla="*/ 173615 h 415636"/>
                            <a:gd name="connsiteX1188" fmla="*/ 849134 w 1627909"/>
                            <a:gd name="connsiteY1188" fmla="*/ 173615 h 415636"/>
                            <a:gd name="connsiteX1189" fmla="*/ 850000 w 1627909"/>
                            <a:gd name="connsiteY1189" fmla="*/ 173615 h 415636"/>
                            <a:gd name="connsiteX1190" fmla="*/ 850000 w 1627909"/>
                            <a:gd name="connsiteY1190" fmla="*/ 173615 h 415636"/>
                            <a:gd name="connsiteX1191" fmla="*/ 851732 w 1627909"/>
                            <a:gd name="connsiteY1191" fmla="*/ 173615 h 415636"/>
                            <a:gd name="connsiteX1192" fmla="*/ 852598 w 1627909"/>
                            <a:gd name="connsiteY1192" fmla="*/ 173615 h 415636"/>
                            <a:gd name="connsiteX1193" fmla="*/ 856062 w 1627909"/>
                            <a:gd name="connsiteY1193" fmla="*/ 173615 h 415636"/>
                            <a:gd name="connsiteX1194" fmla="*/ 858659 w 1627909"/>
                            <a:gd name="connsiteY1194" fmla="*/ 173615 h 415636"/>
                            <a:gd name="connsiteX1195" fmla="*/ 857793 w 1627909"/>
                            <a:gd name="connsiteY1195" fmla="*/ 173615 h 415636"/>
                            <a:gd name="connsiteX1196" fmla="*/ 857793 w 1627909"/>
                            <a:gd name="connsiteY1196" fmla="*/ 173615 h 415636"/>
                            <a:gd name="connsiteX1197" fmla="*/ 857793 w 1627909"/>
                            <a:gd name="connsiteY1197" fmla="*/ 173615 h 415636"/>
                            <a:gd name="connsiteX1198" fmla="*/ 854330 w 1627909"/>
                            <a:gd name="connsiteY1198" fmla="*/ 173615 h 415636"/>
                            <a:gd name="connsiteX1199" fmla="*/ 853464 w 1627909"/>
                            <a:gd name="connsiteY1199" fmla="*/ 173615 h 415636"/>
                            <a:gd name="connsiteX1200" fmla="*/ 853464 w 1627909"/>
                            <a:gd name="connsiteY1200" fmla="*/ 173615 h 415636"/>
                            <a:gd name="connsiteX1201" fmla="*/ 852598 w 1627909"/>
                            <a:gd name="connsiteY1201" fmla="*/ 173615 h 415636"/>
                            <a:gd name="connsiteX1202" fmla="*/ 852598 w 1627909"/>
                            <a:gd name="connsiteY1202" fmla="*/ 173615 h 415636"/>
                            <a:gd name="connsiteX1203" fmla="*/ 851732 w 1627909"/>
                            <a:gd name="connsiteY1203" fmla="*/ 173615 h 415636"/>
                            <a:gd name="connsiteX1204" fmla="*/ 850866 w 1627909"/>
                            <a:gd name="connsiteY1204" fmla="*/ 173615 h 415636"/>
                            <a:gd name="connsiteX1205" fmla="*/ 850866 w 1627909"/>
                            <a:gd name="connsiteY1205" fmla="*/ 173615 h 415636"/>
                            <a:gd name="connsiteX1206" fmla="*/ 850866 w 1627909"/>
                            <a:gd name="connsiteY1206" fmla="*/ 173615 h 415636"/>
                            <a:gd name="connsiteX1207" fmla="*/ 850866 w 1627909"/>
                            <a:gd name="connsiteY1207" fmla="*/ 173615 h 415636"/>
                            <a:gd name="connsiteX1208" fmla="*/ 850000 w 1627909"/>
                            <a:gd name="connsiteY1208" fmla="*/ 173615 h 415636"/>
                            <a:gd name="connsiteX1209" fmla="*/ 849134 w 1627909"/>
                            <a:gd name="connsiteY1209" fmla="*/ 173615 h 415636"/>
                            <a:gd name="connsiteX1210" fmla="*/ 849134 w 1627909"/>
                            <a:gd name="connsiteY1210" fmla="*/ 173615 h 415636"/>
                            <a:gd name="connsiteX1211" fmla="*/ 849134 w 1627909"/>
                            <a:gd name="connsiteY1211" fmla="*/ 173615 h 415636"/>
                            <a:gd name="connsiteX1212" fmla="*/ 849134 w 1627909"/>
                            <a:gd name="connsiteY1212" fmla="*/ 173615 h 415636"/>
                            <a:gd name="connsiteX1213" fmla="*/ 849134 w 1627909"/>
                            <a:gd name="connsiteY1213" fmla="*/ 173615 h 415636"/>
                            <a:gd name="connsiteX1214" fmla="*/ 849134 w 1627909"/>
                            <a:gd name="connsiteY1214" fmla="*/ 173615 h 415636"/>
                            <a:gd name="connsiteX1215" fmla="*/ 848268 w 1627909"/>
                            <a:gd name="connsiteY1215" fmla="*/ 173615 h 415636"/>
                            <a:gd name="connsiteX1216" fmla="*/ 849134 w 1627909"/>
                            <a:gd name="connsiteY1216" fmla="*/ 173615 h 415636"/>
                            <a:gd name="connsiteX1217" fmla="*/ 848268 w 1627909"/>
                            <a:gd name="connsiteY1217" fmla="*/ 173615 h 415636"/>
                            <a:gd name="connsiteX1218" fmla="*/ 846537 w 1627909"/>
                            <a:gd name="connsiteY1218" fmla="*/ 173615 h 415636"/>
                            <a:gd name="connsiteX1219" fmla="*/ 848268 w 1627909"/>
                            <a:gd name="connsiteY1219" fmla="*/ 173615 h 415636"/>
                            <a:gd name="connsiteX1220" fmla="*/ 848268 w 1627909"/>
                            <a:gd name="connsiteY1220" fmla="*/ 173615 h 415636"/>
                            <a:gd name="connsiteX1221" fmla="*/ 843939 w 1627909"/>
                            <a:gd name="connsiteY1221" fmla="*/ 173615 h 415636"/>
                            <a:gd name="connsiteX1222" fmla="*/ 849134 w 1627909"/>
                            <a:gd name="connsiteY1222" fmla="*/ 171017 h 415636"/>
                            <a:gd name="connsiteX1223" fmla="*/ 860391 w 1627909"/>
                            <a:gd name="connsiteY1223" fmla="*/ 171883 h 415636"/>
                            <a:gd name="connsiteX1224" fmla="*/ 864721 w 1627909"/>
                            <a:gd name="connsiteY1224" fmla="*/ 172749 h 415636"/>
                            <a:gd name="connsiteX1225" fmla="*/ 861257 w 1627909"/>
                            <a:gd name="connsiteY1225" fmla="*/ 173615 h 415636"/>
                            <a:gd name="connsiteX1226" fmla="*/ 861257 w 1627909"/>
                            <a:gd name="connsiteY1226" fmla="*/ 173615 h 415636"/>
                            <a:gd name="connsiteX1227" fmla="*/ 861257 w 1627909"/>
                            <a:gd name="connsiteY1227" fmla="*/ 173615 h 415636"/>
                            <a:gd name="connsiteX1228" fmla="*/ 861257 w 1627909"/>
                            <a:gd name="connsiteY1228" fmla="*/ 173615 h 415636"/>
                            <a:gd name="connsiteX1229" fmla="*/ 861257 w 1627909"/>
                            <a:gd name="connsiteY1229" fmla="*/ 173615 h 415636"/>
                            <a:gd name="connsiteX1230" fmla="*/ 861257 w 1627909"/>
                            <a:gd name="connsiteY1230" fmla="*/ 173615 h 415636"/>
                            <a:gd name="connsiteX1231" fmla="*/ 857793 w 1627909"/>
                            <a:gd name="connsiteY1231" fmla="*/ 177079 h 415636"/>
                            <a:gd name="connsiteX1232" fmla="*/ 909748 w 1627909"/>
                            <a:gd name="connsiteY1232" fmla="*/ 183139 h 415636"/>
                            <a:gd name="connsiteX1233" fmla="*/ 904553 w 1627909"/>
                            <a:gd name="connsiteY1233" fmla="*/ 188335 h 415636"/>
                            <a:gd name="connsiteX1234" fmla="*/ 899357 w 1627909"/>
                            <a:gd name="connsiteY1234" fmla="*/ 194397 h 415636"/>
                            <a:gd name="connsiteX1235" fmla="*/ 908882 w 1627909"/>
                            <a:gd name="connsiteY1235" fmla="*/ 183139 h 415636"/>
                            <a:gd name="connsiteX1236" fmla="*/ 911480 w 1627909"/>
                            <a:gd name="connsiteY1236" fmla="*/ 180542 h 415636"/>
                            <a:gd name="connsiteX1237" fmla="*/ 911480 w 1627909"/>
                            <a:gd name="connsiteY1237" fmla="*/ 180542 h 415636"/>
                            <a:gd name="connsiteX1238" fmla="*/ 911480 w 1627909"/>
                            <a:gd name="connsiteY1238" fmla="*/ 180542 h 415636"/>
                            <a:gd name="connsiteX1239" fmla="*/ 911480 w 1627909"/>
                            <a:gd name="connsiteY1239" fmla="*/ 180542 h 415636"/>
                            <a:gd name="connsiteX1240" fmla="*/ 912346 w 1627909"/>
                            <a:gd name="connsiteY1240" fmla="*/ 180542 h 415636"/>
                            <a:gd name="connsiteX1241" fmla="*/ 912346 w 1627909"/>
                            <a:gd name="connsiteY1241" fmla="*/ 180542 h 415636"/>
                            <a:gd name="connsiteX1242" fmla="*/ 913212 w 1627909"/>
                            <a:gd name="connsiteY1242" fmla="*/ 180542 h 415636"/>
                            <a:gd name="connsiteX1243" fmla="*/ 914077 w 1627909"/>
                            <a:gd name="connsiteY1243" fmla="*/ 180542 h 415636"/>
                            <a:gd name="connsiteX1244" fmla="*/ 914943 w 1627909"/>
                            <a:gd name="connsiteY1244" fmla="*/ 180542 h 415636"/>
                            <a:gd name="connsiteX1245" fmla="*/ 913212 w 1627909"/>
                            <a:gd name="connsiteY1245" fmla="*/ 180542 h 415636"/>
                            <a:gd name="connsiteX1246" fmla="*/ 909748 w 1627909"/>
                            <a:gd name="connsiteY1246" fmla="*/ 183139 h 415636"/>
                            <a:gd name="connsiteX1247" fmla="*/ 921871 w 1627909"/>
                            <a:gd name="connsiteY1247" fmla="*/ 182274 h 415636"/>
                            <a:gd name="connsiteX1248" fmla="*/ 921871 w 1627909"/>
                            <a:gd name="connsiteY1248" fmla="*/ 182274 h 415636"/>
                            <a:gd name="connsiteX1249" fmla="*/ 922736 w 1627909"/>
                            <a:gd name="connsiteY1249" fmla="*/ 182274 h 415636"/>
                            <a:gd name="connsiteX1250" fmla="*/ 922736 w 1627909"/>
                            <a:gd name="connsiteY1250" fmla="*/ 182274 h 415636"/>
                            <a:gd name="connsiteX1251" fmla="*/ 922736 w 1627909"/>
                            <a:gd name="connsiteY1251" fmla="*/ 182274 h 415636"/>
                            <a:gd name="connsiteX1252" fmla="*/ 923602 w 1627909"/>
                            <a:gd name="connsiteY1252" fmla="*/ 182274 h 415636"/>
                            <a:gd name="connsiteX1253" fmla="*/ 922736 w 1627909"/>
                            <a:gd name="connsiteY1253" fmla="*/ 182274 h 415636"/>
                            <a:gd name="connsiteX1254" fmla="*/ 921005 w 1627909"/>
                            <a:gd name="connsiteY1254" fmla="*/ 185738 h 415636"/>
                            <a:gd name="connsiteX1255" fmla="*/ 921871 w 1627909"/>
                            <a:gd name="connsiteY1255" fmla="*/ 182274 h 415636"/>
                            <a:gd name="connsiteX1256" fmla="*/ 929664 w 1627909"/>
                            <a:gd name="connsiteY1256" fmla="*/ 184006 h 415636"/>
                            <a:gd name="connsiteX1257" fmla="*/ 929664 w 1627909"/>
                            <a:gd name="connsiteY1257" fmla="*/ 184006 h 415636"/>
                            <a:gd name="connsiteX1258" fmla="*/ 929664 w 1627909"/>
                            <a:gd name="connsiteY1258" fmla="*/ 184006 h 415636"/>
                            <a:gd name="connsiteX1259" fmla="*/ 929664 w 1627909"/>
                            <a:gd name="connsiteY1259" fmla="*/ 184006 h 415636"/>
                            <a:gd name="connsiteX1260" fmla="*/ 945250 w 1627909"/>
                            <a:gd name="connsiteY1260" fmla="*/ 189201 h 415636"/>
                            <a:gd name="connsiteX1261" fmla="*/ 946982 w 1627909"/>
                            <a:gd name="connsiteY1261" fmla="*/ 190067 h 415636"/>
                            <a:gd name="connsiteX1262" fmla="*/ 946982 w 1627909"/>
                            <a:gd name="connsiteY1262" fmla="*/ 190067 h 415636"/>
                            <a:gd name="connsiteX1263" fmla="*/ 946982 w 1627909"/>
                            <a:gd name="connsiteY1263" fmla="*/ 190067 h 415636"/>
                            <a:gd name="connsiteX1264" fmla="*/ 945250 w 1627909"/>
                            <a:gd name="connsiteY1264" fmla="*/ 189201 h 415636"/>
                            <a:gd name="connsiteX1265" fmla="*/ 946982 w 1627909"/>
                            <a:gd name="connsiteY1265" fmla="*/ 189201 h 415636"/>
                            <a:gd name="connsiteX1266" fmla="*/ 946982 w 1627909"/>
                            <a:gd name="connsiteY1266" fmla="*/ 189201 h 415636"/>
                            <a:gd name="connsiteX1267" fmla="*/ 946982 w 1627909"/>
                            <a:gd name="connsiteY1267" fmla="*/ 189201 h 415636"/>
                            <a:gd name="connsiteX1268" fmla="*/ 946982 w 1627909"/>
                            <a:gd name="connsiteY1268" fmla="*/ 189201 h 415636"/>
                            <a:gd name="connsiteX1269" fmla="*/ 949580 w 1627909"/>
                            <a:gd name="connsiteY1269" fmla="*/ 190933 h 415636"/>
                            <a:gd name="connsiteX1270" fmla="*/ 949580 w 1627909"/>
                            <a:gd name="connsiteY1270" fmla="*/ 190933 h 415636"/>
                            <a:gd name="connsiteX1271" fmla="*/ 949580 w 1627909"/>
                            <a:gd name="connsiteY1271" fmla="*/ 190933 h 415636"/>
                            <a:gd name="connsiteX1272" fmla="*/ 949580 w 1627909"/>
                            <a:gd name="connsiteY1272" fmla="*/ 190933 h 415636"/>
                            <a:gd name="connsiteX1273" fmla="*/ 957373 w 1627909"/>
                            <a:gd name="connsiteY1273" fmla="*/ 187469 h 415636"/>
                            <a:gd name="connsiteX1274" fmla="*/ 958239 w 1627909"/>
                            <a:gd name="connsiteY1274" fmla="*/ 187469 h 415636"/>
                            <a:gd name="connsiteX1275" fmla="*/ 960837 w 1627909"/>
                            <a:gd name="connsiteY1275" fmla="*/ 193530 h 415636"/>
                            <a:gd name="connsiteX1276" fmla="*/ 957373 w 1627909"/>
                            <a:gd name="connsiteY1276" fmla="*/ 187469 h 415636"/>
                            <a:gd name="connsiteX1277" fmla="*/ 1053489 w 1627909"/>
                            <a:gd name="connsiteY1277" fmla="*/ 201324 h 415636"/>
                            <a:gd name="connsiteX1278" fmla="*/ 1030975 w 1627909"/>
                            <a:gd name="connsiteY1278" fmla="*/ 195262 h 415636"/>
                            <a:gd name="connsiteX1279" fmla="*/ 1020584 w 1627909"/>
                            <a:gd name="connsiteY1279" fmla="*/ 192665 h 415636"/>
                            <a:gd name="connsiteX1280" fmla="*/ 1011925 w 1627909"/>
                            <a:gd name="connsiteY1280" fmla="*/ 190067 h 415636"/>
                            <a:gd name="connsiteX1281" fmla="*/ 1009327 w 1627909"/>
                            <a:gd name="connsiteY1281" fmla="*/ 190067 h 415636"/>
                            <a:gd name="connsiteX1282" fmla="*/ 1024048 w 1627909"/>
                            <a:gd name="connsiteY1282" fmla="*/ 195262 h 415636"/>
                            <a:gd name="connsiteX1283" fmla="*/ 1039634 w 1627909"/>
                            <a:gd name="connsiteY1283" fmla="*/ 200458 h 415636"/>
                            <a:gd name="connsiteX1284" fmla="*/ 1030109 w 1627909"/>
                            <a:gd name="connsiteY1284" fmla="*/ 197860 h 415636"/>
                            <a:gd name="connsiteX1285" fmla="*/ 998937 w 1627909"/>
                            <a:gd name="connsiteY1285" fmla="*/ 186603 h 415636"/>
                            <a:gd name="connsiteX1286" fmla="*/ 1000668 w 1627909"/>
                            <a:gd name="connsiteY1286" fmla="*/ 186603 h 415636"/>
                            <a:gd name="connsiteX1287" fmla="*/ 1003266 w 1627909"/>
                            <a:gd name="connsiteY1287" fmla="*/ 186603 h 415636"/>
                            <a:gd name="connsiteX1288" fmla="*/ 1004132 w 1627909"/>
                            <a:gd name="connsiteY1288" fmla="*/ 186603 h 415636"/>
                            <a:gd name="connsiteX1289" fmla="*/ 1004132 w 1627909"/>
                            <a:gd name="connsiteY1289" fmla="*/ 186603 h 415636"/>
                            <a:gd name="connsiteX1290" fmla="*/ 1004998 w 1627909"/>
                            <a:gd name="connsiteY1290" fmla="*/ 186603 h 415636"/>
                            <a:gd name="connsiteX1291" fmla="*/ 1004998 w 1627909"/>
                            <a:gd name="connsiteY1291" fmla="*/ 186603 h 415636"/>
                            <a:gd name="connsiteX1292" fmla="*/ 1004998 w 1627909"/>
                            <a:gd name="connsiteY1292" fmla="*/ 186603 h 415636"/>
                            <a:gd name="connsiteX1293" fmla="*/ 1005864 w 1627909"/>
                            <a:gd name="connsiteY1293" fmla="*/ 186603 h 415636"/>
                            <a:gd name="connsiteX1294" fmla="*/ 1005864 w 1627909"/>
                            <a:gd name="connsiteY1294" fmla="*/ 186603 h 415636"/>
                            <a:gd name="connsiteX1295" fmla="*/ 1004998 w 1627909"/>
                            <a:gd name="connsiteY1295" fmla="*/ 186603 h 415636"/>
                            <a:gd name="connsiteX1296" fmla="*/ 1005864 w 1627909"/>
                            <a:gd name="connsiteY1296" fmla="*/ 186603 h 415636"/>
                            <a:gd name="connsiteX1297" fmla="*/ 1005864 w 1627909"/>
                            <a:gd name="connsiteY1297" fmla="*/ 186603 h 415636"/>
                            <a:gd name="connsiteX1298" fmla="*/ 1011059 w 1627909"/>
                            <a:gd name="connsiteY1298" fmla="*/ 188335 h 415636"/>
                            <a:gd name="connsiteX1299" fmla="*/ 1040500 w 1627909"/>
                            <a:gd name="connsiteY1299" fmla="*/ 196128 h 415636"/>
                            <a:gd name="connsiteX1300" fmla="*/ 1053489 w 1627909"/>
                            <a:gd name="connsiteY1300" fmla="*/ 201324 h 415636"/>
                            <a:gd name="connsiteX1301" fmla="*/ 1390327 w 1627909"/>
                            <a:gd name="connsiteY1301" fmla="*/ 208251 h 415636"/>
                            <a:gd name="connsiteX1302" fmla="*/ 1411975 w 1627909"/>
                            <a:gd name="connsiteY1302" fmla="*/ 204787 h 415636"/>
                            <a:gd name="connsiteX1303" fmla="*/ 1390327 w 1627909"/>
                            <a:gd name="connsiteY1303" fmla="*/ 208251 h 415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  <a:cxn ang="0">
                              <a:pos x="connsiteX1182" y="connsiteY1182"/>
                            </a:cxn>
                            <a:cxn ang="0">
                              <a:pos x="connsiteX1183" y="connsiteY1183"/>
                            </a:cxn>
                            <a:cxn ang="0">
                              <a:pos x="connsiteX1184" y="connsiteY1184"/>
                            </a:cxn>
                            <a:cxn ang="0">
                              <a:pos x="connsiteX1185" y="connsiteY1185"/>
                            </a:cxn>
                            <a:cxn ang="0">
                              <a:pos x="connsiteX1186" y="connsiteY1186"/>
                            </a:cxn>
                            <a:cxn ang="0">
                              <a:pos x="connsiteX1187" y="connsiteY1187"/>
                            </a:cxn>
                            <a:cxn ang="0">
                              <a:pos x="connsiteX1188" y="connsiteY1188"/>
                            </a:cxn>
                            <a:cxn ang="0">
                              <a:pos x="connsiteX1189" y="connsiteY1189"/>
                            </a:cxn>
                            <a:cxn ang="0">
                              <a:pos x="connsiteX1190" y="connsiteY1190"/>
                            </a:cxn>
                            <a:cxn ang="0">
                              <a:pos x="connsiteX1191" y="connsiteY1191"/>
                            </a:cxn>
                            <a:cxn ang="0">
                              <a:pos x="connsiteX1192" y="connsiteY1192"/>
                            </a:cxn>
                            <a:cxn ang="0">
                              <a:pos x="connsiteX1193" y="connsiteY1193"/>
                            </a:cxn>
                            <a:cxn ang="0">
                              <a:pos x="connsiteX1194" y="connsiteY1194"/>
                            </a:cxn>
                            <a:cxn ang="0">
                              <a:pos x="connsiteX1195" y="connsiteY1195"/>
                            </a:cxn>
                            <a:cxn ang="0">
                              <a:pos x="connsiteX1196" y="connsiteY1196"/>
                            </a:cxn>
                            <a:cxn ang="0">
                              <a:pos x="connsiteX1197" y="connsiteY1197"/>
                            </a:cxn>
                            <a:cxn ang="0">
                              <a:pos x="connsiteX1198" y="connsiteY1198"/>
                            </a:cxn>
                            <a:cxn ang="0">
                              <a:pos x="connsiteX1199" y="connsiteY1199"/>
                            </a:cxn>
                            <a:cxn ang="0">
                              <a:pos x="connsiteX1200" y="connsiteY1200"/>
                            </a:cxn>
                            <a:cxn ang="0">
                              <a:pos x="connsiteX1201" y="connsiteY1201"/>
                            </a:cxn>
                            <a:cxn ang="0">
                              <a:pos x="connsiteX1202" y="connsiteY1202"/>
                            </a:cxn>
                            <a:cxn ang="0">
                              <a:pos x="connsiteX1203" y="connsiteY1203"/>
                            </a:cxn>
                            <a:cxn ang="0">
                              <a:pos x="connsiteX1204" y="connsiteY1204"/>
                            </a:cxn>
                            <a:cxn ang="0">
                              <a:pos x="connsiteX1205" y="connsiteY1205"/>
                            </a:cxn>
                            <a:cxn ang="0">
                              <a:pos x="connsiteX1206" y="connsiteY1206"/>
                            </a:cxn>
                            <a:cxn ang="0">
                              <a:pos x="connsiteX1207" y="connsiteY1207"/>
                            </a:cxn>
                            <a:cxn ang="0">
                              <a:pos x="connsiteX1208" y="connsiteY1208"/>
                            </a:cxn>
                            <a:cxn ang="0">
                              <a:pos x="connsiteX1209" y="connsiteY1209"/>
                            </a:cxn>
                            <a:cxn ang="0">
                              <a:pos x="connsiteX1210" y="connsiteY1210"/>
                            </a:cxn>
                            <a:cxn ang="0">
                              <a:pos x="connsiteX1211" y="connsiteY1211"/>
                            </a:cxn>
                            <a:cxn ang="0">
                              <a:pos x="connsiteX1212" y="connsiteY1212"/>
                            </a:cxn>
                            <a:cxn ang="0">
                              <a:pos x="connsiteX1213" y="connsiteY1213"/>
                            </a:cxn>
                            <a:cxn ang="0">
                              <a:pos x="connsiteX1214" y="connsiteY1214"/>
                            </a:cxn>
                            <a:cxn ang="0">
                              <a:pos x="connsiteX1215" y="connsiteY1215"/>
                            </a:cxn>
                            <a:cxn ang="0">
                              <a:pos x="connsiteX1216" y="connsiteY1216"/>
                            </a:cxn>
                            <a:cxn ang="0">
                              <a:pos x="connsiteX1217" y="connsiteY1217"/>
                            </a:cxn>
                            <a:cxn ang="0">
                              <a:pos x="connsiteX1218" y="connsiteY1218"/>
                            </a:cxn>
                            <a:cxn ang="0">
                              <a:pos x="connsiteX1219" y="connsiteY1219"/>
                            </a:cxn>
                            <a:cxn ang="0">
                              <a:pos x="connsiteX1220" y="connsiteY1220"/>
                            </a:cxn>
                            <a:cxn ang="0">
                              <a:pos x="connsiteX1221" y="connsiteY1221"/>
                            </a:cxn>
                            <a:cxn ang="0">
                              <a:pos x="connsiteX1222" y="connsiteY1222"/>
                            </a:cxn>
                            <a:cxn ang="0">
                              <a:pos x="connsiteX1223" y="connsiteY1223"/>
                            </a:cxn>
                            <a:cxn ang="0">
                              <a:pos x="connsiteX1224" y="connsiteY1224"/>
                            </a:cxn>
                            <a:cxn ang="0">
                              <a:pos x="connsiteX1225" y="connsiteY1225"/>
                            </a:cxn>
                            <a:cxn ang="0">
                              <a:pos x="connsiteX1226" y="connsiteY1226"/>
                            </a:cxn>
                            <a:cxn ang="0">
                              <a:pos x="connsiteX1227" y="connsiteY1227"/>
                            </a:cxn>
                            <a:cxn ang="0">
                              <a:pos x="connsiteX1228" y="connsiteY1228"/>
                            </a:cxn>
                            <a:cxn ang="0">
                              <a:pos x="connsiteX1229" y="connsiteY1229"/>
                            </a:cxn>
                            <a:cxn ang="0">
                              <a:pos x="connsiteX1230" y="connsiteY1230"/>
                            </a:cxn>
                            <a:cxn ang="0">
                              <a:pos x="connsiteX1231" y="connsiteY1231"/>
                            </a:cxn>
                            <a:cxn ang="0">
                              <a:pos x="connsiteX1232" y="connsiteY1232"/>
                            </a:cxn>
                            <a:cxn ang="0">
                              <a:pos x="connsiteX1233" y="connsiteY1233"/>
                            </a:cxn>
                            <a:cxn ang="0">
                              <a:pos x="connsiteX1234" y="connsiteY1234"/>
                            </a:cxn>
                            <a:cxn ang="0">
                              <a:pos x="connsiteX1235" y="connsiteY1235"/>
                            </a:cxn>
                            <a:cxn ang="0">
                              <a:pos x="connsiteX1236" y="connsiteY1236"/>
                            </a:cxn>
                            <a:cxn ang="0">
                              <a:pos x="connsiteX1237" y="connsiteY1237"/>
                            </a:cxn>
                            <a:cxn ang="0">
                              <a:pos x="connsiteX1238" y="connsiteY1238"/>
                            </a:cxn>
                            <a:cxn ang="0">
                              <a:pos x="connsiteX1239" y="connsiteY1239"/>
                            </a:cxn>
                            <a:cxn ang="0">
                              <a:pos x="connsiteX1240" y="connsiteY1240"/>
                            </a:cxn>
                            <a:cxn ang="0">
                              <a:pos x="connsiteX1241" y="connsiteY1241"/>
                            </a:cxn>
                            <a:cxn ang="0">
                              <a:pos x="connsiteX1242" y="connsiteY1242"/>
                            </a:cxn>
                            <a:cxn ang="0">
                              <a:pos x="connsiteX1243" y="connsiteY1243"/>
                            </a:cxn>
                            <a:cxn ang="0">
                              <a:pos x="connsiteX1244" y="connsiteY1244"/>
                            </a:cxn>
                            <a:cxn ang="0">
                              <a:pos x="connsiteX1245" y="connsiteY1245"/>
                            </a:cxn>
                            <a:cxn ang="0">
                              <a:pos x="connsiteX1246" y="connsiteY1246"/>
                            </a:cxn>
                            <a:cxn ang="0">
                              <a:pos x="connsiteX1247" y="connsiteY1247"/>
                            </a:cxn>
                            <a:cxn ang="0">
                              <a:pos x="connsiteX1248" y="connsiteY1248"/>
                            </a:cxn>
                            <a:cxn ang="0">
                              <a:pos x="connsiteX1249" y="connsiteY1249"/>
                            </a:cxn>
                            <a:cxn ang="0">
                              <a:pos x="connsiteX1250" y="connsiteY1250"/>
                            </a:cxn>
                            <a:cxn ang="0">
                              <a:pos x="connsiteX1251" y="connsiteY1251"/>
                            </a:cxn>
                            <a:cxn ang="0">
                              <a:pos x="connsiteX1252" y="connsiteY1252"/>
                            </a:cxn>
                            <a:cxn ang="0">
                              <a:pos x="connsiteX1253" y="connsiteY1253"/>
                            </a:cxn>
                            <a:cxn ang="0">
                              <a:pos x="connsiteX1254" y="connsiteY1254"/>
                            </a:cxn>
                            <a:cxn ang="0">
                              <a:pos x="connsiteX1255" y="connsiteY1255"/>
                            </a:cxn>
                            <a:cxn ang="0">
                              <a:pos x="connsiteX1256" y="connsiteY1256"/>
                            </a:cxn>
                            <a:cxn ang="0">
                              <a:pos x="connsiteX1257" y="connsiteY1257"/>
                            </a:cxn>
                            <a:cxn ang="0">
                              <a:pos x="connsiteX1258" y="connsiteY1258"/>
                            </a:cxn>
                            <a:cxn ang="0">
                              <a:pos x="connsiteX1259" y="connsiteY1259"/>
                            </a:cxn>
                            <a:cxn ang="0">
                              <a:pos x="connsiteX1260" y="connsiteY1260"/>
                            </a:cxn>
                            <a:cxn ang="0">
                              <a:pos x="connsiteX1261" y="connsiteY1261"/>
                            </a:cxn>
                            <a:cxn ang="0">
                              <a:pos x="connsiteX1262" y="connsiteY1262"/>
                            </a:cxn>
                            <a:cxn ang="0">
                              <a:pos x="connsiteX1263" y="connsiteY1263"/>
                            </a:cxn>
                            <a:cxn ang="0">
                              <a:pos x="connsiteX1264" y="connsiteY1264"/>
                            </a:cxn>
                            <a:cxn ang="0">
                              <a:pos x="connsiteX1265" y="connsiteY1265"/>
                            </a:cxn>
                            <a:cxn ang="0">
                              <a:pos x="connsiteX1266" y="connsiteY1266"/>
                            </a:cxn>
                            <a:cxn ang="0">
                              <a:pos x="connsiteX1267" y="connsiteY1267"/>
                            </a:cxn>
                            <a:cxn ang="0">
                              <a:pos x="connsiteX1268" y="connsiteY1268"/>
                            </a:cxn>
                            <a:cxn ang="0">
                              <a:pos x="connsiteX1269" y="connsiteY1269"/>
                            </a:cxn>
                            <a:cxn ang="0">
                              <a:pos x="connsiteX1270" y="connsiteY1270"/>
                            </a:cxn>
                            <a:cxn ang="0">
                              <a:pos x="connsiteX1271" y="connsiteY1271"/>
                            </a:cxn>
                            <a:cxn ang="0">
                              <a:pos x="connsiteX1272" y="connsiteY1272"/>
                            </a:cxn>
                            <a:cxn ang="0">
                              <a:pos x="connsiteX1273" y="connsiteY1273"/>
                            </a:cxn>
                            <a:cxn ang="0">
                              <a:pos x="connsiteX1274" y="connsiteY1274"/>
                            </a:cxn>
                            <a:cxn ang="0">
                              <a:pos x="connsiteX1275" y="connsiteY1275"/>
                            </a:cxn>
                            <a:cxn ang="0">
                              <a:pos x="connsiteX1276" y="connsiteY1276"/>
                            </a:cxn>
                            <a:cxn ang="0">
                              <a:pos x="connsiteX1277" y="connsiteY1277"/>
                            </a:cxn>
                            <a:cxn ang="0">
                              <a:pos x="connsiteX1278" y="connsiteY1278"/>
                            </a:cxn>
                            <a:cxn ang="0">
                              <a:pos x="connsiteX1279" y="connsiteY1279"/>
                            </a:cxn>
                            <a:cxn ang="0">
                              <a:pos x="connsiteX1280" y="connsiteY1280"/>
                            </a:cxn>
                            <a:cxn ang="0">
                              <a:pos x="connsiteX1281" y="connsiteY1281"/>
                            </a:cxn>
                            <a:cxn ang="0">
                              <a:pos x="connsiteX1282" y="connsiteY1282"/>
                            </a:cxn>
                            <a:cxn ang="0">
                              <a:pos x="connsiteX1283" y="connsiteY1283"/>
                            </a:cxn>
                            <a:cxn ang="0">
                              <a:pos x="connsiteX1284" y="connsiteY1284"/>
                            </a:cxn>
                            <a:cxn ang="0">
                              <a:pos x="connsiteX1285" y="connsiteY1285"/>
                            </a:cxn>
                            <a:cxn ang="0">
                              <a:pos x="connsiteX1286" y="connsiteY1286"/>
                            </a:cxn>
                            <a:cxn ang="0">
                              <a:pos x="connsiteX1287" y="connsiteY1287"/>
                            </a:cxn>
                            <a:cxn ang="0">
                              <a:pos x="connsiteX1288" y="connsiteY1288"/>
                            </a:cxn>
                            <a:cxn ang="0">
                              <a:pos x="connsiteX1289" y="connsiteY1289"/>
                            </a:cxn>
                            <a:cxn ang="0">
                              <a:pos x="connsiteX1290" y="connsiteY1290"/>
                            </a:cxn>
                            <a:cxn ang="0">
                              <a:pos x="connsiteX1291" y="connsiteY1291"/>
                            </a:cxn>
                            <a:cxn ang="0">
                              <a:pos x="connsiteX1292" y="connsiteY1292"/>
                            </a:cxn>
                            <a:cxn ang="0">
                              <a:pos x="connsiteX1293" y="connsiteY1293"/>
                            </a:cxn>
                            <a:cxn ang="0">
                              <a:pos x="connsiteX1294" y="connsiteY1294"/>
                            </a:cxn>
                            <a:cxn ang="0">
                              <a:pos x="connsiteX1295" y="connsiteY1295"/>
                            </a:cxn>
                            <a:cxn ang="0">
                              <a:pos x="connsiteX1296" y="connsiteY1296"/>
                            </a:cxn>
                            <a:cxn ang="0">
                              <a:pos x="connsiteX1297" y="connsiteY1297"/>
                            </a:cxn>
                            <a:cxn ang="0">
                              <a:pos x="connsiteX1298" y="connsiteY1298"/>
                            </a:cxn>
                            <a:cxn ang="0">
                              <a:pos x="connsiteX1299" y="connsiteY1299"/>
                            </a:cxn>
                            <a:cxn ang="0">
                              <a:pos x="connsiteX1300" y="connsiteY1300"/>
                            </a:cxn>
                            <a:cxn ang="0">
                              <a:pos x="connsiteX1301" y="connsiteY1301"/>
                            </a:cxn>
                            <a:cxn ang="0">
                              <a:pos x="connsiteX1302" y="connsiteY1302"/>
                            </a:cxn>
                            <a:cxn ang="0">
                              <a:pos x="connsiteX1303" y="connsiteY1303"/>
                            </a:cxn>
                          </a:cxnLst>
                          <a:rect l="l" t="t" r="r" b="b"/>
                          <a:pathLst>
                            <a:path w="1627909" h="415636">
                              <a:moveTo>
                                <a:pt x="1406780" y="191799"/>
                              </a:moveTo>
                              <a:cubicBezTo>
                                <a:pt x="1371278" y="189201"/>
                                <a:pt x="1337507" y="187469"/>
                                <a:pt x="1309798" y="186603"/>
                              </a:cubicBezTo>
                              <a:cubicBezTo>
                                <a:pt x="1295943" y="185738"/>
                                <a:pt x="1282955" y="184871"/>
                                <a:pt x="1272564" y="184871"/>
                              </a:cubicBezTo>
                              <a:cubicBezTo>
                                <a:pt x="1261307" y="184006"/>
                                <a:pt x="1252648" y="183139"/>
                                <a:pt x="1245721" y="183139"/>
                              </a:cubicBezTo>
                              <a:cubicBezTo>
                                <a:pt x="1294212" y="183139"/>
                                <a:pt x="1333178" y="183139"/>
                                <a:pt x="1374741" y="182274"/>
                              </a:cubicBezTo>
                              <a:cubicBezTo>
                                <a:pt x="1416305" y="181408"/>
                                <a:pt x="1459600" y="180542"/>
                                <a:pt x="1516750" y="179676"/>
                              </a:cubicBezTo>
                              <a:cubicBezTo>
                                <a:pt x="1487309" y="180542"/>
                                <a:pt x="1475187" y="182274"/>
                                <a:pt x="1474321" y="183139"/>
                              </a:cubicBezTo>
                              <a:cubicBezTo>
                                <a:pt x="1473455" y="184006"/>
                                <a:pt x="1482980" y="185738"/>
                                <a:pt x="1495103" y="186603"/>
                              </a:cubicBezTo>
                              <a:cubicBezTo>
                                <a:pt x="1507225" y="188335"/>
                                <a:pt x="1522812" y="189201"/>
                                <a:pt x="1533202" y="190933"/>
                              </a:cubicBezTo>
                              <a:cubicBezTo>
                                <a:pt x="1538398" y="191799"/>
                                <a:pt x="1542728" y="192665"/>
                                <a:pt x="1544459" y="193530"/>
                              </a:cubicBezTo>
                              <a:cubicBezTo>
                                <a:pt x="1546191" y="194397"/>
                                <a:pt x="1546191" y="195262"/>
                                <a:pt x="1542728" y="196128"/>
                              </a:cubicBezTo>
                              <a:cubicBezTo>
                                <a:pt x="1549655" y="194397"/>
                                <a:pt x="1566107" y="193530"/>
                                <a:pt x="1584291" y="193530"/>
                              </a:cubicBezTo>
                              <a:cubicBezTo>
                                <a:pt x="1601609" y="193530"/>
                                <a:pt x="1619793" y="194397"/>
                                <a:pt x="1629318" y="195262"/>
                              </a:cubicBezTo>
                              <a:cubicBezTo>
                                <a:pt x="1629318" y="195262"/>
                                <a:pt x="1627587" y="195262"/>
                                <a:pt x="1624989" y="194397"/>
                              </a:cubicBezTo>
                              <a:cubicBezTo>
                                <a:pt x="1622391" y="194397"/>
                                <a:pt x="1618062" y="193530"/>
                                <a:pt x="1612866" y="192665"/>
                              </a:cubicBezTo>
                              <a:cubicBezTo>
                                <a:pt x="1602475" y="190933"/>
                                <a:pt x="1589487" y="189201"/>
                                <a:pt x="1575632" y="187469"/>
                              </a:cubicBezTo>
                              <a:cubicBezTo>
                                <a:pt x="1561778" y="185738"/>
                                <a:pt x="1547923" y="184006"/>
                                <a:pt x="1537532" y="183139"/>
                              </a:cubicBezTo>
                              <a:cubicBezTo>
                                <a:pt x="1527141" y="182274"/>
                                <a:pt x="1520214" y="181408"/>
                                <a:pt x="1520214" y="181408"/>
                              </a:cubicBezTo>
                              <a:cubicBezTo>
                                <a:pt x="1566973" y="181408"/>
                                <a:pt x="1584291" y="180542"/>
                                <a:pt x="1594682" y="178810"/>
                              </a:cubicBezTo>
                              <a:cubicBezTo>
                                <a:pt x="1605073" y="177079"/>
                                <a:pt x="1608537" y="176212"/>
                                <a:pt x="1626721" y="173615"/>
                              </a:cubicBezTo>
                              <a:cubicBezTo>
                                <a:pt x="1580827" y="175347"/>
                                <a:pt x="1550521" y="175347"/>
                                <a:pt x="1528873" y="175347"/>
                              </a:cubicBezTo>
                              <a:cubicBezTo>
                                <a:pt x="1507225" y="175347"/>
                                <a:pt x="1495968" y="173615"/>
                                <a:pt x="1488175" y="172749"/>
                              </a:cubicBezTo>
                              <a:cubicBezTo>
                                <a:pt x="1480382" y="171883"/>
                                <a:pt x="1476053" y="170151"/>
                                <a:pt x="1469991" y="168419"/>
                              </a:cubicBezTo>
                              <a:cubicBezTo>
                                <a:pt x="1463930" y="166688"/>
                                <a:pt x="1456137" y="165821"/>
                                <a:pt x="1441416" y="165821"/>
                              </a:cubicBezTo>
                              <a:cubicBezTo>
                                <a:pt x="1471723" y="164090"/>
                                <a:pt x="1502896" y="163224"/>
                                <a:pt x="1524543" y="163224"/>
                              </a:cubicBezTo>
                              <a:cubicBezTo>
                                <a:pt x="1535800" y="163224"/>
                                <a:pt x="1544459" y="163224"/>
                                <a:pt x="1549655" y="164090"/>
                              </a:cubicBezTo>
                              <a:cubicBezTo>
                                <a:pt x="1554850" y="164956"/>
                                <a:pt x="1556582" y="165821"/>
                                <a:pt x="1553984" y="167553"/>
                              </a:cubicBezTo>
                              <a:cubicBezTo>
                                <a:pt x="1587755" y="164956"/>
                                <a:pt x="1590353" y="163224"/>
                                <a:pt x="1577364" y="162358"/>
                              </a:cubicBezTo>
                              <a:cubicBezTo>
                                <a:pt x="1564375" y="161492"/>
                                <a:pt x="1536666" y="161492"/>
                                <a:pt x="1508091" y="162358"/>
                              </a:cubicBezTo>
                              <a:cubicBezTo>
                                <a:pt x="1479516" y="162358"/>
                                <a:pt x="1450075" y="163224"/>
                                <a:pt x="1435355" y="163224"/>
                              </a:cubicBezTo>
                              <a:cubicBezTo>
                                <a:pt x="1420634" y="163224"/>
                                <a:pt x="1418903" y="162358"/>
                                <a:pt x="1446612" y="158894"/>
                              </a:cubicBezTo>
                              <a:cubicBezTo>
                                <a:pt x="1449209" y="159760"/>
                                <a:pt x="1440550" y="161492"/>
                                <a:pt x="1471723" y="159760"/>
                              </a:cubicBezTo>
                              <a:cubicBezTo>
                                <a:pt x="1443148" y="159760"/>
                                <a:pt x="1438818" y="158028"/>
                                <a:pt x="1447477" y="155431"/>
                              </a:cubicBezTo>
                              <a:cubicBezTo>
                                <a:pt x="1451807" y="154565"/>
                                <a:pt x="1459600" y="152833"/>
                                <a:pt x="1469125" y="151967"/>
                              </a:cubicBezTo>
                              <a:cubicBezTo>
                                <a:pt x="1478650" y="151101"/>
                                <a:pt x="1490773" y="149369"/>
                                <a:pt x="1504628" y="149369"/>
                              </a:cubicBezTo>
                              <a:lnTo>
                                <a:pt x="1507225" y="150235"/>
                              </a:lnTo>
                              <a:cubicBezTo>
                                <a:pt x="1508957" y="149369"/>
                                <a:pt x="1508957" y="147637"/>
                                <a:pt x="1508957" y="145905"/>
                              </a:cubicBezTo>
                              <a:cubicBezTo>
                                <a:pt x="1508091" y="144174"/>
                                <a:pt x="1507225" y="143308"/>
                                <a:pt x="1504628" y="141576"/>
                              </a:cubicBezTo>
                              <a:cubicBezTo>
                                <a:pt x="1499432" y="138978"/>
                                <a:pt x="1489907" y="136381"/>
                                <a:pt x="1475187" y="134649"/>
                              </a:cubicBezTo>
                              <a:cubicBezTo>
                                <a:pt x="1460466" y="132917"/>
                                <a:pt x="1441416" y="132051"/>
                                <a:pt x="1417171" y="132917"/>
                              </a:cubicBezTo>
                              <a:cubicBezTo>
                                <a:pt x="1392925" y="133783"/>
                                <a:pt x="1363484" y="136381"/>
                                <a:pt x="1327982" y="139844"/>
                              </a:cubicBezTo>
                              <a:cubicBezTo>
                                <a:pt x="1336641" y="138978"/>
                                <a:pt x="1379071" y="133783"/>
                                <a:pt x="1423232" y="128587"/>
                              </a:cubicBezTo>
                              <a:cubicBezTo>
                                <a:pt x="1467394" y="123392"/>
                                <a:pt x="1513287" y="119063"/>
                                <a:pt x="1528007" y="117331"/>
                              </a:cubicBezTo>
                              <a:cubicBezTo>
                                <a:pt x="1528007" y="117331"/>
                                <a:pt x="1520214" y="118196"/>
                                <a:pt x="1506359" y="119063"/>
                              </a:cubicBezTo>
                              <a:cubicBezTo>
                                <a:pt x="1492505" y="119928"/>
                                <a:pt x="1473455" y="121660"/>
                                <a:pt x="1450075" y="124258"/>
                              </a:cubicBezTo>
                              <a:cubicBezTo>
                                <a:pt x="1403316" y="128587"/>
                                <a:pt x="1341837" y="134649"/>
                                <a:pt x="1282089" y="141576"/>
                              </a:cubicBezTo>
                              <a:cubicBezTo>
                                <a:pt x="1251782" y="145040"/>
                                <a:pt x="1222341" y="148503"/>
                                <a:pt x="1194632" y="151967"/>
                              </a:cubicBezTo>
                              <a:cubicBezTo>
                                <a:pt x="1166923" y="155431"/>
                                <a:pt x="1141812" y="158894"/>
                                <a:pt x="1120164" y="161492"/>
                              </a:cubicBezTo>
                              <a:cubicBezTo>
                                <a:pt x="1098516" y="164090"/>
                                <a:pt x="1080332" y="166688"/>
                                <a:pt x="1068209" y="168419"/>
                              </a:cubicBezTo>
                              <a:cubicBezTo>
                                <a:pt x="1056087" y="170151"/>
                                <a:pt x="1048293" y="171017"/>
                                <a:pt x="1048293" y="171017"/>
                              </a:cubicBezTo>
                              <a:cubicBezTo>
                                <a:pt x="1076868" y="166688"/>
                                <a:pt x="1114968" y="160626"/>
                                <a:pt x="1157398" y="154565"/>
                              </a:cubicBezTo>
                              <a:cubicBezTo>
                                <a:pt x="1199827" y="147637"/>
                                <a:pt x="1245721" y="140710"/>
                                <a:pt x="1290748" y="133783"/>
                              </a:cubicBezTo>
                              <a:cubicBezTo>
                                <a:pt x="1335775" y="126855"/>
                                <a:pt x="1379071" y="119928"/>
                                <a:pt x="1416305" y="114733"/>
                              </a:cubicBezTo>
                              <a:cubicBezTo>
                                <a:pt x="1453539" y="109537"/>
                                <a:pt x="1484712" y="106074"/>
                                <a:pt x="1505494" y="105208"/>
                              </a:cubicBezTo>
                              <a:cubicBezTo>
                                <a:pt x="1511555" y="102610"/>
                                <a:pt x="1517616" y="100878"/>
                                <a:pt x="1515884" y="99147"/>
                              </a:cubicBezTo>
                              <a:cubicBezTo>
                                <a:pt x="1514153" y="97415"/>
                                <a:pt x="1503762" y="96549"/>
                                <a:pt x="1478650" y="98280"/>
                              </a:cubicBezTo>
                              <a:cubicBezTo>
                                <a:pt x="1472589" y="100012"/>
                                <a:pt x="1434489" y="107806"/>
                                <a:pt x="1395523" y="114733"/>
                              </a:cubicBezTo>
                              <a:cubicBezTo>
                                <a:pt x="1356557" y="121660"/>
                                <a:pt x="1317591" y="127722"/>
                                <a:pt x="1310664" y="127722"/>
                              </a:cubicBezTo>
                              <a:cubicBezTo>
                                <a:pt x="1339239" y="121660"/>
                                <a:pt x="1357423" y="118196"/>
                                <a:pt x="1369546" y="114733"/>
                              </a:cubicBezTo>
                              <a:cubicBezTo>
                                <a:pt x="1381668" y="112135"/>
                                <a:pt x="1387730" y="110403"/>
                                <a:pt x="1393791" y="108671"/>
                              </a:cubicBezTo>
                              <a:cubicBezTo>
                                <a:pt x="1399852" y="106940"/>
                                <a:pt x="1405048" y="105208"/>
                                <a:pt x="1413707" y="102610"/>
                              </a:cubicBezTo>
                              <a:cubicBezTo>
                                <a:pt x="1422366" y="100012"/>
                                <a:pt x="1434489" y="96549"/>
                                <a:pt x="1452673" y="91353"/>
                              </a:cubicBezTo>
                              <a:cubicBezTo>
                                <a:pt x="1438818" y="94817"/>
                                <a:pt x="1395523" y="102610"/>
                                <a:pt x="1353959" y="109537"/>
                              </a:cubicBezTo>
                              <a:cubicBezTo>
                                <a:pt x="1331446" y="113001"/>
                                <a:pt x="1308932" y="117331"/>
                                <a:pt x="1292480" y="119928"/>
                              </a:cubicBezTo>
                              <a:cubicBezTo>
                                <a:pt x="1276028" y="122526"/>
                                <a:pt x="1265637" y="124258"/>
                                <a:pt x="1264771" y="123392"/>
                              </a:cubicBezTo>
                              <a:cubicBezTo>
                                <a:pt x="1277759" y="120794"/>
                                <a:pt x="1317591" y="113001"/>
                                <a:pt x="1357423" y="105208"/>
                              </a:cubicBezTo>
                              <a:cubicBezTo>
                                <a:pt x="1393791" y="98280"/>
                                <a:pt x="1429293" y="91353"/>
                                <a:pt x="1443148" y="88756"/>
                              </a:cubicBezTo>
                              <a:cubicBezTo>
                                <a:pt x="1438818" y="89621"/>
                                <a:pt x="1429293" y="90488"/>
                                <a:pt x="1417171" y="92219"/>
                              </a:cubicBezTo>
                              <a:cubicBezTo>
                                <a:pt x="1399852" y="94817"/>
                                <a:pt x="1377339" y="97415"/>
                                <a:pt x="1354825" y="100878"/>
                              </a:cubicBezTo>
                              <a:cubicBezTo>
                                <a:pt x="1332312" y="104342"/>
                                <a:pt x="1310664" y="107806"/>
                                <a:pt x="1294212" y="110403"/>
                              </a:cubicBezTo>
                              <a:cubicBezTo>
                                <a:pt x="1286418" y="111269"/>
                                <a:pt x="1280357" y="113001"/>
                                <a:pt x="1275162" y="113867"/>
                              </a:cubicBezTo>
                              <a:cubicBezTo>
                                <a:pt x="1292480" y="110403"/>
                                <a:pt x="1321055" y="104342"/>
                                <a:pt x="1349630" y="98280"/>
                              </a:cubicBezTo>
                              <a:cubicBezTo>
                                <a:pt x="1383400" y="90488"/>
                                <a:pt x="1417171" y="81829"/>
                                <a:pt x="1435355" y="75767"/>
                              </a:cubicBezTo>
                              <a:cubicBezTo>
                                <a:pt x="1421500" y="79230"/>
                                <a:pt x="1417171" y="77499"/>
                                <a:pt x="1411975" y="75767"/>
                              </a:cubicBezTo>
                              <a:cubicBezTo>
                                <a:pt x="1409378" y="74901"/>
                                <a:pt x="1407646" y="73169"/>
                                <a:pt x="1404182" y="72303"/>
                              </a:cubicBezTo>
                              <a:cubicBezTo>
                                <a:pt x="1400718" y="71438"/>
                                <a:pt x="1397255" y="70571"/>
                                <a:pt x="1392059" y="71438"/>
                              </a:cubicBezTo>
                              <a:cubicBezTo>
                                <a:pt x="1392059" y="71438"/>
                                <a:pt x="1386864" y="74035"/>
                                <a:pt x="1381668" y="76633"/>
                              </a:cubicBezTo>
                              <a:cubicBezTo>
                                <a:pt x="1376473" y="79230"/>
                                <a:pt x="1370412" y="81829"/>
                                <a:pt x="1370412" y="81829"/>
                              </a:cubicBezTo>
                              <a:cubicBezTo>
                                <a:pt x="1369546" y="80097"/>
                                <a:pt x="1365216" y="80097"/>
                                <a:pt x="1358289" y="80097"/>
                              </a:cubicBezTo>
                              <a:cubicBezTo>
                                <a:pt x="1351362" y="80097"/>
                                <a:pt x="1341837" y="81829"/>
                                <a:pt x="1331446" y="83560"/>
                              </a:cubicBezTo>
                              <a:cubicBezTo>
                                <a:pt x="1309798" y="87024"/>
                                <a:pt x="1281223" y="93085"/>
                                <a:pt x="1253514" y="99147"/>
                              </a:cubicBezTo>
                              <a:cubicBezTo>
                                <a:pt x="1225805" y="105208"/>
                                <a:pt x="1198096" y="112135"/>
                                <a:pt x="1177314" y="116465"/>
                              </a:cubicBezTo>
                              <a:cubicBezTo>
                                <a:pt x="1156532" y="120794"/>
                                <a:pt x="1141812" y="124258"/>
                                <a:pt x="1139214" y="122526"/>
                              </a:cubicBezTo>
                              <a:cubicBezTo>
                                <a:pt x="1146141" y="120794"/>
                                <a:pt x="1159996" y="116465"/>
                                <a:pt x="1177314" y="111269"/>
                              </a:cubicBezTo>
                              <a:cubicBezTo>
                                <a:pt x="1194632" y="106074"/>
                                <a:pt x="1214548" y="100012"/>
                                <a:pt x="1233598" y="93951"/>
                              </a:cubicBezTo>
                              <a:cubicBezTo>
                                <a:pt x="1252648" y="87889"/>
                                <a:pt x="1271698" y="81829"/>
                                <a:pt x="1284687" y="76633"/>
                              </a:cubicBezTo>
                              <a:cubicBezTo>
                                <a:pt x="1298541" y="71438"/>
                                <a:pt x="1306334" y="67108"/>
                                <a:pt x="1306334" y="65376"/>
                              </a:cubicBezTo>
                              <a:cubicBezTo>
                                <a:pt x="1289016" y="70571"/>
                                <a:pt x="1258709" y="78365"/>
                                <a:pt x="1224939" y="88756"/>
                              </a:cubicBezTo>
                              <a:cubicBezTo>
                                <a:pt x="1190303" y="99147"/>
                                <a:pt x="1151337" y="111269"/>
                                <a:pt x="1114102" y="123392"/>
                              </a:cubicBezTo>
                              <a:cubicBezTo>
                                <a:pt x="1076868" y="135514"/>
                                <a:pt x="1042232" y="147637"/>
                                <a:pt x="1014523" y="158028"/>
                              </a:cubicBezTo>
                              <a:cubicBezTo>
                                <a:pt x="1000668" y="163224"/>
                                <a:pt x="988546" y="168419"/>
                                <a:pt x="979021" y="171883"/>
                              </a:cubicBezTo>
                              <a:cubicBezTo>
                                <a:pt x="975557" y="172749"/>
                                <a:pt x="972959" y="174480"/>
                                <a:pt x="970361" y="175347"/>
                              </a:cubicBezTo>
                              <a:cubicBezTo>
                                <a:pt x="970361" y="175347"/>
                                <a:pt x="970361" y="175347"/>
                                <a:pt x="970361" y="175347"/>
                              </a:cubicBezTo>
                              <a:cubicBezTo>
                                <a:pt x="970361" y="175347"/>
                                <a:pt x="971227" y="175347"/>
                                <a:pt x="971227" y="174480"/>
                              </a:cubicBezTo>
                              <a:cubicBezTo>
                                <a:pt x="978155" y="171017"/>
                                <a:pt x="985082" y="167553"/>
                                <a:pt x="985082" y="167553"/>
                              </a:cubicBezTo>
                              <a:cubicBezTo>
                                <a:pt x="985082" y="167553"/>
                                <a:pt x="977289" y="171017"/>
                                <a:pt x="969496" y="174480"/>
                              </a:cubicBezTo>
                              <a:cubicBezTo>
                                <a:pt x="969496" y="174480"/>
                                <a:pt x="969496" y="174480"/>
                                <a:pt x="969496" y="174480"/>
                              </a:cubicBezTo>
                              <a:cubicBezTo>
                                <a:pt x="969496" y="174480"/>
                                <a:pt x="969496" y="174480"/>
                                <a:pt x="969496" y="174480"/>
                              </a:cubicBezTo>
                              <a:cubicBezTo>
                                <a:pt x="973825" y="172749"/>
                                <a:pt x="978155" y="170151"/>
                                <a:pt x="982484" y="167553"/>
                              </a:cubicBezTo>
                              <a:cubicBezTo>
                                <a:pt x="992875" y="162358"/>
                                <a:pt x="1004998" y="156296"/>
                                <a:pt x="1018852" y="150235"/>
                              </a:cubicBezTo>
                              <a:cubicBezTo>
                                <a:pt x="1031841" y="144174"/>
                                <a:pt x="1046562" y="138113"/>
                                <a:pt x="1062148" y="132051"/>
                              </a:cubicBezTo>
                              <a:cubicBezTo>
                                <a:pt x="1077734" y="125990"/>
                                <a:pt x="1093321" y="119928"/>
                                <a:pt x="1110639" y="113867"/>
                              </a:cubicBezTo>
                              <a:cubicBezTo>
                                <a:pt x="1127091" y="107806"/>
                                <a:pt x="1144409" y="101744"/>
                                <a:pt x="1161727" y="95683"/>
                              </a:cubicBezTo>
                              <a:cubicBezTo>
                                <a:pt x="1179046" y="89621"/>
                                <a:pt x="1196364" y="84426"/>
                                <a:pt x="1213682" y="80097"/>
                              </a:cubicBezTo>
                              <a:cubicBezTo>
                                <a:pt x="1247452" y="70571"/>
                                <a:pt x="1279491" y="61912"/>
                                <a:pt x="1303737" y="56717"/>
                              </a:cubicBezTo>
                              <a:cubicBezTo>
                                <a:pt x="1309798" y="50655"/>
                                <a:pt x="1318457" y="47192"/>
                                <a:pt x="1322787" y="44594"/>
                              </a:cubicBezTo>
                              <a:cubicBezTo>
                                <a:pt x="1327116" y="41996"/>
                                <a:pt x="1326250" y="40264"/>
                                <a:pt x="1312396" y="39399"/>
                              </a:cubicBezTo>
                              <a:cubicBezTo>
                                <a:pt x="1322787" y="32472"/>
                                <a:pt x="1337507" y="29008"/>
                                <a:pt x="1350496" y="26410"/>
                              </a:cubicBezTo>
                              <a:cubicBezTo>
                                <a:pt x="1364350" y="23813"/>
                                <a:pt x="1376473" y="23813"/>
                                <a:pt x="1381668" y="23813"/>
                              </a:cubicBezTo>
                              <a:cubicBezTo>
                                <a:pt x="1381668" y="23813"/>
                                <a:pt x="1371278" y="19483"/>
                                <a:pt x="1359155" y="15153"/>
                              </a:cubicBezTo>
                              <a:cubicBezTo>
                                <a:pt x="1347032" y="10824"/>
                                <a:pt x="1334043" y="6494"/>
                                <a:pt x="1334043" y="6494"/>
                              </a:cubicBezTo>
                              <a:cubicBezTo>
                                <a:pt x="1320189" y="13421"/>
                                <a:pt x="1306334" y="17751"/>
                                <a:pt x="1293346" y="21215"/>
                              </a:cubicBezTo>
                              <a:cubicBezTo>
                                <a:pt x="1280357" y="24678"/>
                                <a:pt x="1267369" y="27276"/>
                                <a:pt x="1255246" y="29874"/>
                              </a:cubicBezTo>
                              <a:cubicBezTo>
                                <a:pt x="1249184" y="30740"/>
                                <a:pt x="1243123" y="32472"/>
                                <a:pt x="1237928" y="33337"/>
                              </a:cubicBezTo>
                              <a:cubicBezTo>
                                <a:pt x="1236196" y="33337"/>
                                <a:pt x="1235330" y="34204"/>
                                <a:pt x="1233598" y="34204"/>
                              </a:cubicBezTo>
                              <a:lnTo>
                                <a:pt x="1233598" y="34204"/>
                              </a:lnTo>
                              <a:lnTo>
                                <a:pt x="1233598" y="34204"/>
                              </a:lnTo>
                              <a:cubicBezTo>
                                <a:pt x="1236196" y="34204"/>
                                <a:pt x="1213682" y="32472"/>
                                <a:pt x="1223207" y="33337"/>
                              </a:cubicBezTo>
                              <a:lnTo>
                                <a:pt x="1223207" y="33337"/>
                              </a:lnTo>
                              <a:lnTo>
                                <a:pt x="1223207" y="33337"/>
                              </a:lnTo>
                              <a:lnTo>
                                <a:pt x="1223207" y="33337"/>
                              </a:lnTo>
                              <a:lnTo>
                                <a:pt x="1222341" y="33337"/>
                              </a:lnTo>
                              <a:cubicBezTo>
                                <a:pt x="1221475" y="33337"/>
                                <a:pt x="1221475" y="33337"/>
                                <a:pt x="1220609" y="34204"/>
                              </a:cubicBezTo>
                              <a:cubicBezTo>
                                <a:pt x="1218878" y="35069"/>
                                <a:pt x="1216280" y="35935"/>
                                <a:pt x="1214548" y="36801"/>
                              </a:cubicBezTo>
                              <a:cubicBezTo>
                                <a:pt x="1206755" y="40264"/>
                                <a:pt x="1198096" y="44594"/>
                                <a:pt x="1187705" y="50655"/>
                              </a:cubicBezTo>
                              <a:cubicBezTo>
                                <a:pt x="1187705" y="50655"/>
                                <a:pt x="1192034" y="48924"/>
                                <a:pt x="1199827" y="46326"/>
                              </a:cubicBezTo>
                              <a:cubicBezTo>
                                <a:pt x="1200693" y="46326"/>
                                <a:pt x="1200693" y="46326"/>
                                <a:pt x="1201559" y="45460"/>
                              </a:cubicBezTo>
                              <a:lnTo>
                                <a:pt x="1201559" y="45460"/>
                              </a:lnTo>
                              <a:cubicBezTo>
                                <a:pt x="1199827" y="45460"/>
                                <a:pt x="1218012" y="47192"/>
                                <a:pt x="1210218" y="46326"/>
                              </a:cubicBezTo>
                              <a:lnTo>
                                <a:pt x="1210218" y="46326"/>
                              </a:lnTo>
                              <a:lnTo>
                                <a:pt x="1210218" y="46326"/>
                              </a:lnTo>
                              <a:lnTo>
                                <a:pt x="1210218" y="46326"/>
                              </a:lnTo>
                              <a:lnTo>
                                <a:pt x="1211084" y="46326"/>
                              </a:lnTo>
                              <a:lnTo>
                                <a:pt x="1211950" y="46326"/>
                              </a:lnTo>
                              <a:cubicBezTo>
                                <a:pt x="1213682" y="46326"/>
                                <a:pt x="1214548" y="45460"/>
                                <a:pt x="1216280" y="45460"/>
                              </a:cubicBezTo>
                              <a:cubicBezTo>
                                <a:pt x="1219743" y="44594"/>
                                <a:pt x="1222341" y="44594"/>
                                <a:pt x="1225805" y="43728"/>
                              </a:cubicBezTo>
                              <a:cubicBezTo>
                                <a:pt x="1232732" y="42863"/>
                                <a:pt x="1239659" y="41131"/>
                                <a:pt x="1247452" y="40264"/>
                              </a:cubicBezTo>
                              <a:cubicBezTo>
                                <a:pt x="1255246" y="39399"/>
                                <a:pt x="1263039" y="37667"/>
                                <a:pt x="1269966" y="36801"/>
                              </a:cubicBezTo>
                              <a:cubicBezTo>
                                <a:pt x="1276894" y="35935"/>
                                <a:pt x="1283821" y="34204"/>
                                <a:pt x="1289882" y="33337"/>
                              </a:cubicBezTo>
                              <a:cubicBezTo>
                                <a:pt x="1302005" y="31605"/>
                                <a:pt x="1309798" y="30740"/>
                                <a:pt x="1309798" y="30740"/>
                              </a:cubicBezTo>
                              <a:cubicBezTo>
                                <a:pt x="1295077" y="37667"/>
                                <a:pt x="1274296" y="44594"/>
                                <a:pt x="1251782" y="52387"/>
                              </a:cubicBezTo>
                              <a:cubicBezTo>
                                <a:pt x="1229269" y="60181"/>
                                <a:pt x="1205889" y="67974"/>
                                <a:pt x="1184241" y="74901"/>
                              </a:cubicBezTo>
                              <a:cubicBezTo>
                                <a:pt x="1162593" y="81829"/>
                                <a:pt x="1143543" y="87889"/>
                                <a:pt x="1128823" y="91353"/>
                              </a:cubicBezTo>
                              <a:cubicBezTo>
                                <a:pt x="1127091" y="92219"/>
                                <a:pt x="1125359" y="92219"/>
                                <a:pt x="1123628" y="93085"/>
                              </a:cubicBezTo>
                              <a:lnTo>
                                <a:pt x="1122762" y="93085"/>
                              </a:lnTo>
                              <a:lnTo>
                                <a:pt x="1122762" y="93085"/>
                              </a:lnTo>
                              <a:lnTo>
                                <a:pt x="1122762" y="93085"/>
                              </a:lnTo>
                              <a:cubicBezTo>
                                <a:pt x="1121030" y="93085"/>
                                <a:pt x="1126225" y="93085"/>
                                <a:pt x="1119298" y="93085"/>
                              </a:cubicBezTo>
                              <a:lnTo>
                                <a:pt x="1119298" y="93085"/>
                              </a:lnTo>
                              <a:lnTo>
                                <a:pt x="1119298" y="93085"/>
                              </a:lnTo>
                              <a:lnTo>
                                <a:pt x="1118432" y="93085"/>
                              </a:lnTo>
                              <a:lnTo>
                                <a:pt x="1116700" y="93951"/>
                              </a:lnTo>
                              <a:cubicBezTo>
                                <a:pt x="1114102" y="94817"/>
                                <a:pt x="1112371" y="95683"/>
                                <a:pt x="1110639" y="95683"/>
                              </a:cubicBezTo>
                              <a:cubicBezTo>
                                <a:pt x="1107175" y="96549"/>
                                <a:pt x="1104577" y="96549"/>
                                <a:pt x="1103712" y="95683"/>
                              </a:cubicBezTo>
                              <a:cubicBezTo>
                                <a:pt x="1118432" y="84426"/>
                                <a:pt x="1192900" y="46326"/>
                                <a:pt x="1208487" y="37667"/>
                              </a:cubicBezTo>
                              <a:cubicBezTo>
                                <a:pt x="1204157" y="40264"/>
                                <a:pt x="1198096" y="41996"/>
                                <a:pt x="1193766" y="43728"/>
                              </a:cubicBezTo>
                              <a:cubicBezTo>
                                <a:pt x="1192900" y="44594"/>
                                <a:pt x="1191168" y="44594"/>
                                <a:pt x="1190303" y="45460"/>
                              </a:cubicBezTo>
                              <a:cubicBezTo>
                                <a:pt x="1189437" y="45460"/>
                                <a:pt x="1189437" y="45460"/>
                                <a:pt x="1188571" y="46326"/>
                              </a:cubicBezTo>
                              <a:lnTo>
                                <a:pt x="1187705" y="46326"/>
                              </a:lnTo>
                              <a:cubicBezTo>
                                <a:pt x="1186839" y="46326"/>
                                <a:pt x="1186839" y="46326"/>
                                <a:pt x="1185973" y="46326"/>
                              </a:cubicBezTo>
                              <a:cubicBezTo>
                                <a:pt x="1181644" y="47192"/>
                                <a:pt x="1177314" y="47192"/>
                                <a:pt x="1173850" y="48058"/>
                              </a:cubicBezTo>
                              <a:cubicBezTo>
                                <a:pt x="1158264" y="49790"/>
                                <a:pt x="1147007" y="48924"/>
                                <a:pt x="1149605" y="45460"/>
                              </a:cubicBezTo>
                              <a:cubicBezTo>
                                <a:pt x="1149605" y="45460"/>
                                <a:pt x="1159996" y="41996"/>
                                <a:pt x="1171253" y="38533"/>
                              </a:cubicBezTo>
                              <a:cubicBezTo>
                                <a:pt x="1182509" y="35069"/>
                                <a:pt x="1194632" y="31605"/>
                                <a:pt x="1194632" y="31605"/>
                              </a:cubicBezTo>
                              <a:cubicBezTo>
                                <a:pt x="1191168" y="28142"/>
                                <a:pt x="1182509" y="29008"/>
                                <a:pt x="1171253" y="30740"/>
                              </a:cubicBezTo>
                              <a:cubicBezTo>
                                <a:pt x="1168655" y="31605"/>
                                <a:pt x="1166057" y="31605"/>
                                <a:pt x="1163459" y="32472"/>
                              </a:cubicBezTo>
                              <a:cubicBezTo>
                                <a:pt x="1161727" y="32472"/>
                                <a:pt x="1160862" y="33337"/>
                                <a:pt x="1159130" y="33337"/>
                              </a:cubicBezTo>
                              <a:lnTo>
                                <a:pt x="1155666" y="34204"/>
                              </a:lnTo>
                              <a:cubicBezTo>
                                <a:pt x="1150471" y="35935"/>
                                <a:pt x="1146141" y="37667"/>
                                <a:pt x="1140946" y="39399"/>
                              </a:cubicBezTo>
                              <a:cubicBezTo>
                                <a:pt x="1131421" y="42863"/>
                                <a:pt x="1122762" y="45460"/>
                                <a:pt x="1116700" y="45460"/>
                              </a:cubicBezTo>
                              <a:cubicBezTo>
                                <a:pt x="1114102" y="45460"/>
                                <a:pt x="1111505" y="44594"/>
                                <a:pt x="1110639" y="43728"/>
                              </a:cubicBezTo>
                              <a:cubicBezTo>
                                <a:pt x="1108907" y="41996"/>
                                <a:pt x="1108907" y="39399"/>
                                <a:pt x="1108907" y="35935"/>
                              </a:cubicBezTo>
                              <a:cubicBezTo>
                                <a:pt x="1107175" y="35069"/>
                                <a:pt x="1107175" y="32472"/>
                                <a:pt x="1107175" y="29008"/>
                              </a:cubicBezTo>
                              <a:cubicBezTo>
                                <a:pt x="1107175" y="25544"/>
                                <a:pt x="1108041" y="21215"/>
                                <a:pt x="1107175" y="17751"/>
                              </a:cubicBezTo>
                              <a:cubicBezTo>
                                <a:pt x="1107175" y="9958"/>
                                <a:pt x="1104577" y="5628"/>
                                <a:pt x="1096784" y="14287"/>
                              </a:cubicBezTo>
                              <a:cubicBezTo>
                                <a:pt x="1094187" y="22946"/>
                                <a:pt x="1086394" y="35935"/>
                                <a:pt x="1075137" y="50655"/>
                              </a:cubicBezTo>
                              <a:cubicBezTo>
                                <a:pt x="1063880" y="65376"/>
                                <a:pt x="1049159" y="82694"/>
                                <a:pt x="1034439" y="99147"/>
                              </a:cubicBezTo>
                              <a:cubicBezTo>
                                <a:pt x="1019718" y="115599"/>
                                <a:pt x="1004132" y="132051"/>
                                <a:pt x="991144" y="145905"/>
                              </a:cubicBezTo>
                              <a:cubicBezTo>
                                <a:pt x="980752" y="156296"/>
                                <a:pt x="972093" y="165821"/>
                                <a:pt x="966898" y="172749"/>
                              </a:cubicBezTo>
                              <a:cubicBezTo>
                                <a:pt x="966898" y="172749"/>
                                <a:pt x="966898" y="172749"/>
                                <a:pt x="966898" y="172749"/>
                              </a:cubicBezTo>
                              <a:cubicBezTo>
                                <a:pt x="966898" y="172749"/>
                                <a:pt x="966898" y="172749"/>
                                <a:pt x="966898" y="172749"/>
                              </a:cubicBezTo>
                              <a:cubicBezTo>
                                <a:pt x="969496" y="169285"/>
                                <a:pt x="972959" y="164090"/>
                                <a:pt x="975557" y="158894"/>
                              </a:cubicBezTo>
                              <a:cubicBezTo>
                                <a:pt x="978155" y="153699"/>
                                <a:pt x="979887" y="148503"/>
                                <a:pt x="980752" y="143308"/>
                              </a:cubicBezTo>
                              <a:cubicBezTo>
                                <a:pt x="982484" y="138113"/>
                                <a:pt x="983350" y="132917"/>
                                <a:pt x="984216" y="128587"/>
                              </a:cubicBezTo>
                              <a:cubicBezTo>
                                <a:pt x="985948" y="121660"/>
                                <a:pt x="988546" y="114733"/>
                                <a:pt x="992875" y="106940"/>
                              </a:cubicBezTo>
                              <a:cubicBezTo>
                                <a:pt x="997205" y="99147"/>
                                <a:pt x="1002400" y="91353"/>
                                <a:pt x="1008462" y="83560"/>
                              </a:cubicBezTo>
                              <a:cubicBezTo>
                                <a:pt x="1014523" y="75767"/>
                                <a:pt x="1020584" y="67974"/>
                                <a:pt x="1025780" y="61046"/>
                              </a:cubicBezTo>
                              <a:cubicBezTo>
                                <a:pt x="1030975" y="54119"/>
                                <a:pt x="1035305" y="47192"/>
                                <a:pt x="1035305" y="41131"/>
                              </a:cubicBezTo>
                              <a:cubicBezTo>
                                <a:pt x="1032707" y="45460"/>
                                <a:pt x="1028377" y="49790"/>
                                <a:pt x="1024048" y="53253"/>
                              </a:cubicBezTo>
                              <a:cubicBezTo>
                                <a:pt x="1019718" y="56717"/>
                                <a:pt x="1015389" y="60181"/>
                                <a:pt x="1013657" y="61912"/>
                              </a:cubicBezTo>
                              <a:cubicBezTo>
                                <a:pt x="1011059" y="58449"/>
                                <a:pt x="1014523" y="52387"/>
                                <a:pt x="1017121" y="47192"/>
                              </a:cubicBezTo>
                              <a:cubicBezTo>
                                <a:pt x="1018852" y="41996"/>
                                <a:pt x="1018852" y="38533"/>
                                <a:pt x="1008462" y="40264"/>
                              </a:cubicBezTo>
                              <a:cubicBezTo>
                                <a:pt x="1001534" y="55851"/>
                                <a:pt x="992875" y="54985"/>
                                <a:pt x="987680" y="53253"/>
                              </a:cubicBezTo>
                              <a:cubicBezTo>
                                <a:pt x="985082" y="52387"/>
                                <a:pt x="983350" y="52387"/>
                                <a:pt x="984216" y="53253"/>
                              </a:cubicBezTo>
                              <a:cubicBezTo>
                                <a:pt x="984216" y="54985"/>
                                <a:pt x="986814" y="57583"/>
                                <a:pt x="992009" y="65376"/>
                              </a:cubicBezTo>
                              <a:cubicBezTo>
                                <a:pt x="987680" y="67108"/>
                                <a:pt x="984216" y="67974"/>
                                <a:pt x="981618" y="67974"/>
                              </a:cubicBezTo>
                              <a:cubicBezTo>
                                <a:pt x="979021" y="67974"/>
                                <a:pt x="977289" y="67108"/>
                                <a:pt x="974691" y="65376"/>
                              </a:cubicBezTo>
                              <a:cubicBezTo>
                                <a:pt x="972959" y="64510"/>
                                <a:pt x="970361" y="62778"/>
                                <a:pt x="967764" y="61912"/>
                              </a:cubicBezTo>
                              <a:cubicBezTo>
                                <a:pt x="966032" y="61046"/>
                                <a:pt x="964300" y="61046"/>
                                <a:pt x="962568" y="61046"/>
                              </a:cubicBezTo>
                              <a:cubicBezTo>
                                <a:pt x="960837" y="61046"/>
                                <a:pt x="958239" y="61046"/>
                                <a:pt x="956507" y="61046"/>
                              </a:cubicBezTo>
                              <a:cubicBezTo>
                                <a:pt x="959105" y="70571"/>
                                <a:pt x="954775" y="87889"/>
                                <a:pt x="950446" y="103476"/>
                              </a:cubicBezTo>
                              <a:cubicBezTo>
                                <a:pt x="948714" y="111269"/>
                                <a:pt x="946982" y="118196"/>
                                <a:pt x="945250" y="124258"/>
                              </a:cubicBezTo>
                              <a:cubicBezTo>
                                <a:pt x="943519" y="130319"/>
                                <a:pt x="942653" y="134649"/>
                                <a:pt x="941787" y="137246"/>
                              </a:cubicBezTo>
                              <a:cubicBezTo>
                                <a:pt x="940921" y="134649"/>
                                <a:pt x="940055" y="131185"/>
                                <a:pt x="939189" y="128587"/>
                              </a:cubicBezTo>
                              <a:cubicBezTo>
                                <a:pt x="939189" y="128587"/>
                                <a:pt x="940055" y="128587"/>
                                <a:pt x="940055" y="128587"/>
                              </a:cubicBezTo>
                              <a:cubicBezTo>
                                <a:pt x="940055" y="128587"/>
                                <a:pt x="940921" y="128587"/>
                                <a:pt x="940921" y="128587"/>
                              </a:cubicBezTo>
                              <a:lnTo>
                                <a:pt x="940921" y="128587"/>
                              </a:lnTo>
                              <a:cubicBezTo>
                                <a:pt x="940921" y="128587"/>
                                <a:pt x="940921" y="128587"/>
                                <a:pt x="940921" y="128587"/>
                              </a:cubicBezTo>
                              <a:cubicBezTo>
                                <a:pt x="940921" y="128587"/>
                                <a:pt x="940921" y="128587"/>
                                <a:pt x="940921" y="128587"/>
                              </a:cubicBezTo>
                              <a:cubicBezTo>
                                <a:pt x="940921" y="128587"/>
                                <a:pt x="940921" y="128587"/>
                                <a:pt x="940921" y="127722"/>
                              </a:cubicBezTo>
                              <a:cubicBezTo>
                                <a:pt x="940921" y="127722"/>
                                <a:pt x="940921" y="127722"/>
                                <a:pt x="940921" y="127722"/>
                              </a:cubicBezTo>
                              <a:cubicBezTo>
                                <a:pt x="940055" y="127722"/>
                                <a:pt x="939189" y="127722"/>
                                <a:pt x="938323" y="127722"/>
                              </a:cubicBezTo>
                              <a:cubicBezTo>
                                <a:pt x="938323" y="126855"/>
                                <a:pt x="937457" y="125990"/>
                                <a:pt x="937457" y="125124"/>
                              </a:cubicBezTo>
                              <a:cubicBezTo>
                                <a:pt x="935725" y="120794"/>
                                <a:pt x="933993" y="117331"/>
                                <a:pt x="933127" y="114733"/>
                              </a:cubicBezTo>
                              <a:cubicBezTo>
                                <a:pt x="930530" y="114733"/>
                                <a:pt x="927932" y="113867"/>
                                <a:pt x="925334" y="113001"/>
                              </a:cubicBezTo>
                              <a:cubicBezTo>
                                <a:pt x="922736" y="112135"/>
                                <a:pt x="920139" y="112135"/>
                                <a:pt x="917541" y="111269"/>
                              </a:cubicBezTo>
                              <a:cubicBezTo>
                                <a:pt x="912346" y="109537"/>
                                <a:pt x="907150" y="107806"/>
                                <a:pt x="901955" y="106074"/>
                              </a:cubicBezTo>
                              <a:cubicBezTo>
                                <a:pt x="891564" y="102610"/>
                                <a:pt x="880307" y="99147"/>
                                <a:pt x="869050" y="100012"/>
                              </a:cubicBezTo>
                              <a:cubicBezTo>
                                <a:pt x="864721" y="96549"/>
                                <a:pt x="857793" y="93085"/>
                                <a:pt x="850866" y="87889"/>
                              </a:cubicBezTo>
                              <a:cubicBezTo>
                                <a:pt x="843939" y="83560"/>
                                <a:pt x="836146" y="78365"/>
                                <a:pt x="832682" y="71438"/>
                              </a:cubicBezTo>
                              <a:cubicBezTo>
                                <a:pt x="833548" y="74035"/>
                                <a:pt x="835280" y="78365"/>
                                <a:pt x="836146" y="81829"/>
                              </a:cubicBezTo>
                              <a:cubicBezTo>
                                <a:pt x="837012" y="83560"/>
                                <a:pt x="837012" y="85292"/>
                                <a:pt x="837012" y="86158"/>
                              </a:cubicBezTo>
                              <a:cubicBezTo>
                                <a:pt x="837012" y="87024"/>
                                <a:pt x="836146" y="87889"/>
                                <a:pt x="834414" y="88756"/>
                              </a:cubicBezTo>
                              <a:cubicBezTo>
                                <a:pt x="823157" y="82694"/>
                                <a:pt x="817962" y="79230"/>
                                <a:pt x="816230" y="77499"/>
                              </a:cubicBezTo>
                              <a:cubicBezTo>
                                <a:pt x="814498" y="75767"/>
                                <a:pt x="816230" y="74901"/>
                                <a:pt x="817962" y="73169"/>
                              </a:cubicBezTo>
                              <a:cubicBezTo>
                                <a:pt x="819693" y="72303"/>
                                <a:pt x="821425" y="70571"/>
                                <a:pt x="819693" y="67974"/>
                              </a:cubicBezTo>
                              <a:cubicBezTo>
                                <a:pt x="817962" y="65376"/>
                                <a:pt x="813632" y="61046"/>
                                <a:pt x="801509" y="53253"/>
                              </a:cubicBezTo>
                              <a:cubicBezTo>
                                <a:pt x="810168" y="61912"/>
                                <a:pt x="811034" y="67974"/>
                                <a:pt x="810168" y="74035"/>
                              </a:cubicBezTo>
                              <a:cubicBezTo>
                                <a:pt x="810168" y="76633"/>
                                <a:pt x="809302" y="79230"/>
                                <a:pt x="808437" y="81829"/>
                              </a:cubicBezTo>
                              <a:cubicBezTo>
                                <a:pt x="808437" y="84426"/>
                                <a:pt x="808437" y="87024"/>
                                <a:pt x="809302" y="89621"/>
                              </a:cubicBezTo>
                              <a:cubicBezTo>
                                <a:pt x="819693" y="95683"/>
                                <a:pt x="825755" y="99147"/>
                                <a:pt x="830084" y="100878"/>
                              </a:cubicBezTo>
                              <a:cubicBezTo>
                                <a:pt x="832682" y="101744"/>
                                <a:pt x="833548" y="101744"/>
                                <a:pt x="835280" y="101744"/>
                              </a:cubicBezTo>
                              <a:cubicBezTo>
                                <a:pt x="836146" y="101744"/>
                                <a:pt x="837012" y="100878"/>
                                <a:pt x="837877" y="100012"/>
                              </a:cubicBezTo>
                              <a:cubicBezTo>
                                <a:pt x="838743" y="98280"/>
                                <a:pt x="838743" y="94817"/>
                                <a:pt x="838743" y="91353"/>
                              </a:cubicBezTo>
                              <a:cubicBezTo>
                                <a:pt x="838743" y="87889"/>
                                <a:pt x="838743" y="84426"/>
                                <a:pt x="838743" y="81829"/>
                              </a:cubicBezTo>
                              <a:cubicBezTo>
                                <a:pt x="848268" y="91353"/>
                                <a:pt x="856928" y="100012"/>
                                <a:pt x="864721" y="109537"/>
                              </a:cubicBezTo>
                              <a:cubicBezTo>
                                <a:pt x="866452" y="111269"/>
                                <a:pt x="868184" y="113867"/>
                                <a:pt x="870782" y="115599"/>
                              </a:cubicBezTo>
                              <a:lnTo>
                                <a:pt x="823157" y="109537"/>
                              </a:lnTo>
                              <a:cubicBezTo>
                                <a:pt x="827487" y="110403"/>
                                <a:pt x="835280" y="112135"/>
                                <a:pt x="810168" y="109537"/>
                              </a:cubicBezTo>
                              <a:lnTo>
                                <a:pt x="871648" y="115599"/>
                              </a:lnTo>
                              <a:cubicBezTo>
                                <a:pt x="872514" y="117331"/>
                                <a:pt x="874246" y="118196"/>
                                <a:pt x="875977" y="119928"/>
                              </a:cubicBezTo>
                              <a:cubicBezTo>
                                <a:pt x="867318" y="119063"/>
                                <a:pt x="861257" y="119063"/>
                                <a:pt x="856928" y="118196"/>
                              </a:cubicBezTo>
                              <a:cubicBezTo>
                                <a:pt x="847403" y="117331"/>
                                <a:pt x="845671" y="117331"/>
                                <a:pt x="844805" y="117331"/>
                              </a:cubicBezTo>
                              <a:cubicBezTo>
                                <a:pt x="843939" y="117331"/>
                                <a:pt x="842207" y="117331"/>
                                <a:pt x="841341" y="117331"/>
                              </a:cubicBezTo>
                              <a:cubicBezTo>
                                <a:pt x="842207" y="117331"/>
                                <a:pt x="843073" y="117331"/>
                                <a:pt x="843073" y="117331"/>
                              </a:cubicBezTo>
                              <a:cubicBezTo>
                                <a:pt x="842207" y="117331"/>
                                <a:pt x="841341" y="117331"/>
                                <a:pt x="841341" y="117331"/>
                              </a:cubicBezTo>
                              <a:cubicBezTo>
                                <a:pt x="832682" y="116465"/>
                                <a:pt x="815364" y="115599"/>
                                <a:pt x="796314" y="113867"/>
                              </a:cubicBezTo>
                              <a:cubicBezTo>
                                <a:pt x="773800" y="112135"/>
                                <a:pt x="747823" y="110403"/>
                                <a:pt x="727041" y="108671"/>
                              </a:cubicBezTo>
                              <a:cubicBezTo>
                                <a:pt x="727041" y="108671"/>
                                <a:pt x="734834" y="108671"/>
                                <a:pt x="745225" y="109537"/>
                              </a:cubicBezTo>
                              <a:cubicBezTo>
                                <a:pt x="750421" y="109537"/>
                                <a:pt x="757348" y="110403"/>
                                <a:pt x="764275" y="110403"/>
                              </a:cubicBezTo>
                              <a:cubicBezTo>
                                <a:pt x="766007" y="110403"/>
                                <a:pt x="767739" y="110403"/>
                                <a:pt x="769471" y="110403"/>
                              </a:cubicBezTo>
                              <a:cubicBezTo>
                                <a:pt x="771202" y="110403"/>
                                <a:pt x="772934" y="110403"/>
                                <a:pt x="774666" y="110403"/>
                              </a:cubicBezTo>
                              <a:cubicBezTo>
                                <a:pt x="778130" y="110403"/>
                                <a:pt x="781593" y="111269"/>
                                <a:pt x="785923" y="111269"/>
                              </a:cubicBezTo>
                              <a:cubicBezTo>
                                <a:pt x="790252" y="111269"/>
                                <a:pt x="795448" y="112135"/>
                                <a:pt x="799778" y="112135"/>
                              </a:cubicBezTo>
                              <a:cubicBezTo>
                                <a:pt x="796314" y="112135"/>
                                <a:pt x="794582" y="111269"/>
                                <a:pt x="791984" y="111269"/>
                              </a:cubicBezTo>
                              <a:cubicBezTo>
                                <a:pt x="788521" y="111269"/>
                                <a:pt x="785923" y="110403"/>
                                <a:pt x="785057" y="110403"/>
                              </a:cubicBezTo>
                              <a:lnTo>
                                <a:pt x="784191" y="110403"/>
                              </a:lnTo>
                              <a:lnTo>
                                <a:pt x="784191" y="110403"/>
                              </a:lnTo>
                              <a:lnTo>
                                <a:pt x="784191" y="110403"/>
                              </a:lnTo>
                              <a:cubicBezTo>
                                <a:pt x="784191" y="110403"/>
                                <a:pt x="784191" y="110403"/>
                                <a:pt x="784191" y="110403"/>
                              </a:cubicBezTo>
                              <a:cubicBezTo>
                                <a:pt x="784191" y="110403"/>
                                <a:pt x="784191" y="110403"/>
                                <a:pt x="784191" y="109537"/>
                              </a:cubicBezTo>
                              <a:cubicBezTo>
                                <a:pt x="785057" y="107806"/>
                                <a:pt x="786789" y="106940"/>
                                <a:pt x="733968" y="100878"/>
                              </a:cubicBezTo>
                              <a:lnTo>
                                <a:pt x="750421" y="104342"/>
                              </a:lnTo>
                              <a:cubicBezTo>
                                <a:pt x="688941" y="96549"/>
                                <a:pt x="617937" y="89621"/>
                                <a:pt x="541737" y="83560"/>
                              </a:cubicBezTo>
                              <a:cubicBezTo>
                                <a:pt x="522687" y="81829"/>
                                <a:pt x="502771" y="80097"/>
                                <a:pt x="483721" y="78365"/>
                              </a:cubicBezTo>
                              <a:cubicBezTo>
                                <a:pt x="473330" y="77499"/>
                                <a:pt x="463805" y="76633"/>
                                <a:pt x="454280" y="75767"/>
                              </a:cubicBezTo>
                              <a:cubicBezTo>
                                <a:pt x="443889" y="74901"/>
                                <a:pt x="433498" y="74035"/>
                                <a:pt x="423973" y="73169"/>
                              </a:cubicBezTo>
                              <a:cubicBezTo>
                                <a:pt x="384141" y="69706"/>
                                <a:pt x="342577" y="66242"/>
                                <a:pt x="302746" y="61912"/>
                              </a:cubicBezTo>
                              <a:cubicBezTo>
                                <a:pt x="337382" y="66242"/>
                                <a:pt x="339980" y="67974"/>
                                <a:pt x="327857" y="68840"/>
                              </a:cubicBezTo>
                              <a:cubicBezTo>
                                <a:pt x="315734" y="68840"/>
                                <a:pt x="288025" y="67974"/>
                                <a:pt x="262914" y="67974"/>
                              </a:cubicBezTo>
                              <a:cubicBezTo>
                                <a:pt x="259450" y="67974"/>
                                <a:pt x="256852" y="67974"/>
                                <a:pt x="253389" y="67974"/>
                              </a:cubicBezTo>
                              <a:cubicBezTo>
                                <a:pt x="249925" y="67974"/>
                                <a:pt x="247327" y="67974"/>
                                <a:pt x="244730" y="67974"/>
                              </a:cubicBezTo>
                              <a:cubicBezTo>
                                <a:pt x="238668" y="67974"/>
                                <a:pt x="233473" y="67974"/>
                                <a:pt x="228277" y="67974"/>
                              </a:cubicBezTo>
                              <a:cubicBezTo>
                                <a:pt x="218752" y="67974"/>
                                <a:pt x="211825" y="68840"/>
                                <a:pt x="209227" y="68840"/>
                              </a:cubicBezTo>
                              <a:cubicBezTo>
                                <a:pt x="204898" y="70571"/>
                                <a:pt x="219618" y="73169"/>
                                <a:pt x="271573" y="78365"/>
                              </a:cubicBezTo>
                              <a:cubicBezTo>
                                <a:pt x="253389" y="77499"/>
                                <a:pt x="240400" y="76633"/>
                                <a:pt x="226546" y="74901"/>
                              </a:cubicBezTo>
                              <a:cubicBezTo>
                                <a:pt x="212691" y="73169"/>
                                <a:pt x="198836" y="72303"/>
                                <a:pt x="178055" y="71438"/>
                              </a:cubicBezTo>
                              <a:cubicBezTo>
                                <a:pt x="195373" y="73169"/>
                                <a:pt x="210093" y="74901"/>
                                <a:pt x="220484" y="75767"/>
                              </a:cubicBezTo>
                              <a:cubicBezTo>
                                <a:pt x="230875" y="76633"/>
                                <a:pt x="238668" y="78365"/>
                                <a:pt x="242132" y="79230"/>
                              </a:cubicBezTo>
                              <a:cubicBezTo>
                                <a:pt x="249925" y="80962"/>
                                <a:pt x="243864" y="81829"/>
                                <a:pt x="225680" y="82694"/>
                              </a:cubicBezTo>
                              <a:lnTo>
                                <a:pt x="207496" y="80962"/>
                              </a:lnTo>
                              <a:cubicBezTo>
                                <a:pt x="208362" y="82694"/>
                                <a:pt x="208362" y="83560"/>
                                <a:pt x="206630" y="84426"/>
                              </a:cubicBezTo>
                              <a:cubicBezTo>
                                <a:pt x="204898" y="85292"/>
                                <a:pt x="203166" y="87024"/>
                                <a:pt x="199702" y="87889"/>
                              </a:cubicBezTo>
                              <a:cubicBezTo>
                                <a:pt x="192775" y="89621"/>
                                <a:pt x="182384" y="91353"/>
                                <a:pt x="169396" y="93085"/>
                              </a:cubicBezTo>
                              <a:cubicBezTo>
                                <a:pt x="162468" y="93951"/>
                                <a:pt x="156407" y="94817"/>
                                <a:pt x="149480" y="95683"/>
                              </a:cubicBezTo>
                              <a:cubicBezTo>
                                <a:pt x="142552" y="96549"/>
                                <a:pt x="134759" y="97415"/>
                                <a:pt x="127832" y="98280"/>
                              </a:cubicBezTo>
                              <a:cubicBezTo>
                                <a:pt x="113112" y="100012"/>
                                <a:pt x="97525" y="102610"/>
                                <a:pt x="83671" y="106074"/>
                              </a:cubicBezTo>
                              <a:cubicBezTo>
                                <a:pt x="83671" y="106074"/>
                                <a:pt x="105318" y="106074"/>
                                <a:pt x="126966" y="106940"/>
                              </a:cubicBezTo>
                              <a:cubicBezTo>
                                <a:pt x="148614" y="106940"/>
                                <a:pt x="170261" y="107806"/>
                                <a:pt x="170261" y="107806"/>
                              </a:cubicBezTo>
                              <a:cubicBezTo>
                                <a:pt x="157273" y="110403"/>
                                <a:pt x="130430" y="110403"/>
                                <a:pt x="107916" y="111269"/>
                              </a:cubicBezTo>
                              <a:cubicBezTo>
                                <a:pt x="140821" y="113001"/>
                                <a:pt x="157273" y="113001"/>
                                <a:pt x="166798" y="112135"/>
                              </a:cubicBezTo>
                              <a:cubicBezTo>
                                <a:pt x="176323" y="112135"/>
                                <a:pt x="178055" y="111269"/>
                                <a:pt x="179787" y="109537"/>
                              </a:cubicBezTo>
                              <a:cubicBezTo>
                                <a:pt x="181518" y="108671"/>
                                <a:pt x="184116" y="107806"/>
                                <a:pt x="195373" y="107806"/>
                              </a:cubicBezTo>
                              <a:cubicBezTo>
                                <a:pt x="206630" y="107806"/>
                                <a:pt x="225680" y="107806"/>
                                <a:pt x="262048" y="109537"/>
                              </a:cubicBezTo>
                              <a:cubicBezTo>
                                <a:pt x="217886" y="109537"/>
                                <a:pt x="194507" y="110403"/>
                                <a:pt x="182384" y="112135"/>
                              </a:cubicBezTo>
                              <a:cubicBezTo>
                                <a:pt x="176323" y="113001"/>
                                <a:pt x="172859" y="113867"/>
                                <a:pt x="170261" y="114733"/>
                              </a:cubicBezTo>
                              <a:cubicBezTo>
                                <a:pt x="167664" y="115599"/>
                                <a:pt x="166798" y="117331"/>
                                <a:pt x="165932" y="118196"/>
                              </a:cubicBezTo>
                              <a:cubicBezTo>
                                <a:pt x="164200" y="120794"/>
                                <a:pt x="160737" y="122526"/>
                                <a:pt x="146016" y="124258"/>
                              </a:cubicBezTo>
                              <a:cubicBezTo>
                                <a:pt x="138223" y="125124"/>
                                <a:pt x="127832" y="125990"/>
                                <a:pt x="113112" y="126855"/>
                              </a:cubicBezTo>
                              <a:cubicBezTo>
                                <a:pt x="98391" y="127722"/>
                                <a:pt x="79341" y="128587"/>
                                <a:pt x="54230" y="128587"/>
                              </a:cubicBezTo>
                              <a:cubicBezTo>
                                <a:pt x="54230" y="131185"/>
                                <a:pt x="79341" y="130319"/>
                                <a:pt x="104452" y="130319"/>
                              </a:cubicBezTo>
                              <a:cubicBezTo>
                                <a:pt x="129564" y="129454"/>
                                <a:pt x="154675" y="129454"/>
                                <a:pt x="154675" y="131185"/>
                              </a:cubicBezTo>
                              <a:cubicBezTo>
                                <a:pt x="154675" y="131185"/>
                                <a:pt x="140821" y="131185"/>
                                <a:pt x="127832" y="132051"/>
                              </a:cubicBezTo>
                              <a:cubicBezTo>
                                <a:pt x="113977" y="132051"/>
                                <a:pt x="100989" y="132917"/>
                                <a:pt x="100989" y="132917"/>
                              </a:cubicBezTo>
                              <a:cubicBezTo>
                                <a:pt x="100989" y="132917"/>
                                <a:pt x="118307" y="132917"/>
                                <a:pt x="136491" y="132917"/>
                              </a:cubicBezTo>
                              <a:cubicBezTo>
                                <a:pt x="153809" y="132917"/>
                                <a:pt x="171993" y="132917"/>
                                <a:pt x="171993" y="132917"/>
                              </a:cubicBezTo>
                              <a:cubicBezTo>
                                <a:pt x="166798" y="134649"/>
                                <a:pt x="146882" y="135514"/>
                                <a:pt x="122636" y="136381"/>
                              </a:cubicBezTo>
                              <a:cubicBezTo>
                                <a:pt x="98391" y="137246"/>
                                <a:pt x="69816" y="138113"/>
                                <a:pt x="47302" y="138978"/>
                              </a:cubicBezTo>
                              <a:cubicBezTo>
                                <a:pt x="52498" y="138113"/>
                                <a:pt x="33448" y="137246"/>
                                <a:pt x="29984" y="136381"/>
                              </a:cubicBezTo>
                              <a:cubicBezTo>
                                <a:pt x="14398" y="137246"/>
                                <a:pt x="7471" y="138978"/>
                                <a:pt x="6605" y="140710"/>
                              </a:cubicBezTo>
                              <a:cubicBezTo>
                                <a:pt x="5739" y="142442"/>
                                <a:pt x="10068" y="143308"/>
                                <a:pt x="16130" y="144174"/>
                              </a:cubicBezTo>
                              <a:cubicBezTo>
                                <a:pt x="25655" y="145905"/>
                                <a:pt x="39509" y="147637"/>
                                <a:pt x="37777" y="148503"/>
                              </a:cubicBezTo>
                              <a:cubicBezTo>
                                <a:pt x="40375" y="147637"/>
                                <a:pt x="45571" y="146772"/>
                                <a:pt x="50766" y="145905"/>
                              </a:cubicBezTo>
                              <a:cubicBezTo>
                                <a:pt x="58559" y="144174"/>
                                <a:pt x="66352" y="143308"/>
                                <a:pt x="66352" y="143308"/>
                              </a:cubicBezTo>
                              <a:cubicBezTo>
                                <a:pt x="73280" y="145040"/>
                                <a:pt x="78475" y="145905"/>
                                <a:pt x="81939" y="147637"/>
                              </a:cubicBezTo>
                              <a:cubicBezTo>
                                <a:pt x="86268" y="149369"/>
                                <a:pt x="88866" y="151101"/>
                                <a:pt x="90598" y="152833"/>
                              </a:cubicBezTo>
                              <a:cubicBezTo>
                                <a:pt x="92330" y="154565"/>
                                <a:pt x="94062" y="156296"/>
                                <a:pt x="94927" y="158028"/>
                              </a:cubicBezTo>
                              <a:lnTo>
                                <a:pt x="95793" y="158894"/>
                              </a:lnTo>
                              <a:lnTo>
                                <a:pt x="96659" y="159760"/>
                              </a:lnTo>
                              <a:cubicBezTo>
                                <a:pt x="97525" y="160626"/>
                                <a:pt x="98391" y="161492"/>
                                <a:pt x="99257" y="162358"/>
                              </a:cubicBezTo>
                              <a:cubicBezTo>
                                <a:pt x="100989" y="164090"/>
                                <a:pt x="103586" y="165821"/>
                                <a:pt x="107050" y="167553"/>
                              </a:cubicBezTo>
                              <a:cubicBezTo>
                                <a:pt x="108782" y="168419"/>
                                <a:pt x="110514" y="169285"/>
                                <a:pt x="113112" y="170151"/>
                              </a:cubicBezTo>
                              <a:cubicBezTo>
                                <a:pt x="115709" y="171017"/>
                                <a:pt x="118307" y="171883"/>
                                <a:pt x="121771" y="171883"/>
                              </a:cubicBezTo>
                              <a:cubicBezTo>
                                <a:pt x="133893" y="174480"/>
                                <a:pt x="152943" y="177079"/>
                                <a:pt x="183250" y="177944"/>
                              </a:cubicBezTo>
                              <a:cubicBezTo>
                                <a:pt x="183250" y="177944"/>
                                <a:pt x="192775" y="177079"/>
                                <a:pt x="202300" y="176212"/>
                              </a:cubicBezTo>
                              <a:cubicBezTo>
                                <a:pt x="211825" y="175347"/>
                                <a:pt x="221350" y="174480"/>
                                <a:pt x="221350" y="174480"/>
                              </a:cubicBezTo>
                              <a:cubicBezTo>
                                <a:pt x="242132" y="175347"/>
                                <a:pt x="249925" y="176212"/>
                                <a:pt x="250791" y="177079"/>
                              </a:cubicBezTo>
                              <a:cubicBezTo>
                                <a:pt x="251657" y="177944"/>
                                <a:pt x="246461" y="179676"/>
                                <a:pt x="239534" y="180542"/>
                              </a:cubicBezTo>
                              <a:cubicBezTo>
                                <a:pt x="232607" y="182274"/>
                                <a:pt x="224814" y="183139"/>
                                <a:pt x="221350" y="184871"/>
                              </a:cubicBezTo>
                              <a:cubicBezTo>
                                <a:pt x="217886" y="186603"/>
                                <a:pt x="219618" y="188335"/>
                                <a:pt x="230875" y="189201"/>
                              </a:cubicBezTo>
                              <a:lnTo>
                                <a:pt x="221350" y="190067"/>
                              </a:lnTo>
                              <a:cubicBezTo>
                                <a:pt x="242132" y="189201"/>
                                <a:pt x="257718" y="189201"/>
                                <a:pt x="268109" y="189201"/>
                              </a:cubicBezTo>
                              <a:cubicBezTo>
                                <a:pt x="278500" y="189201"/>
                                <a:pt x="283696" y="190067"/>
                                <a:pt x="283696" y="191799"/>
                              </a:cubicBezTo>
                              <a:cubicBezTo>
                                <a:pt x="259450" y="192665"/>
                                <a:pt x="239534" y="196128"/>
                                <a:pt x="218752" y="198726"/>
                              </a:cubicBezTo>
                              <a:cubicBezTo>
                                <a:pt x="197971" y="202190"/>
                                <a:pt x="177189" y="204787"/>
                                <a:pt x="149480" y="205653"/>
                              </a:cubicBezTo>
                              <a:cubicBezTo>
                                <a:pt x="172859" y="206519"/>
                                <a:pt x="187580" y="206519"/>
                                <a:pt x="200568" y="205653"/>
                              </a:cubicBezTo>
                              <a:cubicBezTo>
                                <a:pt x="213557" y="205653"/>
                                <a:pt x="223948" y="204787"/>
                                <a:pt x="235205" y="203921"/>
                              </a:cubicBezTo>
                              <a:cubicBezTo>
                                <a:pt x="247327" y="203056"/>
                                <a:pt x="261182" y="202190"/>
                                <a:pt x="281098" y="200458"/>
                              </a:cubicBezTo>
                              <a:cubicBezTo>
                                <a:pt x="283696" y="200458"/>
                                <a:pt x="286293" y="200458"/>
                                <a:pt x="288891" y="199592"/>
                              </a:cubicBezTo>
                              <a:lnTo>
                                <a:pt x="288891" y="199592"/>
                              </a:lnTo>
                              <a:lnTo>
                                <a:pt x="288891" y="199592"/>
                              </a:lnTo>
                              <a:cubicBezTo>
                                <a:pt x="286293" y="197860"/>
                                <a:pt x="293221" y="201324"/>
                                <a:pt x="292355" y="201324"/>
                              </a:cubicBezTo>
                              <a:lnTo>
                                <a:pt x="292355" y="201324"/>
                              </a:lnTo>
                              <a:lnTo>
                                <a:pt x="293221" y="201324"/>
                              </a:lnTo>
                              <a:lnTo>
                                <a:pt x="294086" y="201324"/>
                              </a:lnTo>
                              <a:cubicBezTo>
                                <a:pt x="294952" y="201324"/>
                                <a:pt x="295818" y="201324"/>
                                <a:pt x="295818" y="201324"/>
                              </a:cubicBezTo>
                              <a:cubicBezTo>
                                <a:pt x="297550" y="201324"/>
                                <a:pt x="298416" y="201324"/>
                                <a:pt x="300148" y="201324"/>
                              </a:cubicBezTo>
                              <a:cubicBezTo>
                                <a:pt x="305343" y="200458"/>
                                <a:pt x="311405" y="200458"/>
                                <a:pt x="318332" y="199592"/>
                              </a:cubicBezTo>
                              <a:cubicBezTo>
                                <a:pt x="331321" y="198726"/>
                                <a:pt x="346907" y="196994"/>
                                <a:pt x="365091" y="195262"/>
                              </a:cubicBezTo>
                              <a:lnTo>
                                <a:pt x="305343" y="203056"/>
                              </a:lnTo>
                              <a:cubicBezTo>
                                <a:pt x="333918" y="200458"/>
                                <a:pt x="355566" y="197860"/>
                                <a:pt x="372884" y="196994"/>
                              </a:cubicBezTo>
                              <a:cubicBezTo>
                                <a:pt x="381543" y="196128"/>
                                <a:pt x="388471" y="196128"/>
                                <a:pt x="395398" y="195262"/>
                              </a:cubicBezTo>
                              <a:cubicBezTo>
                                <a:pt x="398862" y="195262"/>
                                <a:pt x="401459" y="195262"/>
                                <a:pt x="404923" y="195262"/>
                              </a:cubicBezTo>
                              <a:cubicBezTo>
                                <a:pt x="406655" y="195262"/>
                                <a:pt x="407521" y="195262"/>
                                <a:pt x="409252" y="195262"/>
                              </a:cubicBezTo>
                              <a:cubicBezTo>
                                <a:pt x="410118" y="195262"/>
                                <a:pt x="410984" y="195262"/>
                                <a:pt x="410984" y="195262"/>
                              </a:cubicBezTo>
                              <a:cubicBezTo>
                                <a:pt x="411850" y="195262"/>
                                <a:pt x="412716" y="195262"/>
                                <a:pt x="413582" y="195262"/>
                              </a:cubicBezTo>
                              <a:cubicBezTo>
                                <a:pt x="405789" y="195262"/>
                                <a:pt x="399727" y="196128"/>
                                <a:pt x="392800" y="196994"/>
                              </a:cubicBezTo>
                              <a:cubicBezTo>
                                <a:pt x="386739" y="197860"/>
                                <a:pt x="379812" y="198726"/>
                                <a:pt x="373750" y="198726"/>
                              </a:cubicBezTo>
                              <a:cubicBezTo>
                                <a:pt x="361627" y="200458"/>
                                <a:pt x="349505" y="202190"/>
                                <a:pt x="337382" y="203921"/>
                              </a:cubicBezTo>
                              <a:cubicBezTo>
                                <a:pt x="325259" y="205653"/>
                                <a:pt x="313136" y="207385"/>
                                <a:pt x="298416" y="209117"/>
                              </a:cubicBezTo>
                              <a:cubicBezTo>
                                <a:pt x="291489" y="209983"/>
                                <a:pt x="283696" y="210849"/>
                                <a:pt x="275037" y="211715"/>
                              </a:cubicBezTo>
                              <a:cubicBezTo>
                                <a:pt x="273305" y="211715"/>
                                <a:pt x="270707" y="211715"/>
                                <a:pt x="268975" y="212581"/>
                              </a:cubicBezTo>
                              <a:cubicBezTo>
                                <a:pt x="266377" y="212581"/>
                                <a:pt x="264646" y="212581"/>
                                <a:pt x="262914" y="213446"/>
                              </a:cubicBezTo>
                              <a:cubicBezTo>
                                <a:pt x="258584" y="213446"/>
                                <a:pt x="254255" y="214313"/>
                                <a:pt x="249059" y="214313"/>
                              </a:cubicBezTo>
                              <a:cubicBezTo>
                                <a:pt x="245596" y="215178"/>
                                <a:pt x="242132" y="215178"/>
                                <a:pt x="238668" y="216044"/>
                              </a:cubicBezTo>
                              <a:cubicBezTo>
                                <a:pt x="236071" y="216910"/>
                                <a:pt x="233473" y="217776"/>
                                <a:pt x="231741" y="217776"/>
                              </a:cubicBezTo>
                              <a:cubicBezTo>
                                <a:pt x="227412" y="218642"/>
                                <a:pt x="224814" y="220374"/>
                                <a:pt x="223082" y="221240"/>
                              </a:cubicBezTo>
                              <a:cubicBezTo>
                                <a:pt x="219618" y="222972"/>
                                <a:pt x="221350" y="224704"/>
                                <a:pt x="225680" y="225569"/>
                              </a:cubicBezTo>
                              <a:cubicBezTo>
                                <a:pt x="233473" y="227301"/>
                                <a:pt x="252523" y="227301"/>
                                <a:pt x="268975" y="226435"/>
                              </a:cubicBezTo>
                              <a:cubicBezTo>
                                <a:pt x="284562" y="225569"/>
                                <a:pt x="297550" y="225569"/>
                                <a:pt x="296684" y="227301"/>
                              </a:cubicBezTo>
                              <a:cubicBezTo>
                                <a:pt x="294952" y="229033"/>
                                <a:pt x="278500" y="232496"/>
                                <a:pt x="236071" y="241155"/>
                              </a:cubicBezTo>
                              <a:cubicBezTo>
                                <a:pt x="278500" y="235960"/>
                                <a:pt x="303612" y="231631"/>
                                <a:pt x="318332" y="229033"/>
                              </a:cubicBezTo>
                              <a:cubicBezTo>
                                <a:pt x="333052" y="225569"/>
                                <a:pt x="338248" y="223837"/>
                                <a:pt x="339114" y="222972"/>
                              </a:cubicBezTo>
                              <a:cubicBezTo>
                                <a:pt x="340846" y="220374"/>
                                <a:pt x="326125" y="219508"/>
                                <a:pt x="346041" y="217776"/>
                              </a:cubicBezTo>
                              <a:cubicBezTo>
                                <a:pt x="370287" y="213446"/>
                                <a:pt x="402325" y="209117"/>
                                <a:pt x="426571" y="207385"/>
                              </a:cubicBezTo>
                              <a:cubicBezTo>
                                <a:pt x="450816" y="204787"/>
                                <a:pt x="467268" y="204787"/>
                                <a:pt x="461207" y="206519"/>
                              </a:cubicBezTo>
                              <a:cubicBezTo>
                                <a:pt x="461207" y="207385"/>
                                <a:pt x="449950" y="209983"/>
                                <a:pt x="432632" y="213446"/>
                              </a:cubicBezTo>
                              <a:cubicBezTo>
                                <a:pt x="415314" y="216910"/>
                                <a:pt x="391934" y="222105"/>
                                <a:pt x="369421" y="226435"/>
                              </a:cubicBezTo>
                              <a:cubicBezTo>
                                <a:pt x="346907" y="231631"/>
                                <a:pt x="325259" y="235960"/>
                                <a:pt x="311405" y="240290"/>
                              </a:cubicBezTo>
                              <a:cubicBezTo>
                                <a:pt x="296684" y="244619"/>
                                <a:pt x="289757" y="248083"/>
                                <a:pt x="295818" y="249815"/>
                              </a:cubicBezTo>
                              <a:cubicBezTo>
                                <a:pt x="294086" y="248949"/>
                                <a:pt x="282830" y="250681"/>
                                <a:pt x="281964" y="250681"/>
                              </a:cubicBezTo>
                              <a:cubicBezTo>
                                <a:pt x="266377" y="255876"/>
                                <a:pt x="283696" y="254144"/>
                                <a:pt x="297550" y="253278"/>
                              </a:cubicBezTo>
                              <a:cubicBezTo>
                                <a:pt x="311405" y="252412"/>
                                <a:pt x="322662" y="252412"/>
                                <a:pt x="296684" y="260206"/>
                              </a:cubicBezTo>
                              <a:cubicBezTo>
                                <a:pt x="320064" y="255876"/>
                                <a:pt x="332187" y="254144"/>
                                <a:pt x="339114" y="254144"/>
                              </a:cubicBezTo>
                              <a:cubicBezTo>
                                <a:pt x="346041" y="253278"/>
                                <a:pt x="347773" y="254144"/>
                                <a:pt x="349505" y="254144"/>
                              </a:cubicBezTo>
                              <a:cubicBezTo>
                                <a:pt x="353834" y="254144"/>
                                <a:pt x="360761" y="254144"/>
                                <a:pt x="416180" y="242887"/>
                              </a:cubicBezTo>
                              <a:cubicBezTo>
                                <a:pt x="416180" y="242887"/>
                                <a:pt x="413582" y="242887"/>
                                <a:pt x="409252" y="242887"/>
                              </a:cubicBezTo>
                              <a:cubicBezTo>
                                <a:pt x="404923" y="242887"/>
                                <a:pt x="399727" y="242887"/>
                                <a:pt x="394532" y="242887"/>
                              </a:cubicBezTo>
                              <a:cubicBezTo>
                                <a:pt x="384141" y="242887"/>
                                <a:pt x="372884" y="242887"/>
                                <a:pt x="372884" y="242887"/>
                              </a:cubicBezTo>
                              <a:cubicBezTo>
                                <a:pt x="382409" y="242022"/>
                                <a:pt x="398862" y="240290"/>
                                <a:pt x="417046" y="237692"/>
                              </a:cubicBezTo>
                              <a:cubicBezTo>
                                <a:pt x="425705" y="236826"/>
                                <a:pt x="435230" y="235094"/>
                                <a:pt x="443889" y="234228"/>
                              </a:cubicBezTo>
                              <a:cubicBezTo>
                                <a:pt x="453414" y="232496"/>
                                <a:pt x="462073" y="231631"/>
                                <a:pt x="469866" y="230764"/>
                              </a:cubicBezTo>
                              <a:cubicBezTo>
                                <a:pt x="486318" y="228167"/>
                                <a:pt x="500173" y="226435"/>
                                <a:pt x="506234" y="226435"/>
                              </a:cubicBezTo>
                              <a:cubicBezTo>
                                <a:pt x="513162" y="226435"/>
                                <a:pt x="512296" y="228167"/>
                                <a:pt x="501039" y="232496"/>
                              </a:cubicBezTo>
                              <a:cubicBezTo>
                                <a:pt x="489782" y="235094"/>
                                <a:pt x="475927" y="237692"/>
                                <a:pt x="462073" y="239424"/>
                              </a:cubicBezTo>
                              <a:cubicBezTo>
                                <a:pt x="448218" y="242022"/>
                                <a:pt x="435230" y="243753"/>
                                <a:pt x="425705" y="244619"/>
                              </a:cubicBezTo>
                              <a:cubicBezTo>
                                <a:pt x="411850" y="248949"/>
                                <a:pt x="419643" y="248083"/>
                                <a:pt x="427437" y="248083"/>
                              </a:cubicBezTo>
                              <a:cubicBezTo>
                                <a:pt x="430900" y="248083"/>
                                <a:pt x="435230" y="247217"/>
                                <a:pt x="436096" y="248083"/>
                              </a:cubicBezTo>
                              <a:cubicBezTo>
                                <a:pt x="436961" y="248083"/>
                                <a:pt x="436096" y="248949"/>
                                <a:pt x="429168" y="251546"/>
                              </a:cubicBezTo>
                              <a:cubicBezTo>
                                <a:pt x="402325" y="257608"/>
                                <a:pt x="385873" y="260206"/>
                                <a:pt x="375482" y="261938"/>
                              </a:cubicBezTo>
                              <a:cubicBezTo>
                                <a:pt x="364225" y="262803"/>
                                <a:pt x="359030" y="262803"/>
                                <a:pt x="353834" y="261938"/>
                              </a:cubicBezTo>
                              <a:cubicBezTo>
                                <a:pt x="348639" y="261071"/>
                                <a:pt x="344309" y="260206"/>
                                <a:pt x="334784" y="260206"/>
                              </a:cubicBezTo>
                              <a:cubicBezTo>
                                <a:pt x="325259" y="260206"/>
                                <a:pt x="311405" y="261071"/>
                                <a:pt x="287159" y="264535"/>
                              </a:cubicBezTo>
                              <a:cubicBezTo>
                                <a:pt x="281964" y="266267"/>
                                <a:pt x="280232" y="267133"/>
                                <a:pt x="279366" y="267133"/>
                              </a:cubicBezTo>
                              <a:cubicBezTo>
                                <a:pt x="279366" y="267999"/>
                                <a:pt x="281098" y="267999"/>
                                <a:pt x="283696" y="267999"/>
                              </a:cubicBezTo>
                              <a:cubicBezTo>
                                <a:pt x="289757" y="267999"/>
                                <a:pt x="300148" y="267133"/>
                                <a:pt x="307941" y="266267"/>
                              </a:cubicBezTo>
                              <a:cubicBezTo>
                                <a:pt x="315734" y="265401"/>
                                <a:pt x="320064" y="265401"/>
                                <a:pt x="315734" y="267133"/>
                              </a:cubicBezTo>
                              <a:cubicBezTo>
                                <a:pt x="311405" y="268865"/>
                                <a:pt x="296684" y="271462"/>
                                <a:pt x="265511" y="277524"/>
                              </a:cubicBezTo>
                              <a:cubicBezTo>
                                <a:pt x="305343" y="269730"/>
                                <a:pt x="325259" y="267133"/>
                                <a:pt x="334784" y="266267"/>
                              </a:cubicBezTo>
                              <a:cubicBezTo>
                                <a:pt x="344309" y="265401"/>
                                <a:pt x="344309" y="267133"/>
                                <a:pt x="342577" y="268865"/>
                              </a:cubicBezTo>
                              <a:cubicBezTo>
                                <a:pt x="341711" y="270597"/>
                                <a:pt x="339114" y="273194"/>
                                <a:pt x="346041" y="273194"/>
                              </a:cubicBezTo>
                              <a:cubicBezTo>
                                <a:pt x="352102" y="273194"/>
                                <a:pt x="366823" y="272329"/>
                                <a:pt x="397130" y="266267"/>
                              </a:cubicBezTo>
                              <a:lnTo>
                                <a:pt x="334784" y="280988"/>
                              </a:lnTo>
                              <a:cubicBezTo>
                                <a:pt x="340846" y="280121"/>
                                <a:pt x="352968" y="278389"/>
                                <a:pt x="363359" y="276658"/>
                              </a:cubicBezTo>
                              <a:cubicBezTo>
                                <a:pt x="373750" y="274926"/>
                                <a:pt x="383275" y="274060"/>
                                <a:pt x="385007" y="274926"/>
                              </a:cubicBezTo>
                              <a:cubicBezTo>
                                <a:pt x="385007" y="274926"/>
                                <a:pt x="363359" y="279256"/>
                                <a:pt x="341711" y="283585"/>
                              </a:cubicBezTo>
                              <a:cubicBezTo>
                                <a:pt x="320064" y="287915"/>
                                <a:pt x="297550" y="292244"/>
                                <a:pt x="297550" y="292244"/>
                              </a:cubicBezTo>
                              <a:cubicBezTo>
                                <a:pt x="318332" y="288780"/>
                                <a:pt x="326125" y="288780"/>
                                <a:pt x="327857" y="289647"/>
                              </a:cubicBezTo>
                              <a:cubicBezTo>
                                <a:pt x="329589" y="290512"/>
                                <a:pt x="325259" y="293976"/>
                                <a:pt x="320064" y="297440"/>
                              </a:cubicBezTo>
                              <a:cubicBezTo>
                                <a:pt x="314868" y="300903"/>
                                <a:pt x="308807" y="304367"/>
                                <a:pt x="307075" y="306099"/>
                              </a:cubicBezTo>
                              <a:cubicBezTo>
                                <a:pt x="305343" y="308696"/>
                                <a:pt x="308807" y="309563"/>
                                <a:pt x="320930" y="307831"/>
                              </a:cubicBezTo>
                              <a:cubicBezTo>
                                <a:pt x="303612" y="304367"/>
                                <a:pt x="320064" y="299172"/>
                                <a:pt x="343443" y="293110"/>
                              </a:cubicBezTo>
                              <a:cubicBezTo>
                                <a:pt x="355566" y="289647"/>
                                <a:pt x="368555" y="287049"/>
                                <a:pt x="381543" y="283585"/>
                              </a:cubicBezTo>
                              <a:cubicBezTo>
                                <a:pt x="394532" y="280121"/>
                                <a:pt x="405789" y="276658"/>
                                <a:pt x="413582" y="273194"/>
                              </a:cubicBezTo>
                              <a:cubicBezTo>
                                <a:pt x="441291" y="269730"/>
                                <a:pt x="446487" y="270597"/>
                                <a:pt x="440425" y="274060"/>
                              </a:cubicBezTo>
                              <a:cubicBezTo>
                                <a:pt x="434364" y="277524"/>
                                <a:pt x="417046" y="283585"/>
                                <a:pt x="398862" y="290512"/>
                              </a:cubicBezTo>
                              <a:cubicBezTo>
                                <a:pt x="380677" y="297440"/>
                                <a:pt x="360761" y="304367"/>
                                <a:pt x="351237" y="310428"/>
                              </a:cubicBezTo>
                              <a:cubicBezTo>
                                <a:pt x="346041" y="313026"/>
                                <a:pt x="343443" y="315624"/>
                                <a:pt x="344309" y="317355"/>
                              </a:cubicBezTo>
                              <a:cubicBezTo>
                                <a:pt x="345175" y="319087"/>
                                <a:pt x="348639" y="319954"/>
                                <a:pt x="355566" y="319954"/>
                              </a:cubicBezTo>
                              <a:cubicBezTo>
                                <a:pt x="354700" y="319954"/>
                                <a:pt x="353834" y="319087"/>
                                <a:pt x="353834" y="318222"/>
                              </a:cubicBezTo>
                              <a:cubicBezTo>
                                <a:pt x="354700" y="316490"/>
                                <a:pt x="357298" y="314758"/>
                                <a:pt x="361627" y="312160"/>
                              </a:cubicBezTo>
                              <a:cubicBezTo>
                                <a:pt x="370287" y="307831"/>
                                <a:pt x="385007" y="302635"/>
                                <a:pt x="401459" y="299172"/>
                              </a:cubicBezTo>
                              <a:cubicBezTo>
                                <a:pt x="400593" y="300037"/>
                                <a:pt x="399727" y="301769"/>
                                <a:pt x="397996" y="303501"/>
                              </a:cubicBezTo>
                              <a:cubicBezTo>
                                <a:pt x="396264" y="305233"/>
                                <a:pt x="394532" y="306965"/>
                                <a:pt x="391934" y="308696"/>
                              </a:cubicBezTo>
                              <a:cubicBezTo>
                                <a:pt x="386739" y="313026"/>
                                <a:pt x="378946" y="317355"/>
                                <a:pt x="368555" y="322551"/>
                              </a:cubicBezTo>
                              <a:cubicBezTo>
                                <a:pt x="390202" y="323417"/>
                                <a:pt x="401459" y="319087"/>
                                <a:pt x="413582" y="313026"/>
                              </a:cubicBezTo>
                              <a:cubicBezTo>
                                <a:pt x="419643" y="310428"/>
                                <a:pt x="425705" y="306965"/>
                                <a:pt x="433498" y="303501"/>
                              </a:cubicBezTo>
                              <a:cubicBezTo>
                                <a:pt x="441291" y="300037"/>
                                <a:pt x="449950" y="297440"/>
                                <a:pt x="460341" y="295708"/>
                              </a:cubicBezTo>
                              <a:cubicBezTo>
                                <a:pt x="434364" y="306965"/>
                                <a:pt x="444755" y="305233"/>
                                <a:pt x="464671" y="300903"/>
                              </a:cubicBezTo>
                              <a:cubicBezTo>
                                <a:pt x="484587" y="295708"/>
                                <a:pt x="514893" y="287049"/>
                                <a:pt x="529614" y="284451"/>
                              </a:cubicBezTo>
                              <a:lnTo>
                                <a:pt x="480257" y="302635"/>
                              </a:lnTo>
                              <a:cubicBezTo>
                                <a:pt x="481123" y="306965"/>
                                <a:pt x="488050" y="306965"/>
                                <a:pt x="498441" y="304367"/>
                              </a:cubicBezTo>
                              <a:cubicBezTo>
                                <a:pt x="508832" y="301769"/>
                                <a:pt x="521821" y="297440"/>
                                <a:pt x="533943" y="293110"/>
                              </a:cubicBezTo>
                              <a:cubicBezTo>
                                <a:pt x="546932" y="288780"/>
                                <a:pt x="559055" y="284451"/>
                                <a:pt x="567714" y="281853"/>
                              </a:cubicBezTo>
                              <a:cubicBezTo>
                                <a:pt x="576373" y="279256"/>
                                <a:pt x="580702" y="280121"/>
                                <a:pt x="578971" y="284451"/>
                              </a:cubicBezTo>
                              <a:cubicBezTo>
                                <a:pt x="578971" y="284451"/>
                                <a:pt x="560787" y="290512"/>
                                <a:pt x="541737" y="296574"/>
                              </a:cubicBezTo>
                              <a:cubicBezTo>
                                <a:pt x="522687" y="302635"/>
                                <a:pt x="503636" y="308696"/>
                                <a:pt x="503636" y="308696"/>
                              </a:cubicBezTo>
                              <a:cubicBezTo>
                                <a:pt x="503636" y="308696"/>
                                <a:pt x="511430" y="307831"/>
                                <a:pt x="520089" y="306965"/>
                              </a:cubicBezTo>
                              <a:cubicBezTo>
                                <a:pt x="527882" y="306099"/>
                                <a:pt x="536541" y="304367"/>
                                <a:pt x="536541" y="304367"/>
                              </a:cubicBezTo>
                              <a:cubicBezTo>
                                <a:pt x="536541" y="304367"/>
                                <a:pt x="522687" y="309563"/>
                                <a:pt x="509698" y="314758"/>
                              </a:cubicBezTo>
                              <a:cubicBezTo>
                                <a:pt x="495843" y="319954"/>
                                <a:pt x="481989" y="325149"/>
                                <a:pt x="481989" y="325149"/>
                              </a:cubicBezTo>
                              <a:cubicBezTo>
                                <a:pt x="510564" y="318222"/>
                                <a:pt x="522687" y="316490"/>
                                <a:pt x="529614" y="317355"/>
                              </a:cubicBezTo>
                              <a:cubicBezTo>
                                <a:pt x="535675" y="318222"/>
                                <a:pt x="536541" y="321685"/>
                                <a:pt x="539139" y="325149"/>
                              </a:cubicBezTo>
                              <a:cubicBezTo>
                                <a:pt x="551261" y="318222"/>
                                <a:pt x="571177" y="309563"/>
                                <a:pt x="588496" y="302635"/>
                              </a:cubicBezTo>
                              <a:cubicBezTo>
                                <a:pt x="606680" y="295708"/>
                                <a:pt x="623132" y="291378"/>
                                <a:pt x="630059" y="291378"/>
                              </a:cubicBezTo>
                              <a:cubicBezTo>
                                <a:pt x="623132" y="297440"/>
                                <a:pt x="612741" y="302635"/>
                                <a:pt x="606680" y="305233"/>
                              </a:cubicBezTo>
                              <a:cubicBezTo>
                                <a:pt x="604082" y="306965"/>
                                <a:pt x="602350" y="307831"/>
                                <a:pt x="603216" y="308696"/>
                              </a:cubicBezTo>
                              <a:cubicBezTo>
                                <a:pt x="603216" y="308696"/>
                                <a:pt x="604948" y="309563"/>
                                <a:pt x="606680" y="309563"/>
                              </a:cubicBezTo>
                              <a:cubicBezTo>
                                <a:pt x="608412" y="309563"/>
                                <a:pt x="611009" y="309563"/>
                                <a:pt x="614473" y="309563"/>
                              </a:cubicBezTo>
                              <a:cubicBezTo>
                                <a:pt x="600618" y="315624"/>
                                <a:pt x="584166" y="321685"/>
                                <a:pt x="574641" y="325149"/>
                              </a:cubicBezTo>
                              <a:cubicBezTo>
                                <a:pt x="565116" y="327746"/>
                                <a:pt x="562518" y="326881"/>
                                <a:pt x="575507" y="317355"/>
                              </a:cubicBezTo>
                              <a:cubicBezTo>
                                <a:pt x="561653" y="323417"/>
                                <a:pt x="545200" y="328613"/>
                                <a:pt x="531346" y="334674"/>
                              </a:cubicBezTo>
                              <a:cubicBezTo>
                                <a:pt x="524418" y="342467"/>
                                <a:pt x="531346" y="344199"/>
                                <a:pt x="540871" y="344199"/>
                              </a:cubicBezTo>
                              <a:cubicBezTo>
                                <a:pt x="550396" y="344199"/>
                                <a:pt x="563384" y="342467"/>
                                <a:pt x="567714" y="342467"/>
                              </a:cubicBezTo>
                              <a:cubicBezTo>
                                <a:pt x="565116" y="341601"/>
                                <a:pt x="563384" y="339869"/>
                                <a:pt x="565982" y="336405"/>
                              </a:cubicBezTo>
                              <a:cubicBezTo>
                                <a:pt x="565982" y="336405"/>
                                <a:pt x="587630" y="330344"/>
                                <a:pt x="609278" y="324283"/>
                              </a:cubicBezTo>
                              <a:cubicBezTo>
                                <a:pt x="630059" y="318222"/>
                                <a:pt x="649975" y="312160"/>
                                <a:pt x="649975" y="312160"/>
                              </a:cubicBezTo>
                              <a:cubicBezTo>
                                <a:pt x="646512" y="316490"/>
                                <a:pt x="641316" y="319954"/>
                                <a:pt x="634389" y="322551"/>
                              </a:cubicBezTo>
                              <a:cubicBezTo>
                                <a:pt x="628327" y="326014"/>
                                <a:pt x="620534" y="328613"/>
                                <a:pt x="613607" y="331210"/>
                              </a:cubicBezTo>
                              <a:cubicBezTo>
                                <a:pt x="618802" y="330344"/>
                                <a:pt x="626596" y="327746"/>
                                <a:pt x="635255" y="325149"/>
                              </a:cubicBezTo>
                              <a:cubicBezTo>
                                <a:pt x="643048" y="322551"/>
                                <a:pt x="651707" y="319954"/>
                                <a:pt x="657768" y="319954"/>
                              </a:cubicBezTo>
                              <a:cubicBezTo>
                                <a:pt x="643914" y="327746"/>
                                <a:pt x="630059" y="336405"/>
                                <a:pt x="616205" y="343333"/>
                              </a:cubicBezTo>
                              <a:cubicBezTo>
                                <a:pt x="602350" y="350260"/>
                                <a:pt x="588496" y="356321"/>
                                <a:pt x="573775" y="358919"/>
                              </a:cubicBezTo>
                              <a:cubicBezTo>
                                <a:pt x="573775" y="358919"/>
                                <a:pt x="591093" y="355456"/>
                                <a:pt x="607546" y="351992"/>
                              </a:cubicBezTo>
                              <a:cubicBezTo>
                                <a:pt x="623998" y="348528"/>
                                <a:pt x="639584" y="344199"/>
                                <a:pt x="639584" y="344199"/>
                              </a:cubicBezTo>
                              <a:cubicBezTo>
                                <a:pt x="635255" y="347662"/>
                                <a:pt x="632657" y="352858"/>
                                <a:pt x="630059" y="358053"/>
                              </a:cubicBezTo>
                              <a:cubicBezTo>
                                <a:pt x="627462" y="363249"/>
                                <a:pt x="623998" y="368444"/>
                                <a:pt x="617071" y="371042"/>
                              </a:cubicBezTo>
                              <a:cubicBezTo>
                                <a:pt x="619668" y="373639"/>
                                <a:pt x="627462" y="373639"/>
                                <a:pt x="636987" y="371908"/>
                              </a:cubicBezTo>
                              <a:cubicBezTo>
                                <a:pt x="647377" y="370176"/>
                                <a:pt x="659500" y="366712"/>
                                <a:pt x="671623" y="363249"/>
                              </a:cubicBezTo>
                              <a:cubicBezTo>
                                <a:pt x="677684" y="361517"/>
                                <a:pt x="683746" y="359785"/>
                                <a:pt x="688941" y="358919"/>
                              </a:cubicBezTo>
                              <a:lnTo>
                                <a:pt x="689807" y="358919"/>
                              </a:lnTo>
                              <a:lnTo>
                                <a:pt x="689807" y="358919"/>
                              </a:lnTo>
                              <a:lnTo>
                                <a:pt x="689807" y="358919"/>
                              </a:lnTo>
                              <a:cubicBezTo>
                                <a:pt x="707991" y="359785"/>
                                <a:pt x="695002" y="358919"/>
                                <a:pt x="699332" y="359785"/>
                              </a:cubicBezTo>
                              <a:lnTo>
                                <a:pt x="699332" y="359785"/>
                              </a:lnTo>
                              <a:lnTo>
                                <a:pt x="699332" y="359785"/>
                              </a:lnTo>
                              <a:lnTo>
                                <a:pt x="699332" y="359785"/>
                              </a:lnTo>
                              <a:lnTo>
                                <a:pt x="700198" y="358919"/>
                              </a:lnTo>
                              <a:cubicBezTo>
                                <a:pt x="701064" y="358919"/>
                                <a:pt x="701930" y="358053"/>
                                <a:pt x="702796" y="358053"/>
                              </a:cubicBezTo>
                              <a:cubicBezTo>
                                <a:pt x="704528" y="357188"/>
                                <a:pt x="706259" y="357188"/>
                                <a:pt x="707125" y="356321"/>
                              </a:cubicBezTo>
                              <a:cubicBezTo>
                                <a:pt x="709723" y="355456"/>
                                <a:pt x="712321" y="354590"/>
                                <a:pt x="714052" y="355456"/>
                              </a:cubicBezTo>
                              <a:cubicBezTo>
                                <a:pt x="714918" y="355456"/>
                                <a:pt x="715784" y="355456"/>
                                <a:pt x="715784" y="356321"/>
                              </a:cubicBezTo>
                              <a:lnTo>
                                <a:pt x="715784" y="356321"/>
                              </a:lnTo>
                              <a:cubicBezTo>
                                <a:pt x="715784" y="356321"/>
                                <a:pt x="715784" y="356321"/>
                                <a:pt x="715784" y="356321"/>
                              </a:cubicBezTo>
                              <a:cubicBezTo>
                                <a:pt x="716650" y="356321"/>
                                <a:pt x="716650" y="356321"/>
                                <a:pt x="717516" y="357188"/>
                              </a:cubicBezTo>
                              <a:cubicBezTo>
                                <a:pt x="718382" y="357188"/>
                                <a:pt x="719248" y="358053"/>
                                <a:pt x="720114" y="358919"/>
                              </a:cubicBezTo>
                              <a:cubicBezTo>
                                <a:pt x="725309" y="355456"/>
                                <a:pt x="733102" y="352858"/>
                                <a:pt x="744359" y="351126"/>
                              </a:cubicBezTo>
                              <a:cubicBezTo>
                                <a:pt x="748689" y="351992"/>
                                <a:pt x="752153" y="352858"/>
                                <a:pt x="756482" y="353724"/>
                              </a:cubicBezTo>
                              <a:cubicBezTo>
                                <a:pt x="757348" y="353724"/>
                                <a:pt x="758214" y="354590"/>
                                <a:pt x="759080" y="354590"/>
                              </a:cubicBezTo>
                              <a:cubicBezTo>
                                <a:pt x="759080" y="354590"/>
                                <a:pt x="759946" y="354590"/>
                                <a:pt x="759946" y="354590"/>
                              </a:cubicBezTo>
                              <a:lnTo>
                                <a:pt x="760812" y="354590"/>
                              </a:lnTo>
                              <a:lnTo>
                                <a:pt x="761677" y="355456"/>
                              </a:lnTo>
                              <a:cubicBezTo>
                                <a:pt x="763409" y="356321"/>
                                <a:pt x="764275" y="356321"/>
                                <a:pt x="766007" y="357188"/>
                              </a:cubicBezTo>
                              <a:cubicBezTo>
                                <a:pt x="771202" y="359785"/>
                                <a:pt x="777264" y="362383"/>
                                <a:pt x="783325" y="364115"/>
                              </a:cubicBezTo>
                              <a:cubicBezTo>
                                <a:pt x="790252" y="365847"/>
                                <a:pt x="797180" y="366712"/>
                                <a:pt x="805839" y="365847"/>
                              </a:cubicBezTo>
                              <a:cubicBezTo>
                                <a:pt x="814498" y="364980"/>
                                <a:pt x="824889" y="362383"/>
                                <a:pt x="836146" y="356321"/>
                              </a:cubicBezTo>
                              <a:cubicBezTo>
                                <a:pt x="836146" y="356321"/>
                                <a:pt x="837012" y="364115"/>
                                <a:pt x="839609" y="371908"/>
                              </a:cubicBezTo>
                              <a:cubicBezTo>
                                <a:pt x="841341" y="379701"/>
                                <a:pt x="843939" y="387494"/>
                                <a:pt x="843939" y="387494"/>
                              </a:cubicBezTo>
                              <a:cubicBezTo>
                                <a:pt x="860391" y="384030"/>
                                <a:pt x="856062" y="374506"/>
                                <a:pt x="855196" y="363249"/>
                              </a:cubicBezTo>
                              <a:cubicBezTo>
                                <a:pt x="855196" y="358053"/>
                                <a:pt x="855196" y="352858"/>
                                <a:pt x="858659" y="347662"/>
                              </a:cubicBezTo>
                              <a:cubicBezTo>
                                <a:pt x="862123" y="342467"/>
                                <a:pt x="868184" y="339003"/>
                                <a:pt x="879441" y="335540"/>
                              </a:cubicBezTo>
                              <a:cubicBezTo>
                                <a:pt x="887234" y="332942"/>
                                <a:pt x="891564" y="333808"/>
                                <a:pt x="893296" y="335540"/>
                              </a:cubicBezTo>
                              <a:cubicBezTo>
                                <a:pt x="895028" y="338137"/>
                                <a:pt x="895028" y="341601"/>
                                <a:pt x="894162" y="345931"/>
                              </a:cubicBezTo>
                              <a:cubicBezTo>
                                <a:pt x="892430" y="354590"/>
                                <a:pt x="888100" y="366712"/>
                                <a:pt x="893296" y="371042"/>
                              </a:cubicBezTo>
                              <a:cubicBezTo>
                                <a:pt x="898491" y="366712"/>
                                <a:pt x="903687" y="362383"/>
                                <a:pt x="909748" y="357188"/>
                              </a:cubicBezTo>
                              <a:cubicBezTo>
                                <a:pt x="915809" y="351992"/>
                                <a:pt x="921871" y="347662"/>
                                <a:pt x="927932" y="344199"/>
                              </a:cubicBezTo>
                              <a:cubicBezTo>
                                <a:pt x="933993" y="340735"/>
                                <a:pt x="940055" y="339003"/>
                                <a:pt x="946116" y="339003"/>
                              </a:cubicBezTo>
                              <a:cubicBezTo>
                                <a:pt x="952178" y="339003"/>
                                <a:pt x="959105" y="342467"/>
                                <a:pt x="967764" y="348528"/>
                              </a:cubicBezTo>
                              <a:cubicBezTo>
                                <a:pt x="963434" y="351126"/>
                                <a:pt x="959105" y="351992"/>
                                <a:pt x="954775" y="351992"/>
                              </a:cubicBezTo>
                              <a:cubicBezTo>
                                <a:pt x="950446" y="351992"/>
                                <a:pt x="946116" y="351126"/>
                                <a:pt x="941787" y="352858"/>
                              </a:cubicBezTo>
                              <a:cubicBezTo>
                                <a:pt x="941787" y="352858"/>
                                <a:pt x="946982" y="357188"/>
                                <a:pt x="953909" y="361517"/>
                              </a:cubicBezTo>
                              <a:cubicBezTo>
                                <a:pt x="959971" y="365847"/>
                                <a:pt x="966898" y="370176"/>
                                <a:pt x="966898" y="370176"/>
                              </a:cubicBezTo>
                              <a:cubicBezTo>
                                <a:pt x="960837" y="377103"/>
                                <a:pt x="953909" y="382299"/>
                                <a:pt x="948714" y="385762"/>
                              </a:cubicBezTo>
                              <a:cubicBezTo>
                                <a:pt x="942653" y="389226"/>
                                <a:pt x="938323" y="391824"/>
                                <a:pt x="934859" y="393556"/>
                              </a:cubicBezTo>
                              <a:cubicBezTo>
                                <a:pt x="931396" y="395287"/>
                                <a:pt x="929664" y="397885"/>
                                <a:pt x="930530" y="400483"/>
                              </a:cubicBezTo>
                              <a:cubicBezTo>
                                <a:pt x="931396" y="403081"/>
                                <a:pt x="934859" y="407410"/>
                                <a:pt x="940921" y="413472"/>
                              </a:cubicBezTo>
                              <a:cubicBezTo>
                                <a:pt x="941787" y="397885"/>
                                <a:pt x="948714" y="390092"/>
                                <a:pt x="957373" y="385762"/>
                              </a:cubicBezTo>
                              <a:cubicBezTo>
                                <a:pt x="966032" y="381433"/>
                                <a:pt x="978155" y="380567"/>
                                <a:pt x="990278" y="379701"/>
                              </a:cubicBezTo>
                              <a:cubicBezTo>
                                <a:pt x="996339" y="378835"/>
                                <a:pt x="1002400" y="378835"/>
                                <a:pt x="1007596" y="377969"/>
                              </a:cubicBezTo>
                              <a:cubicBezTo>
                                <a:pt x="1012791" y="377103"/>
                                <a:pt x="1017986" y="375371"/>
                                <a:pt x="1021450" y="373639"/>
                              </a:cubicBezTo>
                              <a:cubicBezTo>
                                <a:pt x="1029243" y="369310"/>
                                <a:pt x="1031841" y="360651"/>
                                <a:pt x="1025780" y="345931"/>
                              </a:cubicBezTo>
                              <a:cubicBezTo>
                                <a:pt x="1025780" y="345931"/>
                                <a:pt x="1030975" y="349394"/>
                                <a:pt x="1036171" y="351992"/>
                              </a:cubicBezTo>
                              <a:cubicBezTo>
                                <a:pt x="1041366" y="355456"/>
                                <a:pt x="1046562" y="358053"/>
                                <a:pt x="1046562" y="358053"/>
                              </a:cubicBezTo>
                              <a:cubicBezTo>
                                <a:pt x="1042232" y="357188"/>
                                <a:pt x="1043098" y="361517"/>
                                <a:pt x="1038769" y="360651"/>
                              </a:cubicBezTo>
                              <a:cubicBezTo>
                                <a:pt x="1050025" y="367579"/>
                                <a:pt x="1056087" y="368444"/>
                                <a:pt x="1058684" y="365847"/>
                              </a:cubicBezTo>
                              <a:cubicBezTo>
                                <a:pt x="1061282" y="363249"/>
                                <a:pt x="1061282" y="357188"/>
                                <a:pt x="1059550" y="350260"/>
                              </a:cubicBezTo>
                              <a:cubicBezTo>
                                <a:pt x="1058684" y="343333"/>
                                <a:pt x="1056952" y="335540"/>
                                <a:pt x="1058684" y="330344"/>
                              </a:cubicBezTo>
                              <a:cubicBezTo>
                                <a:pt x="1059550" y="325149"/>
                                <a:pt x="1063014" y="321685"/>
                                <a:pt x="1072539" y="323417"/>
                              </a:cubicBezTo>
                              <a:cubicBezTo>
                                <a:pt x="1079466" y="325149"/>
                                <a:pt x="1087259" y="328613"/>
                                <a:pt x="1093321" y="332076"/>
                              </a:cubicBezTo>
                              <a:cubicBezTo>
                                <a:pt x="1098516" y="335540"/>
                                <a:pt x="1102846" y="339869"/>
                                <a:pt x="1101114" y="343333"/>
                              </a:cubicBezTo>
                              <a:cubicBezTo>
                                <a:pt x="1101114" y="343333"/>
                                <a:pt x="1105443" y="339003"/>
                                <a:pt x="1108041" y="335540"/>
                              </a:cubicBezTo>
                              <a:cubicBezTo>
                                <a:pt x="1109773" y="333808"/>
                                <a:pt x="1111505" y="331210"/>
                                <a:pt x="1112371" y="330344"/>
                              </a:cubicBezTo>
                              <a:cubicBezTo>
                                <a:pt x="1113237" y="328613"/>
                                <a:pt x="1114102" y="327746"/>
                                <a:pt x="1114102" y="327746"/>
                              </a:cubicBezTo>
                              <a:cubicBezTo>
                                <a:pt x="1121030" y="328613"/>
                                <a:pt x="1127957" y="335540"/>
                                <a:pt x="1125359" y="337272"/>
                              </a:cubicBezTo>
                              <a:cubicBezTo>
                                <a:pt x="1128823" y="336405"/>
                                <a:pt x="1134884" y="335540"/>
                                <a:pt x="1140080" y="334674"/>
                              </a:cubicBezTo>
                              <a:cubicBezTo>
                                <a:pt x="1149605" y="332942"/>
                                <a:pt x="1158264" y="331210"/>
                                <a:pt x="1158264" y="331210"/>
                              </a:cubicBezTo>
                              <a:lnTo>
                                <a:pt x="1159996" y="332942"/>
                              </a:lnTo>
                              <a:cubicBezTo>
                                <a:pt x="1157398" y="327746"/>
                                <a:pt x="1154800" y="321685"/>
                                <a:pt x="1152202" y="316490"/>
                              </a:cubicBezTo>
                              <a:cubicBezTo>
                                <a:pt x="1149605" y="311294"/>
                                <a:pt x="1147007" y="306099"/>
                                <a:pt x="1145275" y="301769"/>
                              </a:cubicBezTo>
                              <a:cubicBezTo>
                                <a:pt x="1155666" y="305233"/>
                                <a:pt x="1156532" y="306965"/>
                                <a:pt x="1156532" y="308696"/>
                              </a:cubicBezTo>
                              <a:cubicBezTo>
                                <a:pt x="1156532" y="310428"/>
                                <a:pt x="1155666" y="312160"/>
                                <a:pt x="1161727" y="315624"/>
                              </a:cubicBezTo>
                              <a:cubicBezTo>
                                <a:pt x="1161727" y="315624"/>
                                <a:pt x="1161727" y="311294"/>
                                <a:pt x="1161727" y="307831"/>
                              </a:cubicBezTo>
                              <a:cubicBezTo>
                                <a:pt x="1161727" y="303501"/>
                                <a:pt x="1160862" y="300037"/>
                                <a:pt x="1160862" y="300037"/>
                              </a:cubicBezTo>
                              <a:cubicBezTo>
                                <a:pt x="1176448" y="306965"/>
                                <a:pt x="1185973" y="314758"/>
                                <a:pt x="1187705" y="319954"/>
                              </a:cubicBezTo>
                              <a:cubicBezTo>
                                <a:pt x="1190303" y="326014"/>
                                <a:pt x="1185973" y="329478"/>
                                <a:pt x="1176448" y="328613"/>
                              </a:cubicBezTo>
                              <a:cubicBezTo>
                                <a:pt x="1201559" y="342467"/>
                                <a:pt x="1214548" y="348528"/>
                                <a:pt x="1221475" y="350260"/>
                              </a:cubicBezTo>
                              <a:cubicBezTo>
                                <a:pt x="1228403" y="351992"/>
                                <a:pt x="1228403" y="348528"/>
                                <a:pt x="1227537" y="345065"/>
                              </a:cubicBezTo>
                              <a:cubicBezTo>
                                <a:pt x="1226671" y="341601"/>
                                <a:pt x="1225805" y="337272"/>
                                <a:pt x="1231000" y="335540"/>
                              </a:cubicBezTo>
                              <a:cubicBezTo>
                                <a:pt x="1233598" y="334674"/>
                                <a:pt x="1237928" y="334674"/>
                                <a:pt x="1244855" y="335540"/>
                              </a:cubicBezTo>
                              <a:cubicBezTo>
                                <a:pt x="1251782" y="336405"/>
                                <a:pt x="1261307" y="338137"/>
                                <a:pt x="1275162" y="341601"/>
                              </a:cubicBezTo>
                              <a:cubicBezTo>
                                <a:pt x="1275162" y="341601"/>
                                <a:pt x="1272564" y="344199"/>
                                <a:pt x="1269100" y="346797"/>
                              </a:cubicBezTo>
                              <a:cubicBezTo>
                                <a:pt x="1265637" y="349394"/>
                                <a:pt x="1263039" y="351992"/>
                                <a:pt x="1263039" y="351992"/>
                              </a:cubicBezTo>
                              <a:cubicBezTo>
                                <a:pt x="1297675" y="367579"/>
                                <a:pt x="1316725" y="371042"/>
                                <a:pt x="1334909" y="373639"/>
                              </a:cubicBezTo>
                              <a:cubicBezTo>
                                <a:pt x="1343568" y="374506"/>
                                <a:pt x="1353093" y="375371"/>
                                <a:pt x="1364350" y="377103"/>
                              </a:cubicBezTo>
                              <a:cubicBezTo>
                                <a:pt x="1375607" y="378835"/>
                                <a:pt x="1389462" y="380567"/>
                                <a:pt x="1407646" y="384030"/>
                              </a:cubicBezTo>
                              <a:cubicBezTo>
                                <a:pt x="1400718" y="381433"/>
                                <a:pt x="1385998" y="377969"/>
                                <a:pt x="1369546" y="373639"/>
                              </a:cubicBezTo>
                              <a:cubicBezTo>
                                <a:pt x="1353093" y="369310"/>
                                <a:pt x="1334043" y="363249"/>
                                <a:pt x="1316725" y="358053"/>
                              </a:cubicBezTo>
                              <a:cubicBezTo>
                                <a:pt x="1299407" y="351992"/>
                                <a:pt x="1283821" y="345931"/>
                                <a:pt x="1272564" y="340735"/>
                              </a:cubicBezTo>
                              <a:cubicBezTo>
                                <a:pt x="1261307" y="334674"/>
                                <a:pt x="1254380" y="329478"/>
                                <a:pt x="1254380" y="325149"/>
                              </a:cubicBezTo>
                              <a:cubicBezTo>
                                <a:pt x="1262173" y="326881"/>
                                <a:pt x="1269100" y="327746"/>
                                <a:pt x="1273430" y="326881"/>
                              </a:cubicBezTo>
                              <a:cubicBezTo>
                                <a:pt x="1277759" y="326014"/>
                                <a:pt x="1278625" y="323417"/>
                                <a:pt x="1274296" y="316490"/>
                              </a:cubicBezTo>
                              <a:cubicBezTo>
                                <a:pt x="1295077" y="326014"/>
                                <a:pt x="1306334" y="329478"/>
                                <a:pt x="1314128" y="329478"/>
                              </a:cubicBezTo>
                              <a:cubicBezTo>
                                <a:pt x="1321921" y="329478"/>
                                <a:pt x="1327116" y="327746"/>
                                <a:pt x="1334043" y="325149"/>
                              </a:cubicBezTo>
                              <a:lnTo>
                                <a:pt x="1392059" y="350260"/>
                              </a:lnTo>
                              <a:cubicBezTo>
                                <a:pt x="1394657" y="345065"/>
                                <a:pt x="1386864" y="339869"/>
                                <a:pt x="1377339" y="333808"/>
                              </a:cubicBezTo>
                              <a:cubicBezTo>
                                <a:pt x="1372144" y="331210"/>
                                <a:pt x="1366948" y="327746"/>
                                <a:pt x="1360887" y="325149"/>
                              </a:cubicBezTo>
                              <a:cubicBezTo>
                                <a:pt x="1355691" y="321685"/>
                                <a:pt x="1349630" y="319087"/>
                                <a:pt x="1345300" y="315624"/>
                              </a:cubicBezTo>
                              <a:cubicBezTo>
                                <a:pt x="1358289" y="315624"/>
                                <a:pt x="1379071" y="319087"/>
                                <a:pt x="1402450" y="325149"/>
                              </a:cubicBezTo>
                              <a:cubicBezTo>
                                <a:pt x="1425830" y="331210"/>
                                <a:pt x="1453539" y="339003"/>
                                <a:pt x="1478650" y="345931"/>
                              </a:cubicBezTo>
                              <a:cubicBezTo>
                                <a:pt x="1491639" y="345065"/>
                                <a:pt x="1490773" y="343333"/>
                                <a:pt x="1482980" y="340735"/>
                              </a:cubicBezTo>
                              <a:cubicBezTo>
                                <a:pt x="1475187" y="338137"/>
                                <a:pt x="1460466" y="334674"/>
                                <a:pt x="1444880" y="331210"/>
                              </a:cubicBezTo>
                              <a:cubicBezTo>
                                <a:pt x="1414573" y="324283"/>
                                <a:pt x="1384266" y="315624"/>
                                <a:pt x="1396389" y="309563"/>
                              </a:cubicBezTo>
                              <a:cubicBezTo>
                                <a:pt x="1409378" y="310428"/>
                                <a:pt x="1419769" y="310428"/>
                                <a:pt x="1425830" y="309563"/>
                              </a:cubicBezTo>
                              <a:cubicBezTo>
                                <a:pt x="1429293" y="308696"/>
                                <a:pt x="1431891" y="308696"/>
                                <a:pt x="1433623" y="306965"/>
                              </a:cubicBezTo>
                              <a:cubicBezTo>
                                <a:pt x="1435355" y="306099"/>
                                <a:pt x="1436221" y="305233"/>
                                <a:pt x="1437087" y="303501"/>
                              </a:cubicBezTo>
                              <a:cubicBezTo>
                                <a:pt x="1437952" y="300903"/>
                                <a:pt x="1436221" y="297440"/>
                                <a:pt x="1432757" y="293976"/>
                              </a:cubicBezTo>
                              <a:cubicBezTo>
                                <a:pt x="1431891" y="293110"/>
                                <a:pt x="1431025" y="292244"/>
                                <a:pt x="1430159" y="291378"/>
                              </a:cubicBezTo>
                              <a:cubicBezTo>
                                <a:pt x="1429293" y="290512"/>
                                <a:pt x="1427562" y="289647"/>
                                <a:pt x="1426696" y="287915"/>
                              </a:cubicBezTo>
                              <a:cubicBezTo>
                                <a:pt x="1424098" y="286183"/>
                                <a:pt x="1421500" y="283585"/>
                                <a:pt x="1418037" y="280988"/>
                              </a:cubicBezTo>
                              <a:cubicBezTo>
                                <a:pt x="1440550" y="282719"/>
                                <a:pt x="1452673" y="285317"/>
                                <a:pt x="1463064" y="288780"/>
                              </a:cubicBezTo>
                              <a:cubicBezTo>
                                <a:pt x="1473455" y="292244"/>
                                <a:pt x="1481248" y="295708"/>
                                <a:pt x="1496834" y="298306"/>
                              </a:cubicBezTo>
                              <a:cubicBezTo>
                                <a:pt x="1496834" y="298306"/>
                                <a:pt x="1483846" y="293110"/>
                                <a:pt x="1469991" y="288780"/>
                              </a:cubicBezTo>
                              <a:cubicBezTo>
                                <a:pt x="1456137" y="283585"/>
                                <a:pt x="1442282" y="279256"/>
                                <a:pt x="1442282" y="279256"/>
                              </a:cubicBezTo>
                              <a:cubicBezTo>
                                <a:pt x="1447477" y="278389"/>
                                <a:pt x="1467394" y="283585"/>
                                <a:pt x="1477784" y="286183"/>
                              </a:cubicBezTo>
                              <a:cubicBezTo>
                                <a:pt x="1469991" y="281853"/>
                                <a:pt x="1448343" y="276658"/>
                                <a:pt x="1427562" y="272329"/>
                              </a:cubicBezTo>
                              <a:cubicBezTo>
                                <a:pt x="1417171" y="269730"/>
                                <a:pt x="1406780" y="267133"/>
                                <a:pt x="1398987" y="265401"/>
                              </a:cubicBezTo>
                              <a:cubicBezTo>
                                <a:pt x="1391193" y="262803"/>
                                <a:pt x="1384266" y="260206"/>
                                <a:pt x="1381668" y="258474"/>
                              </a:cubicBezTo>
                              <a:cubicBezTo>
                                <a:pt x="1357423" y="253278"/>
                                <a:pt x="1355691" y="251546"/>
                                <a:pt x="1366082" y="252412"/>
                              </a:cubicBezTo>
                              <a:cubicBezTo>
                                <a:pt x="1376473" y="253278"/>
                                <a:pt x="1398121" y="255010"/>
                                <a:pt x="1421500" y="256742"/>
                              </a:cubicBezTo>
                              <a:cubicBezTo>
                                <a:pt x="1444014" y="258474"/>
                                <a:pt x="1467394" y="260206"/>
                                <a:pt x="1478650" y="259340"/>
                              </a:cubicBezTo>
                              <a:cubicBezTo>
                                <a:pt x="1489041" y="258474"/>
                                <a:pt x="1488175" y="255876"/>
                                <a:pt x="1460466" y="248949"/>
                              </a:cubicBezTo>
                              <a:cubicBezTo>
                                <a:pt x="1476918" y="250681"/>
                                <a:pt x="1491639" y="252412"/>
                                <a:pt x="1508091" y="255010"/>
                              </a:cubicBezTo>
                              <a:cubicBezTo>
                                <a:pt x="1523678" y="257608"/>
                                <a:pt x="1540996" y="261071"/>
                                <a:pt x="1560912" y="263669"/>
                              </a:cubicBezTo>
                              <a:cubicBezTo>
                                <a:pt x="1557448" y="261938"/>
                                <a:pt x="1553984" y="261071"/>
                                <a:pt x="1550521" y="260206"/>
                              </a:cubicBezTo>
                              <a:cubicBezTo>
                                <a:pt x="1547057" y="259340"/>
                                <a:pt x="1544459" y="257608"/>
                                <a:pt x="1541862" y="256742"/>
                              </a:cubicBezTo>
                              <a:cubicBezTo>
                                <a:pt x="1536666" y="255010"/>
                                <a:pt x="1531471" y="253278"/>
                                <a:pt x="1527141" y="251546"/>
                              </a:cubicBezTo>
                              <a:cubicBezTo>
                                <a:pt x="1518482" y="248949"/>
                                <a:pt x="1511555" y="246351"/>
                                <a:pt x="1503762" y="244619"/>
                              </a:cubicBezTo>
                              <a:cubicBezTo>
                                <a:pt x="1502896" y="244619"/>
                                <a:pt x="1502030" y="243753"/>
                                <a:pt x="1501164" y="243753"/>
                              </a:cubicBezTo>
                              <a:lnTo>
                                <a:pt x="1500298" y="243753"/>
                              </a:lnTo>
                              <a:lnTo>
                                <a:pt x="1500298" y="243753"/>
                              </a:lnTo>
                              <a:cubicBezTo>
                                <a:pt x="1508957" y="239424"/>
                                <a:pt x="1502896" y="242887"/>
                                <a:pt x="1504628" y="241155"/>
                              </a:cubicBezTo>
                              <a:lnTo>
                                <a:pt x="1504628" y="241155"/>
                              </a:lnTo>
                              <a:lnTo>
                                <a:pt x="1504628" y="241155"/>
                              </a:lnTo>
                              <a:lnTo>
                                <a:pt x="1504628" y="241155"/>
                              </a:lnTo>
                              <a:lnTo>
                                <a:pt x="1503762" y="241155"/>
                              </a:lnTo>
                              <a:lnTo>
                                <a:pt x="1502030" y="241155"/>
                              </a:lnTo>
                              <a:cubicBezTo>
                                <a:pt x="1499432" y="241155"/>
                                <a:pt x="1496834" y="240290"/>
                                <a:pt x="1494237" y="240290"/>
                              </a:cubicBezTo>
                              <a:cubicBezTo>
                                <a:pt x="1489041" y="239424"/>
                                <a:pt x="1482114" y="238558"/>
                                <a:pt x="1475187" y="237692"/>
                              </a:cubicBezTo>
                              <a:cubicBezTo>
                                <a:pt x="1460466" y="235094"/>
                                <a:pt x="1440550" y="232496"/>
                                <a:pt x="1412841" y="228167"/>
                              </a:cubicBezTo>
                              <a:cubicBezTo>
                                <a:pt x="1412841" y="228167"/>
                                <a:pt x="1412841" y="228167"/>
                                <a:pt x="1413707" y="228167"/>
                              </a:cubicBezTo>
                              <a:cubicBezTo>
                                <a:pt x="1413707" y="228167"/>
                                <a:pt x="1414573" y="228167"/>
                                <a:pt x="1414573" y="228167"/>
                              </a:cubicBezTo>
                              <a:cubicBezTo>
                                <a:pt x="1414573" y="228167"/>
                                <a:pt x="1415439" y="228167"/>
                                <a:pt x="1416305" y="228167"/>
                              </a:cubicBezTo>
                              <a:cubicBezTo>
                                <a:pt x="1418903" y="228167"/>
                                <a:pt x="1421500" y="228167"/>
                                <a:pt x="1425830" y="228167"/>
                              </a:cubicBezTo>
                              <a:cubicBezTo>
                                <a:pt x="1433623" y="228167"/>
                                <a:pt x="1444014" y="228167"/>
                                <a:pt x="1454405" y="228167"/>
                              </a:cubicBezTo>
                              <a:cubicBezTo>
                                <a:pt x="1464796" y="228167"/>
                                <a:pt x="1475187" y="228167"/>
                                <a:pt x="1483846" y="228167"/>
                              </a:cubicBezTo>
                              <a:cubicBezTo>
                                <a:pt x="1491639" y="228167"/>
                                <a:pt x="1496834" y="228167"/>
                                <a:pt x="1496834" y="228167"/>
                              </a:cubicBezTo>
                              <a:cubicBezTo>
                                <a:pt x="1473455" y="228167"/>
                                <a:pt x="1450941" y="226435"/>
                                <a:pt x="1429293" y="224704"/>
                              </a:cubicBezTo>
                              <a:cubicBezTo>
                                <a:pt x="1407646" y="222972"/>
                                <a:pt x="1385998" y="220374"/>
                                <a:pt x="1364350" y="216910"/>
                              </a:cubicBezTo>
                              <a:cubicBezTo>
                                <a:pt x="1359155" y="216044"/>
                                <a:pt x="1353959" y="215178"/>
                                <a:pt x="1348764" y="215178"/>
                              </a:cubicBezTo>
                              <a:cubicBezTo>
                                <a:pt x="1346166" y="215178"/>
                                <a:pt x="1343568" y="214313"/>
                                <a:pt x="1340971" y="214313"/>
                              </a:cubicBezTo>
                              <a:cubicBezTo>
                                <a:pt x="1338373" y="214313"/>
                                <a:pt x="1335775" y="213446"/>
                                <a:pt x="1333178" y="213446"/>
                              </a:cubicBezTo>
                              <a:cubicBezTo>
                                <a:pt x="1323653" y="212581"/>
                                <a:pt x="1312396" y="210849"/>
                                <a:pt x="1301139" y="209117"/>
                              </a:cubicBezTo>
                              <a:cubicBezTo>
                                <a:pt x="1280357" y="206519"/>
                                <a:pt x="1259575" y="203921"/>
                                <a:pt x="1239659" y="202190"/>
                              </a:cubicBezTo>
                              <a:cubicBezTo>
                                <a:pt x="1197230" y="200458"/>
                                <a:pt x="1161727" y="197860"/>
                                <a:pt x="1144409" y="196994"/>
                              </a:cubicBezTo>
                              <a:cubicBezTo>
                                <a:pt x="1144409" y="196994"/>
                                <a:pt x="1130555" y="195262"/>
                                <a:pt x="1115834" y="193530"/>
                              </a:cubicBezTo>
                              <a:cubicBezTo>
                                <a:pt x="1108907" y="192665"/>
                                <a:pt x="1101114" y="191799"/>
                                <a:pt x="1095918" y="191799"/>
                              </a:cubicBezTo>
                              <a:cubicBezTo>
                                <a:pt x="1090723" y="190933"/>
                                <a:pt x="1086394" y="190933"/>
                                <a:pt x="1086394" y="190933"/>
                              </a:cubicBezTo>
                              <a:cubicBezTo>
                                <a:pt x="1105443" y="191799"/>
                                <a:pt x="1144409" y="194397"/>
                                <a:pt x="1191168" y="197860"/>
                              </a:cubicBezTo>
                              <a:cubicBezTo>
                                <a:pt x="1181644" y="196994"/>
                                <a:pt x="1172984" y="196128"/>
                                <a:pt x="1164325" y="195262"/>
                              </a:cubicBezTo>
                              <a:cubicBezTo>
                                <a:pt x="1185973" y="196128"/>
                                <a:pt x="1213682" y="196994"/>
                                <a:pt x="1243123" y="199592"/>
                              </a:cubicBezTo>
                              <a:cubicBezTo>
                                <a:pt x="1272564" y="201324"/>
                                <a:pt x="1304602" y="203921"/>
                                <a:pt x="1335775" y="206519"/>
                              </a:cubicBezTo>
                              <a:cubicBezTo>
                                <a:pt x="1312396" y="205653"/>
                                <a:pt x="1288150" y="204787"/>
                                <a:pt x="1263905" y="203921"/>
                              </a:cubicBezTo>
                              <a:cubicBezTo>
                                <a:pt x="1297675" y="206519"/>
                                <a:pt x="1333178" y="209983"/>
                                <a:pt x="1367814" y="213446"/>
                              </a:cubicBezTo>
                              <a:cubicBezTo>
                                <a:pt x="1402450" y="216910"/>
                                <a:pt x="1437952" y="219508"/>
                                <a:pt x="1470857" y="222105"/>
                              </a:cubicBezTo>
                              <a:cubicBezTo>
                                <a:pt x="1458734" y="220374"/>
                                <a:pt x="1449209" y="218642"/>
                                <a:pt x="1444014" y="216910"/>
                              </a:cubicBezTo>
                              <a:cubicBezTo>
                                <a:pt x="1462198" y="218642"/>
                                <a:pt x="1477784" y="220374"/>
                                <a:pt x="1489907" y="221240"/>
                              </a:cubicBezTo>
                              <a:cubicBezTo>
                                <a:pt x="1502030" y="222105"/>
                                <a:pt x="1478650" y="218642"/>
                                <a:pt x="1450941" y="216044"/>
                              </a:cubicBezTo>
                              <a:cubicBezTo>
                                <a:pt x="1450941" y="216044"/>
                                <a:pt x="1482980" y="217776"/>
                                <a:pt x="1515019" y="219508"/>
                              </a:cubicBezTo>
                              <a:cubicBezTo>
                                <a:pt x="1547057" y="221240"/>
                                <a:pt x="1579962" y="222105"/>
                                <a:pt x="1579962" y="222105"/>
                              </a:cubicBezTo>
                              <a:cubicBezTo>
                                <a:pt x="1579962" y="222105"/>
                                <a:pt x="1567839" y="221240"/>
                                <a:pt x="1554850" y="220374"/>
                              </a:cubicBezTo>
                              <a:cubicBezTo>
                                <a:pt x="1542728" y="219508"/>
                                <a:pt x="1529739" y="218642"/>
                                <a:pt x="1529739" y="218642"/>
                              </a:cubicBezTo>
                              <a:cubicBezTo>
                                <a:pt x="1529739" y="218642"/>
                                <a:pt x="1535800" y="217776"/>
                                <a:pt x="1544459" y="217776"/>
                              </a:cubicBezTo>
                              <a:cubicBezTo>
                                <a:pt x="1553119" y="216910"/>
                                <a:pt x="1564375" y="216044"/>
                                <a:pt x="1575632" y="215178"/>
                              </a:cubicBezTo>
                              <a:cubicBezTo>
                                <a:pt x="1586889" y="214313"/>
                                <a:pt x="1598146" y="212581"/>
                                <a:pt x="1606805" y="211715"/>
                              </a:cubicBezTo>
                              <a:cubicBezTo>
                                <a:pt x="1611134" y="210849"/>
                                <a:pt x="1614598" y="210849"/>
                                <a:pt x="1617196" y="210849"/>
                              </a:cubicBezTo>
                              <a:cubicBezTo>
                                <a:pt x="1619793" y="210849"/>
                                <a:pt x="1620659" y="209983"/>
                                <a:pt x="1620659" y="209983"/>
                              </a:cubicBezTo>
                              <a:cubicBezTo>
                                <a:pt x="1589487" y="206519"/>
                                <a:pt x="1553984" y="203056"/>
                                <a:pt x="1517616" y="199592"/>
                              </a:cubicBezTo>
                              <a:cubicBezTo>
                                <a:pt x="1479516" y="196994"/>
                                <a:pt x="1442282" y="194397"/>
                                <a:pt x="1406780" y="191799"/>
                              </a:cubicBezTo>
                              <a:close/>
                              <a:moveTo>
                                <a:pt x="1225805" y="320819"/>
                              </a:moveTo>
                              <a:cubicBezTo>
                                <a:pt x="1230134" y="320819"/>
                                <a:pt x="1242257" y="325149"/>
                                <a:pt x="1253514" y="327746"/>
                              </a:cubicBezTo>
                              <a:cubicBezTo>
                                <a:pt x="1254380" y="330344"/>
                                <a:pt x="1257843" y="334674"/>
                                <a:pt x="1256977" y="337272"/>
                              </a:cubicBezTo>
                              <a:cubicBezTo>
                                <a:pt x="1256112" y="339869"/>
                                <a:pt x="1252648" y="340735"/>
                                <a:pt x="1239659" y="335540"/>
                              </a:cubicBezTo>
                              <a:cubicBezTo>
                                <a:pt x="1224073" y="323417"/>
                                <a:pt x="1221475" y="319954"/>
                                <a:pt x="1225805" y="320819"/>
                              </a:cubicBezTo>
                              <a:close/>
                              <a:moveTo>
                                <a:pt x="1052623" y="190067"/>
                              </a:moveTo>
                              <a:cubicBezTo>
                                <a:pt x="1041366" y="189201"/>
                                <a:pt x="1030109" y="188335"/>
                                <a:pt x="1018852" y="187469"/>
                              </a:cubicBezTo>
                              <a:cubicBezTo>
                                <a:pt x="1018852" y="187469"/>
                                <a:pt x="1017986" y="187469"/>
                                <a:pt x="1017986" y="188335"/>
                              </a:cubicBezTo>
                              <a:cubicBezTo>
                                <a:pt x="1038769" y="191799"/>
                                <a:pt x="1051757" y="194397"/>
                                <a:pt x="1057818" y="195262"/>
                              </a:cubicBezTo>
                              <a:cubicBezTo>
                                <a:pt x="1065612" y="196994"/>
                                <a:pt x="1065612" y="196994"/>
                                <a:pt x="1062148" y="196128"/>
                              </a:cubicBezTo>
                              <a:cubicBezTo>
                                <a:pt x="1058684" y="195262"/>
                                <a:pt x="1052623" y="194397"/>
                                <a:pt x="1047428" y="193530"/>
                              </a:cubicBezTo>
                              <a:cubicBezTo>
                                <a:pt x="1042232" y="192665"/>
                                <a:pt x="1039634" y="192665"/>
                                <a:pt x="1042232" y="192665"/>
                              </a:cubicBezTo>
                              <a:lnTo>
                                <a:pt x="1030975" y="190067"/>
                              </a:lnTo>
                              <a:cubicBezTo>
                                <a:pt x="1024914" y="189201"/>
                                <a:pt x="1020584" y="188335"/>
                                <a:pt x="1017121" y="187469"/>
                              </a:cubicBezTo>
                              <a:cubicBezTo>
                                <a:pt x="1017121" y="187469"/>
                                <a:pt x="1017121" y="187469"/>
                                <a:pt x="1017121" y="187469"/>
                              </a:cubicBezTo>
                              <a:cubicBezTo>
                                <a:pt x="1017121" y="187469"/>
                                <a:pt x="1017121" y="187469"/>
                                <a:pt x="1017121" y="187469"/>
                              </a:cubicBezTo>
                              <a:cubicBezTo>
                                <a:pt x="1017121" y="187469"/>
                                <a:pt x="1017121" y="187469"/>
                                <a:pt x="1017121" y="187469"/>
                              </a:cubicBezTo>
                              <a:lnTo>
                                <a:pt x="1017121" y="187469"/>
                              </a:lnTo>
                              <a:lnTo>
                                <a:pt x="1017121" y="187469"/>
                              </a:lnTo>
                              <a:lnTo>
                                <a:pt x="1017121" y="187469"/>
                              </a:lnTo>
                              <a:lnTo>
                                <a:pt x="1017121" y="187469"/>
                              </a:lnTo>
                              <a:cubicBezTo>
                                <a:pt x="1017986" y="187469"/>
                                <a:pt x="1016255" y="187469"/>
                                <a:pt x="1014523" y="186603"/>
                              </a:cubicBezTo>
                              <a:cubicBezTo>
                                <a:pt x="1014523" y="186603"/>
                                <a:pt x="1013657" y="186603"/>
                                <a:pt x="1013657" y="186603"/>
                              </a:cubicBezTo>
                              <a:cubicBezTo>
                                <a:pt x="1012791" y="186603"/>
                                <a:pt x="1011059" y="185738"/>
                                <a:pt x="1007596" y="184871"/>
                              </a:cubicBezTo>
                              <a:cubicBezTo>
                                <a:pt x="1007596" y="184871"/>
                                <a:pt x="1008462" y="184871"/>
                                <a:pt x="1008462" y="184871"/>
                              </a:cubicBezTo>
                              <a:cubicBezTo>
                                <a:pt x="1008462" y="184871"/>
                                <a:pt x="1009327" y="184871"/>
                                <a:pt x="1009327" y="184871"/>
                              </a:cubicBezTo>
                              <a:cubicBezTo>
                                <a:pt x="1010193" y="184871"/>
                                <a:pt x="1010193" y="184871"/>
                                <a:pt x="1011059" y="185738"/>
                              </a:cubicBezTo>
                              <a:cubicBezTo>
                                <a:pt x="1010193" y="185738"/>
                                <a:pt x="1009327" y="184871"/>
                                <a:pt x="1008462" y="184871"/>
                              </a:cubicBezTo>
                              <a:cubicBezTo>
                                <a:pt x="1008462" y="184871"/>
                                <a:pt x="1009327" y="184871"/>
                                <a:pt x="1009327" y="184871"/>
                              </a:cubicBezTo>
                              <a:cubicBezTo>
                                <a:pt x="1008462" y="184871"/>
                                <a:pt x="1007596" y="184871"/>
                                <a:pt x="1006730" y="184006"/>
                              </a:cubicBezTo>
                              <a:cubicBezTo>
                                <a:pt x="1005864" y="184006"/>
                                <a:pt x="1004998" y="183139"/>
                                <a:pt x="1004132" y="183139"/>
                              </a:cubicBezTo>
                              <a:lnTo>
                                <a:pt x="1004132" y="183139"/>
                              </a:lnTo>
                              <a:cubicBezTo>
                                <a:pt x="1004132" y="183139"/>
                                <a:pt x="1004132" y="183139"/>
                                <a:pt x="1004132" y="183139"/>
                              </a:cubicBezTo>
                              <a:lnTo>
                                <a:pt x="1004132" y="183139"/>
                              </a:lnTo>
                              <a:lnTo>
                                <a:pt x="1004132" y="183139"/>
                              </a:lnTo>
                              <a:cubicBezTo>
                                <a:pt x="1004132" y="183139"/>
                                <a:pt x="1004132" y="183139"/>
                                <a:pt x="1004132" y="183139"/>
                              </a:cubicBezTo>
                              <a:cubicBezTo>
                                <a:pt x="1004132" y="183139"/>
                                <a:pt x="1004132" y="183139"/>
                                <a:pt x="1004998" y="183139"/>
                              </a:cubicBezTo>
                              <a:lnTo>
                                <a:pt x="1004998" y="183139"/>
                              </a:lnTo>
                              <a:cubicBezTo>
                                <a:pt x="1007596" y="183139"/>
                                <a:pt x="1009327" y="184006"/>
                                <a:pt x="1011059" y="184006"/>
                              </a:cubicBezTo>
                              <a:lnTo>
                                <a:pt x="1011059" y="184006"/>
                              </a:lnTo>
                              <a:cubicBezTo>
                                <a:pt x="1011059" y="184006"/>
                                <a:pt x="1011059" y="184006"/>
                                <a:pt x="1011059" y="184006"/>
                              </a:cubicBezTo>
                              <a:cubicBezTo>
                                <a:pt x="1011059" y="184006"/>
                                <a:pt x="1011059" y="184006"/>
                                <a:pt x="1011059" y="184006"/>
                              </a:cubicBezTo>
                              <a:cubicBezTo>
                                <a:pt x="1011059" y="184006"/>
                                <a:pt x="1011059" y="184006"/>
                                <a:pt x="1010193" y="184006"/>
                              </a:cubicBezTo>
                              <a:lnTo>
                                <a:pt x="1010193" y="184006"/>
                              </a:lnTo>
                              <a:cubicBezTo>
                                <a:pt x="1010193" y="184006"/>
                                <a:pt x="1010193" y="184006"/>
                                <a:pt x="1010193" y="184006"/>
                              </a:cubicBezTo>
                              <a:cubicBezTo>
                                <a:pt x="1010193" y="184006"/>
                                <a:pt x="1011059" y="184006"/>
                                <a:pt x="1011059" y="184006"/>
                              </a:cubicBezTo>
                              <a:cubicBezTo>
                                <a:pt x="1011059" y="184006"/>
                                <a:pt x="1011059" y="184006"/>
                                <a:pt x="1011059" y="184006"/>
                              </a:cubicBezTo>
                              <a:cubicBezTo>
                                <a:pt x="1011925" y="184006"/>
                                <a:pt x="1011925" y="184006"/>
                                <a:pt x="1012791" y="184006"/>
                              </a:cubicBezTo>
                              <a:cubicBezTo>
                                <a:pt x="1012791" y="184006"/>
                                <a:pt x="1013657" y="184006"/>
                                <a:pt x="1013657" y="184006"/>
                              </a:cubicBezTo>
                              <a:cubicBezTo>
                                <a:pt x="1013657" y="184006"/>
                                <a:pt x="1014523" y="184006"/>
                                <a:pt x="1014523" y="184006"/>
                              </a:cubicBezTo>
                              <a:cubicBezTo>
                                <a:pt x="1014523" y="184006"/>
                                <a:pt x="1014523" y="184006"/>
                                <a:pt x="1013657" y="184006"/>
                              </a:cubicBezTo>
                              <a:cubicBezTo>
                                <a:pt x="1013657" y="184006"/>
                                <a:pt x="1013657" y="184006"/>
                                <a:pt x="1014523" y="184006"/>
                              </a:cubicBezTo>
                              <a:cubicBezTo>
                                <a:pt x="1014523" y="184006"/>
                                <a:pt x="1014523" y="184006"/>
                                <a:pt x="1014523" y="184006"/>
                              </a:cubicBezTo>
                              <a:cubicBezTo>
                                <a:pt x="1014523" y="184006"/>
                                <a:pt x="1015389" y="184006"/>
                                <a:pt x="1015389" y="184006"/>
                              </a:cubicBezTo>
                              <a:lnTo>
                                <a:pt x="1015389" y="184006"/>
                              </a:lnTo>
                              <a:cubicBezTo>
                                <a:pt x="1015389" y="184006"/>
                                <a:pt x="1015389" y="184006"/>
                                <a:pt x="1015389" y="184006"/>
                              </a:cubicBezTo>
                              <a:cubicBezTo>
                                <a:pt x="1015389" y="184006"/>
                                <a:pt x="1016255" y="184006"/>
                                <a:pt x="1016255" y="184006"/>
                              </a:cubicBezTo>
                              <a:cubicBezTo>
                                <a:pt x="1016255" y="184006"/>
                                <a:pt x="1016255" y="184006"/>
                                <a:pt x="1015389" y="184006"/>
                              </a:cubicBezTo>
                              <a:cubicBezTo>
                                <a:pt x="1016255" y="184006"/>
                                <a:pt x="1017986" y="183139"/>
                                <a:pt x="1018852" y="183139"/>
                              </a:cubicBezTo>
                              <a:lnTo>
                                <a:pt x="1018852" y="183139"/>
                              </a:lnTo>
                              <a:lnTo>
                                <a:pt x="1018852" y="183139"/>
                              </a:lnTo>
                              <a:lnTo>
                                <a:pt x="1018852" y="183139"/>
                              </a:lnTo>
                              <a:lnTo>
                                <a:pt x="1018852" y="183139"/>
                              </a:lnTo>
                              <a:lnTo>
                                <a:pt x="1018852" y="183139"/>
                              </a:lnTo>
                              <a:cubicBezTo>
                                <a:pt x="1018852" y="183139"/>
                                <a:pt x="1018852" y="183139"/>
                                <a:pt x="1017986" y="183139"/>
                              </a:cubicBezTo>
                              <a:cubicBezTo>
                                <a:pt x="1017986" y="183139"/>
                                <a:pt x="1017121" y="183139"/>
                                <a:pt x="1017121" y="184006"/>
                              </a:cubicBezTo>
                              <a:cubicBezTo>
                                <a:pt x="1017121" y="184006"/>
                                <a:pt x="1017121" y="184006"/>
                                <a:pt x="1016255" y="184006"/>
                              </a:cubicBezTo>
                              <a:cubicBezTo>
                                <a:pt x="1017121" y="184006"/>
                                <a:pt x="1017986" y="184006"/>
                                <a:pt x="1019718" y="184006"/>
                              </a:cubicBezTo>
                              <a:cubicBezTo>
                                <a:pt x="1030975" y="188335"/>
                                <a:pt x="1040500" y="189201"/>
                                <a:pt x="1052623" y="190067"/>
                              </a:cubicBezTo>
                              <a:close/>
                              <a:moveTo>
                                <a:pt x="949580" y="190933"/>
                              </a:moveTo>
                              <a:cubicBezTo>
                                <a:pt x="949580" y="190933"/>
                                <a:pt x="948714" y="190933"/>
                                <a:pt x="948714" y="190067"/>
                              </a:cubicBezTo>
                              <a:cubicBezTo>
                                <a:pt x="948714" y="190067"/>
                                <a:pt x="948714" y="190933"/>
                                <a:pt x="949580" y="190933"/>
                              </a:cubicBezTo>
                              <a:close/>
                              <a:moveTo>
                                <a:pt x="922736" y="182274"/>
                              </a:move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lnTo>
                                <a:pt x="922736" y="182274"/>
                              </a:ln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1871" y="182274"/>
                                <a:pt x="921871" y="182274"/>
                                <a:pt x="922736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2736" y="182274"/>
                              </a:cubicBezTo>
                              <a:cubicBezTo>
                                <a:pt x="921871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lose/>
                              <a:moveTo>
                                <a:pt x="716650" y="170151"/>
                              </a:moveTo>
                              <a:cubicBezTo>
                                <a:pt x="733968" y="166688"/>
                                <a:pt x="747823" y="164090"/>
                                <a:pt x="759080" y="162358"/>
                              </a:cubicBezTo>
                              <a:cubicBezTo>
                                <a:pt x="759946" y="162358"/>
                                <a:pt x="759946" y="162358"/>
                                <a:pt x="760812" y="162358"/>
                              </a:cubicBezTo>
                              <a:cubicBezTo>
                                <a:pt x="750421" y="164090"/>
                                <a:pt x="736566" y="166688"/>
                                <a:pt x="716650" y="170151"/>
                              </a:cubicBezTo>
                              <a:close/>
                              <a:moveTo>
                                <a:pt x="998937" y="182274"/>
                              </a:moveTo>
                              <a:cubicBezTo>
                                <a:pt x="996339" y="182274"/>
                                <a:pt x="994607" y="183139"/>
                                <a:pt x="992009" y="183139"/>
                              </a:cubicBezTo>
                              <a:cubicBezTo>
                                <a:pt x="991144" y="183139"/>
                                <a:pt x="991144" y="183139"/>
                                <a:pt x="990278" y="183139"/>
                              </a:cubicBezTo>
                              <a:cubicBezTo>
                                <a:pt x="993741" y="183139"/>
                                <a:pt x="998071" y="182274"/>
                                <a:pt x="1001534" y="182274"/>
                              </a:cubicBezTo>
                              <a:cubicBezTo>
                                <a:pt x="1017121" y="179676"/>
                                <a:pt x="1026646" y="179676"/>
                                <a:pt x="998937" y="182274"/>
                              </a:cubicBezTo>
                              <a:close/>
                              <a:moveTo>
                                <a:pt x="1003266" y="185738"/>
                              </a:moveTo>
                              <a:cubicBezTo>
                                <a:pt x="1003266" y="185738"/>
                                <a:pt x="1003266" y="185738"/>
                                <a:pt x="1003266" y="185738"/>
                              </a:cubicBezTo>
                              <a:lnTo>
                                <a:pt x="1003266" y="185738"/>
                              </a:lnTo>
                              <a:cubicBezTo>
                                <a:pt x="1003266" y="185738"/>
                                <a:pt x="1003266" y="185738"/>
                                <a:pt x="1003266" y="185738"/>
                              </a:cubicBezTo>
                              <a:close/>
                              <a:moveTo>
                                <a:pt x="1004998" y="185738"/>
                              </a:move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lose/>
                              <a:moveTo>
                                <a:pt x="987680" y="182274"/>
                              </a:moveTo>
                              <a:cubicBezTo>
                                <a:pt x="987680" y="182274"/>
                                <a:pt x="987680" y="182274"/>
                                <a:pt x="987680" y="182274"/>
                              </a:cubicBezTo>
                              <a:cubicBezTo>
                                <a:pt x="997205" y="180542"/>
                                <a:pt x="1010193" y="179676"/>
                                <a:pt x="1026646" y="177944"/>
                              </a:cubicBezTo>
                              <a:lnTo>
                                <a:pt x="987680" y="182274"/>
                              </a:lnTo>
                              <a:close/>
                              <a:moveTo>
                                <a:pt x="776398" y="158894"/>
                              </a:moveTo>
                              <a:cubicBezTo>
                                <a:pt x="780727" y="158028"/>
                                <a:pt x="784191" y="157162"/>
                                <a:pt x="786789" y="156296"/>
                              </a:cubicBezTo>
                              <a:cubicBezTo>
                                <a:pt x="787655" y="156296"/>
                                <a:pt x="787655" y="156296"/>
                                <a:pt x="788521" y="156296"/>
                              </a:cubicBezTo>
                              <a:cubicBezTo>
                                <a:pt x="791118" y="157162"/>
                                <a:pt x="793716" y="157162"/>
                                <a:pt x="795448" y="157162"/>
                              </a:cubicBezTo>
                              <a:cubicBezTo>
                                <a:pt x="790252" y="158028"/>
                                <a:pt x="788521" y="158028"/>
                                <a:pt x="784191" y="158028"/>
                              </a:cubicBezTo>
                              <a:cubicBezTo>
                                <a:pt x="782459" y="158028"/>
                                <a:pt x="780727" y="158028"/>
                                <a:pt x="778996" y="158894"/>
                              </a:cubicBezTo>
                              <a:cubicBezTo>
                                <a:pt x="778130" y="159760"/>
                                <a:pt x="777264" y="158894"/>
                                <a:pt x="776398" y="158894"/>
                              </a:cubicBezTo>
                              <a:close/>
                              <a:moveTo>
                                <a:pt x="738298" y="152833"/>
                              </a:moveTo>
                              <a:cubicBezTo>
                                <a:pt x="738298" y="152833"/>
                                <a:pt x="739164" y="152833"/>
                                <a:pt x="740030" y="151967"/>
                              </a:cubicBezTo>
                              <a:cubicBezTo>
                                <a:pt x="739164" y="151967"/>
                                <a:pt x="738298" y="151967"/>
                                <a:pt x="736566" y="151967"/>
                              </a:cubicBezTo>
                              <a:cubicBezTo>
                                <a:pt x="735700" y="151967"/>
                                <a:pt x="733968" y="151967"/>
                                <a:pt x="733102" y="151101"/>
                              </a:cubicBezTo>
                              <a:cubicBezTo>
                                <a:pt x="733968" y="151101"/>
                                <a:pt x="734834" y="151101"/>
                                <a:pt x="735700" y="151101"/>
                              </a:cubicBezTo>
                              <a:cubicBezTo>
                                <a:pt x="741762" y="150235"/>
                                <a:pt x="746957" y="150235"/>
                                <a:pt x="751287" y="149369"/>
                              </a:cubicBezTo>
                              <a:cubicBezTo>
                                <a:pt x="753884" y="150235"/>
                                <a:pt x="756482" y="150235"/>
                                <a:pt x="759946" y="151101"/>
                              </a:cubicBezTo>
                              <a:cubicBezTo>
                                <a:pt x="758214" y="151101"/>
                                <a:pt x="756482" y="151101"/>
                                <a:pt x="755616" y="151101"/>
                              </a:cubicBezTo>
                              <a:lnTo>
                                <a:pt x="752153" y="151101"/>
                              </a:lnTo>
                              <a:lnTo>
                                <a:pt x="751287" y="151101"/>
                              </a:lnTo>
                              <a:lnTo>
                                <a:pt x="751287" y="151101"/>
                              </a:lnTo>
                              <a:lnTo>
                                <a:pt x="751287" y="151101"/>
                              </a:lnTo>
                              <a:lnTo>
                                <a:pt x="751287" y="151101"/>
                              </a:lnTo>
                              <a:cubicBezTo>
                                <a:pt x="753018" y="151967"/>
                                <a:pt x="747823" y="149369"/>
                                <a:pt x="753884" y="152833"/>
                              </a:cubicBezTo>
                              <a:lnTo>
                                <a:pt x="753884" y="152833"/>
                              </a:lnTo>
                              <a:lnTo>
                                <a:pt x="753884" y="152833"/>
                              </a:lnTo>
                              <a:lnTo>
                                <a:pt x="752153" y="152833"/>
                              </a:lnTo>
                              <a:cubicBezTo>
                                <a:pt x="748689" y="152833"/>
                                <a:pt x="746957" y="152833"/>
                                <a:pt x="744359" y="152833"/>
                              </a:cubicBezTo>
                              <a:cubicBezTo>
                                <a:pt x="742627" y="153699"/>
                                <a:pt x="740896" y="152833"/>
                                <a:pt x="738298" y="152833"/>
                              </a:cubicBezTo>
                              <a:close/>
                              <a:moveTo>
                                <a:pt x="695002" y="148503"/>
                              </a:moveTo>
                              <a:cubicBezTo>
                                <a:pt x="695868" y="148503"/>
                                <a:pt x="697600" y="148503"/>
                                <a:pt x="699332" y="147637"/>
                              </a:cubicBezTo>
                              <a:cubicBezTo>
                                <a:pt x="699332" y="147637"/>
                                <a:pt x="699332" y="147637"/>
                                <a:pt x="700198" y="147637"/>
                              </a:cubicBezTo>
                              <a:cubicBezTo>
                                <a:pt x="697600" y="148503"/>
                                <a:pt x="695868" y="148503"/>
                                <a:pt x="695002" y="148503"/>
                              </a:cubicBezTo>
                              <a:close/>
                              <a:moveTo>
                                <a:pt x="866452" y="134649"/>
                              </a:moveTo>
                              <a:cubicBezTo>
                                <a:pt x="867318" y="135514"/>
                                <a:pt x="868184" y="136381"/>
                                <a:pt x="869916" y="137246"/>
                              </a:cubicBezTo>
                              <a:cubicBezTo>
                                <a:pt x="856928" y="138113"/>
                                <a:pt x="847403" y="138978"/>
                                <a:pt x="839609" y="139844"/>
                              </a:cubicBezTo>
                              <a:cubicBezTo>
                                <a:pt x="838743" y="139844"/>
                                <a:pt x="837877" y="138978"/>
                                <a:pt x="837877" y="138978"/>
                              </a:cubicBezTo>
                              <a:cubicBezTo>
                                <a:pt x="837012" y="138978"/>
                                <a:pt x="837012" y="138113"/>
                                <a:pt x="836146" y="138113"/>
                              </a:cubicBezTo>
                              <a:cubicBezTo>
                                <a:pt x="837012" y="138113"/>
                                <a:pt x="838743" y="138113"/>
                                <a:pt x="839609" y="138113"/>
                              </a:cubicBezTo>
                              <a:cubicBezTo>
                                <a:pt x="838743" y="138113"/>
                                <a:pt x="837012" y="138113"/>
                                <a:pt x="836146" y="138113"/>
                              </a:cubicBezTo>
                              <a:cubicBezTo>
                                <a:pt x="834414" y="137246"/>
                                <a:pt x="833548" y="136381"/>
                                <a:pt x="832682" y="135514"/>
                              </a:cubicBezTo>
                              <a:cubicBezTo>
                                <a:pt x="837012" y="135514"/>
                                <a:pt x="842207" y="134649"/>
                                <a:pt x="846537" y="134649"/>
                              </a:cubicBezTo>
                              <a:cubicBezTo>
                                <a:pt x="851732" y="134649"/>
                                <a:pt x="856928" y="133783"/>
                                <a:pt x="862123" y="133783"/>
                              </a:cubicBezTo>
                              <a:cubicBezTo>
                                <a:pt x="862989" y="133783"/>
                                <a:pt x="863855" y="133783"/>
                                <a:pt x="865587" y="133783"/>
                              </a:cubicBezTo>
                              <a:cubicBezTo>
                                <a:pt x="864721" y="133783"/>
                                <a:pt x="865587" y="134649"/>
                                <a:pt x="866452" y="134649"/>
                              </a:cubicBezTo>
                              <a:close/>
                              <a:moveTo>
                                <a:pt x="838743" y="140710"/>
                              </a:moveTo>
                              <a:cubicBezTo>
                                <a:pt x="845671" y="143308"/>
                                <a:pt x="852598" y="145905"/>
                                <a:pt x="857793" y="146772"/>
                              </a:cubicBezTo>
                              <a:cubicBezTo>
                                <a:pt x="856928" y="146772"/>
                                <a:pt x="856062" y="146772"/>
                                <a:pt x="855196" y="147637"/>
                              </a:cubicBezTo>
                              <a:cubicBezTo>
                                <a:pt x="851732" y="148503"/>
                                <a:pt x="849134" y="148503"/>
                                <a:pt x="845671" y="149369"/>
                              </a:cubicBezTo>
                              <a:cubicBezTo>
                                <a:pt x="838743" y="146772"/>
                                <a:pt x="832682" y="144174"/>
                                <a:pt x="826621" y="141576"/>
                              </a:cubicBezTo>
                              <a:cubicBezTo>
                                <a:pt x="830084" y="140710"/>
                                <a:pt x="833548" y="140710"/>
                                <a:pt x="838743" y="140710"/>
                              </a:cubicBezTo>
                              <a:cubicBezTo>
                                <a:pt x="837877" y="140710"/>
                                <a:pt x="837877" y="140710"/>
                                <a:pt x="838743" y="140710"/>
                              </a:cubicBezTo>
                              <a:close/>
                              <a:moveTo>
                                <a:pt x="893296" y="141576"/>
                              </a:moveTo>
                              <a:cubicBezTo>
                                <a:pt x="892430" y="141576"/>
                                <a:pt x="892430" y="141576"/>
                                <a:pt x="891564" y="141576"/>
                              </a:cubicBezTo>
                              <a:cubicBezTo>
                                <a:pt x="890698" y="142442"/>
                                <a:pt x="891564" y="141576"/>
                                <a:pt x="893296" y="141576"/>
                              </a:cubicBezTo>
                              <a:cubicBezTo>
                                <a:pt x="893296" y="141576"/>
                                <a:pt x="893296" y="141576"/>
                                <a:pt x="893296" y="141576"/>
                              </a:cubicBezTo>
                              <a:close/>
                              <a:moveTo>
                                <a:pt x="893296" y="141576"/>
                              </a:moveTo>
                              <a:cubicBezTo>
                                <a:pt x="893296" y="141576"/>
                                <a:pt x="894162" y="142442"/>
                                <a:pt x="894162" y="142442"/>
                              </a:cubicBezTo>
                              <a:cubicBezTo>
                                <a:pt x="884637" y="144174"/>
                                <a:pt x="874246" y="145905"/>
                                <a:pt x="865587" y="148503"/>
                              </a:cubicBezTo>
                              <a:cubicBezTo>
                                <a:pt x="865587" y="148503"/>
                                <a:pt x="864721" y="148503"/>
                                <a:pt x="862989" y="147637"/>
                              </a:cubicBezTo>
                              <a:cubicBezTo>
                                <a:pt x="875977" y="145040"/>
                                <a:pt x="887234" y="143308"/>
                                <a:pt x="888966" y="142442"/>
                              </a:cubicBezTo>
                              <a:cubicBezTo>
                                <a:pt x="889832" y="142442"/>
                                <a:pt x="891564" y="142442"/>
                                <a:pt x="893296" y="141576"/>
                              </a:cubicBezTo>
                              <a:close/>
                              <a:moveTo>
                                <a:pt x="895893" y="144174"/>
                              </a:moveTo>
                              <a:cubicBezTo>
                                <a:pt x="889832" y="145905"/>
                                <a:pt x="874246" y="149369"/>
                                <a:pt x="856928" y="152833"/>
                              </a:cubicBezTo>
                              <a:cubicBezTo>
                                <a:pt x="856062" y="152833"/>
                                <a:pt x="855196" y="151967"/>
                                <a:pt x="855196" y="151967"/>
                              </a:cubicBezTo>
                              <a:cubicBezTo>
                                <a:pt x="869050" y="149369"/>
                                <a:pt x="878575" y="146772"/>
                                <a:pt x="877709" y="147637"/>
                              </a:cubicBezTo>
                              <a:cubicBezTo>
                                <a:pt x="905418" y="141576"/>
                                <a:pt x="893296" y="144174"/>
                                <a:pt x="870782" y="148503"/>
                              </a:cubicBezTo>
                              <a:cubicBezTo>
                                <a:pt x="865587" y="149369"/>
                                <a:pt x="860391" y="151101"/>
                                <a:pt x="854330" y="151967"/>
                              </a:cubicBezTo>
                              <a:cubicBezTo>
                                <a:pt x="853464" y="151967"/>
                                <a:pt x="853464" y="151101"/>
                                <a:pt x="852598" y="151101"/>
                              </a:cubicBezTo>
                              <a:cubicBezTo>
                                <a:pt x="861257" y="149369"/>
                                <a:pt x="870782" y="147637"/>
                                <a:pt x="878575" y="145905"/>
                              </a:cubicBezTo>
                              <a:cubicBezTo>
                                <a:pt x="883771" y="145040"/>
                                <a:pt x="889832" y="144174"/>
                                <a:pt x="894162" y="142442"/>
                              </a:cubicBezTo>
                              <a:cubicBezTo>
                                <a:pt x="895028" y="143308"/>
                                <a:pt x="895028" y="144174"/>
                                <a:pt x="895893" y="144174"/>
                              </a:cubicBezTo>
                              <a:close/>
                              <a:moveTo>
                                <a:pt x="861257" y="168419"/>
                              </a:moveTo>
                              <a:cubicBezTo>
                                <a:pt x="861257" y="168419"/>
                                <a:pt x="861257" y="168419"/>
                                <a:pt x="861257" y="168419"/>
                              </a:cubicBezTo>
                              <a:cubicBezTo>
                                <a:pt x="865587" y="169285"/>
                                <a:pt x="870782" y="170151"/>
                                <a:pt x="874246" y="171017"/>
                              </a:cubicBezTo>
                              <a:cubicBezTo>
                                <a:pt x="874246" y="171017"/>
                                <a:pt x="874246" y="171017"/>
                                <a:pt x="874246" y="171017"/>
                              </a:cubicBezTo>
                              <a:cubicBezTo>
                                <a:pt x="869050" y="170151"/>
                                <a:pt x="864721" y="169285"/>
                                <a:pt x="861257" y="168419"/>
                              </a:cubicBezTo>
                              <a:close/>
                              <a:moveTo>
                                <a:pt x="795448" y="158028"/>
                              </a:moveTo>
                              <a:cubicBezTo>
                                <a:pt x="793716" y="158028"/>
                                <a:pt x="791118" y="157162"/>
                                <a:pt x="788521" y="156296"/>
                              </a:cubicBezTo>
                              <a:cubicBezTo>
                                <a:pt x="792850" y="155431"/>
                                <a:pt x="796314" y="154565"/>
                                <a:pt x="798046" y="153699"/>
                              </a:cubicBezTo>
                              <a:cubicBezTo>
                                <a:pt x="798912" y="153699"/>
                                <a:pt x="798912" y="153699"/>
                                <a:pt x="798912" y="152833"/>
                              </a:cubicBezTo>
                              <a:cubicBezTo>
                                <a:pt x="798912" y="152833"/>
                                <a:pt x="798912" y="152833"/>
                                <a:pt x="798912" y="152833"/>
                              </a:cubicBezTo>
                              <a:lnTo>
                                <a:pt x="799778" y="152833"/>
                              </a:lnTo>
                              <a:cubicBezTo>
                                <a:pt x="800643" y="152833"/>
                                <a:pt x="800643" y="152833"/>
                                <a:pt x="800643" y="152833"/>
                              </a:cubicBezTo>
                              <a:cubicBezTo>
                                <a:pt x="800643" y="152833"/>
                                <a:pt x="799778" y="152833"/>
                                <a:pt x="798912" y="152833"/>
                              </a:cubicBezTo>
                              <a:cubicBezTo>
                                <a:pt x="798046" y="152833"/>
                                <a:pt x="798046" y="152833"/>
                                <a:pt x="797180" y="152833"/>
                              </a:cubicBezTo>
                              <a:lnTo>
                                <a:pt x="797180" y="152833"/>
                              </a:lnTo>
                              <a:lnTo>
                                <a:pt x="797180" y="152833"/>
                              </a:lnTo>
                              <a:lnTo>
                                <a:pt x="797180" y="152833"/>
                              </a:lnTo>
                              <a:cubicBezTo>
                                <a:pt x="797180" y="152833"/>
                                <a:pt x="797180" y="152833"/>
                                <a:pt x="797180" y="152833"/>
                              </a:cubicBezTo>
                              <a:cubicBezTo>
                                <a:pt x="796314" y="152833"/>
                                <a:pt x="796314" y="152833"/>
                                <a:pt x="796314" y="151967"/>
                              </a:cubicBezTo>
                              <a:cubicBezTo>
                                <a:pt x="794582" y="151101"/>
                                <a:pt x="794582" y="150235"/>
                                <a:pt x="797180" y="149369"/>
                              </a:cubicBezTo>
                              <a:cubicBezTo>
                                <a:pt x="798912" y="150235"/>
                                <a:pt x="800643" y="150235"/>
                                <a:pt x="801509" y="151101"/>
                              </a:cubicBezTo>
                              <a:cubicBezTo>
                                <a:pt x="804107" y="151101"/>
                                <a:pt x="809302" y="151967"/>
                                <a:pt x="811900" y="151967"/>
                              </a:cubicBezTo>
                              <a:cubicBezTo>
                                <a:pt x="814498" y="151967"/>
                                <a:pt x="813632" y="151101"/>
                                <a:pt x="804107" y="148503"/>
                              </a:cubicBezTo>
                              <a:cubicBezTo>
                                <a:pt x="804107" y="148503"/>
                                <a:pt x="803241" y="148503"/>
                                <a:pt x="802375" y="148503"/>
                              </a:cubicBezTo>
                              <a:cubicBezTo>
                                <a:pt x="803241" y="148503"/>
                                <a:pt x="804973" y="147637"/>
                                <a:pt x="806705" y="147637"/>
                              </a:cubicBezTo>
                              <a:cubicBezTo>
                                <a:pt x="804973" y="147637"/>
                                <a:pt x="802375" y="147637"/>
                                <a:pt x="800643" y="148503"/>
                              </a:cubicBezTo>
                              <a:cubicBezTo>
                                <a:pt x="798912" y="148503"/>
                                <a:pt x="795448" y="147637"/>
                                <a:pt x="792850" y="147637"/>
                              </a:cubicBezTo>
                              <a:cubicBezTo>
                                <a:pt x="790252" y="147637"/>
                                <a:pt x="786789" y="146772"/>
                                <a:pt x="785057" y="146772"/>
                              </a:cubicBezTo>
                              <a:cubicBezTo>
                                <a:pt x="784191" y="146772"/>
                                <a:pt x="784191" y="146772"/>
                                <a:pt x="783325" y="146772"/>
                              </a:cubicBezTo>
                              <a:cubicBezTo>
                                <a:pt x="788521" y="145905"/>
                                <a:pt x="792850" y="145905"/>
                                <a:pt x="800643" y="145040"/>
                              </a:cubicBezTo>
                              <a:cubicBezTo>
                                <a:pt x="805839" y="146772"/>
                                <a:pt x="810168" y="147637"/>
                                <a:pt x="813632" y="149369"/>
                              </a:cubicBezTo>
                              <a:cubicBezTo>
                                <a:pt x="818828" y="151101"/>
                                <a:pt x="823157" y="152833"/>
                                <a:pt x="826621" y="153699"/>
                              </a:cubicBezTo>
                              <a:cubicBezTo>
                                <a:pt x="817962" y="155431"/>
                                <a:pt x="812766" y="156296"/>
                                <a:pt x="812766" y="156296"/>
                              </a:cubicBezTo>
                              <a:cubicBezTo>
                                <a:pt x="804107" y="156296"/>
                                <a:pt x="798912" y="157162"/>
                                <a:pt x="795448" y="158028"/>
                              </a:cubicBezTo>
                              <a:close/>
                              <a:moveTo>
                                <a:pt x="782459" y="145905"/>
                              </a:moveTo>
                              <a:cubicBezTo>
                                <a:pt x="786789" y="146772"/>
                                <a:pt x="790252" y="148503"/>
                                <a:pt x="793716" y="149369"/>
                              </a:cubicBezTo>
                              <a:cubicBezTo>
                                <a:pt x="781593" y="150235"/>
                                <a:pt x="772068" y="151101"/>
                                <a:pt x="764275" y="151101"/>
                              </a:cubicBezTo>
                              <a:cubicBezTo>
                                <a:pt x="761677" y="150235"/>
                                <a:pt x="758214" y="150235"/>
                                <a:pt x="755616" y="149369"/>
                              </a:cubicBezTo>
                              <a:cubicBezTo>
                                <a:pt x="765141" y="148503"/>
                                <a:pt x="771202" y="147637"/>
                                <a:pt x="776398" y="146772"/>
                              </a:cubicBezTo>
                              <a:cubicBezTo>
                                <a:pt x="778130" y="146772"/>
                                <a:pt x="779862" y="145905"/>
                                <a:pt x="782459" y="145905"/>
                              </a:cubicBezTo>
                              <a:close/>
                              <a:moveTo>
                                <a:pt x="824023" y="136381"/>
                              </a:moveTo>
                              <a:cubicBezTo>
                                <a:pt x="825755" y="137246"/>
                                <a:pt x="828352" y="137246"/>
                                <a:pt x="831816" y="138113"/>
                              </a:cubicBezTo>
                              <a:cubicBezTo>
                                <a:pt x="827487" y="138113"/>
                                <a:pt x="824023" y="138113"/>
                                <a:pt x="821425" y="138113"/>
                              </a:cubicBezTo>
                              <a:cubicBezTo>
                                <a:pt x="821425" y="138113"/>
                                <a:pt x="820559" y="138113"/>
                                <a:pt x="820559" y="137246"/>
                              </a:cubicBezTo>
                              <a:cubicBezTo>
                                <a:pt x="819693" y="136381"/>
                                <a:pt x="819693" y="136381"/>
                                <a:pt x="819693" y="136381"/>
                              </a:cubicBezTo>
                              <a:cubicBezTo>
                                <a:pt x="820559" y="137246"/>
                                <a:pt x="822291" y="137246"/>
                                <a:pt x="824023" y="136381"/>
                              </a:cubicBezTo>
                              <a:close/>
                              <a:moveTo>
                                <a:pt x="850000" y="150235"/>
                              </a:moveTo>
                              <a:cubicBezTo>
                                <a:pt x="850000" y="150235"/>
                                <a:pt x="849134" y="150235"/>
                                <a:pt x="850000" y="150235"/>
                              </a:cubicBezTo>
                              <a:cubicBezTo>
                                <a:pt x="852598" y="149369"/>
                                <a:pt x="856928" y="148503"/>
                                <a:pt x="860391" y="147637"/>
                              </a:cubicBezTo>
                              <a:cubicBezTo>
                                <a:pt x="860391" y="147637"/>
                                <a:pt x="861257" y="147637"/>
                                <a:pt x="861257" y="147637"/>
                              </a:cubicBezTo>
                              <a:cubicBezTo>
                                <a:pt x="862989" y="148503"/>
                                <a:pt x="864721" y="148503"/>
                                <a:pt x="864721" y="148503"/>
                              </a:cubicBezTo>
                              <a:cubicBezTo>
                                <a:pt x="860391" y="149369"/>
                                <a:pt x="856062" y="150235"/>
                                <a:pt x="851732" y="151101"/>
                              </a:cubicBezTo>
                              <a:cubicBezTo>
                                <a:pt x="850866" y="151101"/>
                                <a:pt x="850866" y="151101"/>
                                <a:pt x="850000" y="150235"/>
                              </a:cubicBezTo>
                              <a:close/>
                              <a:moveTo>
                                <a:pt x="832682" y="154565"/>
                              </a:moveTo>
                              <a:cubicBezTo>
                                <a:pt x="824023" y="156296"/>
                                <a:pt x="818828" y="157162"/>
                                <a:pt x="819693" y="156296"/>
                              </a:cubicBezTo>
                              <a:cubicBezTo>
                                <a:pt x="823157" y="155431"/>
                                <a:pt x="826621" y="154565"/>
                                <a:pt x="830950" y="153699"/>
                              </a:cubicBezTo>
                              <a:cubicBezTo>
                                <a:pt x="831816" y="154565"/>
                                <a:pt x="831816" y="154565"/>
                                <a:pt x="832682" y="154565"/>
                              </a:cubicBezTo>
                              <a:close/>
                              <a:moveTo>
                                <a:pt x="834414" y="155431"/>
                              </a:moveTo>
                              <a:cubicBezTo>
                                <a:pt x="834414" y="155431"/>
                                <a:pt x="835280" y="155431"/>
                                <a:pt x="835280" y="155431"/>
                              </a:cubicBezTo>
                              <a:cubicBezTo>
                                <a:pt x="835280" y="155431"/>
                                <a:pt x="835280" y="155431"/>
                                <a:pt x="836146" y="155431"/>
                              </a:cubicBezTo>
                              <a:cubicBezTo>
                                <a:pt x="822291" y="158028"/>
                                <a:pt x="810168" y="160626"/>
                                <a:pt x="804107" y="162358"/>
                              </a:cubicBezTo>
                              <a:cubicBezTo>
                                <a:pt x="811900" y="159760"/>
                                <a:pt x="823157" y="158028"/>
                                <a:pt x="834414" y="155431"/>
                              </a:cubicBezTo>
                              <a:close/>
                              <a:moveTo>
                                <a:pt x="875111" y="171017"/>
                              </a:moveTo>
                              <a:cubicBezTo>
                                <a:pt x="871648" y="170151"/>
                                <a:pt x="866452" y="169285"/>
                                <a:pt x="862123" y="168419"/>
                              </a:cubicBezTo>
                              <a:cubicBezTo>
                                <a:pt x="862989" y="168419"/>
                                <a:pt x="863855" y="167553"/>
                                <a:pt x="863855" y="167553"/>
                              </a:cubicBezTo>
                              <a:cubicBezTo>
                                <a:pt x="869050" y="169285"/>
                                <a:pt x="873380" y="170151"/>
                                <a:pt x="875977" y="171017"/>
                              </a:cubicBezTo>
                              <a:cubicBezTo>
                                <a:pt x="875977" y="171017"/>
                                <a:pt x="875111" y="171017"/>
                                <a:pt x="875111" y="171017"/>
                              </a:cubicBezTo>
                              <a:close/>
                              <a:moveTo>
                                <a:pt x="875977" y="170151"/>
                              </a:moveTo>
                              <a:cubicBezTo>
                                <a:pt x="872514" y="169285"/>
                                <a:pt x="869050" y="168419"/>
                                <a:pt x="863855" y="166688"/>
                              </a:cubicBezTo>
                              <a:cubicBezTo>
                                <a:pt x="863855" y="166688"/>
                                <a:pt x="864721" y="166688"/>
                                <a:pt x="864721" y="166688"/>
                              </a:cubicBezTo>
                              <a:cubicBezTo>
                                <a:pt x="862123" y="166688"/>
                                <a:pt x="861257" y="166688"/>
                                <a:pt x="860391" y="165821"/>
                              </a:cubicBezTo>
                              <a:cubicBezTo>
                                <a:pt x="859525" y="164956"/>
                                <a:pt x="860391" y="164090"/>
                                <a:pt x="860391" y="163224"/>
                              </a:cubicBezTo>
                              <a:cubicBezTo>
                                <a:pt x="863855" y="164090"/>
                                <a:pt x="867318" y="164956"/>
                                <a:pt x="871648" y="165821"/>
                              </a:cubicBezTo>
                              <a:cubicBezTo>
                                <a:pt x="874246" y="166688"/>
                                <a:pt x="876843" y="167553"/>
                                <a:pt x="879441" y="168419"/>
                              </a:cubicBezTo>
                              <a:cubicBezTo>
                                <a:pt x="878575" y="169285"/>
                                <a:pt x="877709" y="170151"/>
                                <a:pt x="875977" y="170151"/>
                              </a:cubicBezTo>
                              <a:close/>
                              <a:moveTo>
                                <a:pt x="860391" y="147637"/>
                              </a:moveTo>
                              <a:cubicBezTo>
                                <a:pt x="858659" y="147637"/>
                                <a:pt x="856062" y="148503"/>
                                <a:pt x="852598" y="149369"/>
                              </a:cubicBezTo>
                              <a:cubicBezTo>
                                <a:pt x="850866" y="149369"/>
                                <a:pt x="850000" y="150235"/>
                                <a:pt x="848268" y="150235"/>
                              </a:cubicBezTo>
                              <a:cubicBezTo>
                                <a:pt x="848268" y="150235"/>
                                <a:pt x="848268" y="150235"/>
                                <a:pt x="847403" y="150235"/>
                              </a:cubicBezTo>
                              <a:cubicBezTo>
                                <a:pt x="852598" y="149369"/>
                                <a:pt x="856062" y="148503"/>
                                <a:pt x="860391" y="147637"/>
                              </a:cubicBezTo>
                              <a:cubicBezTo>
                                <a:pt x="860391" y="147637"/>
                                <a:pt x="860391" y="147637"/>
                                <a:pt x="860391" y="147637"/>
                              </a:cubicBezTo>
                              <a:close/>
                              <a:moveTo>
                                <a:pt x="830084" y="140710"/>
                              </a:moveTo>
                              <a:cubicBezTo>
                                <a:pt x="828352" y="140710"/>
                                <a:pt x="826621" y="140710"/>
                                <a:pt x="825755" y="140710"/>
                              </a:cubicBezTo>
                              <a:cubicBezTo>
                                <a:pt x="824889" y="139844"/>
                                <a:pt x="823157" y="139844"/>
                                <a:pt x="822291" y="138978"/>
                              </a:cubicBezTo>
                              <a:cubicBezTo>
                                <a:pt x="825755" y="138978"/>
                                <a:pt x="829218" y="138113"/>
                                <a:pt x="832682" y="138113"/>
                              </a:cubicBezTo>
                              <a:cubicBezTo>
                                <a:pt x="834414" y="138978"/>
                                <a:pt x="836146" y="138978"/>
                                <a:pt x="837012" y="139844"/>
                              </a:cubicBezTo>
                              <a:cubicBezTo>
                                <a:pt x="834414" y="140710"/>
                                <a:pt x="832682" y="140710"/>
                                <a:pt x="830084" y="140710"/>
                              </a:cubicBezTo>
                              <a:close/>
                              <a:moveTo>
                                <a:pt x="761677" y="134649"/>
                              </a:moveTo>
                              <a:cubicBezTo>
                                <a:pt x="753018" y="134649"/>
                                <a:pt x="744359" y="134649"/>
                                <a:pt x="736566" y="134649"/>
                              </a:cubicBezTo>
                              <a:cubicBezTo>
                                <a:pt x="736566" y="134649"/>
                                <a:pt x="746091" y="134649"/>
                                <a:pt x="760812" y="133783"/>
                              </a:cubicBezTo>
                              <a:cubicBezTo>
                                <a:pt x="760812" y="134649"/>
                                <a:pt x="760812" y="134649"/>
                                <a:pt x="761677" y="134649"/>
                              </a:cubicBezTo>
                              <a:close/>
                              <a:moveTo>
                                <a:pt x="753018" y="144174"/>
                              </a:moveTo>
                              <a:cubicBezTo>
                                <a:pt x="765141" y="143308"/>
                                <a:pt x="778996" y="142442"/>
                                <a:pt x="792850" y="141576"/>
                              </a:cubicBezTo>
                              <a:cubicBezTo>
                                <a:pt x="793716" y="141576"/>
                                <a:pt x="793716" y="141576"/>
                                <a:pt x="794582" y="142442"/>
                              </a:cubicBezTo>
                              <a:cubicBezTo>
                                <a:pt x="790252" y="142442"/>
                                <a:pt x="784191" y="143308"/>
                                <a:pt x="776398" y="143308"/>
                              </a:cubicBezTo>
                              <a:cubicBezTo>
                                <a:pt x="766007" y="144174"/>
                                <a:pt x="751287" y="145040"/>
                                <a:pt x="732237" y="145905"/>
                              </a:cubicBezTo>
                              <a:cubicBezTo>
                                <a:pt x="731371" y="145905"/>
                                <a:pt x="731371" y="145905"/>
                                <a:pt x="730505" y="145905"/>
                              </a:cubicBezTo>
                              <a:cubicBezTo>
                                <a:pt x="736566" y="145040"/>
                                <a:pt x="744359" y="144174"/>
                                <a:pt x="753018" y="144174"/>
                              </a:cubicBezTo>
                              <a:close/>
                              <a:moveTo>
                                <a:pt x="804107" y="164090"/>
                              </a:moveTo>
                              <a:cubicBezTo>
                                <a:pt x="812766" y="162358"/>
                                <a:pt x="824889" y="158894"/>
                                <a:pt x="837877" y="156296"/>
                              </a:cubicBezTo>
                              <a:cubicBezTo>
                                <a:pt x="838743" y="156296"/>
                                <a:pt x="839609" y="157162"/>
                                <a:pt x="840475" y="157162"/>
                              </a:cubicBezTo>
                              <a:cubicBezTo>
                                <a:pt x="828352" y="159760"/>
                                <a:pt x="816230" y="163224"/>
                                <a:pt x="809302" y="164956"/>
                              </a:cubicBezTo>
                              <a:cubicBezTo>
                                <a:pt x="807571" y="164956"/>
                                <a:pt x="805839" y="164090"/>
                                <a:pt x="804107" y="164090"/>
                              </a:cubicBezTo>
                              <a:close/>
                              <a:moveTo>
                                <a:pt x="859525" y="169285"/>
                              </a:moveTo>
                              <a:cubicBezTo>
                                <a:pt x="862989" y="170151"/>
                                <a:pt x="867318" y="171017"/>
                                <a:pt x="871648" y="171883"/>
                              </a:cubicBezTo>
                              <a:cubicBezTo>
                                <a:pt x="871648" y="171883"/>
                                <a:pt x="872514" y="171883"/>
                                <a:pt x="873380" y="171883"/>
                              </a:cubicBezTo>
                              <a:cubicBezTo>
                                <a:pt x="871648" y="172749"/>
                                <a:pt x="869916" y="172749"/>
                                <a:pt x="868184" y="173615"/>
                              </a:cubicBezTo>
                              <a:cubicBezTo>
                                <a:pt x="862989" y="172749"/>
                                <a:pt x="857793" y="171883"/>
                                <a:pt x="853464" y="171017"/>
                              </a:cubicBezTo>
                              <a:cubicBezTo>
                                <a:pt x="854330" y="171017"/>
                                <a:pt x="856928" y="170151"/>
                                <a:pt x="859525" y="169285"/>
                              </a:cubicBezTo>
                              <a:close/>
                              <a:moveTo>
                                <a:pt x="912346" y="178810"/>
                              </a:moveTo>
                              <a:cubicBezTo>
                                <a:pt x="912346" y="178810"/>
                                <a:pt x="912346" y="179676"/>
                                <a:pt x="912346" y="178810"/>
                              </a:cubicBezTo>
                              <a:cubicBezTo>
                                <a:pt x="912346" y="179676"/>
                                <a:pt x="912346" y="179676"/>
                                <a:pt x="912346" y="178810"/>
                              </a:cubicBezTo>
                              <a:cubicBezTo>
                                <a:pt x="912346" y="179676"/>
                                <a:pt x="911480" y="179676"/>
                                <a:pt x="912346" y="178810"/>
                              </a:cubicBezTo>
                              <a:cubicBezTo>
                                <a:pt x="911480" y="179676"/>
                                <a:pt x="912346" y="179676"/>
                                <a:pt x="912346" y="178810"/>
                              </a:cubicBezTo>
                              <a:close/>
                              <a:moveTo>
                                <a:pt x="963434" y="180542"/>
                              </a:moveTo>
                              <a:lnTo>
                                <a:pt x="963434" y="180542"/>
                              </a:ln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lnTo>
                                <a:pt x="963434" y="180542"/>
                              </a:ln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close/>
                              <a:moveTo>
                                <a:pt x="938323" y="186603"/>
                              </a:moveTo>
                              <a:cubicBezTo>
                                <a:pt x="938323" y="186603"/>
                                <a:pt x="938323" y="186603"/>
                                <a:pt x="938323" y="186603"/>
                              </a:cubicBezTo>
                              <a:cubicBezTo>
                                <a:pt x="939189" y="186603"/>
                                <a:pt x="937457" y="186603"/>
                                <a:pt x="938323" y="186603"/>
                              </a:cubicBezTo>
                              <a:close/>
                              <a:moveTo>
                                <a:pt x="940921" y="187469"/>
                              </a:moveTo>
                              <a:lnTo>
                                <a:pt x="940921" y="187469"/>
                              </a:lnTo>
                              <a:lnTo>
                                <a:pt x="940921" y="187469"/>
                              </a:lnTo>
                              <a:cubicBezTo>
                                <a:pt x="941787" y="187469"/>
                                <a:pt x="940921" y="187469"/>
                                <a:pt x="940921" y="187469"/>
                              </a:cubicBezTo>
                              <a:close/>
                              <a:moveTo>
                                <a:pt x="963434" y="180542"/>
                              </a:moveTo>
                              <a:cubicBezTo>
                                <a:pt x="963434" y="180542"/>
                                <a:pt x="962568" y="180542"/>
                                <a:pt x="963434" y="180542"/>
                              </a:cubicBezTo>
                              <a:cubicBezTo>
                                <a:pt x="962568" y="180542"/>
                                <a:pt x="963434" y="180542"/>
                                <a:pt x="963434" y="180542"/>
                              </a:cubicBezTo>
                              <a:lnTo>
                                <a:pt x="963434" y="180542"/>
                              </a:lnTo>
                              <a:close/>
                              <a:moveTo>
                                <a:pt x="958239" y="180542"/>
                              </a:moveTo>
                              <a:cubicBezTo>
                                <a:pt x="959105" y="180542"/>
                                <a:pt x="959971" y="180542"/>
                                <a:pt x="960837" y="180542"/>
                              </a:cubicBezTo>
                              <a:cubicBezTo>
                                <a:pt x="959971" y="180542"/>
                                <a:pt x="959105" y="180542"/>
                                <a:pt x="958239" y="180542"/>
                              </a:cubicBezTo>
                              <a:close/>
                              <a:moveTo>
                                <a:pt x="921005" y="170151"/>
                              </a:moveTo>
                              <a:cubicBezTo>
                                <a:pt x="921005" y="170151"/>
                                <a:pt x="920139" y="171017"/>
                                <a:pt x="920139" y="171883"/>
                              </a:cubicBezTo>
                              <a:cubicBezTo>
                                <a:pt x="920139" y="171883"/>
                                <a:pt x="920139" y="171017"/>
                                <a:pt x="920139" y="171017"/>
                              </a:cubicBezTo>
                              <a:cubicBezTo>
                                <a:pt x="920139" y="170151"/>
                                <a:pt x="920139" y="169285"/>
                                <a:pt x="919273" y="168419"/>
                              </a:cubicBezTo>
                              <a:cubicBezTo>
                                <a:pt x="920139" y="169285"/>
                                <a:pt x="921005" y="169285"/>
                                <a:pt x="921005" y="170151"/>
                              </a:cubicBezTo>
                              <a:close/>
                              <a:moveTo>
                                <a:pt x="916675" y="174480"/>
                              </a:moveTo>
                              <a:cubicBezTo>
                                <a:pt x="916675" y="174480"/>
                                <a:pt x="917541" y="174480"/>
                                <a:pt x="916675" y="174480"/>
                              </a:cubicBezTo>
                              <a:cubicBezTo>
                                <a:pt x="916675" y="175347"/>
                                <a:pt x="915809" y="176212"/>
                                <a:pt x="914943" y="177079"/>
                              </a:cubicBezTo>
                              <a:cubicBezTo>
                                <a:pt x="914943" y="177079"/>
                                <a:pt x="914943" y="177079"/>
                                <a:pt x="914077" y="177079"/>
                              </a:cubicBezTo>
                              <a:cubicBezTo>
                                <a:pt x="915809" y="175347"/>
                                <a:pt x="915809" y="174480"/>
                                <a:pt x="916675" y="174480"/>
                              </a:cubicBezTo>
                              <a:close/>
                              <a:moveTo>
                                <a:pt x="925334" y="173615"/>
                              </a:moveTo>
                              <a:cubicBezTo>
                                <a:pt x="925334" y="173615"/>
                                <a:pt x="926200" y="174480"/>
                                <a:pt x="926200" y="174480"/>
                              </a:cubicBezTo>
                              <a:cubicBezTo>
                                <a:pt x="926200" y="174480"/>
                                <a:pt x="926200" y="175347"/>
                                <a:pt x="925334" y="176212"/>
                              </a:cubicBezTo>
                              <a:cubicBezTo>
                                <a:pt x="925334" y="176212"/>
                                <a:pt x="924468" y="176212"/>
                                <a:pt x="924468" y="175347"/>
                              </a:cubicBezTo>
                              <a:cubicBezTo>
                                <a:pt x="925334" y="174480"/>
                                <a:pt x="925334" y="174480"/>
                                <a:pt x="925334" y="173615"/>
                              </a:cubicBezTo>
                              <a:close/>
                              <a:moveTo>
                                <a:pt x="941787" y="187469"/>
                              </a:moveTo>
                              <a:cubicBezTo>
                                <a:pt x="941787" y="187469"/>
                                <a:pt x="941787" y="187469"/>
                                <a:pt x="941787" y="187469"/>
                              </a:cubicBezTo>
                              <a:lnTo>
                                <a:pt x="941787" y="187469"/>
                              </a:lnTo>
                              <a:cubicBezTo>
                                <a:pt x="941787" y="187469"/>
                                <a:pt x="941787" y="187469"/>
                                <a:pt x="941787" y="187469"/>
                              </a:cubicBezTo>
                              <a:cubicBezTo>
                                <a:pt x="941787" y="187469"/>
                                <a:pt x="941787" y="187469"/>
                                <a:pt x="941787" y="187469"/>
                              </a:cubicBezTo>
                              <a:close/>
                              <a:moveTo>
                                <a:pt x="957373" y="185738"/>
                              </a:move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lose/>
                              <a:moveTo>
                                <a:pt x="982484" y="180542"/>
                              </a:moveTo>
                              <a:cubicBezTo>
                                <a:pt x="985948" y="179676"/>
                                <a:pt x="991144" y="178810"/>
                                <a:pt x="997205" y="177944"/>
                              </a:cubicBezTo>
                              <a:cubicBezTo>
                                <a:pt x="997205" y="177944"/>
                                <a:pt x="991144" y="178810"/>
                                <a:pt x="982484" y="180542"/>
                              </a:cubicBezTo>
                              <a:cubicBezTo>
                                <a:pt x="982484" y="180542"/>
                                <a:pt x="982484" y="180542"/>
                                <a:pt x="982484" y="180542"/>
                              </a:cubicBezTo>
                              <a:close/>
                              <a:moveTo>
                                <a:pt x="980752" y="179676"/>
                              </a:moveTo>
                              <a:cubicBezTo>
                                <a:pt x="983350" y="179676"/>
                                <a:pt x="985082" y="178810"/>
                                <a:pt x="987680" y="178810"/>
                              </a:cubicBezTo>
                              <a:cubicBezTo>
                                <a:pt x="985948" y="179676"/>
                                <a:pt x="983350" y="179676"/>
                                <a:pt x="980752" y="179676"/>
                              </a:cubicBezTo>
                              <a:cubicBezTo>
                                <a:pt x="981618" y="180542"/>
                                <a:pt x="980752" y="179676"/>
                                <a:pt x="980752" y="179676"/>
                              </a:cubicBezTo>
                              <a:close/>
                              <a:moveTo>
                                <a:pt x="900223" y="159760"/>
                              </a:moveTo>
                              <a:cubicBezTo>
                                <a:pt x="897625" y="158028"/>
                                <a:pt x="895893" y="157162"/>
                                <a:pt x="897625" y="158028"/>
                              </a:cubicBezTo>
                              <a:cubicBezTo>
                                <a:pt x="893296" y="157162"/>
                                <a:pt x="894162" y="158028"/>
                                <a:pt x="896759" y="160626"/>
                              </a:cubicBezTo>
                              <a:cubicBezTo>
                                <a:pt x="894162" y="162358"/>
                                <a:pt x="890698" y="163224"/>
                                <a:pt x="887234" y="164956"/>
                              </a:cubicBezTo>
                              <a:cubicBezTo>
                                <a:pt x="886368" y="164090"/>
                                <a:pt x="884637" y="164090"/>
                                <a:pt x="883771" y="163224"/>
                              </a:cubicBezTo>
                              <a:cubicBezTo>
                                <a:pt x="878575" y="161492"/>
                                <a:pt x="873380" y="158894"/>
                                <a:pt x="868184" y="157162"/>
                              </a:cubicBezTo>
                              <a:cubicBezTo>
                                <a:pt x="869050" y="156296"/>
                                <a:pt x="870782" y="155431"/>
                                <a:pt x="872514" y="154565"/>
                              </a:cubicBezTo>
                              <a:cubicBezTo>
                                <a:pt x="875111" y="152833"/>
                                <a:pt x="877709" y="151967"/>
                                <a:pt x="881173" y="150235"/>
                              </a:cubicBezTo>
                              <a:cubicBezTo>
                                <a:pt x="883771" y="149369"/>
                                <a:pt x="887234" y="147637"/>
                                <a:pt x="888966" y="146772"/>
                              </a:cubicBezTo>
                              <a:cubicBezTo>
                                <a:pt x="891564" y="145905"/>
                                <a:pt x="894162" y="145040"/>
                                <a:pt x="895893" y="144174"/>
                              </a:cubicBezTo>
                              <a:cubicBezTo>
                                <a:pt x="895893" y="144174"/>
                                <a:pt x="896759" y="144174"/>
                                <a:pt x="896759" y="144174"/>
                              </a:cubicBezTo>
                              <a:cubicBezTo>
                                <a:pt x="900223" y="148503"/>
                                <a:pt x="904553" y="151967"/>
                                <a:pt x="908016" y="155431"/>
                              </a:cubicBezTo>
                              <a:cubicBezTo>
                                <a:pt x="904553" y="158028"/>
                                <a:pt x="902821" y="158894"/>
                                <a:pt x="900223" y="159760"/>
                              </a:cubicBezTo>
                              <a:close/>
                              <a:moveTo>
                                <a:pt x="888966" y="137246"/>
                              </a:moveTo>
                              <a:cubicBezTo>
                                <a:pt x="889832" y="138113"/>
                                <a:pt x="890698" y="139844"/>
                                <a:pt x="892430" y="140710"/>
                              </a:cubicBezTo>
                              <a:cubicBezTo>
                                <a:pt x="885502" y="141576"/>
                                <a:pt x="872514" y="144174"/>
                                <a:pt x="859525" y="146772"/>
                              </a:cubicBezTo>
                              <a:cubicBezTo>
                                <a:pt x="856928" y="145905"/>
                                <a:pt x="854330" y="145040"/>
                                <a:pt x="851732" y="144174"/>
                              </a:cubicBezTo>
                              <a:cubicBezTo>
                                <a:pt x="847403" y="142442"/>
                                <a:pt x="842207" y="140710"/>
                                <a:pt x="839609" y="139844"/>
                              </a:cubicBezTo>
                              <a:cubicBezTo>
                                <a:pt x="848268" y="138978"/>
                                <a:pt x="857793" y="138113"/>
                                <a:pt x="869050" y="137246"/>
                              </a:cubicBezTo>
                              <a:cubicBezTo>
                                <a:pt x="870782" y="138978"/>
                                <a:pt x="874246" y="140710"/>
                                <a:pt x="877709" y="142442"/>
                              </a:cubicBezTo>
                              <a:cubicBezTo>
                                <a:pt x="877709" y="142442"/>
                                <a:pt x="877709" y="142442"/>
                                <a:pt x="877709" y="141576"/>
                              </a:cubicBezTo>
                              <a:cubicBezTo>
                                <a:pt x="877709" y="140710"/>
                                <a:pt x="877709" y="139844"/>
                                <a:pt x="876843" y="138978"/>
                              </a:cubicBezTo>
                              <a:cubicBezTo>
                                <a:pt x="876843" y="138113"/>
                                <a:pt x="876843" y="136381"/>
                                <a:pt x="876843" y="136381"/>
                              </a:cubicBezTo>
                              <a:cubicBezTo>
                                <a:pt x="879441" y="136381"/>
                                <a:pt x="882039" y="136381"/>
                                <a:pt x="884637" y="135514"/>
                              </a:cubicBezTo>
                              <a:cubicBezTo>
                                <a:pt x="882039" y="135514"/>
                                <a:pt x="879441" y="135514"/>
                                <a:pt x="876843" y="136381"/>
                              </a:cubicBezTo>
                              <a:cubicBezTo>
                                <a:pt x="876843" y="136381"/>
                                <a:pt x="876843" y="135514"/>
                                <a:pt x="876843" y="135514"/>
                              </a:cubicBezTo>
                              <a:cubicBezTo>
                                <a:pt x="874246" y="133783"/>
                                <a:pt x="872514" y="132051"/>
                                <a:pt x="870782" y="130319"/>
                              </a:cubicBezTo>
                              <a:cubicBezTo>
                                <a:pt x="875977" y="130319"/>
                                <a:pt x="880307" y="130319"/>
                                <a:pt x="884637" y="130319"/>
                              </a:cubicBezTo>
                              <a:cubicBezTo>
                                <a:pt x="885502" y="133783"/>
                                <a:pt x="887234" y="135514"/>
                                <a:pt x="888966" y="137246"/>
                              </a:cubicBezTo>
                              <a:close/>
                              <a:moveTo>
                                <a:pt x="863855" y="132917"/>
                              </a:moveTo>
                              <a:cubicBezTo>
                                <a:pt x="853464" y="132917"/>
                                <a:pt x="842207" y="133783"/>
                                <a:pt x="829218" y="133783"/>
                              </a:cubicBezTo>
                              <a:cubicBezTo>
                                <a:pt x="829218" y="133783"/>
                                <a:pt x="828352" y="132917"/>
                                <a:pt x="828352" y="132917"/>
                              </a:cubicBezTo>
                              <a:cubicBezTo>
                                <a:pt x="840475" y="132051"/>
                                <a:pt x="852598" y="132051"/>
                                <a:pt x="863855" y="132917"/>
                              </a:cubicBezTo>
                              <a:cubicBezTo>
                                <a:pt x="862989" y="132051"/>
                                <a:pt x="863855" y="132051"/>
                                <a:pt x="863855" y="132917"/>
                              </a:cubicBezTo>
                              <a:close/>
                              <a:moveTo>
                                <a:pt x="752153" y="132051"/>
                              </a:moveTo>
                              <a:cubicBezTo>
                                <a:pt x="748689" y="132051"/>
                                <a:pt x="745225" y="132051"/>
                                <a:pt x="743493" y="132051"/>
                              </a:cubicBezTo>
                              <a:cubicBezTo>
                                <a:pt x="746091" y="132051"/>
                                <a:pt x="748689" y="132051"/>
                                <a:pt x="750421" y="132051"/>
                              </a:cubicBezTo>
                              <a:cubicBezTo>
                                <a:pt x="751287" y="132051"/>
                                <a:pt x="752153" y="132051"/>
                                <a:pt x="752153" y="132051"/>
                              </a:cubicBezTo>
                              <a:close/>
                              <a:moveTo>
                                <a:pt x="728773" y="145905"/>
                              </a:moveTo>
                              <a:cubicBezTo>
                                <a:pt x="728773" y="145905"/>
                                <a:pt x="729639" y="145905"/>
                                <a:pt x="729639" y="145905"/>
                              </a:cubicBezTo>
                              <a:cubicBezTo>
                                <a:pt x="722712" y="146772"/>
                                <a:pt x="715784" y="146772"/>
                                <a:pt x="707991" y="147637"/>
                              </a:cubicBezTo>
                              <a:cubicBezTo>
                                <a:pt x="707125" y="147637"/>
                                <a:pt x="707125" y="147637"/>
                                <a:pt x="706259" y="147637"/>
                              </a:cubicBezTo>
                              <a:cubicBezTo>
                                <a:pt x="712321" y="146772"/>
                                <a:pt x="720114" y="145905"/>
                                <a:pt x="728773" y="145905"/>
                              </a:cubicBezTo>
                              <a:close/>
                              <a:moveTo>
                                <a:pt x="717516" y="152833"/>
                              </a:moveTo>
                              <a:cubicBezTo>
                                <a:pt x="719248" y="152833"/>
                                <a:pt x="720114" y="153699"/>
                                <a:pt x="720980" y="153699"/>
                              </a:cubicBezTo>
                              <a:cubicBezTo>
                                <a:pt x="716650" y="153699"/>
                                <a:pt x="712321" y="154565"/>
                                <a:pt x="707991" y="155431"/>
                              </a:cubicBezTo>
                              <a:cubicBezTo>
                                <a:pt x="706259" y="155431"/>
                                <a:pt x="703662" y="155431"/>
                                <a:pt x="701064" y="154565"/>
                              </a:cubicBezTo>
                              <a:cubicBezTo>
                                <a:pt x="707991" y="154565"/>
                                <a:pt x="713187" y="153699"/>
                                <a:pt x="717516" y="152833"/>
                              </a:cubicBezTo>
                              <a:close/>
                              <a:moveTo>
                                <a:pt x="851732" y="171883"/>
                              </a:moveTo>
                              <a:cubicBezTo>
                                <a:pt x="856062" y="172749"/>
                                <a:pt x="861257" y="172749"/>
                                <a:pt x="867318" y="173615"/>
                              </a:cubicBezTo>
                              <a:cubicBezTo>
                                <a:pt x="866452" y="173615"/>
                                <a:pt x="866452" y="173615"/>
                                <a:pt x="865587" y="174480"/>
                              </a:cubicBezTo>
                              <a:cubicBezTo>
                                <a:pt x="860391" y="173615"/>
                                <a:pt x="855196" y="173615"/>
                                <a:pt x="850000" y="172749"/>
                              </a:cubicBezTo>
                              <a:cubicBezTo>
                                <a:pt x="850866" y="172749"/>
                                <a:pt x="851732" y="171883"/>
                                <a:pt x="851732" y="171883"/>
                              </a:cubicBezTo>
                              <a:close/>
                              <a:moveTo>
                                <a:pt x="911480" y="179676"/>
                              </a:moveTo>
                              <a:cubicBezTo>
                                <a:pt x="911480" y="179676"/>
                                <a:pt x="912346" y="179676"/>
                                <a:pt x="911480" y="179676"/>
                              </a:cubicBezTo>
                              <a:cubicBezTo>
                                <a:pt x="912346" y="179676"/>
                                <a:pt x="912346" y="179676"/>
                                <a:pt x="911480" y="179676"/>
                              </a:cubicBezTo>
                              <a:cubicBezTo>
                                <a:pt x="912346" y="179676"/>
                                <a:pt x="912346" y="179676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lose/>
                              <a:moveTo>
                                <a:pt x="916675" y="181408"/>
                              </a:moveTo>
                              <a:cubicBezTo>
                                <a:pt x="916675" y="181408"/>
                                <a:pt x="917541" y="181408"/>
                                <a:pt x="917541" y="181408"/>
                              </a:cubicBezTo>
                              <a:cubicBezTo>
                                <a:pt x="917541" y="181408"/>
                                <a:pt x="918407" y="181408"/>
                                <a:pt x="918407" y="181408"/>
                              </a:cubicBezTo>
                              <a:cubicBezTo>
                                <a:pt x="918407" y="181408"/>
                                <a:pt x="917541" y="181408"/>
                                <a:pt x="916675" y="181408"/>
                              </a:cubicBezTo>
                              <a:cubicBezTo>
                                <a:pt x="916675" y="181408"/>
                                <a:pt x="916675" y="181408"/>
                                <a:pt x="916675" y="181408"/>
                              </a:cubicBezTo>
                              <a:close/>
                              <a:moveTo>
                                <a:pt x="921005" y="182274"/>
                              </a:moveTo>
                              <a:cubicBezTo>
                                <a:pt x="921005" y="182274"/>
                                <a:pt x="921005" y="182274"/>
                                <a:pt x="921005" y="182274"/>
                              </a:cubicBezTo>
                              <a:cubicBezTo>
                                <a:pt x="921005" y="182274"/>
                                <a:pt x="921005" y="182274"/>
                                <a:pt x="921005" y="182274"/>
                              </a:cubicBezTo>
                              <a:cubicBezTo>
                                <a:pt x="920139" y="181408"/>
                                <a:pt x="920139" y="181408"/>
                                <a:pt x="921005" y="182274"/>
                              </a:cubicBezTo>
                              <a:cubicBezTo>
                                <a:pt x="920139" y="181408"/>
                                <a:pt x="921005" y="181408"/>
                                <a:pt x="921005" y="182274"/>
                              </a:cubicBezTo>
                              <a:close/>
                              <a:moveTo>
                                <a:pt x="921005" y="182274"/>
                              </a:moveTo>
                              <a:cubicBezTo>
                                <a:pt x="921005" y="182274"/>
                                <a:pt x="921005" y="182274"/>
                                <a:pt x="921005" y="182274"/>
                              </a:cubicBezTo>
                              <a:cubicBezTo>
                                <a:pt x="921005" y="182274"/>
                                <a:pt x="921005" y="182274"/>
                                <a:pt x="921005" y="182274"/>
                              </a:cubicBezTo>
                              <a:cubicBezTo>
                                <a:pt x="921005" y="182274"/>
                                <a:pt x="921005" y="182274"/>
                                <a:pt x="921005" y="182274"/>
                              </a:cubicBezTo>
                              <a:close/>
                              <a:moveTo>
                                <a:pt x="921871" y="182274"/>
                              </a:move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lose/>
                              <a:moveTo>
                                <a:pt x="925334" y="183139"/>
                              </a:moveTo>
                              <a:cubicBezTo>
                                <a:pt x="925334" y="183139"/>
                                <a:pt x="924468" y="183139"/>
                                <a:pt x="924468" y="183139"/>
                              </a:cubicBezTo>
                              <a:cubicBezTo>
                                <a:pt x="925334" y="183139"/>
                                <a:pt x="925334" y="183139"/>
                                <a:pt x="925334" y="183139"/>
                              </a:cubicBezTo>
                              <a:close/>
                              <a:moveTo>
                                <a:pt x="927066" y="183139"/>
                              </a:moveTo>
                              <a:cubicBezTo>
                                <a:pt x="927066" y="183139"/>
                                <a:pt x="926200" y="183139"/>
                                <a:pt x="926200" y="183139"/>
                              </a:cubicBezTo>
                              <a:cubicBezTo>
                                <a:pt x="926200" y="183139"/>
                                <a:pt x="926200" y="183139"/>
                                <a:pt x="927066" y="183139"/>
                              </a:cubicBezTo>
                              <a:close/>
                              <a:moveTo>
                                <a:pt x="928798" y="184006"/>
                              </a:moveTo>
                              <a:cubicBezTo>
                                <a:pt x="928798" y="184006"/>
                                <a:pt x="927932" y="184006"/>
                                <a:pt x="927932" y="184006"/>
                              </a:cubicBezTo>
                              <a:cubicBezTo>
                                <a:pt x="927932" y="183139"/>
                                <a:pt x="927932" y="183139"/>
                                <a:pt x="928798" y="184006"/>
                              </a:cubicBezTo>
                              <a:close/>
                              <a:moveTo>
                                <a:pt x="922736" y="179676"/>
                              </a:moveTo>
                              <a:cubicBezTo>
                                <a:pt x="922736" y="178810"/>
                                <a:pt x="923602" y="178810"/>
                                <a:pt x="923602" y="177944"/>
                              </a:cubicBezTo>
                              <a:cubicBezTo>
                                <a:pt x="923602" y="177944"/>
                                <a:pt x="923602" y="177944"/>
                                <a:pt x="923602" y="177079"/>
                              </a:cubicBezTo>
                              <a:cubicBezTo>
                                <a:pt x="923602" y="177079"/>
                                <a:pt x="924468" y="177079"/>
                                <a:pt x="924468" y="177944"/>
                              </a:cubicBezTo>
                              <a:cubicBezTo>
                                <a:pt x="924468" y="178810"/>
                                <a:pt x="923602" y="179676"/>
                                <a:pt x="923602" y="179676"/>
                              </a:cubicBezTo>
                              <a:cubicBezTo>
                                <a:pt x="923602" y="180542"/>
                                <a:pt x="922736" y="179676"/>
                                <a:pt x="922736" y="179676"/>
                              </a:cubicBezTo>
                              <a:close/>
                              <a:moveTo>
                                <a:pt x="931396" y="184006"/>
                              </a:moveTo>
                              <a:cubicBezTo>
                                <a:pt x="931396" y="184006"/>
                                <a:pt x="931396" y="184006"/>
                                <a:pt x="931396" y="184006"/>
                              </a:cubicBezTo>
                              <a:cubicBezTo>
                                <a:pt x="931396" y="184871"/>
                                <a:pt x="931396" y="184871"/>
                                <a:pt x="931396" y="184006"/>
                              </a:cubicBezTo>
                              <a:cubicBezTo>
                                <a:pt x="931396" y="184006"/>
                                <a:pt x="930530" y="184006"/>
                                <a:pt x="931396" y="184006"/>
                              </a:cubicBezTo>
                              <a:cubicBezTo>
                                <a:pt x="930530" y="184006"/>
                                <a:pt x="930530" y="184006"/>
                                <a:pt x="931396" y="184006"/>
                              </a:cubicBezTo>
                              <a:close/>
                              <a:moveTo>
                                <a:pt x="933127" y="189201"/>
                              </a:moveTo>
                              <a:lnTo>
                                <a:pt x="933127" y="189201"/>
                              </a:lnTo>
                              <a:lnTo>
                                <a:pt x="933127" y="189201"/>
                              </a:lnTo>
                              <a:lnTo>
                                <a:pt x="933127" y="189201"/>
                              </a:lnTo>
                              <a:close/>
                              <a:moveTo>
                                <a:pt x="941787" y="187469"/>
                              </a:moveTo>
                              <a:cubicBezTo>
                                <a:pt x="941787" y="187469"/>
                                <a:pt x="941787" y="187469"/>
                                <a:pt x="941787" y="187469"/>
                              </a:cubicBezTo>
                              <a:lnTo>
                                <a:pt x="941787" y="187469"/>
                              </a:lnTo>
                              <a:cubicBezTo>
                                <a:pt x="942653" y="187469"/>
                                <a:pt x="942653" y="187469"/>
                                <a:pt x="941787" y="187469"/>
                              </a:cubicBezTo>
                              <a:cubicBezTo>
                                <a:pt x="942653" y="187469"/>
                                <a:pt x="942653" y="187469"/>
                                <a:pt x="941787" y="187469"/>
                              </a:cubicBezTo>
                              <a:cubicBezTo>
                                <a:pt x="942653" y="187469"/>
                                <a:pt x="941787" y="187469"/>
                                <a:pt x="941787" y="187469"/>
                              </a:cubicBezTo>
                              <a:close/>
                              <a:moveTo>
                                <a:pt x="942653" y="188335"/>
                              </a:moveTo>
                              <a:cubicBezTo>
                                <a:pt x="942653" y="188335"/>
                                <a:pt x="942653" y="188335"/>
                                <a:pt x="942653" y="188335"/>
                              </a:cubicBezTo>
                              <a:cubicBezTo>
                                <a:pt x="942653" y="188335"/>
                                <a:pt x="942653" y="188335"/>
                                <a:pt x="942653" y="188335"/>
                              </a:cubicBezTo>
                              <a:close/>
                              <a:moveTo>
                                <a:pt x="951312" y="191799"/>
                              </a:moveTo>
                              <a:cubicBezTo>
                                <a:pt x="951312" y="191799"/>
                                <a:pt x="951312" y="191799"/>
                                <a:pt x="951312" y="191799"/>
                              </a:cubicBezTo>
                              <a:cubicBezTo>
                                <a:pt x="951312" y="191799"/>
                                <a:pt x="951312" y="191799"/>
                                <a:pt x="951312" y="191799"/>
                              </a:cubicBezTo>
                              <a:cubicBezTo>
                                <a:pt x="951312" y="191799"/>
                                <a:pt x="951312" y="191799"/>
                                <a:pt x="951312" y="191799"/>
                              </a:cubicBezTo>
                              <a:close/>
                              <a:moveTo>
                                <a:pt x="956507" y="186603"/>
                              </a:moveTo>
                              <a:cubicBezTo>
                                <a:pt x="956507" y="186603"/>
                                <a:pt x="956507" y="186603"/>
                                <a:pt x="956507" y="186603"/>
                              </a:cubicBezTo>
                              <a:cubicBezTo>
                                <a:pt x="956507" y="186603"/>
                                <a:pt x="957373" y="186603"/>
                                <a:pt x="957373" y="186603"/>
                              </a:cubicBezTo>
                              <a:cubicBezTo>
                                <a:pt x="957373" y="186603"/>
                                <a:pt x="957373" y="187469"/>
                                <a:pt x="957373" y="187469"/>
                              </a:cubicBezTo>
                              <a:cubicBezTo>
                                <a:pt x="957373" y="186603"/>
                                <a:pt x="957373" y="186603"/>
                                <a:pt x="956507" y="186603"/>
                              </a:cubicBezTo>
                              <a:cubicBezTo>
                                <a:pt x="956507" y="186603"/>
                                <a:pt x="956507" y="186603"/>
                                <a:pt x="956507" y="186603"/>
                              </a:cubicBezTo>
                              <a:close/>
                              <a:moveTo>
                                <a:pt x="988546" y="183139"/>
                              </a:moveTo>
                              <a:cubicBezTo>
                                <a:pt x="989412" y="183139"/>
                                <a:pt x="989412" y="183139"/>
                                <a:pt x="990278" y="183139"/>
                              </a:cubicBezTo>
                              <a:cubicBezTo>
                                <a:pt x="990278" y="183139"/>
                                <a:pt x="991144" y="183139"/>
                                <a:pt x="992009" y="183139"/>
                              </a:cubicBezTo>
                              <a:cubicBezTo>
                                <a:pt x="991144" y="183139"/>
                                <a:pt x="990278" y="183139"/>
                                <a:pt x="990278" y="183139"/>
                              </a:cubicBezTo>
                              <a:cubicBezTo>
                                <a:pt x="989412" y="183139"/>
                                <a:pt x="989412" y="183139"/>
                                <a:pt x="988546" y="183139"/>
                              </a:cubicBezTo>
                              <a:close/>
                              <a:moveTo>
                                <a:pt x="1005864" y="186603"/>
                              </a:move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lose/>
                              <a:moveTo>
                                <a:pt x="1031841" y="173615"/>
                              </a:moveTo>
                              <a:cubicBezTo>
                                <a:pt x="1014523" y="176212"/>
                                <a:pt x="999803" y="178810"/>
                                <a:pt x="985082" y="181408"/>
                              </a:cubicBezTo>
                              <a:cubicBezTo>
                                <a:pt x="985082" y="181408"/>
                                <a:pt x="984216" y="181408"/>
                                <a:pt x="984216" y="181408"/>
                              </a:cubicBezTo>
                              <a:cubicBezTo>
                                <a:pt x="994607" y="179676"/>
                                <a:pt x="1004132" y="177944"/>
                                <a:pt x="1011925" y="177079"/>
                              </a:cubicBezTo>
                              <a:cubicBezTo>
                                <a:pt x="1024048" y="175347"/>
                                <a:pt x="1031841" y="173615"/>
                                <a:pt x="1031841" y="173615"/>
                              </a:cubicBezTo>
                              <a:close/>
                              <a:moveTo>
                                <a:pt x="988546" y="178810"/>
                              </a:moveTo>
                              <a:cubicBezTo>
                                <a:pt x="996339" y="177079"/>
                                <a:pt x="1004132" y="176212"/>
                                <a:pt x="1013657" y="174480"/>
                              </a:cubicBezTo>
                              <a:cubicBezTo>
                                <a:pt x="997205" y="177079"/>
                                <a:pt x="990278" y="178810"/>
                                <a:pt x="988546" y="178810"/>
                              </a:cubicBezTo>
                              <a:close/>
                              <a:moveTo>
                                <a:pt x="949580" y="164956"/>
                              </a:moveTo>
                              <a:cubicBezTo>
                                <a:pt x="949580" y="165821"/>
                                <a:pt x="950446" y="165821"/>
                                <a:pt x="949580" y="164956"/>
                              </a:cubicBezTo>
                              <a:cubicBezTo>
                                <a:pt x="950446" y="165821"/>
                                <a:pt x="950446" y="165821"/>
                                <a:pt x="950446" y="165821"/>
                              </a:cubicBezTo>
                              <a:cubicBezTo>
                                <a:pt x="950446" y="165821"/>
                                <a:pt x="949580" y="164956"/>
                                <a:pt x="949580" y="164956"/>
                              </a:cubicBezTo>
                              <a:cubicBezTo>
                                <a:pt x="949580" y="164956"/>
                                <a:pt x="949580" y="164956"/>
                                <a:pt x="949580" y="164956"/>
                              </a:cubicBezTo>
                              <a:close/>
                              <a:moveTo>
                                <a:pt x="772068" y="121660"/>
                              </a:moveTo>
                              <a:cubicBezTo>
                                <a:pt x="772934" y="120794"/>
                                <a:pt x="777264" y="120794"/>
                                <a:pt x="785923" y="119928"/>
                              </a:cubicBezTo>
                              <a:cubicBezTo>
                                <a:pt x="795448" y="119928"/>
                                <a:pt x="809302" y="119928"/>
                                <a:pt x="829218" y="120794"/>
                              </a:cubicBezTo>
                              <a:cubicBezTo>
                                <a:pt x="834414" y="120794"/>
                                <a:pt x="839609" y="121660"/>
                                <a:pt x="845671" y="121660"/>
                              </a:cubicBezTo>
                              <a:cubicBezTo>
                                <a:pt x="851732" y="121660"/>
                                <a:pt x="857793" y="122526"/>
                                <a:pt x="865587" y="122526"/>
                              </a:cubicBezTo>
                              <a:cubicBezTo>
                                <a:pt x="869050" y="122526"/>
                                <a:pt x="872514" y="122526"/>
                                <a:pt x="876843" y="123392"/>
                              </a:cubicBezTo>
                              <a:cubicBezTo>
                                <a:pt x="878575" y="125990"/>
                                <a:pt x="881173" y="128587"/>
                                <a:pt x="883771" y="131185"/>
                              </a:cubicBezTo>
                              <a:cubicBezTo>
                                <a:pt x="879441" y="131185"/>
                                <a:pt x="875111" y="131185"/>
                                <a:pt x="869916" y="131185"/>
                              </a:cubicBezTo>
                              <a:cubicBezTo>
                                <a:pt x="868184" y="129454"/>
                                <a:pt x="866452" y="128587"/>
                                <a:pt x="864721" y="127722"/>
                              </a:cubicBezTo>
                              <a:cubicBezTo>
                                <a:pt x="861257" y="125990"/>
                                <a:pt x="859525" y="125990"/>
                                <a:pt x="859525" y="127722"/>
                              </a:cubicBezTo>
                              <a:cubicBezTo>
                                <a:pt x="860391" y="128587"/>
                                <a:pt x="862123" y="130319"/>
                                <a:pt x="862989" y="131185"/>
                              </a:cubicBezTo>
                              <a:cubicBezTo>
                                <a:pt x="851732" y="131185"/>
                                <a:pt x="839609" y="131185"/>
                                <a:pt x="827487" y="131185"/>
                              </a:cubicBezTo>
                              <a:cubicBezTo>
                                <a:pt x="826621" y="130319"/>
                                <a:pt x="826621" y="130319"/>
                                <a:pt x="826621" y="129454"/>
                              </a:cubicBezTo>
                              <a:cubicBezTo>
                                <a:pt x="826621" y="128587"/>
                                <a:pt x="826621" y="127722"/>
                                <a:pt x="828352" y="128587"/>
                              </a:cubicBezTo>
                              <a:cubicBezTo>
                                <a:pt x="830084" y="128587"/>
                                <a:pt x="832682" y="129454"/>
                                <a:pt x="837012" y="131185"/>
                              </a:cubicBezTo>
                              <a:cubicBezTo>
                                <a:pt x="831816" y="128587"/>
                                <a:pt x="826621" y="126855"/>
                                <a:pt x="822291" y="125990"/>
                              </a:cubicBezTo>
                              <a:cubicBezTo>
                                <a:pt x="817962" y="125124"/>
                                <a:pt x="813632" y="124258"/>
                                <a:pt x="809302" y="123392"/>
                              </a:cubicBezTo>
                              <a:cubicBezTo>
                                <a:pt x="804973" y="122526"/>
                                <a:pt x="801509" y="122526"/>
                                <a:pt x="798046" y="122526"/>
                              </a:cubicBezTo>
                              <a:cubicBezTo>
                                <a:pt x="794582" y="122526"/>
                                <a:pt x="791118" y="122526"/>
                                <a:pt x="787655" y="123392"/>
                              </a:cubicBezTo>
                              <a:cubicBezTo>
                                <a:pt x="785057" y="123392"/>
                                <a:pt x="782459" y="123392"/>
                                <a:pt x="778996" y="124258"/>
                              </a:cubicBezTo>
                              <a:cubicBezTo>
                                <a:pt x="778130" y="124258"/>
                                <a:pt x="777264" y="124258"/>
                                <a:pt x="776398" y="123392"/>
                              </a:cubicBezTo>
                              <a:cubicBezTo>
                                <a:pt x="773800" y="122526"/>
                                <a:pt x="771202" y="121660"/>
                                <a:pt x="772068" y="121660"/>
                              </a:cubicBezTo>
                              <a:close/>
                              <a:moveTo>
                                <a:pt x="669025" y="158894"/>
                              </a:moveTo>
                              <a:cubicBezTo>
                                <a:pt x="654305" y="160626"/>
                                <a:pt x="641316" y="161492"/>
                                <a:pt x="631791" y="162358"/>
                              </a:cubicBezTo>
                              <a:cubicBezTo>
                                <a:pt x="622266" y="163224"/>
                                <a:pt x="617937" y="163224"/>
                                <a:pt x="620534" y="162358"/>
                              </a:cubicBezTo>
                              <a:cubicBezTo>
                                <a:pt x="654305" y="158894"/>
                                <a:pt x="679416" y="157162"/>
                                <a:pt x="700198" y="154565"/>
                              </a:cubicBezTo>
                              <a:cubicBezTo>
                                <a:pt x="701930" y="154565"/>
                                <a:pt x="703662" y="155431"/>
                                <a:pt x="705393" y="155431"/>
                              </a:cubicBezTo>
                              <a:cubicBezTo>
                                <a:pt x="700198" y="156296"/>
                                <a:pt x="694137" y="156296"/>
                                <a:pt x="688075" y="157162"/>
                              </a:cubicBezTo>
                              <a:cubicBezTo>
                                <a:pt x="688075" y="157162"/>
                                <a:pt x="688075" y="157162"/>
                                <a:pt x="688075" y="157162"/>
                              </a:cubicBezTo>
                              <a:cubicBezTo>
                                <a:pt x="688075" y="157162"/>
                                <a:pt x="688075" y="157162"/>
                                <a:pt x="688075" y="157162"/>
                              </a:cubicBezTo>
                              <a:cubicBezTo>
                                <a:pt x="681148" y="158028"/>
                                <a:pt x="675087" y="158894"/>
                                <a:pt x="669025" y="158894"/>
                              </a:cubicBezTo>
                              <a:close/>
                              <a:moveTo>
                                <a:pt x="857793" y="177079"/>
                              </a:moveTo>
                              <a:cubicBezTo>
                                <a:pt x="846537" y="181408"/>
                                <a:pt x="834414" y="184871"/>
                                <a:pt x="834414" y="184871"/>
                              </a:cubicBezTo>
                              <a:cubicBezTo>
                                <a:pt x="832682" y="188335"/>
                                <a:pt x="816230" y="196128"/>
                                <a:pt x="795448" y="203921"/>
                              </a:cubicBezTo>
                              <a:cubicBezTo>
                                <a:pt x="785057" y="208251"/>
                                <a:pt x="773800" y="212581"/>
                                <a:pt x="764275" y="216044"/>
                              </a:cubicBezTo>
                              <a:cubicBezTo>
                                <a:pt x="754750" y="220374"/>
                                <a:pt x="746091" y="223837"/>
                                <a:pt x="740896" y="227301"/>
                              </a:cubicBezTo>
                              <a:cubicBezTo>
                                <a:pt x="733102" y="229033"/>
                                <a:pt x="740896" y="222972"/>
                                <a:pt x="753018" y="216044"/>
                              </a:cubicBezTo>
                              <a:cubicBezTo>
                                <a:pt x="766007" y="209117"/>
                                <a:pt x="783325" y="202190"/>
                                <a:pt x="790252" y="201324"/>
                              </a:cubicBezTo>
                              <a:lnTo>
                                <a:pt x="783325" y="204787"/>
                              </a:lnTo>
                              <a:cubicBezTo>
                                <a:pt x="805839" y="196128"/>
                                <a:pt x="817962" y="190067"/>
                                <a:pt x="824023" y="186603"/>
                              </a:cubicBezTo>
                              <a:cubicBezTo>
                                <a:pt x="830950" y="183139"/>
                                <a:pt x="832682" y="181408"/>
                                <a:pt x="832682" y="180542"/>
                              </a:cubicBezTo>
                              <a:cubicBezTo>
                                <a:pt x="833548" y="178810"/>
                                <a:pt x="832682" y="177944"/>
                                <a:pt x="843939" y="173615"/>
                              </a:cubicBezTo>
                              <a:cubicBezTo>
                                <a:pt x="843939" y="173615"/>
                                <a:pt x="843939" y="173615"/>
                                <a:pt x="843939" y="173615"/>
                              </a:cubicBezTo>
                              <a:cubicBezTo>
                                <a:pt x="843939" y="173615"/>
                                <a:pt x="844805" y="173615"/>
                                <a:pt x="844805" y="173615"/>
                              </a:cubicBezTo>
                              <a:cubicBezTo>
                                <a:pt x="846537" y="173615"/>
                                <a:pt x="845671" y="173615"/>
                                <a:pt x="844805" y="173615"/>
                              </a:cubicBezTo>
                              <a:cubicBezTo>
                                <a:pt x="844805" y="173615"/>
                                <a:pt x="845671" y="173615"/>
                                <a:pt x="845671" y="173615"/>
                              </a:cubicBezTo>
                              <a:cubicBezTo>
                                <a:pt x="846537" y="173615"/>
                                <a:pt x="847403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50000" y="173615"/>
                                <a:pt x="850000" y="173615"/>
                              </a:cubicBezTo>
                              <a:cubicBezTo>
                                <a:pt x="850000" y="173615"/>
                                <a:pt x="850000" y="173615"/>
                                <a:pt x="850000" y="173615"/>
                              </a:cubicBezTo>
                              <a:cubicBezTo>
                                <a:pt x="850866" y="173615"/>
                                <a:pt x="850866" y="173615"/>
                                <a:pt x="851732" y="173615"/>
                              </a:cubicBezTo>
                              <a:cubicBezTo>
                                <a:pt x="851732" y="173615"/>
                                <a:pt x="852598" y="173615"/>
                                <a:pt x="852598" y="173615"/>
                              </a:cubicBezTo>
                              <a:cubicBezTo>
                                <a:pt x="853464" y="173615"/>
                                <a:pt x="854330" y="173615"/>
                                <a:pt x="856062" y="173615"/>
                              </a:cubicBezTo>
                              <a:cubicBezTo>
                                <a:pt x="856928" y="173615"/>
                                <a:pt x="857793" y="173615"/>
                                <a:pt x="858659" y="173615"/>
                              </a:cubicBezTo>
                              <a:cubicBezTo>
                                <a:pt x="858659" y="173615"/>
                                <a:pt x="857793" y="173615"/>
                                <a:pt x="857793" y="173615"/>
                              </a:cubicBezTo>
                              <a:cubicBezTo>
                                <a:pt x="857793" y="173615"/>
                                <a:pt x="857793" y="173615"/>
                                <a:pt x="857793" y="173615"/>
                              </a:cubicBezTo>
                              <a:cubicBezTo>
                                <a:pt x="857793" y="173615"/>
                                <a:pt x="857793" y="173615"/>
                                <a:pt x="857793" y="173615"/>
                              </a:cubicBezTo>
                              <a:cubicBezTo>
                                <a:pt x="856928" y="173615"/>
                                <a:pt x="856062" y="173615"/>
                                <a:pt x="854330" y="173615"/>
                              </a:cubicBezTo>
                              <a:cubicBezTo>
                                <a:pt x="854330" y="173615"/>
                                <a:pt x="853464" y="173615"/>
                                <a:pt x="853464" y="173615"/>
                              </a:cubicBezTo>
                              <a:cubicBezTo>
                                <a:pt x="853464" y="173615"/>
                                <a:pt x="853464" y="173615"/>
                                <a:pt x="853464" y="173615"/>
                              </a:cubicBezTo>
                              <a:cubicBezTo>
                                <a:pt x="853464" y="173615"/>
                                <a:pt x="853464" y="173615"/>
                                <a:pt x="852598" y="173615"/>
                              </a:cubicBezTo>
                              <a:cubicBezTo>
                                <a:pt x="852598" y="173615"/>
                                <a:pt x="852598" y="173615"/>
                                <a:pt x="852598" y="173615"/>
                              </a:cubicBezTo>
                              <a:cubicBezTo>
                                <a:pt x="852598" y="173615"/>
                                <a:pt x="851732" y="173615"/>
                                <a:pt x="851732" y="173615"/>
                              </a:cubicBezTo>
                              <a:cubicBezTo>
                                <a:pt x="851732" y="173615"/>
                                <a:pt x="850866" y="173615"/>
                                <a:pt x="850866" y="173615"/>
                              </a:cubicBezTo>
                              <a:cubicBezTo>
                                <a:pt x="850866" y="173615"/>
                                <a:pt x="850866" y="173615"/>
                                <a:pt x="850866" y="173615"/>
                              </a:cubicBezTo>
                              <a:cubicBezTo>
                                <a:pt x="850866" y="173615"/>
                                <a:pt x="850866" y="173615"/>
                                <a:pt x="850866" y="173615"/>
                              </a:cubicBezTo>
                              <a:cubicBezTo>
                                <a:pt x="850866" y="173615"/>
                                <a:pt x="850866" y="173615"/>
                                <a:pt x="850866" y="173615"/>
                              </a:cubicBezTo>
                              <a:cubicBezTo>
                                <a:pt x="850866" y="173615"/>
                                <a:pt x="851732" y="173615"/>
                                <a:pt x="850000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8268" y="173615"/>
                                <a:pt x="848268" y="173615"/>
                              </a:cubicBezTo>
                              <a:cubicBezTo>
                                <a:pt x="848268" y="173615"/>
                                <a:pt x="848268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8268" y="173615"/>
                              </a:cubicBezTo>
                              <a:cubicBezTo>
                                <a:pt x="847403" y="173615"/>
                                <a:pt x="847403" y="173615"/>
                                <a:pt x="846537" y="173615"/>
                              </a:cubicBezTo>
                              <a:cubicBezTo>
                                <a:pt x="847403" y="173615"/>
                                <a:pt x="847403" y="173615"/>
                                <a:pt x="848268" y="173615"/>
                              </a:cubicBezTo>
                              <a:cubicBezTo>
                                <a:pt x="848268" y="173615"/>
                                <a:pt x="848268" y="173615"/>
                                <a:pt x="848268" y="173615"/>
                              </a:cubicBezTo>
                              <a:cubicBezTo>
                                <a:pt x="846537" y="173615"/>
                                <a:pt x="845671" y="173615"/>
                                <a:pt x="843939" y="173615"/>
                              </a:cubicBezTo>
                              <a:cubicBezTo>
                                <a:pt x="845671" y="172749"/>
                                <a:pt x="847403" y="171883"/>
                                <a:pt x="849134" y="171017"/>
                              </a:cubicBezTo>
                              <a:cubicBezTo>
                                <a:pt x="852598" y="171017"/>
                                <a:pt x="856928" y="171883"/>
                                <a:pt x="860391" y="171883"/>
                              </a:cubicBezTo>
                              <a:cubicBezTo>
                                <a:pt x="862123" y="171883"/>
                                <a:pt x="862989" y="171883"/>
                                <a:pt x="864721" y="172749"/>
                              </a:cubicBezTo>
                              <a:cubicBezTo>
                                <a:pt x="863855" y="172749"/>
                                <a:pt x="862123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0391" y="176212"/>
                                <a:pt x="859525" y="177079"/>
                                <a:pt x="857793" y="177079"/>
                              </a:cubicBezTo>
                              <a:close/>
                              <a:moveTo>
                                <a:pt x="909748" y="183139"/>
                              </a:moveTo>
                              <a:cubicBezTo>
                                <a:pt x="908016" y="184871"/>
                                <a:pt x="906284" y="186603"/>
                                <a:pt x="904553" y="188335"/>
                              </a:cubicBezTo>
                              <a:cubicBezTo>
                                <a:pt x="902821" y="190067"/>
                                <a:pt x="901089" y="191799"/>
                                <a:pt x="899357" y="194397"/>
                              </a:cubicBezTo>
                              <a:cubicBezTo>
                                <a:pt x="899357" y="194397"/>
                                <a:pt x="904553" y="189201"/>
                                <a:pt x="908882" y="183139"/>
                              </a:cubicBezTo>
                              <a:cubicBezTo>
                                <a:pt x="909748" y="182274"/>
                                <a:pt x="910614" y="181408"/>
                                <a:pt x="911480" y="180542"/>
                              </a:cubicBezTo>
                              <a:cubicBezTo>
                                <a:pt x="911480" y="180542"/>
                                <a:pt x="911480" y="180542"/>
                                <a:pt x="911480" y="180542"/>
                              </a:cubicBezTo>
                              <a:cubicBezTo>
                                <a:pt x="911480" y="180542"/>
                                <a:pt x="911480" y="180542"/>
                                <a:pt x="911480" y="180542"/>
                              </a:cubicBezTo>
                              <a:cubicBezTo>
                                <a:pt x="911480" y="180542"/>
                                <a:pt x="911480" y="180542"/>
                                <a:pt x="911480" y="180542"/>
                              </a:cubicBezTo>
                              <a:cubicBezTo>
                                <a:pt x="911480" y="180542"/>
                                <a:pt x="912346" y="180542"/>
                                <a:pt x="912346" y="180542"/>
                              </a:cubicBezTo>
                              <a:cubicBezTo>
                                <a:pt x="912346" y="180542"/>
                                <a:pt x="912346" y="180542"/>
                                <a:pt x="912346" y="180542"/>
                              </a:cubicBezTo>
                              <a:cubicBezTo>
                                <a:pt x="912346" y="180542"/>
                                <a:pt x="912346" y="180542"/>
                                <a:pt x="913212" y="180542"/>
                              </a:cubicBezTo>
                              <a:cubicBezTo>
                                <a:pt x="913212" y="180542"/>
                                <a:pt x="913212" y="180542"/>
                                <a:pt x="914077" y="180542"/>
                              </a:cubicBezTo>
                              <a:cubicBezTo>
                                <a:pt x="914077" y="180542"/>
                                <a:pt x="914077" y="180542"/>
                                <a:pt x="914943" y="180542"/>
                              </a:cubicBezTo>
                              <a:cubicBezTo>
                                <a:pt x="914077" y="180542"/>
                                <a:pt x="914077" y="180542"/>
                                <a:pt x="913212" y="180542"/>
                              </a:cubicBezTo>
                              <a:cubicBezTo>
                                <a:pt x="911480" y="181408"/>
                                <a:pt x="910614" y="181408"/>
                                <a:pt x="909748" y="183139"/>
                              </a:cubicBezTo>
                              <a:close/>
                              <a:moveTo>
                                <a:pt x="921871" y="182274"/>
                              </a:move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3602" y="182274"/>
                                <a:pt x="923602" y="182274"/>
                              </a:cubicBezTo>
                              <a:cubicBezTo>
                                <a:pt x="923602" y="182274"/>
                                <a:pt x="922736" y="182274"/>
                                <a:pt x="922736" y="182274"/>
                              </a:cubicBezTo>
                              <a:cubicBezTo>
                                <a:pt x="921871" y="183139"/>
                                <a:pt x="921871" y="184871"/>
                                <a:pt x="921005" y="185738"/>
                              </a:cubicBezTo>
                              <a:cubicBezTo>
                                <a:pt x="921005" y="184871"/>
                                <a:pt x="921005" y="183139"/>
                                <a:pt x="921871" y="182274"/>
                              </a:cubicBezTo>
                              <a:close/>
                              <a:moveTo>
                                <a:pt x="929664" y="184006"/>
                              </a:moveTo>
                              <a:cubicBezTo>
                                <a:pt x="929664" y="184006"/>
                                <a:pt x="929664" y="184006"/>
                                <a:pt x="929664" y="184006"/>
                              </a:cubicBezTo>
                              <a:cubicBezTo>
                                <a:pt x="929664" y="184006"/>
                                <a:pt x="929664" y="184006"/>
                                <a:pt x="929664" y="184006"/>
                              </a:cubicBezTo>
                              <a:lnTo>
                                <a:pt x="929664" y="184006"/>
                              </a:lnTo>
                              <a:close/>
                              <a:moveTo>
                                <a:pt x="945250" y="189201"/>
                              </a:moveTo>
                              <a:cubicBezTo>
                                <a:pt x="946116" y="189201"/>
                                <a:pt x="946982" y="190067"/>
                                <a:pt x="946982" y="190067"/>
                              </a:cubicBezTo>
                              <a:cubicBezTo>
                                <a:pt x="946982" y="190067"/>
                                <a:pt x="946982" y="190067"/>
                                <a:pt x="946982" y="190067"/>
                              </a:cubicBezTo>
                              <a:cubicBezTo>
                                <a:pt x="946982" y="190067"/>
                                <a:pt x="946982" y="190067"/>
                                <a:pt x="946982" y="190067"/>
                              </a:cubicBezTo>
                              <a:cubicBezTo>
                                <a:pt x="946116" y="189201"/>
                                <a:pt x="945250" y="189201"/>
                                <a:pt x="945250" y="189201"/>
                              </a:cubicBezTo>
                              <a:close/>
                              <a:moveTo>
                                <a:pt x="946982" y="189201"/>
                              </a:move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lose/>
                              <a:moveTo>
                                <a:pt x="949580" y="190933"/>
                              </a:moveTo>
                              <a:cubicBezTo>
                                <a:pt x="949580" y="190933"/>
                                <a:pt x="950446" y="190933"/>
                                <a:pt x="949580" y="190933"/>
                              </a:cubicBezTo>
                              <a:lnTo>
                                <a:pt x="949580" y="190933"/>
                              </a:lnTo>
                              <a:cubicBezTo>
                                <a:pt x="950446" y="190933"/>
                                <a:pt x="949580" y="190933"/>
                                <a:pt x="949580" y="190933"/>
                              </a:cubicBezTo>
                              <a:close/>
                              <a:moveTo>
                                <a:pt x="957373" y="187469"/>
                              </a:moveTo>
                              <a:cubicBezTo>
                                <a:pt x="957373" y="187469"/>
                                <a:pt x="958239" y="187469"/>
                                <a:pt x="958239" y="187469"/>
                              </a:cubicBezTo>
                              <a:cubicBezTo>
                                <a:pt x="959105" y="189201"/>
                                <a:pt x="959971" y="190933"/>
                                <a:pt x="960837" y="193530"/>
                              </a:cubicBezTo>
                              <a:cubicBezTo>
                                <a:pt x="959971" y="190933"/>
                                <a:pt x="958239" y="189201"/>
                                <a:pt x="957373" y="187469"/>
                              </a:cubicBezTo>
                              <a:close/>
                              <a:moveTo>
                                <a:pt x="1053489" y="201324"/>
                              </a:moveTo>
                              <a:cubicBezTo>
                                <a:pt x="1046562" y="199592"/>
                                <a:pt x="1038769" y="196994"/>
                                <a:pt x="1030975" y="195262"/>
                              </a:cubicBezTo>
                              <a:cubicBezTo>
                                <a:pt x="1027512" y="194397"/>
                                <a:pt x="1024048" y="193530"/>
                                <a:pt x="1020584" y="192665"/>
                              </a:cubicBezTo>
                              <a:cubicBezTo>
                                <a:pt x="1017986" y="191799"/>
                                <a:pt x="1015389" y="190933"/>
                                <a:pt x="1011925" y="190067"/>
                              </a:cubicBezTo>
                              <a:cubicBezTo>
                                <a:pt x="1002400" y="187469"/>
                                <a:pt x="998937" y="186603"/>
                                <a:pt x="1009327" y="190067"/>
                              </a:cubicBezTo>
                              <a:cubicBezTo>
                                <a:pt x="1009327" y="190067"/>
                                <a:pt x="1017121" y="192665"/>
                                <a:pt x="1024048" y="195262"/>
                              </a:cubicBezTo>
                              <a:cubicBezTo>
                                <a:pt x="1031841" y="197860"/>
                                <a:pt x="1039634" y="200458"/>
                                <a:pt x="1039634" y="200458"/>
                              </a:cubicBezTo>
                              <a:cubicBezTo>
                                <a:pt x="1048293" y="203921"/>
                                <a:pt x="1043098" y="202190"/>
                                <a:pt x="1030109" y="197860"/>
                              </a:cubicBezTo>
                              <a:cubicBezTo>
                                <a:pt x="1022316" y="195262"/>
                                <a:pt x="1011059" y="191799"/>
                                <a:pt x="998937" y="186603"/>
                              </a:cubicBezTo>
                              <a:cubicBezTo>
                                <a:pt x="999803" y="186603"/>
                                <a:pt x="999803" y="186603"/>
                                <a:pt x="1000668" y="186603"/>
                              </a:cubicBezTo>
                              <a:cubicBezTo>
                                <a:pt x="1001534" y="186603"/>
                                <a:pt x="1002400" y="186603"/>
                                <a:pt x="1003266" y="186603"/>
                              </a:cubicBezTo>
                              <a:cubicBezTo>
                                <a:pt x="1003266" y="186603"/>
                                <a:pt x="1004132" y="186603"/>
                                <a:pt x="1004132" y="186603"/>
                              </a:cubicBezTo>
                              <a:cubicBezTo>
                                <a:pt x="1004132" y="186603"/>
                                <a:pt x="1004132" y="186603"/>
                                <a:pt x="1004132" y="186603"/>
                              </a:cubicBezTo>
                              <a:cubicBezTo>
                                <a:pt x="1004132" y="186603"/>
                                <a:pt x="1004132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7596" y="187469"/>
                                <a:pt x="1009327" y="187469"/>
                                <a:pt x="1011059" y="188335"/>
                              </a:cubicBezTo>
                              <a:cubicBezTo>
                                <a:pt x="1025780" y="192665"/>
                                <a:pt x="1040500" y="196128"/>
                                <a:pt x="1040500" y="196128"/>
                              </a:cubicBezTo>
                              <a:cubicBezTo>
                                <a:pt x="1104577" y="213446"/>
                                <a:pt x="1082064" y="209117"/>
                                <a:pt x="1053489" y="201324"/>
                              </a:cubicBezTo>
                              <a:close/>
                              <a:moveTo>
                                <a:pt x="1390327" y="208251"/>
                              </a:moveTo>
                              <a:cubicBezTo>
                                <a:pt x="1384266" y="206519"/>
                                <a:pt x="1388596" y="205653"/>
                                <a:pt x="1411975" y="204787"/>
                              </a:cubicBezTo>
                              <a:cubicBezTo>
                                <a:pt x="1440550" y="207385"/>
                                <a:pt x="1424964" y="208251"/>
                                <a:pt x="1390327" y="2082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 73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7158667-DC2D-4E81-811C-6D0B768C1884}"/>
                          </a:ext>
                        </a:extLst>
                      </wps:cNvPr>
                      <wps:cNvSpPr/>
                      <wps:spPr>
                        <a:xfrm>
                          <a:off x="3324225" y="82296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73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79F3499-EE3D-476B-94AF-548EC8376CFC}"/>
                          </a:ext>
                        </a:extLst>
                      </wps:cNvPr>
                      <wps:cNvSpPr/>
                      <wps:spPr>
                        <a:xfrm>
                          <a:off x="3962400" y="8277225"/>
                          <a:ext cx="72312" cy="12051"/>
                        </a:xfrm>
                        <a:custGeom>
                          <a:avLst/>
                          <a:gdLst>
                            <a:gd name="connsiteX0" fmla="*/ 53253 w 51954"/>
                            <a:gd name="connsiteY0" fmla="*/ 9092 h 8659"/>
                            <a:gd name="connsiteX1" fmla="*/ 6494 w 51954"/>
                            <a:gd name="connsiteY1" fmla="*/ 6494 h 8659"/>
                            <a:gd name="connsiteX2" fmla="*/ 53253 w 51954"/>
                            <a:gd name="connsiteY2" fmla="*/ 9092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1954" h="8659">
                              <a:moveTo>
                                <a:pt x="53253" y="9092"/>
                              </a:moveTo>
                              <a:cubicBezTo>
                                <a:pt x="38533" y="8226"/>
                                <a:pt x="22081" y="7360"/>
                                <a:pt x="6494" y="6494"/>
                              </a:cubicBezTo>
                              <a:cubicBezTo>
                                <a:pt x="20349" y="8226"/>
                                <a:pt x="36801" y="9092"/>
                                <a:pt x="53253" y="9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 73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A17DF33-9AE0-4792-B256-7D4072E146FE}"/>
                          </a:ext>
                        </a:extLst>
                      </wps:cNvPr>
                      <wps:cNvSpPr/>
                      <wps:spPr>
                        <a:xfrm>
                          <a:off x="2914650" y="8477250"/>
                          <a:ext cx="24103" cy="12051"/>
                        </a:xfrm>
                        <a:custGeom>
                          <a:avLst/>
                          <a:gdLst>
                            <a:gd name="connsiteX0" fmla="*/ 12556 w 17318"/>
                            <a:gd name="connsiteY0" fmla="*/ 6494 h 8659"/>
                            <a:gd name="connsiteX1" fmla="*/ 11690 w 17318"/>
                            <a:gd name="connsiteY1" fmla="*/ 6494 h 8659"/>
                            <a:gd name="connsiteX2" fmla="*/ 6494 w 17318"/>
                            <a:gd name="connsiteY2" fmla="*/ 9958 h 8659"/>
                            <a:gd name="connsiteX3" fmla="*/ 12556 w 17318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2556" y="6494"/>
                              </a:moveTo>
                              <a:cubicBezTo>
                                <a:pt x="12556" y="6494"/>
                                <a:pt x="11690" y="6494"/>
                                <a:pt x="11690" y="6494"/>
                              </a:cubicBezTo>
                              <a:cubicBezTo>
                                <a:pt x="9958" y="7360"/>
                                <a:pt x="8226" y="9092"/>
                                <a:pt x="6494" y="9958"/>
                              </a:cubicBezTo>
                              <a:lnTo>
                                <a:pt x="12556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 73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5FDB3CF-BD98-4648-90A5-6DC8534DBE7B}"/>
                          </a:ext>
                        </a:extLst>
                      </wps:cNvPr>
                      <wps:cNvSpPr/>
                      <wps:spPr>
                        <a:xfrm>
                          <a:off x="3352800" y="8010525"/>
                          <a:ext cx="24103" cy="24102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494 h 17318"/>
                            <a:gd name="connsiteX1" fmla="*/ 12556 w 17318"/>
                            <a:gd name="connsiteY1" fmla="*/ 17752 h 17318"/>
                            <a:gd name="connsiteX2" fmla="*/ 6494 w 17318"/>
                            <a:gd name="connsiteY2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6494" y="6494"/>
                              </a:moveTo>
                              <a:cubicBezTo>
                                <a:pt x="11690" y="9958"/>
                                <a:pt x="12556" y="13422"/>
                                <a:pt x="12556" y="17752"/>
                              </a:cubicBezTo>
                              <a:cubicBezTo>
                                <a:pt x="16019" y="12556"/>
                                <a:pt x="16019" y="8226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 73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B1E3237-C7DB-42F6-BFB9-70D2CBEC7F6F}"/>
                          </a:ext>
                        </a:extLst>
                      </wps:cNvPr>
                      <wps:cNvSpPr/>
                      <wps:spPr>
                        <a:xfrm>
                          <a:off x="3038475" y="8181975"/>
                          <a:ext cx="24103" cy="12051"/>
                        </a:xfrm>
                        <a:custGeom>
                          <a:avLst/>
                          <a:gdLst>
                            <a:gd name="connsiteX0" fmla="*/ 14898 w 17318"/>
                            <a:gd name="connsiteY0" fmla="*/ 9958 h 8659"/>
                            <a:gd name="connsiteX1" fmla="*/ 7971 w 17318"/>
                            <a:gd name="connsiteY1" fmla="*/ 6494 h 8659"/>
                            <a:gd name="connsiteX2" fmla="*/ 14898 w 17318"/>
                            <a:gd name="connsiteY2" fmla="*/ 9958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4898" y="9958"/>
                              </a:moveTo>
                              <a:cubicBezTo>
                                <a:pt x="14898" y="9958"/>
                                <a:pt x="14898" y="9092"/>
                                <a:pt x="7971" y="6494"/>
                              </a:cubicBezTo>
                              <a:cubicBezTo>
                                <a:pt x="5373" y="6494"/>
                                <a:pt x="5373" y="6494"/>
                                <a:pt x="14898" y="99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reeform 73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3EF0CC-4D1C-4D28-9688-79B9D1D4CCEA}"/>
                          </a:ext>
                        </a:extLst>
                      </wps:cNvPr>
                      <wps:cNvSpPr/>
                      <wps:spPr>
                        <a:xfrm>
                          <a:off x="2943225" y="8077200"/>
                          <a:ext cx="84363" cy="48204"/>
                        </a:xfrm>
                        <a:custGeom>
                          <a:avLst/>
                          <a:gdLst>
                            <a:gd name="connsiteX0" fmla="*/ 12556 w 60613"/>
                            <a:gd name="connsiteY0" fmla="*/ 11690 h 34636"/>
                            <a:gd name="connsiteX1" fmla="*/ 18617 w 60613"/>
                            <a:gd name="connsiteY1" fmla="*/ 16885 h 34636"/>
                            <a:gd name="connsiteX2" fmla="*/ 55851 w 60613"/>
                            <a:gd name="connsiteY2" fmla="*/ 31605 h 34636"/>
                            <a:gd name="connsiteX3" fmla="*/ 6494 w 60613"/>
                            <a:gd name="connsiteY3" fmla="*/ 6494 h 34636"/>
                            <a:gd name="connsiteX4" fmla="*/ 8226 w 60613"/>
                            <a:gd name="connsiteY4" fmla="*/ 8226 h 34636"/>
                            <a:gd name="connsiteX5" fmla="*/ 12556 w 60613"/>
                            <a:gd name="connsiteY5" fmla="*/ 11690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613" h="34636">
                              <a:moveTo>
                                <a:pt x="12556" y="11690"/>
                              </a:moveTo>
                              <a:cubicBezTo>
                                <a:pt x="15153" y="14287"/>
                                <a:pt x="18617" y="16885"/>
                                <a:pt x="18617" y="16885"/>
                              </a:cubicBezTo>
                              <a:cubicBezTo>
                                <a:pt x="30740" y="20349"/>
                                <a:pt x="40265" y="24678"/>
                                <a:pt x="55851" y="31605"/>
                              </a:cubicBez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7360" y="7360"/>
                                <a:pt x="8226" y="8226"/>
                              </a:cubicBezTo>
                              <a:cubicBezTo>
                                <a:pt x="9092" y="9092"/>
                                <a:pt x="10824" y="9958"/>
                                <a:pt x="12556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 73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7E22DF6-FCE5-43EC-88C0-0F8BE8995F77}"/>
                          </a:ext>
                        </a:extLst>
                      </wps:cNvPr>
                      <wps:cNvSpPr/>
                      <wps:spPr>
                        <a:xfrm>
                          <a:off x="2971800" y="8048625"/>
                          <a:ext cx="48207" cy="36153"/>
                        </a:xfrm>
                        <a:custGeom>
                          <a:avLst/>
                          <a:gdLst>
                            <a:gd name="connsiteX0" fmla="*/ 32472 w 34636"/>
                            <a:gd name="connsiteY0" fmla="*/ 26439 h 25977"/>
                            <a:gd name="connsiteX1" fmla="*/ 23813 w 34636"/>
                            <a:gd name="connsiteY1" fmla="*/ 12585 h 25977"/>
                            <a:gd name="connsiteX2" fmla="*/ 6494 w 34636"/>
                            <a:gd name="connsiteY2" fmla="*/ 7389 h 25977"/>
                            <a:gd name="connsiteX3" fmla="*/ 13422 w 34636"/>
                            <a:gd name="connsiteY3" fmla="*/ 18646 h 25977"/>
                            <a:gd name="connsiteX4" fmla="*/ 32472 w 34636"/>
                            <a:gd name="connsiteY4" fmla="*/ 26439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32472" y="26439"/>
                              </a:moveTo>
                              <a:cubicBezTo>
                                <a:pt x="27276" y="22976"/>
                                <a:pt x="25544" y="16914"/>
                                <a:pt x="23813" y="12585"/>
                              </a:cubicBezTo>
                              <a:cubicBezTo>
                                <a:pt x="21215" y="8255"/>
                                <a:pt x="17751" y="4791"/>
                                <a:pt x="6494" y="7389"/>
                              </a:cubicBezTo>
                              <a:cubicBezTo>
                                <a:pt x="10824" y="10853"/>
                                <a:pt x="10824" y="15182"/>
                                <a:pt x="13422" y="18646"/>
                              </a:cubicBezTo>
                              <a:cubicBezTo>
                                <a:pt x="15153" y="21244"/>
                                <a:pt x="20349" y="24708"/>
                                <a:pt x="32472" y="264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 73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2545B73-1BBB-470B-B9C1-5A3D1C19947E}"/>
                          </a:ext>
                        </a:extLst>
                      </wps:cNvPr>
                      <wps:cNvSpPr/>
                      <wps:spPr>
                        <a:xfrm>
                          <a:off x="3286125" y="8115300"/>
                          <a:ext cx="60259" cy="72308"/>
                        </a:xfrm>
                        <a:custGeom>
                          <a:avLst/>
                          <a:gdLst>
                            <a:gd name="connsiteX0" fmla="*/ 22947 w 43295"/>
                            <a:gd name="connsiteY0" fmla="*/ 29008 h 51954"/>
                            <a:gd name="connsiteX1" fmla="*/ 40265 w 43295"/>
                            <a:gd name="connsiteY1" fmla="*/ 6494 h 51954"/>
                            <a:gd name="connsiteX2" fmla="*/ 36801 w 43295"/>
                            <a:gd name="connsiteY2" fmla="*/ 6494 h 51954"/>
                            <a:gd name="connsiteX3" fmla="*/ 6494 w 43295"/>
                            <a:gd name="connsiteY3" fmla="*/ 51522 h 51954"/>
                            <a:gd name="connsiteX4" fmla="*/ 22947 w 43295"/>
                            <a:gd name="connsiteY4" fmla="*/ 29008 h 51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295" h="51954">
                              <a:moveTo>
                                <a:pt x="22947" y="29008"/>
                              </a:moveTo>
                              <a:cubicBezTo>
                                <a:pt x="31606" y="17751"/>
                                <a:pt x="40265" y="6494"/>
                                <a:pt x="40265" y="6494"/>
                              </a:cubicBezTo>
                              <a:lnTo>
                                <a:pt x="36801" y="6494"/>
                              </a:lnTo>
                              <a:lnTo>
                                <a:pt x="6494" y="51522"/>
                              </a:lnTo>
                              <a:cubicBezTo>
                                <a:pt x="6494" y="51522"/>
                                <a:pt x="14288" y="40265"/>
                                <a:pt x="22947" y="290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 73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5148FF-8DD7-41DA-9CF6-F4B44C9C6423}"/>
                          </a:ext>
                        </a:extLst>
                      </wps:cNvPr>
                      <wps:cNvSpPr/>
                      <wps:spPr>
                        <a:xfrm>
                          <a:off x="3790950" y="8020050"/>
                          <a:ext cx="156674" cy="48204"/>
                        </a:xfrm>
                        <a:custGeom>
                          <a:avLst/>
                          <a:gdLst>
                            <a:gd name="connsiteX0" fmla="*/ 6494 w 112568"/>
                            <a:gd name="connsiteY0" fmla="*/ 33337 h 34636"/>
                            <a:gd name="connsiteX1" fmla="*/ 48924 w 112568"/>
                            <a:gd name="connsiteY1" fmla="*/ 28142 h 34636"/>
                            <a:gd name="connsiteX2" fmla="*/ 72303 w 112568"/>
                            <a:gd name="connsiteY2" fmla="*/ 22947 h 34636"/>
                            <a:gd name="connsiteX3" fmla="*/ 113867 w 112568"/>
                            <a:gd name="connsiteY3" fmla="*/ 9958 h 34636"/>
                            <a:gd name="connsiteX4" fmla="*/ 102610 w 112568"/>
                            <a:gd name="connsiteY4" fmla="*/ 7360 h 34636"/>
                            <a:gd name="connsiteX5" fmla="*/ 76633 w 112568"/>
                            <a:gd name="connsiteY5" fmla="*/ 13421 h 34636"/>
                            <a:gd name="connsiteX6" fmla="*/ 52387 w 112568"/>
                            <a:gd name="connsiteY6" fmla="*/ 19483 h 34636"/>
                            <a:gd name="connsiteX7" fmla="*/ 46326 w 112568"/>
                            <a:gd name="connsiteY7" fmla="*/ 16019 h 34636"/>
                            <a:gd name="connsiteX8" fmla="*/ 25544 w 112568"/>
                            <a:gd name="connsiteY8" fmla="*/ 25544 h 34636"/>
                            <a:gd name="connsiteX9" fmla="*/ 6494 w 112568"/>
                            <a:gd name="connsiteY9" fmla="*/ 33337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12568" h="34636">
                              <a:moveTo>
                                <a:pt x="6494" y="33337"/>
                              </a:moveTo>
                              <a:cubicBezTo>
                                <a:pt x="28142" y="29874"/>
                                <a:pt x="36801" y="30740"/>
                                <a:pt x="48924" y="28142"/>
                              </a:cubicBezTo>
                              <a:cubicBezTo>
                                <a:pt x="54985" y="27276"/>
                                <a:pt x="61912" y="25544"/>
                                <a:pt x="72303" y="22947"/>
                              </a:cubicBezTo>
                              <a:cubicBezTo>
                                <a:pt x="82694" y="20349"/>
                                <a:pt x="95683" y="16019"/>
                                <a:pt x="113867" y="9958"/>
                              </a:cubicBezTo>
                              <a:cubicBezTo>
                                <a:pt x="114733" y="6494"/>
                                <a:pt x="109537" y="5629"/>
                                <a:pt x="102610" y="7360"/>
                              </a:cubicBezTo>
                              <a:cubicBezTo>
                                <a:pt x="95683" y="8226"/>
                                <a:pt x="86158" y="10824"/>
                                <a:pt x="76633" y="13421"/>
                              </a:cubicBezTo>
                              <a:cubicBezTo>
                                <a:pt x="67108" y="16019"/>
                                <a:pt x="58449" y="18617"/>
                                <a:pt x="52387" y="19483"/>
                              </a:cubicBezTo>
                              <a:cubicBezTo>
                                <a:pt x="46326" y="20349"/>
                                <a:pt x="43728" y="19483"/>
                                <a:pt x="46326" y="16019"/>
                              </a:cubicBezTo>
                              <a:cubicBezTo>
                                <a:pt x="29874" y="19483"/>
                                <a:pt x="27276" y="22947"/>
                                <a:pt x="25544" y="25544"/>
                              </a:cubicBezTo>
                              <a:cubicBezTo>
                                <a:pt x="23813" y="27276"/>
                                <a:pt x="21215" y="29874"/>
                                <a:pt x="6494" y="333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reeform 74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8BFCCC-BFA4-499F-B58D-74F2834618F8}"/>
                          </a:ext>
                        </a:extLst>
                      </wps:cNvPr>
                      <wps:cNvSpPr/>
                      <wps:spPr>
                        <a:xfrm>
                          <a:off x="3762375" y="8058150"/>
                          <a:ext cx="48207" cy="24102"/>
                        </a:xfrm>
                        <a:custGeom>
                          <a:avLst/>
                          <a:gdLst>
                            <a:gd name="connsiteX0" fmla="*/ 30740 w 34636"/>
                            <a:gd name="connsiteY0" fmla="*/ 6494 h 17318"/>
                            <a:gd name="connsiteX1" fmla="*/ 6494 w 34636"/>
                            <a:gd name="connsiteY1" fmla="*/ 10824 h 17318"/>
                            <a:gd name="connsiteX2" fmla="*/ 30740 w 34636"/>
                            <a:gd name="connsiteY2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636" h="17318">
                              <a:moveTo>
                                <a:pt x="30740" y="6494"/>
                              </a:moveTo>
                              <a:cubicBezTo>
                                <a:pt x="23813" y="7361"/>
                                <a:pt x="16019" y="9092"/>
                                <a:pt x="6494" y="10824"/>
                              </a:cubicBezTo>
                              <a:cubicBezTo>
                                <a:pt x="16885" y="9092"/>
                                <a:pt x="24678" y="7361"/>
                                <a:pt x="30740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reeform 74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F1449B8-563D-487B-AD42-2BFA8B4EBCBF}"/>
                          </a:ext>
                        </a:extLst>
                      </wps:cNvPr>
                      <wps:cNvSpPr/>
                      <wps:spPr>
                        <a:xfrm>
                          <a:off x="3228975" y="81438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reeform 74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F61E3A-962E-4689-A702-3D9965AF5341}"/>
                          </a:ext>
                        </a:extLst>
                      </wps:cNvPr>
                      <wps:cNvSpPr/>
                      <wps:spPr>
                        <a:xfrm>
                          <a:off x="3381375" y="82962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reeform 74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7C988D-B5A4-4054-8C73-819285451EF6}"/>
                          </a:ext>
                        </a:extLst>
                      </wps:cNvPr>
                      <wps:cNvSpPr/>
                      <wps:spPr>
                        <a:xfrm>
                          <a:off x="3533775" y="84486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7144 h 8659"/>
                            <a:gd name="connsiteX1" fmla="*/ 6494 w 8659"/>
                            <a:gd name="connsiteY1" fmla="*/ 7144 h 8659"/>
                            <a:gd name="connsiteX2" fmla="*/ 6494 w 8659"/>
                            <a:gd name="connsiteY2" fmla="*/ 714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7144"/>
                              </a:moveTo>
                              <a:cubicBezTo>
                                <a:pt x="6494" y="6278"/>
                                <a:pt x="6494" y="6278"/>
                                <a:pt x="6494" y="7144"/>
                              </a:cubicBezTo>
                              <a:cubicBezTo>
                                <a:pt x="6494" y="6278"/>
                                <a:pt x="6494" y="6278"/>
                                <a:pt x="6494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74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6D0050A-EC85-4103-9000-6D1586A7DDBD}"/>
                          </a:ext>
                        </a:extLst>
                      </wps:cNvPr>
                      <wps:cNvSpPr/>
                      <wps:spPr>
                        <a:xfrm>
                          <a:off x="3686175" y="86010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reeform 74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CB418DD-225C-499E-9723-A75A9CA9658A}"/>
                          </a:ext>
                        </a:extLst>
                      </wps:cNvPr>
                      <wps:cNvSpPr/>
                      <wps:spPr>
                        <a:xfrm>
                          <a:off x="3838575" y="87534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74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9D78FC-7303-496E-909E-2B8847279EA5}"/>
                          </a:ext>
                        </a:extLst>
                      </wps:cNvPr>
                      <wps:cNvSpPr/>
                      <wps:spPr>
                        <a:xfrm>
                          <a:off x="3829050" y="8467725"/>
                          <a:ext cx="84363" cy="24102"/>
                        </a:xfrm>
                        <a:custGeom>
                          <a:avLst/>
                          <a:gdLst>
                            <a:gd name="connsiteX0" fmla="*/ 6494 w 60613"/>
                            <a:gd name="connsiteY0" fmla="*/ 6494 h 17318"/>
                            <a:gd name="connsiteX1" fmla="*/ 30740 w 60613"/>
                            <a:gd name="connsiteY1" fmla="*/ 12556 h 17318"/>
                            <a:gd name="connsiteX2" fmla="*/ 55851 w 60613"/>
                            <a:gd name="connsiteY2" fmla="*/ 18617 h 17318"/>
                            <a:gd name="connsiteX3" fmla="*/ 43729 w 60613"/>
                            <a:gd name="connsiteY3" fmla="*/ 12556 h 17318"/>
                            <a:gd name="connsiteX4" fmla="*/ 6494 w 60613"/>
                            <a:gd name="connsiteY4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613" h="17318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18617" y="9958"/>
                                <a:pt x="30740" y="12556"/>
                              </a:cubicBezTo>
                              <a:cubicBezTo>
                                <a:pt x="42863" y="16020"/>
                                <a:pt x="55851" y="18617"/>
                                <a:pt x="55851" y="18617"/>
                              </a:cubicBezTo>
                              <a:lnTo>
                                <a:pt x="43729" y="12556"/>
                              </a:lnTo>
                              <a:cubicBezTo>
                                <a:pt x="24678" y="6494"/>
                                <a:pt x="18617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reeform 74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55FD576-7865-4B0B-B7DD-8EBED8259E99}"/>
                          </a:ext>
                        </a:extLst>
                      </wps:cNvPr>
                      <wps:cNvSpPr/>
                      <wps:spPr>
                        <a:xfrm>
                          <a:off x="3419475" y="8458200"/>
                          <a:ext cx="48207" cy="48204"/>
                        </a:xfrm>
                        <a:custGeom>
                          <a:avLst/>
                          <a:gdLst>
                            <a:gd name="connsiteX0" fmla="*/ 6494 w 34636"/>
                            <a:gd name="connsiteY0" fmla="*/ 6494 h 34636"/>
                            <a:gd name="connsiteX1" fmla="*/ 16885 w 34636"/>
                            <a:gd name="connsiteY1" fmla="*/ 19483 h 34636"/>
                            <a:gd name="connsiteX2" fmla="*/ 28142 w 34636"/>
                            <a:gd name="connsiteY2" fmla="*/ 32472 h 34636"/>
                            <a:gd name="connsiteX3" fmla="*/ 33338 w 34636"/>
                            <a:gd name="connsiteY3" fmla="*/ 32472 h 34636"/>
                            <a:gd name="connsiteX4" fmla="*/ 19483 w 34636"/>
                            <a:gd name="connsiteY4" fmla="*/ 19483 h 34636"/>
                            <a:gd name="connsiteX5" fmla="*/ 6494 w 34636"/>
                            <a:gd name="connsiteY5" fmla="*/ 6494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636" h="34636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11690" y="12556"/>
                                <a:pt x="16885" y="19483"/>
                              </a:cubicBezTo>
                              <a:cubicBezTo>
                                <a:pt x="22081" y="25544"/>
                                <a:pt x="28142" y="32472"/>
                                <a:pt x="28142" y="32472"/>
                              </a:cubicBezTo>
                              <a:lnTo>
                                <a:pt x="33338" y="32472"/>
                              </a:lnTo>
                              <a:cubicBezTo>
                                <a:pt x="33338" y="32472"/>
                                <a:pt x="26410" y="26411"/>
                                <a:pt x="19483" y="19483"/>
                              </a:cubicBezTo>
                              <a:cubicBezTo>
                                <a:pt x="12556" y="13422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reeform 74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E2D3F2F-4F57-481B-B259-0E38E3F51D2D}"/>
                          </a:ext>
                        </a:extLst>
                      </wps:cNvPr>
                      <wps:cNvSpPr/>
                      <wps:spPr>
                        <a:xfrm>
                          <a:off x="3133725" y="8524875"/>
                          <a:ext cx="48207" cy="36153"/>
                        </a:xfrm>
                        <a:custGeom>
                          <a:avLst/>
                          <a:gdLst>
                            <a:gd name="connsiteX0" fmla="*/ 24678 w 34636"/>
                            <a:gd name="connsiteY0" fmla="*/ 15475 h 25977"/>
                            <a:gd name="connsiteX1" fmla="*/ 16019 w 34636"/>
                            <a:gd name="connsiteY1" fmla="*/ 8548 h 25977"/>
                            <a:gd name="connsiteX2" fmla="*/ 6494 w 34636"/>
                            <a:gd name="connsiteY2" fmla="*/ 20671 h 25977"/>
                            <a:gd name="connsiteX3" fmla="*/ 22947 w 34636"/>
                            <a:gd name="connsiteY3" fmla="*/ 18939 h 25977"/>
                            <a:gd name="connsiteX4" fmla="*/ 31606 w 34636"/>
                            <a:gd name="connsiteY4" fmla="*/ 17207 h 25977"/>
                            <a:gd name="connsiteX5" fmla="*/ 24678 w 34636"/>
                            <a:gd name="connsiteY5" fmla="*/ 15475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24678" y="15475"/>
                              </a:moveTo>
                              <a:cubicBezTo>
                                <a:pt x="21215" y="13743"/>
                                <a:pt x="17751" y="10280"/>
                                <a:pt x="16019" y="8548"/>
                              </a:cubicBezTo>
                              <a:cubicBezTo>
                                <a:pt x="11690" y="5084"/>
                                <a:pt x="9092" y="4218"/>
                                <a:pt x="6494" y="20671"/>
                              </a:cubicBezTo>
                              <a:cubicBezTo>
                                <a:pt x="11690" y="21536"/>
                                <a:pt x="17751" y="19804"/>
                                <a:pt x="22947" y="18939"/>
                              </a:cubicBezTo>
                              <a:cubicBezTo>
                                <a:pt x="25544" y="18073"/>
                                <a:pt x="29008" y="18073"/>
                                <a:pt x="31606" y="17207"/>
                              </a:cubicBezTo>
                              <a:cubicBezTo>
                                <a:pt x="29008" y="17207"/>
                                <a:pt x="27276" y="16341"/>
                                <a:pt x="24678" y="154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Freeform 75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BCB29D-493A-48B9-B16E-E8B110959B68}"/>
                          </a:ext>
                        </a:extLst>
                      </wps:cNvPr>
                      <wps:cNvSpPr/>
                      <wps:spPr>
                        <a:xfrm>
                          <a:off x="3162300" y="8534400"/>
                          <a:ext cx="24103" cy="12051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879 h 8659"/>
                            <a:gd name="connsiteX1" fmla="*/ 14287 w 17318"/>
                            <a:gd name="connsiteY1" fmla="*/ 6879 h 8659"/>
                            <a:gd name="connsiteX2" fmla="*/ 6494 w 17318"/>
                            <a:gd name="connsiteY2" fmla="*/ 6879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6494" y="6879"/>
                              </a:moveTo>
                              <a:cubicBezTo>
                                <a:pt x="9092" y="6879"/>
                                <a:pt x="11690" y="6879"/>
                                <a:pt x="14287" y="6879"/>
                              </a:cubicBezTo>
                              <a:cubicBezTo>
                                <a:pt x="11690" y="6013"/>
                                <a:pt x="9092" y="6879"/>
                                <a:pt x="6494" y="68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C2E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reeform 75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359587D-90D0-4E3C-A36F-AE72DC0B0F65}"/>
                          </a:ext>
                        </a:extLst>
                      </wps:cNvPr>
                      <wps:cNvSpPr/>
                      <wps:spPr>
                        <a:xfrm>
                          <a:off x="2438400" y="79248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8226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7360" y="6494"/>
                                <a:pt x="7360" y="6494"/>
                                <a:pt x="8226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reeform 75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2150AA-59D6-45A2-9ABA-C6CB052A4EB4}"/>
                          </a:ext>
                        </a:extLst>
                      </wps:cNvPr>
                      <wps:cNvSpPr/>
                      <wps:spPr>
                        <a:xfrm>
                          <a:off x="2600325" y="8077200"/>
                          <a:ext cx="12052" cy="12051"/>
                        </a:xfrm>
                        <a:custGeom>
                          <a:avLst/>
                          <a:gdLst>
                            <a:gd name="connsiteX0" fmla="*/ 7144 w 8659"/>
                            <a:gd name="connsiteY0" fmla="*/ 6494 h 8659"/>
                            <a:gd name="connsiteX1" fmla="*/ 7144 w 8659"/>
                            <a:gd name="connsiteY1" fmla="*/ 6494 h 8659"/>
                            <a:gd name="connsiteX2" fmla="*/ 714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7144" y="6494"/>
                              </a:moveTo>
                              <a:cubicBezTo>
                                <a:pt x="6278" y="6494"/>
                                <a:pt x="6278" y="6494"/>
                                <a:pt x="7144" y="6494"/>
                              </a:cubicBezTo>
                              <a:cubicBezTo>
                                <a:pt x="6278" y="6494"/>
                                <a:pt x="6278" y="6494"/>
                                <a:pt x="714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75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C3CBFE2-641E-44D6-A481-836751D3A5D1}"/>
                          </a:ext>
                        </a:extLst>
                      </wps:cNvPr>
                      <wps:cNvSpPr/>
                      <wps:spPr>
                        <a:xfrm>
                          <a:off x="2743200" y="8229600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9092 w 8659"/>
                            <a:gd name="connsiteY1" fmla="*/ 6494 h 8659"/>
                            <a:gd name="connsiteX2" fmla="*/ 9092 w 8659"/>
                            <a:gd name="connsiteY2" fmla="*/ 6494 h 8659"/>
                            <a:gd name="connsiteX3" fmla="*/ 9092 w 8659"/>
                            <a:gd name="connsiteY3" fmla="*/ 6494 h 8659"/>
                            <a:gd name="connsiteX4" fmla="*/ 7360 w 8659"/>
                            <a:gd name="connsiteY4" fmla="*/ 6494 h 8659"/>
                            <a:gd name="connsiteX5" fmla="*/ 9092 w 8659"/>
                            <a:gd name="connsiteY5" fmla="*/ 6494 h 8659"/>
                            <a:gd name="connsiteX6" fmla="*/ 6494 w 8659"/>
                            <a:gd name="connsiteY6" fmla="*/ 6494 h 8659"/>
                            <a:gd name="connsiteX7" fmla="*/ 9958 w 8659"/>
                            <a:gd name="connsiteY7" fmla="*/ 6494 h 8659"/>
                            <a:gd name="connsiteX8" fmla="*/ 9092 w 8659"/>
                            <a:gd name="connsiteY8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9092" y="6494"/>
                                <a:pt x="9092" y="6494"/>
                                <a:pt x="9092" y="6494"/>
                              </a:cubicBezTo>
                              <a:cubicBezTo>
                                <a:pt x="9092" y="6494"/>
                                <a:pt x="9092" y="6494"/>
                                <a:pt x="9092" y="6494"/>
                              </a:cubicBezTo>
                              <a:cubicBezTo>
                                <a:pt x="8226" y="6494"/>
                                <a:pt x="8226" y="6494"/>
                                <a:pt x="9092" y="6494"/>
                              </a:cubicBezTo>
                              <a:cubicBezTo>
                                <a:pt x="8226" y="6494"/>
                                <a:pt x="8226" y="6494"/>
                                <a:pt x="7360" y="6494"/>
                              </a:cubicBezTo>
                              <a:cubicBezTo>
                                <a:pt x="8226" y="6494"/>
                                <a:pt x="8226" y="6494"/>
                                <a:pt x="9092" y="6494"/>
                              </a:cubicBez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ubicBezTo>
                                <a:pt x="7360" y="6494"/>
                                <a:pt x="9092" y="6494"/>
                                <a:pt x="9958" y="6494"/>
                              </a:cubicBezTo>
                              <a:cubicBezTo>
                                <a:pt x="9958" y="6494"/>
                                <a:pt x="9092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reeform 75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32B65E3-F5E2-4065-B674-1304A013C634}"/>
                          </a:ext>
                        </a:extLst>
                      </wps:cNvPr>
                      <wps:cNvSpPr/>
                      <wps:spPr>
                        <a:xfrm>
                          <a:off x="2428875" y="79248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reeform 75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8DF67-3EAB-467B-9AE4-AE333949D250}"/>
                          </a:ext>
                        </a:extLst>
                      </wps:cNvPr>
                      <wps:cNvSpPr/>
                      <wps:spPr>
                        <a:xfrm>
                          <a:off x="2771775" y="8162925"/>
                          <a:ext cx="24103" cy="24102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11690 h 17318"/>
                            <a:gd name="connsiteX1" fmla="*/ 11690 w 17318"/>
                            <a:gd name="connsiteY1" fmla="*/ 6494 h 17318"/>
                            <a:gd name="connsiteX2" fmla="*/ 9092 w 17318"/>
                            <a:gd name="connsiteY2" fmla="*/ 9092 h 17318"/>
                            <a:gd name="connsiteX3" fmla="*/ 6494 w 17318"/>
                            <a:gd name="connsiteY3" fmla="*/ 11690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6494" y="11690"/>
                              </a:moveTo>
                              <a:cubicBezTo>
                                <a:pt x="9958" y="9958"/>
                                <a:pt x="10824" y="8226"/>
                                <a:pt x="11690" y="6494"/>
                              </a:cubicBezTo>
                              <a:cubicBezTo>
                                <a:pt x="11690" y="6494"/>
                                <a:pt x="10824" y="8226"/>
                                <a:pt x="9092" y="9092"/>
                              </a:cubicBezTo>
                              <a:cubicBezTo>
                                <a:pt x="7360" y="9958"/>
                                <a:pt x="6494" y="11690"/>
                                <a:pt x="6494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75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2CC29F9-8CB8-4559-80BE-B401577867E5}"/>
                          </a:ext>
                        </a:extLst>
                      </wps:cNvPr>
                      <wps:cNvSpPr/>
                      <wps:spPr>
                        <a:xfrm>
                          <a:off x="2857500" y="8153400"/>
                          <a:ext cx="24103" cy="24102"/>
                        </a:xfrm>
                        <a:custGeom>
                          <a:avLst/>
                          <a:gdLst>
                            <a:gd name="connsiteX0" fmla="*/ 15153 w 17318"/>
                            <a:gd name="connsiteY0" fmla="*/ 15153 h 17318"/>
                            <a:gd name="connsiteX1" fmla="*/ 6494 w 17318"/>
                            <a:gd name="connsiteY1" fmla="*/ 6494 h 17318"/>
                            <a:gd name="connsiteX2" fmla="*/ 15153 w 17318"/>
                            <a:gd name="connsiteY2" fmla="*/ 15153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15153" y="15153"/>
                              </a:moveTo>
                              <a:lnTo>
                                <a:pt x="6494" y="6494"/>
                              </a:lnTo>
                              <a:cubicBezTo>
                                <a:pt x="9092" y="11690"/>
                                <a:pt x="11690" y="15153"/>
                                <a:pt x="15153" y="151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reeform 75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3CE3250-B8D1-4B15-BF52-22246D36D3F9}"/>
                          </a:ext>
                        </a:extLst>
                      </wps:cNvPr>
                      <wps:cNvSpPr/>
                      <wps:spPr>
                        <a:xfrm>
                          <a:off x="2905125" y="7953375"/>
                          <a:ext cx="108467" cy="24102"/>
                        </a:xfrm>
                        <a:custGeom>
                          <a:avLst/>
                          <a:gdLst>
                            <a:gd name="connsiteX0" fmla="*/ 54985 w 77931"/>
                            <a:gd name="connsiteY0" fmla="*/ 11690 h 17318"/>
                            <a:gd name="connsiteX1" fmla="*/ 79231 w 77931"/>
                            <a:gd name="connsiteY1" fmla="*/ 12556 h 17318"/>
                            <a:gd name="connsiteX2" fmla="*/ 6494 w 77931"/>
                            <a:gd name="connsiteY2" fmla="*/ 6494 h 17318"/>
                            <a:gd name="connsiteX3" fmla="*/ 54985 w 77931"/>
                            <a:gd name="connsiteY3" fmla="*/ 11690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931" h="17318">
                              <a:moveTo>
                                <a:pt x="54985" y="11690"/>
                              </a:moveTo>
                              <a:cubicBezTo>
                                <a:pt x="62778" y="11690"/>
                                <a:pt x="70572" y="12556"/>
                                <a:pt x="79231" y="12556"/>
                              </a:cubicBezTo>
                              <a:cubicBezTo>
                                <a:pt x="53253" y="9958"/>
                                <a:pt x="29008" y="8226"/>
                                <a:pt x="6494" y="6494"/>
                              </a:cubicBezTo>
                              <a:cubicBezTo>
                                <a:pt x="21215" y="8226"/>
                                <a:pt x="37667" y="9958"/>
                                <a:pt x="54985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reeform 75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63D2EDD-F0D1-49F7-93F8-6178A16535D2}"/>
                          </a:ext>
                        </a:extLst>
                      </wps:cNvPr>
                      <wps:cNvSpPr/>
                      <wps:spPr>
                        <a:xfrm>
                          <a:off x="3324225" y="8001000"/>
                          <a:ext cx="84363" cy="12051"/>
                        </a:xfrm>
                        <a:custGeom>
                          <a:avLst/>
                          <a:gdLst>
                            <a:gd name="connsiteX0" fmla="*/ 16885 w 60613"/>
                            <a:gd name="connsiteY0" fmla="*/ 7361 h 8659"/>
                            <a:gd name="connsiteX1" fmla="*/ 20349 w 60613"/>
                            <a:gd name="connsiteY1" fmla="*/ 7361 h 8659"/>
                            <a:gd name="connsiteX2" fmla="*/ 34204 w 60613"/>
                            <a:gd name="connsiteY2" fmla="*/ 7361 h 8659"/>
                            <a:gd name="connsiteX3" fmla="*/ 61912 w 60613"/>
                            <a:gd name="connsiteY3" fmla="*/ 6494 h 8659"/>
                            <a:gd name="connsiteX4" fmla="*/ 34204 w 60613"/>
                            <a:gd name="connsiteY4" fmla="*/ 7361 h 8659"/>
                            <a:gd name="connsiteX5" fmla="*/ 15153 w 60613"/>
                            <a:gd name="connsiteY5" fmla="*/ 7361 h 8659"/>
                            <a:gd name="connsiteX6" fmla="*/ 9092 w 60613"/>
                            <a:gd name="connsiteY6" fmla="*/ 7361 h 8659"/>
                            <a:gd name="connsiteX7" fmla="*/ 6494 w 60613"/>
                            <a:gd name="connsiteY7" fmla="*/ 7361 h 8659"/>
                            <a:gd name="connsiteX8" fmla="*/ 13422 w 60613"/>
                            <a:gd name="connsiteY8" fmla="*/ 7361 h 8659"/>
                            <a:gd name="connsiteX9" fmla="*/ 16885 w 60613"/>
                            <a:gd name="connsiteY9" fmla="*/ 7361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0613" h="8659">
                              <a:moveTo>
                                <a:pt x="16885" y="7361"/>
                              </a:moveTo>
                              <a:cubicBezTo>
                                <a:pt x="17751" y="7361"/>
                                <a:pt x="19483" y="7361"/>
                                <a:pt x="20349" y="7361"/>
                              </a:cubicBezTo>
                              <a:cubicBezTo>
                                <a:pt x="24678" y="7361"/>
                                <a:pt x="29874" y="7361"/>
                                <a:pt x="34204" y="7361"/>
                              </a:cubicBezTo>
                              <a:cubicBezTo>
                                <a:pt x="43729" y="7361"/>
                                <a:pt x="52388" y="7361"/>
                                <a:pt x="61912" y="6494"/>
                              </a:cubicBezTo>
                              <a:cubicBezTo>
                                <a:pt x="61912" y="6494"/>
                                <a:pt x="48058" y="6494"/>
                                <a:pt x="34204" y="7361"/>
                              </a:cubicBezTo>
                              <a:cubicBezTo>
                                <a:pt x="27276" y="7361"/>
                                <a:pt x="20349" y="7361"/>
                                <a:pt x="15153" y="7361"/>
                              </a:cubicBezTo>
                              <a:cubicBezTo>
                                <a:pt x="12556" y="7361"/>
                                <a:pt x="9958" y="7361"/>
                                <a:pt x="9092" y="7361"/>
                              </a:cubicBezTo>
                              <a:cubicBezTo>
                                <a:pt x="7360" y="7361"/>
                                <a:pt x="6494" y="7361"/>
                                <a:pt x="6494" y="7361"/>
                              </a:cubicBezTo>
                              <a:cubicBezTo>
                                <a:pt x="9092" y="7361"/>
                                <a:pt x="10824" y="7361"/>
                                <a:pt x="13422" y="7361"/>
                              </a:cubicBezTo>
                              <a:cubicBezTo>
                                <a:pt x="14287" y="7361"/>
                                <a:pt x="16019" y="7361"/>
                                <a:pt x="16885" y="73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75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1DF8D77-C6F1-4D5C-8675-BDC5656EAA30}"/>
                          </a:ext>
                        </a:extLst>
                      </wps:cNvPr>
                      <wps:cNvSpPr/>
                      <wps:spPr>
                        <a:xfrm>
                          <a:off x="2200275" y="8191500"/>
                          <a:ext cx="48207" cy="36153"/>
                        </a:xfrm>
                        <a:custGeom>
                          <a:avLst/>
                          <a:gdLst>
                            <a:gd name="connsiteX0" fmla="*/ 24678 w 34636"/>
                            <a:gd name="connsiteY0" fmla="*/ 11690 h 25977"/>
                            <a:gd name="connsiteX1" fmla="*/ 19483 w 34636"/>
                            <a:gd name="connsiteY1" fmla="*/ 15153 h 25977"/>
                            <a:gd name="connsiteX2" fmla="*/ 6494 w 34636"/>
                            <a:gd name="connsiteY2" fmla="*/ 24679 h 25977"/>
                            <a:gd name="connsiteX3" fmla="*/ 9092 w 34636"/>
                            <a:gd name="connsiteY3" fmla="*/ 24679 h 25977"/>
                            <a:gd name="connsiteX4" fmla="*/ 10824 w 34636"/>
                            <a:gd name="connsiteY4" fmla="*/ 23813 h 25977"/>
                            <a:gd name="connsiteX5" fmla="*/ 11690 w 34636"/>
                            <a:gd name="connsiteY5" fmla="*/ 23813 h 25977"/>
                            <a:gd name="connsiteX6" fmla="*/ 12556 w 34636"/>
                            <a:gd name="connsiteY6" fmla="*/ 23813 h 25977"/>
                            <a:gd name="connsiteX7" fmla="*/ 14288 w 34636"/>
                            <a:gd name="connsiteY7" fmla="*/ 23813 h 25977"/>
                            <a:gd name="connsiteX8" fmla="*/ 22947 w 34636"/>
                            <a:gd name="connsiteY8" fmla="*/ 19483 h 25977"/>
                            <a:gd name="connsiteX9" fmla="*/ 35935 w 34636"/>
                            <a:gd name="connsiteY9" fmla="*/ 6494 h 25977"/>
                            <a:gd name="connsiteX10" fmla="*/ 30740 w 34636"/>
                            <a:gd name="connsiteY10" fmla="*/ 9092 h 25977"/>
                            <a:gd name="connsiteX11" fmla="*/ 24678 w 34636"/>
                            <a:gd name="connsiteY11" fmla="*/ 11690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24678" y="11690"/>
                              </a:moveTo>
                              <a:cubicBezTo>
                                <a:pt x="22947" y="12556"/>
                                <a:pt x="21215" y="14288"/>
                                <a:pt x="19483" y="15153"/>
                              </a:cubicBezTo>
                              <a:cubicBezTo>
                                <a:pt x="13422" y="19483"/>
                                <a:pt x="6494" y="24679"/>
                                <a:pt x="6494" y="24679"/>
                              </a:cubicBezTo>
                              <a:cubicBezTo>
                                <a:pt x="7360" y="24679"/>
                                <a:pt x="8226" y="24679"/>
                                <a:pt x="9092" y="24679"/>
                              </a:cubicBezTo>
                              <a:cubicBezTo>
                                <a:pt x="9958" y="24679"/>
                                <a:pt x="9958" y="24679"/>
                                <a:pt x="10824" y="23813"/>
                              </a:cubicBezTo>
                              <a:cubicBezTo>
                                <a:pt x="10824" y="23813"/>
                                <a:pt x="10824" y="23813"/>
                                <a:pt x="11690" y="23813"/>
                              </a:cubicBezTo>
                              <a:cubicBezTo>
                                <a:pt x="11690" y="23813"/>
                                <a:pt x="12556" y="23813"/>
                                <a:pt x="12556" y="23813"/>
                              </a:cubicBezTo>
                              <a:cubicBezTo>
                                <a:pt x="13422" y="23813"/>
                                <a:pt x="13422" y="23813"/>
                                <a:pt x="14288" y="23813"/>
                              </a:cubicBezTo>
                              <a:cubicBezTo>
                                <a:pt x="17751" y="22947"/>
                                <a:pt x="20349" y="21215"/>
                                <a:pt x="22947" y="19483"/>
                              </a:cubicBezTo>
                              <a:cubicBezTo>
                                <a:pt x="27276" y="16020"/>
                                <a:pt x="29874" y="10824"/>
                                <a:pt x="35935" y="6494"/>
                              </a:cubicBezTo>
                              <a:cubicBezTo>
                                <a:pt x="35935" y="6494"/>
                                <a:pt x="33338" y="7361"/>
                                <a:pt x="30740" y="9092"/>
                              </a:cubicBezTo>
                              <a:cubicBezTo>
                                <a:pt x="29008" y="9958"/>
                                <a:pt x="27276" y="10824"/>
                                <a:pt x="24678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" name="Freeform 76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BB0F45-190D-4357-BAE9-BFC1456441FF}"/>
                          </a:ext>
                        </a:extLst>
                      </wps:cNvPr>
                      <wps:cNvSpPr/>
                      <wps:spPr>
                        <a:xfrm>
                          <a:off x="1285875" y="7877175"/>
                          <a:ext cx="24103" cy="12051"/>
                        </a:xfrm>
                        <a:custGeom>
                          <a:avLst/>
                          <a:gdLst>
                            <a:gd name="connsiteX0" fmla="*/ 7198 w 17318"/>
                            <a:gd name="connsiteY0" fmla="*/ 7361 h 8659"/>
                            <a:gd name="connsiteX1" fmla="*/ 16723 w 17318"/>
                            <a:gd name="connsiteY1" fmla="*/ 6494 h 8659"/>
                            <a:gd name="connsiteX2" fmla="*/ 7198 w 17318"/>
                            <a:gd name="connsiteY2" fmla="*/ 7361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7198" y="7361"/>
                              </a:moveTo>
                              <a:cubicBezTo>
                                <a:pt x="10661" y="7361"/>
                                <a:pt x="12393" y="6494"/>
                                <a:pt x="16723" y="6494"/>
                              </a:cubicBezTo>
                              <a:cubicBezTo>
                                <a:pt x="6332" y="7361"/>
                                <a:pt x="5466" y="7361"/>
                                <a:pt x="7198" y="73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Freeform 76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01F4C41-775F-4782-8CCA-145E4CB7FD68}"/>
                          </a:ext>
                        </a:extLst>
                      </wps:cNvPr>
                      <wps:cNvSpPr/>
                      <wps:spPr>
                        <a:xfrm>
                          <a:off x="2409825" y="7848600"/>
                          <a:ext cx="24103" cy="12051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494 h 8659"/>
                            <a:gd name="connsiteX1" fmla="*/ 11690 w 17318"/>
                            <a:gd name="connsiteY1" fmla="*/ 7360 h 8659"/>
                            <a:gd name="connsiteX2" fmla="*/ 6494 w 17318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6494" y="6494"/>
                              </a:moveTo>
                              <a:cubicBezTo>
                                <a:pt x="10824" y="7360"/>
                                <a:pt x="10824" y="7360"/>
                                <a:pt x="11690" y="7360"/>
                              </a:cubicBezTo>
                              <a:cubicBezTo>
                                <a:pt x="17751" y="8226"/>
                                <a:pt x="16885" y="8226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Freeform 76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BEED1A6-C2A0-46CA-94C1-322B73CD922B}"/>
                          </a:ext>
                        </a:extLst>
                      </wps:cNvPr>
                      <wps:cNvSpPr/>
                      <wps:spPr>
                        <a:xfrm>
                          <a:off x="2543175" y="7839075"/>
                          <a:ext cx="12052" cy="12051"/>
                        </a:xfrm>
                        <a:custGeom>
                          <a:avLst/>
                          <a:gdLst>
                            <a:gd name="connsiteX0" fmla="*/ 8134 w 8659"/>
                            <a:gd name="connsiteY0" fmla="*/ 8779 h 8659"/>
                            <a:gd name="connsiteX1" fmla="*/ 8134 w 8659"/>
                            <a:gd name="connsiteY1" fmla="*/ 8779 h 8659"/>
                            <a:gd name="connsiteX2" fmla="*/ 8134 w 8659"/>
                            <a:gd name="connsiteY2" fmla="*/ 8779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8134" y="8779"/>
                              </a:moveTo>
                              <a:cubicBezTo>
                                <a:pt x="8134" y="8779"/>
                                <a:pt x="8134" y="8779"/>
                                <a:pt x="8134" y="8779"/>
                              </a:cubicBezTo>
                              <a:cubicBezTo>
                                <a:pt x="5536" y="5315"/>
                                <a:pt x="6402" y="6181"/>
                                <a:pt x="8134" y="87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Freeform 76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49F918-A53F-4285-86C5-E6DA7B887013}"/>
                          </a:ext>
                        </a:extLst>
                      </wps:cNvPr>
                      <wps:cNvSpPr/>
                      <wps:spPr>
                        <a:xfrm>
                          <a:off x="1819275" y="8020050"/>
                          <a:ext cx="36155" cy="12051"/>
                        </a:xfrm>
                        <a:custGeom>
                          <a:avLst/>
                          <a:gdLst>
                            <a:gd name="connsiteX0" fmla="*/ 6494 w 25977"/>
                            <a:gd name="connsiteY0" fmla="*/ 9958 h 8659"/>
                            <a:gd name="connsiteX1" fmla="*/ 22081 w 25977"/>
                            <a:gd name="connsiteY1" fmla="*/ 8226 h 8659"/>
                            <a:gd name="connsiteX2" fmla="*/ 26410 w 25977"/>
                            <a:gd name="connsiteY2" fmla="*/ 6494 h 8659"/>
                            <a:gd name="connsiteX3" fmla="*/ 6494 w 25977"/>
                            <a:gd name="connsiteY3" fmla="*/ 9958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977" h="8659">
                              <a:moveTo>
                                <a:pt x="6494" y="9958"/>
                              </a:moveTo>
                              <a:cubicBezTo>
                                <a:pt x="6494" y="9958"/>
                                <a:pt x="12556" y="9092"/>
                                <a:pt x="22081" y="8226"/>
                              </a:cubicBezTo>
                              <a:cubicBezTo>
                                <a:pt x="23813" y="7361"/>
                                <a:pt x="24678" y="7361"/>
                                <a:pt x="26410" y="6494"/>
                              </a:cubicBezTo>
                              <a:cubicBezTo>
                                <a:pt x="11690" y="9092"/>
                                <a:pt x="6494" y="9958"/>
                                <a:pt x="6494" y="99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Freeform 76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D918A4F-9E6E-49F6-95EA-CB7738F81701}"/>
                          </a:ext>
                        </a:extLst>
                      </wps:cNvPr>
                      <wps:cNvSpPr/>
                      <wps:spPr>
                        <a:xfrm>
                          <a:off x="3333750" y="7829550"/>
                          <a:ext cx="24103" cy="12051"/>
                        </a:xfrm>
                        <a:custGeom>
                          <a:avLst/>
                          <a:gdLst>
                            <a:gd name="connsiteX0" fmla="*/ 11690 w 17318"/>
                            <a:gd name="connsiteY0" fmla="*/ 6494 h 8659"/>
                            <a:gd name="connsiteX1" fmla="*/ 8226 w 17318"/>
                            <a:gd name="connsiteY1" fmla="*/ 6494 h 8659"/>
                            <a:gd name="connsiteX2" fmla="*/ 6494 w 17318"/>
                            <a:gd name="connsiteY2" fmla="*/ 7360 h 8659"/>
                            <a:gd name="connsiteX3" fmla="*/ 11690 w 17318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1690" y="6494"/>
                              </a:moveTo>
                              <a:cubicBezTo>
                                <a:pt x="10824" y="6494"/>
                                <a:pt x="9092" y="6494"/>
                                <a:pt x="8226" y="6494"/>
                              </a:cubicBezTo>
                              <a:cubicBezTo>
                                <a:pt x="7360" y="6494"/>
                                <a:pt x="7360" y="7360"/>
                                <a:pt x="6494" y="7360"/>
                              </a:cubicBezTo>
                              <a:lnTo>
                                <a:pt x="11690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Freeform 76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9CC4588-0B9A-43AF-B0C7-C315C8D305C2}"/>
                          </a:ext>
                        </a:extLst>
                      </wps:cNvPr>
                      <wps:cNvSpPr/>
                      <wps:spPr>
                        <a:xfrm>
                          <a:off x="3067050" y="7829550"/>
                          <a:ext cx="385659" cy="60255"/>
                        </a:xfrm>
                        <a:custGeom>
                          <a:avLst/>
                          <a:gdLst>
                            <a:gd name="connsiteX0" fmla="*/ 6494 w 277090"/>
                            <a:gd name="connsiteY0" fmla="*/ 37667 h 43295"/>
                            <a:gd name="connsiteX1" fmla="*/ 48058 w 277090"/>
                            <a:gd name="connsiteY1" fmla="*/ 32472 h 43295"/>
                            <a:gd name="connsiteX2" fmla="*/ 139844 w 277090"/>
                            <a:gd name="connsiteY2" fmla="*/ 21214 h 43295"/>
                            <a:gd name="connsiteX3" fmla="*/ 232497 w 277090"/>
                            <a:gd name="connsiteY3" fmla="*/ 10824 h 43295"/>
                            <a:gd name="connsiteX4" fmla="*/ 274926 w 277090"/>
                            <a:gd name="connsiteY4" fmla="*/ 6494 h 43295"/>
                            <a:gd name="connsiteX5" fmla="*/ 197860 w 277090"/>
                            <a:gd name="connsiteY5" fmla="*/ 11690 h 43295"/>
                            <a:gd name="connsiteX6" fmla="*/ 201324 w 277090"/>
                            <a:gd name="connsiteY6" fmla="*/ 7360 h 43295"/>
                            <a:gd name="connsiteX7" fmla="*/ 104342 w 277090"/>
                            <a:gd name="connsiteY7" fmla="*/ 22946 h 43295"/>
                            <a:gd name="connsiteX8" fmla="*/ 6494 w 277090"/>
                            <a:gd name="connsiteY8" fmla="*/ 37667 h 43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7090" h="43295">
                              <a:moveTo>
                                <a:pt x="6494" y="37667"/>
                              </a:moveTo>
                              <a:cubicBezTo>
                                <a:pt x="6494" y="37667"/>
                                <a:pt x="22947" y="35935"/>
                                <a:pt x="48058" y="32472"/>
                              </a:cubicBezTo>
                              <a:cubicBezTo>
                                <a:pt x="73169" y="29008"/>
                                <a:pt x="106074" y="25544"/>
                                <a:pt x="139844" y="21214"/>
                              </a:cubicBezTo>
                              <a:cubicBezTo>
                                <a:pt x="173615" y="17751"/>
                                <a:pt x="207385" y="13421"/>
                                <a:pt x="232497" y="10824"/>
                              </a:cubicBezTo>
                              <a:cubicBezTo>
                                <a:pt x="257608" y="8226"/>
                                <a:pt x="274926" y="6494"/>
                                <a:pt x="274926" y="6494"/>
                              </a:cubicBezTo>
                              <a:cubicBezTo>
                                <a:pt x="227301" y="10824"/>
                                <a:pt x="205654" y="11690"/>
                                <a:pt x="197860" y="11690"/>
                              </a:cubicBezTo>
                              <a:cubicBezTo>
                                <a:pt x="190067" y="11690"/>
                                <a:pt x="194397" y="9958"/>
                                <a:pt x="201324" y="7360"/>
                              </a:cubicBezTo>
                              <a:cubicBezTo>
                                <a:pt x="201324" y="7360"/>
                                <a:pt x="152833" y="15153"/>
                                <a:pt x="104342" y="22946"/>
                              </a:cubicBezTo>
                              <a:cubicBezTo>
                                <a:pt x="54985" y="30740"/>
                                <a:pt x="6494" y="37667"/>
                                <a:pt x="6494" y="376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Freeform 76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16B33DA-A31C-42C4-A2F8-F55A9F638B13}"/>
                          </a:ext>
                        </a:extLst>
                      </wps:cNvPr>
                      <wps:cNvSpPr/>
                      <wps:spPr>
                        <a:xfrm>
                          <a:off x="3257550" y="78009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9958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8226" y="6494"/>
                                <a:pt x="9958" y="6494"/>
                                <a:pt x="9958" y="6494"/>
                              </a:cubicBez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Freeform 76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7C52202-9B8A-4A79-B920-88264D2587C3}"/>
                          </a:ext>
                        </a:extLst>
                      </wps:cNvPr>
                      <wps:cNvSpPr/>
                      <wps:spPr>
                        <a:xfrm>
                          <a:off x="1743075" y="8134350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9092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ubicBezTo>
                                <a:pt x="6494" y="6494"/>
                                <a:pt x="7360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Freeform 121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65B5FEE-C0EB-4EFC-8B58-662F623415B1}"/>
                          </a:ext>
                        </a:extLst>
                      </wps:cNvPr>
                      <wps:cNvSpPr/>
                      <wps:spPr>
                        <a:xfrm>
                          <a:off x="3267075" y="78105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7360 h 8659"/>
                            <a:gd name="connsiteX1" fmla="*/ 9958 w 8659"/>
                            <a:gd name="connsiteY1" fmla="*/ 6494 h 8659"/>
                            <a:gd name="connsiteX2" fmla="*/ 6494 w 8659"/>
                            <a:gd name="connsiteY2" fmla="*/ 7360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7360"/>
                              </a:moveTo>
                              <a:cubicBezTo>
                                <a:pt x="8226" y="7360"/>
                                <a:pt x="9092" y="6494"/>
                                <a:pt x="9958" y="6494"/>
                              </a:cubicBezTo>
                              <a:cubicBezTo>
                                <a:pt x="9092" y="6494"/>
                                <a:pt x="8226" y="7360"/>
                                <a:pt x="6494" y="73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Freeform 121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38E39A3-7A26-4AC9-A3EC-E6C0F08A9D41}"/>
                          </a:ext>
                        </a:extLst>
                      </wps:cNvPr>
                      <wps:cNvSpPr/>
                      <wps:spPr>
                        <a:xfrm>
                          <a:off x="1295400" y="7896225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6494 w 8659"/>
                            <a:gd name="connsiteY1" fmla="*/ 7360 h 8659"/>
                            <a:gd name="connsiteX2" fmla="*/ 9092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7360" y="6494"/>
                                <a:pt x="6494" y="7360"/>
                                <a:pt x="6494" y="7360"/>
                              </a:cubicBezTo>
                              <a:cubicBezTo>
                                <a:pt x="7360" y="6494"/>
                                <a:pt x="9092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Freeform 121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F742DDD-B8C5-41E6-8F28-0B5EA24F774F}"/>
                          </a:ext>
                        </a:extLst>
                      </wps:cNvPr>
                      <wps:cNvSpPr/>
                      <wps:spPr>
                        <a:xfrm>
                          <a:off x="2657475" y="79438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Freeform 12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6B4B540-E4BB-431F-876E-1560BACAA286}"/>
                          </a:ext>
                        </a:extLst>
                      </wps:cNvPr>
                      <wps:cNvSpPr/>
                      <wps:spPr>
                        <a:xfrm>
                          <a:off x="2647950" y="7943850"/>
                          <a:ext cx="24103" cy="12051"/>
                        </a:xfrm>
                        <a:custGeom>
                          <a:avLst/>
                          <a:gdLst>
                            <a:gd name="connsiteX0" fmla="*/ 8226 w 17318"/>
                            <a:gd name="connsiteY0" fmla="*/ 6494 h 8659"/>
                            <a:gd name="connsiteX1" fmla="*/ 7360 w 17318"/>
                            <a:gd name="connsiteY1" fmla="*/ 6494 h 8659"/>
                            <a:gd name="connsiteX2" fmla="*/ 6494 w 17318"/>
                            <a:gd name="connsiteY2" fmla="*/ 6494 h 8659"/>
                            <a:gd name="connsiteX3" fmla="*/ 7360 w 17318"/>
                            <a:gd name="connsiteY3" fmla="*/ 6494 h 8659"/>
                            <a:gd name="connsiteX4" fmla="*/ 14287 w 17318"/>
                            <a:gd name="connsiteY4" fmla="*/ 8226 h 8659"/>
                            <a:gd name="connsiteX5" fmla="*/ 15153 w 17318"/>
                            <a:gd name="connsiteY5" fmla="*/ 8226 h 8659"/>
                            <a:gd name="connsiteX6" fmla="*/ 15153 w 17318"/>
                            <a:gd name="connsiteY6" fmla="*/ 8226 h 8659"/>
                            <a:gd name="connsiteX7" fmla="*/ 8226 w 17318"/>
                            <a:gd name="connsiteY7" fmla="*/ 6494 h 8659"/>
                            <a:gd name="connsiteX8" fmla="*/ 8226 w 17318"/>
                            <a:gd name="connsiteY8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8226" y="6494"/>
                              </a:moveTo>
                              <a:cubicBezTo>
                                <a:pt x="8226" y="6494"/>
                                <a:pt x="8226" y="6494"/>
                                <a:pt x="7360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7360" y="6494"/>
                                <a:pt x="7360" y="6494"/>
                              </a:cubicBezTo>
                              <a:cubicBezTo>
                                <a:pt x="9092" y="6494"/>
                                <a:pt x="11690" y="7361"/>
                                <a:pt x="14287" y="8226"/>
                              </a:cubicBezTo>
                              <a:cubicBezTo>
                                <a:pt x="14287" y="8226"/>
                                <a:pt x="14287" y="8226"/>
                                <a:pt x="15153" y="8226"/>
                              </a:cubicBezTo>
                              <a:cubicBezTo>
                                <a:pt x="15153" y="8226"/>
                                <a:pt x="15153" y="8226"/>
                                <a:pt x="15153" y="8226"/>
                              </a:cubicBezTo>
                              <a:cubicBezTo>
                                <a:pt x="13422" y="7361"/>
                                <a:pt x="11690" y="7361"/>
                                <a:pt x="8226" y="6494"/>
                              </a:cubicBezTo>
                              <a:cubicBezTo>
                                <a:pt x="9092" y="6494"/>
                                <a:pt x="9092" y="6494"/>
                                <a:pt x="8226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Freeform 122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E6D56B9-CF0B-4A97-9703-37F6DA070561}"/>
                          </a:ext>
                        </a:extLst>
                      </wps:cNvPr>
                      <wps:cNvSpPr/>
                      <wps:spPr>
                        <a:xfrm>
                          <a:off x="2514600" y="79343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Freeform 122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72EF34-E738-4722-91A6-72E89A722B24}"/>
                          </a:ext>
                        </a:extLst>
                      </wps:cNvPr>
                      <wps:cNvSpPr/>
                      <wps:spPr>
                        <a:xfrm>
                          <a:off x="2562225" y="79152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Freeform 122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0F562C-A1FC-4A6F-8002-49BEDD99EE74}"/>
                          </a:ext>
                        </a:extLst>
                      </wps:cNvPr>
                      <wps:cNvSpPr/>
                      <wps:spPr>
                        <a:xfrm>
                          <a:off x="2809875" y="80962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  <a:gd name="connsiteX6" fmla="*/ 6494 w 8659"/>
                            <a:gd name="connsiteY6" fmla="*/ 6494 h 8659"/>
                            <a:gd name="connsiteX7" fmla="*/ 6494 w 8659"/>
                            <a:gd name="connsiteY7" fmla="*/ 6494 h 8659"/>
                            <a:gd name="connsiteX8" fmla="*/ 6494 w 8659"/>
                            <a:gd name="connsiteY8" fmla="*/ 6494 h 8659"/>
                            <a:gd name="connsiteX9" fmla="*/ 7360 w 8659"/>
                            <a:gd name="connsiteY9" fmla="*/ 6494 h 8659"/>
                            <a:gd name="connsiteX10" fmla="*/ 7360 w 8659"/>
                            <a:gd name="connsiteY10" fmla="*/ 6494 h 8659"/>
                            <a:gd name="connsiteX11" fmla="*/ 6494 w 8659"/>
                            <a:gd name="connsiteY11" fmla="*/ 6494 h 8659"/>
                            <a:gd name="connsiteX12" fmla="*/ 6494 w 8659"/>
                            <a:gd name="connsiteY1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7360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cubicBezTo>
                                <a:pt x="7360" y="7361"/>
                                <a:pt x="7360" y="7361"/>
                                <a:pt x="6494" y="6494"/>
                              </a:cubicBezTo>
                              <a:cubicBezTo>
                                <a:pt x="7360" y="7361"/>
                                <a:pt x="7360" y="7361"/>
                                <a:pt x="6494" y="6494"/>
                              </a:cubicBezTo>
                              <a:cubicBezTo>
                                <a:pt x="7360" y="7361"/>
                                <a:pt x="7360" y="7361"/>
                                <a:pt x="6494" y="6494"/>
                              </a:cubicBezTo>
                              <a:cubicBezTo>
                                <a:pt x="7360" y="7361"/>
                                <a:pt x="7360" y="7361"/>
                                <a:pt x="6494" y="6494"/>
                              </a:cubicBez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ubicBezTo>
                                <a:pt x="7360" y="6494"/>
                                <a:pt x="7360" y="6494"/>
                                <a:pt x="7360" y="6494"/>
                              </a:cubicBezTo>
                              <a:lnTo>
                                <a:pt x="7360" y="6494"/>
                              </a:lnTo>
                              <a:cubicBezTo>
                                <a:pt x="7360" y="7361"/>
                                <a:pt x="7360" y="7361"/>
                                <a:pt x="6494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Freeform 122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34ED2CE-9CBC-4F37-A3BA-E4D21A1291A9}"/>
                          </a:ext>
                        </a:extLst>
                      </wps:cNvPr>
                      <wps:cNvSpPr/>
                      <wps:spPr>
                        <a:xfrm>
                          <a:off x="2952750" y="82486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9958 w 8659"/>
                            <a:gd name="connsiteY1" fmla="*/ 7360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7360" y="6494"/>
                                <a:pt x="9092" y="7360"/>
                                <a:pt x="9958" y="7360"/>
                              </a:cubicBezTo>
                              <a:cubicBezTo>
                                <a:pt x="9958" y="7360"/>
                                <a:pt x="8226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Freeform 122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F041AD9-D413-4322-9831-E130F81CCCC2}"/>
                          </a:ext>
                        </a:extLst>
                      </wps:cNvPr>
                      <wps:cNvSpPr/>
                      <wps:spPr>
                        <a:xfrm>
                          <a:off x="2962275" y="82486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Freeform 122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EA04A5-AA57-470C-BE70-704DE2895ECF}"/>
                          </a:ext>
                        </a:extLst>
                      </wps:cNvPr>
                      <wps:cNvSpPr/>
                      <wps:spPr>
                        <a:xfrm>
                          <a:off x="3114675" y="84010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8226 w 8659"/>
                            <a:gd name="connsiteY2" fmla="*/ 6494 h 8659"/>
                            <a:gd name="connsiteX3" fmla="*/ 8226 w 8659"/>
                            <a:gd name="connsiteY3" fmla="*/ 6494 h 8659"/>
                            <a:gd name="connsiteX4" fmla="*/ 8226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cubicBezTo>
                                <a:pt x="7360" y="6494"/>
                                <a:pt x="7360" y="6494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Freeform 122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0805D4C-2EDE-4318-9CD8-44820D67C20E}"/>
                          </a:ext>
                        </a:extLst>
                      </wps:cNvPr>
                      <wps:cNvSpPr/>
                      <wps:spPr>
                        <a:xfrm>
                          <a:off x="3257550" y="85534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Freeform 122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09F275A-00E6-44E0-80AA-DEAF85296D1D}"/>
                          </a:ext>
                        </a:extLst>
                      </wps:cNvPr>
                      <wps:cNvSpPr/>
                      <wps:spPr>
                        <a:xfrm>
                          <a:off x="2809875" y="8153400"/>
                          <a:ext cx="12052" cy="12051"/>
                        </a:xfrm>
                        <a:custGeom>
                          <a:avLst/>
                          <a:gdLst>
                            <a:gd name="connsiteX0" fmla="*/ 9958 w 8659"/>
                            <a:gd name="connsiteY0" fmla="*/ 6494 h 8659"/>
                            <a:gd name="connsiteX1" fmla="*/ 6494 w 8659"/>
                            <a:gd name="connsiteY1" fmla="*/ 7360 h 8659"/>
                            <a:gd name="connsiteX2" fmla="*/ 9958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958" y="6494"/>
                              </a:moveTo>
                              <a:cubicBezTo>
                                <a:pt x="8226" y="6494"/>
                                <a:pt x="6494" y="7360"/>
                                <a:pt x="6494" y="7360"/>
                              </a:cubicBezTo>
                              <a:cubicBezTo>
                                <a:pt x="8226" y="7360"/>
                                <a:pt x="9092" y="7360"/>
                                <a:pt x="9958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Freeform 122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BF3145B-5328-4007-8D8D-16CA87C2037D}"/>
                          </a:ext>
                        </a:extLst>
                      </wps:cNvPr>
                      <wps:cNvSpPr/>
                      <wps:spPr>
                        <a:xfrm>
                          <a:off x="2352675" y="7839075"/>
                          <a:ext cx="72312" cy="24102"/>
                        </a:xfrm>
                        <a:custGeom>
                          <a:avLst/>
                          <a:gdLst>
                            <a:gd name="connsiteX0" fmla="*/ 48924 w 51954"/>
                            <a:gd name="connsiteY0" fmla="*/ 10824 h 17318"/>
                            <a:gd name="connsiteX1" fmla="*/ 32472 w 51954"/>
                            <a:gd name="connsiteY1" fmla="*/ 9092 h 17318"/>
                            <a:gd name="connsiteX2" fmla="*/ 6494 w 51954"/>
                            <a:gd name="connsiteY2" fmla="*/ 6494 h 17318"/>
                            <a:gd name="connsiteX3" fmla="*/ 48924 w 51954"/>
                            <a:gd name="connsiteY3" fmla="*/ 10824 h 17318"/>
                            <a:gd name="connsiteX4" fmla="*/ 48924 w 51954"/>
                            <a:gd name="connsiteY4" fmla="*/ 1082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954" h="17318">
                              <a:moveTo>
                                <a:pt x="48924" y="10824"/>
                              </a:moveTo>
                              <a:cubicBezTo>
                                <a:pt x="46326" y="10824"/>
                                <a:pt x="40265" y="9958"/>
                                <a:pt x="32472" y="9092"/>
                              </a:cubicBezTo>
                              <a:cubicBezTo>
                                <a:pt x="25544" y="8226"/>
                                <a:pt x="16019" y="7361"/>
                                <a:pt x="6494" y="6494"/>
                              </a:cubicBezTo>
                              <a:cubicBezTo>
                                <a:pt x="16019" y="7361"/>
                                <a:pt x="29008" y="9092"/>
                                <a:pt x="48924" y="10824"/>
                              </a:cubicBezTo>
                              <a:cubicBezTo>
                                <a:pt x="48924" y="10824"/>
                                <a:pt x="48924" y="10824"/>
                                <a:pt x="48924" y="108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Freeform 123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3E704E-AB8F-4651-B24C-97675CFF8757}"/>
                          </a:ext>
                        </a:extLst>
                      </wps:cNvPr>
                      <wps:cNvSpPr/>
                      <wps:spPr>
                        <a:xfrm>
                          <a:off x="1257300" y="7686675"/>
                          <a:ext cx="2265745" cy="578456"/>
                        </a:xfrm>
                        <a:custGeom>
                          <a:avLst/>
                          <a:gdLst>
                            <a:gd name="connsiteX0" fmla="*/ 1406780 w 1627909"/>
                            <a:gd name="connsiteY0" fmla="*/ 191799 h 415636"/>
                            <a:gd name="connsiteX1" fmla="*/ 1309798 w 1627909"/>
                            <a:gd name="connsiteY1" fmla="*/ 186603 h 415636"/>
                            <a:gd name="connsiteX2" fmla="*/ 1272564 w 1627909"/>
                            <a:gd name="connsiteY2" fmla="*/ 184871 h 415636"/>
                            <a:gd name="connsiteX3" fmla="*/ 1245721 w 1627909"/>
                            <a:gd name="connsiteY3" fmla="*/ 183140 h 415636"/>
                            <a:gd name="connsiteX4" fmla="*/ 1374741 w 1627909"/>
                            <a:gd name="connsiteY4" fmla="*/ 182274 h 415636"/>
                            <a:gd name="connsiteX5" fmla="*/ 1516750 w 1627909"/>
                            <a:gd name="connsiteY5" fmla="*/ 179676 h 415636"/>
                            <a:gd name="connsiteX6" fmla="*/ 1474321 w 1627909"/>
                            <a:gd name="connsiteY6" fmla="*/ 183140 h 415636"/>
                            <a:gd name="connsiteX7" fmla="*/ 1495103 w 1627909"/>
                            <a:gd name="connsiteY7" fmla="*/ 186603 h 415636"/>
                            <a:gd name="connsiteX8" fmla="*/ 1533203 w 1627909"/>
                            <a:gd name="connsiteY8" fmla="*/ 190933 h 415636"/>
                            <a:gd name="connsiteX9" fmla="*/ 1544459 w 1627909"/>
                            <a:gd name="connsiteY9" fmla="*/ 193530 h 415636"/>
                            <a:gd name="connsiteX10" fmla="*/ 1542728 w 1627909"/>
                            <a:gd name="connsiteY10" fmla="*/ 196129 h 415636"/>
                            <a:gd name="connsiteX11" fmla="*/ 1584291 w 1627909"/>
                            <a:gd name="connsiteY11" fmla="*/ 193530 h 415636"/>
                            <a:gd name="connsiteX12" fmla="*/ 1629319 w 1627909"/>
                            <a:gd name="connsiteY12" fmla="*/ 195262 h 415636"/>
                            <a:gd name="connsiteX13" fmla="*/ 1624989 w 1627909"/>
                            <a:gd name="connsiteY13" fmla="*/ 194397 h 415636"/>
                            <a:gd name="connsiteX14" fmla="*/ 1612866 w 1627909"/>
                            <a:gd name="connsiteY14" fmla="*/ 192665 h 415636"/>
                            <a:gd name="connsiteX15" fmla="*/ 1575632 w 1627909"/>
                            <a:gd name="connsiteY15" fmla="*/ 187470 h 415636"/>
                            <a:gd name="connsiteX16" fmla="*/ 1537532 w 1627909"/>
                            <a:gd name="connsiteY16" fmla="*/ 183140 h 415636"/>
                            <a:gd name="connsiteX17" fmla="*/ 1520214 w 1627909"/>
                            <a:gd name="connsiteY17" fmla="*/ 181408 h 415636"/>
                            <a:gd name="connsiteX18" fmla="*/ 1594682 w 1627909"/>
                            <a:gd name="connsiteY18" fmla="*/ 178810 h 415636"/>
                            <a:gd name="connsiteX19" fmla="*/ 1626721 w 1627909"/>
                            <a:gd name="connsiteY19" fmla="*/ 173615 h 415636"/>
                            <a:gd name="connsiteX20" fmla="*/ 1528873 w 1627909"/>
                            <a:gd name="connsiteY20" fmla="*/ 175347 h 415636"/>
                            <a:gd name="connsiteX21" fmla="*/ 1488175 w 1627909"/>
                            <a:gd name="connsiteY21" fmla="*/ 172749 h 415636"/>
                            <a:gd name="connsiteX22" fmla="*/ 1469991 w 1627909"/>
                            <a:gd name="connsiteY22" fmla="*/ 168419 h 415636"/>
                            <a:gd name="connsiteX23" fmla="*/ 1441416 w 1627909"/>
                            <a:gd name="connsiteY23" fmla="*/ 165822 h 415636"/>
                            <a:gd name="connsiteX24" fmla="*/ 1524543 w 1627909"/>
                            <a:gd name="connsiteY24" fmla="*/ 163224 h 415636"/>
                            <a:gd name="connsiteX25" fmla="*/ 1549655 w 1627909"/>
                            <a:gd name="connsiteY25" fmla="*/ 164090 h 415636"/>
                            <a:gd name="connsiteX26" fmla="*/ 1553984 w 1627909"/>
                            <a:gd name="connsiteY26" fmla="*/ 167553 h 415636"/>
                            <a:gd name="connsiteX27" fmla="*/ 1577364 w 1627909"/>
                            <a:gd name="connsiteY27" fmla="*/ 162358 h 415636"/>
                            <a:gd name="connsiteX28" fmla="*/ 1508091 w 1627909"/>
                            <a:gd name="connsiteY28" fmla="*/ 162358 h 415636"/>
                            <a:gd name="connsiteX29" fmla="*/ 1435355 w 1627909"/>
                            <a:gd name="connsiteY29" fmla="*/ 163224 h 415636"/>
                            <a:gd name="connsiteX30" fmla="*/ 1446612 w 1627909"/>
                            <a:gd name="connsiteY30" fmla="*/ 158894 h 415636"/>
                            <a:gd name="connsiteX31" fmla="*/ 1471723 w 1627909"/>
                            <a:gd name="connsiteY31" fmla="*/ 159760 h 415636"/>
                            <a:gd name="connsiteX32" fmla="*/ 1447478 w 1627909"/>
                            <a:gd name="connsiteY32" fmla="*/ 155431 h 415636"/>
                            <a:gd name="connsiteX33" fmla="*/ 1469125 w 1627909"/>
                            <a:gd name="connsiteY33" fmla="*/ 151967 h 415636"/>
                            <a:gd name="connsiteX34" fmla="*/ 1504627 w 1627909"/>
                            <a:gd name="connsiteY34" fmla="*/ 149369 h 415636"/>
                            <a:gd name="connsiteX35" fmla="*/ 1507225 w 1627909"/>
                            <a:gd name="connsiteY35" fmla="*/ 150235 h 415636"/>
                            <a:gd name="connsiteX36" fmla="*/ 1508957 w 1627909"/>
                            <a:gd name="connsiteY36" fmla="*/ 145905 h 415636"/>
                            <a:gd name="connsiteX37" fmla="*/ 1504627 w 1627909"/>
                            <a:gd name="connsiteY37" fmla="*/ 141576 h 415636"/>
                            <a:gd name="connsiteX38" fmla="*/ 1475187 w 1627909"/>
                            <a:gd name="connsiteY38" fmla="*/ 134649 h 415636"/>
                            <a:gd name="connsiteX39" fmla="*/ 1417171 w 1627909"/>
                            <a:gd name="connsiteY39" fmla="*/ 132917 h 415636"/>
                            <a:gd name="connsiteX40" fmla="*/ 1327982 w 1627909"/>
                            <a:gd name="connsiteY40" fmla="*/ 139845 h 415636"/>
                            <a:gd name="connsiteX41" fmla="*/ 1423232 w 1627909"/>
                            <a:gd name="connsiteY41" fmla="*/ 128587 h 415636"/>
                            <a:gd name="connsiteX42" fmla="*/ 1528007 w 1627909"/>
                            <a:gd name="connsiteY42" fmla="*/ 117331 h 415636"/>
                            <a:gd name="connsiteX43" fmla="*/ 1506359 w 1627909"/>
                            <a:gd name="connsiteY43" fmla="*/ 119063 h 415636"/>
                            <a:gd name="connsiteX44" fmla="*/ 1450075 w 1627909"/>
                            <a:gd name="connsiteY44" fmla="*/ 124258 h 415636"/>
                            <a:gd name="connsiteX45" fmla="*/ 1282089 w 1627909"/>
                            <a:gd name="connsiteY45" fmla="*/ 141576 h 415636"/>
                            <a:gd name="connsiteX46" fmla="*/ 1194632 w 1627909"/>
                            <a:gd name="connsiteY46" fmla="*/ 151967 h 415636"/>
                            <a:gd name="connsiteX47" fmla="*/ 1120164 w 1627909"/>
                            <a:gd name="connsiteY47" fmla="*/ 161492 h 415636"/>
                            <a:gd name="connsiteX48" fmla="*/ 1068209 w 1627909"/>
                            <a:gd name="connsiteY48" fmla="*/ 168419 h 415636"/>
                            <a:gd name="connsiteX49" fmla="*/ 1048293 w 1627909"/>
                            <a:gd name="connsiteY49" fmla="*/ 171017 h 415636"/>
                            <a:gd name="connsiteX50" fmla="*/ 1157398 w 1627909"/>
                            <a:gd name="connsiteY50" fmla="*/ 154565 h 415636"/>
                            <a:gd name="connsiteX51" fmla="*/ 1290748 w 1627909"/>
                            <a:gd name="connsiteY51" fmla="*/ 133783 h 415636"/>
                            <a:gd name="connsiteX52" fmla="*/ 1416305 w 1627909"/>
                            <a:gd name="connsiteY52" fmla="*/ 114733 h 415636"/>
                            <a:gd name="connsiteX53" fmla="*/ 1505493 w 1627909"/>
                            <a:gd name="connsiteY53" fmla="*/ 105208 h 415636"/>
                            <a:gd name="connsiteX54" fmla="*/ 1515884 w 1627909"/>
                            <a:gd name="connsiteY54" fmla="*/ 99147 h 415636"/>
                            <a:gd name="connsiteX55" fmla="*/ 1478650 w 1627909"/>
                            <a:gd name="connsiteY55" fmla="*/ 98280 h 415636"/>
                            <a:gd name="connsiteX56" fmla="*/ 1395523 w 1627909"/>
                            <a:gd name="connsiteY56" fmla="*/ 114733 h 415636"/>
                            <a:gd name="connsiteX57" fmla="*/ 1310664 w 1627909"/>
                            <a:gd name="connsiteY57" fmla="*/ 127722 h 415636"/>
                            <a:gd name="connsiteX58" fmla="*/ 1369546 w 1627909"/>
                            <a:gd name="connsiteY58" fmla="*/ 114733 h 415636"/>
                            <a:gd name="connsiteX59" fmla="*/ 1393791 w 1627909"/>
                            <a:gd name="connsiteY59" fmla="*/ 108671 h 415636"/>
                            <a:gd name="connsiteX60" fmla="*/ 1413707 w 1627909"/>
                            <a:gd name="connsiteY60" fmla="*/ 102610 h 415636"/>
                            <a:gd name="connsiteX61" fmla="*/ 1452673 w 1627909"/>
                            <a:gd name="connsiteY61" fmla="*/ 91353 h 415636"/>
                            <a:gd name="connsiteX62" fmla="*/ 1353959 w 1627909"/>
                            <a:gd name="connsiteY62" fmla="*/ 109538 h 415636"/>
                            <a:gd name="connsiteX63" fmla="*/ 1292480 w 1627909"/>
                            <a:gd name="connsiteY63" fmla="*/ 119928 h 415636"/>
                            <a:gd name="connsiteX64" fmla="*/ 1264771 w 1627909"/>
                            <a:gd name="connsiteY64" fmla="*/ 123392 h 415636"/>
                            <a:gd name="connsiteX65" fmla="*/ 1357423 w 1627909"/>
                            <a:gd name="connsiteY65" fmla="*/ 105208 h 415636"/>
                            <a:gd name="connsiteX66" fmla="*/ 1443148 w 1627909"/>
                            <a:gd name="connsiteY66" fmla="*/ 88756 h 415636"/>
                            <a:gd name="connsiteX67" fmla="*/ 1417171 w 1627909"/>
                            <a:gd name="connsiteY67" fmla="*/ 92220 h 415636"/>
                            <a:gd name="connsiteX68" fmla="*/ 1354825 w 1627909"/>
                            <a:gd name="connsiteY68" fmla="*/ 100879 h 415636"/>
                            <a:gd name="connsiteX69" fmla="*/ 1294212 w 1627909"/>
                            <a:gd name="connsiteY69" fmla="*/ 110403 h 415636"/>
                            <a:gd name="connsiteX70" fmla="*/ 1275162 w 1627909"/>
                            <a:gd name="connsiteY70" fmla="*/ 113867 h 415636"/>
                            <a:gd name="connsiteX71" fmla="*/ 1349630 w 1627909"/>
                            <a:gd name="connsiteY71" fmla="*/ 98280 h 415636"/>
                            <a:gd name="connsiteX72" fmla="*/ 1435355 w 1627909"/>
                            <a:gd name="connsiteY72" fmla="*/ 75767 h 415636"/>
                            <a:gd name="connsiteX73" fmla="*/ 1411975 w 1627909"/>
                            <a:gd name="connsiteY73" fmla="*/ 75767 h 415636"/>
                            <a:gd name="connsiteX74" fmla="*/ 1404182 w 1627909"/>
                            <a:gd name="connsiteY74" fmla="*/ 72303 h 415636"/>
                            <a:gd name="connsiteX75" fmla="*/ 1392059 w 1627909"/>
                            <a:gd name="connsiteY75" fmla="*/ 71438 h 415636"/>
                            <a:gd name="connsiteX76" fmla="*/ 1381668 w 1627909"/>
                            <a:gd name="connsiteY76" fmla="*/ 76633 h 415636"/>
                            <a:gd name="connsiteX77" fmla="*/ 1370412 w 1627909"/>
                            <a:gd name="connsiteY77" fmla="*/ 81829 h 415636"/>
                            <a:gd name="connsiteX78" fmla="*/ 1358289 w 1627909"/>
                            <a:gd name="connsiteY78" fmla="*/ 80097 h 415636"/>
                            <a:gd name="connsiteX79" fmla="*/ 1331446 w 1627909"/>
                            <a:gd name="connsiteY79" fmla="*/ 83560 h 415636"/>
                            <a:gd name="connsiteX80" fmla="*/ 1253514 w 1627909"/>
                            <a:gd name="connsiteY80" fmla="*/ 99147 h 415636"/>
                            <a:gd name="connsiteX81" fmla="*/ 1177314 w 1627909"/>
                            <a:gd name="connsiteY81" fmla="*/ 116465 h 415636"/>
                            <a:gd name="connsiteX82" fmla="*/ 1139214 w 1627909"/>
                            <a:gd name="connsiteY82" fmla="*/ 122526 h 415636"/>
                            <a:gd name="connsiteX83" fmla="*/ 1177314 w 1627909"/>
                            <a:gd name="connsiteY83" fmla="*/ 111269 h 415636"/>
                            <a:gd name="connsiteX84" fmla="*/ 1233598 w 1627909"/>
                            <a:gd name="connsiteY84" fmla="*/ 93951 h 415636"/>
                            <a:gd name="connsiteX85" fmla="*/ 1284687 w 1627909"/>
                            <a:gd name="connsiteY85" fmla="*/ 76633 h 415636"/>
                            <a:gd name="connsiteX86" fmla="*/ 1306334 w 1627909"/>
                            <a:gd name="connsiteY86" fmla="*/ 65376 h 415636"/>
                            <a:gd name="connsiteX87" fmla="*/ 1224939 w 1627909"/>
                            <a:gd name="connsiteY87" fmla="*/ 88756 h 415636"/>
                            <a:gd name="connsiteX88" fmla="*/ 1114102 w 1627909"/>
                            <a:gd name="connsiteY88" fmla="*/ 123392 h 415636"/>
                            <a:gd name="connsiteX89" fmla="*/ 1014523 w 1627909"/>
                            <a:gd name="connsiteY89" fmla="*/ 158028 h 415636"/>
                            <a:gd name="connsiteX90" fmla="*/ 979021 w 1627909"/>
                            <a:gd name="connsiteY90" fmla="*/ 171883 h 415636"/>
                            <a:gd name="connsiteX91" fmla="*/ 970362 w 1627909"/>
                            <a:gd name="connsiteY91" fmla="*/ 175347 h 415636"/>
                            <a:gd name="connsiteX92" fmla="*/ 970362 w 1627909"/>
                            <a:gd name="connsiteY92" fmla="*/ 175347 h 415636"/>
                            <a:gd name="connsiteX93" fmla="*/ 971227 w 1627909"/>
                            <a:gd name="connsiteY93" fmla="*/ 174481 h 415636"/>
                            <a:gd name="connsiteX94" fmla="*/ 985082 w 1627909"/>
                            <a:gd name="connsiteY94" fmla="*/ 167553 h 415636"/>
                            <a:gd name="connsiteX95" fmla="*/ 969496 w 1627909"/>
                            <a:gd name="connsiteY95" fmla="*/ 174481 h 415636"/>
                            <a:gd name="connsiteX96" fmla="*/ 969496 w 1627909"/>
                            <a:gd name="connsiteY96" fmla="*/ 174481 h 415636"/>
                            <a:gd name="connsiteX97" fmla="*/ 969496 w 1627909"/>
                            <a:gd name="connsiteY97" fmla="*/ 174481 h 415636"/>
                            <a:gd name="connsiteX98" fmla="*/ 982484 w 1627909"/>
                            <a:gd name="connsiteY98" fmla="*/ 167553 h 415636"/>
                            <a:gd name="connsiteX99" fmla="*/ 1018852 w 1627909"/>
                            <a:gd name="connsiteY99" fmla="*/ 150235 h 415636"/>
                            <a:gd name="connsiteX100" fmla="*/ 1062148 w 1627909"/>
                            <a:gd name="connsiteY100" fmla="*/ 132051 h 415636"/>
                            <a:gd name="connsiteX101" fmla="*/ 1110639 w 1627909"/>
                            <a:gd name="connsiteY101" fmla="*/ 113867 h 415636"/>
                            <a:gd name="connsiteX102" fmla="*/ 1161727 w 1627909"/>
                            <a:gd name="connsiteY102" fmla="*/ 95683 h 415636"/>
                            <a:gd name="connsiteX103" fmla="*/ 1213682 w 1627909"/>
                            <a:gd name="connsiteY103" fmla="*/ 80097 h 415636"/>
                            <a:gd name="connsiteX104" fmla="*/ 1303737 w 1627909"/>
                            <a:gd name="connsiteY104" fmla="*/ 56717 h 415636"/>
                            <a:gd name="connsiteX105" fmla="*/ 1322787 w 1627909"/>
                            <a:gd name="connsiteY105" fmla="*/ 44595 h 415636"/>
                            <a:gd name="connsiteX106" fmla="*/ 1312396 w 1627909"/>
                            <a:gd name="connsiteY106" fmla="*/ 39399 h 415636"/>
                            <a:gd name="connsiteX107" fmla="*/ 1350496 w 1627909"/>
                            <a:gd name="connsiteY107" fmla="*/ 26410 h 415636"/>
                            <a:gd name="connsiteX108" fmla="*/ 1381668 w 1627909"/>
                            <a:gd name="connsiteY108" fmla="*/ 23813 h 415636"/>
                            <a:gd name="connsiteX109" fmla="*/ 1359155 w 1627909"/>
                            <a:gd name="connsiteY109" fmla="*/ 15153 h 415636"/>
                            <a:gd name="connsiteX110" fmla="*/ 1334043 w 1627909"/>
                            <a:gd name="connsiteY110" fmla="*/ 6494 h 415636"/>
                            <a:gd name="connsiteX111" fmla="*/ 1293346 w 1627909"/>
                            <a:gd name="connsiteY111" fmla="*/ 21215 h 415636"/>
                            <a:gd name="connsiteX112" fmla="*/ 1255246 w 1627909"/>
                            <a:gd name="connsiteY112" fmla="*/ 29874 h 415636"/>
                            <a:gd name="connsiteX113" fmla="*/ 1237928 w 1627909"/>
                            <a:gd name="connsiteY113" fmla="*/ 33337 h 415636"/>
                            <a:gd name="connsiteX114" fmla="*/ 1233598 w 1627909"/>
                            <a:gd name="connsiteY114" fmla="*/ 34204 h 415636"/>
                            <a:gd name="connsiteX115" fmla="*/ 1233598 w 1627909"/>
                            <a:gd name="connsiteY115" fmla="*/ 34204 h 415636"/>
                            <a:gd name="connsiteX116" fmla="*/ 1233598 w 1627909"/>
                            <a:gd name="connsiteY116" fmla="*/ 34204 h 415636"/>
                            <a:gd name="connsiteX117" fmla="*/ 1223207 w 1627909"/>
                            <a:gd name="connsiteY117" fmla="*/ 33337 h 415636"/>
                            <a:gd name="connsiteX118" fmla="*/ 1223207 w 1627909"/>
                            <a:gd name="connsiteY118" fmla="*/ 33337 h 415636"/>
                            <a:gd name="connsiteX119" fmla="*/ 1223207 w 1627909"/>
                            <a:gd name="connsiteY119" fmla="*/ 33337 h 415636"/>
                            <a:gd name="connsiteX120" fmla="*/ 1223207 w 1627909"/>
                            <a:gd name="connsiteY120" fmla="*/ 33337 h 415636"/>
                            <a:gd name="connsiteX121" fmla="*/ 1222341 w 1627909"/>
                            <a:gd name="connsiteY121" fmla="*/ 33337 h 415636"/>
                            <a:gd name="connsiteX122" fmla="*/ 1220609 w 1627909"/>
                            <a:gd name="connsiteY122" fmla="*/ 34204 h 415636"/>
                            <a:gd name="connsiteX123" fmla="*/ 1214548 w 1627909"/>
                            <a:gd name="connsiteY123" fmla="*/ 36801 h 415636"/>
                            <a:gd name="connsiteX124" fmla="*/ 1187705 w 1627909"/>
                            <a:gd name="connsiteY124" fmla="*/ 50655 h 415636"/>
                            <a:gd name="connsiteX125" fmla="*/ 1199828 w 1627909"/>
                            <a:gd name="connsiteY125" fmla="*/ 46326 h 415636"/>
                            <a:gd name="connsiteX126" fmla="*/ 1201559 w 1627909"/>
                            <a:gd name="connsiteY126" fmla="*/ 45460 h 415636"/>
                            <a:gd name="connsiteX127" fmla="*/ 1201559 w 1627909"/>
                            <a:gd name="connsiteY127" fmla="*/ 45460 h 415636"/>
                            <a:gd name="connsiteX128" fmla="*/ 1210218 w 1627909"/>
                            <a:gd name="connsiteY128" fmla="*/ 46326 h 415636"/>
                            <a:gd name="connsiteX129" fmla="*/ 1210218 w 1627909"/>
                            <a:gd name="connsiteY129" fmla="*/ 46326 h 415636"/>
                            <a:gd name="connsiteX130" fmla="*/ 1210218 w 1627909"/>
                            <a:gd name="connsiteY130" fmla="*/ 46326 h 415636"/>
                            <a:gd name="connsiteX131" fmla="*/ 1210218 w 1627909"/>
                            <a:gd name="connsiteY131" fmla="*/ 46326 h 415636"/>
                            <a:gd name="connsiteX132" fmla="*/ 1211084 w 1627909"/>
                            <a:gd name="connsiteY132" fmla="*/ 46326 h 415636"/>
                            <a:gd name="connsiteX133" fmla="*/ 1211950 w 1627909"/>
                            <a:gd name="connsiteY133" fmla="*/ 46326 h 415636"/>
                            <a:gd name="connsiteX134" fmla="*/ 1216280 w 1627909"/>
                            <a:gd name="connsiteY134" fmla="*/ 45460 h 415636"/>
                            <a:gd name="connsiteX135" fmla="*/ 1225805 w 1627909"/>
                            <a:gd name="connsiteY135" fmla="*/ 43728 h 415636"/>
                            <a:gd name="connsiteX136" fmla="*/ 1247453 w 1627909"/>
                            <a:gd name="connsiteY136" fmla="*/ 40265 h 415636"/>
                            <a:gd name="connsiteX137" fmla="*/ 1269966 w 1627909"/>
                            <a:gd name="connsiteY137" fmla="*/ 36801 h 415636"/>
                            <a:gd name="connsiteX138" fmla="*/ 1289882 w 1627909"/>
                            <a:gd name="connsiteY138" fmla="*/ 33337 h 415636"/>
                            <a:gd name="connsiteX139" fmla="*/ 1309798 w 1627909"/>
                            <a:gd name="connsiteY139" fmla="*/ 30740 h 415636"/>
                            <a:gd name="connsiteX140" fmla="*/ 1251782 w 1627909"/>
                            <a:gd name="connsiteY140" fmla="*/ 52387 h 415636"/>
                            <a:gd name="connsiteX141" fmla="*/ 1184241 w 1627909"/>
                            <a:gd name="connsiteY141" fmla="*/ 74901 h 415636"/>
                            <a:gd name="connsiteX142" fmla="*/ 1128823 w 1627909"/>
                            <a:gd name="connsiteY142" fmla="*/ 91353 h 415636"/>
                            <a:gd name="connsiteX143" fmla="*/ 1123628 w 1627909"/>
                            <a:gd name="connsiteY143" fmla="*/ 93085 h 415636"/>
                            <a:gd name="connsiteX144" fmla="*/ 1122762 w 1627909"/>
                            <a:gd name="connsiteY144" fmla="*/ 93085 h 415636"/>
                            <a:gd name="connsiteX145" fmla="*/ 1122762 w 1627909"/>
                            <a:gd name="connsiteY145" fmla="*/ 93085 h 415636"/>
                            <a:gd name="connsiteX146" fmla="*/ 1122762 w 1627909"/>
                            <a:gd name="connsiteY146" fmla="*/ 93085 h 415636"/>
                            <a:gd name="connsiteX147" fmla="*/ 1119298 w 1627909"/>
                            <a:gd name="connsiteY147" fmla="*/ 93085 h 415636"/>
                            <a:gd name="connsiteX148" fmla="*/ 1119298 w 1627909"/>
                            <a:gd name="connsiteY148" fmla="*/ 93085 h 415636"/>
                            <a:gd name="connsiteX149" fmla="*/ 1119298 w 1627909"/>
                            <a:gd name="connsiteY149" fmla="*/ 93085 h 415636"/>
                            <a:gd name="connsiteX150" fmla="*/ 1118432 w 1627909"/>
                            <a:gd name="connsiteY150" fmla="*/ 93085 h 415636"/>
                            <a:gd name="connsiteX151" fmla="*/ 1116700 w 1627909"/>
                            <a:gd name="connsiteY151" fmla="*/ 93951 h 415636"/>
                            <a:gd name="connsiteX152" fmla="*/ 1110639 w 1627909"/>
                            <a:gd name="connsiteY152" fmla="*/ 95683 h 415636"/>
                            <a:gd name="connsiteX153" fmla="*/ 1103712 w 1627909"/>
                            <a:gd name="connsiteY153" fmla="*/ 95683 h 415636"/>
                            <a:gd name="connsiteX154" fmla="*/ 1208487 w 1627909"/>
                            <a:gd name="connsiteY154" fmla="*/ 37667 h 415636"/>
                            <a:gd name="connsiteX155" fmla="*/ 1193766 w 1627909"/>
                            <a:gd name="connsiteY155" fmla="*/ 43728 h 415636"/>
                            <a:gd name="connsiteX156" fmla="*/ 1190303 w 1627909"/>
                            <a:gd name="connsiteY156" fmla="*/ 45460 h 415636"/>
                            <a:gd name="connsiteX157" fmla="*/ 1188571 w 1627909"/>
                            <a:gd name="connsiteY157" fmla="*/ 46326 h 415636"/>
                            <a:gd name="connsiteX158" fmla="*/ 1187705 w 1627909"/>
                            <a:gd name="connsiteY158" fmla="*/ 46326 h 415636"/>
                            <a:gd name="connsiteX159" fmla="*/ 1185973 w 1627909"/>
                            <a:gd name="connsiteY159" fmla="*/ 46326 h 415636"/>
                            <a:gd name="connsiteX160" fmla="*/ 1173850 w 1627909"/>
                            <a:gd name="connsiteY160" fmla="*/ 48058 h 415636"/>
                            <a:gd name="connsiteX161" fmla="*/ 1149605 w 1627909"/>
                            <a:gd name="connsiteY161" fmla="*/ 45460 h 415636"/>
                            <a:gd name="connsiteX162" fmla="*/ 1171253 w 1627909"/>
                            <a:gd name="connsiteY162" fmla="*/ 38533 h 415636"/>
                            <a:gd name="connsiteX163" fmla="*/ 1194632 w 1627909"/>
                            <a:gd name="connsiteY163" fmla="*/ 31606 h 415636"/>
                            <a:gd name="connsiteX164" fmla="*/ 1171253 w 1627909"/>
                            <a:gd name="connsiteY164" fmla="*/ 30740 h 415636"/>
                            <a:gd name="connsiteX165" fmla="*/ 1163459 w 1627909"/>
                            <a:gd name="connsiteY165" fmla="*/ 32472 h 415636"/>
                            <a:gd name="connsiteX166" fmla="*/ 1159130 w 1627909"/>
                            <a:gd name="connsiteY166" fmla="*/ 33337 h 415636"/>
                            <a:gd name="connsiteX167" fmla="*/ 1155666 w 1627909"/>
                            <a:gd name="connsiteY167" fmla="*/ 34204 h 415636"/>
                            <a:gd name="connsiteX168" fmla="*/ 1140946 w 1627909"/>
                            <a:gd name="connsiteY168" fmla="*/ 39399 h 415636"/>
                            <a:gd name="connsiteX169" fmla="*/ 1116700 w 1627909"/>
                            <a:gd name="connsiteY169" fmla="*/ 45460 h 415636"/>
                            <a:gd name="connsiteX170" fmla="*/ 1110639 w 1627909"/>
                            <a:gd name="connsiteY170" fmla="*/ 43728 h 415636"/>
                            <a:gd name="connsiteX171" fmla="*/ 1108907 w 1627909"/>
                            <a:gd name="connsiteY171" fmla="*/ 35935 h 415636"/>
                            <a:gd name="connsiteX172" fmla="*/ 1107175 w 1627909"/>
                            <a:gd name="connsiteY172" fmla="*/ 29008 h 415636"/>
                            <a:gd name="connsiteX173" fmla="*/ 1107175 w 1627909"/>
                            <a:gd name="connsiteY173" fmla="*/ 17751 h 415636"/>
                            <a:gd name="connsiteX174" fmla="*/ 1096784 w 1627909"/>
                            <a:gd name="connsiteY174" fmla="*/ 14288 h 415636"/>
                            <a:gd name="connsiteX175" fmla="*/ 1075137 w 1627909"/>
                            <a:gd name="connsiteY175" fmla="*/ 50655 h 415636"/>
                            <a:gd name="connsiteX176" fmla="*/ 1034439 w 1627909"/>
                            <a:gd name="connsiteY176" fmla="*/ 99147 h 415636"/>
                            <a:gd name="connsiteX177" fmla="*/ 991143 w 1627909"/>
                            <a:gd name="connsiteY177" fmla="*/ 145905 h 415636"/>
                            <a:gd name="connsiteX178" fmla="*/ 966898 w 1627909"/>
                            <a:gd name="connsiteY178" fmla="*/ 172749 h 415636"/>
                            <a:gd name="connsiteX179" fmla="*/ 966898 w 1627909"/>
                            <a:gd name="connsiteY179" fmla="*/ 172749 h 415636"/>
                            <a:gd name="connsiteX180" fmla="*/ 966898 w 1627909"/>
                            <a:gd name="connsiteY180" fmla="*/ 172749 h 415636"/>
                            <a:gd name="connsiteX181" fmla="*/ 975557 w 1627909"/>
                            <a:gd name="connsiteY181" fmla="*/ 158894 h 415636"/>
                            <a:gd name="connsiteX182" fmla="*/ 980752 w 1627909"/>
                            <a:gd name="connsiteY182" fmla="*/ 143308 h 415636"/>
                            <a:gd name="connsiteX183" fmla="*/ 984216 w 1627909"/>
                            <a:gd name="connsiteY183" fmla="*/ 128587 h 415636"/>
                            <a:gd name="connsiteX184" fmla="*/ 992875 w 1627909"/>
                            <a:gd name="connsiteY184" fmla="*/ 106940 h 415636"/>
                            <a:gd name="connsiteX185" fmla="*/ 1008462 w 1627909"/>
                            <a:gd name="connsiteY185" fmla="*/ 83560 h 415636"/>
                            <a:gd name="connsiteX186" fmla="*/ 1025780 w 1627909"/>
                            <a:gd name="connsiteY186" fmla="*/ 61046 h 415636"/>
                            <a:gd name="connsiteX187" fmla="*/ 1035305 w 1627909"/>
                            <a:gd name="connsiteY187" fmla="*/ 41131 h 415636"/>
                            <a:gd name="connsiteX188" fmla="*/ 1024048 w 1627909"/>
                            <a:gd name="connsiteY188" fmla="*/ 53254 h 415636"/>
                            <a:gd name="connsiteX189" fmla="*/ 1013657 w 1627909"/>
                            <a:gd name="connsiteY189" fmla="*/ 61913 h 415636"/>
                            <a:gd name="connsiteX190" fmla="*/ 1017121 w 1627909"/>
                            <a:gd name="connsiteY190" fmla="*/ 47192 h 415636"/>
                            <a:gd name="connsiteX191" fmla="*/ 1008462 w 1627909"/>
                            <a:gd name="connsiteY191" fmla="*/ 40265 h 415636"/>
                            <a:gd name="connsiteX192" fmla="*/ 987680 w 1627909"/>
                            <a:gd name="connsiteY192" fmla="*/ 53254 h 415636"/>
                            <a:gd name="connsiteX193" fmla="*/ 984216 w 1627909"/>
                            <a:gd name="connsiteY193" fmla="*/ 53254 h 415636"/>
                            <a:gd name="connsiteX194" fmla="*/ 992009 w 1627909"/>
                            <a:gd name="connsiteY194" fmla="*/ 65376 h 415636"/>
                            <a:gd name="connsiteX195" fmla="*/ 981618 w 1627909"/>
                            <a:gd name="connsiteY195" fmla="*/ 67974 h 415636"/>
                            <a:gd name="connsiteX196" fmla="*/ 974691 w 1627909"/>
                            <a:gd name="connsiteY196" fmla="*/ 65376 h 415636"/>
                            <a:gd name="connsiteX197" fmla="*/ 967764 w 1627909"/>
                            <a:gd name="connsiteY197" fmla="*/ 61913 h 415636"/>
                            <a:gd name="connsiteX198" fmla="*/ 962568 w 1627909"/>
                            <a:gd name="connsiteY198" fmla="*/ 61046 h 415636"/>
                            <a:gd name="connsiteX199" fmla="*/ 956507 w 1627909"/>
                            <a:gd name="connsiteY199" fmla="*/ 61046 h 415636"/>
                            <a:gd name="connsiteX200" fmla="*/ 950446 w 1627909"/>
                            <a:gd name="connsiteY200" fmla="*/ 103476 h 415636"/>
                            <a:gd name="connsiteX201" fmla="*/ 945250 w 1627909"/>
                            <a:gd name="connsiteY201" fmla="*/ 124258 h 415636"/>
                            <a:gd name="connsiteX202" fmla="*/ 941787 w 1627909"/>
                            <a:gd name="connsiteY202" fmla="*/ 137246 h 415636"/>
                            <a:gd name="connsiteX203" fmla="*/ 939189 w 1627909"/>
                            <a:gd name="connsiteY203" fmla="*/ 128587 h 415636"/>
                            <a:gd name="connsiteX204" fmla="*/ 940055 w 1627909"/>
                            <a:gd name="connsiteY204" fmla="*/ 128587 h 415636"/>
                            <a:gd name="connsiteX205" fmla="*/ 940921 w 1627909"/>
                            <a:gd name="connsiteY205" fmla="*/ 128587 h 415636"/>
                            <a:gd name="connsiteX206" fmla="*/ 940921 w 1627909"/>
                            <a:gd name="connsiteY206" fmla="*/ 128587 h 415636"/>
                            <a:gd name="connsiteX207" fmla="*/ 940921 w 1627909"/>
                            <a:gd name="connsiteY207" fmla="*/ 128587 h 415636"/>
                            <a:gd name="connsiteX208" fmla="*/ 940921 w 1627909"/>
                            <a:gd name="connsiteY208" fmla="*/ 128587 h 415636"/>
                            <a:gd name="connsiteX209" fmla="*/ 940921 w 1627909"/>
                            <a:gd name="connsiteY209" fmla="*/ 127722 h 415636"/>
                            <a:gd name="connsiteX210" fmla="*/ 940921 w 1627909"/>
                            <a:gd name="connsiteY210" fmla="*/ 127722 h 415636"/>
                            <a:gd name="connsiteX211" fmla="*/ 938323 w 1627909"/>
                            <a:gd name="connsiteY211" fmla="*/ 127722 h 415636"/>
                            <a:gd name="connsiteX212" fmla="*/ 937457 w 1627909"/>
                            <a:gd name="connsiteY212" fmla="*/ 125124 h 415636"/>
                            <a:gd name="connsiteX213" fmla="*/ 933127 w 1627909"/>
                            <a:gd name="connsiteY213" fmla="*/ 114733 h 415636"/>
                            <a:gd name="connsiteX214" fmla="*/ 925334 w 1627909"/>
                            <a:gd name="connsiteY214" fmla="*/ 113001 h 415636"/>
                            <a:gd name="connsiteX215" fmla="*/ 917541 w 1627909"/>
                            <a:gd name="connsiteY215" fmla="*/ 111269 h 415636"/>
                            <a:gd name="connsiteX216" fmla="*/ 901955 w 1627909"/>
                            <a:gd name="connsiteY216" fmla="*/ 106074 h 415636"/>
                            <a:gd name="connsiteX217" fmla="*/ 869050 w 1627909"/>
                            <a:gd name="connsiteY217" fmla="*/ 100012 h 415636"/>
                            <a:gd name="connsiteX218" fmla="*/ 850866 w 1627909"/>
                            <a:gd name="connsiteY218" fmla="*/ 87890 h 415636"/>
                            <a:gd name="connsiteX219" fmla="*/ 832682 w 1627909"/>
                            <a:gd name="connsiteY219" fmla="*/ 71438 h 415636"/>
                            <a:gd name="connsiteX220" fmla="*/ 836146 w 1627909"/>
                            <a:gd name="connsiteY220" fmla="*/ 81829 h 415636"/>
                            <a:gd name="connsiteX221" fmla="*/ 837012 w 1627909"/>
                            <a:gd name="connsiteY221" fmla="*/ 86158 h 415636"/>
                            <a:gd name="connsiteX222" fmla="*/ 834414 w 1627909"/>
                            <a:gd name="connsiteY222" fmla="*/ 88756 h 415636"/>
                            <a:gd name="connsiteX223" fmla="*/ 816230 w 1627909"/>
                            <a:gd name="connsiteY223" fmla="*/ 77499 h 415636"/>
                            <a:gd name="connsiteX224" fmla="*/ 817962 w 1627909"/>
                            <a:gd name="connsiteY224" fmla="*/ 73169 h 415636"/>
                            <a:gd name="connsiteX225" fmla="*/ 819693 w 1627909"/>
                            <a:gd name="connsiteY225" fmla="*/ 67974 h 415636"/>
                            <a:gd name="connsiteX226" fmla="*/ 801509 w 1627909"/>
                            <a:gd name="connsiteY226" fmla="*/ 53254 h 415636"/>
                            <a:gd name="connsiteX227" fmla="*/ 810168 w 1627909"/>
                            <a:gd name="connsiteY227" fmla="*/ 74035 h 415636"/>
                            <a:gd name="connsiteX228" fmla="*/ 808436 w 1627909"/>
                            <a:gd name="connsiteY228" fmla="*/ 81829 h 415636"/>
                            <a:gd name="connsiteX229" fmla="*/ 809302 w 1627909"/>
                            <a:gd name="connsiteY229" fmla="*/ 89621 h 415636"/>
                            <a:gd name="connsiteX230" fmla="*/ 830084 w 1627909"/>
                            <a:gd name="connsiteY230" fmla="*/ 100879 h 415636"/>
                            <a:gd name="connsiteX231" fmla="*/ 835280 w 1627909"/>
                            <a:gd name="connsiteY231" fmla="*/ 101744 h 415636"/>
                            <a:gd name="connsiteX232" fmla="*/ 837877 w 1627909"/>
                            <a:gd name="connsiteY232" fmla="*/ 100012 h 415636"/>
                            <a:gd name="connsiteX233" fmla="*/ 838743 w 1627909"/>
                            <a:gd name="connsiteY233" fmla="*/ 91353 h 415636"/>
                            <a:gd name="connsiteX234" fmla="*/ 838743 w 1627909"/>
                            <a:gd name="connsiteY234" fmla="*/ 81829 h 415636"/>
                            <a:gd name="connsiteX235" fmla="*/ 864721 w 1627909"/>
                            <a:gd name="connsiteY235" fmla="*/ 109538 h 415636"/>
                            <a:gd name="connsiteX236" fmla="*/ 870782 w 1627909"/>
                            <a:gd name="connsiteY236" fmla="*/ 115599 h 415636"/>
                            <a:gd name="connsiteX237" fmla="*/ 823157 w 1627909"/>
                            <a:gd name="connsiteY237" fmla="*/ 109538 h 415636"/>
                            <a:gd name="connsiteX238" fmla="*/ 810168 w 1627909"/>
                            <a:gd name="connsiteY238" fmla="*/ 109538 h 415636"/>
                            <a:gd name="connsiteX239" fmla="*/ 871648 w 1627909"/>
                            <a:gd name="connsiteY239" fmla="*/ 115599 h 415636"/>
                            <a:gd name="connsiteX240" fmla="*/ 875977 w 1627909"/>
                            <a:gd name="connsiteY240" fmla="*/ 119928 h 415636"/>
                            <a:gd name="connsiteX241" fmla="*/ 856927 w 1627909"/>
                            <a:gd name="connsiteY241" fmla="*/ 118197 h 415636"/>
                            <a:gd name="connsiteX242" fmla="*/ 844805 w 1627909"/>
                            <a:gd name="connsiteY242" fmla="*/ 117331 h 415636"/>
                            <a:gd name="connsiteX243" fmla="*/ 841341 w 1627909"/>
                            <a:gd name="connsiteY243" fmla="*/ 117331 h 415636"/>
                            <a:gd name="connsiteX244" fmla="*/ 843073 w 1627909"/>
                            <a:gd name="connsiteY244" fmla="*/ 117331 h 415636"/>
                            <a:gd name="connsiteX245" fmla="*/ 841341 w 1627909"/>
                            <a:gd name="connsiteY245" fmla="*/ 117331 h 415636"/>
                            <a:gd name="connsiteX246" fmla="*/ 796314 w 1627909"/>
                            <a:gd name="connsiteY246" fmla="*/ 113867 h 415636"/>
                            <a:gd name="connsiteX247" fmla="*/ 727041 w 1627909"/>
                            <a:gd name="connsiteY247" fmla="*/ 108671 h 415636"/>
                            <a:gd name="connsiteX248" fmla="*/ 745225 w 1627909"/>
                            <a:gd name="connsiteY248" fmla="*/ 109538 h 415636"/>
                            <a:gd name="connsiteX249" fmla="*/ 764275 w 1627909"/>
                            <a:gd name="connsiteY249" fmla="*/ 110403 h 415636"/>
                            <a:gd name="connsiteX250" fmla="*/ 769471 w 1627909"/>
                            <a:gd name="connsiteY250" fmla="*/ 110403 h 415636"/>
                            <a:gd name="connsiteX251" fmla="*/ 774666 w 1627909"/>
                            <a:gd name="connsiteY251" fmla="*/ 110403 h 415636"/>
                            <a:gd name="connsiteX252" fmla="*/ 785923 w 1627909"/>
                            <a:gd name="connsiteY252" fmla="*/ 111269 h 415636"/>
                            <a:gd name="connsiteX253" fmla="*/ 799777 w 1627909"/>
                            <a:gd name="connsiteY253" fmla="*/ 112135 h 415636"/>
                            <a:gd name="connsiteX254" fmla="*/ 791984 w 1627909"/>
                            <a:gd name="connsiteY254" fmla="*/ 111269 h 415636"/>
                            <a:gd name="connsiteX255" fmla="*/ 785057 w 1627909"/>
                            <a:gd name="connsiteY255" fmla="*/ 110403 h 415636"/>
                            <a:gd name="connsiteX256" fmla="*/ 784191 w 1627909"/>
                            <a:gd name="connsiteY256" fmla="*/ 110403 h 415636"/>
                            <a:gd name="connsiteX257" fmla="*/ 784191 w 1627909"/>
                            <a:gd name="connsiteY257" fmla="*/ 110403 h 415636"/>
                            <a:gd name="connsiteX258" fmla="*/ 784191 w 1627909"/>
                            <a:gd name="connsiteY258" fmla="*/ 110403 h 415636"/>
                            <a:gd name="connsiteX259" fmla="*/ 784191 w 1627909"/>
                            <a:gd name="connsiteY259" fmla="*/ 110403 h 415636"/>
                            <a:gd name="connsiteX260" fmla="*/ 784191 w 1627909"/>
                            <a:gd name="connsiteY260" fmla="*/ 109538 h 415636"/>
                            <a:gd name="connsiteX261" fmla="*/ 733968 w 1627909"/>
                            <a:gd name="connsiteY261" fmla="*/ 100879 h 415636"/>
                            <a:gd name="connsiteX262" fmla="*/ 750421 w 1627909"/>
                            <a:gd name="connsiteY262" fmla="*/ 104342 h 415636"/>
                            <a:gd name="connsiteX263" fmla="*/ 541737 w 1627909"/>
                            <a:gd name="connsiteY263" fmla="*/ 83560 h 415636"/>
                            <a:gd name="connsiteX264" fmla="*/ 483721 w 1627909"/>
                            <a:gd name="connsiteY264" fmla="*/ 78365 h 415636"/>
                            <a:gd name="connsiteX265" fmla="*/ 454280 w 1627909"/>
                            <a:gd name="connsiteY265" fmla="*/ 75767 h 415636"/>
                            <a:gd name="connsiteX266" fmla="*/ 423973 w 1627909"/>
                            <a:gd name="connsiteY266" fmla="*/ 73169 h 415636"/>
                            <a:gd name="connsiteX267" fmla="*/ 302746 w 1627909"/>
                            <a:gd name="connsiteY267" fmla="*/ 61913 h 415636"/>
                            <a:gd name="connsiteX268" fmla="*/ 327857 w 1627909"/>
                            <a:gd name="connsiteY268" fmla="*/ 68840 h 415636"/>
                            <a:gd name="connsiteX269" fmla="*/ 262914 w 1627909"/>
                            <a:gd name="connsiteY269" fmla="*/ 67974 h 415636"/>
                            <a:gd name="connsiteX270" fmla="*/ 253389 w 1627909"/>
                            <a:gd name="connsiteY270" fmla="*/ 67974 h 415636"/>
                            <a:gd name="connsiteX271" fmla="*/ 244730 w 1627909"/>
                            <a:gd name="connsiteY271" fmla="*/ 67974 h 415636"/>
                            <a:gd name="connsiteX272" fmla="*/ 228277 w 1627909"/>
                            <a:gd name="connsiteY272" fmla="*/ 67974 h 415636"/>
                            <a:gd name="connsiteX273" fmla="*/ 209227 w 1627909"/>
                            <a:gd name="connsiteY273" fmla="*/ 68840 h 415636"/>
                            <a:gd name="connsiteX274" fmla="*/ 271573 w 1627909"/>
                            <a:gd name="connsiteY274" fmla="*/ 78365 h 415636"/>
                            <a:gd name="connsiteX275" fmla="*/ 226546 w 1627909"/>
                            <a:gd name="connsiteY275" fmla="*/ 74901 h 415636"/>
                            <a:gd name="connsiteX276" fmla="*/ 178055 w 1627909"/>
                            <a:gd name="connsiteY276" fmla="*/ 71438 h 415636"/>
                            <a:gd name="connsiteX277" fmla="*/ 220484 w 1627909"/>
                            <a:gd name="connsiteY277" fmla="*/ 75767 h 415636"/>
                            <a:gd name="connsiteX278" fmla="*/ 242132 w 1627909"/>
                            <a:gd name="connsiteY278" fmla="*/ 79231 h 415636"/>
                            <a:gd name="connsiteX279" fmla="*/ 225680 w 1627909"/>
                            <a:gd name="connsiteY279" fmla="*/ 82694 h 415636"/>
                            <a:gd name="connsiteX280" fmla="*/ 207496 w 1627909"/>
                            <a:gd name="connsiteY280" fmla="*/ 80962 h 415636"/>
                            <a:gd name="connsiteX281" fmla="*/ 206630 w 1627909"/>
                            <a:gd name="connsiteY281" fmla="*/ 84426 h 415636"/>
                            <a:gd name="connsiteX282" fmla="*/ 199702 w 1627909"/>
                            <a:gd name="connsiteY282" fmla="*/ 87890 h 415636"/>
                            <a:gd name="connsiteX283" fmla="*/ 169396 w 1627909"/>
                            <a:gd name="connsiteY283" fmla="*/ 93085 h 415636"/>
                            <a:gd name="connsiteX284" fmla="*/ 149480 w 1627909"/>
                            <a:gd name="connsiteY284" fmla="*/ 95683 h 415636"/>
                            <a:gd name="connsiteX285" fmla="*/ 127832 w 1627909"/>
                            <a:gd name="connsiteY285" fmla="*/ 98280 h 415636"/>
                            <a:gd name="connsiteX286" fmla="*/ 83671 w 1627909"/>
                            <a:gd name="connsiteY286" fmla="*/ 106074 h 415636"/>
                            <a:gd name="connsiteX287" fmla="*/ 126966 w 1627909"/>
                            <a:gd name="connsiteY287" fmla="*/ 106940 h 415636"/>
                            <a:gd name="connsiteX288" fmla="*/ 170261 w 1627909"/>
                            <a:gd name="connsiteY288" fmla="*/ 107806 h 415636"/>
                            <a:gd name="connsiteX289" fmla="*/ 107916 w 1627909"/>
                            <a:gd name="connsiteY289" fmla="*/ 111269 h 415636"/>
                            <a:gd name="connsiteX290" fmla="*/ 166798 w 1627909"/>
                            <a:gd name="connsiteY290" fmla="*/ 112135 h 415636"/>
                            <a:gd name="connsiteX291" fmla="*/ 179787 w 1627909"/>
                            <a:gd name="connsiteY291" fmla="*/ 109538 h 415636"/>
                            <a:gd name="connsiteX292" fmla="*/ 195373 w 1627909"/>
                            <a:gd name="connsiteY292" fmla="*/ 107806 h 415636"/>
                            <a:gd name="connsiteX293" fmla="*/ 262048 w 1627909"/>
                            <a:gd name="connsiteY293" fmla="*/ 109538 h 415636"/>
                            <a:gd name="connsiteX294" fmla="*/ 182384 w 1627909"/>
                            <a:gd name="connsiteY294" fmla="*/ 112135 h 415636"/>
                            <a:gd name="connsiteX295" fmla="*/ 170261 w 1627909"/>
                            <a:gd name="connsiteY295" fmla="*/ 114733 h 415636"/>
                            <a:gd name="connsiteX296" fmla="*/ 165932 w 1627909"/>
                            <a:gd name="connsiteY296" fmla="*/ 118197 h 415636"/>
                            <a:gd name="connsiteX297" fmla="*/ 146016 w 1627909"/>
                            <a:gd name="connsiteY297" fmla="*/ 124258 h 415636"/>
                            <a:gd name="connsiteX298" fmla="*/ 113111 w 1627909"/>
                            <a:gd name="connsiteY298" fmla="*/ 126856 h 415636"/>
                            <a:gd name="connsiteX299" fmla="*/ 54230 w 1627909"/>
                            <a:gd name="connsiteY299" fmla="*/ 128587 h 415636"/>
                            <a:gd name="connsiteX300" fmla="*/ 104452 w 1627909"/>
                            <a:gd name="connsiteY300" fmla="*/ 130319 h 415636"/>
                            <a:gd name="connsiteX301" fmla="*/ 154675 w 1627909"/>
                            <a:gd name="connsiteY301" fmla="*/ 131185 h 415636"/>
                            <a:gd name="connsiteX302" fmla="*/ 127832 w 1627909"/>
                            <a:gd name="connsiteY302" fmla="*/ 132051 h 415636"/>
                            <a:gd name="connsiteX303" fmla="*/ 100989 w 1627909"/>
                            <a:gd name="connsiteY303" fmla="*/ 132917 h 415636"/>
                            <a:gd name="connsiteX304" fmla="*/ 136491 w 1627909"/>
                            <a:gd name="connsiteY304" fmla="*/ 132917 h 415636"/>
                            <a:gd name="connsiteX305" fmla="*/ 171993 w 1627909"/>
                            <a:gd name="connsiteY305" fmla="*/ 132917 h 415636"/>
                            <a:gd name="connsiteX306" fmla="*/ 122636 w 1627909"/>
                            <a:gd name="connsiteY306" fmla="*/ 136381 h 415636"/>
                            <a:gd name="connsiteX307" fmla="*/ 47302 w 1627909"/>
                            <a:gd name="connsiteY307" fmla="*/ 138978 h 415636"/>
                            <a:gd name="connsiteX308" fmla="*/ 29984 w 1627909"/>
                            <a:gd name="connsiteY308" fmla="*/ 136381 h 415636"/>
                            <a:gd name="connsiteX309" fmla="*/ 6605 w 1627909"/>
                            <a:gd name="connsiteY309" fmla="*/ 140710 h 415636"/>
                            <a:gd name="connsiteX310" fmla="*/ 16130 w 1627909"/>
                            <a:gd name="connsiteY310" fmla="*/ 144174 h 415636"/>
                            <a:gd name="connsiteX311" fmla="*/ 37777 w 1627909"/>
                            <a:gd name="connsiteY311" fmla="*/ 148504 h 415636"/>
                            <a:gd name="connsiteX312" fmla="*/ 50766 w 1627909"/>
                            <a:gd name="connsiteY312" fmla="*/ 145905 h 415636"/>
                            <a:gd name="connsiteX313" fmla="*/ 66352 w 1627909"/>
                            <a:gd name="connsiteY313" fmla="*/ 143308 h 415636"/>
                            <a:gd name="connsiteX314" fmla="*/ 81939 w 1627909"/>
                            <a:gd name="connsiteY314" fmla="*/ 147637 h 415636"/>
                            <a:gd name="connsiteX315" fmla="*/ 90598 w 1627909"/>
                            <a:gd name="connsiteY315" fmla="*/ 152833 h 415636"/>
                            <a:gd name="connsiteX316" fmla="*/ 94927 w 1627909"/>
                            <a:gd name="connsiteY316" fmla="*/ 158028 h 415636"/>
                            <a:gd name="connsiteX317" fmla="*/ 95793 w 1627909"/>
                            <a:gd name="connsiteY317" fmla="*/ 158894 h 415636"/>
                            <a:gd name="connsiteX318" fmla="*/ 96659 w 1627909"/>
                            <a:gd name="connsiteY318" fmla="*/ 159760 h 415636"/>
                            <a:gd name="connsiteX319" fmla="*/ 99257 w 1627909"/>
                            <a:gd name="connsiteY319" fmla="*/ 162358 h 415636"/>
                            <a:gd name="connsiteX320" fmla="*/ 107050 w 1627909"/>
                            <a:gd name="connsiteY320" fmla="*/ 167553 h 415636"/>
                            <a:gd name="connsiteX321" fmla="*/ 113111 w 1627909"/>
                            <a:gd name="connsiteY321" fmla="*/ 170151 h 415636"/>
                            <a:gd name="connsiteX322" fmla="*/ 121771 w 1627909"/>
                            <a:gd name="connsiteY322" fmla="*/ 171883 h 415636"/>
                            <a:gd name="connsiteX323" fmla="*/ 183250 w 1627909"/>
                            <a:gd name="connsiteY323" fmla="*/ 177944 h 415636"/>
                            <a:gd name="connsiteX324" fmla="*/ 202300 w 1627909"/>
                            <a:gd name="connsiteY324" fmla="*/ 176212 h 415636"/>
                            <a:gd name="connsiteX325" fmla="*/ 221350 w 1627909"/>
                            <a:gd name="connsiteY325" fmla="*/ 174481 h 415636"/>
                            <a:gd name="connsiteX326" fmla="*/ 250791 w 1627909"/>
                            <a:gd name="connsiteY326" fmla="*/ 177079 h 415636"/>
                            <a:gd name="connsiteX327" fmla="*/ 239534 w 1627909"/>
                            <a:gd name="connsiteY327" fmla="*/ 180542 h 415636"/>
                            <a:gd name="connsiteX328" fmla="*/ 221350 w 1627909"/>
                            <a:gd name="connsiteY328" fmla="*/ 184871 h 415636"/>
                            <a:gd name="connsiteX329" fmla="*/ 230875 w 1627909"/>
                            <a:gd name="connsiteY329" fmla="*/ 189201 h 415636"/>
                            <a:gd name="connsiteX330" fmla="*/ 221350 w 1627909"/>
                            <a:gd name="connsiteY330" fmla="*/ 190067 h 415636"/>
                            <a:gd name="connsiteX331" fmla="*/ 268109 w 1627909"/>
                            <a:gd name="connsiteY331" fmla="*/ 189201 h 415636"/>
                            <a:gd name="connsiteX332" fmla="*/ 283696 w 1627909"/>
                            <a:gd name="connsiteY332" fmla="*/ 191799 h 415636"/>
                            <a:gd name="connsiteX333" fmla="*/ 218752 w 1627909"/>
                            <a:gd name="connsiteY333" fmla="*/ 198726 h 415636"/>
                            <a:gd name="connsiteX334" fmla="*/ 149480 w 1627909"/>
                            <a:gd name="connsiteY334" fmla="*/ 205653 h 415636"/>
                            <a:gd name="connsiteX335" fmla="*/ 200568 w 1627909"/>
                            <a:gd name="connsiteY335" fmla="*/ 205653 h 415636"/>
                            <a:gd name="connsiteX336" fmla="*/ 235205 w 1627909"/>
                            <a:gd name="connsiteY336" fmla="*/ 203921 h 415636"/>
                            <a:gd name="connsiteX337" fmla="*/ 281098 w 1627909"/>
                            <a:gd name="connsiteY337" fmla="*/ 200458 h 415636"/>
                            <a:gd name="connsiteX338" fmla="*/ 288891 w 1627909"/>
                            <a:gd name="connsiteY338" fmla="*/ 199592 h 415636"/>
                            <a:gd name="connsiteX339" fmla="*/ 288891 w 1627909"/>
                            <a:gd name="connsiteY339" fmla="*/ 199592 h 415636"/>
                            <a:gd name="connsiteX340" fmla="*/ 288891 w 1627909"/>
                            <a:gd name="connsiteY340" fmla="*/ 199592 h 415636"/>
                            <a:gd name="connsiteX341" fmla="*/ 292355 w 1627909"/>
                            <a:gd name="connsiteY341" fmla="*/ 201324 h 415636"/>
                            <a:gd name="connsiteX342" fmla="*/ 292355 w 1627909"/>
                            <a:gd name="connsiteY342" fmla="*/ 201324 h 415636"/>
                            <a:gd name="connsiteX343" fmla="*/ 293221 w 1627909"/>
                            <a:gd name="connsiteY343" fmla="*/ 201324 h 415636"/>
                            <a:gd name="connsiteX344" fmla="*/ 294086 w 1627909"/>
                            <a:gd name="connsiteY344" fmla="*/ 201324 h 415636"/>
                            <a:gd name="connsiteX345" fmla="*/ 295818 w 1627909"/>
                            <a:gd name="connsiteY345" fmla="*/ 201324 h 415636"/>
                            <a:gd name="connsiteX346" fmla="*/ 300148 w 1627909"/>
                            <a:gd name="connsiteY346" fmla="*/ 201324 h 415636"/>
                            <a:gd name="connsiteX347" fmla="*/ 318332 w 1627909"/>
                            <a:gd name="connsiteY347" fmla="*/ 199592 h 415636"/>
                            <a:gd name="connsiteX348" fmla="*/ 365091 w 1627909"/>
                            <a:gd name="connsiteY348" fmla="*/ 195262 h 415636"/>
                            <a:gd name="connsiteX349" fmla="*/ 305343 w 1627909"/>
                            <a:gd name="connsiteY349" fmla="*/ 203056 h 415636"/>
                            <a:gd name="connsiteX350" fmla="*/ 372884 w 1627909"/>
                            <a:gd name="connsiteY350" fmla="*/ 196994 h 415636"/>
                            <a:gd name="connsiteX351" fmla="*/ 395398 w 1627909"/>
                            <a:gd name="connsiteY351" fmla="*/ 195262 h 415636"/>
                            <a:gd name="connsiteX352" fmla="*/ 404923 w 1627909"/>
                            <a:gd name="connsiteY352" fmla="*/ 195262 h 415636"/>
                            <a:gd name="connsiteX353" fmla="*/ 409252 w 1627909"/>
                            <a:gd name="connsiteY353" fmla="*/ 195262 h 415636"/>
                            <a:gd name="connsiteX354" fmla="*/ 410984 w 1627909"/>
                            <a:gd name="connsiteY354" fmla="*/ 195262 h 415636"/>
                            <a:gd name="connsiteX355" fmla="*/ 413582 w 1627909"/>
                            <a:gd name="connsiteY355" fmla="*/ 195262 h 415636"/>
                            <a:gd name="connsiteX356" fmla="*/ 392800 w 1627909"/>
                            <a:gd name="connsiteY356" fmla="*/ 196994 h 415636"/>
                            <a:gd name="connsiteX357" fmla="*/ 373750 w 1627909"/>
                            <a:gd name="connsiteY357" fmla="*/ 198726 h 415636"/>
                            <a:gd name="connsiteX358" fmla="*/ 337382 w 1627909"/>
                            <a:gd name="connsiteY358" fmla="*/ 203921 h 415636"/>
                            <a:gd name="connsiteX359" fmla="*/ 298416 w 1627909"/>
                            <a:gd name="connsiteY359" fmla="*/ 209117 h 415636"/>
                            <a:gd name="connsiteX360" fmla="*/ 275037 w 1627909"/>
                            <a:gd name="connsiteY360" fmla="*/ 211715 h 415636"/>
                            <a:gd name="connsiteX361" fmla="*/ 268975 w 1627909"/>
                            <a:gd name="connsiteY361" fmla="*/ 212581 h 415636"/>
                            <a:gd name="connsiteX362" fmla="*/ 262914 w 1627909"/>
                            <a:gd name="connsiteY362" fmla="*/ 213447 h 415636"/>
                            <a:gd name="connsiteX363" fmla="*/ 249059 w 1627909"/>
                            <a:gd name="connsiteY363" fmla="*/ 214313 h 415636"/>
                            <a:gd name="connsiteX364" fmla="*/ 238668 w 1627909"/>
                            <a:gd name="connsiteY364" fmla="*/ 216044 h 415636"/>
                            <a:gd name="connsiteX365" fmla="*/ 231741 w 1627909"/>
                            <a:gd name="connsiteY365" fmla="*/ 217776 h 415636"/>
                            <a:gd name="connsiteX366" fmla="*/ 223082 w 1627909"/>
                            <a:gd name="connsiteY366" fmla="*/ 221240 h 415636"/>
                            <a:gd name="connsiteX367" fmla="*/ 225680 w 1627909"/>
                            <a:gd name="connsiteY367" fmla="*/ 225569 h 415636"/>
                            <a:gd name="connsiteX368" fmla="*/ 268975 w 1627909"/>
                            <a:gd name="connsiteY368" fmla="*/ 226435 h 415636"/>
                            <a:gd name="connsiteX369" fmla="*/ 296684 w 1627909"/>
                            <a:gd name="connsiteY369" fmla="*/ 227301 h 415636"/>
                            <a:gd name="connsiteX370" fmla="*/ 236071 w 1627909"/>
                            <a:gd name="connsiteY370" fmla="*/ 241155 h 415636"/>
                            <a:gd name="connsiteX371" fmla="*/ 318332 w 1627909"/>
                            <a:gd name="connsiteY371" fmla="*/ 229033 h 415636"/>
                            <a:gd name="connsiteX372" fmla="*/ 339114 w 1627909"/>
                            <a:gd name="connsiteY372" fmla="*/ 222972 h 415636"/>
                            <a:gd name="connsiteX373" fmla="*/ 346041 w 1627909"/>
                            <a:gd name="connsiteY373" fmla="*/ 217776 h 415636"/>
                            <a:gd name="connsiteX374" fmla="*/ 426571 w 1627909"/>
                            <a:gd name="connsiteY374" fmla="*/ 207385 h 415636"/>
                            <a:gd name="connsiteX375" fmla="*/ 461207 w 1627909"/>
                            <a:gd name="connsiteY375" fmla="*/ 206519 h 415636"/>
                            <a:gd name="connsiteX376" fmla="*/ 432632 w 1627909"/>
                            <a:gd name="connsiteY376" fmla="*/ 213447 h 415636"/>
                            <a:gd name="connsiteX377" fmla="*/ 369421 w 1627909"/>
                            <a:gd name="connsiteY377" fmla="*/ 226435 h 415636"/>
                            <a:gd name="connsiteX378" fmla="*/ 311405 w 1627909"/>
                            <a:gd name="connsiteY378" fmla="*/ 240290 h 415636"/>
                            <a:gd name="connsiteX379" fmla="*/ 295818 w 1627909"/>
                            <a:gd name="connsiteY379" fmla="*/ 249815 h 415636"/>
                            <a:gd name="connsiteX380" fmla="*/ 281964 w 1627909"/>
                            <a:gd name="connsiteY380" fmla="*/ 250681 h 415636"/>
                            <a:gd name="connsiteX381" fmla="*/ 297550 w 1627909"/>
                            <a:gd name="connsiteY381" fmla="*/ 253278 h 415636"/>
                            <a:gd name="connsiteX382" fmla="*/ 296684 w 1627909"/>
                            <a:gd name="connsiteY382" fmla="*/ 260206 h 415636"/>
                            <a:gd name="connsiteX383" fmla="*/ 339114 w 1627909"/>
                            <a:gd name="connsiteY383" fmla="*/ 254144 h 415636"/>
                            <a:gd name="connsiteX384" fmla="*/ 349505 w 1627909"/>
                            <a:gd name="connsiteY384" fmla="*/ 254144 h 415636"/>
                            <a:gd name="connsiteX385" fmla="*/ 416180 w 1627909"/>
                            <a:gd name="connsiteY385" fmla="*/ 242887 h 415636"/>
                            <a:gd name="connsiteX386" fmla="*/ 409252 w 1627909"/>
                            <a:gd name="connsiteY386" fmla="*/ 242887 h 415636"/>
                            <a:gd name="connsiteX387" fmla="*/ 394532 w 1627909"/>
                            <a:gd name="connsiteY387" fmla="*/ 242887 h 415636"/>
                            <a:gd name="connsiteX388" fmla="*/ 372884 w 1627909"/>
                            <a:gd name="connsiteY388" fmla="*/ 242887 h 415636"/>
                            <a:gd name="connsiteX389" fmla="*/ 417046 w 1627909"/>
                            <a:gd name="connsiteY389" fmla="*/ 237692 h 415636"/>
                            <a:gd name="connsiteX390" fmla="*/ 443889 w 1627909"/>
                            <a:gd name="connsiteY390" fmla="*/ 234228 h 415636"/>
                            <a:gd name="connsiteX391" fmla="*/ 469866 w 1627909"/>
                            <a:gd name="connsiteY391" fmla="*/ 230765 h 415636"/>
                            <a:gd name="connsiteX392" fmla="*/ 506234 w 1627909"/>
                            <a:gd name="connsiteY392" fmla="*/ 226435 h 415636"/>
                            <a:gd name="connsiteX393" fmla="*/ 501039 w 1627909"/>
                            <a:gd name="connsiteY393" fmla="*/ 232496 h 415636"/>
                            <a:gd name="connsiteX394" fmla="*/ 462073 w 1627909"/>
                            <a:gd name="connsiteY394" fmla="*/ 239424 h 415636"/>
                            <a:gd name="connsiteX395" fmla="*/ 425705 w 1627909"/>
                            <a:gd name="connsiteY395" fmla="*/ 244619 h 415636"/>
                            <a:gd name="connsiteX396" fmla="*/ 427436 w 1627909"/>
                            <a:gd name="connsiteY396" fmla="*/ 248083 h 415636"/>
                            <a:gd name="connsiteX397" fmla="*/ 436096 w 1627909"/>
                            <a:gd name="connsiteY397" fmla="*/ 248083 h 415636"/>
                            <a:gd name="connsiteX398" fmla="*/ 429168 w 1627909"/>
                            <a:gd name="connsiteY398" fmla="*/ 251546 h 415636"/>
                            <a:gd name="connsiteX399" fmla="*/ 375482 w 1627909"/>
                            <a:gd name="connsiteY399" fmla="*/ 261938 h 415636"/>
                            <a:gd name="connsiteX400" fmla="*/ 353834 w 1627909"/>
                            <a:gd name="connsiteY400" fmla="*/ 261938 h 415636"/>
                            <a:gd name="connsiteX401" fmla="*/ 334784 w 1627909"/>
                            <a:gd name="connsiteY401" fmla="*/ 260206 h 415636"/>
                            <a:gd name="connsiteX402" fmla="*/ 287159 w 1627909"/>
                            <a:gd name="connsiteY402" fmla="*/ 264535 h 415636"/>
                            <a:gd name="connsiteX403" fmla="*/ 279366 w 1627909"/>
                            <a:gd name="connsiteY403" fmla="*/ 267133 h 415636"/>
                            <a:gd name="connsiteX404" fmla="*/ 283696 w 1627909"/>
                            <a:gd name="connsiteY404" fmla="*/ 267999 h 415636"/>
                            <a:gd name="connsiteX405" fmla="*/ 307941 w 1627909"/>
                            <a:gd name="connsiteY405" fmla="*/ 266267 h 415636"/>
                            <a:gd name="connsiteX406" fmla="*/ 315734 w 1627909"/>
                            <a:gd name="connsiteY406" fmla="*/ 267133 h 415636"/>
                            <a:gd name="connsiteX407" fmla="*/ 265511 w 1627909"/>
                            <a:gd name="connsiteY407" fmla="*/ 277524 h 415636"/>
                            <a:gd name="connsiteX408" fmla="*/ 334784 w 1627909"/>
                            <a:gd name="connsiteY408" fmla="*/ 266267 h 415636"/>
                            <a:gd name="connsiteX409" fmla="*/ 342577 w 1627909"/>
                            <a:gd name="connsiteY409" fmla="*/ 268865 h 415636"/>
                            <a:gd name="connsiteX410" fmla="*/ 346041 w 1627909"/>
                            <a:gd name="connsiteY410" fmla="*/ 273194 h 415636"/>
                            <a:gd name="connsiteX411" fmla="*/ 397130 w 1627909"/>
                            <a:gd name="connsiteY411" fmla="*/ 266267 h 415636"/>
                            <a:gd name="connsiteX412" fmla="*/ 334784 w 1627909"/>
                            <a:gd name="connsiteY412" fmla="*/ 280988 h 415636"/>
                            <a:gd name="connsiteX413" fmla="*/ 363359 w 1627909"/>
                            <a:gd name="connsiteY413" fmla="*/ 276658 h 415636"/>
                            <a:gd name="connsiteX414" fmla="*/ 385007 w 1627909"/>
                            <a:gd name="connsiteY414" fmla="*/ 274926 h 415636"/>
                            <a:gd name="connsiteX415" fmla="*/ 341711 w 1627909"/>
                            <a:gd name="connsiteY415" fmla="*/ 283585 h 415636"/>
                            <a:gd name="connsiteX416" fmla="*/ 297550 w 1627909"/>
                            <a:gd name="connsiteY416" fmla="*/ 292244 h 415636"/>
                            <a:gd name="connsiteX417" fmla="*/ 327857 w 1627909"/>
                            <a:gd name="connsiteY417" fmla="*/ 289647 h 415636"/>
                            <a:gd name="connsiteX418" fmla="*/ 320064 w 1627909"/>
                            <a:gd name="connsiteY418" fmla="*/ 297440 h 415636"/>
                            <a:gd name="connsiteX419" fmla="*/ 307075 w 1627909"/>
                            <a:gd name="connsiteY419" fmla="*/ 306099 h 415636"/>
                            <a:gd name="connsiteX420" fmla="*/ 320930 w 1627909"/>
                            <a:gd name="connsiteY420" fmla="*/ 307831 h 415636"/>
                            <a:gd name="connsiteX421" fmla="*/ 343443 w 1627909"/>
                            <a:gd name="connsiteY421" fmla="*/ 293110 h 415636"/>
                            <a:gd name="connsiteX422" fmla="*/ 381543 w 1627909"/>
                            <a:gd name="connsiteY422" fmla="*/ 283585 h 415636"/>
                            <a:gd name="connsiteX423" fmla="*/ 413582 w 1627909"/>
                            <a:gd name="connsiteY423" fmla="*/ 273194 h 415636"/>
                            <a:gd name="connsiteX424" fmla="*/ 440425 w 1627909"/>
                            <a:gd name="connsiteY424" fmla="*/ 274060 h 415636"/>
                            <a:gd name="connsiteX425" fmla="*/ 398862 w 1627909"/>
                            <a:gd name="connsiteY425" fmla="*/ 290512 h 415636"/>
                            <a:gd name="connsiteX426" fmla="*/ 351237 w 1627909"/>
                            <a:gd name="connsiteY426" fmla="*/ 310428 h 415636"/>
                            <a:gd name="connsiteX427" fmla="*/ 344309 w 1627909"/>
                            <a:gd name="connsiteY427" fmla="*/ 317356 h 415636"/>
                            <a:gd name="connsiteX428" fmla="*/ 355566 w 1627909"/>
                            <a:gd name="connsiteY428" fmla="*/ 319954 h 415636"/>
                            <a:gd name="connsiteX429" fmla="*/ 353834 w 1627909"/>
                            <a:gd name="connsiteY429" fmla="*/ 318222 h 415636"/>
                            <a:gd name="connsiteX430" fmla="*/ 361627 w 1627909"/>
                            <a:gd name="connsiteY430" fmla="*/ 312160 h 415636"/>
                            <a:gd name="connsiteX431" fmla="*/ 401459 w 1627909"/>
                            <a:gd name="connsiteY431" fmla="*/ 299172 h 415636"/>
                            <a:gd name="connsiteX432" fmla="*/ 397996 w 1627909"/>
                            <a:gd name="connsiteY432" fmla="*/ 303501 h 415636"/>
                            <a:gd name="connsiteX433" fmla="*/ 391934 w 1627909"/>
                            <a:gd name="connsiteY433" fmla="*/ 308697 h 415636"/>
                            <a:gd name="connsiteX434" fmla="*/ 368555 w 1627909"/>
                            <a:gd name="connsiteY434" fmla="*/ 322551 h 415636"/>
                            <a:gd name="connsiteX435" fmla="*/ 413582 w 1627909"/>
                            <a:gd name="connsiteY435" fmla="*/ 313026 h 415636"/>
                            <a:gd name="connsiteX436" fmla="*/ 433498 w 1627909"/>
                            <a:gd name="connsiteY436" fmla="*/ 303501 h 415636"/>
                            <a:gd name="connsiteX437" fmla="*/ 460341 w 1627909"/>
                            <a:gd name="connsiteY437" fmla="*/ 295708 h 415636"/>
                            <a:gd name="connsiteX438" fmla="*/ 464671 w 1627909"/>
                            <a:gd name="connsiteY438" fmla="*/ 300903 h 415636"/>
                            <a:gd name="connsiteX439" fmla="*/ 529614 w 1627909"/>
                            <a:gd name="connsiteY439" fmla="*/ 284451 h 415636"/>
                            <a:gd name="connsiteX440" fmla="*/ 480257 w 1627909"/>
                            <a:gd name="connsiteY440" fmla="*/ 302635 h 415636"/>
                            <a:gd name="connsiteX441" fmla="*/ 498441 w 1627909"/>
                            <a:gd name="connsiteY441" fmla="*/ 304367 h 415636"/>
                            <a:gd name="connsiteX442" fmla="*/ 533943 w 1627909"/>
                            <a:gd name="connsiteY442" fmla="*/ 293110 h 415636"/>
                            <a:gd name="connsiteX443" fmla="*/ 567714 w 1627909"/>
                            <a:gd name="connsiteY443" fmla="*/ 281853 h 415636"/>
                            <a:gd name="connsiteX444" fmla="*/ 578971 w 1627909"/>
                            <a:gd name="connsiteY444" fmla="*/ 284451 h 415636"/>
                            <a:gd name="connsiteX445" fmla="*/ 541737 w 1627909"/>
                            <a:gd name="connsiteY445" fmla="*/ 296574 h 415636"/>
                            <a:gd name="connsiteX446" fmla="*/ 503636 w 1627909"/>
                            <a:gd name="connsiteY446" fmla="*/ 308697 h 415636"/>
                            <a:gd name="connsiteX447" fmla="*/ 520089 w 1627909"/>
                            <a:gd name="connsiteY447" fmla="*/ 306965 h 415636"/>
                            <a:gd name="connsiteX448" fmla="*/ 536541 w 1627909"/>
                            <a:gd name="connsiteY448" fmla="*/ 304367 h 415636"/>
                            <a:gd name="connsiteX449" fmla="*/ 509698 w 1627909"/>
                            <a:gd name="connsiteY449" fmla="*/ 314758 h 415636"/>
                            <a:gd name="connsiteX450" fmla="*/ 481989 w 1627909"/>
                            <a:gd name="connsiteY450" fmla="*/ 325149 h 415636"/>
                            <a:gd name="connsiteX451" fmla="*/ 529614 w 1627909"/>
                            <a:gd name="connsiteY451" fmla="*/ 317356 h 415636"/>
                            <a:gd name="connsiteX452" fmla="*/ 539139 w 1627909"/>
                            <a:gd name="connsiteY452" fmla="*/ 325149 h 415636"/>
                            <a:gd name="connsiteX453" fmla="*/ 588496 w 1627909"/>
                            <a:gd name="connsiteY453" fmla="*/ 302635 h 415636"/>
                            <a:gd name="connsiteX454" fmla="*/ 630059 w 1627909"/>
                            <a:gd name="connsiteY454" fmla="*/ 291379 h 415636"/>
                            <a:gd name="connsiteX455" fmla="*/ 606680 w 1627909"/>
                            <a:gd name="connsiteY455" fmla="*/ 305233 h 415636"/>
                            <a:gd name="connsiteX456" fmla="*/ 603216 w 1627909"/>
                            <a:gd name="connsiteY456" fmla="*/ 308697 h 415636"/>
                            <a:gd name="connsiteX457" fmla="*/ 606680 w 1627909"/>
                            <a:gd name="connsiteY457" fmla="*/ 309563 h 415636"/>
                            <a:gd name="connsiteX458" fmla="*/ 614473 w 1627909"/>
                            <a:gd name="connsiteY458" fmla="*/ 309563 h 415636"/>
                            <a:gd name="connsiteX459" fmla="*/ 574641 w 1627909"/>
                            <a:gd name="connsiteY459" fmla="*/ 325149 h 415636"/>
                            <a:gd name="connsiteX460" fmla="*/ 575507 w 1627909"/>
                            <a:gd name="connsiteY460" fmla="*/ 317356 h 415636"/>
                            <a:gd name="connsiteX461" fmla="*/ 531346 w 1627909"/>
                            <a:gd name="connsiteY461" fmla="*/ 334674 h 415636"/>
                            <a:gd name="connsiteX462" fmla="*/ 540871 w 1627909"/>
                            <a:gd name="connsiteY462" fmla="*/ 344199 h 415636"/>
                            <a:gd name="connsiteX463" fmla="*/ 567714 w 1627909"/>
                            <a:gd name="connsiteY463" fmla="*/ 342467 h 415636"/>
                            <a:gd name="connsiteX464" fmla="*/ 565982 w 1627909"/>
                            <a:gd name="connsiteY464" fmla="*/ 336405 h 415636"/>
                            <a:gd name="connsiteX465" fmla="*/ 609277 w 1627909"/>
                            <a:gd name="connsiteY465" fmla="*/ 324283 h 415636"/>
                            <a:gd name="connsiteX466" fmla="*/ 649975 w 1627909"/>
                            <a:gd name="connsiteY466" fmla="*/ 312160 h 415636"/>
                            <a:gd name="connsiteX467" fmla="*/ 634389 w 1627909"/>
                            <a:gd name="connsiteY467" fmla="*/ 322551 h 415636"/>
                            <a:gd name="connsiteX468" fmla="*/ 613607 w 1627909"/>
                            <a:gd name="connsiteY468" fmla="*/ 331210 h 415636"/>
                            <a:gd name="connsiteX469" fmla="*/ 635255 w 1627909"/>
                            <a:gd name="connsiteY469" fmla="*/ 325149 h 415636"/>
                            <a:gd name="connsiteX470" fmla="*/ 657768 w 1627909"/>
                            <a:gd name="connsiteY470" fmla="*/ 319954 h 415636"/>
                            <a:gd name="connsiteX471" fmla="*/ 616205 w 1627909"/>
                            <a:gd name="connsiteY471" fmla="*/ 343333 h 415636"/>
                            <a:gd name="connsiteX472" fmla="*/ 573775 w 1627909"/>
                            <a:gd name="connsiteY472" fmla="*/ 358919 h 415636"/>
                            <a:gd name="connsiteX473" fmla="*/ 607546 w 1627909"/>
                            <a:gd name="connsiteY473" fmla="*/ 351992 h 415636"/>
                            <a:gd name="connsiteX474" fmla="*/ 639584 w 1627909"/>
                            <a:gd name="connsiteY474" fmla="*/ 344199 h 415636"/>
                            <a:gd name="connsiteX475" fmla="*/ 630059 w 1627909"/>
                            <a:gd name="connsiteY475" fmla="*/ 358053 h 415636"/>
                            <a:gd name="connsiteX476" fmla="*/ 617071 w 1627909"/>
                            <a:gd name="connsiteY476" fmla="*/ 371042 h 415636"/>
                            <a:gd name="connsiteX477" fmla="*/ 636987 w 1627909"/>
                            <a:gd name="connsiteY477" fmla="*/ 371908 h 415636"/>
                            <a:gd name="connsiteX478" fmla="*/ 671623 w 1627909"/>
                            <a:gd name="connsiteY478" fmla="*/ 363249 h 415636"/>
                            <a:gd name="connsiteX479" fmla="*/ 688941 w 1627909"/>
                            <a:gd name="connsiteY479" fmla="*/ 358919 h 415636"/>
                            <a:gd name="connsiteX480" fmla="*/ 689807 w 1627909"/>
                            <a:gd name="connsiteY480" fmla="*/ 358919 h 415636"/>
                            <a:gd name="connsiteX481" fmla="*/ 689807 w 1627909"/>
                            <a:gd name="connsiteY481" fmla="*/ 358919 h 415636"/>
                            <a:gd name="connsiteX482" fmla="*/ 689807 w 1627909"/>
                            <a:gd name="connsiteY482" fmla="*/ 358919 h 415636"/>
                            <a:gd name="connsiteX483" fmla="*/ 699332 w 1627909"/>
                            <a:gd name="connsiteY483" fmla="*/ 359785 h 415636"/>
                            <a:gd name="connsiteX484" fmla="*/ 699332 w 1627909"/>
                            <a:gd name="connsiteY484" fmla="*/ 359785 h 415636"/>
                            <a:gd name="connsiteX485" fmla="*/ 699332 w 1627909"/>
                            <a:gd name="connsiteY485" fmla="*/ 359785 h 415636"/>
                            <a:gd name="connsiteX486" fmla="*/ 699332 w 1627909"/>
                            <a:gd name="connsiteY486" fmla="*/ 359785 h 415636"/>
                            <a:gd name="connsiteX487" fmla="*/ 700198 w 1627909"/>
                            <a:gd name="connsiteY487" fmla="*/ 358919 h 415636"/>
                            <a:gd name="connsiteX488" fmla="*/ 702796 w 1627909"/>
                            <a:gd name="connsiteY488" fmla="*/ 358053 h 415636"/>
                            <a:gd name="connsiteX489" fmla="*/ 707125 w 1627909"/>
                            <a:gd name="connsiteY489" fmla="*/ 356322 h 415636"/>
                            <a:gd name="connsiteX490" fmla="*/ 714052 w 1627909"/>
                            <a:gd name="connsiteY490" fmla="*/ 355456 h 415636"/>
                            <a:gd name="connsiteX491" fmla="*/ 715784 w 1627909"/>
                            <a:gd name="connsiteY491" fmla="*/ 356322 h 415636"/>
                            <a:gd name="connsiteX492" fmla="*/ 715784 w 1627909"/>
                            <a:gd name="connsiteY492" fmla="*/ 356322 h 415636"/>
                            <a:gd name="connsiteX493" fmla="*/ 715784 w 1627909"/>
                            <a:gd name="connsiteY493" fmla="*/ 356322 h 415636"/>
                            <a:gd name="connsiteX494" fmla="*/ 717516 w 1627909"/>
                            <a:gd name="connsiteY494" fmla="*/ 357188 h 415636"/>
                            <a:gd name="connsiteX495" fmla="*/ 720114 w 1627909"/>
                            <a:gd name="connsiteY495" fmla="*/ 358919 h 415636"/>
                            <a:gd name="connsiteX496" fmla="*/ 744359 w 1627909"/>
                            <a:gd name="connsiteY496" fmla="*/ 351126 h 415636"/>
                            <a:gd name="connsiteX497" fmla="*/ 756482 w 1627909"/>
                            <a:gd name="connsiteY497" fmla="*/ 353724 h 415636"/>
                            <a:gd name="connsiteX498" fmla="*/ 759080 w 1627909"/>
                            <a:gd name="connsiteY498" fmla="*/ 354590 h 415636"/>
                            <a:gd name="connsiteX499" fmla="*/ 759946 w 1627909"/>
                            <a:gd name="connsiteY499" fmla="*/ 354590 h 415636"/>
                            <a:gd name="connsiteX500" fmla="*/ 760811 w 1627909"/>
                            <a:gd name="connsiteY500" fmla="*/ 354590 h 415636"/>
                            <a:gd name="connsiteX501" fmla="*/ 761677 w 1627909"/>
                            <a:gd name="connsiteY501" fmla="*/ 355456 h 415636"/>
                            <a:gd name="connsiteX502" fmla="*/ 766007 w 1627909"/>
                            <a:gd name="connsiteY502" fmla="*/ 357188 h 415636"/>
                            <a:gd name="connsiteX503" fmla="*/ 783325 w 1627909"/>
                            <a:gd name="connsiteY503" fmla="*/ 364115 h 415636"/>
                            <a:gd name="connsiteX504" fmla="*/ 805839 w 1627909"/>
                            <a:gd name="connsiteY504" fmla="*/ 365847 h 415636"/>
                            <a:gd name="connsiteX505" fmla="*/ 836146 w 1627909"/>
                            <a:gd name="connsiteY505" fmla="*/ 356322 h 415636"/>
                            <a:gd name="connsiteX506" fmla="*/ 839609 w 1627909"/>
                            <a:gd name="connsiteY506" fmla="*/ 371908 h 415636"/>
                            <a:gd name="connsiteX507" fmla="*/ 843939 w 1627909"/>
                            <a:gd name="connsiteY507" fmla="*/ 387494 h 415636"/>
                            <a:gd name="connsiteX508" fmla="*/ 855196 w 1627909"/>
                            <a:gd name="connsiteY508" fmla="*/ 363249 h 415636"/>
                            <a:gd name="connsiteX509" fmla="*/ 858659 w 1627909"/>
                            <a:gd name="connsiteY509" fmla="*/ 347663 h 415636"/>
                            <a:gd name="connsiteX510" fmla="*/ 879441 w 1627909"/>
                            <a:gd name="connsiteY510" fmla="*/ 335540 h 415636"/>
                            <a:gd name="connsiteX511" fmla="*/ 893296 w 1627909"/>
                            <a:gd name="connsiteY511" fmla="*/ 335540 h 415636"/>
                            <a:gd name="connsiteX512" fmla="*/ 894162 w 1627909"/>
                            <a:gd name="connsiteY512" fmla="*/ 345931 h 415636"/>
                            <a:gd name="connsiteX513" fmla="*/ 893296 w 1627909"/>
                            <a:gd name="connsiteY513" fmla="*/ 371042 h 415636"/>
                            <a:gd name="connsiteX514" fmla="*/ 909748 w 1627909"/>
                            <a:gd name="connsiteY514" fmla="*/ 357188 h 415636"/>
                            <a:gd name="connsiteX515" fmla="*/ 927932 w 1627909"/>
                            <a:gd name="connsiteY515" fmla="*/ 344199 h 415636"/>
                            <a:gd name="connsiteX516" fmla="*/ 946116 w 1627909"/>
                            <a:gd name="connsiteY516" fmla="*/ 339004 h 415636"/>
                            <a:gd name="connsiteX517" fmla="*/ 967764 w 1627909"/>
                            <a:gd name="connsiteY517" fmla="*/ 348528 h 415636"/>
                            <a:gd name="connsiteX518" fmla="*/ 954775 w 1627909"/>
                            <a:gd name="connsiteY518" fmla="*/ 351992 h 415636"/>
                            <a:gd name="connsiteX519" fmla="*/ 941787 w 1627909"/>
                            <a:gd name="connsiteY519" fmla="*/ 352858 h 415636"/>
                            <a:gd name="connsiteX520" fmla="*/ 953909 w 1627909"/>
                            <a:gd name="connsiteY520" fmla="*/ 361517 h 415636"/>
                            <a:gd name="connsiteX521" fmla="*/ 966898 w 1627909"/>
                            <a:gd name="connsiteY521" fmla="*/ 370176 h 415636"/>
                            <a:gd name="connsiteX522" fmla="*/ 948714 w 1627909"/>
                            <a:gd name="connsiteY522" fmla="*/ 385762 h 415636"/>
                            <a:gd name="connsiteX523" fmla="*/ 934859 w 1627909"/>
                            <a:gd name="connsiteY523" fmla="*/ 393556 h 415636"/>
                            <a:gd name="connsiteX524" fmla="*/ 930530 w 1627909"/>
                            <a:gd name="connsiteY524" fmla="*/ 400483 h 415636"/>
                            <a:gd name="connsiteX525" fmla="*/ 940921 w 1627909"/>
                            <a:gd name="connsiteY525" fmla="*/ 413472 h 415636"/>
                            <a:gd name="connsiteX526" fmla="*/ 957373 w 1627909"/>
                            <a:gd name="connsiteY526" fmla="*/ 385762 h 415636"/>
                            <a:gd name="connsiteX527" fmla="*/ 990277 w 1627909"/>
                            <a:gd name="connsiteY527" fmla="*/ 379701 h 415636"/>
                            <a:gd name="connsiteX528" fmla="*/ 1007596 w 1627909"/>
                            <a:gd name="connsiteY528" fmla="*/ 377970 h 415636"/>
                            <a:gd name="connsiteX529" fmla="*/ 1021450 w 1627909"/>
                            <a:gd name="connsiteY529" fmla="*/ 373640 h 415636"/>
                            <a:gd name="connsiteX530" fmla="*/ 1025780 w 1627909"/>
                            <a:gd name="connsiteY530" fmla="*/ 345931 h 415636"/>
                            <a:gd name="connsiteX531" fmla="*/ 1036171 w 1627909"/>
                            <a:gd name="connsiteY531" fmla="*/ 351992 h 415636"/>
                            <a:gd name="connsiteX532" fmla="*/ 1046562 w 1627909"/>
                            <a:gd name="connsiteY532" fmla="*/ 358053 h 415636"/>
                            <a:gd name="connsiteX533" fmla="*/ 1038768 w 1627909"/>
                            <a:gd name="connsiteY533" fmla="*/ 360651 h 415636"/>
                            <a:gd name="connsiteX534" fmla="*/ 1058684 w 1627909"/>
                            <a:gd name="connsiteY534" fmla="*/ 365847 h 415636"/>
                            <a:gd name="connsiteX535" fmla="*/ 1059550 w 1627909"/>
                            <a:gd name="connsiteY535" fmla="*/ 350260 h 415636"/>
                            <a:gd name="connsiteX536" fmla="*/ 1058684 w 1627909"/>
                            <a:gd name="connsiteY536" fmla="*/ 330345 h 415636"/>
                            <a:gd name="connsiteX537" fmla="*/ 1072539 w 1627909"/>
                            <a:gd name="connsiteY537" fmla="*/ 323417 h 415636"/>
                            <a:gd name="connsiteX538" fmla="*/ 1093321 w 1627909"/>
                            <a:gd name="connsiteY538" fmla="*/ 332076 h 415636"/>
                            <a:gd name="connsiteX539" fmla="*/ 1101114 w 1627909"/>
                            <a:gd name="connsiteY539" fmla="*/ 343333 h 415636"/>
                            <a:gd name="connsiteX540" fmla="*/ 1108041 w 1627909"/>
                            <a:gd name="connsiteY540" fmla="*/ 335540 h 415636"/>
                            <a:gd name="connsiteX541" fmla="*/ 1112371 w 1627909"/>
                            <a:gd name="connsiteY541" fmla="*/ 330345 h 415636"/>
                            <a:gd name="connsiteX542" fmla="*/ 1114102 w 1627909"/>
                            <a:gd name="connsiteY542" fmla="*/ 327746 h 415636"/>
                            <a:gd name="connsiteX543" fmla="*/ 1125359 w 1627909"/>
                            <a:gd name="connsiteY543" fmla="*/ 337272 h 415636"/>
                            <a:gd name="connsiteX544" fmla="*/ 1140080 w 1627909"/>
                            <a:gd name="connsiteY544" fmla="*/ 334674 h 415636"/>
                            <a:gd name="connsiteX545" fmla="*/ 1158264 w 1627909"/>
                            <a:gd name="connsiteY545" fmla="*/ 331210 h 415636"/>
                            <a:gd name="connsiteX546" fmla="*/ 1159996 w 1627909"/>
                            <a:gd name="connsiteY546" fmla="*/ 332942 h 415636"/>
                            <a:gd name="connsiteX547" fmla="*/ 1152203 w 1627909"/>
                            <a:gd name="connsiteY547" fmla="*/ 316490 h 415636"/>
                            <a:gd name="connsiteX548" fmla="*/ 1145275 w 1627909"/>
                            <a:gd name="connsiteY548" fmla="*/ 301769 h 415636"/>
                            <a:gd name="connsiteX549" fmla="*/ 1156532 w 1627909"/>
                            <a:gd name="connsiteY549" fmla="*/ 308697 h 415636"/>
                            <a:gd name="connsiteX550" fmla="*/ 1161727 w 1627909"/>
                            <a:gd name="connsiteY550" fmla="*/ 315624 h 415636"/>
                            <a:gd name="connsiteX551" fmla="*/ 1161727 w 1627909"/>
                            <a:gd name="connsiteY551" fmla="*/ 307831 h 415636"/>
                            <a:gd name="connsiteX552" fmla="*/ 1160862 w 1627909"/>
                            <a:gd name="connsiteY552" fmla="*/ 300038 h 415636"/>
                            <a:gd name="connsiteX553" fmla="*/ 1187705 w 1627909"/>
                            <a:gd name="connsiteY553" fmla="*/ 319954 h 415636"/>
                            <a:gd name="connsiteX554" fmla="*/ 1176448 w 1627909"/>
                            <a:gd name="connsiteY554" fmla="*/ 328613 h 415636"/>
                            <a:gd name="connsiteX555" fmla="*/ 1221475 w 1627909"/>
                            <a:gd name="connsiteY555" fmla="*/ 350260 h 415636"/>
                            <a:gd name="connsiteX556" fmla="*/ 1227537 w 1627909"/>
                            <a:gd name="connsiteY556" fmla="*/ 345065 h 415636"/>
                            <a:gd name="connsiteX557" fmla="*/ 1231000 w 1627909"/>
                            <a:gd name="connsiteY557" fmla="*/ 335540 h 415636"/>
                            <a:gd name="connsiteX558" fmla="*/ 1244855 w 1627909"/>
                            <a:gd name="connsiteY558" fmla="*/ 335540 h 415636"/>
                            <a:gd name="connsiteX559" fmla="*/ 1275162 w 1627909"/>
                            <a:gd name="connsiteY559" fmla="*/ 341601 h 415636"/>
                            <a:gd name="connsiteX560" fmla="*/ 1269100 w 1627909"/>
                            <a:gd name="connsiteY560" fmla="*/ 346797 h 415636"/>
                            <a:gd name="connsiteX561" fmla="*/ 1263039 w 1627909"/>
                            <a:gd name="connsiteY561" fmla="*/ 351992 h 415636"/>
                            <a:gd name="connsiteX562" fmla="*/ 1334909 w 1627909"/>
                            <a:gd name="connsiteY562" fmla="*/ 373640 h 415636"/>
                            <a:gd name="connsiteX563" fmla="*/ 1364350 w 1627909"/>
                            <a:gd name="connsiteY563" fmla="*/ 377103 h 415636"/>
                            <a:gd name="connsiteX564" fmla="*/ 1407646 w 1627909"/>
                            <a:gd name="connsiteY564" fmla="*/ 384030 h 415636"/>
                            <a:gd name="connsiteX565" fmla="*/ 1369546 w 1627909"/>
                            <a:gd name="connsiteY565" fmla="*/ 373640 h 415636"/>
                            <a:gd name="connsiteX566" fmla="*/ 1316725 w 1627909"/>
                            <a:gd name="connsiteY566" fmla="*/ 358053 h 415636"/>
                            <a:gd name="connsiteX567" fmla="*/ 1272564 w 1627909"/>
                            <a:gd name="connsiteY567" fmla="*/ 340735 h 415636"/>
                            <a:gd name="connsiteX568" fmla="*/ 1254380 w 1627909"/>
                            <a:gd name="connsiteY568" fmla="*/ 325149 h 415636"/>
                            <a:gd name="connsiteX569" fmla="*/ 1273430 w 1627909"/>
                            <a:gd name="connsiteY569" fmla="*/ 326881 h 415636"/>
                            <a:gd name="connsiteX570" fmla="*/ 1274296 w 1627909"/>
                            <a:gd name="connsiteY570" fmla="*/ 316490 h 415636"/>
                            <a:gd name="connsiteX571" fmla="*/ 1314128 w 1627909"/>
                            <a:gd name="connsiteY571" fmla="*/ 329478 h 415636"/>
                            <a:gd name="connsiteX572" fmla="*/ 1334043 w 1627909"/>
                            <a:gd name="connsiteY572" fmla="*/ 325149 h 415636"/>
                            <a:gd name="connsiteX573" fmla="*/ 1392059 w 1627909"/>
                            <a:gd name="connsiteY573" fmla="*/ 350260 h 415636"/>
                            <a:gd name="connsiteX574" fmla="*/ 1377339 w 1627909"/>
                            <a:gd name="connsiteY574" fmla="*/ 333808 h 415636"/>
                            <a:gd name="connsiteX575" fmla="*/ 1360887 w 1627909"/>
                            <a:gd name="connsiteY575" fmla="*/ 325149 h 415636"/>
                            <a:gd name="connsiteX576" fmla="*/ 1345300 w 1627909"/>
                            <a:gd name="connsiteY576" fmla="*/ 315624 h 415636"/>
                            <a:gd name="connsiteX577" fmla="*/ 1402450 w 1627909"/>
                            <a:gd name="connsiteY577" fmla="*/ 325149 h 415636"/>
                            <a:gd name="connsiteX578" fmla="*/ 1478650 w 1627909"/>
                            <a:gd name="connsiteY578" fmla="*/ 345931 h 415636"/>
                            <a:gd name="connsiteX579" fmla="*/ 1482980 w 1627909"/>
                            <a:gd name="connsiteY579" fmla="*/ 340735 h 415636"/>
                            <a:gd name="connsiteX580" fmla="*/ 1444880 w 1627909"/>
                            <a:gd name="connsiteY580" fmla="*/ 331210 h 415636"/>
                            <a:gd name="connsiteX581" fmla="*/ 1396389 w 1627909"/>
                            <a:gd name="connsiteY581" fmla="*/ 309563 h 415636"/>
                            <a:gd name="connsiteX582" fmla="*/ 1425830 w 1627909"/>
                            <a:gd name="connsiteY582" fmla="*/ 309563 h 415636"/>
                            <a:gd name="connsiteX583" fmla="*/ 1433623 w 1627909"/>
                            <a:gd name="connsiteY583" fmla="*/ 306965 h 415636"/>
                            <a:gd name="connsiteX584" fmla="*/ 1437087 w 1627909"/>
                            <a:gd name="connsiteY584" fmla="*/ 303501 h 415636"/>
                            <a:gd name="connsiteX585" fmla="*/ 1432757 w 1627909"/>
                            <a:gd name="connsiteY585" fmla="*/ 293976 h 415636"/>
                            <a:gd name="connsiteX586" fmla="*/ 1430159 w 1627909"/>
                            <a:gd name="connsiteY586" fmla="*/ 291379 h 415636"/>
                            <a:gd name="connsiteX587" fmla="*/ 1426696 w 1627909"/>
                            <a:gd name="connsiteY587" fmla="*/ 287915 h 415636"/>
                            <a:gd name="connsiteX588" fmla="*/ 1418037 w 1627909"/>
                            <a:gd name="connsiteY588" fmla="*/ 280988 h 415636"/>
                            <a:gd name="connsiteX589" fmla="*/ 1463064 w 1627909"/>
                            <a:gd name="connsiteY589" fmla="*/ 288780 h 415636"/>
                            <a:gd name="connsiteX590" fmla="*/ 1496834 w 1627909"/>
                            <a:gd name="connsiteY590" fmla="*/ 298306 h 415636"/>
                            <a:gd name="connsiteX591" fmla="*/ 1469991 w 1627909"/>
                            <a:gd name="connsiteY591" fmla="*/ 288780 h 415636"/>
                            <a:gd name="connsiteX592" fmla="*/ 1442282 w 1627909"/>
                            <a:gd name="connsiteY592" fmla="*/ 279256 h 415636"/>
                            <a:gd name="connsiteX593" fmla="*/ 1477784 w 1627909"/>
                            <a:gd name="connsiteY593" fmla="*/ 286183 h 415636"/>
                            <a:gd name="connsiteX594" fmla="*/ 1427562 w 1627909"/>
                            <a:gd name="connsiteY594" fmla="*/ 272329 h 415636"/>
                            <a:gd name="connsiteX595" fmla="*/ 1398987 w 1627909"/>
                            <a:gd name="connsiteY595" fmla="*/ 265401 h 415636"/>
                            <a:gd name="connsiteX596" fmla="*/ 1381668 w 1627909"/>
                            <a:gd name="connsiteY596" fmla="*/ 258474 h 415636"/>
                            <a:gd name="connsiteX597" fmla="*/ 1366082 w 1627909"/>
                            <a:gd name="connsiteY597" fmla="*/ 252413 h 415636"/>
                            <a:gd name="connsiteX598" fmla="*/ 1421500 w 1627909"/>
                            <a:gd name="connsiteY598" fmla="*/ 256742 h 415636"/>
                            <a:gd name="connsiteX599" fmla="*/ 1478650 w 1627909"/>
                            <a:gd name="connsiteY599" fmla="*/ 259340 h 415636"/>
                            <a:gd name="connsiteX600" fmla="*/ 1460466 w 1627909"/>
                            <a:gd name="connsiteY600" fmla="*/ 248949 h 415636"/>
                            <a:gd name="connsiteX601" fmla="*/ 1508091 w 1627909"/>
                            <a:gd name="connsiteY601" fmla="*/ 255010 h 415636"/>
                            <a:gd name="connsiteX602" fmla="*/ 1560912 w 1627909"/>
                            <a:gd name="connsiteY602" fmla="*/ 263669 h 415636"/>
                            <a:gd name="connsiteX603" fmla="*/ 1550521 w 1627909"/>
                            <a:gd name="connsiteY603" fmla="*/ 260206 h 415636"/>
                            <a:gd name="connsiteX604" fmla="*/ 1541862 w 1627909"/>
                            <a:gd name="connsiteY604" fmla="*/ 256742 h 415636"/>
                            <a:gd name="connsiteX605" fmla="*/ 1527141 w 1627909"/>
                            <a:gd name="connsiteY605" fmla="*/ 251546 h 415636"/>
                            <a:gd name="connsiteX606" fmla="*/ 1503762 w 1627909"/>
                            <a:gd name="connsiteY606" fmla="*/ 244619 h 415636"/>
                            <a:gd name="connsiteX607" fmla="*/ 1501164 w 1627909"/>
                            <a:gd name="connsiteY607" fmla="*/ 243754 h 415636"/>
                            <a:gd name="connsiteX608" fmla="*/ 1500298 w 1627909"/>
                            <a:gd name="connsiteY608" fmla="*/ 243754 h 415636"/>
                            <a:gd name="connsiteX609" fmla="*/ 1500298 w 1627909"/>
                            <a:gd name="connsiteY609" fmla="*/ 243754 h 415636"/>
                            <a:gd name="connsiteX610" fmla="*/ 1504627 w 1627909"/>
                            <a:gd name="connsiteY610" fmla="*/ 241155 h 415636"/>
                            <a:gd name="connsiteX611" fmla="*/ 1504627 w 1627909"/>
                            <a:gd name="connsiteY611" fmla="*/ 241155 h 415636"/>
                            <a:gd name="connsiteX612" fmla="*/ 1504627 w 1627909"/>
                            <a:gd name="connsiteY612" fmla="*/ 241155 h 415636"/>
                            <a:gd name="connsiteX613" fmla="*/ 1504627 w 1627909"/>
                            <a:gd name="connsiteY613" fmla="*/ 241155 h 415636"/>
                            <a:gd name="connsiteX614" fmla="*/ 1503762 w 1627909"/>
                            <a:gd name="connsiteY614" fmla="*/ 241155 h 415636"/>
                            <a:gd name="connsiteX615" fmla="*/ 1502030 w 1627909"/>
                            <a:gd name="connsiteY615" fmla="*/ 241155 h 415636"/>
                            <a:gd name="connsiteX616" fmla="*/ 1494237 w 1627909"/>
                            <a:gd name="connsiteY616" fmla="*/ 240290 h 415636"/>
                            <a:gd name="connsiteX617" fmla="*/ 1475187 w 1627909"/>
                            <a:gd name="connsiteY617" fmla="*/ 237692 h 415636"/>
                            <a:gd name="connsiteX618" fmla="*/ 1412841 w 1627909"/>
                            <a:gd name="connsiteY618" fmla="*/ 228167 h 415636"/>
                            <a:gd name="connsiteX619" fmla="*/ 1413707 w 1627909"/>
                            <a:gd name="connsiteY619" fmla="*/ 228167 h 415636"/>
                            <a:gd name="connsiteX620" fmla="*/ 1414573 w 1627909"/>
                            <a:gd name="connsiteY620" fmla="*/ 228167 h 415636"/>
                            <a:gd name="connsiteX621" fmla="*/ 1416305 w 1627909"/>
                            <a:gd name="connsiteY621" fmla="*/ 228167 h 415636"/>
                            <a:gd name="connsiteX622" fmla="*/ 1425830 w 1627909"/>
                            <a:gd name="connsiteY622" fmla="*/ 228167 h 415636"/>
                            <a:gd name="connsiteX623" fmla="*/ 1454405 w 1627909"/>
                            <a:gd name="connsiteY623" fmla="*/ 228167 h 415636"/>
                            <a:gd name="connsiteX624" fmla="*/ 1483846 w 1627909"/>
                            <a:gd name="connsiteY624" fmla="*/ 228167 h 415636"/>
                            <a:gd name="connsiteX625" fmla="*/ 1496834 w 1627909"/>
                            <a:gd name="connsiteY625" fmla="*/ 228167 h 415636"/>
                            <a:gd name="connsiteX626" fmla="*/ 1429293 w 1627909"/>
                            <a:gd name="connsiteY626" fmla="*/ 224704 h 415636"/>
                            <a:gd name="connsiteX627" fmla="*/ 1364350 w 1627909"/>
                            <a:gd name="connsiteY627" fmla="*/ 216910 h 415636"/>
                            <a:gd name="connsiteX628" fmla="*/ 1348764 w 1627909"/>
                            <a:gd name="connsiteY628" fmla="*/ 215178 h 415636"/>
                            <a:gd name="connsiteX629" fmla="*/ 1340971 w 1627909"/>
                            <a:gd name="connsiteY629" fmla="*/ 214313 h 415636"/>
                            <a:gd name="connsiteX630" fmla="*/ 1333178 w 1627909"/>
                            <a:gd name="connsiteY630" fmla="*/ 213447 h 415636"/>
                            <a:gd name="connsiteX631" fmla="*/ 1301139 w 1627909"/>
                            <a:gd name="connsiteY631" fmla="*/ 209117 h 415636"/>
                            <a:gd name="connsiteX632" fmla="*/ 1239659 w 1627909"/>
                            <a:gd name="connsiteY632" fmla="*/ 202190 h 415636"/>
                            <a:gd name="connsiteX633" fmla="*/ 1144409 w 1627909"/>
                            <a:gd name="connsiteY633" fmla="*/ 196994 h 415636"/>
                            <a:gd name="connsiteX634" fmla="*/ 1115834 w 1627909"/>
                            <a:gd name="connsiteY634" fmla="*/ 193530 h 415636"/>
                            <a:gd name="connsiteX635" fmla="*/ 1095918 w 1627909"/>
                            <a:gd name="connsiteY635" fmla="*/ 191799 h 415636"/>
                            <a:gd name="connsiteX636" fmla="*/ 1086393 w 1627909"/>
                            <a:gd name="connsiteY636" fmla="*/ 190933 h 415636"/>
                            <a:gd name="connsiteX637" fmla="*/ 1191168 w 1627909"/>
                            <a:gd name="connsiteY637" fmla="*/ 197860 h 415636"/>
                            <a:gd name="connsiteX638" fmla="*/ 1164325 w 1627909"/>
                            <a:gd name="connsiteY638" fmla="*/ 195262 h 415636"/>
                            <a:gd name="connsiteX639" fmla="*/ 1243123 w 1627909"/>
                            <a:gd name="connsiteY639" fmla="*/ 199592 h 415636"/>
                            <a:gd name="connsiteX640" fmla="*/ 1335775 w 1627909"/>
                            <a:gd name="connsiteY640" fmla="*/ 206519 h 415636"/>
                            <a:gd name="connsiteX641" fmla="*/ 1263905 w 1627909"/>
                            <a:gd name="connsiteY641" fmla="*/ 203921 h 415636"/>
                            <a:gd name="connsiteX642" fmla="*/ 1367814 w 1627909"/>
                            <a:gd name="connsiteY642" fmla="*/ 213447 h 415636"/>
                            <a:gd name="connsiteX643" fmla="*/ 1470857 w 1627909"/>
                            <a:gd name="connsiteY643" fmla="*/ 222106 h 415636"/>
                            <a:gd name="connsiteX644" fmla="*/ 1444014 w 1627909"/>
                            <a:gd name="connsiteY644" fmla="*/ 216910 h 415636"/>
                            <a:gd name="connsiteX645" fmla="*/ 1489907 w 1627909"/>
                            <a:gd name="connsiteY645" fmla="*/ 221240 h 415636"/>
                            <a:gd name="connsiteX646" fmla="*/ 1450941 w 1627909"/>
                            <a:gd name="connsiteY646" fmla="*/ 216044 h 415636"/>
                            <a:gd name="connsiteX647" fmla="*/ 1515018 w 1627909"/>
                            <a:gd name="connsiteY647" fmla="*/ 219508 h 415636"/>
                            <a:gd name="connsiteX648" fmla="*/ 1579962 w 1627909"/>
                            <a:gd name="connsiteY648" fmla="*/ 222106 h 415636"/>
                            <a:gd name="connsiteX649" fmla="*/ 1554850 w 1627909"/>
                            <a:gd name="connsiteY649" fmla="*/ 220374 h 415636"/>
                            <a:gd name="connsiteX650" fmla="*/ 1529739 w 1627909"/>
                            <a:gd name="connsiteY650" fmla="*/ 218642 h 415636"/>
                            <a:gd name="connsiteX651" fmla="*/ 1544459 w 1627909"/>
                            <a:gd name="connsiteY651" fmla="*/ 217776 h 415636"/>
                            <a:gd name="connsiteX652" fmla="*/ 1575632 w 1627909"/>
                            <a:gd name="connsiteY652" fmla="*/ 215178 h 415636"/>
                            <a:gd name="connsiteX653" fmla="*/ 1606805 w 1627909"/>
                            <a:gd name="connsiteY653" fmla="*/ 211715 h 415636"/>
                            <a:gd name="connsiteX654" fmla="*/ 1617196 w 1627909"/>
                            <a:gd name="connsiteY654" fmla="*/ 210849 h 415636"/>
                            <a:gd name="connsiteX655" fmla="*/ 1620659 w 1627909"/>
                            <a:gd name="connsiteY655" fmla="*/ 209983 h 415636"/>
                            <a:gd name="connsiteX656" fmla="*/ 1517616 w 1627909"/>
                            <a:gd name="connsiteY656" fmla="*/ 199592 h 415636"/>
                            <a:gd name="connsiteX657" fmla="*/ 1406780 w 1627909"/>
                            <a:gd name="connsiteY657" fmla="*/ 191799 h 415636"/>
                            <a:gd name="connsiteX658" fmla="*/ 1225805 w 1627909"/>
                            <a:gd name="connsiteY658" fmla="*/ 319954 h 415636"/>
                            <a:gd name="connsiteX659" fmla="*/ 1253514 w 1627909"/>
                            <a:gd name="connsiteY659" fmla="*/ 326881 h 415636"/>
                            <a:gd name="connsiteX660" fmla="*/ 1256977 w 1627909"/>
                            <a:gd name="connsiteY660" fmla="*/ 336405 h 415636"/>
                            <a:gd name="connsiteX661" fmla="*/ 1239659 w 1627909"/>
                            <a:gd name="connsiteY661" fmla="*/ 334674 h 415636"/>
                            <a:gd name="connsiteX662" fmla="*/ 1225805 w 1627909"/>
                            <a:gd name="connsiteY662" fmla="*/ 319954 h 415636"/>
                            <a:gd name="connsiteX663" fmla="*/ 1051757 w 1627909"/>
                            <a:gd name="connsiteY663" fmla="*/ 190067 h 415636"/>
                            <a:gd name="connsiteX664" fmla="*/ 1017987 w 1627909"/>
                            <a:gd name="connsiteY664" fmla="*/ 187470 h 415636"/>
                            <a:gd name="connsiteX665" fmla="*/ 1017121 w 1627909"/>
                            <a:gd name="connsiteY665" fmla="*/ 188335 h 415636"/>
                            <a:gd name="connsiteX666" fmla="*/ 1056953 w 1627909"/>
                            <a:gd name="connsiteY666" fmla="*/ 195262 h 415636"/>
                            <a:gd name="connsiteX667" fmla="*/ 1061282 w 1627909"/>
                            <a:gd name="connsiteY667" fmla="*/ 196129 h 415636"/>
                            <a:gd name="connsiteX668" fmla="*/ 1046562 w 1627909"/>
                            <a:gd name="connsiteY668" fmla="*/ 193530 h 415636"/>
                            <a:gd name="connsiteX669" fmla="*/ 1041366 w 1627909"/>
                            <a:gd name="connsiteY669" fmla="*/ 192665 h 415636"/>
                            <a:gd name="connsiteX670" fmla="*/ 1030109 w 1627909"/>
                            <a:gd name="connsiteY670" fmla="*/ 190067 h 415636"/>
                            <a:gd name="connsiteX671" fmla="*/ 1016255 w 1627909"/>
                            <a:gd name="connsiteY671" fmla="*/ 187470 h 415636"/>
                            <a:gd name="connsiteX672" fmla="*/ 1016255 w 1627909"/>
                            <a:gd name="connsiteY672" fmla="*/ 187470 h 415636"/>
                            <a:gd name="connsiteX673" fmla="*/ 1016255 w 1627909"/>
                            <a:gd name="connsiteY673" fmla="*/ 187470 h 415636"/>
                            <a:gd name="connsiteX674" fmla="*/ 1016255 w 1627909"/>
                            <a:gd name="connsiteY674" fmla="*/ 187470 h 415636"/>
                            <a:gd name="connsiteX675" fmla="*/ 1016255 w 1627909"/>
                            <a:gd name="connsiteY675" fmla="*/ 187470 h 415636"/>
                            <a:gd name="connsiteX676" fmla="*/ 1016255 w 1627909"/>
                            <a:gd name="connsiteY676" fmla="*/ 187470 h 415636"/>
                            <a:gd name="connsiteX677" fmla="*/ 1016255 w 1627909"/>
                            <a:gd name="connsiteY677" fmla="*/ 187470 h 415636"/>
                            <a:gd name="connsiteX678" fmla="*/ 1016255 w 1627909"/>
                            <a:gd name="connsiteY678" fmla="*/ 187470 h 415636"/>
                            <a:gd name="connsiteX679" fmla="*/ 1013657 w 1627909"/>
                            <a:gd name="connsiteY679" fmla="*/ 186603 h 415636"/>
                            <a:gd name="connsiteX680" fmla="*/ 1012791 w 1627909"/>
                            <a:gd name="connsiteY680" fmla="*/ 186603 h 415636"/>
                            <a:gd name="connsiteX681" fmla="*/ 1006730 w 1627909"/>
                            <a:gd name="connsiteY681" fmla="*/ 184871 h 415636"/>
                            <a:gd name="connsiteX682" fmla="*/ 1007596 w 1627909"/>
                            <a:gd name="connsiteY682" fmla="*/ 184871 h 415636"/>
                            <a:gd name="connsiteX683" fmla="*/ 1008462 w 1627909"/>
                            <a:gd name="connsiteY683" fmla="*/ 184871 h 415636"/>
                            <a:gd name="connsiteX684" fmla="*/ 1010193 w 1627909"/>
                            <a:gd name="connsiteY684" fmla="*/ 185738 h 415636"/>
                            <a:gd name="connsiteX685" fmla="*/ 1007596 w 1627909"/>
                            <a:gd name="connsiteY685" fmla="*/ 184871 h 415636"/>
                            <a:gd name="connsiteX686" fmla="*/ 1008462 w 1627909"/>
                            <a:gd name="connsiteY686" fmla="*/ 184871 h 415636"/>
                            <a:gd name="connsiteX687" fmla="*/ 1005864 w 1627909"/>
                            <a:gd name="connsiteY687" fmla="*/ 184006 h 415636"/>
                            <a:gd name="connsiteX688" fmla="*/ 1003266 w 1627909"/>
                            <a:gd name="connsiteY688" fmla="*/ 183140 h 415636"/>
                            <a:gd name="connsiteX689" fmla="*/ 1003266 w 1627909"/>
                            <a:gd name="connsiteY689" fmla="*/ 183140 h 415636"/>
                            <a:gd name="connsiteX690" fmla="*/ 1003266 w 1627909"/>
                            <a:gd name="connsiteY690" fmla="*/ 183140 h 415636"/>
                            <a:gd name="connsiteX691" fmla="*/ 1003266 w 1627909"/>
                            <a:gd name="connsiteY691" fmla="*/ 183140 h 415636"/>
                            <a:gd name="connsiteX692" fmla="*/ 1003266 w 1627909"/>
                            <a:gd name="connsiteY692" fmla="*/ 183140 h 415636"/>
                            <a:gd name="connsiteX693" fmla="*/ 1003266 w 1627909"/>
                            <a:gd name="connsiteY693" fmla="*/ 183140 h 415636"/>
                            <a:gd name="connsiteX694" fmla="*/ 1004132 w 1627909"/>
                            <a:gd name="connsiteY694" fmla="*/ 183140 h 415636"/>
                            <a:gd name="connsiteX695" fmla="*/ 1004132 w 1627909"/>
                            <a:gd name="connsiteY695" fmla="*/ 183140 h 415636"/>
                            <a:gd name="connsiteX696" fmla="*/ 1010193 w 1627909"/>
                            <a:gd name="connsiteY696" fmla="*/ 184006 h 415636"/>
                            <a:gd name="connsiteX697" fmla="*/ 1010193 w 1627909"/>
                            <a:gd name="connsiteY697" fmla="*/ 184006 h 415636"/>
                            <a:gd name="connsiteX698" fmla="*/ 1010193 w 1627909"/>
                            <a:gd name="connsiteY698" fmla="*/ 184006 h 415636"/>
                            <a:gd name="connsiteX699" fmla="*/ 1010193 w 1627909"/>
                            <a:gd name="connsiteY699" fmla="*/ 184006 h 415636"/>
                            <a:gd name="connsiteX700" fmla="*/ 1009328 w 1627909"/>
                            <a:gd name="connsiteY700" fmla="*/ 184006 h 415636"/>
                            <a:gd name="connsiteX701" fmla="*/ 1009328 w 1627909"/>
                            <a:gd name="connsiteY701" fmla="*/ 184006 h 415636"/>
                            <a:gd name="connsiteX702" fmla="*/ 1009328 w 1627909"/>
                            <a:gd name="connsiteY702" fmla="*/ 184006 h 415636"/>
                            <a:gd name="connsiteX703" fmla="*/ 1010193 w 1627909"/>
                            <a:gd name="connsiteY703" fmla="*/ 184006 h 415636"/>
                            <a:gd name="connsiteX704" fmla="*/ 1010193 w 1627909"/>
                            <a:gd name="connsiteY704" fmla="*/ 184006 h 415636"/>
                            <a:gd name="connsiteX705" fmla="*/ 1011925 w 1627909"/>
                            <a:gd name="connsiteY705" fmla="*/ 184006 h 415636"/>
                            <a:gd name="connsiteX706" fmla="*/ 1012791 w 1627909"/>
                            <a:gd name="connsiteY706" fmla="*/ 184006 h 415636"/>
                            <a:gd name="connsiteX707" fmla="*/ 1013657 w 1627909"/>
                            <a:gd name="connsiteY707" fmla="*/ 184006 h 415636"/>
                            <a:gd name="connsiteX708" fmla="*/ 1012791 w 1627909"/>
                            <a:gd name="connsiteY708" fmla="*/ 184006 h 415636"/>
                            <a:gd name="connsiteX709" fmla="*/ 1013657 w 1627909"/>
                            <a:gd name="connsiteY709" fmla="*/ 184006 h 415636"/>
                            <a:gd name="connsiteX710" fmla="*/ 1013657 w 1627909"/>
                            <a:gd name="connsiteY710" fmla="*/ 184006 h 415636"/>
                            <a:gd name="connsiteX711" fmla="*/ 1014523 w 1627909"/>
                            <a:gd name="connsiteY711" fmla="*/ 184006 h 415636"/>
                            <a:gd name="connsiteX712" fmla="*/ 1014523 w 1627909"/>
                            <a:gd name="connsiteY712" fmla="*/ 184006 h 415636"/>
                            <a:gd name="connsiteX713" fmla="*/ 1014523 w 1627909"/>
                            <a:gd name="connsiteY713" fmla="*/ 184006 h 415636"/>
                            <a:gd name="connsiteX714" fmla="*/ 1015389 w 1627909"/>
                            <a:gd name="connsiteY714" fmla="*/ 184006 h 415636"/>
                            <a:gd name="connsiteX715" fmla="*/ 1014523 w 1627909"/>
                            <a:gd name="connsiteY715" fmla="*/ 184006 h 415636"/>
                            <a:gd name="connsiteX716" fmla="*/ 1017987 w 1627909"/>
                            <a:gd name="connsiteY716" fmla="*/ 183140 h 415636"/>
                            <a:gd name="connsiteX717" fmla="*/ 1017987 w 1627909"/>
                            <a:gd name="connsiteY717" fmla="*/ 183140 h 415636"/>
                            <a:gd name="connsiteX718" fmla="*/ 1017987 w 1627909"/>
                            <a:gd name="connsiteY718" fmla="*/ 183140 h 415636"/>
                            <a:gd name="connsiteX719" fmla="*/ 1017987 w 1627909"/>
                            <a:gd name="connsiteY719" fmla="*/ 183140 h 415636"/>
                            <a:gd name="connsiteX720" fmla="*/ 1017987 w 1627909"/>
                            <a:gd name="connsiteY720" fmla="*/ 183140 h 415636"/>
                            <a:gd name="connsiteX721" fmla="*/ 1017987 w 1627909"/>
                            <a:gd name="connsiteY721" fmla="*/ 183140 h 415636"/>
                            <a:gd name="connsiteX722" fmla="*/ 1017121 w 1627909"/>
                            <a:gd name="connsiteY722" fmla="*/ 183140 h 415636"/>
                            <a:gd name="connsiteX723" fmla="*/ 1016255 w 1627909"/>
                            <a:gd name="connsiteY723" fmla="*/ 184006 h 415636"/>
                            <a:gd name="connsiteX724" fmla="*/ 1015389 w 1627909"/>
                            <a:gd name="connsiteY724" fmla="*/ 184006 h 415636"/>
                            <a:gd name="connsiteX725" fmla="*/ 1018852 w 1627909"/>
                            <a:gd name="connsiteY725" fmla="*/ 184006 h 415636"/>
                            <a:gd name="connsiteX726" fmla="*/ 1051757 w 1627909"/>
                            <a:gd name="connsiteY726" fmla="*/ 190067 h 415636"/>
                            <a:gd name="connsiteX727" fmla="*/ 949580 w 1627909"/>
                            <a:gd name="connsiteY727" fmla="*/ 190067 h 415636"/>
                            <a:gd name="connsiteX728" fmla="*/ 948714 w 1627909"/>
                            <a:gd name="connsiteY728" fmla="*/ 189201 h 415636"/>
                            <a:gd name="connsiteX729" fmla="*/ 949580 w 1627909"/>
                            <a:gd name="connsiteY729" fmla="*/ 190067 h 415636"/>
                            <a:gd name="connsiteX730" fmla="*/ 922737 w 1627909"/>
                            <a:gd name="connsiteY730" fmla="*/ 182274 h 415636"/>
                            <a:gd name="connsiteX731" fmla="*/ 922737 w 1627909"/>
                            <a:gd name="connsiteY731" fmla="*/ 182274 h 415636"/>
                            <a:gd name="connsiteX732" fmla="*/ 922737 w 1627909"/>
                            <a:gd name="connsiteY732" fmla="*/ 182274 h 415636"/>
                            <a:gd name="connsiteX733" fmla="*/ 922737 w 1627909"/>
                            <a:gd name="connsiteY733" fmla="*/ 182274 h 415636"/>
                            <a:gd name="connsiteX734" fmla="*/ 922737 w 1627909"/>
                            <a:gd name="connsiteY734" fmla="*/ 182274 h 415636"/>
                            <a:gd name="connsiteX735" fmla="*/ 921871 w 1627909"/>
                            <a:gd name="connsiteY735" fmla="*/ 182274 h 415636"/>
                            <a:gd name="connsiteX736" fmla="*/ 922737 w 1627909"/>
                            <a:gd name="connsiteY736" fmla="*/ 182274 h 415636"/>
                            <a:gd name="connsiteX737" fmla="*/ 922737 w 1627909"/>
                            <a:gd name="connsiteY737" fmla="*/ 182274 h 415636"/>
                            <a:gd name="connsiteX738" fmla="*/ 922737 w 1627909"/>
                            <a:gd name="connsiteY738" fmla="*/ 182274 h 415636"/>
                            <a:gd name="connsiteX739" fmla="*/ 922737 w 1627909"/>
                            <a:gd name="connsiteY739" fmla="*/ 182274 h 415636"/>
                            <a:gd name="connsiteX740" fmla="*/ 715784 w 1627909"/>
                            <a:gd name="connsiteY740" fmla="*/ 170151 h 415636"/>
                            <a:gd name="connsiteX741" fmla="*/ 758214 w 1627909"/>
                            <a:gd name="connsiteY741" fmla="*/ 162358 h 415636"/>
                            <a:gd name="connsiteX742" fmla="*/ 759946 w 1627909"/>
                            <a:gd name="connsiteY742" fmla="*/ 162358 h 415636"/>
                            <a:gd name="connsiteX743" fmla="*/ 715784 w 1627909"/>
                            <a:gd name="connsiteY743" fmla="*/ 170151 h 415636"/>
                            <a:gd name="connsiteX744" fmla="*/ 998937 w 1627909"/>
                            <a:gd name="connsiteY744" fmla="*/ 182274 h 415636"/>
                            <a:gd name="connsiteX745" fmla="*/ 992009 w 1627909"/>
                            <a:gd name="connsiteY745" fmla="*/ 183140 h 415636"/>
                            <a:gd name="connsiteX746" fmla="*/ 990277 w 1627909"/>
                            <a:gd name="connsiteY746" fmla="*/ 183140 h 415636"/>
                            <a:gd name="connsiteX747" fmla="*/ 1001534 w 1627909"/>
                            <a:gd name="connsiteY747" fmla="*/ 182274 h 415636"/>
                            <a:gd name="connsiteX748" fmla="*/ 998937 w 1627909"/>
                            <a:gd name="connsiteY748" fmla="*/ 182274 h 415636"/>
                            <a:gd name="connsiteX749" fmla="*/ 1003266 w 1627909"/>
                            <a:gd name="connsiteY749" fmla="*/ 184871 h 415636"/>
                            <a:gd name="connsiteX750" fmla="*/ 1003266 w 1627909"/>
                            <a:gd name="connsiteY750" fmla="*/ 184871 h 415636"/>
                            <a:gd name="connsiteX751" fmla="*/ 1003266 w 1627909"/>
                            <a:gd name="connsiteY751" fmla="*/ 184871 h 415636"/>
                            <a:gd name="connsiteX752" fmla="*/ 1003266 w 1627909"/>
                            <a:gd name="connsiteY752" fmla="*/ 184871 h 415636"/>
                            <a:gd name="connsiteX753" fmla="*/ 1004998 w 1627909"/>
                            <a:gd name="connsiteY753" fmla="*/ 185738 h 415636"/>
                            <a:gd name="connsiteX754" fmla="*/ 1004998 w 1627909"/>
                            <a:gd name="connsiteY754" fmla="*/ 185738 h 415636"/>
                            <a:gd name="connsiteX755" fmla="*/ 1004998 w 1627909"/>
                            <a:gd name="connsiteY755" fmla="*/ 185738 h 415636"/>
                            <a:gd name="connsiteX756" fmla="*/ 1004998 w 1627909"/>
                            <a:gd name="connsiteY756" fmla="*/ 185738 h 415636"/>
                            <a:gd name="connsiteX757" fmla="*/ 987680 w 1627909"/>
                            <a:gd name="connsiteY757" fmla="*/ 182274 h 415636"/>
                            <a:gd name="connsiteX758" fmla="*/ 987680 w 1627909"/>
                            <a:gd name="connsiteY758" fmla="*/ 182274 h 415636"/>
                            <a:gd name="connsiteX759" fmla="*/ 1026646 w 1627909"/>
                            <a:gd name="connsiteY759" fmla="*/ 177944 h 415636"/>
                            <a:gd name="connsiteX760" fmla="*/ 987680 w 1627909"/>
                            <a:gd name="connsiteY760" fmla="*/ 182274 h 415636"/>
                            <a:gd name="connsiteX761" fmla="*/ 775532 w 1627909"/>
                            <a:gd name="connsiteY761" fmla="*/ 158894 h 415636"/>
                            <a:gd name="connsiteX762" fmla="*/ 785923 w 1627909"/>
                            <a:gd name="connsiteY762" fmla="*/ 156296 h 415636"/>
                            <a:gd name="connsiteX763" fmla="*/ 787655 w 1627909"/>
                            <a:gd name="connsiteY763" fmla="*/ 156296 h 415636"/>
                            <a:gd name="connsiteX764" fmla="*/ 794582 w 1627909"/>
                            <a:gd name="connsiteY764" fmla="*/ 157163 h 415636"/>
                            <a:gd name="connsiteX765" fmla="*/ 783325 w 1627909"/>
                            <a:gd name="connsiteY765" fmla="*/ 158028 h 415636"/>
                            <a:gd name="connsiteX766" fmla="*/ 778130 w 1627909"/>
                            <a:gd name="connsiteY766" fmla="*/ 158894 h 415636"/>
                            <a:gd name="connsiteX767" fmla="*/ 775532 w 1627909"/>
                            <a:gd name="connsiteY767" fmla="*/ 158894 h 415636"/>
                            <a:gd name="connsiteX768" fmla="*/ 738298 w 1627909"/>
                            <a:gd name="connsiteY768" fmla="*/ 151967 h 415636"/>
                            <a:gd name="connsiteX769" fmla="*/ 740030 w 1627909"/>
                            <a:gd name="connsiteY769" fmla="*/ 151101 h 415636"/>
                            <a:gd name="connsiteX770" fmla="*/ 736566 w 1627909"/>
                            <a:gd name="connsiteY770" fmla="*/ 151101 h 415636"/>
                            <a:gd name="connsiteX771" fmla="*/ 733102 w 1627909"/>
                            <a:gd name="connsiteY771" fmla="*/ 150235 h 415636"/>
                            <a:gd name="connsiteX772" fmla="*/ 735700 w 1627909"/>
                            <a:gd name="connsiteY772" fmla="*/ 150235 h 415636"/>
                            <a:gd name="connsiteX773" fmla="*/ 751287 w 1627909"/>
                            <a:gd name="connsiteY773" fmla="*/ 148504 h 415636"/>
                            <a:gd name="connsiteX774" fmla="*/ 759946 w 1627909"/>
                            <a:gd name="connsiteY774" fmla="*/ 150235 h 415636"/>
                            <a:gd name="connsiteX775" fmla="*/ 755616 w 1627909"/>
                            <a:gd name="connsiteY775" fmla="*/ 150235 h 415636"/>
                            <a:gd name="connsiteX776" fmla="*/ 752152 w 1627909"/>
                            <a:gd name="connsiteY776" fmla="*/ 150235 h 415636"/>
                            <a:gd name="connsiteX777" fmla="*/ 751287 w 1627909"/>
                            <a:gd name="connsiteY777" fmla="*/ 150235 h 415636"/>
                            <a:gd name="connsiteX778" fmla="*/ 751287 w 1627909"/>
                            <a:gd name="connsiteY778" fmla="*/ 150235 h 415636"/>
                            <a:gd name="connsiteX779" fmla="*/ 751287 w 1627909"/>
                            <a:gd name="connsiteY779" fmla="*/ 150235 h 415636"/>
                            <a:gd name="connsiteX780" fmla="*/ 751287 w 1627909"/>
                            <a:gd name="connsiteY780" fmla="*/ 150235 h 415636"/>
                            <a:gd name="connsiteX781" fmla="*/ 753884 w 1627909"/>
                            <a:gd name="connsiteY781" fmla="*/ 151967 h 415636"/>
                            <a:gd name="connsiteX782" fmla="*/ 753884 w 1627909"/>
                            <a:gd name="connsiteY782" fmla="*/ 151967 h 415636"/>
                            <a:gd name="connsiteX783" fmla="*/ 753884 w 1627909"/>
                            <a:gd name="connsiteY783" fmla="*/ 151967 h 415636"/>
                            <a:gd name="connsiteX784" fmla="*/ 752152 w 1627909"/>
                            <a:gd name="connsiteY784" fmla="*/ 151967 h 415636"/>
                            <a:gd name="connsiteX785" fmla="*/ 744359 w 1627909"/>
                            <a:gd name="connsiteY785" fmla="*/ 151967 h 415636"/>
                            <a:gd name="connsiteX786" fmla="*/ 738298 w 1627909"/>
                            <a:gd name="connsiteY786" fmla="*/ 151967 h 415636"/>
                            <a:gd name="connsiteX787" fmla="*/ 694137 w 1627909"/>
                            <a:gd name="connsiteY787" fmla="*/ 147637 h 415636"/>
                            <a:gd name="connsiteX788" fmla="*/ 698466 w 1627909"/>
                            <a:gd name="connsiteY788" fmla="*/ 146772 h 415636"/>
                            <a:gd name="connsiteX789" fmla="*/ 699332 w 1627909"/>
                            <a:gd name="connsiteY789" fmla="*/ 146772 h 415636"/>
                            <a:gd name="connsiteX790" fmla="*/ 694137 w 1627909"/>
                            <a:gd name="connsiteY790" fmla="*/ 147637 h 415636"/>
                            <a:gd name="connsiteX791" fmla="*/ 865587 w 1627909"/>
                            <a:gd name="connsiteY791" fmla="*/ 134649 h 415636"/>
                            <a:gd name="connsiteX792" fmla="*/ 869050 w 1627909"/>
                            <a:gd name="connsiteY792" fmla="*/ 137246 h 415636"/>
                            <a:gd name="connsiteX793" fmla="*/ 838743 w 1627909"/>
                            <a:gd name="connsiteY793" fmla="*/ 139845 h 415636"/>
                            <a:gd name="connsiteX794" fmla="*/ 837012 w 1627909"/>
                            <a:gd name="connsiteY794" fmla="*/ 138978 h 415636"/>
                            <a:gd name="connsiteX795" fmla="*/ 835280 w 1627909"/>
                            <a:gd name="connsiteY795" fmla="*/ 138113 h 415636"/>
                            <a:gd name="connsiteX796" fmla="*/ 838743 w 1627909"/>
                            <a:gd name="connsiteY796" fmla="*/ 138113 h 415636"/>
                            <a:gd name="connsiteX797" fmla="*/ 835280 w 1627909"/>
                            <a:gd name="connsiteY797" fmla="*/ 138113 h 415636"/>
                            <a:gd name="connsiteX798" fmla="*/ 831816 w 1627909"/>
                            <a:gd name="connsiteY798" fmla="*/ 135515 h 415636"/>
                            <a:gd name="connsiteX799" fmla="*/ 845671 w 1627909"/>
                            <a:gd name="connsiteY799" fmla="*/ 134649 h 415636"/>
                            <a:gd name="connsiteX800" fmla="*/ 861257 w 1627909"/>
                            <a:gd name="connsiteY800" fmla="*/ 133783 h 415636"/>
                            <a:gd name="connsiteX801" fmla="*/ 864721 w 1627909"/>
                            <a:gd name="connsiteY801" fmla="*/ 133783 h 415636"/>
                            <a:gd name="connsiteX802" fmla="*/ 865587 w 1627909"/>
                            <a:gd name="connsiteY802" fmla="*/ 134649 h 415636"/>
                            <a:gd name="connsiteX803" fmla="*/ 838743 w 1627909"/>
                            <a:gd name="connsiteY803" fmla="*/ 139845 h 415636"/>
                            <a:gd name="connsiteX804" fmla="*/ 857793 w 1627909"/>
                            <a:gd name="connsiteY804" fmla="*/ 145905 h 415636"/>
                            <a:gd name="connsiteX805" fmla="*/ 855196 w 1627909"/>
                            <a:gd name="connsiteY805" fmla="*/ 146772 h 415636"/>
                            <a:gd name="connsiteX806" fmla="*/ 845671 w 1627909"/>
                            <a:gd name="connsiteY806" fmla="*/ 148504 h 415636"/>
                            <a:gd name="connsiteX807" fmla="*/ 826621 w 1627909"/>
                            <a:gd name="connsiteY807" fmla="*/ 140710 h 415636"/>
                            <a:gd name="connsiteX808" fmla="*/ 838743 w 1627909"/>
                            <a:gd name="connsiteY808" fmla="*/ 139845 h 415636"/>
                            <a:gd name="connsiteX809" fmla="*/ 838743 w 1627909"/>
                            <a:gd name="connsiteY809" fmla="*/ 139845 h 415636"/>
                            <a:gd name="connsiteX810" fmla="*/ 892430 w 1627909"/>
                            <a:gd name="connsiteY810" fmla="*/ 141576 h 415636"/>
                            <a:gd name="connsiteX811" fmla="*/ 890698 w 1627909"/>
                            <a:gd name="connsiteY811" fmla="*/ 141576 h 415636"/>
                            <a:gd name="connsiteX812" fmla="*/ 892430 w 1627909"/>
                            <a:gd name="connsiteY812" fmla="*/ 141576 h 415636"/>
                            <a:gd name="connsiteX813" fmla="*/ 892430 w 1627909"/>
                            <a:gd name="connsiteY813" fmla="*/ 141576 h 415636"/>
                            <a:gd name="connsiteX814" fmla="*/ 893296 w 1627909"/>
                            <a:gd name="connsiteY814" fmla="*/ 141576 h 415636"/>
                            <a:gd name="connsiteX815" fmla="*/ 894162 w 1627909"/>
                            <a:gd name="connsiteY815" fmla="*/ 142442 h 415636"/>
                            <a:gd name="connsiteX816" fmla="*/ 865587 w 1627909"/>
                            <a:gd name="connsiteY816" fmla="*/ 148504 h 415636"/>
                            <a:gd name="connsiteX817" fmla="*/ 862989 w 1627909"/>
                            <a:gd name="connsiteY817" fmla="*/ 147637 h 415636"/>
                            <a:gd name="connsiteX818" fmla="*/ 888966 w 1627909"/>
                            <a:gd name="connsiteY818" fmla="*/ 142442 h 415636"/>
                            <a:gd name="connsiteX819" fmla="*/ 893296 w 1627909"/>
                            <a:gd name="connsiteY819" fmla="*/ 141576 h 415636"/>
                            <a:gd name="connsiteX820" fmla="*/ 895027 w 1627909"/>
                            <a:gd name="connsiteY820" fmla="*/ 144174 h 415636"/>
                            <a:gd name="connsiteX821" fmla="*/ 856061 w 1627909"/>
                            <a:gd name="connsiteY821" fmla="*/ 152833 h 415636"/>
                            <a:gd name="connsiteX822" fmla="*/ 854330 w 1627909"/>
                            <a:gd name="connsiteY822" fmla="*/ 151967 h 415636"/>
                            <a:gd name="connsiteX823" fmla="*/ 876843 w 1627909"/>
                            <a:gd name="connsiteY823" fmla="*/ 147637 h 415636"/>
                            <a:gd name="connsiteX824" fmla="*/ 869916 w 1627909"/>
                            <a:gd name="connsiteY824" fmla="*/ 148504 h 415636"/>
                            <a:gd name="connsiteX825" fmla="*/ 853464 w 1627909"/>
                            <a:gd name="connsiteY825" fmla="*/ 151967 h 415636"/>
                            <a:gd name="connsiteX826" fmla="*/ 851732 w 1627909"/>
                            <a:gd name="connsiteY826" fmla="*/ 151101 h 415636"/>
                            <a:gd name="connsiteX827" fmla="*/ 877709 w 1627909"/>
                            <a:gd name="connsiteY827" fmla="*/ 145905 h 415636"/>
                            <a:gd name="connsiteX828" fmla="*/ 893296 w 1627909"/>
                            <a:gd name="connsiteY828" fmla="*/ 142442 h 415636"/>
                            <a:gd name="connsiteX829" fmla="*/ 895027 w 1627909"/>
                            <a:gd name="connsiteY829" fmla="*/ 144174 h 415636"/>
                            <a:gd name="connsiteX830" fmla="*/ 861257 w 1627909"/>
                            <a:gd name="connsiteY830" fmla="*/ 167553 h 415636"/>
                            <a:gd name="connsiteX831" fmla="*/ 861257 w 1627909"/>
                            <a:gd name="connsiteY831" fmla="*/ 167553 h 415636"/>
                            <a:gd name="connsiteX832" fmla="*/ 874246 w 1627909"/>
                            <a:gd name="connsiteY832" fmla="*/ 170151 h 415636"/>
                            <a:gd name="connsiteX833" fmla="*/ 874246 w 1627909"/>
                            <a:gd name="connsiteY833" fmla="*/ 170151 h 415636"/>
                            <a:gd name="connsiteX834" fmla="*/ 861257 w 1627909"/>
                            <a:gd name="connsiteY834" fmla="*/ 167553 h 415636"/>
                            <a:gd name="connsiteX835" fmla="*/ 795448 w 1627909"/>
                            <a:gd name="connsiteY835" fmla="*/ 157163 h 415636"/>
                            <a:gd name="connsiteX836" fmla="*/ 788521 w 1627909"/>
                            <a:gd name="connsiteY836" fmla="*/ 155431 h 415636"/>
                            <a:gd name="connsiteX837" fmla="*/ 798046 w 1627909"/>
                            <a:gd name="connsiteY837" fmla="*/ 152833 h 415636"/>
                            <a:gd name="connsiteX838" fmla="*/ 798912 w 1627909"/>
                            <a:gd name="connsiteY838" fmla="*/ 151967 h 415636"/>
                            <a:gd name="connsiteX839" fmla="*/ 798912 w 1627909"/>
                            <a:gd name="connsiteY839" fmla="*/ 151967 h 415636"/>
                            <a:gd name="connsiteX840" fmla="*/ 799777 w 1627909"/>
                            <a:gd name="connsiteY840" fmla="*/ 151967 h 415636"/>
                            <a:gd name="connsiteX841" fmla="*/ 800643 w 1627909"/>
                            <a:gd name="connsiteY841" fmla="*/ 151967 h 415636"/>
                            <a:gd name="connsiteX842" fmla="*/ 798912 w 1627909"/>
                            <a:gd name="connsiteY842" fmla="*/ 151967 h 415636"/>
                            <a:gd name="connsiteX843" fmla="*/ 797180 w 1627909"/>
                            <a:gd name="connsiteY843" fmla="*/ 151967 h 415636"/>
                            <a:gd name="connsiteX844" fmla="*/ 797180 w 1627909"/>
                            <a:gd name="connsiteY844" fmla="*/ 151967 h 415636"/>
                            <a:gd name="connsiteX845" fmla="*/ 797180 w 1627909"/>
                            <a:gd name="connsiteY845" fmla="*/ 151967 h 415636"/>
                            <a:gd name="connsiteX846" fmla="*/ 797180 w 1627909"/>
                            <a:gd name="connsiteY846" fmla="*/ 151967 h 415636"/>
                            <a:gd name="connsiteX847" fmla="*/ 797180 w 1627909"/>
                            <a:gd name="connsiteY847" fmla="*/ 151967 h 415636"/>
                            <a:gd name="connsiteX848" fmla="*/ 796314 w 1627909"/>
                            <a:gd name="connsiteY848" fmla="*/ 151101 h 415636"/>
                            <a:gd name="connsiteX849" fmla="*/ 797180 w 1627909"/>
                            <a:gd name="connsiteY849" fmla="*/ 148504 h 415636"/>
                            <a:gd name="connsiteX850" fmla="*/ 801509 w 1627909"/>
                            <a:gd name="connsiteY850" fmla="*/ 150235 h 415636"/>
                            <a:gd name="connsiteX851" fmla="*/ 811900 w 1627909"/>
                            <a:gd name="connsiteY851" fmla="*/ 151101 h 415636"/>
                            <a:gd name="connsiteX852" fmla="*/ 804107 w 1627909"/>
                            <a:gd name="connsiteY852" fmla="*/ 147637 h 415636"/>
                            <a:gd name="connsiteX853" fmla="*/ 802375 w 1627909"/>
                            <a:gd name="connsiteY853" fmla="*/ 147637 h 415636"/>
                            <a:gd name="connsiteX854" fmla="*/ 806705 w 1627909"/>
                            <a:gd name="connsiteY854" fmla="*/ 146772 h 415636"/>
                            <a:gd name="connsiteX855" fmla="*/ 800643 w 1627909"/>
                            <a:gd name="connsiteY855" fmla="*/ 147637 h 415636"/>
                            <a:gd name="connsiteX856" fmla="*/ 792850 w 1627909"/>
                            <a:gd name="connsiteY856" fmla="*/ 146772 h 415636"/>
                            <a:gd name="connsiteX857" fmla="*/ 785057 w 1627909"/>
                            <a:gd name="connsiteY857" fmla="*/ 145905 h 415636"/>
                            <a:gd name="connsiteX858" fmla="*/ 783325 w 1627909"/>
                            <a:gd name="connsiteY858" fmla="*/ 145905 h 415636"/>
                            <a:gd name="connsiteX859" fmla="*/ 800643 w 1627909"/>
                            <a:gd name="connsiteY859" fmla="*/ 144174 h 415636"/>
                            <a:gd name="connsiteX860" fmla="*/ 813632 w 1627909"/>
                            <a:gd name="connsiteY860" fmla="*/ 148504 h 415636"/>
                            <a:gd name="connsiteX861" fmla="*/ 826621 w 1627909"/>
                            <a:gd name="connsiteY861" fmla="*/ 152833 h 415636"/>
                            <a:gd name="connsiteX862" fmla="*/ 812766 w 1627909"/>
                            <a:gd name="connsiteY862" fmla="*/ 155431 h 415636"/>
                            <a:gd name="connsiteX863" fmla="*/ 795448 w 1627909"/>
                            <a:gd name="connsiteY863" fmla="*/ 157163 h 415636"/>
                            <a:gd name="connsiteX864" fmla="*/ 781593 w 1627909"/>
                            <a:gd name="connsiteY864" fmla="*/ 145905 h 415636"/>
                            <a:gd name="connsiteX865" fmla="*/ 792850 w 1627909"/>
                            <a:gd name="connsiteY865" fmla="*/ 149369 h 415636"/>
                            <a:gd name="connsiteX866" fmla="*/ 763409 w 1627909"/>
                            <a:gd name="connsiteY866" fmla="*/ 151101 h 415636"/>
                            <a:gd name="connsiteX867" fmla="*/ 754750 w 1627909"/>
                            <a:gd name="connsiteY867" fmla="*/ 149369 h 415636"/>
                            <a:gd name="connsiteX868" fmla="*/ 775532 w 1627909"/>
                            <a:gd name="connsiteY868" fmla="*/ 146772 h 415636"/>
                            <a:gd name="connsiteX869" fmla="*/ 781593 w 1627909"/>
                            <a:gd name="connsiteY869" fmla="*/ 145905 h 415636"/>
                            <a:gd name="connsiteX870" fmla="*/ 824023 w 1627909"/>
                            <a:gd name="connsiteY870" fmla="*/ 136381 h 415636"/>
                            <a:gd name="connsiteX871" fmla="*/ 831816 w 1627909"/>
                            <a:gd name="connsiteY871" fmla="*/ 138113 h 415636"/>
                            <a:gd name="connsiteX872" fmla="*/ 821425 w 1627909"/>
                            <a:gd name="connsiteY872" fmla="*/ 138113 h 415636"/>
                            <a:gd name="connsiteX873" fmla="*/ 820559 w 1627909"/>
                            <a:gd name="connsiteY873" fmla="*/ 137246 h 415636"/>
                            <a:gd name="connsiteX874" fmla="*/ 819693 w 1627909"/>
                            <a:gd name="connsiteY874" fmla="*/ 136381 h 415636"/>
                            <a:gd name="connsiteX875" fmla="*/ 824023 w 1627909"/>
                            <a:gd name="connsiteY875" fmla="*/ 136381 h 415636"/>
                            <a:gd name="connsiteX876" fmla="*/ 850000 w 1627909"/>
                            <a:gd name="connsiteY876" fmla="*/ 150235 h 415636"/>
                            <a:gd name="connsiteX877" fmla="*/ 850000 w 1627909"/>
                            <a:gd name="connsiteY877" fmla="*/ 150235 h 415636"/>
                            <a:gd name="connsiteX878" fmla="*/ 860391 w 1627909"/>
                            <a:gd name="connsiteY878" fmla="*/ 147637 h 415636"/>
                            <a:gd name="connsiteX879" fmla="*/ 861257 w 1627909"/>
                            <a:gd name="connsiteY879" fmla="*/ 147637 h 415636"/>
                            <a:gd name="connsiteX880" fmla="*/ 864721 w 1627909"/>
                            <a:gd name="connsiteY880" fmla="*/ 148504 h 415636"/>
                            <a:gd name="connsiteX881" fmla="*/ 851732 w 1627909"/>
                            <a:gd name="connsiteY881" fmla="*/ 151101 h 415636"/>
                            <a:gd name="connsiteX882" fmla="*/ 850000 w 1627909"/>
                            <a:gd name="connsiteY882" fmla="*/ 150235 h 415636"/>
                            <a:gd name="connsiteX883" fmla="*/ 832682 w 1627909"/>
                            <a:gd name="connsiteY883" fmla="*/ 154565 h 415636"/>
                            <a:gd name="connsiteX884" fmla="*/ 819693 w 1627909"/>
                            <a:gd name="connsiteY884" fmla="*/ 156296 h 415636"/>
                            <a:gd name="connsiteX885" fmla="*/ 830950 w 1627909"/>
                            <a:gd name="connsiteY885" fmla="*/ 153699 h 415636"/>
                            <a:gd name="connsiteX886" fmla="*/ 832682 w 1627909"/>
                            <a:gd name="connsiteY886" fmla="*/ 154565 h 415636"/>
                            <a:gd name="connsiteX887" fmla="*/ 834414 w 1627909"/>
                            <a:gd name="connsiteY887" fmla="*/ 154565 h 415636"/>
                            <a:gd name="connsiteX888" fmla="*/ 835280 w 1627909"/>
                            <a:gd name="connsiteY888" fmla="*/ 154565 h 415636"/>
                            <a:gd name="connsiteX889" fmla="*/ 836146 w 1627909"/>
                            <a:gd name="connsiteY889" fmla="*/ 154565 h 415636"/>
                            <a:gd name="connsiteX890" fmla="*/ 804107 w 1627909"/>
                            <a:gd name="connsiteY890" fmla="*/ 161492 h 415636"/>
                            <a:gd name="connsiteX891" fmla="*/ 834414 w 1627909"/>
                            <a:gd name="connsiteY891" fmla="*/ 154565 h 415636"/>
                            <a:gd name="connsiteX892" fmla="*/ 875112 w 1627909"/>
                            <a:gd name="connsiteY892" fmla="*/ 171017 h 415636"/>
                            <a:gd name="connsiteX893" fmla="*/ 862123 w 1627909"/>
                            <a:gd name="connsiteY893" fmla="*/ 168419 h 415636"/>
                            <a:gd name="connsiteX894" fmla="*/ 863855 w 1627909"/>
                            <a:gd name="connsiteY894" fmla="*/ 167553 h 415636"/>
                            <a:gd name="connsiteX895" fmla="*/ 875977 w 1627909"/>
                            <a:gd name="connsiteY895" fmla="*/ 171017 h 415636"/>
                            <a:gd name="connsiteX896" fmla="*/ 875112 w 1627909"/>
                            <a:gd name="connsiteY896" fmla="*/ 171017 h 415636"/>
                            <a:gd name="connsiteX897" fmla="*/ 875977 w 1627909"/>
                            <a:gd name="connsiteY897" fmla="*/ 170151 h 415636"/>
                            <a:gd name="connsiteX898" fmla="*/ 863855 w 1627909"/>
                            <a:gd name="connsiteY898" fmla="*/ 166688 h 415636"/>
                            <a:gd name="connsiteX899" fmla="*/ 864721 w 1627909"/>
                            <a:gd name="connsiteY899" fmla="*/ 166688 h 415636"/>
                            <a:gd name="connsiteX900" fmla="*/ 860391 w 1627909"/>
                            <a:gd name="connsiteY900" fmla="*/ 165822 h 415636"/>
                            <a:gd name="connsiteX901" fmla="*/ 860391 w 1627909"/>
                            <a:gd name="connsiteY901" fmla="*/ 163224 h 415636"/>
                            <a:gd name="connsiteX902" fmla="*/ 871648 w 1627909"/>
                            <a:gd name="connsiteY902" fmla="*/ 165822 h 415636"/>
                            <a:gd name="connsiteX903" fmla="*/ 879441 w 1627909"/>
                            <a:gd name="connsiteY903" fmla="*/ 168419 h 415636"/>
                            <a:gd name="connsiteX904" fmla="*/ 875977 w 1627909"/>
                            <a:gd name="connsiteY904" fmla="*/ 170151 h 415636"/>
                            <a:gd name="connsiteX905" fmla="*/ 860391 w 1627909"/>
                            <a:gd name="connsiteY905" fmla="*/ 147637 h 415636"/>
                            <a:gd name="connsiteX906" fmla="*/ 852598 w 1627909"/>
                            <a:gd name="connsiteY906" fmla="*/ 149369 h 415636"/>
                            <a:gd name="connsiteX907" fmla="*/ 848268 w 1627909"/>
                            <a:gd name="connsiteY907" fmla="*/ 150235 h 415636"/>
                            <a:gd name="connsiteX908" fmla="*/ 847402 w 1627909"/>
                            <a:gd name="connsiteY908" fmla="*/ 150235 h 415636"/>
                            <a:gd name="connsiteX909" fmla="*/ 860391 w 1627909"/>
                            <a:gd name="connsiteY909" fmla="*/ 147637 h 415636"/>
                            <a:gd name="connsiteX910" fmla="*/ 860391 w 1627909"/>
                            <a:gd name="connsiteY910" fmla="*/ 147637 h 415636"/>
                            <a:gd name="connsiteX911" fmla="*/ 830084 w 1627909"/>
                            <a:gd name="connsiteY911" fmla="*/ 139845 h 415636"/>
                            <a:gd name="connsiteX912" fmla="*/ 825755 w 1627909"/>
                            <a:gd name="connsiteY912" fmla="*/ 139845 h 415636"/>
                            <a:gd name="connsiteX913" fmla="*/ 822291 w 1627909"/>
                            <a:gd name="connsiteY913" fmla="*/ 138113 h 415636"/>
                            <a:gd name="connsiteX914" fmla="*/ 832682 w 1627909"/>
                            <a:gd name="connsiteY914" fmla="*/ 137246 h 415636"/>
                            <a:gd name="connsiteX915" fmla="*/ 837012 w 1627909"/>
                            <a:gd name="connsiteY915" fmla="*/ 138978 h 415636"/>
                            <a:gd name="connsiteX916" fmla="*/ 830084 w 1627909"/>
                            <a:gd name="connsiteY916" fmla="*/ 139845 h 415636"/>
                            <a:gd name="connsiteX917" fmla="*/ 760811 w 1627909"/>
                            <a:gd name="connsiteY917" fmla="*/ 134649 h 415636"/>
                            <a:gd name="connsiteX918" fmla="*/ 735700 w 1627909"/>
                            <a:gd name="connsiteY918" fmla="*/ 134649 h 415636"/>
                            <a:gd name="connsiteX919" fmla="*/ 759946 w 1627909"/>
                            <a:gd name="connsiteY919" fmla="*/ 133783 h 415636"/>
                            <a:gd name="connsiteX920" fmla="*/ 760811 w 1627909"/>
                            <a:gd name="connsiteY920" fmla="*/ 134649 h 415636"/>
                            <a:gd name="connsiteX921" fmla="*/ 753018 w 1627909"/>
                            <a:gd name="connsiteY921" fmla="*/ 143308 h 415636"/>
                            <a:gd name="connsiteX922" fmla="*/ 792850 w 1627909"/>
                            <a:gd name="connsiteY922" fmla="*/ 140710 h 415636"/>
                            <a:gd name="connsiteX923" fmla="*/ 794582 w 1627909"/>
                            <a:gd name="connsiteY923" fmla="*/ 141576 h 415636"/>
                            <a:gd name="connsiteX924" fmla="*/ 776398 w 1627909"/>
                            <a:gd name="connsiteY924" fmla="*/ 142442 h 415636"/>
                            <a:gd name="connsiteX925" fmla="*/ 732237 w 1627909"/>
                            <a:gd name="connsiteY925" fmla="*/ 145040 h 415636"/>
                            <a:gd name="connsiteX926" fmla="*/ 730505 w 1627909"/>
                            <a:gd name="connsiteY926" fmla="*/ 145040 h 415636"/>
                            <a:gd name="connsiteX927" fmla="*/ 753018 w 1627909"/>
                            <a:gd name="connsiteY927" fmla="*/ 143308 h 415636"/>
                            <a:gd name="connsiteX928" fmla="*/ 804107 w 1627909"/>
                            <a:gd name="connsiteY928" fmla="*/ 164090 h 415636"/>
                            <a:gd name="connsiteX929" fmla="*/ 837877 w 1627909"/>
                            <a:gd name="connsiteY929" fmla="*/ 156296 h 415636"/>
                            <a:gd name="connsiteX930" fmla="*/ 840475 w 1627909"/>
                            <a:gd name="connsiteY930" fmla="*/ 157163 h 415636"/>
                            <a:gd name="connsiteX931" fmla="*/ 809302 w 1627909"/>
                            <a:gd name="connsiteY931" fmla="*/ 164956 h 415636"/>
                            <a:gd name="connsiteX932" fmla="*/ 804107 w 1627909"/>
                            <a:gd name="connsiteY932" fmla="*/ 164090 h 415636"/>
                            <a:gd name="connsiteX933" fmla="*/ 858659 w 1627909"/>
                            <a:gd name="connsiteY933" fmla="*/ 168419 h 415636"/>
                            <a:gd name="connsiteX934" fmla="*/ 870782 w 1627909"/>
                            <a:gd name="connsiteY934" fmla="*/ 171017 h 415636"/>
                            <a:gd name="connsiteX935" fmla="*/ 872514 w 1627909"/>
                            <a:gd name="connsiteY935" fmla="*/ 171017 h 415636"/>
                            <a:gd name="connsiteX936" fmla="*/ 867318 w 1627909"/>
                            <a:gd name="connsiteY936" fmla="*/ 172749 h 415636"/>
                            <a:gd name="connsiteX937" fmla="*/ 852598 w 1627909"/>
                            <a:gd name="connsiteY937" fmla="*/ 170151 h 415636"/>
                            <a:gd name="connsiteX938" fmla="*/ 858659 w 1627909"/>
                            <a:gd name="connsiteY938" fmla="*/ 168419 h 415636"/>
                            <a:gd name="connsiteX939" fmla="*/ 912346 w 1627909"/>
                            <a:gd name="connsiteY939" fmla="*/ 178810 h 415636"/>
                            <a:gd name="connsiteX940" fmla="*/ 912346 w 1627909"/>
                            <a:gd name="connsiteY940" fmla="*/ 178810 h 415636"/>
                            <a:gd name="connsiteX941" fmla="*/ 912346 w 1627909"/>
                            <a:gd name="connsiteY941" fmla="*/ 178810 h 415636"/>
                            <a:gd name="connsiteX942" fmla="*/ 912346 w 1627909"/>
                            <a:gd name="connsiteY942" fmla="*/ 178810 h 415636"/>
                            <a:gd name="connsiteX943" fmla="*/ 912346 w 1627909"/>
                            <a:gd name="connsiteY943" fmla="*/ 178810 h 415636"/>
                            <a:gd name="connsiteX944" fmla="*/ 963434 w 1627909"/>
                            <a:gd name="connsiteY944" fmla="*/ 179676 h 415636"/>
                            <a:gd name="connsiteX945" fmla="*/ 963434 w 1627909"/>
                            <a:gd name="connsiteY945" fmla="*/ 179676 h 415636"/>
                            <a:gd name="connsiteX946" fmla="*/ 963434 w 1627909"/>
                            <a:gd name="connsiteY946" fmla="*/ 179676 h 415636"/>
                            <a:gd name="connsiteX947" fmla="*/ 963434 w 1627909"/>
                            <a:gd name="connsiteY947" fmla="*/ 179676 h 415636"/>
                            <a:gd name="connsiteX948" fmla="*/ 963434 w 1627909"/>
                            <a:gd name="connsiteY948" fmla="*/ 179676 h 415636"/>
                            <a:gd name="connsiteX949" fmla="*/ 938323 w 1627909"/>
                            <a:gd name="connsiteY949" fmla="*/ 186603 h 415636"/>
                            <a:gd name="connsiteX950" fmla="*/ 938323 w 1627909"/>
                            <a:gd name="connsiteY950" fmla="*/ 186603 h 415636"/>
                            <a:gd name="connsiteX951" fmla="*/ 938323 w 1627909"/>
                            <a:gd name="connsiteY951" fmla="*/ 186603 h 415636"/>
                            <a:gd name="connsiteX952" fmla="*/ 940921 w 1627909"/>
                            <a:gd name="connsiteY952" fmla="*/ 187470 h 415636"/>
                            <a:gd name="connsiteX953" fmla="*/ 940921 w 1627909"/>
                            <a:gd name="connsiteY953" fmla="*/ 187470 h 415636"/>
                            <a:gd name="connsiteX954" fmla="*/ 940921 w 1627909"/>
                            <a:gd name="connsiteY954" fmla="*/ 187470 h 415636"/>
                            <a:gd name="connsiteX955" fmla="*/ 940921 w 1627909"/>
                            <a:gd name="connsiteY955" fmla="*/ 187470 h 415636"/>
                            <a:gd name="connsiteX956" fmla="*/ 963434 w 1627909"/>
                            <a:gd name="connsiteY956" fmla="*/ 179676 h 415636"/>
                            <a:gd name="connsiteX957" fmla="*/ 963434 w 1627909"/>
                            <a:gd name="connsiteY957" fmla="*/ 179676 h 415636"/>
                            <a:gd name="connsiteX958" fmla="*/ 963434 w 1627909"/>
                            <a:gd name="connsiteY958" fmla="*/ 179676 h 415636"/>
                            <a:gd name="connsiteX959" fmla="*/ 963434 w 1627909"/>
                            <a:gd name="connsiteY959" fmla="*/ 179676 h 415636"/>
                            <a:gd name="connsiteX960" fmla="*/ 958239 w 1627909"/>
                            <a:gd name="connsiteY960" fmla="*/ 179676 h 415636"/>
                            <a:gd name="connsiteX961" fmla="*/ 960837 w 1627909"/>
                            <a:gd name="connsiteY961" fmla="*/ 179676 h 415636"/>
                            <a:gd name="connsiteX962" fmla="*/ 958239 w 1627909"/>
                            <a:gd name="connsiteY962" fmla="*/ 179676 h 415636"/>
                            <a:gd name="connsiteX963" fmla="*/ 921005 w 1627909"/>
                            <a:gd name="connsiteY963" fmla="*/ 170151 h 415636"/>
                            <a:gd name="connsiteX964" fmla="*/ 920139 w 1627909"/>
                            <a:gd name="connsiteY964" fmla="*/ 171883 h 415636"/>
                            <a:gd name="connsiteX965" fmla="*/ 920139 w 1627909"/>
                            <a:gd name="connsiteY965" fmla="*/ 171017 h 415636"/>
                            <a:gd name="connsiteX966" fmla="*/ 919273 w 1627909"/>
                            <a:gd name="connsiteY966" fmla="*/ 168419 h 415636"/>
                            <a:gd name="connsiteX967" fmla="*/ 921005 w 1627909"/>
                            <a:gd name="connsiteY967" fmla="*/ 170151 h 415636"/>
                            <a:gd name="connsiteX968" fmla="*/ 916675 w 1627909"/>
                            <a:gd name="connsiteY968" fmla="*/ 173615 h 415636"/>
                            <a:gd name="connsiteX969" fmla="*/ 916675 w 1627909"/>
                            <a:gd name="connsiteY969" fmla="*/ 173615 h 415636"/>
                            <a:gd name="connsiteX970" fmla="*/ 914943 w 1627909"/>
                            <a:gd name="connsiteY970" fmla="*/ 176212 h 415636"/>
                            <a:gd name="connsiteX971" fmla="*/ 914078 w 1627909"/>
                            <a:gd name="connsiteY971" fmla="*/ 176212 h 415636"/>
                            <a:gd name="connsiteX972" fmla="*/ 916675 w 1627909"/>
                            <a:gd name="connsiteY972" fmla="*/ 173615 h 415636"/>
                            <a:gd name="connsiteX973" fmla="*/ 925334 w 1627909"/>
                            <a:gd name="connsiteY973" fmla="*/ 173615 h 415636"/>
                            <a:gd name="connsiteX974" fmla="*/ 926200 w 1627909"/>
                            <a:gd name="connsiteY974" fmla="*/ 174481 h 415636"/>
                            <a:gd name="connsiteX975" fmla="*/ 925334 w 1627909"/>
                            <a:gd name="connsiteY975" fmla="*/ 176212 h 415636"/>
                            <a:gd name="connsiteX976" fmla="*/ 924468 w 1627909"/>
                            <a:gd name="connsiteY976" fmla="*/ 175347 h 415636"/>
                            <a:gd name="connsiteX977" fmla="*/ 925334 w 1627909"/>
                            <a:gd name="connsiteY977" fmla="*/ 173615 h 415636"/>
                            <a:gd name="connsiteX978" fmla="*/ 941787 w 1627909"/>
                            <a:gd name="connsiteY978" fmla="*/ 187470 h 415636"/>
                            <a:gd name="connsiteX979" fmla="*/ 941787 w 1627909"/>
                            <a:gd name="connsiteY979" fmla="*/ 187470 h 415636"/>
                            <a:gd name="connsiteX980" fmla="*/ 941787 w 1627909"/>
                            <a:gd name="connsiteY980" fmla="*/ 187470 h 415636"/>
                            <a:gd name="connsiteX981" fmla="*/ 941787 w 1627909"/>
                            <a:gd name="connsiteY981" fmla="*/ 187470 h 415636"/>
                            <a:gd name="connsiteX982" fmla="*/ 941787 w 1627909"/>
                            <a:gd name="connsiteY982" fmla="*/ 187470 h 415636"/>
                            <a:gd name="connsiteX983" fmla="*/ 957373 w 1627909"/>
                            <a:gd name="connsiteY983" fmla="*/ 184871 h 415636"/>
                            <a:gd name="connsiteX984" fmla="*/ 957373 w 1627909"/>
                            <a:gd name="connsiteY984" fmla="*/ 184871 h 415636"/>
                            <a:gd name="connsiteX985" fmla="*/ 957373 w 1627909"/>
                            <a:gd name="connsiteY985" fmla="*/ 184871 h 415636"/>
                            <a:gd name="connsiteX986" fmla="*/ 957373 w 1627909"/>
                            <a:gd name="connsiteY986" fmla="*/ 184871 h 415636"/>
                            <a:gd name="connsiteX987" fmla="*/ 957373 w 1627909"/>
                            <a:gd name="connsiteY987" fmla="*/ 184871 h 415636"/>
                            <a:gd name="connsiteX988" fmla="*/ 982484 w 1627909"/>
                            <a:gd name="connsiteY988" fmla="*/ 180542 h 415636"/>
                            <a:gd name="connsiteX989" fmla="*/ 997205 w 1627909"/>
                            <a:gd name="connsiteY989" fmla="*/ 177944 h 415636"/>
                            <a:gd name="connsiteX990" fmla="*/ 982484 w 1627909"/>
                            <a:gd name="connsiteY990" fmla="*/ 180542 h 415636"/>
                            <a:gd name="connsiteX991" fmla="*/ 982484 w 1627909"/>
                            <a:gd name="connsiteY991" fmla="*/ 180542 h 415636"/>
                            <a:gd name="connsiteX992" fmla="*/ 980752 w 1627909"/>
                            <a:gd name="connsiteY992" fmla="*/ 179676 h 415636"/>
                            <a:gd name="connsiteX993" fmla="*/ 987680 w 1627909"/>
                            <a:gd name="connsiteY993" fmla="*/ 178810 h 415636"/>
                            <a:gd name="connsiteX994" fmla="*/ 980752 w 1627909"/>
                            <a:gd name="connsiteY994" fmla="*/ 179676 h 415636"/>
                            <a:gd name="connsiteX995" fmla="*/ 980752 w 1627909"/>
                            <a:gd name="connsiteY995" fmla="*/ 179676 h 415636"/>
                            <a:gd name="connsiteX996" fmla="*/ 899357 w 1627909"/>
                            <a:gd name="connsiteY996" fmla="*/ 159760 h 415636"/>
                            <a:gd name="connsiteX997" fmla="*/ 896759 w 1627909"/>
                            <a:gd name="connsiteY997" fmla="*/ 158028 h 415636"/>
                            <a:gd name="connsiteX998" fmla="*/ 895893 w 1627909"/>
                            <a:gd name="connsiteY998" fmla="*/ 160626 h 415636"/>
                            <a:gd name="connsiteX999" fmla="*/ 886368 w 1627909"/>
                            <a:gd name="connsiteY999" fmla="*/ 164956 h 415636"/>
                            <a:gd name="connsiteX1000" fmla="*/ 882905 w 1627909"/>
                            <a:gd name="connsiteY1000" fmla="*/ 163224 h 415636"/>
                            <a:gd name="connsiteX1001" fmla="*/ 867318 w 1627909"/>
                            <a:gd name="connsiteY1001" fmla="*/ 157163 h 415636"/>
                            <a:gd name="connsiteX1002" fmla="*/ 871648 w 1627909"/>
                            <a:gd name="connsiteY1002" fmla="*/ 154565 h 415636"/>
                            <a:gd name="connsiteX1003" fmla="*/ 880307 w 1627909"/>
                            <a:gd name="connsiteY1003" fmla="*/ 150235 h 415636"/>
                            <a:gd name="connsiteX1004" fmla="*/ 888100 w 1627909"/>
                            <a:gd name="connsiteY1004" fmla="*/ 146772 h 415636"/>
                            <a:gd name="connsiteX1005" fmla="*/ 895027 w 1627909"/>
                            <a:gd name="connsiteY1005" fmla="*/ 144174 h 415636"/>
                            <a:gd name="connsiteX1006" fmla="*/ 895893 w 1627909"/>
                            <a:gd name="connsiteY1006" fmla="*/ 144174 h 415636"/>
                            <a:gd name="connsiteX1007" fmla="*/ 907150 w 1627909"/>
                            <a:gd name="connsiteY1007" fmla="*/ 155431 h 415636"/>
                            <a:gd name="connsiteX1008" fmla="*/ 899357 w 1627909"/>
                            <a:gd name="connsiteY1008" fmla="*/ 159760 h 415636"/>
                            <a:gd name="connsiteX1009" fmla="*/ 888966 w 1627909"/>
                            <a:gd name="connsiteY1009" fmla="*/ 137246 h 415636"/>
                            <a:gd name="connsiteX1010" fmla="*/ 892430 w 1627909"/>
                            <a:gd name="connsiteY1010" fmla="*/ 140710 h 415636"/>
                            <a:gd name="connsiteX1011" fmla="*/ 859525 w 1627909"/>
                            <a:gd name="connsiteY1011" fmla="*/ 146772 h 415636"/>
                            <a:gd name="connsiteX1012" fmla="*/ 851732 w 1627909"/>
                            <a:gd name="connsiteY1012" fmla="*/ 144174 h 415636"/>
                            <a:gd name="connsiteX1013" fmla="*/ 839609 w 1627909"/>
                            <a:gd name="connsiteY1013" fmla="*/ 139845 h 415636"/>
                            <a:gd name="connsiteX1014" fmla="*/ 869050 w 1627909"/>
                            <a:gd name="connsiteY1014" fmla="*/ 137246 h 415636"/>
                            <a:gd name="connsiteX1015" fmla="*/ 877709 w 1627909"/>
                            <a:gd name="connsiteY1015" fmla="*/ 142442 h 415636"/>
                            <a:gd name="connsiteX1016" fmla="*/ 877709 w 1627909"/>
                            <a:gd name="connsiteY1016" fmla="*/ 141576 h 415636"/>
                            <a:gd name="connsiteX1017" fmla="*/ 876843 w 1627909"/>
                            <a:gd name="connsiteY1017" fmla="*/ 138978 h 415636"/>
                            <a:gd name="connsiteX1018" fmla="*/ 876843 w 1627909"/>
                            <a:gd name="connsiteY1018" fmla="*/ 136381 h 415636"/>
                            <a:gd name="connsiteX1019" fmla="*/ 884637 w 1627909"/>
                            <a:gd name="connsiteY1019" fmla="*/ 135515 h 415636"/>
                            <a:gd name="connsiteX1020" fmla="*/ 876843 w 1627909"/>
                            <a:gd name="connsiteY1020" fmla="*/ 136381 h 415636"/>
                            <a:gd name="connsiteX1021" fmla="*/ 876843 w 1627909"/>
                            <a:gd name="connsiteY1021" fmla="*/ 135515 h 415636"/>
                            <a:gd name="connsiteX1022" fmla="*/ 870782 w 1627909"/>
                            <a:gd name="connsiteY1022" fmla="*/ 130319 h 415636"/>
                            <a:gd name="connsiteX1023" fmla="*/ 884637 w 1627909"/>
                            <a:gd name="connsiteY1023" fmla="*/ 130319 h 415636"/>
                            <a:gd name="connsiteX1024" fmla="*/ 888966 w 1627909"/>
                            <a:gd name="connsiteY1024" fmla="*/ 137246 h 415636"/>
                            <a:gd name="connsiteX1025" fmla="*/ 863855 w 1627909"/>
                            <a:gd name="connsiteY1025" fmla="*/ 132051 h 415636"/>
                            <a:gd name="connsiteX1026" fmla="*/ 829218 w 1627909"/>
                            <a:gd name="connsiteY1026" fmla="*/ 132917 h 415636"/>
                            <a:gd name="connsiteX1027" fmla="*/ 828352 w 1627909"/>
                            <a:gd name="connsiteY1027" fmla="*/ 132051 h 415636"/>
                            <a:gd name="connsiteX1028" fmla="*/ 863855 w 1627909"/>
                            <a:gd name="connsiteY1028" fmla="*/ 132051 h 415636"/>
                            <a:gd name="connsiteX1029" fmla="*/ 863855 w 1627909"/>
                            <a:gd name="connsiteY1029" fmla="*/ 132051 h 415636"/>
                            <a:gd name="connsiteX1030" fmla="*/ 752152 w 1627909"/>
                            <a:gd name="connsiteY1030" fmla="*/ 132051 h 415636"/>
                            <a:gd name="connsiteX1031" fmla="*/ 743493 w 1627909"/>
                            <a:gd name="connsiteY1031" fmla="*/ 132051 h 415636"/>
                            <a:gd name="connsiteX1032" fmla="*/ 750421 w 1627909"/>
                            <a:gd name="connsiteY1032" fmla="*/ 132051 h 415636"/>
                            <a:gd name="connsiteX1033" fmla="*/ 752152 w 1627909"/>
                            <a:gd name="connsiteY1033" fmla="*/ 132051 h 415636"/>
                            <a:gd name="connsiteX1034" fmla="*/ 727907 w 1627909"/>
                            <a:gd name="connsiteY1034" fmla="*/ 145040 h 415636"/>
                            <a:gd name="connsiteX1035" fmla="*/ 728773 w 1627909"/>
                            <a:gd name="connsiteY1035" fmla="*/ 145040 h 415636"/>
                            <a:gd name="connsiteX1036" fmla="*/ 707125 w 1627909"/>
                            <a:gd name="connsiteY1036" fmla="*/ 146772 h 415636"/>
                            <a:gd name="connsiteX1037" fmla="*/ 705393 w 1627909"/>
                            <a:gd name="connsiteY1037" fmla="*/ 146772 h 415636"/>
                            <a:gd name="connsiteX1038" fmla="*/ 727907 w 1627909"/>
                            <a:gd name="connsiteY1038" fmla="*/ 145040 h 415636"/>
                            <a:gd name="connsiteX1039" fmla="*/ 717516 w 1627909"/>
                            <a:gd name="connsiteY1039" fmla="*/ 152833 h 415636"/>
                            <a:gd name="connsiteX1040" fmla="*/ 720980 w 1627909"/>
                            <a:gd name="connsiteY1040" fmla="*/ 153699 h 415636"/>
                            <a:gd name="connsiteX1041" fmla="*/ 707991 w 1627909"/>
                            <a:gd name="connsiteY1041" fmla="*/ 155431 h 415636"/>
                            <a:gd name="connsiteX1042" fmla="*/ 701064 w 1627909"/>
                            <a:gd name="connsiteY1042" fmla="*/ 154565 h 415636"/>
                            <a:gd name="connsiteX1043" fmla="*/ 717516 w 1627909"/>
                            <a:gd name="connsiteY1043" fmla="*/ 152833 h 415636"/>
                            <a:gd name="connsiteX1044" fmla="*/ 851732 w 1627909"/>
                            <a:gd name="connsiteY1044" fmla="*/ 171883 h 415636"/>
                            <a:gd name="connsiteX1045" fmla="*/ 867318 w 1627909"/>
                            <a:gd name="connsiteY1045" fmla="*/ 173615 h 415636"/>
                            <a:gd name="connsiteX1046" fmla="*/ 865587 w 1627909"/>
                            <a:gd name="connsiteY1046" fmla="*/ 174481 h 415636"/>
                            <a:gd name="connsiteX1047" fmla="*/ 850000 w 1627909"/>
                            <a:gd name="connsiteY1047" fmla="*/ 172749 h 415636"/>
                            <a:gd name="connsiteX1048" fmla="*/ 851732 w 1627909"/>
                            <a:gd name="connsiteY1048" fmla="*/ 171883 h 415636"/>
                            <a:gd name="connsiteX1049" fmla="*/ 911480 w 1627909"/>
                            <a:gd name="connsiteY1049" fmla="*/ 179676 h 415636"/>
                            <a:gd name="connsiteX1050" fmla="*/ 911480 w 1627909"/>
                            <a:gd name="connsiteY1050" fmla="*/ 179676 h 415636"/>
                            <a:gd name="connsiteX1051" fmla="*/ 911480 w 1627909"/>
                            <a:gd name="connsiteY1051" fmla="*/ 179676 h 415636"/>
                            <a:gd name="connsiteX1052" fmla="*/ 911480 w 1627909"/>
                            <a:gd name="connsiteY1052" fmla="*/ 179676 h 415636"/>
                            <a:gd name="connsiteX1053" fmla="*/ 911480 w 1627909"/>
                            <a:gd name="connsiteY1053" fmla="*/ 179676 h 415636"/>
                            <a:gd name="connsiteX1054" fmla="*/ 911480 w 1627909"/>
                            <a:gd name="connsiteY1054" fmla="*/ 179676 h 415636"/>
                            <a:gd name="connsiteX1055" fmla="*/ 916675 w 1627909"/>
                            <a:gd name="connsiteY1055" fmla="*/ 180542 h 415636"/>
                            <a:gd name="connsiteX1056" fmla="*/ 917541 w 1627909"/>
                            <a:gd name="connsiteY1056" fmla="*/ 180542 h 415636"/>
                            <a:gd name="connsiteX1057" fmla="*/ 918407 w 1627909"/>
                            <a:gd name="connsiteY1057" fmla="*/ 180542 h 415636"/>
                            <a:gd name="connsiteX1058" fmla="*/ 916675 w 1627909"/>
                            <a:gd name="connsiteY1058" fmla="*/ 180542 h 415636"/>
                            <a:gd name="connsiteX1059" fmla="*/ 916675 w 1627909"/>
                            <a:gd name="connsiteY1059" fmla="*/ 180542 h 415636"/>
                            <a:gd name="connsiteX1060" fmla="*/ 921005 w 1627909"/>
                            <a:gd name="connsiteY1060" fmla="*/ 181408 h 415636"/>
                            <a:gd name="connsiteX1061" fmla="*/ 921005 w 1627909"/>
                            <a:gd name="connsiteY1061" fmla="*/ 181408 h 415636"/>
                            <a:gd name="connsiteX1062" fmla="*/ 921005 w 1627909"/>
                            <a:gd name="connsiteY1062" fmla="*/ 181408 h 415636"/>
                            <a:gd name="connsiteX1063" fmla="*/ 921005 w 1627909"/>
                            <a:gd name="connsiteY1063" fmla="*/ 181408 h 415636"/>
                            <a:gd name="connsiteX1064" fmla="*/ 921005 w 1627909"/>
                            <a:gd name="connsiteY1064" fmla="*/ 181408 h 415636"/>
                            <a:gd name="connsiteX1065" fmla="*/ 921005 w 1627909"/>
                            <a:gd name="connsiteY1065" fmla="*/ 181408 h 415636"/>
                            <a:gd name="connsiteX1066" fmla="*/ 921005 w 1627909"/>
                            <a:gd name="connsiteY1066" fmla="*/ 181408 h 415636"/>
                            <a:gd name="connsiteX1067" fmla="*/ 921005 w 1627909"/>
                            <a:gd name="connsiteY1067" fmla="*/ 181408 h 415636"/>
                            <a:gd name="connsiteX1068" fmla="*/ 921005 w 1627909"/>
                            <a:gd name="connsiteY1068" fmla="*/ 181408 h 415636"/>
                            <a:gd name="connsiteX1069" fmla="*/ 921005 w 1627909"/>
                            <a:gd name="connsiteY1069" fmla="*/ 181408 h 415636"/>
                            <a:gd name="connsiteX1070" fmla="*/ 921005 w 1627909"/>
                            <a:gd name="connsiteY1070" fmla="*/ 181408 h 415636"/>
                            <a:gd name="connsiteX1071" fmla="*/ 921005 w 1627909"/>
                            <a:gd name="connsiteY1071" fmla="*/ 181408 h 415636"/>
                            <a:gd name="connsiteX1072" fmla="*/ 921005 w 1627909"/>
                            <a:gd name="connsiteY1072" fmla="*/ 181408 h 415636"/>
                            <a:gd name="connsiteX1073" fmla="*/ 921005 w 1627909"/>
                            <a:gd name="connsiteY1073" fmla="*/ 181408 h 415636"/>
                            <a:gd name="connsiteX1074" fmla="*/ 921005 w 1627909"/>
                            <a:gd name="connsiteY1074" fmla="*/ 181408 h 415636"/>
                            <a:gd name="connsiteX1075" fmla="*/ 925334 w 1627909"/>
                            <a:gd name="connsiteY1075" fmla="*/ 182274 h 415636"/>
                            <a:gd name="connsiteX1076" fmla="*/ 924468 w 1627909"/>
                            <a:gd name="connsiteY1076" fmla="*/ 182274 h 415636"/>
                            <a:gd name="connsiteX1077" fmla="*/ 925334 w 1627909"/>
                            <a:gd name="connsiteY1077" fmla="*/ 182274 h 415636"/>
                            <a:gd name="connsiteX1078" fmla="*/ 927066 w 1627909"/>
                            <a:gd name="connsiteY1078" fmla="*/ 183140 h 415636"/>
                            <a:gd name="connsiteX1079" fmla="*/ 926200 w 1627909"/>
                            <a:gd name="connsiteY1079" fmla="*/ 183140 h 415636"/>
                            <a:gd name="connsiteX1080" fmla="*/ 927066 w 1627909"/>
                            <a:gd name="connsiteY1080" fmla="*/ 183140 h 415636"/>
                            <a:gd name="connsiteX1081" fmla="*/ 927932 w 1627909"/>
                            <a:gd name="connsiteY1081" fmla="*/ 183140 h 415636"/>
                            <a:gd name="connsiteX1082" fmla="*/ 927066 w 1627909"/>
                            <a:gd name="connsiteY1082" fmla="*/ 183140 h 415636"/>
                            <a:gd name="connsiteX1083" fmla="*/ 927932 w 1627909"/>
                            <a:gd name="connsiteY1083" fmla="*/ 183140 h 415636"/>
                            <a:gd name="connsiteX1084" fmla="*/ 922737 w 1627909"/>
                            <a:gd name="connsiteY1084" fmla="*/ 179676 h 415636"/>
                            <a:gd name="connsiteX1085" fmla="*/ 923602 w 1627909"/>
                            <a:gd name="connsiteY1085" fmla="*/ 177944 h 415636"/>
                            <a:gd name="connsiteX1086" fmla="*/ 923602 w 1627909"/>
                            <a:gd name="connsiteY1086" fmla="*/ 177079 h 415636"/>
                            <a:gd name="connsiteX1087" fmla="*/ 924468 w 1627909"/>
                            <a:gd name="connsiteY1087" fmla="*/ 177944 h 415636"/>
                            <a:gd name="connsiteX1088" fmla="*/ 923602 w 1627909"/>
                            <a:gd name="connsiteY1088" fmla="*/ 179676 h 415636"/>
                            <a:gd name="connsiteX1089" fmla="*/ 922737 w 1627909"/>
                            <a:gd name="connsiteY1089" fmla="*/ 179676 h 415636"/>
                            <a:gd name="connsiteX1090" fmla="*/ 930530 w 1627909"/>
                            <a:gd name="connsiteY1090" fmla="*/ 184006 h 415636"/>
                            <a:gd name="connsiteX1091" fmla="*/ 930530 w 1627909"/>
                            <a:gd name="connsiteY1091" fmla="*/ 184006 h 415636"/>
                            <a:gd name="connsiteX1092" fmla="*/ 930530 w 1627909"/>
                            <a:gd name="connsiteY1092" fmla="*/ 184006 h 415636"/>
                            <a:gd name="connsiteX1093" fmla="*/ 930530 w 1627909"/>
                            <a:gd name="connsiteY1093" fmla="*/ 184006 h 415636"/>
                            <a:gd name="connsiteX1094" fmla="*/ 930530 w 1627909"/>
                            <a:gd name="connsiteY1094" fmla="*/ 184006 h 415636"/>
                            <a:gd name="connsiteX1095" fmla="*/ 933127 w 1627909"/>
                            <a:gd name="connsiteY1095" fmla="*/ 189201 h 415636"/>
                            <a:gd name="connsiteX1096" fmla="*/ 933127 w 1627909"/>
                            <a:gd name="connsiteY1096" fmla="*/ 189201 h 415636"/>
                            <a:gd name="connsiteX1097" fmla="*/ 933127 w 1627909"/>
                            <a:gd name="connsiteY1097" fmla="*/ 189201 h 415636"/>
                            <a:gd name="connsiteX1098" fmla="*/ 933127 w 1627909"/>
                            <a:gd name="connsiteY1098" fmla="*/ 189201 h 415636"/>
                            <a:gd name="connsiteX1099" fmla="*/ 941787 w 1627909"/>
                            <a:gd name="connsiteY1099" fmla="*/ 187470 h 415636"/>
                            <a:gd name="connsiteX1100" fmla="*/ 941787 w 1627909"/>
                            <a:gd name="connsiteY1100" fmla="*/ 187470 h 415636"/>
                            <a:gd name="connsiteX1101" fmla="*/ 941787 w 1627909"/>
                            <a:gd name="connsiteY1101" fmla="*/ 187470 h 415636"/>
                            <a:gd name="connsiteX1102" fmla="*/ 941787 w 1627909"/>
                            <a:gd name="connsiteY1102" fmla="*/ 187470 h 415636"/>
                            <a:gd name="connsiteX1103" fmla="*/ 941787 w 1627909"/>
                            <a:gd name="connsiteY1103" fmla="*/ 187470 h 415636"/>
                            <a:gd name="connsiteX1104" fmla="*/ 941787 w 1627909"/>
                            <a:gd name="connsiteY1104" fmla="*/ 187470 h 415636"/>
                            <a:gd name="connsiteX1105" fmla="*/ 942652 w 1627909"/>
                            <a:gd name="connsiteY1105" fmla="*/ 187470 h 415636"/>
                            <a:gd name="connsiteX1106" fmla="*/ 942652 w 1627909"/>
                            <a:gd name="connsiteY1106" fmla="*/ 187470 h 415636"/>
                            <a:gd name="connsiteX1107" fmla="*/ 942652 w 1627909"/>
                            <a:gd name="connsiteY1107" fmla="*/ 187470 h 415636"/>
                            <a:gd name="connsiteX1108" fmla="*/ 951311 w 1627909"/>
                            <a:gd name="connsiteY1108" fmla="*/ 190933 h 415636"/>
                            <a:gd name="connsiteX1109" fmla="*/ 951311 w 1627909"/>
                            <a:gd name="connsiteY1109" fmla="*/ 190933 h 415636"/>
                            <a:gd name="connsiteX1110" fmla="*/ 951311 w 1627909"/>
                            <a:gd name="connsiteY1110" fmla="*/ 190933 h 415636"/>
                            <a:gd name="connsiteX1111" fmla="*/ 951311 w 1627909"/>
                            <a:gd name="connsiteY1111" fmla="*/ 190933 h 415636"/>
                            <a:gd name="connsiteX1112" fmla="*/ 956507 w 1627909"/>
                            <a:gd name="connsiteY1112" fmla="*/ 185738 h 415636"/>
                            <a:gd name="connsiteX1113" fmla="*/ 956507 w 1627909"/>
                            <a:gd name="connsiteY1113" fmla="*/ 185738 h 415636"/>
                            <a:gd name="connsiteX1114" fmla="*/ 957373 w 1627909"/>
                            <a:gd name="connsiteY1114" fmla="*/ 185738 h 415636"/>
                            <a:gd name="connsiteX1115" fmla="*/ 957373 w 1627909"/>
                            <a:gd name="connsiteY1115" fmla="*/ 186603 h 415636"/>
                            <a:gd name="connsiteX1116" fmla="*/ 956507 w 1627909"/>
                            <a:gd name="connsiteY1116" fmla="*/ 185738 h 415636"/>
                            <a:gd name="connsiteX1117" fmla="*/ 956507 w 1627909"/>
                            <a:gd name="connsiteY1117" fmla="*/ 185738 h 415636"/>
                            <a:gd name="connsiteX1118" fmla="*/ 988546 w 1627909"/>
                            <a:gd name="connsiteY1118" fmla="*/ 182274 h 415636"/>
                            <a:gd name="connsiteX1119" fmla="*/ 990277 w 1627909"/>
                            <a:gd name="connsiteY1119" fmla="*/ 182274 h 415636"/>
                            <a:gd name="connsiteX1120" fmla="*/ 992009 w 1627909"/>
                            <a:gd name="connsiteY1120" fmla="*/ 182274 h 415636"/>
                            <a:gd name="connsiteX1121" fmla="*/ 990277 w 1627909"/>
                            <a:gd name="connsiteY1121" fmla="*/ 182274 h 415636"/>
                            <a:gd name="connsiteX1122" fmla="*/ 988546 w 1627909"/>
                            <a:gd name="connsiteY1122" fmla="*/ 182274 h 415636"/>
                            <a:gd name="connsiteX1123" fmla="*/ 1005864 w 1627909"/>
                            <a:gd name="connsiteY1123" fmla="*/ 186603 h 415636"/>
                            <a:gd name="connsiteX1124" fmla="*/ 1005864 w 1627909"/>
                            <a:gd name="connsiteY1124" fmla="*/ 186603 h 415636"/>
                            <a:gd name="connsiteX1125" fmla="*/ 1005864 w 1627909"/>
                            <a:gd name="connsiteY1125" fmla="*/ 186603 h 415636"/>
                            <a:gd name="connsiteX1126" fmla="*/ 1005864 w 1627909"/>
                            <a:gd name="connsiteY1126" fmla="*/ 186603 h 415636"/>
                            <a:gd name="connsiteX1127" fmla="*/ 1005864 w 1627909"/>
                            <a:gd name="connsiteY1127" fmla="*/ 186603 h 415636"/>
                            <a:gd name="connsiteX1128" fmla="*/ 1031841 w 1627909"/>
                            <a:gd name="connsiteY1128" fmla="*/ 173615 h 415636"/>
                            <a:gd name="connsiteX1129" fmla="*/ 985082 w 1627909"/>
                            <a:gd name="connsiteY1129" fmla="*/ 181408 h 415636"/>
                            <a:gd name="connsiteX1130" fmla="*/ 984216 w 1627909"/>
                            <a:gd name="connsiteY1130" fmla="*/ 181408 h 415636"/>
                            <a:gd name="connsiteX1131" fmla="*/ 1011925 w 1627909"/>
                            <a:gd name="connsiteY1131" fmla="*/ 177079 h 415636"/>
                            <a:gd name="connsiteX1132" fmla="*/ 1031841 w 1627909"/>
                            <a:gd name="connsiteY1132" fmla="*/ 173615 h 415636"/>
                            <a:gd name="connsiteX1133" fmla="*/ 987680 w 1627909"/>
                            <a:gd name="connsiteY1133" fmla="*/ 177944 h 415636"/>
                            <a:gd name="connsiteX1134" fmla="*/ 1012791 w 1627909"/>
                            <a:gd name="connsiteY1134" fmla="*/ 173615 h 415636"/>
                            <a:gd name="connsiteX1135" fmla="*/ 987680 w 1627909"/>
                            <a:gd name="connsiteY1135" fmla="*/ 177944 h 415636"/>
                            <a:gd name="connsiteX1136" fmla="*/ 949580 w 1627909"/>
                            <a:gd name="connsiteY1136" fmla="*/ 164956 h 415636"/>
                            <a:gd name="connsiteX1137" fmla="*/ 949580 w 1627909"/>
                            <a:gd name="connsiteY1137" fmla="*/ 164956 h 415636"/>
                            <a:gd name="connsiteX1138" fmla="*/ 950446 w 1627909"/>
                            <a:gd name="connsiteY1138" fmla="*/ 165822 h 415636"/>
                            <a:gd name="connsiteX1139" fmla="*/ 949580 w 1627909"/>
                            <a:gd name="connsiteY1139" fmla="*/ 164956 h 415636"/>
                            <a:gd name="connsiteX1140" fmla="*/ 949580 w 1627909"/>
                            <a:gd name="connsiteY1140" fmla="*/ 164956 h 415636"/>
                            <a:gd name="connsiteX1141" fmla="*/ 772068 w 1627909"/>
                            <a:gd name="connsiteY1141" fmla="*/ 120794 h 415636"/>
                            <a:gd name="connsiteX1142" fmla="*/ 785923 w 1627909"/>
                            <a:gd name="connsiteY1142" fmla="*/ 119063 h 415636"/>
                            <a:gd name="connsiteX1143" fmla="*/ 829218 w 1627909"/>
                            <a:gd name="connsiteY1143" fmla="*/ 119928 h 415636"/>
                            <a:gd name="connsiteX1144" fmla="*/ 845671 w 1627909"/>
                            <a:gd name="connsiteY1144" fmla="*/ 120794 h 415636"/>
                            <a:gd name="connsiteX1145" fmla="*/ 865587 w 1627909"/>
                            <a:gd name="connsiteY1145" fmla="*/ 121660 h 415636"/>
                            <a:gd name="connsiteX1146" fmla="*/ 876843 w 1627909"/>
                            <a:gd name="connsiteY1146" fmla="*/ 122526 h 415636"/>
                            <a:gd name="connsiteX1147" fmla="*/ 883771 w 1627909"/>
                            <a:gd name="connsiteY1147" fmla="*/ 130319 h 415636"/>
                            <a:gd name="connsiteX1148" fmla="*/ 869916 w 1627909"/>
                            <a:gd name="connsiteY1148" fmla="*/ 130319 h 415636"/>
                            <a:gd name="connsiteX1149" fmla="*/ 864721 w 1627909"/>
                            <a:gd name="connsiteY1149" fmla="*/ 126856 h 415636"/>
                            <a:gd name="connsiteX1150" fmla="*/ 859525 w 1627909"/>
                            <a:gd name="connsiteY1150" fmla="*/ 126856 h 415636"/>
                            <a:gd name="connsiteX1151" fmla="*/ 862989 w 1627909"/>
                            <a:gd name="connsiteY1151" fmla="*/ 130319 h 415636"/>
                            <a:gd name="connsiteX1152" fmla="*/ 827487 w 1627909"/>
                            <a:gd name="connsiteY1152" fmla="*/ 130319 h 415636"/>
                            <a:gd name="connsiteX1153" fmla="*/ 826621 w 1627909"/>
                            <a:gd name="connsiteY1153" fmla="*/ 128587 h 415636"/>
                            <a:gd name="connsiteX1154" fmla="*/ 828352 w 1627909"/>
                            <a:gd name="connsiteY1154" fmla="*/ 127722 h 415636"/>
                            <a:gd name="connsiteX1155" fmla="*/ 837012 w 1627909"/>
                            <a:gd name="connsiteY1155" fmla="*/ 130319 h 415636"/>
                            <a:gd name="connsiteX1156" fmla="*/ 822291 w 1627909"/>
                            <a:gd name="connsiteY1156" fmla="*/ 125124 h 415636"/>
                            <a:gd name="connsiteX1157" fmla="*/ 809302 w 1627909"/>
                            <a:gd name="connsiteY1157" fmla="*/ 122526 h 415636"/>
                            <a:gd name="connsiteX1158" fmla="*/ 798046 w 1627909"/>
                            <a:gd name="connsiteY1158" fmla="*/ 121660 h 415636"/>
                            <a:gd name="connsiteX1159" fmla="*/ 787655 w 1627909"/>
                            <a:gd name="connsiteY1159" fmla="*/ 122526 h 415636"/>
                            <a:gd name="connsiteX1160" fmla="*/ 778996 w 1627909"/>
                            <a:gd name="connsiteY1160" fmla="*/ 123392 h 415636"/>
                            <a:gd name="connsiteX1161" fmla="*/ 776398 w 1627909"/>
                            <a:gd name="connsiteY1161" fmla="*/ 122526 h 415636"/>
                            <a:gd name="connsiteX1162" fmla="*/ 772068 w 1627909"/>
                            <a:gd name="connsiteY1162" fmla="*/ 120794 h 415636"/>
                            <a:gd name="connsiteX1163" fmla="*/ 669025 w 1627909"/>
                            <a:gd name="connsiteY1163" fmla="*/ 158894 h 415636"/>
                            <a:gd name="connsiteX1164" fmla="*/ 631791 w 1627909"/>
                            <a:gd name="connsiteY1164" fmla="*/ 162358 h 415636"/>
                            <a:gd name="connsiteX1165" fmla="*/ 620534 w 1627909"/>
                            <a:gd name="connsiteY1165" fmla="*/ 162358 h 415636"/>
                            <a:gd name="connsiteX1166" fmla="*/ 700198 w 1627909"/>
                            <a:gd name="connsiteY1166" fmla="*/ 154565 h 415636"/>
                            <a:gd name="connsiteX1167" fmla="*/ 705393 w 1627909"/>
                            <a:gd name="connsiteY1167" fmla="*/ 155431 h 415636"/>
                            <a:gd name="connsiteX1168" fmla="*/ 688075 w 1627909"/>
                            <a:gd name="connsiteY1168" fmla="*/ 157163 h 415636"/>
                            <a:gd name="connsiteX1169" fmla="*/ 688075 w 1627909"/>
                            <a:gd name="connsiteY1169" fmla="*/ 157163 h 415636"/>
                            <a:gd name="connsiteX1170" fmla="*/ 688075 w 1627909"/>
                            <a:gd name="connsiteY1170" fmla="*/ 157163 h 415636"/>
                            <a:gd name="connsiteX1171" fmla="*/ 669025 w 1627909"/>
                            <a:gd name="connsiteY1171" fmla="*/ 158894 h 415636"/>
                            <a:gd name="connsiteX1172" fmla="*/ 857793 w 1627909"/>
                            <a:gd name="connsiteY1172" fmla="*/ 177079 h 415636"/>
                            <a:gd name="connsiteX1173" fmla="*/ 834414 w 1627909"/>
                            <a:gd name="connsiteY1173" fmla="*/ 184871 h 415636"/>
                            <a:gd name="connsiteX1174" fmla="*/ 795448 w 1627909"/>
                            <a:gd name="connsiteY1174" fmla="*/ 203921 h 415636"/>
                            <a:gd name="connsiteX1175" fmla="*/ 764275 w 1627909"/>
                            <a:gd name="connsiteY1175" fmla="*/ 216044 h 415636"/>
                            <a:gd name="connsiteX1176" fmla="*/ 740896 w 1627909"/>
                            <a:gd name="connsiteY1176" fmla="*/ 227301 h 415636"/>
                            <a:gd name="connsiteX1177" fmla="*/ 753018 w 1627909"/>
                            <a:gd name="connsiteY1177" fmla="*/ 216044 h 415636"/>
                            <a:gd name="connsiteX1178" fmla="*/ 790252 w 1627909"/>
                            <a:gd name="connsiteY1178" fmla="*/ 201324 h 415636"/>
                            <a:gd name="connsiteX1179" fmla="*/ 783325 w 1627909"/>
                            <a:gd name="connsiteY1179" fmla="*/ 204788 h 415636"/>
                            <a:gd name="connsiteX1180" fmla="*/ 824023 w 1627909"/>
                            <a:gd name="connsiteY1180" fmla="*/ 186603 h 415636"/>
                            <a:gd name="connsiteX1181" fmla="*/ 832682 w 1627909"/>
                            <a:gd name="connsiteY1181" fmla="*/ 180542 h 415636"/>
                            <a:gd name="connsiteX1182" fmla="*/ 843939 w 1627909"/>
                            <a:gd name="connsiteY1182" fmla="*/ 173615 h 415636"/>
                            <a:gd name="connsiteX1183" fmla="*/ 843939 w 1627909"/>
                            <a:gd name="connsiteY1183" fmla="*/ 173615 h 415636"/>
                            <a:gd name="connsiteX1184" fmla="*/ 844805 w 1627909"/>
                            <a:gd name="connsiteY1184" fmla="*/ 173615 h 415636"/>
                            <a:gd name="connsiteX1185" fmla="*/ 844805 w 1627909"/>
                            <a:gd name="connsiteY1185" fmla="*/ 173615 h 415636"/>
                            <a:gd name="connsiteX1186" fmla="*/ 845671 w 1627909"/>
                            <a:gd name="connsiteY1186" fmla="*/ 173615 h 415636"/>
                            <a:gd name="connsiteX1187" fmla="*/ 849134 w 1627909"/>
                            <a:gd name="connsiteY1187" fmla="*/ 173615 h 415636"/>
                            <a:gd name="connsiteX1188" fmla="*/ 849134 w 1627909"/>
                            <a:gd name="connsiteY1188" fmla="*/ 173615 h 415636"/>
                            <a:gd name="connsiteX1189" fmla="*/ 850000 w 1627909"/>
                            <a:gd name="connsiteY1189" fmla="*/ 173615 h 415636"/>
                            <a:gd name="connsiteX1190" fmla="*/ 850000 w 1627909"/>
                            <a:gd name="connsiteY1190" fmla="*/ 173615 h 415636"/>
                            <a:gd name="connsiteX1191" fmla="*/ 851732 w 1627909"/>
                            <a:gd name="connsiteY1191" fmla="*/ 173615 h 415636"/>
                            <a:gd name="connsiteX1192" fmla="*/ 852598 w 1627909"/>
                            <a:gd name="connsiteY1192" fmla="*/ 173615 h 415636"/>
                            <a:gd name="connsiteX1193" fmla="*/ 856061 w 1627909"/>
                            <a:gd name="connsiteY1193" fmla="*/ 173615 h 415636"/>
                            <a:gd name="connsiteX1194" fmla="*/ 858659 w 1627909"/>
                            <a:gd name="connsiteY1194" fmla="*/ 173615 h 415636"/>
                            <a:gd name="connsiteX1195" fmla="*/ 857793 w 1627909"/>
                            <a:gd name="connsiteY1195" fmla="*/ 173615 h 415636"/>
                            <a:gd name="connsiteX1196" fmla="*/ 857793 w 1627909"/>
                            <a:gd name="connsiteY1196" fmla="*/ 173615 h 415636"/>
                            <a:gd name="connsiteX1197" fmla="*/ 857793 w 1627909"/>
                            <a:gd name="connsiteY1197" fmla="*/ 173615 h 415636"/>
                            <a:gd name="connsiteX1198" fmla="*/ 854330 w 1627909"/>
                            <a:gd name="connsiteY1198" fmla="*/ 173615 h 415636"/>
                            <a:gd name="connsiteX1199" fmla="*/ 853464 w 1627909"/>
                            <a:gd name="connsiteY1199" fmla="*/ 173615 h 415636"/>
                            <a:gd name="connsiteX1200" fmla="*/ 853464 w 1627909"/>
                            <a:gd name="connsiteY1200" fmla="*/ 173615 h 415636"/>
                            <a:gd name="connsiteX1201" fmla="*/ 852598 w 1627909"/>
                            <a:gd name="connsiteY1201" fmla="*/ 173615 h 415636"/>
                            <a:gd name="connsiteX1202" fmla="*/ 852598 w 1627909"/>
                            <a:gd name="connsiteY1202" fmla="*/ 173615 h 415636"/>
                            <a:gd name="connsiteX1203" fmla="*/ 851732 w 1627909"/>
                            <a:gd name="connsiteY1203" fmla="*/ 173615 h 415636"/>
                            <a:gd name="connsiteX1204" fmla="*/ 850866 w 1627909"/>
                            <a:gd name="connsiteY1204" fmla="*/ 173615 h 415636"/>
                            <a:gd name="connsiteX1205" fmla="*/ 850866 w 1627909"/>
                            <a:gd name="connsiteY1205" fmla="*/ 173615 h 415636"/>
                            <a:gd name="connsiteX1206" fmla="*/ 850866 w 1627909"/>
                            <a:gd name="connsiteY1206" fmla="*/ 173615 h 415636"/>
                            <a:gd name="connsiteX1207" fmla="*/ 850866 w 1627909"/>
                            <a:gd name="connsiteY1207" fmla="*/ 173615 h 415636"/>
                            <a:gd name="connsiteX1208" fmla="*/ 850000 w 1627909"/>
                            <a:gd name="connsiteY1208" fmla="*/ 173615 h 415636"/>
                            <a:gd name="connsiteX1209" fmla="*/ 849134 w 1627909"/>
                            <a:gd name="connsiteY1209" fmla="*/ 173615 h 415636"/>
                            <a:gd name="connsiteX1210" fmla="*/ 849134 w 1627909"/>
                            <a:gd name="connsiteY1210" fmla="*/ 173615 h 415636"/>
                            <a:gd name="connsiteX1211" fmla="*/ 849134 w 1627909"/>
                            <a:gd name="connsiteY1211" fmla="*/ 173615 h 415636"/>
                            <a:gd name="connsiteX1212" fmla="*/ 849134 w 1627909"/>
                            <a:gd name="connsiteY1212" fmla="*/ 173615 h 415636"/>
                            <a:gd name="connsiteX1213" fmla="*/ 849134 w 1627909"/>
                            <a:gd name="connsiteY1213" fmla="*/ 173615 h 415636"/>
                            <a:gd name="connsiteX1214" fmla="*/ 849134 w 1627909"/>
                            <a:gd name="connsiteY1214" fmla="*/ 173615 h 415636"/>
                            <a:gd name="connsiteX1215" fmla="*/ 848268 w 1627909"/>
                            <a:gd name="connsiteY1215" fmla="*/ 173615 h 415636"/>
                            <a:gd name="connsiteX1216" fmla="*/ 849134 w 1627909"/>
                            <a:gd name="connsiteY1216" fmla="*/ 173615 h 415636"/>
                            <a:gd name="connsiteX1217" fmla="*/ 848268 w 1627909"/>
                            <a:gd name="connsiteY1217" fmla="*/ 173615 h 415636"/>
                            <a:gd name="connsiteX1218" fmla="*/ 846537 w 1627909"/>
                            <a:gd name="connsiteY1218" fmla="*/ 173615 h 415636"/>
                            <a:gd name="connsiteX1219" fmla="*/ 848268 w 1627909"/>
                            <a:gd name="connsiteY1219" fmla="*/ 173615 h 415636"/>
                            <a:gd name="connsiteX1220" fmla="*/ 848268 w 1627909"/>
                            <a:gd name="connsiteY1220" fmla="*/ 173615 h 415636"/>
                            <a:gd name="connsiteX1221" fmla="*/ 843939 w 1627909"/>
                            <a:gd name="connsiteY1221" fmla="*/ 173615 h 415636"/>
                            <a:gd name="connsiteX1222" fmla="*/ 849134 w 1627909"/>
                            <a:gd name="connsiteY1222" fmla="*/ 171017 h 415636"/>
                            <a:gd name="connsiteX1223" fmla="*/ 860391 w 1627909"/>
                            <a:gd name="connsiteY1223" fmla="*/ 171883 h 415636"/>
                            <a:gd name="connsiteX1224" fmla="*/ 864721 w 1627909"/>
                            <a:gd name="connsiteY1224" fmla="*/ 172749 h 415636"/>
                            <a:gd name="connsiteX1225" fmla="*/ 861257 w 1627909"/>
                            <a:gd name="connsiteY1225" fmla="*/ 173615 h 415636"/>
                            <a:gd name="connsiteX1226" fmla="*/ 861257 w 1627909"/>
                            <a:gd name="connsiteY1226" fmla="*/ 173615 h 415636"/>
                            <a:gd name="connsiteX1227" fmla="*/ 861257 w 1627909"/>
                            <a:gd name="connsiteY1227" fmla="*/ 173615 h 415636"/>
                            <a:gd name="connsiteX1228" fmla="*/ 861257 w 1627909"/>
                            <a:gd name="connsiteY1228" fmla="*/ 173615 h 415636"/>
                            <a:gd name="connsiteX1229" fmla="*/ 861257 w 1627909"/>
                            <a:gd name="connsiteY1229" fmla="*/ 173615 h 415636"/>
                            <a:gd name="connsiteX1230" fmla="*/ 861257 w 1627909"/>
                            <a:gd name="connsiteY1230" fmla="*/ 173615 h 415636"/>
                            <a:gd name="connsiteX1231" fmla="*/ 857793 w 1627909"/>
                            <a:gd name="connsiteY1231" fmla="*/ 177079 h 415636"/>
                            <a:gd name="connsiteX1232" fmla="*/ 909748 w 1627909"/>
                            <a:gd name="connsiteY1232" fmla="*/ 182274 h 415636"/>
                            <a:gd name="connsiteX1233" fmla="*/ 904552 w 1627909"/>
                            <a:gd name="connsiteY1233" fmla="*/ 187470 h 415636"/>
                            <a:gd name="connsiteX1234" fmla="*/ 899357 w 1627909"/>
                            <a:gd name="connsiteY1234" fmla="*/ 193530 h 415636"/>
                            <a:gd name="connsiteX1235" fmla="*/ 908882 w 1627909"/>
                            <a:gd name="connsiteY1235" fmla="*/ 182274 h 415636"/>
                            <a:gd name="connsiteX1236" fmla="*/ 911480 w 1627909"/>
                            <a:gd name="connsiteY1236" fmla="*/ 179676 h 415636"/>
                            <a:gd name="connsiteX1237" fmla="*/ 911480 w 1627909"/>
                            <a:gd name="connsiteY1237" fmla="*/ 179676 h 415636"/>
                            <a:gd name="connsiteX1238" fmla="*/ 911480 w 1627909"/>
                            <a:gd name="connsiteY1238" fmla="*/ 179676 h 415636"/>
                            <a:gd name="connsiteX1239" fmla="*/ 911480 w 1627909"/>
                            <a:gd name="connsiteY1239" fmla="*/ 179676 h 415636"/>
                            <a:gd name="connsiteX1240" fmla="*/ 912346 w 1627909"/>
                            <a:gd name="connsiteY1240" fmla="*/ 179676 h 415636"/>
                            <a:gd name="connsiteX1241" fmla="*/ 912346 w 1627909"/>
                            <a:gd name="connsiteY1241" fmla="*/ 179676 h 415636"/>
                            <a:gd name="connsiteX1242" fmla="*/ 913212 w 1627909"/>
                            <a:gd name="connsiteY1242" fmla="*/ 179676 h 415636"/>
                            <a:gd name="connsiteX1243" fmla="*/ 914078 w 1627909"/>
                            <a:gd name="connsiteY1243" fmla="*/ 179676 h 415636"/>
                            <a:gd name="connsiteX1244" fmla="*/ 914943 w 1627909"/>
                            <a:gd name="connsiteY1244" fmla="*/ 179676 h 415636"/>
                            <a:gd name="connsiteX1245" fmla="*/ 913212 w 1627909"/>
                            <a:gd name="connsiteY1245" fmla="*/ 179676 h 415636"/>
                            <a:gd name="connsiteX1246" fmla="*/ 909748 w 1627909"/>
                            <a:gd name="connsiteY1246" fmla="*/ 182274 h 415636"/>
                            <a:gd name="connsiteX1247" fmla="*/ 921871 w 1627909"/>
                            <a:gd name="connsiteY1247" fmla="*/ 181408 h 415636"/>
                            <a:gd name="connsiteX1248" fmla="*/ 921871 w 1627909"/>
                            <a:gd name="connsiteY1248" fmla="*/ 181408 h 415636"/>
                            <a:gd name="connsiteX1249" fmla="*/ 922737 w 1627909"/>
                            <a:gd name="connsiteY1249" fmla="*/ 181408 h 415636"/>
                            <a:gd name="connsiteX1250" fmla="*/ 922737 w 1627909"/>
                            <a:gd name="connsiteY1250" fmla="*/ 181408 h 415636"/>
                            <a:gd name="connsiteX1251" fmla="*/ 922737 w 1627909"/>
                            <a:gd name="connsiteY1251" fmla="*/ 181408 h 415636"/>
                            <a:gd name="connsiteX1252" fmla="*/ 923602 w 1627909"/>
                            <a:gd name="connsiteY1252" fmla="*/ 181408 h 415636"/>
                            <a:gd name="connsiteX1253" fmla="*/ 922737 w 1627909"/>
                            <a:gd name="connsiteY1253" fmla="*/ 181408 h 415636"/>
                            <a:gd name="connsiteX1254" fmla="*/ 921005 w 1627909"/>
                            <a:gd name="connsiteY1254" fmla="*/ 184871 h 415636"/>
                            <a:gd name="connsiteX1255" fmla="*/ 921871 w 1627909"/>
                            <a:gd name="connsiteY1255" fmla="*/ 181408 h 415636"/>
                            <a:gd name="connsiteX1256" fmla="*/ 929664 w 1627909"/>
                            <a:gd name="connsiteY1256" fmla="*/ 184006 h 415636"/>
                            <a:gd name="connsiteX1257" fmla="*/ 929664 w 1627909"/>
                            <a:gd name="connsiteY1257" fmla="*/ 184006 h 415636"/>
                            <a:gd name="connsiteX1258" fmla="*/ 929664 w 1627909"/>
                            <a:gd name="connsiteY1258" fmla="*/ 184006 h 415636"/>
                            <a:gd name="connsiteX1259" fmla="*/ 929664 w 1627909"/>
                            <a:gd name="connsiteY1259" fmla="*/ 184006 h 415636"/>
                            <a:gd name="connsiteX1260" fmla="*/ 945250 w 1627909"/>
                            <a:gd name="connsiteY1260" fmla="*/ 188335 h 415636"/>
                            <a:gd name="connsiteX1261" fmla="*/ 946982 w 1627909"/>
                            <a:gd name="connsiteY1261" fmla="*/ 189201 h 415636"/>
                            <a:gd name="connsiteX1262" fmla="*/ 946982 w 1627909"/>
                            <a:gd name="connsiteY1262" fmla="*/ 189201 h 415636"/>
                            <a:gd name="connsiteX1263" fmla="*/ 946982 w 1627909"/>
                            <a:gd name="connsiteY1263" fmla="*/ 189201 h 415636"/>
                            <a:gd name="connsiteX1264" fmla="*/ 945250 w 1627909"/>
                            <a:gd name="connsiteY1264" fmla="*/ 188335 h 415636"/>
                            <a:gd name="connsiteX1265" fmla="*/ 946982 w 1627909"/>
                            <a:gd name="connsiteY1265" fmla="*/ 189201 h 415636"/>
                            <a:gd name="connsiteX1266" fmla="*/ 946982 w 1627909"/>
                            <a:gd name="connsiteY1266" fmla="*/ 189201 h 415636"/>
                            <a:gd name="connsiteX1267" fmla="*/ 946982 w 1627909"/>
                            <a:gd name="connsiteY1267" fmla="*/ 189201 h 415636"/>
                            <a:gd name="connsiteX1268" fmla="*/ 946982 w 1627909"/>
                            <a:gd name="connsiteY1268" fmla="*/ 189201 h 415636"/>
                            <a:gd name="connsiteX1269" fmla="*/ 949580 w 1627909"/>
                            <a:gd name="connsiteY1269" fmla="*/ 190067 h 415636"/>
                            <a:gd name="connsiteX1270" fmla="*/ 949580 w 1627909"/>
                            <a:gd name="connsiteY1270" fmla="*/ 190067 h 415636"/>
                            <a:gd name="connsiteX1271" fmla="*/ 949580 w 1627909"/>
                            <a:gd name="connsiteY1271" fmla="*/ 190067 h 415636"/>
                            <a:gd name="connsiteX1272" fmla="*/ 949580 w 1627909"/>
                            <a:gd name="connsiteY1272" fmla="*/ 190067 h 415636"/>
                            <a:gd name="connsiteX1273" fmla="*/ 957373 w 1627909"/>
                            <a:gd name="connsiteY1273" fmla="*/ 186603 h 415636"/>
                            <a:gd name="connsiteX1274" fmla="*/ 958239 w 1627909"/>
                            <a:gd name="connsiteY1274" fmla="*/ 186603 h 415636"/>
                            <a:gd name="connsiteX1275" fmla="*/ 960837 w 1627909"/>
                            <a:gd name="connsiteY1275" fmla="*/ 192665 h 415636"/>
                            <a:gd name="connsiteX1276" fmla="*/ 957373 w 1627909"/>
                            <a:gd name="connsiteY1276" fmla="*/ 186603 h 415636"/>
                            <a:gd name="connsiteX1277" fmla="*/ 1052623 w 1627909"/>
                            <a:gd name="connsiteY1277" fmla="*/ 201324 h 415636"/>
                            <a:gd name="connsiteX1278" fmla="*/ 1030109 w 1627909"/>
                            <a:gd name="connsiteY1278" fmla="*/ 195262 h 415636"/>
                            <a:gd name="connsiteX1279" fmla="*/ 1019718 w 1627909"/>
                            <a:gd name="connsiteY1279" fmla="*/ 192665 h 415636"/>
                            <a:gd name="connsiteX1280" fmla="*/ 1011059 w 1627909"/>
                            <a:gd name="connsiteY1280" fmla="*/ 190067 h 415636"/>
                            <a:gd name="connsiteX1281" fmla="*/ 1008462 w 1627909"/>
                            <a:gd name="connsiteY1281" fmla="*/ 190067 h 415636"/>
                            <a:gd name="connsiteX1282" fmla="*/ 1023182 w 1627909"/>
                            <a:gd name="connsiteY1282" fmla="*/ 195262 h 415636"/>
                            <a:gd name="connsiteX1283" fmla="*/ 1038768 w 1627909"/>
                            <a:gd name="connsiteY1283" fmla="*/ 200458 h 415636"/>
                            <a:gd name="connsiteX1284" fmla="*/ 1029243 w 1627909"/>
                            <a:gd name="connsiteY1284" fmla="*/ 197860 h 415636"/>
                            <a:gd name="connsiteX1285" fmla="*/ 998071 w 1627909"/>
                            <a:gd name="connsiteY1285" fmla="*/ 186603 h 415636"/>
                            <a:gd name="connsiteX1286" fmla="*/ 999802 w 1627909"/>
                            <a:gd name="connsiteY1286" fmla="*/ 186603 h 415636"/>
                            <a:gd name="connsiteX1287" fmla="*/ 1002400 w 1627909"/>
                            <a:gd name="connsiteY1287" fmla="*/ 186603 h 415636"/>
                            <a:gd name="connsiteX1288" fmla="*/ 1003266 w 1627909"/>
                            <a:gd name="connsiteY1288" fmla="*/ 186603 h 415636"/>
                            <a:gd name="connsiteX1289" fmla="*/ 1003266 w 1627909"/>
                            <a:gd name="connsiteY1289" fmla="*/ 186603 h 415636"/>
                            <a:gd name="connsiteX1290" fmla="*/ 1004132 w 1627909"/>
                            <a:gd name="connsiteY1290" fmla="*/ 186603 h 415636"/>
                            <a:gd name="connsiteX1291" fmla="*/ 1004132 w 1627909"/>
                            <a:gd name="connsiteY1291" fmla="*/ 186603 h 415636"/>
                            <a:gd name="connsiteX1292" fmla="*/ 1004132 w 1627909"/>
                            <a:gd name="connsiteY1292" fmla="*/ 186603 h 415636"/>
                            <a:gd name="connsiteX1293" fmla="*/ 1004998 w 1627909"/>
                            <a:gd name="connsiteY1293" fmla="*/ 186603 h 415636"/>
                            <a:gd name="connsiteX1294" fmla="*/ 1004998 w 1627909"/>
                            <a:gd name="connsiteY1294" fmla="*/ 186603 h 415636"/>
                            <a:gd name="connsiteX1295" fmla="*/ 1004132 w 1627909"/>
                            <a:gd name="connsiteY1295" fmla="*/ 186603 h 415636"/>
                            <a:gd name="connsiteX1296" fmla="*/ 1004998 w 1627909"/>
                            <a:gd name="connsiteY1296" fmla="*/ 186603 h 415636"/>
                            <a:gd name="connsiteX1297" fmla="*/ 1004998 w 1627909"/>
                            <a:gd name="connsiteY1297" fmla="*/ 186603 h 415636"/>
                            <a:gd name="connsiteX1298" fmla="*/ 1010193 w 1627909"/>
                            <a:gd name="connsiteY1298" fmla="*/ 188335 h 415636"/>
                            <a:gd name="connsiteX1299" fmla="*/ 1039634 w 1627909"/>
                            <a:gd name="connsiteY1299" fmla="*/ 196129 h 415636"/>
                            <a:gd name="connsiteX1300" fmla="*/ 1052623 w 1627909"/>
                            <a:gd name="connsiteY1300" fmla="*/ 201324 h 415636"/>
                            <a:gd name="connsiteX1301" fmla="*/ 1390328 w 1627909"/>
                            <a:gd name="connsiteY1301" fmla="*/ 208251 h 415636"/>
                            <a:gd name="connsiteX1302" fmla="*/ 1411975 w 1627909"/>
                            <a:gd name="connsiteY1302" fmla="*/ 204788 h 415636"/>
                            <a:gd name="connsiteX1303" fmla="*/ 1390328 w 1627909"/>
                            <a:gd name="connsiteY1303" fmla="*/ 208251 h 415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  <a:cxn ang="0">
                              <a:pos x="connsiteX1182" y="connsiteY1182"/>
                            </a:cxn>
                            <a:cxn ang="0">
                              <a:pos x="connsiteX1183" y="connsiteY1183"/>
                            </a:cxn>
                            <a:cxn ang="0">
                              <a:pos x="connsiteX1184" y="connsiteY1184"/>
                            </a:cxn>
                            <a:cxn ang="0">
                              <a:pos x="connsiteX1185" y="connsiteY1185"/>
                            </a:cxn>
                            <a:cxn ang="0">
                              <a:pos x="connsiteX1186" y="connsiteY1186"/>
                            </a:cxn>
                            <a:cxn ang="0">
                              <a:pos x="connsiteX1187" y="connsiteY1187"/>
                            </a:cxn>
                            <a:cxn ang="0">
                              <a:pos x="connsiteX1188" y="connsiteY1188"/>
                            </a:cxn>
                            <a:cxn ang="0">
                              <a:pos x="connsiteX1189" y="connsiteY1189"/>
                            </a:cxn>
                            <a:cxn ang="0">
                              <a:pos x="connsiteX1190" y="connsiteY1190"/>
                            </a:cxn>
                            <a:cxn ang="0">
                              <a:pos x="connsiteX1191" y="connsiteY1191"/>
                            </a:cxn>
                            <a:cxn ang="0">
                              <a:pos x="connsiteX1192" y="connsiteY1192"/>
                            </a:cxn>
                            <a:cxn ang="0">
                              <a:pos x="connsiteX1193" y="connsiteY1193"/>
                            </a:cxn>
                            <a:cxn ang="0">
                              <a:pos x="connsiteX1194" y="connsiteY1194"/>
                            </a:cxn>
                            <a:cxn ang="0">
                              <a:pos x="connsiteX1195" y="connsiteY1195"/>
                            </a:cxn>
                            <a:cxn ang="0">
                              <a:pos x="connsiteX1196" y="connsiteY1196"/>
                            </a:cxn>
                            <a:cxn ang="0">
                              <a:pos x="connsiteX1197" y="connsiteY1197"/>
                            </a:cxn>
                            <a:cxn ang="0">
                              <a:pos x="connsiteX1198" y="connsiteY1198"/>
                            </a:cxn>
                            <a:cxn ang="0">
                              <a:pos x="connsiteX1199" y="connsiteY1199"/>
                            </a:cxn>
                            <a:cxn ang="0">
                              <a:pos x="connsiteX1200" y="connsiteY1200"/>
                            </a:cxn>
                            <a:cxn ang="0">
                              <a:pos x="connsiteX1201" y="connsiteY1201"/>
                            </a:cxn>
                            <a:cxn ang="0">
                              <a:pos x="connsiteX1202" y="connsiteY1202"/>
                            </a:cxn>
                            <a:cxn ang="0">
                              <a:pos x="connsiteX1203" y="connsiteY1203"/>
                            </a:cxn>
                            <a:cxn ang="0">
                              <a:pos x="connsiteX1204" y="connsiteY1204"/>
                            </a:cxn>
                            <a:cxn ang="0">
                              <a:pos x="connsiteX1205" y="connsiteY1205"/>
                            </a:cxn>
                            <a:cxn ang="0">
                              <a:pos x="connsiteX1206" y="connsiteY1206"/>
                            </a:cxn>
                            <a:cxn ang="0">
                              <a:pos x="connsiteX1207" y="connsiteY1207"/>
                            </a:cxn>
                            <a:cxn ang="0">
                              <a:pos x="connsiteX1208" y="connsiteY1208"/>
                            </a:cxn>
                            <a:cxn ang="0">
                              <a:pos x="connsiteX1209" y="connsiteY1209"/>
                            </a:cxn>
                            <a:cxn ang="0">
                              <a:pos x="connsiteX1210" y="connsiteY1210"/>
                            </a:cxn>
                            <a:cxn ang="0">
                              <a:pos x="connsiteX1211" y="connsiteY1211"/>
                            </a:cxn>
                            <a:cxn ang="0">
                              <a:pos x="connsiteX1212" y="connsiteY1212"/>
                            </a:cxn>
                            <a:cxn ang="0">
                              <a:pos x="connsiteX1213" y="connsiteY1213"/>
                            </a:cxn>
                            <a:cxn ang="0">
                              <a:pos x="connsiteX1214" y="connsiteY1214"/>
                            </a:cxn>
                            <a:cxn ang="0">
                              <a:pos x="connsiteX1215" y="connsiteY1215"/>
                            </a:cxn>
                            <a:cxn ang="0">
                              <a:pos x="connsiteX1216" y="connsiteY1216"/>
                            </a:cxn>
                            <a:cxn ang="0">
                              <a:pos x="connsiteX1217" y="connsiteY1217"/>
                            </a:cxn>
                            <a:cxn ang="0">
                              <a:pos x="connsiteX1218" y="connsiteY1218"/>
                            </a:cxn>
                            <a:cxn ang="0">
                              <a:pos x="connsiteX1219" y="connsiteY1219"/>
                            </a:cxn>
                            <a:cxn ang="0">
                              <a:pos x="connsiteX1220" y="connsiteY1220"/>
                            </a:cxn>
                            <a:cxn ang="0">
                              <a:pos x="connsiteX1221" y="connsiteY1221"/>
                            </a:cxn>
                            <a:cxn ang="0">
                              <a:pos x="connsiteX1222" y="connsiteY1222"/>
                            </a:cxn>
                            <a:cxn ang="0">
                              <a:pos x="connsiteX1223" y="connsiteY1223"/>
                            </a:cxn>
                            <a:cxn ang="0">
                              <a:pos x="connsiteX1224" y="connsiteY1224"/>
                            </a:cxn>
                            <a:cxn ang="0">
                              <a:pos x="connsiteX1225" y="connsiteY1225"/>
                            </a:cxn>
                            <a:cxn ang="0">
                              <a:pos x="connsiteX1226" y="connsiteY1226"/>
                            </a:cxn>
                            <a:cxn ang="0">
                              <a:pos x="connsiteX1227" y="connsiteY1227"/>
                            </a:cxn>
                            <a:cxn ang="0">
                              <a:pos x="connsiteX1228" y="connsiteY1228"/>
                            </a:cxn>
                            <a:cxn ang="0">
                              <a:pos x="connsiteX1229" y="connsiteY1229"/>
                            </a:cxn>
                            <a:cxn ang="0">
                              <a:pos x="connsiteX1230" y="connsiteY1230"/>
                            </a:cxn>
                            <a:cxn ang="0">
                              <a:pos x="connsiteX1231" y="connsiteY1231"/>
                            </a:cxn>
                            <a:cxn ang="0">
                              <a:pos x="connsiteX1232" y="connsiteY1232"/>
                            </a:cxn>
                            <a:cxn ang="0">
                              <a:pos x="connsiteX1233" y="connsiteY1233"/>
                            </a:cxn>
                            <a:cxn ang="0">
                              <a:pos x="connsiteX1234" y="connsiteY1234"/>
                            </a:cxn>
                            <a:cxn ang="0">
                              <a:pos x="connsiteX1235" y="connsiteY1235"/>
                            </a:cxn>
                            <a:cxn ang="0">
                              <a:pos x="connsiteX1236" y="connsiteY1236"/>
                            </a:cxn>
                            <a:cxn ang="0">
                              <a:pos x="connsiteX1237" y="connsiteY1237"/>
                            </a:cxn>
                            <a:cxn ang="0">
                              <a:pos x="connsiteX1238" y="connsiteY1238"/>
                            </a:cxn>
                            <a:cxn ang="0">
                              <a:pos x="connsiteX1239" y="connsiteY1239"/>
                            </a:cxn>
                            <a:cxn ang="0">
                              <a:pos x="connsiteX1240" y="connsiteY1240"/>
                            </a:cxn>
                            <a:cxn ang="0">
                              <a:pos x="connsiteX1241" y="connsiteY1241"/>
                            </a:cxn>
                            <a:cxn ang="0">
                              <a:pos x="connsiteX1242" y="connsiteY1242"/>
                            </a:cxn>
                            <a:cxn ang="0">
                              <a:pos x="connsiteX1243" y="connsiteY1243"/>
                            </a:cxn>
                            <a:cxn ang="0">
                              <a:pos x="connsiteX1244" y="connsiteY1244"/>
                            </a:cxn>
                            <a:cxn ang="0">
                              <a:pos x="connsiteX1245" y="connsiteY1245"/>
                            </a:cxn>
                            <a:cxn ang="0">
                              <a:pos x="connsiteX1246" y="connsiteY1246"/>
                            </a:cxn>
                            <a:cxn ang="0">
                              <a:pos x="connsiteX1247" y="connsiteY1247"/>
                            </a:cxn>
                            <a:cxn ang="0">
                              <a:pos x="connsiteX1248" y="connsiteY1248"/>
                            </a:cxn>
                            <a:cxn ang="0">
                              <a:pos x="connsiteX1249" y="connsiteY1249"/>
                            </a:cxn>
                            <a:cxn ang="0">
                              <a:pos x="connsiteX1250" y="connsiteY1250"/>
                            </a:cxn>
                            <a:cxn ang="0">
                              <a:pos x="connsiteX1251" y="connsiteY1251"/>
                            </a:cxn>
                            <a:cxn ang="0">
                              <a:pos x="connsiteX1252" y="connsiteY1252"/>
                            </a:cxn>
                            <a:cxn ang="0">
                              <a:pos x="connsiteX1253" y="connsiteY1253"/>
                            </a:cxn>
                            <a:cxn ang="0">
                              <a:pos x="connsiteX1254" y="connsiteY1254"/>
                            </a:cxn>
                            <a:cxn ang="0">
                              <a:pos x="connsiteX1255" y="connsiteY1255"/>
                            </a:cxn>
                            <a:cxn ang="0">
                              <a:pos x="connsiteX1256" y="connsiteY1256"/>
                            </a:cxn>
                            <a:cxn ang="0">
                              <a:pos x="connsiteX1257" y="connsiteY1257"/>
                            </a:cxn>
                            <a:cxn ang="0">
                              <a:pos x="connsiteX1258" y="connsiteY1258"/>
                            </a:cxn>
                            <a:cxn ang="0">
                              <a:pos x="connsiteX1259" y="connsiteY1259"/>
                            </a:cxn>
                            <a:cxn ang="0">
                              <a:pos x="connsiteX1260" y="connsiteY1260"/>
                            </a:cxn>
                            <a:cxn ang="0">
                              <a:pos x="connsiteX1261" y="connsiteY1261"/>
                            </a:cxn>
                            <a:cxn ang="0">
                              <a:pos x="connsiteX1262" y="connsiteY1262"/>
                            </a:cxn>
                            <a:cxn ang="0">
                              <a:pos x="connsiteX1263" y="connsiteY1263"/>
                            </a:cxn>
                            <a:cxn ang="0">
                              <a:pos x="connsiteX1264" y="connsiteY1264"/>
                            </a:cxn>
                            <a:cxn ang="0">
                              <a:pos x="connsiteX1265" y="connsiteY1265"/>
                            </a:cxn>
                            <a:cxn ang="0">
                              <a:pos x="connsiteX1266" y="connsiteY1266"/>
                            </a:cxn>
                            <a:cxn ang="0">
                              <a:pos x="connsiteX1267" y="connsiteY1267"/>
                            </a:cxn>
                            <a:cxn ang="0">
                              <a:pos x="connsiteX1268" y="connsiteY1268"/>
                            </a:cxn>
                            <a:cxn ang="0">
                              <a:pos x="connsiteX1269" y="connsiteY1269"/>
                            </a:cxn>
                            <a:cxn ang="0">
                              <a:pos x="connsiteX1270" y="connsiteY1270"/>
                            </a:cxn>
                            <a:cxn ang="0">
                              <a:pos x="connsiteX1271" y="connsiteY1271"/>
                            </a:cxn>
                            <a:cxn ang="0">
                              <a:pos x="connsiteX1272" y="connsiteY1272"/>
                            </a:cxn>
                            <a:cxn ang="0">
                              <a:pos x="connsiteX1273" y="connsiteY1273"/>
                            </a:cxn>
                            <a:cxn ang="0">
                              <a:pos x="connsiteX1274" y="connsiteY1274"/>
                            </a:cxn>
                            <a:cxn ang="0">
                              <a:pos x="connsiteX1275" y="connsiteY1275"/>
                            </a:cxn>
                            <a:cxn ang="0">
                              <a:pos x="connsiteX1276" y="connsiteY1276"/>
                            </a:cxn>
                            <a:cxn ang="0">
                              <a:pos x="connsiteX1277" y="connsiteY1277"/>
                            </a:cxn>
                            <a:cxn ang="0">
                              <a:pos x="connsiteX1278" y="connsiteY1278"/>
                            </a:cxn>
                            <a:cxn ang="0">
                              <a:pos x="connsiteX1279" y="connsiteY1279"/>
                            </a:cxn>
                            <a:cxn ang="0">
                              <a:pos x="connsiteX1280" y="connsiteY1280"/>
                            </a:cxn>
                            <a:cxn ang="0">
                              <a:pos x="connsiteX1281" y="connsiteY1281"/>
                            </a:cxn>
                            <a:cxn ang="0">
                              <a:pos x="connsiteX1282" y="connsiteY1282"/>
                            </a:cxn>
                            <a:cxn ang="0">
                              <a:pos x="connsiteX1283" y="connsiteY1283"/>
                            </a:cxn>
                            <a:cxn ang="0">
                              <a:pos x="connsiteX1284" y="connsiteY1284"/>
                            </a:cxn>
                            <a:cxn ang="0">
                              <a:pos x="connsiteX1285" y="connsiteY1285"/>
                            </a:cxn>
                            <a:cxn ang="0">
                              <a:pos x="connsiteX1286" y="connsiteY1286"/>
                            </a:cxn>
                            <a:cxn ang="0">
                              <a:pos x="connsiteX1287" y="connsiteY1287"/>
                            </a:cxn>
                            <a:cxn ang="0">
                              <a:pos x="connsiteX1288" y="connsiteY1288"/>
                            </a:cxn>
                            <a:cxn ang="0">
                              <a:pos x="connsiteX1289" y="connsiteY1289"/>
                            </a:cxn>
                            <a:cxn ang="0">
                              <a:pos x="connsiteX1290" y="connsiteY1290"/>
                            </a:cxn>
                            <a:cxn ang="0">
                              <a:pos x="connsiteX1291" y="connsiteY1291"/>
                            </a:cxn>
                            <a:cxn ang="0">
                              <a:pos x="connsiteX1292" y="connsiteY1292"/>
                            </a:cxn>
                            <a:cxn ang="0">
                              <a:pos x="connsiteX1293" y="connsiteY1293"/>
                            </a:cxn>
                            <a:cxn ang="0">
                              <a:pos x="connsiteX1294" y="connsiteY1294"/>
                            </a:cxn>
                            <a:cxn ang="0">
                              <a:pos x="connsiteX1295" y="connsiteY1295"/>
                            </a:cxn>
                            <a:cxn ang="0">
                              <a:pos x="connsiteX1296" y="connsiteY1296"/>
                            </a:cxn>
                            <a:cxn ang="0">
                              <a:pos x="connsiteX1297" y="connsiteY1297"/>
                            </a:cxn>
                            <a:cxn ang="0">
                              <a:pos x="connsiteX1298" y="connsiteY1298"/>
                            </a:cxn>
                            <a:cxn ang="0">
                              <a:pos x="connsiteX1299" y="connsiteY1299"/>
                            </a:cxn>
                            <a:cxn ang="0">
                              <a:pos x="connsiteX1300" y="connsiteY1300"/>
                            </a:cxn>
                            <a:cxn ang="0">
                              <a:pos x="connsiteX1301" y="connsiteY1301"/>
                            </a:cxn>
                            <a:cxn ang="0">
                              <a:pos x="connsiteX1302" y="connsiteY1302"/>
                            </a:cxn>
                            <a:cxn ang="0">
                              <a:pos x="connsiteX1303" y="connsiteY1303"/>
                            </a:cxn>
                          </a:cxnLst>
                          <a:rect l="l" t="t" r="r" b="b"/>
                          <a:pathLst>
                            <a:path w="1627909" h="415636">
                              <a:moveTo>
                                <a:pt x="1406780" y="191799"/>
                              </a:moveTo>
                              <a:cubicBezTo>
                                <a:pt x="1371277" y="189201"/>
                                <a:pt x="1337507" y="187470"/>
                                <a:pt x="1309798" y="186603"/>
                              </a:cubicBezTo>
                              <a:cubicBezTo>
                                <a:pt x="1295943" y="185738"/>
                                <a:pt x="1282955" y="184871"/>
                                <a:pt x="1272564" y="184871"/>
                              </a:cubicBezTo>
                              <a:cubicBezTo>
                                <a:pt x="1261307" y="184006"/>
                                <a:pt x="1252648" y="183140"/>
                                <a:pt x="1245721" y="183140"/>
                              </a:cubicBezTo>
                              <a:cubicBezTo>
                                <a:pt x="1294212" y="183140"/>
                                <a:pt x="1333178" y="183140"/>
                                <a:pt x="1374741" y="182274"/>
                              </a:cubicBezTo>
                              <a:cubicBezTo>
                                <a:pt x="1416305" y="181408"/>
                                <a:pt x="1459600" y="180542"/>
                                <a:pt x="1516750" y="179676"/>
                              </a:cubicBezTo>
                              <a:cubicBezTo>
                                <a:pt x="1487309" y="180542"/>
                                <a:pt x="1475187" y="182274"/>
                                <a:pt x="1474321" y="183140"/>
                              </a:cubicBezTo>
                              <a:cubicBezTo>
                                <a:pt x="1473455" y="184006"/>
                                <a:pt x="1482980" y="185738"/>
                                <a:pt x="1495103" y="186603"/>
                              </a:cubicBezTo>
                              <a:cubicBezTo>
                                <a:pt x="1507225" y="188335"/>
                                <a:pt x="1522812" y="189201"/>
                                <a:pt x="1533203" y="190933"/>
                              </a:cubicBezTo>
                              <a:cubicBezTo>
                                <a:pt x="1538398" y="191799"/>
                                <a:pt x="1542728" y="192665"/>
                                <a:pt x="1544459" y="193530"/>
                              </a:cubicBezTo>
                              <a:cubicBezTo>
                                <a:pt x="1546191" y="194397"/>
                                <a:pt x="1546191" y="195262"/>
                                <a:pt x="1542728" y="196129"/>
                              </a:cubicBezTo>
                              <a:cubicBezTo>
                                <a:pt x="1549655" y="194397"/>
                                <a:pt x="1566107" y="193530"/>
                                <a:pt x="1584291" y="193530"/>
                              </a:cubicBezTo>
                              <a:cubicBezTo>
                                <a:pt x="1601609" y="193530"/>
                                <a:pt x="1619793" y="194397"/>
                                <a:pt x="1629319" y="195262"/>
                              </a:cubicBezTo>
                              <a:cubicBezTo>
                                <a:pt x="1629319" y="195262"/>
                                <a:pt x="1627587" y="195262"/>
                                <a:pt x="1624989" y="194397"/>
                              </a:cubicBezTo>
                              <a:cubicBezTo>
                                <a:pt x="1622391" y="194397"/>
                                <a:pt x="1618062" y="193530"/>
                                <a:pt x="1612866" y="192665"/>
                              </a:cubicBezTo>
                              <a:cubicBezTo>
                                <a:pt x="1602475" y="190933"/>
                                <a:pt x="1589487" y="189201"/>
                                <a:pt x="1575632" y="187470"/>
                              </a:cubicBezTo>
                              <a:cubicBezTo>
                                <a:pt x="1561777" y="185738"/>
                                <a:pt x="1547923" y="184006"/>
                                <a:pt x="1537532" y="183140"/>
                              </a:cubicBezTo>
                              <a:cubicBezTo>
                                <a:pt x="1527141" y="182274"/>
                                <a:pt x="1520214" y="181408"/>
                                <a:pt x="1520214" y="181408"/>
                              </a:cubicBezTo>
                              <a:cubicBezTo>
                                <a:pt x="1566973" y="181408"/>
                                <a:pt x="1584291" y="180542"/>
                                <a:pt x="1594682" y="178810"/>
                              </a:cubicBezTo>
                              <a:cubicBezTo>
                                <a:pt x="1605073" y="177079"/>
                                <a:pt x="1608537" y="176212"/>
                                <a:pt x="1626721" y="173615"/>
                              </a:cubicBezTo>
                              <a:cubicBezTo>
                                <a:pt x="1580828" y="175347"/>
                                <a:pt x="1550521" y="175347"/>
                                <a:pt x="1528873" y="175347"/>
                              </a:cubicBezTo>
                              <a:cubicBezTo>
                                <a:pt x="1507225" y="175347"/>
                                <a:pt x="1495968" y="173615"/>
                                <a:pt x="1488175" y="172749"/>
                              </a:cubicBezTo>
                              <a:cubicBezTo>
                                <a:pt x="1480382" y="171883"/>
                                <a:pt x="1476053" y="170151"/>
                                <a:pt x="1469991" y="168419"/>
                              </a:cubicBezTo>
                              <a:cubicBezTo>
                                <a:pt x="1463930" y="166688"/>
                                <a:pt x="1456137" y="165822"/>
                                <a:pt x="1441416" y="165822"/>
                              </a:cubicBezTo>
                              <a:cubicBezTo>
                                <a:pt x="1471723" y="164090"/>
                                <a:pt x="1502896" y="163224"/>
                                <a:pt x="1524543" y="163224"/>
                              </a:cubicBezTo>
                              <a:cubicBezTo>
                                <a:pt x="1535800" y="163224"/>
                                <a:pt x="1544459" y="163224"/>
                                <a:pt x="1549655" y="164090"/>
                              </a:cubicBezTo>
                              <a:cubicBezTo>
                                <a:pt x="1554850" y="164956"/>
                                <a:pt x="1556582" y="165822"/>
                                <a:pt x="1553984" y="167553"/>
                              </a:cubicBezTo>
                              <a:cubicBezTo>
                                <a:pt x="1587755" y="164956"/>
                                <a:pt x="1590353" y="163224"/>
                                <a:pt x="1577364" y="162358"/>
                              </a:cubicBezTo>
                              <a:cubicBezTo>
                                <a:pt x="1564375" y="161492"/>
                                <a:pt x="1536666" y="161492"/>
                                <a:pt x="1508091" y="162358"/>
                              </a:cubicBezTo>
                              <a:cubicBezTo>
                                <a:pt x="1479516" y="162358"/>
                                <a:pt x="1450075" y="163224"/>
                                <a:pt x="1435355" y="163224"/>
                              </a:cubicBezTo>
                              <a:cubicBezTo>
                                <a:pt x="1420634" y="163224"/>
                                <a:pt x="1418902" y="162358"/>
                                <a:pt x="1446612" y="158894"/>
                              </a:cubicBezTo>
                              <a:cubicBezTo>
                                <a:pt x="1449209" y="159760"/>
                                <a:pt x="1440550" y="161492"/>
                                <a:pt x="1471723" y="159760"/>
                              </a:cubicBezTo>
                              <a:cubicBezTo>
                                <a:pt x="1443148" y="159760"/>
                                <a:pt x="1438819" y="158028"/>
                                <a:pt x="1447478" y="155431"/>
                              </a:cubicBezTo>
                              <a:cubicBezTo>
                                <a:pt x="1451807" y="154565"/>
                                <a:pt x="1459600" y="152833"/>
                                <a:pt x="1469125" y="151967"/>
                              </a:cubicBezTo>
                              <a:cubicBezTo>
                                <a:pt x="1478650" y="151101"/>
                                <a:pt x="1490773" y="149369"/>
                                <a:pt x="1504627" y="149369"/>
                              </a:cubicBezTo>
                              <a:lnTo>
                                <a:pt x="1507225" y="150235"/>
                              </a:lnTo>
                              <a:cubicBezTo>
                                <a:pt x="1508957" y="149369"/>
                                <a:pt x="1508957" y="147637"/>
                                <a:pt x="1508957" y="145905"/>
                              </a:cubicBezTo>
                              <a:cubicBezTo>
                                <a:pt x="1508091" y="144174"/>
                                <a:pt x="1507225" y="143308"/>
                                <a:pt x="1504627" y="141576"/>
                              </a:cubicBezTo>
                              <a:cubicBezTo>
                                <a:pt x="1499432" y="138978"/>
                                <a:pt x="1489907" y="136381"/>
                                <a:pt x="1475187" y="134649"/>
                              </a:cubicBezTo>
                              <a:cubicBezTo>
                                <a:pt x="1460466" y="132917"/>
                                <a:pt x="1441416" y="132051"/>
                                <a:pt x="1417171" y="132917"/>
                              </a:cubicBezTo>
                              <a:cubicBezTo>
                                <a:pt x="1392925" y="133783"/>
                                <a:pt x="1363484" y="136381"/>
                                <a:pt x="1327982" y="139845"/>
                              </a:cubicBezTo>
                              <a:cubicBezTo>
                                <a:pt x="1336641" y="138978"/>
                                <a:pt x="1379071" y="133783"/>
                                <a:pt x="1423232" y="128587"/>
                              </a:cubicBezTo>
                              <a:cubicBezTo>
                                <a:pt x="1467393" y="123392"/>
                                <a:pt x="1513287" y="119063"/>
                                <a:pt x="1528007" y="117331"/>
                              </a:cubicBezTo>
                              <a:cubicBezTo>
                                <a:pt x="1528007" y="117331"/>
                                <a:pt x="1520214" y="118197"/>
                                <a:pt x="1506359" y="119063"/>
                              </a:cubicBezTo>
                              <a:cubicBezTo>
                                <a:pt x="1492505" y="119928"/>
                                <a:pt x="1473455" y="121660"/>
                                <a:pt x="1450075" y="124258"/>
                              </a:cubicBezTo>
                              <a:cubicBezTo>
                                <a:pt x="1403316" y="128587"/>
                                <a:pt x="1341837" y="134649"/>
                                <a:pt x="1282089" y="141576"/>
                              </a:cubicBezTo>
                              <a:cubicBezTo>
                                <a:pt x="1251782" y="145040"/>
                                <a:pt x="1222341" y="148504"/>
                                <a:pt x="1194632" y="151967"/>
                              </a:cubicBezTo>
                              <a:cubicBezTo>
                                <a:pt x="1166923" y="155431"/>
                                <a:pt x="1141812" y="158894"/>
                                <a:pt x="1120164" y="161492"/>
                              </a:cubicBezTo>
                              <a:cubicBezTo>
                                <a:pt x="1098516" y="164090"/>
                                <a:pt x="1080332" y="166688"/>
                                <a:pt x="1068209" y="168419"/>
                              </a:cubicBezTo>
                              <a:cubicBezTo>
                                <a:pt x="1056087" y="170151"/>
                                <a:pt x="1048293" y="171017"/>
                                <a:pt x="1048293" y="171017"/>
                              </a:cubicBezTo>
                              <a:cubicBezTo>
                                <a:pt x="1076868" y="166688"/>
                                <a:pt x="1114968" y="160626"/>
                                <a:pt x="1157398" y="154565"/>
                              </a:cubicBezTo>
                              <a:cubicBezTo>
                                <a:pt x="1199828" y="147637"/>
                                <a:pt x="1245721" y="140710"/>
                                <a:pt x="1290748" y="133783"/>
                              </a:cubicBezTo>
                              <a:cubicBezTo>
                                <a:pt x="1335775" y="126856"/>
                                <a:pt x="1379071" y="119928"/>
                                <a:pt x="1416305" y="114733"/>
                              </a:cubicBezTo>
                              <a:cubicBezTo>
                                <a:pt x="1453539" y="109538"/>
                                <a:pt x="1484712" y="106074"/>
                                <a:pt x="1505493" y="105208"/>
                              </a:cubicBezTo>
                              <a:cubicBezTo>
                                <a:pt x="1511555" y="102610"/>
                                <a:pt x="1517616" y="100879"/>
                                <a:pt x="1515884" y="99147"/>
                              </a:cubicBezTo>
                              <a:cubicBezTo>
                                <a:pt x="1514152" y="97415"/>
                                <a:pt x="1503762" y="96549"/>
                                <a:pt x="1478650" y="98280"/>
                              </a:cubicBezTo>
                              <a:cubicBezTo>
                                <a:pt x="1472589" y="100012"/>
                                <a:pt x="1434489" y="107806"/>
                                <a:pt x="1395523" y="114733"/>
                              </a:cubicBezTo>
                              <a:cubicBezTo>
                                <a:pt x="1356557" y="121660"/>
                                <a:pt x="1317591" y="127722"/>
                                <a:pt x="1310664" y="127722"/>
                              </a:cubicBezTo>
                              <a:cubicBezTo>
                                <a:pt x="1339239" y="121660"/>
                                <a:pt x="1357423" y="118197"/>
                                <a:pt x="1369546" y="114733"/>
                              </a:cubicBezTo>
                              <a:cubicBezTo>
                                <a:pt x="1381668" y="112135"/>
                                <a:pt x="1387730" y="110403"/>
                                <a:pt x="1393791" y="108671"/>
                              </a:cubicBezTo>
                              <a:cubicBezTo>
                                <a:pt x="1399853" y="106940"/>
                                <a:pt x="1405048" y="105208"/>
                                <a:pt x="1413707" y="102610"/>
                              </a:cubicBezTo>
                              <a:cubicBezTo>
                                <a:pt x="1422366" y="100012"/>
                                <a:pt x="1434489" y="96549"/>
                                <a:pt x="1452673" y="91353"/>
                              </a:cubicBezTo>
                              <a:cubicBezTo>
                                <a:pt x="1438819" y="94817"/>
                                <a:pt x="1395523" y="102610"/>
                                <a:pt x="1353959" y="109538"/>
                              </a:cubicBezTo>
                              <a:cubicBezTo>
                                <a:pt x="1331446" y="113001"/>
                                <a:pt x="1308932" y="117331"/>
                                <a:pt x="1292480" y="119928"/>
                              </a:cubicBezTo>
                              <a:cubicBezTo>
                                <a:pt x="1276027" y="122526"/>
                                <a:pt x="1265637" y="124258"/>
                                <a:pt x="1264771" y="123392"/>
                              </a:cubicBezTo>
                              <a:cubicBezTo>
                                <a:pt x="1277759" y="120794"/>
                                <a:pt x="1317591" y="113001"/>
                                <a:pt x="1357423" y="105208"/>
                              </a:cubicBezTo>
                              <a:cubicBezTo>
                                <a:pt x="1393791" y="98280"/>
                                <a:pt x="1429293" y="91353"/>
                                <a:pt x="1443148" y="88756"/>
                              </a:cubicBezTo>
                              <a:cubicBezTo>
                                <a:pt x="1438819" y="89621"/>
                                <a:pt x="1429293" y="90488"/>
                                <a:pt x="1417171" y="92220"/>
                              </a:cubicBezTo>
                              <a:cubicBezTo>
                                <a:pt x="1399853" y="94817"/>
                                <a:pt x="1377339" y="97415"/>
                                <a:pt x="1354825" y="100879"/>
                              </a:cubicBezTo>
                              <a:cubicBezTo>
                                <a:pt x="1332312" y="104342"/>
                                <a:pt x="1310664" y="107806"/>
                                <a:pt x="1294212" y="110403"/>
                              </a:cubicBezTo>
                              <a:cubicBezTo>
                                <a:pt x="1286418" y="111269"/>
                                <a:pt x="1280357" y="113001"/>
                                <a:pt x="1275162" y="113867"/>
                              </a:cubicBezTo>
                              <a:cubicBezTo>
                                <a:pt x="1292480" y="110403"/>
                                <a:pt x="1321055" y="104342"/>
                                <a:pt x="1349630" y="98280"/>
                              </a:cubicBezTo>
                              <a:cubicBezTo>
                                <a:pt x="1383400" y="90488"/>
                                <a:pt x="1417171" y="81829"/>
                                <a:pt x="1435355" y="75767"/>
                              </a:cubicBezTo>
                              <a:cubicBezTo>
                                <a:pt x="1421500" y="79231"/>
                                <a:pt x="1417171" y="77499"/>
                                <a:pt x="1411975" y="75767"/>
                              </a:cubicBezTo>
                              <a:cubicBezTo>
                                <a:pt x="1409377" y="74901"/>
                                <a:pt x="1407646" y="73169"/>
                                <a:pt x="1404182" y="72303"/>
                              </a:cubicBezTo>
                              <a:cubicBezTo>
                                <a:pt x="1400718" y="71438"/>
                                <a:pt x="1397255" y="70572"/>
                                <a:pt x="1392059" y="71438"/>
                              </a:cubicBezTo>
                              <a:cubicBezTo>
                                <a:pt x="1392059" y="71438"/>
                                <a:pt x="1386864" y="74035"/>
                                <a:pt x="1381668" y="76633"/>
                              </a:cubicBezTo>
                              <a:cubicBezTo>
                                <a:pt x="1376473" y="79231"/>
                                <a:pt x="1370412" y="81829"/>
                                <a:pt x="1370412" y="81829"/>
                              </a:cubicBezTo>
                              <a:cubicBezTo>
                                <a:pt x="1369546" y="80097"/>
                                <a:pt x="1365216" y="80097"/>
                                <a:pt x="1358289" y="80097"/>
                              </a:cubicBezTo>
                              <a:cubicBezTo>
                                <a:pt x="1351362" y="80097"/>
                                <a:pt x="1341837" y="81829"/>
                                <a:pt x="1331446" y="83560"/>
                              </a:cubicBezTo>
                              <a:cubicBezTo>
                                <a:pt x="1309798" y="87024"/>
                                <a:pt x="1281223" y="93085"/>
                                <a:pt x="1253514" y="99147"/>
                              </a:cubicBezTo>
                              <a:cubicBezTo>
                                <a:pt x="1225805" y="105208"/>
                                <a:pt x="1198096" y="112135"/>
                                <a:pt x="1177314" y="116465"/>
                              </a:cubicBezTo>
                              <a:cubicBezTo>
                                <a:pt x="1156532" y="120794"/>
                                <a:pt x="1141812" y="124258"/>
                                <a:pt x="1139214" y="122526"/>
                              </a:cubicBezTo>
                              <a:cubicBezTo>
                                <a:pt x="1146141" y="120794"/>
                                <a:pt x="1159996" y="116465"/>
                                <a:pt x="1177314" y="111269"/>
                              </a:cubicBezTo>
                              <a:cubicBezTo>
                                <a:pt x="1194632" y="106074"/>
                                <a:pt x="1214548" y="100012"/>
                                <a:pt x="1233598" y="93951"/>
                              </a:cubicBezTo>
                              <a:cubicBezTo>
                                <a:pt x="1252648" y="87890"/>
                                <a:pt x="1271698" y="81829"/>
                                <a:pt x="1284687" y="76633"/>
                              </a:cubicBezTo>
                              <a:cubicBezTo>
                                <a:pt x="1298541" y="71438"/>
                                <a:pt x="1306334" y="67108"/>
                                <a:pt x="1306334" y="65376"/>
                              </a:cubicBezTo>
                              <a:cubicBezTo>
                                <a:pt x="1289016" y="70572"/>
                                <a:pt x="1258709" y="78365"/>
                                <a:pt x="1224939" y="88756"/>
                              </a:cubicBezTo>
                              <a:cubicBezTo>
                                <a:pt x="1190303" y="99147"/>
                                <a:pt x="1151337" y="111269"/>
                                <a:pt x="1114102" y="123392"/>
                              </a:cubicBezTo>
                              <a:cubicBezTo>
                                <a:pt x="1076868" y="135515"/>
                                <a:pt x="1042232" y="147637"/>
                                <a:pt x="1014523" y="158028"/>
                              </a:cubicBezTo>
                              <a:cubicBezTo>
                                <a:pt x="1000668" y="163224"/>
                                <a:pt x="988546" y="168419"/>
                                <a:pt x="979021" y="171883"/>
                              </a:cubicBezTo>
                              <a:cubicBezTo>
                                <a:pt x="975557" y="172749"/>
                                <a:pt x="972959" y="174481"/>
                                <a:pt x="970362" y="175347"/>
                              </a:cubicBezTo>
                              <a:cubicBezTo>
                                <a:pt x="970362" y="175347"/>
                                <a:pt x="970362" y="175347"/>
                                <a:pt x="970362" y="175347"/>
                              </a:cubicBezTo>
                              <a:cubicBezTo>
                                <a:pt x="970362" y="175347"/>
                                <a:pt x="971227" y="175347"/>
                                <a:pt x="971227" y="174481"/>
                              </a:cubicBezTo>
                              <a:cubicBezTo>
                                <a:pt x="978155" y="171017"/>
                                <a:pt x="985082" y="167553"/>
                                <a:pt x="985082" y="167553"/>
                              </a:cubicBezTo>
                              <a:cubicBezTo>
                                <a:pt x="985082" y="167553"/>
                                <a:pt x="977289" y="171017"/>
                                <a:pt x="969496" y="174481"/>
                              </a:cubicBezTo>
                              <a:cubicBezTo>
                                <a:pt x="969496" y="174481"/>
                                <a:pt x="969496" y="174481"/>
                                <a:pt x="969496" y="174481"/>
                              </a:cubicBezTo>
                              <a:cubicBezTo>
                                <a:pt x="969496" y="174481"/>
                                <a:pt x="969496" y="174481"/>
                                <a:pt x="969496" y="174481"/>
                              </a:cubicBezTo>
                              <a:cubicBezTo>
                                <a:pt x="973825" y="172749"/>
                                <a:pt x="978155" y="170151"/>
                                <a:pt x="982484" y="167553"/>
                              </a:cubicBezTo>
                              <a:cubicBezTo>
                                <a:pt x="992875" y="162358"/>
                                <a:pt x="1004998" y="156296"/>
                                <a:pt x="1018852" y="150235"/>
                              </a:cubicBezTo>
                              <a:cubicBezTo>
                                <a:pt x="1031841" y="144174"/>
                                <a:pt x="1046562" y="138113"/>
                                <a:pt x="1062148" y="132051"/>
                              </a:cubicBezTo>
                              <a:cubicBezTo>
                                <a:pt x="1077734" y="125990"/>
                                <a:pt x="1093321" y="119928"/>
                                <a:pt x="1110639" y="113867"/>
                              </a:cubicBezTo>
                              <a:cubicBezTo>
                                <a:pt x="1127091" y="107806"/>
                                <a:pt x="1144409" y="101744"/>
                                <a:pt x="1161727" y="95683"/>
                              </a:cubicBezTo>
                              <a:cubicBezTo>
                                <a:pt x="1179046" y="89621"/>
                                <a:pt x="1196364" y="84426"/>
                                <a:pt x="1213682" y="80097"/>
                              </a:cubicBezTo>
                              <a:cubicBezTo>
                                <a:pt x="1247453" y="70572"/>
                                <a:pt x="1279491" y="61913"/>
                                <a:pt x="1303737" y="56717"/>
                              </a:cubicBezTo>
                              <a:cubicBezTo>
                                <a:pt x="1309798" y="50655"/>
                                <a:pt x="1318457" y="47192"/>
                                <a:pt x="1322787" y="44595"/>
                              </a:cubicBezTo>
                              <a:cubicBezTo>
                                <a:pt x="1327116" y="41996"/>
                                <a:pt x="1326250" y="40265"/>
                                <a:pt x="1312396" y="39399"/>
                              </a:cubicBezTo>
                              <a:cubicBezTo>
                                <a:pt x="1322787" y="32472"/>
                                <a:pt x="1337507" y="29008"/>
                                <a:pt x="1350496" y="26410"/>
                              </a:cubicBezTo>
                              <a:cubicBezTo>
                                <a:pt x="1364350" y="23813"/>
                                <a:pt x="1376473" y="23813"/>
                                <a:pt x="1381668" y="23813"/>
                              </a:cubicBezTo>
                              <a:cubicBezTo>
                                <a:pt x="1381668" y="23813"/>
                                <a:pt x="1371277" y="19483"/>
                                <a:pt x="1359155" y="15153"/>
                              </a:cubicBezTo>
                              <a:cubicBezTo>
                                <a:pt x="1347032" y="10824"/>
                                <a:pt x="1334043" y="6494"/>
                                <a:pt x="1334043" y="6494"/>
                              </a:cubicBezTo>
                              <a:cubicBezTo>
                                <a:pt x="1320189" y="13421"/>
                                <a:pt x="1306334" y="17751"/>
                                <a:pt x="1293346" y="21215"/>
                              </a:cubicBezTo>
                              <a:cubicBezTo>
                                <a:pt x="1280357" y="24678"/>
                                <a:pt x="1267368" y="27276"/>
                                <a:pt x="1255246" y="29874"/>
                              </a:cubicBezTo>
                              <a:cubicBezTo>
                                <a:pt x="1249184" y="30740"/>
                                <a:pt x="1243123" y="32472"/>
                                <a:pt x="1237928" y="33337"/>
                              </a:cubicBezTo>
                              <a:cubicBezTo>
                                <a:pt x="1236196" y="33337"/>
                                <a:pt x="1235330" y="34204"/>
                                <a:pt x="1233598" y="34204"/>
                              </a:cubicBezTo>
                              <a:lnTo>
                                <a:pt x="1233598" y="34204"/>
                              </a:lnTo>
                              <a:lnTo>
                                <a:pt x="1233598" y="34204"/>
                              </a:lnTo>
                              <a:cubicBezTo>
                                <a:pt x="1236196" y="34204"/>
                                <a:pt x="1213682" y="32472"/>
                                <a:pt x="1223207" y="33337"/>
                              </a:cubicBezTo>
                              <a:lnTo>
                                <a:pt x="1223207" y="33337"/>
                              </a:lnTo>
                              <a:lnTo>
                                <a:pt x="1223207" y="33337"/>
                              </a:lnTo>
                              <a:lnTo>
                                <a:pt x="1223207" y="33337"/>
                              </a:lnTo>
                              <a:lnTo>
                                <a:pt x="1222341" y="33337"/>
                              </a:lnTo>
                              <a:cubicBezTo>
                                <a:pt x="1221475" y="33337"/>
                                <a:pt x="1221475" y="33337"/>
                                <a:pt x="1220609" y="34204"/>
                              </a:cubicBezTo>
                              <a:cubicBezTo>
                                <a:pt x="1218878" y="35069"/>
                                <a:pt x="1216280" y="35935"/>
                                <a:pt x="1214548" y="36801"/>
                              </a:cubicBezTo>
                              <a:cubicBezTo>
                                <a:pt x="1206755" y="40265"/>
                                <a:pt x="1198096" y="44595"/>
                                <a:pt x="1187705" y="50655"/>
                              </a:cubicBezTo>
                              <a:cubicBezTo>
                                <a:pt x="1187705" y="50655"/>
                                <a:pt x="1192034" y="48924"/>
                                <a:pt x="1199828" y="46326"/>
                              </a:cubicBezTo>
                              <a:cubicBezTo>
                                <a:pt x="1200693" y="46326"/>
                                <a:pt x="1200693" y="46326"/>
                                <a:pt x="1201559" y="45460"/>
                              </a:cubicBezTo>
                              <a:lnTo>
                                <a:pt x="1201559" y="45460"/>
                              </a:lnTo>
                              <a:cubicBezTo>
                                <a:pt x="1199828" y="45460"/>
                                <a:pt x="1218012" y="47192"/>
                                <a:pt x="1210218" y="46326"/>
                              </a:cubicBezTo>
                              <a:lnTo>
                                <a:pt x="1210218" y="46326"/>
                              </a:lnTo>
                              <a:lnTo>
                                <a:pt x="1210218" y="46326"/>
                              </a:lnTo>
                              <a:lnTo>
                                <a:pt x="1210218" y="46326"/>
                              </a:lnTo>
                              <a:lnTo>
                                <a:pt x="1211084" y="46326"/>
                              </a:lnTo>
                              <a:lnTo>
                                <a:pt x="1211950" y="46326"/>
                              </a:lnTo>
                              <a:cubicBezTo>
                                <a:pt x="1213682" y="46326"/>
                                <a:pt x="1214548" y="45460"/>
                                <a:pt x="1216280" y="45460"/>
                              </a:cubicBezTo>
                              <a:cubicBezTo>
                                <a:pt x="1219743" y="44595"/>
                                <a:pt x="1222341" y="44595"/>
                                <a:pt x="1225805" y="43728"/>
                              </a:cubicBezTo>
                              <a:cubicBezTo>
                                <a:pt x="1232732" y="42863"/>
                                <a:pt x="1239659" y="41131"/>
                                <a:pt x="1247453" y="40265"/>
                              </a:cubicBezTo>
                              <a:cubicBezTo>
                                <a:pt x="1255246" y="39399"/>
                                <a:pt x="1263039" y="37667"/>
                                <a:pt x="1269966" y="36801"/>
                              </a:cubicBezTo>
                              <a:cubicBezTo>
                                <a:pt x="1276893" y="35935"/>
                                <a:pt x="1283821" y="34204"/>
                                <a:pt x="1289882" y="33337"/>
                              </a:cubicBezTo>
                              <a:cubicBezTo>
                                <a:pt x="1302005" y="31606"/>
                                <a:pt x="1309798" y="30740"/>
                                <a:pt x="1309798" y="30740"/>
                              </a:cubicBezTo>
                              <a:cubicBezTo>
                                <a:pt x="1295078" y="37667"/>
                                <a:pt x="1274296" y="44595"/>
                                <a:pt x="1251782" y="52387"/>
                              </a:cubicBezTo>
                              <a:cubicBezTo>
                                <a:pt x="1229268" y="60181"/>
                                <a:pt x="1205889" y="67974"/>
                                <a:pt x="1184241" y="74901"/>
                              </a:cubicBezTo>
                              <a:cubicBezTo>
                                <a:pt x="1162593" y="81829"/>
                                <a:pt x="1143543" y="87890"/>
                                <a:pt x="1128823" y="91353"/>
                              </a:cubicBezTo>
                              <a:cubicBezTo>
                                <a:pt x="1127091" y="92220"/>
                                <a:pt x="1125359" y="92220"/>
                                <a:pt x="1123628" y="93085"/>
                              </a:cubicBezTo>
                              <a:lnTo>
                                <a:pt x="1122762" y="93085"/>
                              </a:lnTo>
                              <a:lnTo>
                                <a:pt x="1122762" y="93085"/>
                              </a:lnTo>
                              <a:lnTo>
                                <a:pt x="1122762" y="93085"/>
                              </a:lnTo>
                              <a:cubicBezTo>
                                <a:pt x="1121030" y="93085"/>
                                <a:pt x="1126225" y="93085"/>
                                <a:pt x="1119298" y="93085"/>
                              </a:cubicBezTo>
                              <a:lnTo>
                                <a:pt x="1119298" y="93085"/>
                              </a:lnTo>
                              <a:lnTo>
                                <a:pt x="1119298" y="93085"/>
                              </a:lnTo>
                              <a:lnTo>
                                <a:pt x="1118432" y="93085"/>
                              </a:lnTo>
                              <a:lnTo>
                                <a:pt x="1116700" y="93951"/>
                              </a:lnTo>
                              <a:cubicBezTo>
                                <a:pt x="1114102" y="94817"/>
                                <a:pt x="1112371" y="95683"/>
                                <a:pt x="1110639" y="95683"/>
                              </a:cubicBezTo>
                              <a:cubicBezTo>
                                <a:pt x="1107175" y="96549"/>
                                <a:pt x="1104578" y="96549"/>
                                <a:pt x="1103712" y="95683"/>
                              </a:cubicBezTo>
                              <a:cubicBezTo>
                                <a:pt x="1118432" y="84426"/>
                                <a:pt x="1192900" y="46326"/>
                                <a:pt x="1208487" y="37667"/>
                              </a:cubicBezTo>
                              <a:cubicBezTo>
                                <a:pt x="1204157" y="40265"/>
                                <a:pt x="1198096" y="41996"/>
                                <a:pt x="1193766" y="43728"/>
                              </a:cubicBezTo>
                              <a:cubicBezTo>
                                <a:pt x="1192900" y="44595"/>
                                <a:pt x="1191168" y="44595"/>
                                <a:pt x="1190303" y="45460"/>
                              </a:cubicBezTo>
                              <a:cubicBezTo>
                                <a:pt x="1189437" y="45460"/>
                                <a:pt x="1189437" y="45460"/>
                                <a:pt x="1188571" y="46326"/>
                              </a:cubicBezTo>
                              <a:lnTo>
                                <a:pt x="1187705" y="46326"/>
                              </a:lnTo>
                              <a:cubicBezTo>
                                <a:pt x="1186839" y="46326"/>
                                <a:pt x="1186839" y="46326"/>
                                <a:pt x="1185973" y="46326"/>
                              </a:cubicBezTo>
                              <a:cubicBezTo>
                                <a:pt x="1181643" y="47192"/>
                                <a:pt x="1177314" y="47192"/>
                                <a:pt x="1173850" y="48058"/>
                              </a:cubicBezTo>
                              <a:cubicBezTo>
                                <a:pt x="1158264" y="49790"/>
                                <a:pt x="1147007" y="48924"/>
                                <a:pt x="1149605" y="45460"/>
                              </a:cubicBezTo>
                              <a:cubicBezTo>
                                <a:pt x="1149605" y="45460"/>
                                <a:pt x="1159996" y="41996"/>
                                <a:pt x="1171253" y="38533"/>
                              </a:cubicBezTo>
                              <a:cubicBezTo>
                                <a:pt x="1182509" y="35069"/>
                                <a:pt x="1194632" y="31606"/>
                                <a:pt x="1194632" y="31606"/>
                              </a:cubicBezTo>
                              <a:cubicBezTo>
                                <a:pt x="1191168" y="28142"/>
                                <a:pt x="1182509" y="29008"/>
                                <a:pt x="1171253" y="30740"/>
                              </a:cubicBezTo>
                              <a:cubicBezTo>
                                <a:pt x="1168655" y="31606"/>
                                <a:pt x="1166057" y="31606"/>
                                <a:pt x="1163459" y="32472"/>
                              </a:cubicBezTo>
                              <a:cubicBezTo>
                                <a:pt x="1161727" y="32472"/>
                                <a:pt x="1160862" y="33337"/>
                                <a:pt x="1159130" y="33337"/>
                              </a:cubicBezTo>
                              <a:lnTo>
                                <a:pt x="1155666" y="34204"/>
                              </a:lnTo>
                              <a:cubicBezTo>
                                <a:pt x="1150471" y="35935"/>
                                <a:pt x="1146141" y="37667"/>
                                <a:pt x="1140946" y="39399"/>
                              </a:cubicBezTo>
                              <a:cubicBezTo>
                                <a:pt x="1131421" y="42863"/>
                                <a:pt x="1122762" y="45460"/>
                                <a:pt x="1116700" y="45460"/>
                              </a:cubicBezTo>
                              <a:cubicBezTo>
                                <a:pt x="1114102" y="45460"/>
                                <a:pt x="1111505" y="44595"/>
                                <a:pt x="1110639" y="43728"/>
                              </a:cubicBezTo>
                              <a:cubicBezTo>
                                <a:pt x="1108907" y="41996"/>
                                <a:pt x="1108907" y="39399"/>
                                <a:pt x="1108907" y="35935"/>
                              </a:cubicBezTo>
                              <a:cubicBezTo>
                                <a:pt x="1107175" y="35069"/>
                                <a:pt x="1107175" y="32472"/>
                                <a:pt x="1107175" y="29008"/>
                              </a:cubicBezTo>
                              <a:cubicBezTo>
                                <a:pt x="1107175" y="25544"/>
                                <a:pt x="1108041" y="21215"/>
                                <a:pt x="1107175" y="17751"/>
                              </a:cubicBezTo>
                              <a:cubicBezTo>
                                <a:pt x="1107175" y="9958"/>
                                <a:pt x="1104578" y="5629"/>
                                <a:pt x="1096784" y="14288"/>
                              </a:cubicBezTo>
                              <a:cubicBezTo>
                                <a:pt x="1094187" y="22947"/>
                                <a:pt x="1086393" y="35935"/>
                                <a:pt x="1075137" y="50655"/>
                              </a:cubicBezTo>
                              <a:cubicBezTo>
                                <a:pt x="1063880" y="65376"/>
                                <a:pt x="1049159" y="82694"/>
                                <a:pt x="1034439" y="99147"/>
                              </a:cubicBezTo>
                              <a:cubicBezTo>
                                <a:pt x="1019718" y="115599"/>
                                <a:pt x="1004132" y="132051"/>
                                <a:pt x="991143" y="145905"/>
                              </a:cubicBezTo>
                              <a:cubicBezTo>
                                <a:pt x="980752" y="156296"/>
                                <a:pt x="972093" y="165822"/>
                                <a:pt x="966898" y="172749"/>
                              </a:cubicBezTo>
                              <a:cubicBezTo>
                                <a:pt x="966898" y="172749"/>
                                <a:pt x="966898" y="172749"/>
                                <a:pt x="966898" y="172749"/>
                              </a:cubicBezTo>
                              <a:cubicBezTo>
                                <a:pt x="966898" y="172749"/>
                                <a:pt x="966898" y="172749"/>
                                <a:pt x="966898" y="172749"/>
                              </a:cubicBezTo>
                              <a:cubicBezTo>
                                <a:pt x="969496" y="169285"/>
                                <a:pt x="972959" y="164090"/>
                                <a:pt x="975557" y="158894"/>
                              </a:cubicBezTo>
                              <a:cubicBezTo>
                                <a:pt x="978155" y="153699"/>
                                <a:pt x="979887" y="148504"/>
                                <a:pt x="980752" y="143308"/>
                              </a:cubicBezTo>
                              <a:cubicBezTo>
                                <a:pt x="982484" y="138113"/>
                                <a:pt x="983350" y="132917"/>
                                <a:pt x="984216" y="128587"/>
                              </a:cubicBezTo>
                              <a:cubicBezTo>
                                <a:pt x="985948" y="121660"/>
                                <a:pt x="988546" y="114733"/>
                                <a:pt x="992875" y="106940"/>
                              </a:cubicBezTo>
                              <a:cubicBezTo>
                                <a:pt x="997205" y="99147"/>
                                <a:pt x="1002400" y="91353"/>
                                <a:pt x="1008462" y="83560"/>
                              </a:cubicBezTo>
                              <a:cubicBezTo>
                                <a:pt x="1014523" y="75767"/>
                                <a:pt x="1020584" y="67974"/>
                                <a:pt x="1025780" y="61046"/>
                              </a:cubicBezTo>
                              <a:cubicBezTo>
                                <a:pt x="1030975" y="54119"/>
                                <a:pt x="1035305" y="47192"/>
                                <a:pt x="1035305" y="41131"/>
                              </a:cubicBezTo>
                              <a:cubicBezTo>
                                <a:pt x="1032707" y="45460"/>
                                <a:pt x="1028377" y="49790"/>
                                <a:pt x="1024048" y="53254"/>
                              </a:cubicBezTo>
                              <a:cubicBezTo>
                                <a:pt x="1019718" y="56717"/>
                                <a:pt x="1015389" y="60181"/>
                                <a:pt x="1013657" y="61913"/>
                              </a:cubicBezTo>
                              <a:cubicBezTo>
                                <a:pt x="1011059" y="58449"/>
                                <a:pt x="1014523" y="52387"/>
                                <a:pt x="1017121" y="47192"/>
                              </a:cubicBezTo>
                              <a:cubicBezTo>
                                <a:pt x="1018852" y="41996"/>
                                <a:pt x="1018852" y="38533"/>
                                <a:pt x="1008462" y="40265"/>
                              </a:cubicBezTo>
                              <a:cubicBezTo>
                                <a:pt x="1001534" y="55851"/>
                                <a:pt x="992875" y="54985"/>
                                <a:pt x="987680" y="53254"/>
                              </a:cubicBezTo>
                              <a:cubicBezTo>
                                <a:pt x="985082" y="52387"/>
                                <a:pt x="983350" y="52387"/>
                                <a:pt x="984216" y="53254"/>
                              </a:cubicBezTo>
                              <a:cubicBezTo>
                                <a:pt x="984216" y="54985"/>
                                <a:pt x="986814" y="57583"/>
                                <a:pt x="992009" y="65376"/>
                              </a:cubicBezTo>
                              <a:cubicBezTo>
                                <a:pt x="987680" y="67108"/>
                                <a:pt x="984216" y="67974"/>
                                <a:pt x="981618" y="67974"/>
                              </a:cubicBezTo>
                              <a:cubicBezTo>
                                <a:pt x="979021" y="67974"/>
                                <a:pt x="977289" y="67108"/>
                                <a:pt x="974691" y="65376"/>
                              </a:cubicBezTo>
                              <a:cubicBezTo>
                                <a:pt x="972959" y="64510"/>
                                <a:pt x="970362" y="62778"/>
                                <a:pt x="967764" y="61913"/>
                              </a:cubicBezTo>
                              <a:cubicBezTo>
                                <a:pt x="966032" y="61046"/>
                                <a:pt x="964300" y="61046"/>
                                <a:pt x="962568" y="61046"/>
                              </a:cubicBezTo>
                              <a:cubicBezTo>
                                <a:pt x="960837" y="61046"/>
                                <a:pt x="958239" y="61046"/>
                                <a:pt x="956507" y="61046"/>
                              </a:cubicBezTo>
                              <a:cubicBezTo>
                                <a:pt x="959105" y="70572"/>
                                <a:pt x="954775" y="87890"/>
                                <a:pt x="950446" y="103476"/>
                              </a:cubicBezTo>
                              <a:cubicBezTo>
                                <a:pt x="948714" y="111269"/>
                                <a:pt x="946982" y="118197"/>
                                <a:pt x="945250" y="124258"/>
                              </a:cubicBezTo>
                              <a:cubicBezTo>
                                <a:pt x="943518" y="130319"/>
                                <a:pt x="942652" y="134649"/>
                                <a:pt x="941787" y="137246"/>
                              </a:cubicBezTo>
                              <a:cubicBezTo>
                                <a:pt x="940921" y="134649"/>
                                <a:pt x="940055" y="131185"/>
                                <a:pt x="939189" y="128587"/>
                              </a:cubicBezTo>
                              <a:cubicBezTo>
                                <a:pt x="939189" y="128587"/>
                                <a:pt x="940055" y="128587"/>
                                <a:pt x="940055" y="128587"/>
                              </a:cubicBezTo>
                              <a:cubicBezTo>
                                <a:pt x="940055" y="128587"/>
                                <a:pt x="940921" y="128587"/>
                                <a:pt x="940921" y="128587"/>
                              </a:cubicBezTo>
                              <a:lnTo>
                                <a:pt x="940921" y="128587"/>
                              </a:lnTo>
                              <a:cubicBezTo>
                                <a:pt x="940921" y="128587"/>
                                <a:pt x="940921" y="128587"/>
                                <a:pt x="940921" y="128587"/>
                              </a:cubicBezTo>
                              <a:cubicBezTo>
                                <a:pt x="940921" y="128587"/>
                                <a:pt x="940921" y="128587"/>
                                <a:pt x="940921" y="128587"/>
                              </a:cubicBezTo>
                              <a:cubicBezTo>
                                <a:pt x="940921" y="128587"/>
                                <a:pt x="940921" y="128587"/>
                                <a:pt x="940921" y="127722"/>
                              </a:cubicBezTo>
                              <a:cubicBezTo>
                                <a:pt x="940921" y="127722"/>
                                <a:pt x="940921" y="127722"/>
                                <a:pt x="940921" y="127722"/>
                              </a:cubicBezTo>
                              <a:cubicBezTo>
                                <a:pt x="940055" y="127722"/>
                                <a:pt x="939189" y="127722"/>
                                <a:pt x="938323" y="127722"/>
                              </a:cubicBezTo>
                              <a:cubicBezTo>
                                <a:pt x="938323" y="126856"/>
                                <a:pt x="937457" y="125990"/>
                                <a:pt x="937457" y="125124"/>
                              </a:cubicBezTo>
                              <a:cubicBezTo>
                                <a:pt x="935725" y="120794"/>
                                <a:pt x="933993" y="117331"/>
                                <a:pt x="933127" y="114733"/>
                              </a:cubicBezTo>
                              <a:cubicBezTo>
                                <a:pt x="930530" y="114733"/>
                                <a:pt x="927932" y="113867"/>
                                <a:pt x="925334" y="113001"/>
                              </a:cubicBezTo>
                              <a:cubicBezTo>
                                <a:pt x="922737" y="112135"/>
                                <a:pt x="920139" y="112135"/>
                                <a:pt x="917541" y="111269"/>
                              </a:cubicBezTo>
                              <a:cubicBezTo>
                                <a:pt x="912346" y="109538"/>
                                <a:pt x="907150" y="107806"/>
                                <a:pt x="901955" y="106074"/>
                              </a:cubicBezTo>
                              <a:cubicBezTo>
                                <a:pt x="891564" y="102610"/>
                                <a:pt x="880307" y="99147"/>
                                <a:pt x="869050" y="100012"/>
                              </a:cubicBezTo>
                              <a:cubicBezTo>
                                <a:pt x="864721" y="96549"/>
                                <a:pt x="857793" y="93085"/>
                                <a:pt x="850866" y="87890"/>
                              </a:cubicBezTo>
                              <a:cubicBezTo>
                                <a:pt x="843939" y="83560"/>
                                <a:pt x="836146" y="78365"/>
                                <a:pt x="832682" y="71438"/>
                              </a:cubicBezTo>
                              <a:cubicBezTo>
                                <a:pt x="833548" y="74035"/>
                                <a:pt x="835280" y="78365"/>
                                <a:pt x="836146" y="81829"/>
                              </a:cubicBezTo>
                              <a:cubicBezTo>
                                <a:pt x="837012" y="83560"/>
                                <a:pt x="837012" y="85292"/>
                                <a:pt x="837012" y="86158"/>
                              </a:cubicBezTo>
                              <a:cubicBezTo>
                                <a:pt x="837012" y="87024"/>
                                <a:pt x="836146" y="87890"/>
                                <a:pt x="834414" y="88756"/>
                              </a:cubicBezTo>
                              <a:cubicBezTo>
                                <a:pt x="823157" y="82694"/>
                                <a:pt x="817962" y="79231"/>
                                <a:pt x="816230" y="77499"/>
                              </a:cubicBezTo>
                              <a:cubicBezTo>
                                <a:pt x="814498" y="75767"/>
                                <a:pt x="816230" y="74901"/>
                                <a:pt x="817962" y="73169"/>
                              </a:cubicBezTo>
                              <a:cubicBezTo>
                                <a:pt x="819693" y="72303"/>
                                <a:pt x="821425" y="70572"/>
                                <a:pt x="819693" y="67974"/>
                              </a:cubicBezTo>
                              <a:cubicBezTo>
                                <a:pt x="817962" y="65376"/>
                                <a:pt x="813632" y="61046"/>
                                <a:pt x="801509" y="53254"/>
                              </a:cubicBezTo>
                              <a:cubicBezTo>
                                <a:pt x="810168" y="61913"/>
                                <a:pt x="811034" y="67974"/>
                                <a:pt x="810168" y="74035"/>
                              </a:cubicBezTo>
                              <a:cubicBezTo>
                                <a:pt x="810168" y="76633"/>
                                <a:pt x="809302" y="79231"/>
                                <a:pt x="808436" y="81829"/>
                              </a:cubicBezTo>
                              <a:cubicBezTo>
                                <a:pt x="808436" y="84426"/>
                                <a:pt x="808436" y="87024"/>
                                <a:pt x="809302" y="89621"/>
                              </a:cubicBezTo>
                              <a:cubicBezTo>
                                <a:pt x="819693" y="95683"/>
                                <a:pt x="825755" y="99147"/>
                                <a:pt x="830084" y="100879"/>
                              </a:cubicBezTo>
                              <a:cubicBezTo>
                                <a:pt x="832682" y="101744"/>
                                <a:pt x="833548" y="101744"/>
                                <a:pt x="835280" y="101744"/>
                              </a:cubicBezTo>
                              <a:cubicBezTo>
                                <a:pt x="836146" y="101744"/>
                                <a:pt x="837012" y="100879"/>
                                <a:pt x="837877" y="100012"/>
                              </a:cubicBezTo>
                              <a:cubicBezTo>
                                <a:pt x="838743" y="98280"/>
                                <a:pt x="838743" y="94817"/>
                                <a:pt x="838743" y="91353"/>
                              </a:cubicBezTo>
                              <a:cubicBezTo>
                                <a:pt x="838743" y="87890"/>
                                <a:pt x="838743" y="84426"/>
                                <a:pt x="838743" y="81829"/>
                              </a:cubicBezTo>
                              <a:cubicBezTo>
                                <a:pt x="848268" y="91353"/>
                                <a:pt x="856927" y="100012"/>
                                <a:pt x="864721" y="109538"/>
                              </a:cubicBezTo>
                              <a:cubicBezTo>
                                <a:pt x="866453" y="111269"/>
                                <a:pt x="868184" y="113867"/>
                                <a:pt x="870782" y="115599"/>
                              </a:cubicBezTo>
                              <a:lnTo>
                                <a:pt x="823157" y="109538"/>
                              </a:lnTo>
                              <a:cubicBezTo>
                                <a:pt x="827487" y="110403"/>
                                <a:pt x="835280" y="112135"/>
                                <a:pt x="810168" y="109538"/>
                              </a:cubicBezTo>
                              <a:lnTo>
                                <a:pt x="871648" y="115599"/>
                              </a:lnTo>
                              <a:cubicBezTo>
                                <a:pt x="872514" y="117331"/>
                                <a:pt x="874246" y="118197"/>
                                <a:pt x="875977" y="119928"/>
                              </a:cubicBezTo>
                              <a:cubicBezTo>
                                <a:pt x="867318" y="119063"/>
                                <a:pt x="861257" y="119063"/>
                                <a:pt x="856927" y="118197"/>
                              </a:cubicBezTo>
                              <a:cubicBezTo>
                                <a:pt x="847402" y="117331"/>
                                <a:pt x="845671" y="117331"/>
                                <a:pt x="844805" y="117331"/>
                              </a:cubicBezTo>
                              <a:cubicBezTo>
                                <a:pt x="843939" y="117331"/>
                                <a:pt x="842207" y="117331"/>
                                <a:pt x="841341" y="117331"/>
                              </a:cubicBezTo>
                              <a:cubicBezTo>
                                <a:pt x="842207" y="117331"/>
                                <a:pt x="843073" y="117331"/>
                                <a:pt x="843073" y="117331"/>
                              </a:cubicBezTo>
                              <a:cubicBezTo>
                                <a:pt x="842207" y="117331"/>
                                <a:pt x="841341" y="117331"/>
                                <a:pt x="841341" y="117331"/>
                              </a:cubicBezTo>
                              <a:cubicBezTo>
                                <a:pt x="832682" y="116465"/>
                                <a:pt x="815364" y="115599"/>
                                <a:pt x="796314" y="113867"/>
                              </a:cubicBezTo>
                              <a:cubicBezTo>
                                <a:pt x="773800" y="112135"/>
                                <a:pt x="747823" y="110403"/>
                                <a:pt x="727041" y="108671"/>
                              </a:cubicBezTo>
                              <a:cubicBezTo>
                                <a:pt x="727041" y="108671"/>
                                <a:pt x="734834" y="108671"/>
                                <a:pt x="745225" y="109538"/>
                              </a:cubicBezTo>
                              <a:cubicBezTo>
                                <a:pt x="750421" y="109538"/>
                                <a:pt x="757348" y="110403"/>
                                <a:pt x="764275" y="110403"/>
                              </a:cubicBezTo>
                              <a:cubicBezTo>
                                <a:pt x="766007" y="110403"/>
                                <a:pt x="767739" y="110403"/>
                                <a:pt x="769471" y="110403"/>
                              </a:cubicBezTo>
                              <a:cubicBezTo>
                                <a:pt x="771203" y="110403"/>
                                <a:pt x="772934" y="110403"/>
                                <a:pt x="774666" y="110403"/>
                              </a:cubicBezTo>
                              <a:cubicBezTo>
                                <a:pt x="778130" y="110403"/>
                                <a:pt x="781593" y="111269"/>
                                <a:pt x="785923" y="111269"/>
                              </a:cubicBezTo>
                              <a:cubicBezTo>
                                <a:pt x="790252" y="111269"/>
                                <a:pt x="795448" y="112135"/>
                                <a:pt x="799777" y="112135"/>
                              </a:cubicBezTo>
                              <a:cubicBezTo>
                                <a:pt x="796314" y="112135"/>
                                <a:pt x="794582" y="111269"/>
                                <a:pt x="791984" y="111269"/>
                              </a:cubicBezTo>
                              <a:cubicBezTo>
                                <a:pt x="788521" y="111269"/>
                                <a:pt x="785923" y="110403"/>
                                <a:pt x="785057" y="110403"/>
                              </a:cubicBezTo>
                              <a:lnTo>
                                <a:pt x="784191" y="110403"/>
                              </a:lnTo>
                              <a:lnTo>
                                <a:pt x="784191" y="110403"/>
                              </a:lnTo>
                              <a:lnTo>
                                <a:pt x="784191" y="110403"/>
                              </a:lnTo>
                              <a:cubicBezTo>
                                <a:pt x="784191" y="110403"/>
                                <a:pt x="784191" y="110403"/>
                                <a:pt x="784191" y="110403"/>
                              </a:cubicBezTo>
                              <a:cubicBezTo>
                                <a:pt x="784191" y="110403"/>
                                <a:pt x="784191" y="110403"/>
                                <a:pt x="784191" y="109538"/>
                              </a:cubicBezTo>
                              <a:cubicBezTo>
                                <a:pt x="785057" y="107806"/>
                                <a:pt x="786789" y="106940"/>
                                <a:pt x="733968" y="100879"/>
                              </a:cubicBezTo>
                              <a:lnTo>
                                <a:pt x="750421" y="104342"/>
                              </a:lnTo>
                              <a:cubicBezTo>
                                <a:pt x="688941" y="96549"/>
                                <a:pt x="617936" y="89621"/>
                                <a:pt x="541737" y="83560"/>
                              </a:cubicBezTo>
                              <a:cubicBezTo>
                                <a:pt x="522686" y="81829"/>
                                <a:pt x="502771" y="80097"/>
                                <a:pt x="483721" y="78365"/>
                              </a:cubicBezTo>
                              <a:cubicBezTo>
                                <a:pt x="473330" y="77499"/>
                                <a:pt x="463805" y="76633"/>
                                <a:pt x="454280" y="75767"/>
                              </a:cubicBezTo>
                              <a:cubicBezTo>
                                <a:pt x="443889" y="74901"/>
                                <a:pt x="433498" y="74035"/>
                                <a:pt x="423973" y="73169"/>
                              </a:cubicBezTo>
                              <a:cubicBezTo>
                                <a:pt x="384141" y="69706"/>
                                <a:pt x="342577" y="66242"/>
                                <a:pt x="302746" y="61913"/>
                              </a:cubicBezTo>
                              <a:cubicBezTo>
                                <a:pt x="337382" y="66242"/>
                                <a:pt x="339980" y="67974"/>
                                <a:pt x="327857" y="68840"/>
                              </a:cubicBezTo>
                              <a:cubicBezTo>
                                <a:pt x="315734" y="68840"/>
                                <a:pt x="288025" y="67974"/>
                                <a:pt x="262914" y="67974"/>
                              </a:cubicBezTo>
                              <a:cubicBezTo>
                                <a:pt x="259450" y="67974"/>
                                <a:pt x="256852" y="67974"/>
                                <a:pt x="253389" y="67974"/>
                              </a:cubicBezTo>
                              <a:cubicBezTo>
                                <a:pt x="249925" y="67974"/>
                                <a:pt x="247327" y="67974"/>
                                <a:pt x="244730" y="67974"/>
                              </a:cubicBezTo>
                              <a:cubicBezTo>
                                <a:pt x="238668" y="67974"/>
                                <a:pt x="233473" y="67974"/>
                                <a:pt x="228277" y="67974"/>
                              </a:cubicBezTo>
                              <a:cubicBezTo>
                                <a:pt x="218752" y="67974"/>
                                <a:pt x="211825" y="68840"/>
                                <a:pt x="209227" y="68840"/>
                              </a:cubicBezTo>
                              <a:cubicBezTo>
                                <a:pt x="204898" y="70572"/>
                                <a:pt x="219618" y="73169"/>
                                <a:pt x="271573" y="78365"/>
                              </a:cubicBezTo>
                              <a:cubicBezTo>
                                <a:pt x="253389" y="77499"/>
                                <a:pt x="240400" y="76633"/>
                                <a:pt x="226546" y="74901"/>
                              </a:cubicBezTo>
                              <a:cubicBezTo>
                                <a:pt x="212691" y="73169"/>
                                <a:pt x="198836" y="72303"/>
                                <a:pt x="178055" y="71438"/>
                              </a:cubicBezTo>
                              <a:cubicBezTo>
                                <a:pt x="195373" y="73169"/>
                                <a:pt x="210093" y="74901"/>
                                <a:pt x="220484" y="75767"/>
                              </a:cubicBezTo>
                              <a:cubicBezTo>
                                <a:pt x="230875" y="76633"/>
                                <a:pt x="238668" y="78365"/>
                                <a:pt x="242132" y="79231"/>
                              </a:cubicBezTo>
                              <a:cubicBezTo>
                                <a:pt x="249925" y="80962"/>
                                <a:pt x="243864" y="81829"/>
                                <a:pt x="225680" y="82694"/>
                              </a:cubicBezTo>
                              <a:lnTo>
                                <a:pt x="207496" y="80962"/>
                              </a:lnTo>
                              <a:cubicBezTo>
                                <a:pt x="208361" y="82694"/>
                                <a:pt x="208361" y="83560"/>
                                <a:pt x="206630" y="84426"/>
                              </a:cubicBezTo>
                              <a:cubicBezTo>
                                <a:pt x="204898" y="85292"/>
                                <a:pt x="203166" y="87024"/>
                                <a:pt x="199702" y="87890"/>
                              </a:cubicBezTo>
                              <a:cubicBezTo>
                                <a:pt x="192775" y="89621"/>
                                <a:pt x="182384" y="91353"/>
                                <a:pt x="169396" y="93085"/>
                              </a:cubicBezTo>
                              <a:cubicBezTo>
                                <a:pt x="162468" y="93951"/>
                                <a:pt x="156407" y="94817"/>
                                <a:pt x="149480" y="95683"/>
                              </a:cubicBezTo>
                              <a:cubicBezTo>
                                <a:pt x="142552" y="96549"/>
                                <a:pt x="134759" y="97415"/>
                                <a:pt x="127832" y="98280"/>
                              </a:cubicBezTo>
                              <a:cubicBezTo>
                                <a:pt x="113111" y="100012"/>
                                <a:pt x="97525" y="102610"/>
                                <a:pt x="83671" y="106074"/>
                              </a:cubicBezTo>
                              <a:cubicBezTo>
                                <a:pt x="83671" y="106074"/>
                                <a:pt x="105318" y="106074"/>
                                <a:pt x="126966" y="106940"/>
                              </a:cubicBezTo>
                              <a:cubicBezTo>
                                <a:pt x="148614" y="106940"/>
                                <a:pt x="170261" y="107806"/>
                                <a:pt x="170261" y="107806"/>
                              </a:cubicBezTo>
                              <a:cubicBezTo>
                                <a:pt x="157273" y="110403"/>
                                <a:pt x="130430" y="110403"/>
                                <a:pt x="107916" y="111269"/>
                              </a:cubicBezTo>
                              <a:cubicBezTo>
                                <a:pt x="140821" y="113001"/>
                                <a:pt x="157273" y="113001"/>
                                <a:pt x="166798" y="112135"/>
                              </a:cubicBezTo>
                              <a:cubicBezTo>
                                <a:pt x="176323" y="112135"/>
                                <a:pt x="178055" y="111269"/>
                                <a:pt x="179787" y="109538"/>
                              </a:cubicBezTo>
                              <a:cubicBezTo>
                                <a:pt x="181518" y="108671"/>
                                <a:pt x="184116" y="107806"/>
                                <a:pt x="195373" y="107806"/>
                              </a:cubicBezTo>
                              <a:cubicBezTo>
                                <a:pt x="206630" y="107806"/>
                                <a:pt x="225680" y="107806"/>
                                <a:pt x="262048" y="109538"/>
                              </a:cubicBezTo>
                              <a:cubicBezTo>
                                <a:pt x="217886" y="109538"/>
                                <a:pt x="194507" y="110403"/>
                                <a:pt x="182384" y="112135"/>
                              </a:cubicBezTo>
                              <a:cubicBezTo>
                                <a:pt x="176323" y="113001"/>
                                <a:pt x="172859" y="113867"/>
                                <a:pt x="170261" y="114733"/>
                              </a:cubicBezTo>
                              <a:cubicBezTo>
                                <a:pt x="167664" y="115599"/>
                                <a:pt x="166798" y="117331"/>
                                <a:pt x="165932" y="118197"/>
                              </a:cubicBezTo>
                              <a:cubicBezTo>
                                <a:pt x="164200" y="120794"/>
                                <a:pt x="160736" y="122526"/>
                                <a:pt x="146016" y="124258"/>
                              </a:cubicBezTo>
                              <a:cubicBezTo>
                                <a:pt x="138223" y="125124"/>
                                <a:pt x="127832" y="125990"/>
                                <a:pt x="113111" y="126856"/>
                              </a:cubicBezTo>
                              <a:cubicBezTo>
                                <a:pt x="98391" y="127722"/>
                                <a:pt x="79341" y="128587"/>
                                <a:pt x="54230" y="128587"/>
                              </a:cubicBezTo>
                              <a:cubicBezTo>
                                <a:pt x="54230" y="131185"/>
                                <a:pt x="79341" y="130319"/>
                                <a:pt x="104452" y="130319"/>
                              </a:cubicBezTo>
                              <a:cubicBezTo>
                                <a:pt x="129564" y="129454"/>
                                <a:pt x="154675" y="129454"/>
                                <a:pt x="154675" y="131185"/>
                              </a:cubicBezTo>
                              <a:cubicBezTo>
                                <a:pt x="154675" y="131185"/>
                                <a:pt x="140821" y="131185"/>
                                <a:pt x="127832" y="132051"/>
                              </a:cubicBezTo>
                              <a:cubicBezTo>
                                <a:pt x="113977" y="132051"/>
                                <a:pt x="100989" y="132917"/>
                                <a:pt x="100989" y="132917"/>
                              </a:cubicBezTo>
                              <a:cubicBezTo>
                                <a:pt x="100989" y="132917"/>
                                <a:pt x="118307" y="132917"/>
                                <a:pt x="136491" y="132917"/>
                              </a:cubicBezTo>
                              <a:cubicBezTo>
                                <a:pt x="153809" y="132917"/>
                                <a:pt x="171993" y="132917"/>
                                <a:pt x="171993" y="132917"/>
                              </a:cubicBezTo>
                              <a:cubicBezTo>
                                <a:pt x="166798" y="134649"/>
                                <a:pt x="146882" y="135515"/>
                                <a:pt x="122636" y="136381"/>
                              </a:cubicBezTo>
                              <a:cubicBezTo>
                                <a:pt x="98391" y="137246"/>
                                <a:pt x="69816" y="138113"/>
                                <a:pt x="47302" y="138978"/>
                              </a:cubicBezTo>
                              <a:cubicBezTo>
                                <a:pt x="52498" y="138113"/>
                                <a:pt x="33448" y="137246"/>
                                <a:pt x="29984" y="136381"/>
                              </a:cubicBezTo>
                              <a:cubicBezTo>
                                <a:pt x="14398" y="137246"/>
                                <a:pt x="7471" y="138978"/>
                                <a:pt x="6605" y="140710"/>
                              </a:cubicBezTo>
                              <a:cubicBezTo>
                                <a:pt x="5739" y="142442"/>
                                <a:pt x="10068" y="143308"/>
                                <a:pt x="16130" y="144174"/>
                              </a:cubicBezTo>
                              <a:cubicBezTo>
                                <a:pt x="25655" y="145905"/>
                                <a:pt x="39509" y="147637"/>
                                <a:pt x="37777" y="148504"/>
                              </a:cubicBezTo>
                              <a:cubicBezTo>
                                <a:pt x="40375" y="147637"/>
                                <a:pt x="45571" y="146772"/>
                                <a:pt x="50766" y="145905"/>
                              </a:cubicBezTo>
                              <a:cubicBezTo>
                                <a:pt x="58559" y="144174"/>
                                <a:pt x="66352" y="143308"/>
                                <a:pt x="66352" y="143308"/>
                              </a:cubicBezTo>
                              <a:cubicBezTo>
                                <a:pt x="73280" y="145040"/>
                                <a:pt x="78475" y="145905"/>
                                <a:pt x="81939" y="147637"/>
                              </a:cubicBezTo>
                              <a:cubicBezTo>
                                <a:pt x="86268" y="149369"/>
                                <a:pt x="88866" y="151101"/>
                                <a:pt x="90598" y="152833"/>
                              </a:cubicBezTo>
                              <a:cubicBezTo>
                                <a:pt x="92330" y="154565"/>
                                <a:pt x="94061" y="156296"/>
                                <a:pt x="94927" y="158028"/>
                              </a:cubicBezTo>
                              <a:lnTo>
                                <a:pt x="95793" y="158894"/>
                              </a:lnTo>
                              <a:lnTo>
                                <a:pt x="96659" y="159760"/>
                              </a:lnTo>
                              <a:cubicBezTo>
                                <a:pt x="97525" y="160626"/>
                                <a:pt x="98391" y="161492"/>
                                <a:pt x="99257" y="162358"/>
                              </a:cubicBezTo>
                              <a:cubicBezTo>
                                <a:pt x="100989" y="164090"/>
                                <a:pt x="103586" y="165822"/>
                                <a:pt x="107050" y="167553"/>
                              </a:cubicBezTo>
                              <a:cubicBezTo>
                                <a:pt x="108782" y="168419"/>
                                <a:pt x="110514" y="169285"/>
                                <a:pt x="113111" y="170151"/>
                              </a:cubicBezTo>
                              <a:cubicBezTo>
                                <a:pt x="115709" y="171017"/>
                                <a:pt x="118307" y="171883"/>
                                <a:pt x="121771" y="171883"/>
                              </a:cubicBezTo>
                              <a:cubicBezTo>
                                <a:pt x="133893" y="174481"/>
                                <a:pt x="152943" y="177079"/>
                                <a:pt x="183250" y="177944"/>
                              </a:cubicBezTo>
                              <a:cubicBezTo>
                                <a:pt x="183250" y="177944"/>
                                <a:pt x="192775" y="177079"/>
                                <a:pt x="202300" y="176212"/>
                              </a:cubicBezTo>
                              <a:cubicBezTo>
                                <a:pt x="211825" y="175347"/>
                                <a:pt x="221350" y="174481"/>
                                <a:pt x="221350" y="174481"/>
                              </a:cubicBezTo>
                              <a:cubicBezTo>
                                <a:pt x="242132" y="175347"/>
                                <a:pt x="249925" y="176212"/>
                                <a:pt x="250791" y="177079"/>
                              </a:cubicBezTo>
                              <a:cubicBezTo>
                                <a:pt x="251657" y="177944"/>
                                <a:pt x="246461" y="179676"/>
                                <a:pt x="239534" y="180542"/>
                              </a:cubicBezTo>
                              <a:cubicBezTo>
                                <a:pt x="232607" y="182274"/>
                                <a:pt x="224814" y="183140"/>
                                <a:pt x="221350" y="184871"/>
                              </a:cubicBezTo>
                              <a:cubicBezTo>
                                <a:pt x="217886" y="186603"/>
                                <a:pt x="219618" y="188335"/>
                                <a:pt x="230875" y="189201"/>
                              </a:cubicBezTo>
                              <a:lnTo>
                                <a:pt x="221350" y="190067"/>
                              </a:lnTo>
                              <a:cubicBezTo>
                                <a:pt x="242132" y="189201"/>
                                <a:pt x="257718" y="189201"/>
                                <a:pt x="268109" y="189201"/>
                              </a:cubicBezTo>
                              <a:cubicBezTo>
                                <a:pt x="278500" y="189201"/>
                                <a:pt x="283696" y="190067"/>
                                <a:pt x="283696" y="191799"/>
                              </a:cubicBezTo>
                              <a:cubicBezTo>
                                <a:pt x="259450" y="192665"/>
                                <a:pt x="239534" y="196129"/>
                                <a:pt x="218752" y="198726"/>
                              </a:cubicBezTo>
                              <a:cubicBezTo>
                                <a:pt x="197971" y="202190"/>
                                <a:pt x="177189" y="204788"/>
                                <a:pt x="149480" y="205653"/>
                              </a:cubicBezTo>
                              <a:cubicBezTo>
                                <a:pt x="172859" y="206519"/>
                                <a:pt x="187580" y="206519"/>
                                <a:pt x="200568" y="205653"/>
                              </a:cubicBezTo>
                              <a:cubicBezTo>
                                <a:pt x="213557" y="205653"/>
                                <a:pt x="223948" y="204788"/>
                                <a:pt x="235205" y="203921"/>
                              </a:cubicBezTo>
                              <a:cubicBezTo>
                                <a:pt x="247327" y="203056"/>
                                <a:pt x="261182" y="202190"/>
                                <a:pt x="281098" y="200458"/>
                              </a:cubicBezTo>
                              <a:cubicBezTo>
                                <a:pt x="283696" y="200458"/>
                                <a:pt x="286293" y="200458"/>
                                <a:pt x="288891" y="199592"/>
                              </a:cubicBezTo>
                              <a:lnTo>
                                <a:pt x="288891" y="199592"/>
                              </a:lnTo>
                              <a:lnTo>
                                <a:pt x="288891" y="199592"/>
                              </a:lnTo>
                              <a:cubicBezTo>
                                <a:pt x="286293" y="197860"/>
                                <a:pt x="293221" y="201324"/>
                                <a:pt x="292355" y="201324"/>
                              </a:cubicBezTo>
                              <a:lnTo>
                                <a:pt x="292355" y="201324"/>
                              </a:lnTo>
                              <a:lnTo>
                                <a:pt x="293221" y="201324"/>
                              </a:lnTo>
                              <a:lnTo>
                                <a:pt x="294086" y="201324"/>
                              </a:lnTo>
                              <a:cubicBezTo>
                                <a:pt x="294952" y="201324"/>
                                <a:pt x="295818" y="201324"/>
                                <a:pt x="295818" y="201324"/>
                              </a:cubicBezTo>
                              <a:cubicBezTo>
                                <a:pt x="297550" y="201324"/>
                                <a:pt x="298416" y="201324"/>
                                <a:pt x="300148" y="201324"/>
                              </a:cubicBezTo>
                              <a:cubicBezTo>
                                <a:pt x="305343" y="200458"/>
                                <a:pt x="311405" y="200458"/>
                                <a:pt x="318332" y="199592"/>
                              </a:cubicBezTo>
                              <a:cubicBezTo>
                                <a:pt x="331321" y="198726"/>
                                <a:pt x="346907" y="196994"/>
                                <a:pt x="365091" y="195262"/>
                              </a:cubicBezTo>
                              <a:lnTo>
                                <a:pt x="305343" y="203056"/>
                              </a:lnTo>
                              <a:cubicBezTo>
                                <a:pt x="333918" y="200458"/>
                                <a:pt x="355566" y="197860"/>
                                <a:pt x="372884" y="196994"/>
                              </a:cubicBezTo>
                              <a:cubicBezTo>
                                <a:pt x="381543" y="196129"/>
                                <a:pt x="388471" y="196129"/>
                                <a:pt x="395398" y="195262"/>
                              </a:cubicBezTo>
                              <a:cubicBezTo>
                                <a:pt x="398862" y="195262"/>
                                <a:pt x="401459" y="195262"/>
                                <a:pt x="404923" y="195262"/>
                              </a:cubicBezTo>
                              <a:cubicBezTo>
                                <a:pt x="406655" y="195262"/>
                                <a:pt x="407521" y="195262"/>
                                <a:pt x="409252" y="195262"/>
                              </a:cubicBezTo>
                              <a:cubicBezTo>
                                <a:pt x="410118" y="195262"/>
                                <a:pt x="410984" y="195262"/>
                                <a:pt x="410984" y="195262"/>
                              </a:cubicBezTo>
                              <a:cubicBezTo>
                                <a:pt x="411850" y="195262"/>
                                <a:pt x="412716" y="195262"/>
                                <a:pt x="413582" y="195262"/>
                              </a:cubicBezTo>
                              <a:cubicBezTo>
                                <a:pt x="405789" y="195262"/>
                                <a:pt x="399727" y="196129"/>
                                <a:pt x="392800" y="196994"/>
                              </a:cubicBezTo>
                              <a:cubicBezTo>
                                <a:pt x="386739" y="197860"/>
                                <a:pt x="379811" y="198726"/>
                                <a:pt x="373750" y="198726"/>
                              </a:cubicBezTo>
                              <a:cubicBezTo>
                                <a:pt x="361627" y="200458"/>
                                <a:pt x="349505" y="202190"/>
                                <a:pt x="337382" y="203921"/>
                              </a:cubicBezTo>
                              <a:cubicBezTo>
                                <a:pt x="325259" y="205653"/>
                                <a:pt x="313136" y="207385"/>
                                <a:pt x="298416" y="209117"/>
                              </a:cubicBezTo>
                              <a:cubicBezTo>
                                <a:pt x="291489" y="209983"/>
                                <a:pt x="283696" y="210849"/>
                                <a:pt x="275037" y="211715"/>
                              </a:cubicBezTo>
                              <a:cubicBezTo>
                                <a:pt x="273305" y="211715"/>
                                <a:pt x="270707" y="211715"/>
                                <a:pt x="268975" y="212581"/>
                              </a:cubicBezTo>
                              <a:cubicBezTo>
                                <a:pt x="266377" y="212581"/>
                                <a:pt x="264646" y="212581"/>
                                <a:pt x="262914" y="213447"/>
                              </a:cubicBezTo>
                              <a:cubicBezTo>
                                <a:pt x="258584" y="213447"/>
                                <a:pt x="254255" y="214313"/>
                                <a:pt x="249059" y="214313"/>
                              </a:cubicBezTo>
                              <a:cubicBezTo>
                                <a:pt x="245596" y="215178"/>
                                <a:pt x="242132" y="215178"/>
                                <a:pt x="238668" y="216044"/>
                              </a:cubicBezTo>
                              <a:cubicBezTo>
                                <a:pt x="236071" y="216910"/>
                                <a:pt x="233473" y="217776"/>
                                <a:pt x="231741" y="217776"/>
                              </a:cubicBezTo>
                              <a:cubicBezTo>
                                <a:pt x="227412" y="218642"/>
                                <a:pt x="224814" y="220374"/>
                                <a:pt x="223082" y="221240"/>
                              </a:cubicBezTo>
                              <a:cubicBezTo>
                                <a:pt x="219618" y="222972"/>
                                <a:pt x="221350" y="224704"/>
                                <a:pt x="225680" y="225569"/>
                              </a:cubicBezTo>
                              <a:cubicBezTo>
                                <a:pt x="233473" y="227301"/>
                                <a:pt x="252523" y="227301"/>
                                <a:pt x="268975" y="226435"/>
                              </a:cubicBezTo>
                              <a:cubicBezTo>
                                <a:pt x="284561" y="225569"/>
                                <a:pt x="297550" y="225569"/>
                                <a:pt x="296684" y="227301"/>
                              </a:cubicBezTo>
                              <a:cubicBezTo>
                                <a:pt x="294952" y="229033"/>
                                <a:pt x="278500" y="232496"/>
                                <a:pt x="236071" y="241155"/>
                              </a:cubicBezTo>
                              <a:cubicBezTo>
                                <a:pt x="278500" y="235960"/>
                                <a:pt x="303612" y="231631"/>
                                <a:pt x="318332" y="229033"/>
                              </a:cubicBezTo>
                              <a:cubicBezTo>
                                <a:pt x="333052" y="225569"/>
                                <a:pt x="338248" y="223837"/>
                                <a:pt x="339114" y="222972"/>
                              </a:cubicBezTo>
                              <a:cubicBezTo>
                                <a:pt x="340846" y="220374"/>
                                <a:pt x="326125" y="219508"/>
                                <a:pt x="346041" y="217776"/>
                              </a:cubicBezTo>
                              <a:cubicBezTo>
                                <a:pt x="370287" y="213447"/>
                                <a:pt x="402325" y="209117"/>
                                <a:pt x="426571" y="207385"/>
                              </a:cubicBezTo>
                              <a:cubicBezTo>
                                <a:pt x="450816" y="204788"/>
                                <a:pt x="467268" y="204788"/>
                                <a:pt x="461207" y="206519"/>
                              </a:cubicBezTo>
                              <a:cubicBezTo>
                                <a:pt x="461207" y="207385"/>
                                <a:pt x="449950" y="209983"/>
                                <a:pt x="432632" y="213447"/>
                              </a:cubicBezTo>
                              <a:cubicBezTo>
                                <a:pt x="415314" y="216910"/>
                                <a:pt x="391934" y="222106"/>
                                <a:pt x="369421" y="226435"/>
                              </a:cubicBezTo>
                              <a:cubicBezTo>
                                <a:pt x="346907" y="231631"/>
                                <a:pt x="325259" y="235960"/>
                                <a:pt x="311405" y="240290"/>
                              </a:cubicBezTo>
                              <a:cubicBezTo>
                                <a:pt x="296684" y="244619"/>
                                <a:pt x="289757" y="248083"/>
                                <a:pt x="295818" y="249815"/>
                              </a:cubicBezTo>
                              <a:cubicBezTo>
                                <a:pt x="294086" y="248949"/>
                                <a:pt x="282830" y="250681"/>
                                <a:pt x="281964" y="250681"/>
                              </a:cubicBezTo>
                              <a:cubicBezTo>
                                <a:pt x="266377" y="255876"/>
                                <a:pt x="283696" y="254144"/>
                                <a:pt x="297550" y="253278"/>
                              </a:cubicBezTo>
                              <a:cubicBezTo>
                                <a:pt x="311405" y="252413"/>
                                <a:pt x="322662" y="252413"/>
                                <a:pt x="296684" y="260206"/>
                              </a:cubicBezTo>
                              <a:cubicBezTo>
                                <a:pt x="320064" y="255876"/>
                                <a:pt x="332186" y="254144"/>
                                <a:pt x="339114" y="254144"/>
                              </a:cubicBezTo>
                              <a:cubicBezTo>
                                <a:pt x="346041" y="253278"/>
                                <a:pt x="347773" y="254144"/>
                                <a:pt x="349505" y="254144"/>
                              </a:cubicBezTo>
                              <a:cubicBezTo>
                                <a:pt x="353834" y="254144"/>
                                <a:pt x="360761" y="254144"/>
                                <a:pt x="416180" y="242887"/>
                              </a:cubicBezTo>
                              <a:cubicBezTo>
                                <a:pt x="416180" y="242887"/>
                                <a:pt x="413582" y="242887"/>
                                <a:pt x="409252" y="242887"/>
                              </a:cubicBezTo>
                              <a:cubicBezTo>
                                <a:pt x="404923" y="242887"/>
                                <a:pt x="399727" y="242887"/>
                                <a:pt x="394532" y="242887"/>
                              </a:cubicBezTo>
                              <a:cubicBezTo>
                                <a:pt x="384141" y="242887"/>
                                <a:pt x="372884" y="242887"/>
                                <a:pt x="372884" y="242887"/>
                              </a:cubicBezTo>
                              <a:cubicBezTo>
                                <a:pt x="382409" y="242022"/>
                                <a:pt x="398862" y="240290"/>
                                <a:pt x="417046" y="237692"/>
                              </a:cubicBezTo>
                              <a:cubicBezTo>
                                <a:pt x="425705" y="236826"/>
                                <a:pt x="435230" y="235095"/>
                                <a:pt x="443889" y="234228"/>
                              </a:cubicBezTo>
                              <a:cubicBezTo>
                                <a:pt x="453414" y="232496"/>
                                <a:pt x="462073" y="231631"/>
                                <a:pt x="469866" y="230765"/>
                              </a:cubicBezTo>
                              <a:cubicBezTo>
                                <a:pt x="486318" y="228167"/>
                                <a:pt x="500173" y="226435"/>
                                <a:pt x="506234" y="226435"/>
                              </a:cubicBezTo>
                              <a:cubicBezTo>
                                <a:pt x="513162" y="226435"/>
                                <a:pt x="512296" y="228167"/>
                                <a:pt x="501039" y="232496"/>
                              </a:cubicBezTo>
                              <a:cubicBezTo>
                                <a:pt x="489782" y="235095"/>
                                <a:pt x="475927" y="237692"/>
                                <a:pt x="462073" y="239424"/>
                              </a:cubicBezTo>
                              <a:cubicBezTo>
                                <a:pt x="448218" y="242022"/>
                                <a:pt x="435230" y="243754"/>
                                <a:pt x="425705" y="244619"/>
                              </a:cubicBezTo>
                              <a:cubicBezTo>
                                <a:pt x="411850" y="248949"/>
                                <a:pt x="419643" y="248083"/>
                                <a:pt x="427436" y="248083"/>
                              </a:cubicBezTo>
                              <a:cubicBezTo>
                                <a:pt x="430900" y="248083"/>
                                <a:pt x="435230" y="247217"/>
                                <a:pt x="436096" y="248083"/>
                              </a:cubicBezTo>
                              <a:cubicBezTo>
                                <a:pt x="436961" y="248083"/>
                                <a:pt x="436096" y="248949"/>
                                <a:pt x="429168" y="251546"/>
                              </a:cubicBezTo>
                              <a:cubicBezTo>
                                <a:pt x="402325" y="257608"/>
                                <a:pt x="385873" y="260206"/>
                                <a:pt x="375482" y="261938"/>
                              </a:cubicBezTo>
                              <a:cubicBezTo>
                                <a:pt x="364225" y="262803"/>
                                <a:pt x="359030" y="262803"/>
                                <a:pt x="353834" y="261938"/>
                              </a:cubicBezTo>
                              <a:cubicBezTo>
                                <a:pt x="348639" y="261072"/>
                                <a:pt x="344309" y="260206"/>
                                <a:pt x="334784" y="260206"/>
                              </a:cubicBezTo>
                              <a:cubicBezTo>
                                <a:pt x="325259" y="260206"/>
                                <a:pt x="311405" y="261072"/>
                                <a:pt x="287159" y="264535"/>
                              </a:cubicBezTo>
                              <a:cubicBezTo>
                                <a:pt x="281964" y="266267"/>
                                <a:pt x="280232" y="267133"/>
                                <a:pt x="279366" y="267133"/>
                              </a:cubicBezTo>
                              <a:cubicBezTo>
                                <a:pt x="279366" y="267999"/>
                                <a:pt x="281098" y="267999"/>
                                <a:pt x="283696" y="267999"/>
                              </a:cubicBezTo>
                              <a:cubicBezTo>
                                <a:pt x="289757" y="267999"/>
                                <a:pt x="300148" y="267133"/>
                                <a:pt x="307941" y="266267"/>
                              </a:cubicBezTo>
                              <a:cubicBezTo>
                                <a:pt x="315734" y="265401"/>
                                <a:pt x="320064" y="265401"/>
                                <a:pt x="315734" y="267133"/>
                              </a:cubicBezTo>
                              <a:cubicBezTo>
                                <a:pt x="311405" y="268865"/>
                                <a:pt x="296684" y="271462"/>
                                <a:pt x="265511" y="277524"/>
                              </a:cubicBezTo>
                              <a:cubicBezTo>
                                <a:pt x="305343" y="269731"/>
                                <a:pt x="325259" y="267133"/>
                                <a:pt x="334784" y="266267"/>
                              </a:cubicBezTo>
                              <a:cubicBezTo>
                                <a:pt x="344309" y="265401"/>
                                <a:pt x="344309" y="267133"/>
                                <a:pt x="342577" y="268865"/>
                              </a:cubicBezTo>
                              <a:cubicBezTo>
                                <a:pt x="341711" y="270597"/>
                                <a:pt x="339114" y="273194"/>
                                <a:pt x="346041" y="273194"/>
                              </a:cubicBezTo>
                              <a:cubicBezTo>
                                <a:pt x="352102" y="273194"/>
                                <a:pt x="366823" y="272329"/>
                                <a:pt x="397130" y="266267"/>
                              </a:cubicBezTo>
                              <a:lnTo>
                                <a:pt x="334784" y="280988"/>
                              </a:lnTo>
                              <a:cubicBezTo>
                                <a:pt x="340846" y="280121"/>
                                <a:pt x="352968" y="278390"/>
                                <a:pt x="363359" y="276658"/>
                              </a:cubicBezTo>
                              <a:cubicBezTo>
                                <a:pt x="373750" y="274926"/>
                                <a:pt x="383275" y="274060"/>
                                <a:pt x="385007" y="274926"/>
                              </a:cubicBezTo>
                              <a:cubicBezTo>
                                <a:pt x="385007" y="274926"/>
                                <a:pt x="363359" y="279256"/>
                                <a:pt x="341711" y="283585"/>
                              </a:cubicBezTo>
                              <a:cubicBezTo>
                                <a:pt x="320064" y="287915"/>
                                <a:pt x="297550" y="292244"/>
                                <a:pt x="297550" y="292244"/>
                              </a:cubicBezTo>
                              <a:cubicBezTo>
                                <a:pt x="318332" y="288780"/>
                                <a:pt x="326125" y="288780"/>
                                <a:pt x="327857" y="289647"/>
                              </a:cubicBezTo>
                              <a:cubicBezTo>
                                <a:pt x="329589" y="290512"/>
                                <a:pt x="325259" y="293976"/>
                                <a:pt x="320064" y="297440"/>
                              </a:cubicBezTo>
                              <a:cubicBezTo>
                                <a:pt x="314868" y="300903"/>
                                <a:pt x="308807" y="304367"/>
                                <a:pt x="307075" y="306099"/>
                              </a:cubicBezTo>
                              <a:cubicBezTo>
                                <a:pt x="305343" y="308697"/>
                                <a:pt x="308807" y="309563"/>
                                <a:pt x="320930" y="307831"/>
                              </a:cubicBezTo>
                              <a:cubicBezTo>
                                <a:pt x="303612" y="304367"/>
                                <a:pt x="320064" y="299172"/>
                                <a:pt x="343443" y="293110"/>
                              </a:cubicBezTo>
                              <a:cubicBezTo>
                                <a:pt x="355566" y="289647"/>
                                <a:pt x="368555" y="287049"/>
                                <a:pt x="381543" y="283585"/>
                              </a:cubicBezTo>
                              <a:cubicBezTo>
                                <a:pt x="394532" y="280121"/>
                                <a:pt x="405789" y="276658"/>
                                <a:pt x="413582" y="273194"/>
                              </a:cubicBezTo>
                              <a:cubicBezTo>
                                <a:pt x="441291" y="269731"/>
                                <a:pt x="446487" y="270597"/>
                                <a:pt x="440425" y="274060"/>
                              </a:cubicBezTo>
                              <a:cubicBezTo>
                                <a:pt x="434364" y="277524"/>
                                <a:pt x="417046" y="283585"/>
                                <a:pt x="398862" y="290512"/>
                              </a:cubicBezTo>
                              <a:cubicBezTo>
                                <a:pt x="380677" y="297440"/>
                                <a:pt x="360761" y="304367"/>
                                <a:pt x="351237" y="310428"/>
                              </a:cubicBezTo>
                              <a:cubicBezTo>
                                <a:pt x="346041" y="313026"/>
                                <a:pt x="343443" y="315624"/>
                                <a:pt x="344309" y="317356"/>
                              </a:cubicBezTo>
                              <a:cubicBezTo>
                                <a:pt x="345175" y="319087"/>
                                <a:pt x="348639" y="319954"/>
                                <a:pt x="355566" y="319954"/>
                              </a:cubicBezTo>
                              <a:cubicBezTo>
                                <a:pt x="354700" y="319954"/>
                                <a:pt x="353834" y="319087"/>
                                <a:pt x="353834" y="318222"/>
                              </a:cubicBezTo>
                              <a:cubicBezTo>
                                <a:pt x="354700" y="316490"/>
                                <a:pt x="357298" y="314758"/>
                                <a:pt x="361627" y="312160"/>
                              </a:cubicBezTo>
                              <a:cubicBezTo>
                                <a:pt x="370287" y="307831"/>
                                <a:pt x="385007" y="302635"/>
                                <a:pt x="401459" y="299172"/>
                              </a:cubicBezTo>
                              <a:cubicBezTo>
                                <a:pt x="400593" y="300038"/>
                                <a:pt x="399727" y="301769"/>
                                <a:pt x="397996" y="303501"/>
                              </a:cubicBezTo>
                              <a:cubicBezTo>
                                <a:pt x="396264" y="305233"/>
                                <a:pt x="394532" y="306965"/>
                                <a:pt x="391934" y="308697"/>
                              </a:cubicBezTo>
                              <a:cubicBezTo>
                                <a:pt x="386739" y="313026"/>
                                <a:pt x="378946" y="317356"/>
                                <a:pt x="368555" y="322551"/>
                              </a:cubicBezTo>
                              <a:cubicBezTo>
                                <a:pt x="390202" y="323417"/>
                                <a:pt x="401459" y="319087"/>
                                <a:pt x="413582" y="313026"/>
                              </a:cubicBezTo>
                              <a:cubicBezTo>
                                <a:pt x="419643" y="310428"/>
                                <a:pt x="425705" y="306965"/>
                                <a:pt x="433498" y="303501"/>
                              </a:cubicBezTo>
                              <a:cubicBezTo>
                                <a:pt x="441291" y="300038"/>
                                <a:pt x="449950" y="297440"/>
                                <a:pt x="460341" y="295708"/>
                              </a:cubicBezTo>
                              <a:cubicBezTo>
                                <a:pt x="434364" y="306965"/>
                                <a:pt x="444755" y="305233"/>
                                <a:pt x="464671" y="300903"/>
                              </a:cubicBezTo>
                              <a:cubicBezTo>
                                <a:pt x="484587" y="295708"/>
                                <a:pt x="514893" y="287049"/>
                                <a:pt x="529614" y="284451"/>
                              </a:cubicBezTo>
                              <a:lnTo>
                                <a:pt x="480257" y="302635"/>
                              </a:lnTo>
                              <a:cubicBezTo>
                                <a:pt x="481123" y="306965"/>
                                <a:pt x="488050" y="306965"/>
                                <a:pt x="498441" y="304367"/>
                              </a:cubicBezTo>
                              <a:cubicBezTo>
                                <a:pt x="508832" y="301769"/>
                                <a:pt x="521821" y="297440"/>
                                <a:pt x="533943" y="293110"/>
                              </a:cubicBezTo>
                              <a:cubicBezTo>
                                <a:pt x="546932" y="288780"/>
                                <a:pt x="559055" y="284451"/>
                                <a:pt x="567714" y="281853"/>
                              </a:cubicBezTo>
                              <a:cubicBezTo>
                                <a:pt x="576373" y="279256"/>
                                <a:pt x="580702" y="280121"/>
                                <a:pt x="578971" y="284451"/>
                              </a:cubicBezTo>
                              <a:cubicBezTo>
                                <a:pt x="578971" y="284451"/>
                                <a:pt x="560787" y="290512"/>
                                <a:pt x="541737" y="296574"/>
                              </a:cubicBezTo>
                              <a:cubicBezTo>
                                <a:pt x="522686" y="302635"/>
                                <a:pt x="503636" y="308697"/>
                                <a:pt x="503636" y="308697"/>
                              </a:cubicBezTo>
                              <a:cubicBezTo>
                                <a:pt x="503636" y="308697"/>
                                <a:pt x="511430" y="307831"/>
                                <a:pt x="520089" y="306965"/>
                              </a:cubicBezTo>
                              <a:cubicBezTo>
                                <a:pt x="527882" y="306099"/>
                                <a:pt x="536541" y="304367"/>
                                <a:pt x="536541" y="304367"/>
                              </a:cubicBezTo>
                              <a:cubicBezTo>
                                <a:pt x="536541" y="304367"/>
                                <a:pt x="522686" y="309563"/>
                                <a:pt x="509698" y="314758"/>
                              </a:cubicBezTo>
                              <a:cubicBezTo>
                                <a:pt x="495843" y="319954"/>
                                <a:pt x="481989" y="325149"/>
                                <a:pt x="481989" y="325149"/>
                              </a:cubicBezTo>
                              <a:cubicBezTo>
                                <a:pt x="510564" y="318222"/>
                                <a:pt x="522686" y="316490"/>
                                <a:pt x="529614" y="317356"/>
                              </a:cubicBezTo>
                              <a:cubicBezTo>
                                <a:pt x="535675" y="318222"/>
                                <a:pt x="536541" y="321685"/>
                                <a:pt x="539139" y="325149"/>
                              </a:cubicBezTo>
                              <a:cubicBezTo>
                                <a:pt x="551261" y="318222"/>
                                <a:pt x="571177" y="309563"/>
                                <a:pt x="588496" y="302635"/>
                              </a:cubicBezTo>
                              <a:cubicBezTo>
                                <a:pt x="606680" y="295708"/>
                                <a:pt x="623132" y="291379"/>
                                <a:pt x="630059" y="291379"/>
                              </a:cubicBezTo>
                              <a:cubicBezTo>
                                <a:pt x="623132" y="297440"/>
                                <a:pt x="612741" y="302635"/>
                                <a:pt x="606680" y="305233"/>
                              </a:cubicBezTo>
                              <a:cubicBezTo>
                                <a:pt x="604082" y="306965"/>
                                <a:pt x="602350" y="307831"/>
                                <a:pt x="603216" y="308697"/>
                              </a:cubicBezTo>
                              <a:cubicBezTo>
                                <a:pt x="603216" y="308697"/>
                                <a:pt x="604948" y="309563"/>
                                <a:pt x="606680" y="309563"/>
                              </a:cubicBezTo>
                              <a:cubicBezTo>
                                <a:pt x="608412" y="309563"/>
                                <a:pt x="611009" y="309563"/>
                                <a:pt x="614473" y="309563"/>
                              </a:cubicBezTo>
                              <a:cubicBezTo>
                                <a:pt x="600618" y="315624"/>
                                <a:pt x="584166" y="321685"/>
                                <a:pt x="574641" y="325149"/>
                              </a:cubicBezTo>
                              <a:cubicBezTo>
                                <a:pt x="565116" y="327746"/>
                                <a:pt x="562518" y="326881"/>
                                <a:pt x="575507" y="317356"/>
                              </a:cubicBezTo>
                              <a:cubicBezTo>
                                <a:pt x="561652" y="323417"/>
                                <a:pt x="545200" y="328613"/>
                                <a:pt x="531346" y="334674"/>
                              </a:cubicBezTo>
                              <a:cubicBezTo>
                                <a:pt x="524418" y="342467"/>
                                <a:pt x="531346" y="344199"/>
                                <a:pt x="540871" y="344199"/>
                              </a:cubicBezTo>
                              <a:cubicBezTo>
                                <a:pt x="550396" y="344199"/>
                                <a:pt x="563384" y="342467"/>
                                <a:pt x="567714" y="342467"/>
                              </a:cubicBezTo>
                              <a:cubicBezTo>
                                <a:pt x="565116" y="341601"/>
                                <a:pt x="563384" y="339869"/>
                                <a:pt x="565982" y="336405"/>
                              </a:cubicBezTo>
                              <a:cubicBezTo>
                                <a:pt x="565982" y="336405"/>
                                <a:pt x="587630" y="330345"/>
                                <a:pt x="609277" y="324283"/>
                              </a:cubicBezTo>
                              <a:cubicBezTo>
                                <a:pt x="630059" y="318222"/>
                                <a:pt x="649975" y="312160"/>
                                <a:pt x="649975" y="312160"/>
                              </a:cubicBezTo>
                              <a:cubicBezTo>
                                <a:pt x="646512" y="316490"/>
                                <a:pt x="641316" y="319954"/>
                                <a:pt x="634389" y="322551"/>
                              </a:cubicBezTo>
                              <a:cubicBezTo>
                                <a:pt x="628327" y="326015"/>
                                <a:pt x="620534" y="328613"/>
                                <a:pt x="613607" y="331210"/>
                              </a:cubicBezTo>
                              <a:cubicBezTo>
                                <a:pt x="618802" y="330345"/>
                                <a:pt x="626596" y="327746"/>
                                <a:pt x="635255" y="325149"/>
                              </a:cubicBezTo>
                              <a:cubicBezTo>
                                <a:pt x="643048" y="322551"/>
                                <a:pt x="651707" y="319954"/>
                                <a:pt x="657768" y="319954"/>
                              </a:cubicBezTo>
                              <a:cubicBezTo>
                                <a:pt x="643914" y="327746"/>
                                <a:pt x="630059" y="336405"/>
                                <a:pt x="616205" y="343333"/>
                              </a:cubicBezTo>
                              <a:cubicBezTo>
                                <a:pt x="602350" y="350260"/>
                                <a:pt x="588496" y="356322"/>
                                <a:pt x="573775" y="358919"/>
                              </a:cubicBezTo>
                              <a:cubicBezTo>
                                <a:pt x="573775" y="358919"/>
                                <a:pt x="591093" y="355456"/>
                                <a:pt x="607546" y="351992"/>
                              </a:cubicBezTo>
                              <a:cubicBezTo>
                                <a:pt x="623998" y="348528"/>
                                <a:pt x="639584" y="344199"/>
                                <a:pt x="639584" y="344199"/>
                              </a:cubicBezTo>
                              <a:cubicBezTo>
                                <a:pt x="635255" y="347663"/>
                                <a:pt x="632657" y="352858"/>
                                <a:pt x="630059" y="358053"/>
                              </a:cubicBezTo>
                              <a:cubicBezTo>
                                <a:pt x="627462" y="363249"/>
                                <a:pt x="623998" y="368444"/>
                                <a:pt x="617071" y="371042"/>
                              </a:cubicBezTo>
                              <a:cubicBezTo>
                                <a:pt x="619668" y="373640"/>
                                <a:pt x="627462" y="373640"/>
                                <a:pt x="636987" y="371908"/>
                              </a:cubicBezTo>
                              <a:cubicBezTo>
                                <a:pt x="647377" y="370176"/>
                                <a:pt x="659500" y="366712"/>
                                <a:pt x="671623" y="363249"/>
                              </a:cubicBezTo>
                              <a:cubicBezTo>
                                <a:pt x="677684" y="361517"/>
                                <a:pt x="683746" y="359785"/>
                                <a:pt x="688941" y="358919"/>
                              </a:cubicBezTo>
                              <a:lnTo>
                                <a:pt x="689807" y="358919"/>
                              </a:lnTo>
                              <a:lnTo>
                                <a:pt x="689807" y="358919"/>
                              </a:lnTo>
                              <a:lnTo>
                                <a:pt x="689807" y="358919"/>
                              </a:lnTo>
                              <a:cubicBezTo>
                                <a:pt x="707991" y="359785"/>
                                <a:pt x="695002" y="358919"/>
                                <a:pt x="699332" y="359785"/>
                              </a:cubicBezTo>
                              <a:lnTo>
                                <a:pt x="699332" y="359785"/>
                              </a:lnTo>
                              <a:lnTo>
                                <a:pt x="699332" y="359785"/>
                              </a:lnTo>
                              <a:lnTo>
                                <a:pt x="699332" y="359785"/>
                              </a:lnTo>
                              <a:lnTo>
                                <a:pt x="700198" y="358919"/>
                              </a:lnTo>
                              <a:cubicBezTo>
                                <a:pt x="701064" y="358919"/>
                                <a:pt x="701930" y="358053"/>
                                <a:pt x="702796" y="358053"/>
                              </a:cubicBezTo>
                              <a:cubicBezTo>
                                <a:pt x="704527" y="357188"/>
                                <a:pt x="706259" y="357188"/>
                                <a:pt x="707125" y="356322"/>
                              </a:cubicBezTo>
                              <a:cubicBezTo>
                                <a:pt x="709723" y="355456"/>
                                <a:pt x="712321" y="354590"/>
                                <a:pt x="714052" y="355456"/>
                              </a:cubicBezTo>
                              <a:cubicBezTo>
                                <a:pt x="714918" y="355456"/>
                                <a:pt x="715784" y="355456"/>
                                <a:pt x="715784" y="356322"/>
                              </a:cubicBezTo>
                              <a:lnTo>
                                <a:pt x="715784" y="356322"/>
                              </a:lnTo>
                              <a:cubicBezTo>
                                <a:pt x="715784" y="356322"/>
                                <a:pt x="715784" y="356322"/>
                                <a:pt x="715784" y="356322"/>
                              </a:cubicBezTo>
                              <a:cubicBezTo>
                                <a:pt x="716650" y="356322"/>
                                <a:pt x="716650" y="356322"/>
                                <a:pt x="717516" y="357188"/>
                              </a:cubicBezTo>
                              <a:cubicBezTo>
                                <a:pt x="718382" y="357188"/>
                                <a:pt x="719248" y="358053"/>
                                <a:pt x="720114" y="358919"/>
                              </a:cubicBezTo>
                              <a:cubicBezTo>
                                <a:pt x="725309" y="355456"/>
                                <a:pt x="733102" y="352858"/>
                                <a:pt x="744359" y="351126"/>
                              </a:cubicBezTo>
                              <a:cubicBezTo>
                                <a:pt x="748689" y="351992"/>
                                <a:pt x="752152" y="352858"/>
                                <a:pt x="756482" y="353724"/>
                              </a:cubicBezTo>
                              <a:cubicBezTo>
                                <a:pt x="757348" y="353724"/>
                                <a:pt x="758214" y="354590"/>
                                <a:pt x="759080" y="354590"/>
                              </a:cubicBezTo>
                              <a:cubicBezTo>
                                <a:pt x="759080" y="354590"/>
                                <a:pt x="759946" y="354590"/>
                                <a:pt x="759946" y="354590"/>
                              </a:cubicBezTo>
                              <a:lnTo>
                                <a:pt x="760811" y="354590"/>
                              </a:lnTo>
                              <a:lnTo>
                                <a:pt x="761677" y="355456"/>
                              </a:lnTo>
                              <a:cubicBezTo>
                                <a:pt x="763409" y="356322"/>
                                <a:pt x="764275" y="356322"/>
                                <a:pt x="766007" y="357188"/>
                              </a:cubicBezTo>
                              <a:cubicBezTo>
                                <a:pt x="771203" y="359785"/>
                                <a:pt x="777264" y="362383"/>
                                <a:pt x="783325" y="364115"/>
                              </a:cubicBezTo>
                              <a:cubicBezTo>
                                <a:pt x="790252" y="365847"/>
                                <a:pt x="797180" y="366712"/>
                                <a:pt x="805839" y="365847"/>
                              </a:cubicBezTo>
                              <a:cubicBezTo>
                                <a:pt x="814498" y="364981"/>
                                <a:pt x="824889" y="362383"/>
                                <a:pt x="836146" y="356322"/>
                              </a:cubicBezTo>
                              <a:cubicBezTo>
                                <a:pt x="836146" y="356322"/>
                                <a:pt x="837012" y="364115"/>
                                <a:pt x="839609" y="371908"/>
                              </a:cubicBezTo>
                              <a:cubicBezTo>
                                <a:pt x="841341" y="379701"/>
                                <a:pt x="843939" y="387494"/>
                                <a:pt x="843939" y="387494"/>
                              </a:cubicBezTo>
                              <a:cubicBezTo>
                                <a:pt x="860391" y="384030"/>
                                <a:pt x="856061" y="374506"/>
                                <a:pt x="855196" y="363249"/>
                              </a:cubicBezTo>
                              <a:cubicBezTo>
                                <a:pt x="855196" y="358053"/>
                                <a:pt x="855196" y="352858"/>
                                <a:pt x="858659" y="347663"/>
                              </a:cubicBezTo>
                              <a:cubicBezTo>
                                <a:pt x="862123" y="342467"/>
                                <a:pt x="868184" y="339004"/>
                                <a:pt x="879441" y="335540"/>
                              </a:cubicBezTo>
                              <a:cubicBezTo>
                                <a:pt x="887234" y="332942"/>
                                <a:pt x="891564" y="333808"/>
                                <a:pt x="893296" y="335540"/>
                              </a:cubicBezTo>
                              <a:cubicBezTo>
                                <a:pt x="895027" y="338137"/>
                                <a:pt x="895027" y="341601"/>
                                <a:pt x="894162" y="345931"/>
                              </a:cubicBezTo>
                              <a:cubicBezTo>
                                <a:pt x="892430" y="354590"/>
                                <a:pt x="888100" y="366712"/>
                                <a:pt x="893296" y="371042"/>
                              </a:cubicBezTo>
                              <a:cubicBezTo>
                                <a:pt x="898491" y="366712"/>
                                <a:pt x="903686" y="362383"/>
                                <a:pt x="909748" y="357188"/>
                              </a:cubicBezTo>
                              <a:cubicBezTo>
                                <a:pt x="915809" y="351992"/>
                                <a:pt x="921871" y="347663"/>
                                <a:pt x="927932" y="344199"/>
                              </a:cubicBezTo>
                              <a:cubicBezTo>
                                <a:pt x="933993" y="340735"/>
                                <a:pt x="940055" y="339004"/>
                                <a:pt x="946116" y="339004"/>
                              </a:cubicBezTo>
                              <a:cubicBezTo>
                                <a:pt x="952177" y="339004"/>
                                <a:pt x="959105" y="342467"/>
                                <a:pt x="967764" y="348528"/>
                              </a:cubicBezTo>
                              <a:cubicBezTo>
                                <a:pt x="963434" y="351126"/>
                                <a:pt x="959105" y="351992"/>
                                <a:pt x="954775" y="351992"/>
                              </a:cubicBezTo>
                              <a:cubicBezTo>
                                <a:pt x="950446" y="351992"/>
                                <a:pt x="946116" y="351126"/>
                                <a:pt x="941787" y="352858"/>
                              </a:cubicBezTo>
                              <a:cubicBezTo>
                                <a:pt x="941787" y="352858"/>
                                <a:pt x="946982" y="357188"/>
                                <a:pt x="953909" y="361517"/>
                              </a:cubicBezTo>
                              <a:cubicBezTo>
                                <a:pt x="959971" y="365847"/>
                                <a:pt x="966898" y="370176"/>
                                <a:pt x="966898" y="370176"/>
                              </a:cubicBezTo>
                              <a:cubicBezTo>
                                <a:pt x="960837" y="377103"/>
                                <a:pt x="953909" y="382299"/>
                                <a:pt x="948714" y="385762"/>
                              </a:cubicBezTo>
                              <a:cubicBezTo>
                                <a:pt x="942652" y="389226"/>
                                <a:pt x="938323" y="391824"/>
                                <a:pt x="934859" y="393556"/>
                              </a:cubicBezTo>
                              <a:cubicBezTo>
                                <a:pt x="931396" y="395288"/>
                                <a:pt x="929664" y="397885"/>
                                <a:pt x="930530" y="400483"/>
                              </a:cubicBezTo>
                              <a:cubicBezTo>
                                <a:pt x="931396" y="403081"/>
                                <a:pt x="934859" y="407410"/>
                                <a:pt x="940921" y="413472"/>
                              </a:cubicBezTo>
                              <a:cubicBezTo>
                                <a:pt x="941787" y="397885"/>
                                <a:pt x="948714" y="390092"/>
                                <a:pt x="957373" y="385762"/>
                              </a:cubicBezTo>
                              <a:cubicBezTo>
                                <a:pt x="966032" y="381433"/>
                                <a:pt x="978155" y="380567"/>
                                <a:pt x="990277" y="379701"/>
                              </a:cubicBezTo>
                              <a:cubicBezTo>
                                <a:pt x="996339" y="378835"/>
                                <a:pt x="1002400" y="378835"/>
                                <a:pt x="1007596" y="377970"/>
                              </a:cubicBezTo>
                              <a:cubicBezTo>
                                <a:pt x="1012791" y="377103"/>
                                <a:pt x="1017987" y="375371"/>
                                <a:pt x="1021450" y="373640"/>
                              </a:cubicBezTo>
                              <a:cubicBezTo>
                                <a:pt x="1029243" y="369310"/>
                                <a:pt x="1031841" y="360651"/>
                                <a:pt x="1025780" y="345931"/>
                              </a:cubicBezTo>
                              <a:cubicBezTo>
                                <a:pt x="1025780" y="345931"/>
                                <a:pt x="1030975" y="349394"/>
                                <a:pt x="1036171" y="351992"/>
                              </a:cubicBezTo>
                              <a:cubicBezTo>
                                <a:pt x="1041366" y="355456"/>
                                <a:pt x="1046562" y="358053"/>
                                <a:pt x="1046562" y="358053"/>
                              </a:cubicBezTo>
                              <a:cubicBezTo>
                                <a:pt x="1042232" y="357188"/>
                                <a:pt x="1043098" y="361517"/>
                                <a:pt x="1038768" y="360651"/>
                              </a:cubicBezTo>
                              <a:cubicBezTo>
                                <a:pt x="1050025" y="367579"/>
                                <a:pt x="1056087" y="368444"/>
                                <a:pt x="1058684" y="365847"/>
                              </a:cubicBezTo>
                              <a:cubicBezTo>
                                <a:pt x="1061282" y="363249"/>
                                <a:pt x="1061282" y="357188"/>
                                <a:pt x="1059550" y="350260"/>
                              </a:cubicBezTo>
                              <a:cubicBezTo>
                                <a:pt x="1058684" y="343333"/>
                                <a:pt x="1056953" y="335540"/>
                                <a:pt x="1058684" y="330345"/>
                              </a:cubicBezTo>
                              <a:cubicBezTo>
                                <a:pt x="1059550" y="325149"/>
                                <a:pt x="1063014" y="321685"/>
                                <a:pt x="1072539" y="323417"/>
                              </a:cubicBezTo>
                              <a:cubicBezTo>
                                <a:pt x="1079466" y="325149"/>
                                <a:pt x="1087259" y="328613"/>
                                <a:pt x="1093321" y="332076"/>
                              </a:cubicBezTo>
                              <a:cubicBezTo>
                                <a:pt x="1098516" y="335540"/>
                                <a:pt x="1102846" y="339869"/>
                                <a:pt x="1101114" y="343333"/>
                              </a:cubicBezTo>
                              <a:cubicBezTo>
                                <a:pt x="1101114" y="343333"/>
                                <a:pt x="1105443" y="339004"/>
                                <a:pt x="1108041" y="335540"/>
                              </a:cubicBezTo>
                              <a:cubicBezTo>
                                <a:pt x="1109773" y="333808"/>
                                <a:pt x="1111505" y="331210"/>
                                <a:pt x="1112371" y="330345"/>
                              </a:cubicBezTo>
                              <a:cubicBezTo>
                                <a:pt x="1113237" y="328613"/>
                                <a:pt x="1114102" y="327746"/>
                                <a:pt x="1114102" y="327746"/>
                              </a:cubicBezTo>
                              <a:cubicBezTo>
                                <a:pt x="1121030" y="328613"/>
                                <a:pt x="1127957" y="335540"/>
                                <a:pt x="1125359" y="337272"/>
                              </a:cubicBezTo>
                              <a:cubicBezTo>
                                <a:pt x="1128823" y="336405"/>
                                <a:pt x="1134884" y="335540"/>
                                <a:pt x="1140080" y="334674"/>
                              </a:cubicBezTo>
                              <a:cubicBezTo>
                                <a:pt x="1149605" y="332942"/>
                                <a:pt x="1158264" y="331210"/>
                                <a:pt x="1158264" y="331210"/>
                              </a:cubicBezTo>
                              <a:lnTo>
                                <a:pt x="1159996" y="332942"/>
                              </a:lnTo>
                              <a:cubicBezTo>
                                <a:pt x="1157398" y="327746"/>
                                <a:pt x="1154800" y="321685"/>
                                <a:pt x="1152203" y="316490"/>
                              </a:cubicBezTo>
                              <a:cubicBezTo>
                                <a:pt x="1149605" y="311294"/>
                                <a:pt x="1147007" y="306099"/>
                                <a:pt x="1145275" y="301769"/>
                              </a:cubicBezTo>
                              <a:cubicBezTo>
                                <a:pt x="1155666" y="305233"/>
                                <a:pt x="1156532" y="306965"/>
                                <a:pt x="1156532" y="308697"/>
                              </a:cubicBezTo>
                              <a:cubicBezTo>
                                <a:pt x="1156532" y="310428"/>
                                <a:pt x="1155666" y="312160"/>
                                <a:pt x="1161727" y="315624"/>
                              </a:cubicBezTo>
                              <a:cubicBezTo>
                                <a:pt x="1161727" y="315624"/>
                                <a:pt x="1161727" y="311294"/>
                                <a:pt x="1161727" y="307831"/>
                              </a:cubicBezTo>
                              <a:cubicBezTo>
                                <a:pt x="1161727" y="303501"/>
                                <a:pt x="1160862" y="300038"/>
                                <a:pt x="1160862" y="300038"/>
                              </a:cubicBezTo>
                              <a:cubicBezTo>
                                <a:pt x="1176448" y="306965"/>
                                <a:pt x="1185973" y="314758"/>
                                <a:pt x="1187705" y="319954"/>
                              </a:cubicBezTo>
                              <a:cubicBezTo>
                                <a:pt x="1190303" y="326015"/>
                                <a:pt x="1185973" y="329478"/>
                                <a:pt x="1176448" y="328613"/>
                              </a:cubicBezTo>
                              <a:cubicBezTo>
                                <a:pt x="1201559" y="342467"/>
                                <a:pt x="1214548" y="348528"/>
                                <a:pt x="1221475" y="350260"/>
                              </a:cubicBezTo>
                              <a:cubicBezTo>
                                <a:pt x="1228402" y="351992"/>
                                <a:pt x="1228402" y="348528"/>
                                <a:pt x="1227537" y="345065"/>
                              </a:cubicBezTo>
                              <a:cubicBezTo>
                                <a:pt x="1226671" y="341601"/>
                                <a:pt x="1225805" y="337272"/>
                                <a:pt x="1231000" y="335540"/>
                              </a:cubicBezTo>
                              <a:cubicBezTo>
                                <a:pt x="1233598" y="334674"/>
                                <a:pt x="1237928" y="334674"/>
                                <a:pt x="1244855" y="335540"/>
                              </a:cubicBezTo>
                              <a:cubicBezTo>
                                <a:pt x="1251782" y="336405"/>
                                <a:pt x="1261307" y="338137"/>
                                <a:pt x="1275162" y="341601"/>
                              </a:cubicBezTo>
                              <a:cubicBezTo>
                                <a:pt x="1275162" y="341601"/>
                                <a:pt x="1272564" y="344199"/>
                                <a:pt x="1269100" y="346797"/>
                              </a:cubicBezTo>
                              <a:cubicBezTo>
                                <a:pt x="1265637" y="349394"/>
                                <a:pt x="1263039" y="351992"/>
                                <a:pt x="1263039" y="351992"/>
                              </a:cubicBezTo>
                              <a:cubicBezTo>
                                <a:pt x="1297675" y="367579"/>
                                <a:pt x="1316725" y="371042"/>
                                <a:pt x="1334909" y="373640"/>
                              </a:cubicBezTo>
                              <a:cubicBezTo>
                                <a:pt x="1343569" y="374506"/>
                                <a:pt x="1353093" y="375371"/>
                                <a:pt x="1364350" y="377103"/>
                              </a:cubicBezTo>
                              <a:cubicBezTo>
                                <a:pt x="1375607" y="378835"/>
                                <a:pt x="1389462" y="380567"/>
                                <a:pt x="1407646" y="384030"/>
                              </a:cubicBezTo>
                              <a:cubicBezTo>
                                <a:pt x="1400718" y="381433"/>
                                <a:pt x="1385998" y="377970"/>
                                <a:pt x="1369546" y="373640"/>
                              </a:cubicBezTo>
                              <a:cubicBezTo>
                                <a:pt x="1353093" y="369310"/>
                                <a:pt x="1334043" y="363249"/>
                                <a:pt x="1316725" y="358053"/>
                              </a:cubicBezTo>
                              <a:cubicBezTo>
                                <a:pt x="1299407" y="351992"/>
                                <a:pt x="1283821" y="345931"/>
                                <a:pt x="1272564" y="340735"/>
                              </a:cubicBezTo>
                              <a:cubicBezTo>
                                <a:pt x="1261307" y="334674"/>
                                <a:pt x="1254380" y="329478"/>
                                <a:pt x="1254380" y="325149"/>
                              </a:cubicBezTo>
                              <a:cubicBezTo>
                                <a:pt x="1262173" y="326881"/>
                                <a:pt x="1269100" y="327746"/>
                                <a:pt x="1273430" y="326881"/>
                              </a:cubicBezTo>
                              <a:cubicBezTo>
                                <a:pt x="1277759" y="326015"/>
                                <a:pt x="1278625" y="323417"/>
                                <a:pt x="1274296" y="316490"/>
                              </a:cubicBezTo>
                              <a:cubicBezTo>
                                <a:pt x="1295078" y="326015"/>
                                <a:pt x="1306334" y="329478"/>
                                <a:pt x="1314128" y="329478"/>
                              </a:cubicBezTo>
                              <a:cubicBezTo>
                                <a:pt x="1321921" y="329478"/>
                                <a:pt x="1327116" y="327746"/>
                                <a:pt x="1334043" y="325149"/>
                              </a:cubicBezTo>
                              <a:lnTo>
                                <a:pt x="1392059" y="350260"/>
                              </a:lnTo>
                              <a:cubicBezTo>
                                <a:pt x="1394657" y="345065"/>
                                <a:pt x="1386864" y="339869"/>
                                <a:pt x="1377339" y="333808"/>
                              </a:cubicBezTo>
                              <a:cubicBezTo>
                                <a:pt x="1372143" y="331210"/>
                                <a:pt x="1366948" y="327746"/>
                                <a:pt x="1360887" y="325149"/>
                              </a:cubicBezTo>
                              <a:cubicBezTo>
                                <a:pt x="1355691" y="321685"/>
                                <a:pt x="1349630" y="319087"/>
                                <a:pt x="1345300" y="315624"/>
                              </a:cubicBezTo>
                              <a:cubicBezTo>
                                <a:pt x="1358289" y="315624"/>
                                <a:pt x="1379071" y="319087"/>
                                <a:pt x="1402450" y="325149"/>
                              </a:cubicBezTo>
                              <a:cubicBezTo>
                                <a:pt x="1425830" y="331210"/>
                                <a:pt x="1453539" y="339004"/>
                                <a:pt x="1478650" y="345931"/>
                              </a:cubicBezTo>
                              <a:cubicBezTo>
                                <a:pt x="1491639" y="345065"/>
                                <a:pt x="1490773" y="343333"/>
                                <a:pt x="1482980" y="340735"/>
                              </a:cubicBezTo>
                              <a:cubicBezTo>
                                <a:pt x="1475187" y="338137"/>
                                <a:pt x="1460466" y="334674"/>
                                <a:pt x="1444880" y="331210"/>
                              </a:cubicBezTo>
                              <a:cubicBezTo>
                                <a:pt x="1414573" y="324283"/>
                                <a:pt x="1384266" y="315624"/>
                                <a:pt x="1396389" y="309563"/>
                              </a:cubicBezTo>
                              <a:cubicBezTo>
                                <a:pt x="1409377" y="310428"/>
                                <a:pt x="1419768" y="310428"/>
                                <a:pt x="1425830" y="309563"/>
                              </a:cubicBezTo>
                              <a:cubicBezTo>
                                <a:pt x="1429293" y="308697"/>
                                <a:pt x="1431891" y="308697"/>
                                <a:pt x="1433623" y="306965"/>
                              </a:cubicBezTo>
                              <a:cubicBezTo>
                                <a:pt x="1435355" y="306099"/>
                                <a:pt x="1436221" y="305233"/>
                                <a:pt x="1437087" y="303501"/>
                              </a:cubicBezTo>
                              <a:cubicBezTo>
                                <a:pt x="1437953" y="300903"/>
                                <a:pt x="1436221" y="297440"/>
                                <a:pt x="1432757" y="293976"/>
                              </a:cubicBezTo>
                              <a:cubicBezTo>
                                <a:pt x="1431891" y="293110"/>
                                <a:pt x="1431025" y="292244"/>
                                <a:pt x="1430159" y="291379"/>
                              </a:cubicBezTo>
                              <a:cubicBezTo>
                                <a:pt x="1429293" y="290512"/>
                                <a:pt x="1427562" y="289647"/>
                                <a:pt x="1426696" y="287915"/>
                              </a:cubicBezTo>
                              <a:cubicBezTo>
                                <a:pt x="1424098" y="286183"/>
                                <a:pt x="1421500" y="283585"/>
                                <a:pt x="1418037" y="280988"/>
                              </a:cubicBezTo>
                              <a:cubicBezTo>
                                <a:pt x="1440550" y="282720"/>
                                <a:pt x="1452673" y="285317"/>
                                <a:pt x="1463064" y="288780"/>
                              </a:cubicBezTo>
                              <a:cubicBezTo>
                                <a:pt x="1473455" y="292244"/>
                                <a:pt x="1481248" y="295708"/>
                                <a:pt x="1496834" y="298306"/>
                              </a:cubicBezTo>
                              <a:cubicBezTo>
                                <a:pt x="1496834" y="298306"/>
                                <a:pt x="1483846" y="293110"/>
                                <a:pt x="1469991" y="288780"/>
                              </a:cubicBezTo>
                              <a:cubicBezTo>
                                <a:pt x="1456137" y="283585"/>
                                <a:pt x="1442282" y="279256"/>
                                <a:pt x="1442282" y="279256"/>
                              </a:cubicBezTo>
                              <a:cubicBezTo>
                                <a:pt x="1447478" y="278390"/>
                                <a:pt x="1467393" y="283585"/>
                                <a:pt x="1477784" y="286183"/>
                              </a:cubicBezTo>
                              <a:cubicBezTo>
                                <a:pt x="1469991" y="281853"/>
                                <a:pt x="1448343" y="276658"/>
                                <a:pt x="1427562" y="272329"/>
                              </a:cubicBezTo>
                              <a:cubicBezTo>
                                <a:pt x="1417171" y="269731"/>
                                <a:pt x="1406780" y="267133"/>
                                <a:pt x="1398987" y="265401"/>
                              </a:cubicBezTo>
                              <a:cubicBezTo>
                                <a:pt x="1391194" y="262803"/>
                                <a:pt x="1384266" y="260206"/>
                                <a:pt x="1381668" y="258474"/>
                              </a:cubicBezTo>
                              <a:cubicBezTo>
                                <a:pt x="1357423" y="253278"/>
                                <a:pt x="1355691" y="251546"/>
                                <a:pt x="1366082" y="252413"/>
                              </a:cubicBezTo>
                              <a:cubicBezTo>
                                <a:pt x="1376473" y="253278"/>
                                <a:pt x="1398121" y="255010"/>
                                <a:pt x="1421500" y="256742"/>
                              </a:cubicBezTo>
                              <a:cubicBezTo>
                                <a:pt x="1444014" y="258474"/>
                                <a:pt x="1467393" y="260206"/>
                                <a:pt x="1478650" y="259340"/>
                              </a:cubicBezTo>
                              <a:cubicBezTo>
                                <a:pt x="1489041" y="258474"/>
                                <a:pt x="1488175" y="255876"/>
                                <a:pt x="1460466" y="248949"/>
                              </a:cubicBezTo>
                              <a:cubicBezTo>
                                <a:pt x="1476918" y="250681"/>
                                <a:pt x="1491639" y="252413"/>
                                <a:pt x="1508091" y="255010"/>
                              </a:cubicBezTo>
                              <a:cubicBezTo>
                                <a:pt x="1523678" y="257608"/>
                                <a:pt x="1540996" y="261072"/>
                                <a:pt x="1560912" y="263669"/>
                              </a:cubicBezTo>
                              <a:cubicBezTo>
                                <a:pt x="1557448" y="261938"/>
                                <a:pt x="1553984" y="261072"/>
                                <a:pt x="1550521" y="260206"/>
                              </a:cubicBezTo>
                              <a:cubicBezTo>
                                <a:pt x="1547057" y="259340"/>
                                <a:pt x="1544459" y="257608"/>
                                <a:pt x="1541862" y="256742"/>
                              </a:cubicBezTo>
                              <a:cubicBezTo>
                                <a:pt x="1536666" y="255010"/>
                                <a:pt x="1531471" y="253278"/>
                                <a:pt x="1527141" y="251546"/>
                              </a:cubicBezTo>
                              <a:cubicBezTo>
                                <a:pt x="1518482" y="248949"/>
                                <a:pt x="1511555" y="246351"/>
                                <a:pt x="1503762" y="244619"/>
                              </a:cubicBezTo>
                              <a:cubicBezTo>
                                <a:pt x="1502896" y="244619"/>
                                <a:pt x="1502030" y="243754"/>
                                <a:pt x="1501164" y="243754"/>
                              </a:cubicBezTo>
                              <a:lnTo>
                                <a:pt x="1500298" y="243754"/>
                              </a:lnTo>
                              <a:lnTo>
                                <a:pt x="1500298" y="243754"/>
                              </a:lnTo>
                              <a:cubicBezTo>
                                <a:pt x="1508957" y="239424"/>
                                <a:pt x="1502896" y="242887"/>
                                <a:pt x="1504627" y="241155"/>
                              </a:cubicBezTo>
                              <a:lnTo>
                                <a:pt x="1504627" y="241155"/>
                              </a:lnTo>
                              <a:lnTo>
                                <a:pt x="1504627" y="241155"/>
                              </a:lnTo>
                              <a:lnTo>
                                <a:pt x="1504627" y="241155"/>
                              </a:lnTo>
                              <a:lnTo>
                                <a:pt x="1503762" y="241155"/>
                              </a:lnTo>
                              <a:lnTo>
                                <a:pt x="1502030" y="241155"/>
                              </a:lnTo>
                              <a:cubicBezTo>
                                <a:pt x="1499432" y="241155"/>
                                <a:pt x="1496834" y="240290"/>
                                <a:pt x="1494237" y="240290"/>
                              </a:cubicBezTo>
                              <a:cubicBezTo>
                                <a:pt x="1489041" y="239424"/>
                                <a:pt x="1482114" y="238558"/>
                                <a:pt x="1475187" y="237692"/>
                              </a:cubicBezTo>
                              <a:cubicBezTo>
                                <a:pt x="1460466" y="235095"/>
                                <a:pt x="1440550" y="232496"/>
                                <a:pt x="1412841" y="228167"/>
                              </a:cubicBezTo>
                              <a:cubicBezTo>
                                <a:pt x="1412841" y="228167"/>
                                <a:pt x="1412841" y="228167"/>
                                <a:pt x="1413707" y="228167"/>
                              </a:cubicBezTo>
                              <a:cubicBezTo>
                                <a:pt x="1413707" y="228167"/>
                                <a:pt x="1414573" y="228167"/>
                                <a:pt x="1414573" y="228167"/>
                              </a:cubicBezTo>
                              <a:cubicBezTo>
                                <a:pt x="1414573" y="228167"/>
                                <a:pt x="1415439" y="228167"/>
                                <a:pt x="1416305" y="228167"/>
                              </a:cubicBezTo>
                              <a:cubicBezTo>
                                <a:pt x="1418902" y="228167"/>
                                <a:pt x="1421500" y="228167"/>
                                <a:pt x="1425830" y="228167"/>
                              </a:cubicBezTo>
                              <a:cubicBezTo>
                                <a:pt x="1433623" y="228167"/>
                                <a:pt x="1444014" y="228167"/>
                                <a:pt x="1454405" y="228167"/>
                              </a:cubicBezTo>
                              <a:cubicBezTo>
                                <a:pt x="1464796" y="228167"/>
                                <a:pt x="1475187" y="228167"/>
                                <a:pt x="1483846" y="228167"/>
                              </a:cubicBezTo>
                              <a:cubicBezTo>
                                <a:pt x="1491639" y="228167"/>
                                <a:pt x="1496834" y="228167"/>
                                <a:pt x="1496834" y="228167"/>
                              </a:cubicBezTo>
                              <a:cubicBezTo>
                                <a:pt x="1473455" y="228167"/>
                                <a:pt x="1450941" y="226435"/>
                                <a:pt x="1429293" y="224704"/>
                              </a:cubicBezTo>
                              <a:cubicBezTo>
                                <a:pt x="1407646" y="222972"/>
                                <a:pt x="1385998" y="220374"/>
                                <a:pt x="1364350" y="216910"/>
                              </a:cubicBezTo>
                              <a:cubicBezTo>
                                <a:pt x="1359155" y="216044"/>
                                <a:pt x="1353959" y="215178"/>
                                <a:pt x="1348764" y="215178"/>
                              </a:cubicBezTo>
                              <a:cubicBezTo>
                                <a:pt x="1346166" y="215178"/>
                                <a:pt x="1343569" y="214313"/>
                                <a:pt x="1340971" y="214313"/>
                              </a:cubicBezTo>
                              <a:cubicBezTo>
                                <a:pt x="1338373" y="214313"/>
                                <a:pt x="1335775" y="213447"/>
                                <a:pt x="1333178" y="213447"/>
                              </a:cubicBezTo>
                              <a:cubicBezTo>
                                <a:pt x="1323652" y="212581"/>
                                <a:pt x="1312396" y="210849"/>
                                <a:pt x="1301139" y="209117"/>
                              </a:cubicBezTo>
                              <a:cubicBezTo>
                                <a:pt x="1280357" y="206519"/>
                                <a:pt x="1259575" y="203921"/>
                                <a:pt x="1239659" y="202190"/>
                              </a:cubicBezTo>
                              <a:cubicBezTo>
                                <a:pt x="1197230" y="200458"/>
                                <a:pt x="1161727" y="197860"/>
                                <a:pt x="1144409" y="196994"/>
                              </a:cubicBezTo>
                              <a:cubicBezTo>
                                <a:pt x="1144409" y="196994"/>
                                <a:pt x="1130555" y="195262"/>
                                <a:pt x="1115834" y="193530"/>
                              </a:cubicBezTo>
                              <a:cubicBezTo>
                                <a:pt x="1108907" y="192665"/>
                                <a:pt x="1101114" y="191799"/>
                                <a:pt x="1095918" y="191799"/>
                              </a:cubicBezTo>
                              <a:cubicBezTo>
                                <a:pt x="1090723" y="190933"/>
                                <a:pt x="1086393" y="190933"/>
                                <a:pt x="1086393" y="190933"/>
                              </a:cubicBezTo>
                              <a:cubicBezTo>
                                <a:pt x="1105443" y="191799"/>
                                <a:pt x="1144409" y="194397"/>
                                <a:pt x="1191168" y="197860"/>
                              </a:cubicBezTo>
                              <a:cubicBezTo>
                                <a:pt x="1181643" y="196994"/>
                                <a:pt x="1172984" y="196129"/>
                                <a:pt x="1164325" y="195262"/>
                              </a:cubicBezTo>
                              <a:cubicBezTo>
                                <a:pt x="1185973" y="196129"/>
                                <a:pt x="1213682" y="196994"/>
                                <a:pt x="1243123" y="199592"/>
                              </a:cubicBezTo>
                              <a:cubicBezTo>
                                <a:pt x="1272564" y="201324"/>
                                <a:pt x="1304602" y="203921"/>
                                <a:pt x="1335775" y="206519"/>
                              </a:cubicBezTo>
                              <a:cubicBezTo>
                                <a:pt x="1312396" y="205653"/>
                                <a:pt x="1288150" y="204788"/>
                                <a:pt x="1263905" y="203921"/>
                              </a:cubicBezTo>
                              <a:cubicBezTo>
                                <a:pt x="1297675" y="206519"/>
                                <a:pt x="1333178" y="209983"/>
                                <a:pt x="1367814" y="213447"/>
                              </a:cubicBezTo>
                              <a:cubicBezTo>
                                <a:pt x="1402450" y="216910"/>
                                <a:pt x="1437953" y="219508"/>
                                <a:pt x="1470857" y="222106"/>
                              </a:cubicBezTo>
                              <a:cubicBezTo>
                                <a:pt x="1458734" y="220374"/>
                                <a:pt x="1449209" y="218642"/>
                                <a:pt x="1444014" y="216910"/>
                              </a:cubicBezTo>
                              <a:cubicBezTo>
                                <a:pt x="1462198" y="218642"/>
                                <a:pt x="1477784" y="220374"/>
                                <a:pt x="1489907" y="221240"/>
                              </a:cubicBezTo>
                              <a:cubicBezTo>
                                <a:pt x="1502030" y="222106"/>
                                <a:pt x="1478650" y="218642"/>
                                <a:pt x="1450941" y="216044"/>
                              </a:cubicBezTo>
                              <a:cubicBezTo>
                                <a:pt x="1450941" y="216044"/>
                                <a:pt x="1482980" y="217776"/>
                                <a:pt x="1515018" y="219508"/>
                              </a:cubicBezTo>
                              <a:cubicBezTo>
                                <a:pt x="1547057" y="221240"/>
                                <a:pt x="1579962" y="222106"/>
                                <a:pt x="1579962" y="222106"/>
                              </a:cubicBezTo>
                              <a:cubicBezTo>
                                <a:pt x="1579962" y="222106"/>
                                <a:pt x="1567839" y="221240"/>
                                <a:pt x="1554850" y="220374"/>
                              </a:cubicBezTo>
                              <a:cubicBezTo>
                                <a:pt x="1542728" y="219508"/>
                                <a:pt x="1529739" y="218642"/>
                                <a:pt x="1529739" y="218642"/>
                              </a:cubicBezTo>
                              <a:cubicBezTo>
                                <a:pt x="1529739" y="218642"/>
                                <a:pt x="1535800" y="217776"/>
                                <a:pt x="1544459" y="217776"/>
                              </a:cubicBezTo>
                              <a:cubicBezTo>
                                <a:pt x="1553118" y="216910"/>
                                <a:pt x="1564375" y="216044"/>
                                <a:pt x="1575632" y="215178"/>
                              </a:cubicBezTo>
                              <a:cubicBezTo>
                                <a:pt x="1586889" y="214313"/>
                                <a:pt x="1598146" y="212581"/>
                                <a:pt x="1606805" y="211715"/>
                              </a:cubicBezTo>
                              <a:cubicBezTo>
                                <a:pt x="1611134" y="210849"/>
                                <a:pt x="1614598" y="210849"/>
                                <a:pt x="1617196" y="210849"/>
                              </a:cubicBezTo>
                              <a:cubicBezTo>
                                <a:pt x="1619793" y="210849"/>
                                <a:pt x="1620659" y="209983"/>
                                <a:pt x="1620659" y="209983"/>
                              </a:cubicBezTo>
                              <a:cubicBezTo>
                                <a:pt x="1589487" y="206519"/>
                                <a:pt x="1553984" y="203056"/>
                                <a:pt x="1517616" y="199592"/>
                              </a:cubicBezTo>
                              <a:cubicBezTo>
                                <a:pt x="1479516" y="196129"/>
                                <a:pt x="1441416" y="193530"/>
                                <a:pt x="1406780" y="191799"/>
                              </a:cubicBezTo>
                              <a:close/>
                              <a:moveTo>
                                <a:pt x="1225805" y="319954"/>
                              </a:moveTo>
                              <a:cubicBezTo>
                                <a:pt x="1230134" y="319954"/>
                                <a:pt x="1242257" y="324283"/>
                                <a:pt x="1253514" y="326881"/>
                              </a:cubicBezTo>
                              <a:cubicBezTo>
                                <a:pt x="1254380" y="329478"/>
                                <a:pt x="1257843" y="333808"/>
                                <a:pt x="1256977" y="336405"/>
                              </a:cubicBezTo>
                              <a:cubicBezTo>
                                <a:pt x="1256112" y="339004"/>
                                <a:pt x="1252648" y="339869"/>
                                <a:pt x="1239659" y="334674"/>
                              </a:cubicBezTo>
                              <a:cubicBezTo>
                                <a:pt x="1224073" y="323417"/>
                                <a:pt x="1221475" y="319954"/>
                                <a:pt x="1225805" y="319954"/>
                              </a:cubicBezTo>
                              <a:close/>
                              <a:moveTo>
                                <a:pt x="1051757" y="190067"/>
                              </a:moveTo>
                              <a:cubicBezTo>
                                <a:pt x="1040500" y="189201"/>
                                <a:pt x="1029243" y="188335"/>
                                <a:pt x="1017987" y="187470"/>
                              </a:cubicBezTo>
                              <a:cubicBezTo>
                                <a:pt x="1017987" y="187470"/>
                                <a:pt x="1017121" y="187470"/>
                                <a:pt x="1017121" y="188335"/>
                              </a:cubicBezTo>
                              <a:cubicBezTo>
                                <a:pt x="1037902" y="191799"/>
                                <a:pt x="1050891" y="194397"/>
                                <a:pt x="1056953" y="195262"/>
                              </a:cubicBezTo>
                              <a:cubicBezTo>
                                <a:pt x="1064746" y="196994"/>
                                <a:pt x="1064746" y="196994"/>
                                <a:pt x="1061282" y="196129"/>
                              </a:cubicBezTo>
                              <a:cubicBezTo>
                                <a:pt x="1057818" y="195262"/>
                                <a:pt x="1051757" y="194397"/>
                                <a:pt x="1046562" y="193530"/>
                              </a:cubicBezTo>
                              <a:cubicBezTo>
                                <a:pt x="1041366" y="192665"/>
                                <a:pt x="1038768" y="192665"/>
                                <a:pt x="1041366" y="192665"/>
                              </a:cubicBezTo>
                              <a:lnTo>
                                <a:pt x="1030109" y="190067"/>
                              </a:lnTo>
                              <a:cubicBezTo>
                                <a:pt x="1024048" y="189201"/>
                                <a:pt x="1019718" y="188335"/>
                                <a:pt x="1016255" y="187470"/>
                              </a:cubicBezTo>
                              <a:cubicBezTo>
                                <a:pt x="1016255" y="187470"/>
                                <a:pt x="1016255" y="187470"/>
                                <a:pt x="1016255" y="187470"/>
                              </a:cubicBezTo>
                              <a:cubicBezTo>
                                <a:pt x="1016255" y="187470"/>
                                <a:pt x="1016255" y="187470"/>
                                <a:pt x="1016255" y="187470"/>
                              </a:cubicBezTo>
                              <a:cubicBezTo>
                                <a:pt x="1016255" y="187470"/>
                                <a:pt x="1016255" y="187470"/>
                                <a:pt x="1016255" y="187470"/>
                              </a:cubicBezTo>
                              <a:lnTo>
                                <a:pt x="1016255" y="187470"/>
                              </a:lnTo>
                              <a:lnTo>
                                <a:pt x="1016255" y="187470"/>
                              </a:lnTo>
                              <a:lnTo>
                                <a:pt x="1016255" y="187470"/>
                              </a:lnTo>
                              <a:lnTo>
                                <a:pt x="1016255" y="187470"/>
                              </a:lnTo>
                              <a:cubicBezTo>
                                <a:pt x="1017121" y="187470"/>
                                <a:pt x="1015389" y="187470"/>
                                <a:pt x="1013657" y="186603"/>
                              </a:cubicBezTo>
                              <a:cubicBezTo>
                                <a:pt x="1013657" y="186603"/>
                                <a:pt x="1012791" y="186603"/>
                                <a:pt x="1012791" y="186603"/>
                              </a:cubicBezTo>
                              <a:cubicBezTo>
                                <a:pt x="1011925" y="186603"/>
                                <a:pt x="1010193" y="185738"/>
                                <a:pt x="1006730" y="184871"/>
                              </a:cubicBezTo>
                              <a:cubicBezTo>
                                <a:pt x="1006730" y="184871"/>
                                <a:pt x="1007596" y="184871"/>
                                <a:pt x="1007596" y="184871"/>
                              </a:cubicBezTo>
                              <a:cubicBezTo>
                                <a:pt x="1007596" y="184871"/>
                                <a:pt x="1008462" y="184871"/>
                                <a:pt x="1008462" y="184871"/>
                              </a:cubicBezTo>
                              <a:cubicBezTo>
                                <a:pt x="1009328" y="184871"/>
                                <a:pt x="1009328" y="184871"/>
                                <a:pt x="1010193" y="185738"/>
                              </a:cubicBezTo>
                              <a:cubicBezTo>
                                <a:pt x="1009328" y="185738"/>
                                <a:pt x="1008462" y="184871"/>
                                <a:pt x="1007596" y="184871"/>
                              </a:cubicBezTo>
                              <a:cubicBezTo>
                                <a:pt x="1007596" y="184871"/>
                                <a:pt x="1008462" y="184871"/>
                                <a:pt x="1008462" y="184871"/>
                              </a:cubicBezTo>
                              <a:cubicBezTo>
                                <a:pt x="1007596" y="184871"/>
                                <a:pt x="1006730" y="184871"/>
                                <a:pt x="1005864" y="184006"/>
                              </a:cubicBezTo>
                              <a:cubicBezTo>
                                <a:pt x="1004998" y="184006"/>
                                <a:pt x="1004132" y="183140"/>
                                <a:pt x="1003266" y="183140"/>
                              </a:cubicBezTo>
                              <a:lnTo>
                                <a:pt x="1003266" y="183140"/>
                              </a:lnTo>
                              <a:cubicBezTo>
                                <a:pt x="1003266" y="183140"/>
                                <a:pt x="1003266" y="183140"/>
                                <a:pt x="1003266" y="183140"/>
                              </a:cubicBezTo>
                              <a:lnTo>
                                <a:pt x="1003266" y="183140"/>
                              </a:lnTo>
                              <a:lnTo>
                                <a:pt x="1003266" y="183140"/>
                              </a:lnTo>
                              <a:cubicBezTo>
                                <a:pt x="1003266" y="183140"/>
                                <a:pt x="1003266" y="183140"/>
                                <a:pt x="1003266" y="183140"/>
                              </a:cubicBezTo>
                              <a:cubicBezTo>
                                <a:pt x="1003266" y="183140"/>
                                <a:pt x="1003266" y="183140"/>
                                <a:pt x="1004132" y="183140"/>
                              </a:cubicBezTo>
                              <a:lnTo>
                                <a:pt x="1004132" y="183140"/>
                              </a:lnTo>
                              <a:cubicBezTo>
                                <a:pt x="1006730" y="183140"/>
                                <a:pt x="1008462" y="184006"/>
                                <a:pt x="1010193" y="184006"/>
                              </a:cubicBezTo>
                              <a:lnTo>
                                <a:pt x="1010193" y="184006"/>
                              </a:lnTo>
                              <a:cubicBezTo>
                                <a:pt x="1010193" y="184006"/>
                                <a:pt x="1010193" y="184006"/>
                                <a:pt x="1010193" y="184006"/>
                              </a:cubicBezTo>
                              <a:cubicBezTo>
                                <a:pt x="1010193" y="184006"/>
                                <a:pt x="1010193" y="184006"/>
                                <a:pt x="1010193" y="184006"/>
                              </a:cubicBezTo>
                              <a:cubicBezTo>
                                <a:pt x="1010193" y="184006"/>
                                <a:pt x="1010193" y="184006"/>
                                <a:pt x="1009328" y="184006"/>
                              </a:cubicBezTo>
                              <a:lnTo>
                                <a:pt x="1009328" y="184006"/>
                              </a:lnTo>
                              <a:cubicBezTo>
                                <a:pt x="1009328" y="184006"/>
                                <a:pt x="1009328" y="184006"/>
                                <a:pt x="1009328" y="184006"/>
                              </a:cubicBezTo>
                              <a:cubicBezTo>
                                <a:pt x="1009328" y="184006"/>
                                <a:pt x="1010193" y="184006"/>
                                <a:pt x="1010193" y="184006"/>
                              </a:cubicBezTo>
                              <a:cubicBezTo>
                                <a:pt x="1010193" y="184006"/>
                                <a:pt x="1010193" y="184006"/>
                                <a:pt x="1010193" y="184006"/>
                              </a:cubicBezTo>
                              <a:cubicBezTo>
                                <a:pt x="1011059" y="184006"/>
                                <a:pt x="1011059" y="184006"/>
                                <a:pt x="1011925" y="184006"/>
                              </a:cubicBezTo>
                              <a:cubicBezTo>
                                <a:pt x="1011925" y="184006"/>
                                <a:pt x="1012791" y="184006"/>
                                <a:pt x="1012791" y="184006"/>
                              </a:cubicBezTo>
                              <a:cubicBezTo>
                                <a:pt x="1012791" y="184006"/>
                                <a:pt x="1013657" y="184006"/>
                                <a:pt x="1013657" y="184006"/>
                              </a:cubicBezTo>
                              <a:cubicBezTo>
                                <a:pt x="1013657" y="184006"/>
                                <a:pt x="1013657" y="184006"/>
                                <a:pt x="1012791" y="184006"/>
                              </a:cubicBezTo>
                              <a:cubicBezTo>
                                <a:pt x="1012791" y="184006"/>
                                <a:pt x="1012791" y="184006"/>
                                <a:pt x="1013657" y="184006"/>
                              </a:cubicBezTo>
                              <a:cubicBezTo>
                                <a:pt x="1013657" y="184006"/>
                                <a:pt x="1013657" y="184006"/>
                                <a:pt x="1013657" y="184006"/>
                              </a:cubicBezTo>
                              <a:cubicBezTo>
                                <a:pt x="1013657" y="184006"/>
                                <a:pt x="1014523" y="184006"/>
                                <a:pt x="1014523" y="184006"/>
                              </a:cubicBezTo>
                              <a:lnTo>
                                <a:pt x="1014523" y="184006"/>
                              </a:lnTo>
                              <a:cubicBezTo>
                                <a:pt x="1014523" y="184006"/>
                                <a:pt x="1014523" y="184006"/>
                                <a:pt x="1014523" y="184006"/>
                              </a:cubicBezTo>
                              <a:cubicBezTo>
                                <a:pt x="1014523" y="184006"/>
                                <a:pt x="1015389" y="184006"/>
                                <a:pt x="1015389" y="184006"/>
                              </a:cubicBezTo>
                              <a:cubicBezTo>
                                <a:pt x="1015389" y="184006"/>
                                <a:pt x="1015389" y="184006"/>
                                <a:pt x="1014523" y="184006"/>
                              </a:cubicBezTo>
                              <a:cubicBezTo>
                                <a:pt x="1015389" y="184006"/>
                                <a:pt x="1017121" y="183140"/>
                                <a:pt x="1017987" y="183140"/>
                              </a:cubicBezTo>
                              <a:lnTo>
                                <a:pt x="1017987" y="183140"/>
                              </a:lnTo>
                              <a:lnTo>
                                <a:pt x="1017987" y="183140"/>
                              </a:lnTo>
                              <a:lnTo>
                                <a:pt x="1017987" y="183140"/>
                              </a:lnTo>
                              <a:lnTo>
                                <a:pt x="1017987" y="183140"/>
                              </a:lnTo>
                              <a:lnTo>
                                <a:pt x="1017987" y="183140"/>
                              </a:lnTo>
                              <a:cubicBezTo>
                                <a:pt x="1017987" y="183140"/>
                                <a:pt x="1017987" y="183140"/>
                                <a:pt x="1017121" y="183140"/>
                              </a:cubicBezTo>
                              <a:cubicBezTo>
                                <a:pt x="1017121" y="183140"/>
                                <a:pt x="1016255" y="183140"/>
                                <a:pt x="1016255" y="184006"/>
                              </a:cubicBezTo>
                              <a:cubicBezTo>
                                <a:pt x="1016255" y="184006"/>
                                <a:pt x="1016255" y="184006"/>
                                <a:pt x="1015389" y="184006"/>
                              </a:cubicBezTo>
                              <a:cubicBezTo>
                                <a:pt x="1016255" y="184006"/>
                                <a:pt x="1017121" y="184006"/>
                                <a:pt x="1018852" y="184006"/>
                              </a:cubicBezTo>
                              <a:cubicBezTo>
                                <a:pt x="1030109" y="188335"/>
                                <a:pt x="1040500" y="189201"/>
                                <a:pt x="1051757" y="190067"/>
                              </a:cubicBezTo>
                              <a:close/>
                              <a:moveTo>
                                <a:pt x="949580" y="190067"/>
                              </a:moveTo>
                              <a:cubicBezTo>
                                <a:pt x="949580" y="190067"/>
                                <a:pt x="948714" y="190067"/>
                                <a:pt x="948714" y="189201"/>
                              </a:cubicBezTo>
                              <a:cubicBezTo>
                                <a:pt x="948714" y="190067"/>
                                <a:pt x="948714" y="190067"/>
                                <a:pt x="949580" y="190067"/>
                              </a:cubicBezTo>
                              <a:close/>
                              <a:moveTo>
                                <a:pt x="922737" y="182274"/>
                              </a:move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lnTo>
                                <a:pt x="922737" y="182274"/>
                              </a:lnTo>
                              <a:cubicBezTo>
                                <a:pt x="922737" y="182274"/>
                                <a:pt x="921871" y="182274"/>
                                <a:pt x="922737" y="182274"/>
                              </a:cubicBezTo>
                              <a:cubicBezTo>
                                <a:pt x="921871" y="181408"/>
                                <a:pt x="921871" y="181408"/>
                                <a:pt x="922737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1408"/>
                                <a:pt x="921871" y="181408"/>
                                <a:pt x="922737" y="182274"/>
                              </a:cubicBezTo>
                              <a:cubicBezTo>
                                <a:pt x="921871" y="181408"/>
                                <a:pt x="921871" y="181408"/>
                                <a:pt x="922737" y="182274"/>
                              </a:cubicBez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close/>
                              <a:moveTo>
                                <a:pt x="715784" y="170151"/>
                              </a:moveTo>
                              <a:cubicBezTo>
                                <a:pt x="733102" y="166688"/>
                                <a:pt x="746957" y="164090"/>
                                <a:pt x="758214" y="162358"/>
                              </a:cubicBezTo>
                              <a:cubicBezTo>
                                <a:pt x="759080" y="162358"/>
                                <a:pt x="759080" y="162358"/>
                                <a:pt x="759946" y="162358"/>
                              </a:cubicBezTo>
                              <a:cubicBezTo>
                                <a:pt x="750421" y="164090"/>
                                <a:pt x="736566" y="166688"/>
                                <a:pt x="715784" y="170151"/>
                              </a:cubicBezTo>
                              <a:close/>
                              <a:moveTo>
                                <a:pt x="998937" y="182274"/>
                              </a:moveTo>
                              <a:cubicBezTo>
                                <a:pt x="996339" y="182274"/>
                                <a:pt x="994607" y="183140"/>
                                <a:pt x="992009" y="183140"/>
                              </a:cubicBezTo>
                              <a:cubicBezTo>
                                <a:pt x="991143" y="183140"/>
                                <a:pt x="991143" y="183140"/>
                                <a:pt x="990277" y="183140"/>
                              </a:cubicBezTo>
                              <a:cubicBezTo>
                                <a:pt x="993741" y="183140"/>
                                <a:pt x="998071" y="182274"/>
                                <a:pt x="1001534" y="182274"/>
                              </a:cubicBezTo>
                              <a:cubicBezTo>
                                <a:pt x="1017121" y="179676"/>
                                <a:pt x="1026646" y="178810"/>
                                <a:pt x="998937" y="182274"/>
                              </a:cubicBezTo>
                              <a:close/>
                              <a:moveTo>
                                <a:pt x="1003266" y="184871"/>
                              </a:moveTo>
                              <a:cubicBezTo>
                                <a:pt x="1003266" y="185738"/>
                                <a:pt x="1003266" y="185738"/>
                                <a:pt x="1003266" y="184871"/>
                              </a:cubicBezTo>
                              <a:lnTo>
                                <a:pt x="1003266" y="184871"/>
                              </a:lnTo>
                              <a:cubicBezTo>
                                <a:pt x="1003266" y="185738"/>
                                <a:pt x="1003266" y="185738"/>
                                <a:pt x="1003266" y="184871"/>
                              </a:cubicBezTo>
                              <a:close/>
                              <a:moveTo>
                                <a:pt x="1004998" y="185738"/>
                              </a:move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lose/>
                              <a:moveTo>
                                <a:pt x="987680" y="182274"/>
                              </a:moveTo>
                              <a:cubicBezTo>
                                <a:pt x="987680" y="182274"/>
                                <a:pt x="987680" y="182274"/>
                                <a:pt x="987680" y="182274"/>
                              </a:cubicBezTo>
                              <a:cubicBezTo>
                                <a:pt x="997205" y="180542"/>
                                <a:pt x="1010193" y="179676"/>
                                <a:pt x="1026646" y="177944"/>
                              </a:cubicBezTo>
                              <a:lnTo>
                                <a:pt x="987680" y="182274"/>
                              </a:lnTo>
                              <a:close/>
                              <a:moveTo>
                                <a:pt x="775532" y="158894"/>
                              </a:moveTo>
                              <a:cubicBezTo>
                                <a:pt x="779862" y="158028"/>
                                <a:pt x="783325" y="157163"/>
                                <a:pt x="785923" y="156296"/>
                              </a:cubicBezTo>
                              <a:cubicBezTo>
                                <a:pt x="786789" y="156296"/>
                                <a:pt x="786789" y="156296"/>
                                <a:pt x="787655" y="156296"/>
                              </a:cubicBezTo>
                              <a:cubicBezTo>
                                <a:pt x="790252" y="157163"/>
                                <a:pt x="792850" y="157163"/>
                                <a:pt x="794582" y="157163"/>
                              </a:cubicBezTo>
                              <a:cubicBezTo>
                                <a:pt x="789387" y="158028"/>
                                <a:pt x="787655" y="158028"/>
                                <a:pt x="783325" y="158028"/>
                              </a:cubicBezTo>
                              <a:cubicBezTo>
                                <a:pt x="781593" y="158028"/>
                                <a:pt x="779862" y="158028"/>
                                <a:pt x="778130" y="158894"/>
                              </a:cubicBezTo>
                              <a:cubicBezTo>
                                <a:pt x="778130" y="158894"/>
                                <a:pt x="776398" y="158894"/>
                                <a:pt x="775532" y="158894"/>
                              </a:cubicBezTo>
                              <a:close/>
                              <a:moveTo>
                                <a:pt x="738298" y="151967"/>
                              </a:moveTo>
                              <a:cubicBezTo>
                                <a:pt x="738298" y="151967"/>
                                <a:pt x="739164" y="151967"/>
                                <a:pt x="740030" y="151101"/>
                              </a:cubicBezTo>
                              <a:cubicBezTo>
                                <a:pt x="739164" y="151101"/>
                                <a:pt x="738298" y="151101"/>
                                <a:pt x="736566" y="151101"/>
                              </a:cubicBezTo>
                              <a:cubicBezTo>
                                <a:pt x="735700" y="151101"/>
                                <a:pt x="733968" y="151101"/>
                                <a:pt x="733102" y="150235"/>
                              </a:cubicBezTo>
                              <a:cubicBezTo>
                                <a:pt x="733968" y="150235"/>
                                <a:pt x="734834" y="150235"/>
                                <a:pt x="735700" y="150235"/>
                              </a:cubicBezTo>
                              <a:cubicBezTo>
                                <a:pt x="741762" y="149369"/>
                                <a:pt x="746957" y="149369"/>
                                <a:pt x="751287" y="148504"/>
                              </a:cubicBezTo>
                              <a:cubicBezTo>
                                <a:pt x="753884" y="149369"/>
                                <a:pt x="756482" y="149369"/>
                                <a:pt x="759946" y="150235"/>
                              </a:cubicBezTo>
                              <a:cubicBezTo>
                                <a:pt x="758214" y="150235"/>
                                <a:pt x="756482" y="150235"/>
                                <a:pt x="755616" y="150235"/>
                              </a:cubicBezTo>
                              <a:lnTo>
                                <a:pt x="752152" y="150235"/>
                              </a:lnTo>
                              <a:lnTo>
                                <a:pt x="751287" y="150235"/>
                              </a:lnTo>
                              <a:lnTo>
                                <a:pt x="751287" y="150235"/>
                              </a:lnTo>
                              <a:lnTo>
                                <a:pt x="751287" y="150235"/>
                              </a:lnTo>
                              <a:lnTo>
                                <a:pt x="751287" y="150235"/>
                              </a:lnTo>
                              <a:cubicBezTo>
                                <a:pt x="753018" y="151101"/>
                                <a:pt x="747823" y="148504"/>
                                <a:pt x="753884" y="151967"/>
                              </a:cubicBezTo>
                              <a:lnTo>
                                <a:pt x="753884" y="151967"/>
                              </a:lnTo>
                              <a:lnTo>
                                <a:pt x="753884" y="151967"/>
                              </a:lnTo>
                              <a:lnTo>
                                <a:pt x="752152" y="151967"/>
                              </a:lnTo>
                              <a:cubicBezTo>
                                <a:pt x="748689" y="151967"/>
                                <a:pt x="746957" y="151967"/>
                                <a:pt x="744359" y="151967"/>
                              </a:cubicBezTo>
                              <a:cubicBezTo>
                                <a:pt x="742627" y="152833"/>
                                <a:pt x="740896" y="152833"/>
                                <a:pt x="738298" y="151967"/>
                              </a:cubicBezTo>
                              <a:close/>
                              <a:moveTo>
                                <a:pt x="694137" y="147637"/>
                              </a:moveTo>
                              <a:cubicBezTo>
                                <a:pt x="695002" y="147637"/>
                                <a:pt x="696734" y="147637"/>
                                <a:pt x="698466" y="146772"/>
                              </a:cubicBezTo>
                              <a:cubicBezTo>
                                <a:pt x="698466" y="146772"/>
                                <a:pt x="698466" y="146772"/>
                                <a:pt x="699332" y="146772"/>
                              </a:cubicBezTo>
                              <a:cubicBezTo>
                                <a:pt x="697600" y="147637"/>
                                <a:pt x="695868" y="147637"/>
                                <a:pt x="694137" y="147637"/>
                              </a:cubicBezTo>
                              <a:close/>
                              <a:moveTo>
                                <a:pt x="865587" y="134649"/>
                              </a:moveTo>
                              <a:cubicBezTo>
                                <a:pt x="866453" y="135515"/>
                                <a:pt x="867318" y="136381"/>
                                <a:pt x="869050" y="137246"/>
                              </a:cubicBezTo>
                              <a:cubicBezTo>
                                <a:pt x="856061" y="138113"/>
                                <a:pt x="846537" y="138978"/>
                                <a:pt x="838743" y="139845"/>
                              </a:cubicBezTo>
                              <a:cubicBezTo>
                                <a:pt x="837877" y="139845"/>
                                <a:pt x="837012" y="138978"/>
                                <a:pt x="837012" y="138978"/>
                              </a:cubicBezTo>
                              <a:cubicBezTo>
                                <a:pt x="836146" y="138978"/>
                                <a:pt x="836146" y="138113"/>
                                <a:pt x="835280" y="138113"/>
                              </a:cubicBezTo>
                              <a:cubicBezTo>
                                <a:pt x="836146" y="138113"/>
                                <a:pt x="837877" y="138113"/>
                                <a:pt x="838743" y="138113"/>
                              </a:cubicBezTo>
                              <a:cubicBezTo>
                                <a:pt x="837877" y="138113"/>
                                <a:pt x="836146" y="138113"/>
                                <a:pt x="835280" y="138113"/>
                              </a:cubicBezTo>
                              <a:cubicBezTo>
                                <a:pt x="833548" y="137246"/>
                                <a:pt x="832682" y="136381"/>
                                <a:pt x="831816" y="135515"/>
                              </a:cubicBezTo>
                              <a:cubicBezTo>
                                <a:pt x="836146" y="135515"/>
                                <a:pt x="841341" y="134649"/>
                                <a:pt x="845671" y="134649"/>
                              </a:cubicBezTo>
                              <a:cubicBezTo>
                                <a:pt x="850866" y="134649"/>
                                <a:pt x="856061" y="133783"/>
                                <a:pt x="861257" y="133783"/>
                              </a:cubicBezTo>
                              <a:cubicBezTo>
                                <a:pt x="862123" y="133783"/>
                                <a:pt x="862989" y="133783"/>
                                <a:pt x="864721" y="133783"/>
                              </a:cubicBezTo>
                              <a:cubicBezTo>
                                <a:pt x="864721" y="133783"/>
                                <a:pt x="865587" y="134649"/>
                                <a:pt x="865587" y="134649"/>
                              </a:cubicBezTo>
                              <a:close/>
                              <a:moveTo>
                                <a:pt x="838743" y="139845"/>
                              </a:moveTo>
                              <a:cubicBezTo>
                                <a:pt x="845671" y="142442"/>
                                <a:pt x="852598" y="145040"/>
                                <a:pt x="857793" y="145905"/>
                              </a:cubicBezTo>
                              <a:cubicBezTo>
                                <a:pt x="856927" y="145905"/>
                                <a:pt x="856061" y="145905"/>
                                <a:pt x="855196" y="146772"/>
                              </a:cubicBezTo>
                              <a:cubicBezTo>
                                <a:pt x="851732" y="147637"/>
                                <a:pt x="849134" y="147637"/>
                                <a:pt x="845671" y="148504"/>
                              </a:cubicBezTo>
                              <a:cubicBezTo>
                                <a:pt x="838743" y="145905"/>
                                <a:pt x="832682" y="143308"/>
                                <a:pt x="826621" y="140710"/>
                              </a:cubicBezTo>
                              <a:cubicBezTo>
                                <a:pt x="830084" y="140710"/>
                                <a:pt x="833548" y="140710"/>
                                <a:pt x="838743" y="139845"/>
                              </a:cubicBezTo>
                              <a:cubicBezTo>
                                <a:pt x="837877" y="139845"/>
                                <a:pt x="837877" y="139845"/>
                                <a:pt x="838743" y="139845"/>
                              </a:cubicBezTo>
                              <a:close/>
                              <a:moveTo>
                                <a:pt x="892430" y="141576"/>
                              </a:moveTo>
                              <a:cubicBezTo>
                                <a:pt x="891564" y="141576"/>
                                <a:pt x="891564" y="141576"/>
                                <a:pt x="890698" y="141576"/>
                              </a:cubicBezTo>
                              <a:cubicBezTo>
                                <a:pt x="890698" y="141576"/>
                                <a:pt x="891564" y="141576"/>
                                <a:pt x="892430" y="141576"/>
                              </a:cubicBezTo>
                              <a:cubicBezTo>
                                <a:pt x="892430" y="141576"/>
                                <a:pt x="892430" y="141576"/>
                                <a:pt x="892430" y="141576"/>
                              </a:cubicBezTo>
                              <a:close/>
                              <a:moveTo>
                                <a:pt x="893296" y="141576"/>
                              </a:moveTo>
                              <a:cubicBezTo>
                                <a:pt x="893296" y="141576"/>
                                <a:pt x="894162" y="142442"/>
                                <a:pt x="894162" y="142442"/>
                              </a:cubicBezTo>
                              <a:cubicBezTo>
                                <a:pt x="884637" y="144174"/>
                                <a:pt x="874246" y="145905"/>
                                <a:pt x="865587" y="148504"/>
                              </a:cubicBezTo>
                              <a:cubicBezTo>
                                <a:pt x="865587" y="148504"/>
                                <a:pt x="864721" y="148504"/>
                                <a:pt x="862989" y="147637"/>
                              </a:cubicBezTo>
                              <a:cubicBezTo>
                                <a:pt x="875977" y="145040"/>
                                <a:pt x="887234" y="143308"/>
                                <a:pt x="888966" y="142442"/>
                              </a:cubicBezTo>
                              <a:cubicBezTo>
                                <a:pt x="889832" y="142442"/>
                                <a:pt x="891564" y="141576"/>
                                <a:pt x="893296" y="141576"/>
                              </a:cubicBezTo>
                              <a:close/>
                              <a:moveTo>
                                <a:pt x="895027" y="144174"/>
                              </a:moveTo>
                              <a:cubicBezTo>
                                <a:pt x="888966" y="145905"/>
                                <a:pt x="873380" y="149369"/>
                                <a:pt x="856061" y="152833"/>
                              </a:cubicBezTo>
                              <a:cubicBezTo>
                                <a:pt x="855196" y="152833"/>
                                <a:pt x="854330" y="151967"/>
                                <a:pt x="854330" y="151967"/>
                              </a:cubicBezTo>
                              <a:cubicBezTo>
                                <a:pt x="868184" y="149369"/>
                                <a:pt x="877709" y="146772"/>
                                <a:pt x="876843" y="147637"/>
                              </a:cubicBezTo>
                              <a:cubicBezTo>
                                <a:pt x="904552" y="141576"/>
                                <a:pt x="892430" y="144174"/>
                                <a:pt x="869916" y="148504"/>
                              </a:cubicBezTo>
                              <a:cubicBezTo>
                                <a:pt x="864721" y="149369"/>
                                <a:pt x="859525" y="151101"/>
                                <a:pt x="853464" y="151967"/>
                              </a:cubicBezTo>
                              <a:cubicBezTo>
                                <a:pt x="852598" y="151967"/>
                                <a:pt x="852598" y="151101"/>
                                <a:pt x="851732" y="151101"/>
                              </a:cubicBezTo>
                              <a:cubicBezTo>
                                <a:pt x="860391" y="149369"/>
                                <a:pt x="869916" y="147637"/>
                                <a:pt x="877709" y="145905"/>
                              </a:cubicBezTo>
                              <a:cubicBezTo>
                                <a:pt x="882905" y="145040"/>
                                <a:pt x="888966" y="144174"/>
                                <a:pt x="893296" y="142442"/>
                              </a:cubicBezTo>
                              <a:cubicBezTo>
                                <a:pt x="895027" y="143308"/>
                                <a:pt x="895027" y="144174"/>
                                <a:pt x="895027" y="144174"/>
                              </a:cubicBezTo>
                              <a:close/>
                              <a:moveTo>
                                <a:pt x="861257" y="167553"/>
                              </a:moveTo>
                              <a:cubicBezTo>
                                <a:pt x="861257" y="167553"/>
                                <a:pt x="861257" y="167553"/>
                                <a:pt x="861257" y="167553"/>
                              </a:cubicBezTo>
                              <a:cubicBezTo>
                                <a:pt x="865587" y="168419"/>
                                <a:pt x="870782" y="169285"/>
                                <a:pt x="874246" y="170151"/>
                              </a:cubicBezTo>
                              <a:cubicBezTo>
                                <a:pt x="874246" y="170151"/>
                                <a:pt x="874246" y="170151"/>
                                <a:pt x="874246" y="170151"/>
                              </a:cubicBezTo>
                              <a:cubicBezTo>
                                <a:pt x="869050" y="170151"/>
                                <a:pt x="864721" y="168419"/>
                                <a:pt x="861257" y="167553"/>
                              </a:cubicBezTo>
                              <a:close/>
                              <a:moveTo>
                                <a:pt x="795448" y="157163"/>
                              </a:moveTo>
                              <a:cubicBezTo>
                                <a:pt x="793716" y="157163"/>
                                <a:pt x="791118" y="156296"/>
                                <a:pt x="788521" y="155431"/>
                              </a:cubicBezTo>
                              <a:cubicBezTo>
                                <a:pt x="792850" y="154565"/>
                                <a:pt x="796314" y="153699"/>
                                <a:pt x="798046" y="152833"/>
                              </a:cubicBezTo>
                              <a:cubicBezTo>
                                <a:pt x="798912" y="152833"/>
                                <a:pt x="798912" y="152833"/>
                                <a:pt x="798912" y="151967"/>
                              </a:cubicBezTo>
                              <a:cubicBezTo>
                                <a:pt x="798912" y="151967"/>
                                <a:pt x="798912" y="151967"/>
                                <a:pt x="798912" y="151967"/>
                              </a:cubicBezTo>
                              <a:lnTo>
                                <a:pt x="799777" y="151967"/>
                              </a:lnTo>
                              <a:cubicBezTo>
                                <a:pt x="800643" y="151967"/>
                                <a:pt x="800643" y="151967"/>
                                <a:pt x="800643" y="151967"/>
                              </a:cubicBezTo>
                              <a:cubicBezTo>
                                <a:pt x="800643" y="151967"/>
                                <a:pt x="799777" y="151967"/>
                                <a:pt x="798912" y="151967"/>
                              </a:cubicBezTo>
                              <a:cubicBezTo>
                                <a:pt x="798046" y="151967"/>
                                <a:pt x="798046" y="151967"/>
                                <a:pt x="797180" y="151967"/>
                              </a:cubicBezTo>
                              <a:lnTo>
                                <a:pt x="797180" y="151967"/>
                              </a:lnTo>
                              <a:lnTo>
                                <a:pt x="797180" y="151967"/>
                              </a:lnTo>
                              <a:lnTo>
                                <a:pt x="797180" y="151967"/>
                              </a:lnTo>
                              <a:cubicBezTo>
                                <a:pt x="797180" y="151967"/>
                                <a:pt x="797180" y="151967"/>
                                <a:pt x="797180" y="151967"/>
                              </a:cubicBezTo>
                              <a:cubicBezTo>
                                <a:pt x="796314" y="151967"/>
                                <a:pt x="796314" y="151967"/>
                                <a:pt x="796314" y="151101"/>
                              </a:cubicBezTo>
                              <a:cubicBezTo>
                                <a:pt x="794582" y="150235"/>
                                <a:pt x="794582" y="149369"/>
                                <a:pt x="797180" y="148504"/>
                              </a:cubicBezTo>
                              <a:cubicBezTo>
                                <a:pt x="798912" y="149369"/>
                                <a:pt x="800643" y="149369"/>
                                <a:pt x="801509" y="150235"/>
                              </a:cubicBezTo>
                              <a:cubicBezTo>
                                <a:pt x="804107" y="150235"/>
                                <a:pt x="809302" y="151101"/>
                                <a:pt x="811900" y="151101"/>
                              </a:cubicBezTo>
                              <a:cubicBezTo>
                                <a:pt x="814498" y="151101"/>
                                <a:pt x="813632" y="150235"/>
                                <a:pt x="804107" y="147637"/>
                              </a:cubicBezTo>
                              <a:cubicBezTo>
                                <a:pt x="804107" y="147637"/>
                                <a:pt x="803241" y="147637"/>
                                <a:pt x="802375" y="147637"/>
                              </a:cubicBezTo>
                              <a:cubicBezTo>
                                <a:pt x="803241" y="147637"/>
                                <a:pt x="804973" y="146772"/>
                                <a:pt x="806705" y="146772"/>
                              </a:cubicBezTo>
                              <a:cubicBezTo>
                                <a:pt x="804973" y="146772"/>
                                <a:pt x="802375" y="146772"/>
                                <a:pt x="800643" y="147637"/>
                              </a:cubicBezTo>
                              <a:cubicBezTo>
                                <a:pt x="798912" y="147637"/>
                                <a:pt x="795448" y="146772"/>
                                <a:pt x="792850" y="146772"/>
                              </a:cubicBezTo>
                              <a:cubicBezTo>
                                <a:pt x="790252" y="146772"/>
                                <a:pt x="786789" y="145905"/>
                                <a:pt x="785057" y="145905"/>
                              </a:cubicBezTo>
                              <a:cubicBezTo>
                                <a:pt x="784191" y="145905"/>
                                <a:pt x="784191" y="145905"/>
                                <a:pt x="783325" y="145905"/>
                              </a:cubicBezTo>
                              <a:cubicBezTo>
                                <a:pt x="788521" y="145040"/>
                                <a:pt x="792850" y="145040"/>
                                <a:pt x="800643" y="144174"/>
                              </a:cubicBezTo>
                              <a:cubicBezTo>
                                <a:pt x="805839" y="145905"/>
                                <a:pt x="810168" y="146772"/>
                                <a:pt x="813632" y="148504"/>
                              </a:cubicBezTo>
                              <a:cubicBezTo>
                                <a:pt x="818828" y="150235"/>
                                <a:pt x="823157" y="151967"/>
                                <a:pt x="826621" y="152833"/>
                              </a:cubicBezTo>
                              <a:cubicBezTo>
                                <a:pt x="817962" y="154565"/>
                                <a:pt x="812766" y="155431"/>
                                <a:pt x="812766" y="155431"/>
                              </a:cubicBezTo>
                              <a:cubicBezTo>
                                <a:pt x="804107" y="156296"/>
                                <a:pt x="798912" y="157163"/>
                                <a:pt x="795448" y="157163"/>
                              </a:cubicBezTo>
                              <a:close/>
                              <a:moveTo>
                                <a:pt x="781593" y="145905"/>
                              </a:moveTo>
                              <a:cubicBezTo>
                                <a:pt x="785923" y="146772"/>
                                <a:pt x="789387" y="148504"/>
                                <a:pt x="792850" y="149369"/>
                              </a:cubicBezTo>
                              <a:cubicBezTo>
                                <a:pt x="780727" y="150235"/>
                                <a:pt x="771203" y="151101"/>
                                <a:pt x="763409" y="151101"/>
                              </a:cubicBezTo>
                              <a:cubicBezTo>
                                <a:pt x="760811" y="150235"/>
                                <a:pt x="757348" y="150235"/>
                                <a:pt x="754750" y="149369"/>
                              </a:cubicBezTo>
                              <a:cubicBezTo>
                                <a:pt x="764275" y="148504"/>
                                <a:pt x="770337" y="147637"/>
                                <a:pt x="775532" y="146772"/>
                              </a:cubicBezTo>
                              <a:cubicBezTo>
                                <a:pt x="778130" y="145905"/>
                                <a:pt x="779862" y="145905"/>
                                <a:pt x="781593" y="145905"/>
                              </a:cubicBezTo>
                              <a:close/>
                              <a:moveTo>
                                <a:pt x="824023" y="136381"/>
                              </a:moveTo>
                              <a:cubicBezTo>
                                <a:pt x="825755" y="137246"/>
                                <a:pt x="828352" y="137246"/>
                                <a:pt x="831816" y="138113"/>
                              </a:cubicBezTo>
                              <a:cubicBezTo>
                                <a:pt x="827487" y="138113"/>
                                <a:pt x="824023" y="138113"/>
                                <a:pt x="821425" y="138113"/>
                              </a:cubicBezTo>
                              <a:cubicBezTo>
                                <a:pt x="821425" y="138113"/>
                                <a:pt x="820559" y="138113"/>
                                <a:pt x="820559" y="137246"/>
                              </a:cubicBezTo>
                              <a:cubicBezTo>
                                <a:pt x="819693" y="136381"/>
                                <a:pt x="819693" y="136381"/>
                                <a:pt x="819693" y="136381"/>
                              </a:cubicBezTo>
                              <a:cubicBezTo>
                                <a:pt x="820559" y="136381"/>
                                <a:pt x="822291" y="136381"/>
                                <a:pt x="824023" y="136381"/>
                              </a:cubicBezTo>
                              <a:close/>
                              <a:moveTo>
                                <a:pt x="850000" y="150235"/>
                              </a:moveTo>
                              <a:cubicBezTo>
                                <a:pt x="849134" y="150235"/>
                                <a:pt x="849134" y="150235"/>
                                <a:pt x="850000" y="150235"/>
                              </a:cubicBezTo>
                              <a:cubicBezTo>
                                <a:pt x="852598" y="149369"/>
                                <a:pt x="856927" y="148504"/>
                                <a:pt x="860391" y="147637"/>
                              </a:cubicBezTo>
                              <a:cubicBezTo>
                                <a:pt x="860391" y="147637"/>
                                <a:pt x="861257" y="147637"/>
                                <a:pt x="861257" y="147637"/>
                              </a:cubicBezTo>
                              <a:cubicBezTo>
                                <a:pt x="862989" y="148504"/>
                                <a:pt x="864721" y="148504"/>
                                <a:pt x="864721" y="148504"/>
                              </a:cubicBezTo>
                              <a:cubicBezTo>
                                <a:pt x="860391" y="149369"/>
                                <a:pt x="856061" y="150235"/>
                                <a:pt x="851732" y="151101"/>
                              </a:cubicBezTo>
                              <a:cubicBezTo>
                                <a:pt x="850866" y="151101"/>
                                <a:pt x="850000" y="150235"/>
                                <a:pt x="850000" y="150235"/>
                              </a:cubicBezTo>
                              <a:close/>
                              <a:moveTo>
                                <a:pt x="832682" y="154565"/>
                              </a:moveTo>
                              <a:cubicBezTo>
                                <a:pt x="824023" y="156296"/>
                                <a:pt x="818828" y="157163"/>
                                <a:pt x="819693" y="156296"/>
                              </a:cubicBezTo>
                              <a:cubicBezTo>
                                <a:pt x="823157" y="155431"/>
                                <a:pt x="826621" y="154565"/>
                                <a:pt x="830950" y="153699"/>
                              </a:cubicBezTo>
                              <a:cubicBezTo>
                                <a:pt x="830950" y="153699"/>
                                <a:pt x="831816" y="154565"/>
                                <a:pt x="832682" y="154565"/>
                              </a:cubicBezTo>
                              <a:close/>
                              <a:moveTo>
                                <a:pt x="834414" y="154565"/>
                              </a:moveTo>
                              <a:cubicBezTo>
                                <a:pt x="834414" y="154565"/>
                                <a:pt x="835280" y="154565"/>
                                <a:pt x="835280" y="154565"/>
                              </a:cubicBezTo>
                              <a:cubicBezTo>
                                <a:pt x="835280" y="154565"/>
                                <a:pt x="835280" y="154565"/>
                                <a:pt x="836146" y="154565"/>
                              </a:cubicBezTo>
                              <a:cubicBezTo>
                                <a:pt x="822291" y="157163"/>
                                <a:pt x="810168" y="159760"/>
                                <a:pt x="804107" y="161492"/>
                              </a:cubicBezTo>
                              <a:cubicBezTo>
                                <a:pt x="811900" y="159760"/>
                                <a:pt x="822291" y="157163"/>
                                <a:pt x="834414" y="154565"/>
                              </a:cubicBezTo>
                              <a:close/>
                              <a:moveTo>
                                <a:pt x="875112" y="171017"/>
                              </a:moveTo>
                              <a:cubicBezTo>
                                <a:pt x="871648" y="170151"/>
                                <a:pt x="866453" y="169285"/>
                                <a:pt x="862123" y="168419"/>
                              </a:cubicBezTo>
                              <a:cubicBezTo>
                                <a:pt x="862989" y="168419"/>
                                <a:pt x="863855" y="167553"/>
                                <a:pt x="863855" y="167553"/>
                              </a:cubicBezTo>
                              <a:cubicBezTo>
                                <a:pt x="869050" y="169285"/>
                                <a:pt x="873380" y="170151"/>
                                <a:pt x="875977" y="171017"/>
                              </a:cubicBezTo>
                              <a:cubicBezTo>
                                <a:pt x="875977" y="170151"/>
                                <a:pt x="875112" y="170151"/>
                                <a:pt x="875112" y="171017"/>
                              </a:cubicBezTo>
                              <a:close/>
                              <a:moveTo>
                                <a:pt x="875977" y="170151"/>
                              </a:moveTo>
                              <a:cubicBezTo>
                                <a:pt x="872514" y="169285"/>
                                <a:pt x="869050" y="168419"/>
                                <a:pt x="863855" y="166688"/>
                              </a:cubicBezTo>
                              <a:cubicBezTo>
                                <a:pt x="863855" y="166688"/>
                                <a:pt x="864721" y="166688"/>
                                <a:pt x="864721" y="166688"/>
                              </a:cubicBezTo>
                              <a:cubicBezTo>
                                <a:pt x="862123" y="166688"/>
                                <a:pt x="861257" y="166688"/>
                                <a:pt x="860391" y="165822"/>
                              </a:cubicBezTo>
                              <a:cubicBezTo>
                                <a:pt x="859525" y="164956"/>
                                <a:pt x="860391" y="164090"/>
                                <a:pt x="860391" y="163224"/>
                              </a:cubicBezTo>
                              <a:cubicBezTo>
                                <a:pt x="863855" y="164090"/>
                                <a:pt x="867318" y="164956"/>
                                <a:pt x="871648" y="165822"/>
                              </a:cubicBezTo>
                              <a:cubicBezTo>
                                <a:pt x="874246" y="166688"/>
                                <a:pt x="876843" y="167553"/>
                                <a:pt x="879441" y="168419"/>
                              </a:cubicBezTo>
                              <a:cubicBezTo>
                                <a:pt x="878575" y="169285"/>
                                <a:pt x="877709" y="169285"/>
                                <a:pt x="875977" y="170151"/>
                              </a:cubicBezTo>
                              <a:close/>
                              <a:moveTo>
                                <a:pt x="860391" y="147637"/>
                              </a:moveTo>
                              <a:cubicBezTo>
                                <a:pt x="858659" y="147637"/>
                                <a:pt x="856061" y="148504"/>
                                <a:pt x="852598" y="149369"/>
                              </a:cubicBezTo>
                              <a:cubicBezTo>
                                <a:pt x="850866" y="149369"/>
                                <a:pt x="850000" y="150235"/>
                                <a:pt x="848268" y="150235"/>
                              </a:cubicBezTo>
                              <a:cubicBezTo>
                                <a:pt x="848268" y="150235"/>
                                <a:pt x="848268" y="150235"/>
                                <a:pt x="847402" y="150235"/>
                              </a:cubicBezTo>
                              <a:cubicBezTo>
                                <a:pt x="851732" y="149369"/>
                                <a:pt x="856061" y="148504"/>
                                <a:pt x="860391" y="147637"/>
                              </a:cubicBezTo>
                              <a:cubicBezTo>
                                <a:pt x="860391" y="147637"/>
                                <a:pt x="860391" y="147637"/>
                                <a:pt x="860391" y="147637"/>
                              </a:cubicBezTo>
                              <a:close/>
                              <a:moveTo>
                                <a:pt x="830084" y="139845"/>
                              </a:moveTo>
                              <a:cubicBezTo>
                                <a:pt x="828352" y="139845"/>
                                <a:pt x="826621" y="139845"/>
                                <a:pt x="825755" y="139845"/>
                              </a:cubicBezTo>
                              <a:cubicBezTo>
                                <a:pt x="824889" y="138978"/>
                                <a:pt x="823157" y="138978"/>
                                <a:pt x="822291" y="138113"/>
                              </a:cubicBezTo>
                              <a:cubicBezTo>
                                <a:pt x="825755" y="138113"/>
                                <a:pt x="829218" y="137246"/>
                                <a:pt x="832682" y="137246"/>
                              </a:cubicBezTo>
                              <a:cubicBezTo>
                                <a:pt x="834414" y="138113"/>
                                <a:pt x="836146" y="138113"/>
                                <a:pt x="837012" y="138978"/>
                              </a:cubicBezTo>
                              <a:cubicBezTo>
                                <a:pt x="834414" y="139845"/>
                                <a:pt x="832682" y="139845"/>
                                <a:pt x="830084" y="139845"/>
                              </a:cubicBezTo>
                              <a:close/>
                              <a:moveTo>
                                <a:pt x="760811" y="134649"/>
                              </a:moveTo>
                              <a:cubicBezTo>
                                <a:pt x="752152" y="134649"/>
                                <a:pt x="743493" y="134649"/>
                                <a:pt x="735700" y="134649"/>
                              </a:cubicBezTo>
                              <a:cubicBezTo>
                                <a:pt x="735700" y="134649"/>
                                <a:pt x="745225" y="134649"/>
                                <a:pt x="759946" y="133783"/>
                              </a:cubicBezTo>
                              <a:cubicBezTo>
                                <a:pt x="759946" y="134649"/>
                                <a:pt x="760811" y="134649"/>
                                <a:pt x="760811" y="134649"/>
                              </a:cubicBezTo>
                              <a:close/>
                              <a:moveTo>
                                <a:pt x="753018" y="143308"/>
                              </a:moveTo>
                              <a:cubicBezTo>
                                <a:pt x="765141" y="142442"/>
                                <a:pt x="778996" y="141576"/>
                                <a:pt x="792850" y="140710"/>
                              </a:cubicBezTo>
                              <a:cubicBezTo>
                                <a:pt x="793716" y="140710"/>
                                <a:pt x="793716" y="140710"/>
                                <a:pt x="794582" y="141576"/>
                              </a:cubicBezTo>
                              <a:cubicBezTo>
                                <a:pt x="790252" y="141576"/>
                                <a:pt x="784191" y="142442"/>
                                <a:pt x="776398" y="142442"/>
                              </a:cubicBezTo>
                              <a:cubicBezTo>
                                <a:pt x="766007" y="143308"/>
                                <a:pt x="751287" y="144174"/>
                                <a:pt x="732237" y="145040"/>
                              </a:cubicBezTo>
                              <a:cubicBezTo>
                                <a:pt x="731371" y="145040"/>
                                <a:pt x="731371" y="145040"/>
                                <a:pt x="730505" y="145040"/>
                              </a:cubicBezTo>
                              <a:cubicBezTo>
                                <a:pt x="736566" y="145040"/>
                                <a:pt x="744359" y="144174"/>
                                <a:pt x="753018" y="143308"/>
                              </a:cubicBezTo>
                              <a:close/>
                              <a:moveTo>
                                <a:pt x="804107" y="164090"/>
                              </a:moveTo>
                              <a:cubicBezTo>
                                <a:pt x="812766" y="162358"/>
                                <a:pt x="824889" y="158894"/>
                                <a:pt x="837877" y="156296"/>
                              </a:cubicBezTo>
                              <a:cubicBezTo>
                                <a:pt x="838743" y="156296"/>
                                <a:pt x="839609" y="157163"/>
                                <a:pt x="840475" y="157163"/>
                              </a:cubicBezTo>
                              <a:cubicBezTo>
                                <a:pt x="828352" y="159760"/>
                                <a:pt x="816230" y="163224"/>
                                <a:pt x="809302" y="164956"/>
                              </a:cubicBezTo>
                              <a:cubicBezTo>
                                <a:pt x="807571" y="164090"/>
                                <a:pt x="805839" y="164090"/>
                                <a:pt x="804107" y="164090"/>
                              </a:cubicBezTo>
                              <a:close/>
                              <a:moveTo>
                                <a:pt x="858659" y="168419"/>
                              </a:moveTo>
                              <a:cubicBezTo>
                                <a:pt x="862123" y="169285"/>
                                <a:pt x="866453" y="170151"/>
                                <a:pt x="870782" y="171017"/>
                              </a:cubicBezTo>
                              <a:cubicBezTo>
                                <a:pt x="870782" y="171017"/>
                                <a:pt x="871648" y="171017"/>
                                <a:pt x="872514" y="171017"/>
                              </a:cubicBezTo>
                              <a:cubicBezTo>
                                <a:pt x="870782" y="171883"/>
                                <a:pt x="869050" y="171883"/>
                                <a:pt x="867318" y="172749"/>
                              </a:cubicBezTo>
                              <a:cubicBezTo>
                                <a:pt x="862123" y="171883"/>
                                <a:pt x="856927" y="171017"/>
                                <a:pt x="852598" y="170151"/>
                              </a:cubicBezTo>
                              <a:cubicBezTo>
                                <a:pt x="854330" y="170151"/>
                                <a:pt x="856927" y="170151"/>
                                <a:pt x="858659" y="168419"/>
                              </a:cubicBezTo>
                              <a:close/>
                              <a:moveTo>
                                <a:pt x="912346" y="178810"/>
                              </a:moveTo>
                              <a:cubicBezTo>
                                <a:pt x="912346" y="178810"/>
                                <a:pt x="912346" y="178810"/>
                                <a:pt x="912346" y="178810"/>
                              </a:cubicBezTo>
                              <a:cubicBezTo>
                                <a:pt x="912346" y="178810"/>
                                <a:pt x="912346" y="179676"/>
                                <a:pt x="912346" y="178810"/>
                              </a:cubicBezTo>
                              <a:cubicBezTo>
                                <a:pt x="912346" y="179676"/>
                                <a:pt x="911480" y="179676"/>
                                <a:pt x="912346" y="178810"/>
                              </a:cubicBezTo>
                              <a:cubicBezTo>
                                <a:pt x="911480" y="178810"/>
                                <a:pt x="911480" y="178810"/>
                                <a:pt x="912346" y="178810"/>
                              </a:cubicBezTo>
                              <a:close/>
                              <a:moveTo>
                                <a:pt x="963434" y="179676"/>
                              </a:moveTo>
                              <a:lnTo>
                                <a:pt x="963434" y="179676"/>
                              </a:lnTo>
                              <a:cubicBezTo>
                                <a:pt x="963434" y="179676"/>
                                <a:pt x="963434" y="179676"/>
                                <a:pt x="963434" y="179676"/>
                              </a:cubicBezTo>
                              <a:lnTo>
                                <a:pt x="963434" y="179676"/>
                              </a:lnTo>
                              <a:cubicBezTo>
                                <a:pt x="963434" y="179676"/>
                                <a:pt x="963434" y="179676"/>
                                <a:pt x="963434" y="179676"/>
                              </a:cubicBezTo>
                              <a:close/>
                              <a:moveTo>
                                <a:pt x="938323" y="186603"/>
                              </a:moveTo>
                              <a:cubicBezTo>
                                <a:pt x="938323" y="186603"/>
                                <a:pt x="938323" y="186603"/>
                                <a:pt x="938323" y="186603"/>
                              </a:cubicBezTo>
                              <a:cubicBezTo>
                                <a:pt x="939189" y="186603"/>
                                <a:pt x="937457" y="185738"/>
                                <a:pt x="938323" y="186603"/>
                              </a:cubicBezTo>
                              <a:close/>
                              <a:moveTo>
                                <a:pt x="940921" y="187470"/>
                              </a:moveTo>
                              <a:lnTo>
                                <a:pt x="940921" y="187470"/>
                              </a:lnTo>
                              <a:lnTo>
                                <a:pt x="940921" y="187470"/>
                              </a:lnTo>
                              <a:cubicBezTo>
                                <a:pt x="940921" y="187470"/>
                                <a:pt x="940921" y="187470"/>
                                <a:pt x="940921" y="187470"/>
                              </a:cubicBezTo>
                              <a:close/>
                              <a:moveTo>
                                <a:pt x="963434" y="179676"/>
                              </a:moveTo>
                              <a:cubicBezTo>
                                <a:pt x="963434" y="179676"/>
                                <a:pt x="962568" y="179676"/>
                                <a:pt x="963434" y="179676"/>
                              </a:cubicBezTo>
                              <a:cubicBezTo>
                                <a:pt x="962568" y="179676"/>
                                <a:pt x="963434" y="179676"/>
                                <a:pt x="963434" y="179676"/>
                              </a:cubicBezTo>
                              <a:lnTo>
                                <a:pt x="963434" y="179676"/>
                              </a:lnTo>
                              <a:close/>
                              <a:moveTo>
                                <a:pt x="958239" y="179676"/>
                              </a:moveTo>
                              <a:cubicBezTo>
                                <a:pt x="959105" y="179676"/>
                                <a:pt x="959971" y="179676"/>
                                <a:pt x="960837" y="179676"/>
                              </a:cubicBezTo>
                              <a:cubicBezTo>
                                <a:pt x="959971" y="179676"/>
                                <a:pt x="959105" y="179676"/>
                                <a:pt x="958239" y="179676"/>
                              </a:cubicBezTo>
                              <a:close/>
                              <a:moveTo>
                                <a:pt x="921005" y="170151"/>
                              </a:moveTo>
                              <a:cubicBezTo>
                                <a:pt x="921005" y="170151"/>
                                <a:pt x="920139" y="171017"/>
                                <a:pt x="920139" y="171883"/>
                              </a:cubicBezTo>
                              <a:cubicBezTo>
                                <a:pt x="920139" y="171883"/>
                                <a:pt x="920139" y="171017"/>
                                <a:pt x="920139" y="171017"/>
                              </a:cubicBezTo>
                              <a:cubicBezTo>
                                <a:pt x="920139" y="170151"/>
                                <a:pt x="920139" y="169285"/>
                                <a:pt x="919273" y="168419"/>
                              </a:cubicBezTo>
                              <a:cubicBezTo>
                                <a:pt x="920139" y="168419"/>
                                <a:pt x="921005" y="169285"/>
                                <a:pt x="921005" y="170151"/>
                              </a:cubicBezTo>
                              <a:close/>
                              <a:moveTo>
                                <a:pt x="916675" y="173615"/>
                              </a:moveTo>
                              <a:cubicBezTo>
                                <a:pt x="916675" y="173615"/>
                                <a:pt x="916675" y="174481"/>
                                <a:pt x="916675" y="173615"/>
                              </a:cubicBezTo>
                              <a:cubicBezTo>
                                <a:pt x="916675" y="174481"/>
                                <a:pt x="915809" y="175347"/>
                                <a:pt x="914943" y="176212"/>
                              </a:cubicBezTo>
                              <a:cubicBezTo>
                                <a:pt x="914943" y="176212"/>
                                <a:pt x="914943" y="176212"/>
                                <a:pt x="914078" y="176212"/>
                              </a:cubicBezTo>
                              <a:cubicBezTo>
                                <a:pt x="914943" y="175347"/>
                                <a:pt x="915809" y="174481"/>
                                <a:pt x="916675" y="173615"/>
                              </a:cubicBezTo>
                              <a:close/>
                              <a:moveTo>
                                <a:pt x="925334" y="173615"/>
                              </a:moveTo>
                              <a:cubicBezTo>
                                <a:pt x="925334" y="173615"/>
                                <a:pt x="926200" y="174481"/>
                                <a:pt x="926200" y="174481"/>
                              </a:cubicBezTo>
                              <a:cubicBezTo>
                                <a:pt x="926200" y="174481"/>
                                <a:pt x="926200" y="175347"/>
                                <a:pt x="925334" y="176212"/>
                              </a:cubicBezTo>
                              <a:cubicBezTo>
                                <a:pt x="925334" y="176212"/>
                                <a:pt x="924468" y="176212"/>
                                <a:pt x="924468" y="175347"/>
                              </a:cubicBezTo>
                              <a:cubicBezTo>
                                <a:pt x="925334" y="174481"/>
                                <a:pt x="925334" y="173615"/>
                                <a:pt x="925334" y="173615"/>
                              </a:cubicBezTo>
                              <a:close/>
                              <a:moveTo>
                                <a:pt x="941787" y="187470"/>
                              </a:moveTo>
                              <a:lnTo>
                                <a:pt x="941787" y="187470"/>
                              </a:lnTo>
                              <a:lnTo>
                                <a:pt x="941787" y="187470"/>
                              </a:ln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close/>
                              <a:moveTo>
                                <a:pt x="957373" y="184871"/>
                              </a:moveTo>
                              <a:cubicBezTo>
                                <a:pt x="957373" y="184871"/>
                                <a:pt x="957373" y="184871"/>
                                <a:pt x="957373" y="184871"/>
                              </a:cubicBezTo>
                              <a:cubicBezTo>
                                <a:pt x="957373" y="184871"/>
                                <a:pt x="957373" y="184871"/>
                                <a:pt x="957373" y="184871"/>
                              </a:cubicBezTo>
                              <a:cubicBezTo>
                                <a:pt x="957373" y="185738"/>
                                <a:pt x="957373" y="185738"/>
                                <a:pt x="957373" y="184871"/>
                              </a:cubicBezTo>
                              <a:cubicBezTo>
                                <a:pt x="956507" y="185738"/>
                                <a:pt x="956507" y="185738"/>
                                <a:pt x="957373" y="184871"/>
                              </a:cubicBezTo>
                              <a:close/>
                              <a:moveTo>
                                <a:pt x="982484" y="180542"/>
                              </a:moveTo>
                              <a:cubicBezTo>
                                <a:pt x="985948" y="179676"/>
                                <a:pt x="991143" y="178810"/>
                                <a:pt x="997205" y="177944"/>
                              </a:cubicBezTo>
                              <a:cubicBezTo>
                                <a:pt x="997205" y="177944"/>
                                <a:pt x="991143" y="178810"/>
                                <a:pt x="982484" y="180542"/>
                              </a:cubicBezTo>
                              <a:cubicBezTo>
                                <a:pt x="982484" y="180542"/>
                                <a:pt x="982484" y="180542"/>
                                <a:pt x="982484" y="180542"/>
                              </a:cubicBezTo>
                              <a:close/>
                              <a:moveTo>
                                <a:pt x="980752" y="179676"/>
                              </a:moveTo>
                              <a:cubicBezTo>
                                <a:pt x="983350" y="179676"/>
                                <a:pt x="985082" y="178810"/>
                                <a:pt x="987680" y="178810"/>
                              </a:cubicBezTo>
                              <a:cubicBezTo>
                                <a:pt x="985082" y="178810"/>
                                <a:pt x="983350" y="179676"/>
                                <a:pt x="980752" y="179676"/>
                              </a:cubicBezTo>
                              <a:cubicBezTo>
                                <a:pt x="980752" y="179676"/>
                                <a:pt x="980752" y="179676"/>
                                <a:pt x="980752" y="179676"/>
                              </a:cubicBezTo>
                              <a:close/>
                              <a:moveTo>
                                <a:pt x="899357" y="159760"/>
                              </a:moveTo>
                              <a:cubicBezTo>
                                <a:pt x="896759" y="158028"/>
                                <a:pt x="895027" y="157163"/>
                                <a:pt x="896759" y="158028"/>
                              </a:cubicBezTo>
                              <a:cubicBezTo>
                                <a:pt x="892430" y="157163"/>
                                <a:pt x="893296" y="158028"/>
                                <a:pt x="895893" y="160626"/>
                              </a:cubicBezTo>
                              <a:cubicBezTo>
                                <a:pt x="893296" y="162358"/>
                                <a:pt x="889832" y="163224"/>
                                <a:pt x="886368" y="164956"/>
                              </a:cubicBezTo>
                              <a:cubicBezTo>
                                <a:pt x="885502" y="164090"/>
                                <a:pt x="883771" y="164090"/>
                                <a:pt x="882905" y="163224"/>
                              </a:cubicBezTo>
                              <a:cubicBezTo>
                                <a:pt x="877709" y="161492"/>
                                <a:pt x="872514" y="158894"/>
                                <a:pt x="867318" y="157163"/>
                              </a:cubicBezTo>
                              <a:cubicBezTo>
                                <a:pt x="868184" y="156296"/>
                                <a:pt x="869916" y="155431"/>
                                <a:pt x="871648" y="154565"/>
                              </a:cubicBezTo>
                              <a:cubicBezTo>
                                <a:pt x="874246" y="152833"/>
                                <a:pt x="876843" y="151967"/>
                                <a:pt x="880307" y="150235"/>
                              </a:cubicBezTo>
                              <a:cubicBezTo>
                                <a:pt x="882905" y="149369"/>
                                <a:pt x="886368" y="147637"/>
                                <a:pt x="888100" y="146772"/>
                              </a:cubicBezTo>
                              <a:cubicBezTo>
                                <a:pt x="890698" y="145905"/>
                                <a:pt x="893296" y="145040"/>
                                <a:pt x="895027" y="144174"/>
                              </a:cubicBezTo>
                              <a:cubicBezTo>
                                <a:pt x="895027" y="144174"/>
                                <a:pt x="895893" y="144174"/>
                                <a:pt x="895893" y="144174"/>
                              </a:cubicBezTo>
                              <a:cubicBezTo>
                                <a:pt x="899357" y="148504"/>
                                <a:pt x="903686" y="151967"/>
                                <a:pt x="907150" y="155431"/>
                              </a:cubicBezTo>
                              <a:cubicBezTo>
                                <a:pt x="904552" y="157163"/>
                                <a:pt x="901955" y="158894"/>
                                <a:pt x="899357" y="159760"/>
                              </a:cubicBezTo>
                              <a:close/>
                              <a:moveTo>
                                <a:pt x="888966" y="137246"/>
                              </a:moveTo>
                              <a:cubicBezTo>
                                <a:pt x="889832" y="138113"/>
                                <a:pt x="890698" y="139845"/>
                                <a:pt x="892430" y="140710"/>
                              </a:cubicBezTo>
                              <a:cubicBezTo>
                                <a:pt x="885502" y="141576"/>
                                <a:pt x="872514" y="144174"/>
                                <a:pt x="859525" y="146772"/>
                              </a:cubicBezTo>
                              <a:cubicBezTo>
                                <a:pt x="856927" y="145905"/>
                                <a:pt x="854330" y="145040"/>
                                <a:pt x="851732" y="144174"/>
                              </a:cubicBezTo>
                              <a:cubicBezTo>
                                <a:pt x="847402" y="142442"/>
                                <a:pt x="842207" y="140710"/>
                                <a:pt x="839609" y="139845"/>
                              </a:cubicBezTo>
                              <a:cubicBezTo>
                                <a:pt x="848268" y="138978"/>
                                <a:pt x="857793" y="138113"/>
                                <a:pt x="869050" y="137246"/>
                              </a:cubicBezTo>
                              <a:cubicBezTo>
                                <a:pt x="870782" y="138978"/>
                                <a:pt x="874246" y="140710"/>
                                <a:pt x="877709" y="142442"/>
                              </a:cubicBezTo>
                              <a:cubicBezTo>
                                <a:pt x="877709" y="142442"/>
                                <a:pt x="877709" y="142442"/>
                                <a:pt x="877709" y="141576"/>
                              </a:cubicBezTo>
                              <a:cubicBezTo>
                                <a:pt x="877709" y="140710"/>
                                <a:pt x="877709" y="139845"/>
                                <a:pt x="876843" y="138978"/>
                              </a:cubicBezTo>
                              <a:cubicBezTo>
                                <a:pt x="876843" y="138113"/>
                                <a:pt x="876843" y="136381"/>
                                <a:pt x="876843" y="136381"/>
                              </a:cubicBezTo>
                              <a:cubicBezTo>
                                <a:pt x="879441" y="136381"/>
                                <a:pt x="882039" y="136381"/>
                                <a:pt x="884637" y="135515"/>
                              </a:cubicBezTo>
                              <a:cubicBezTo>
                                <a:pt x="882039" y="135515"/>
                                <a:pt x="879441" y="135515"/>
                                <a:pt x="876843" y="136381"/>
                              </a:cubicBezTo>
                              <a:cubicBezTo>
                                <a:pt x="876843" y="136381"/>
                                <a:pt x="876843" y="135515"/>
                                <a:pt x="876843" y="135515"/>
                              </a:cubicBezTo>
                              <a:cubicBezTo>
                                <a:pt x="874246" y="133783"/>
                                <a:pt x="872514" y="132051"/>
                                <a:pt x="870782" y="130319"/>
                              </a:cubicBezTo>
                              <a:cubicBezTo>
                                <a:pt x="875977" y="130319"/>
                                <a:pt x="880307" y="130319"/>
                                <a:pt x="884637" y="130319"/>
                              </a:cubicBezTo>
                              <a:cubicBezTo>
                                <a:pt x="885502" y="132917"/>
                                <a:pt x="887234" y="134649"/>
                                <a:pt x="888966" y="137246"/>
                              </a:cubicBezTo>
                              <a:close/>
                              <a:moveTo>
                                <a:pt x="863855" y="132051"/>
                              </a:moveTo>
                              <a:cubicBezTo>
                                <a:pt x="853464" y="132051"/>
                                <a:pt x="842207" y="132917"/>
                                <a:pt x="829218" y="132917"/>
                              </a:cubicBezTo>
                              <a:cubicBezTo>
                                <a:pt x="829218" y="132917"/>
                                <a:pt x="828352" y="132051"/>
                                <a:pt x="828352" y="132051"/>
                              </a:cubicBezTo>
                              <a:cubicBezTo>
                                <a:pt x="840475" y="132051"/>
                                <a:pt x="852598" y="132051"/>
                                <a:pt x="863855" y="132051"/>
                              </a:cubicBezTo>
                              <a:cubicBezTo>
                                <a:pt x="862989" y="132051"/>
                                <a:pt x="862989" y="132051"/>
                                <a:pt x="863855" y="132051"/>
                              </a:cubicBezTo>
                              <a:close/>
                              <a:moveTo>
                                <a:pt x="752152" y="132051"/>
                              </a:moveTo>
                              <a:cubicBezTo>
                                <a:pt x="748689" y="132051"/>
                                <a:pt x="745225" y="132051"/>
                                <a:pt x="743493" y="132051"/>
                              </a:cubicBezTo>
                              <a:cubicBezTo>
                                <a:pt x="746091" y="132051"/>
                                <a:pt x="748689" y="132051"/>
                                <a:pt x="750421" y="132051"/>
                              </a:cubicBezTo>
                              <a:cubicBezTo>
                                <a:pt x="751287" y="131185"/>
                                <a:pt x="751287" y="131185"/>
                                <a:pt x="752152" y="132051"/>
                              </a:cubicBezTo>
                              <a:close/>
                              <a:moveTo>
                                <a:pt x="727907" y="145040"/>
                              </a:moveTo>
                              <a:cubicBezTo>
                                <a:pt x="727907" y="145040"/>
                                <a:pt x="728773" y="145040"/>
                                <a:pt x="728773" y="145040"/>
                              </a:cubicBezTo>
                              <a:cubicBezTo>
                                <a:pt x="721846" y="145905"/>
                                <a:pt x="714918" y="145905"/>
                                <a:pt x="707125" y="146772"/>
                              </a:cubicBezTo>
                              <a:cubicBezTo>
                                <a:pt x="706259" y="146772"/>
                                <a:pt x="706259" y="146772"/>
                                <a:pt x="705393" y="146772"/>
                              </a:cubicBezTo>
                              <a:cubicBezTo>
                                <a:pt x="712321" y="145905"/>
                                <a:pt x="720114" y="145905"/>
                                <a:pt x="727907" y="145040"/>
                              </a:cubicBezTo>
                              <a:close/>
                              <a:moveTo>
                                <a:pt x="717516" y="152833"/>
                              </a:moveTo>
                              <a:cubicBezTo>
                                <a:pt x="719248" y="152833"/>
                                <a:pt x="720114" y="153699"/>
                                <a:pt x="720980" y="153699"/>
                              </a:cubicBezTo>
                              <a:cubicBezTo>
                                <a:pt x="716650" y="153699"/>
                                <a:pt x="712321" y="154565"/>
                                <a:pt x="707991" y="155431"/>
                              </a:cubicBezTo>
                              <a:cubicBezTo>
                                <a:pt x="706259" y="155431"/>
                                <a:pt x="703662" y="155431"/>
                                <a:pt x="701064" y="154565"/>
                              </a:cubicBezTo>
                              <a:cubicBezTo>
                                <a:pt x="707125" y="153699"/>
                                <a:pt x="713186" y="153699"/>
                                <a:pt x="717516" y="152833"/>
                              </a:cubicBezTo>
                              <a:close/>
                              <a:moveTo>
                                <a:pt x="851732" y="171883"/>
                              </a:moveTo>
                              <a:cubicBezTo>
                                <a:pt x="856061" y="172749"/>
                                <a:pt x="861257" y="172749"/>
                                <a:pt x="867318" y="173615"/>
                              </a:cubicBezTo>
                              <a:cubicBezTo>
                                <a:pt x="866453" y="173615"/>
                                <a:pt x="866453" y="173615"/>
                                <a:pt x="865587" y="174481"/>
                              </a:cubicBezTo>
                              <a:cubicBezTo>
                                <a:pt x="860391" y="173615"/>
                                <a:pt x="855196" y="173615"/>
                                <a:pt x="850000" y="172749"/>
                              </a:cubicBezTo>
                              <a:cubicBezTo>
                                <a:pt x="850866" y="171883"/>
                                <a:pt x="850866" y="171883"/>
                                <a:pt x="851732" y="171883"/>
                              </a:cubicBezTo>
                              <a:close/>
                              <a:moveTo>
                                <a:pt x="911480" y="179676"/>
                              </a:move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ubicBezTo>
                                <a:pt x="912346" y="179676"/>
                                <a:pt x="912346" y="179676"/>
                                <a:pt x="911480" y="179676"/>
                              </a:cubicBezTo>
                              <a:cubicBezTo>
                                <a:pt x="912346" y="179676"/>
                                <a:pt x="912346" y="179676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lose/>
                              <a:moveTo>
                                <a:pt x="916675" y="180542"/>
                              </a:moveTo>
                              <a:cubicBezTo>
                                <a:pt x="916675" y="180542"/>
                                <a:pt x="917541" y="180542"/>
                                <a:pt x="917541" y="180542"/>
                              </a:cubicBezTo>
                              <a:cubicBezTo>
                                <a:pt x="917541" y="180542"/>
                                <a:pt x="918407" y="180542"/>
                                <a:pt x="918407" y="180542"/>
                              </a:cubicBezTo>
                              <a:cubicBezTo>
                                <a:pt x="918407" y="181408"/>
                                <a:pt x="917541" y="180542"/>
                                <a:pt x="916675" y="180542"/>
                              </a:cubicBezTo>
                              <a:cubicBezTo>
                                <a:pt x="916675" y="180542"/>
                                <a:pt x="916675" y="180542"/>
                                <a:pt x="916675" y="180542"/>
                              </a:cubicBezTo>
                              <a:close/>
                              <a:moveTo>
                                <a:pt x="921005" y="181408"/>
                              </a:move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0139" y="181408"/>
                                <a:pt x="920139" y="181408"/>
                                <a:pt x="921005" y="181408"/>
                              </a:cubicBezTo>
                              <a:cubicBezTo>
                                <a:pt x="920139" y="181408"/>
                                <a:pt x="920139" y="181408"/>
                                <a:pt x="921005" y="181408"/>
                              </a:cubicBezTo>
                              <a:close/>
                              <a:moveTo>
                                <a:pt x="921005" y="181408"/>
                              </a:move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lose/>
                              <a:moveTo>
                                <a:pt x="921005" y="181408"/>
                              </a:move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1871" y="181408"/>
                                <a:pt x="921871" y="181408"/>
                                <a:pt x="921005" y="181408"/>
                              </a:cubicBez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lose/>
                              <a:moveTo>
                                <a:pt x="925334" y="182274"/>
                              </a:moveTo>
                              <a:cubicBezTo>
                                <a:pt x="925334" y="182274"/>
                                <a:pt x="924468" y="182274"/>
                                <a:pt x="924468" y="182274"/>
                              </a:cubicBezTo>
                              <a:cubicBezTo>
                                <a:pt x="924468" y="182274"/>
                                <a:pt x="925334" y="182274"/>
                                <a:pt x="925334" y="182274"/>
                              </a:cubicBezTo>
                              <a:close/>
                              <a:moveTo>
                                <a:pt x="927066" y="183140"/>
                              </a:moveTo>
                              <a:cubicBezTo>
                                <a:pt x="927066" y="183140"/>
                                <a:pt x="926200" y="183140"/>
                                <a:pt x="926200" y="183140"/>
                              </a:cubicBezTo>
                              <a:cubicBezTo>
                                <a:pt x="926200" y="183140"/>
                                <a:pt x="926200" y="183140"/>
                                <a:pt x="927066" y="183140"/>
                              </a:cubicBezTo>
                              <a:close/>
                              <a:moveTo>
                                <a:pt x="927932" y="183140"/>
                              </a:moveTo>
                              <a:cubicBezTo>
                                <a:pt x="927932" y="183140"/>
                                <a:pt x="927066" y="183140"/>
                                <a:pt x="927066" y="183140"/>
                              </a:cubicBezTo>
                              <a:cubicBezTo>
                                <a:pt x="927932" y="183140"/>
                                <a:pt x="927932" y="183140"/>
                                <a:pt x="927932" y="183140"/>
                              </a:cubicBezTo>
                              <a:close/>
                              <a:moveTo>
                                <a:pt x="922737" y="179676"/>
                              </a:moveTo>
                              <a:cubicBezTo>
                                <a:pt x="922737" y="178810"/>
                                <a:pt x="923602" y="178810"/>
                                <a:pt x="923602" y="177944"/>
                              </a:cubicBezTo>
                              <a:cubicBezTo>
                                <a:pt x="923602" y="177944"/>
                                <a:pt x="923602" y="177944"/>
                                <a:pt x="923602" y="177079"/>
                              </a:cubicBezTo>
                              <a:cubicBezTo>
                                <a:pt x="923602" y="177079"/>
                                <a:pt x="924468" y="177079"/>
                                <a:pt x="924468" y="177944"/>
                              </a:cubicBezTo>
                              <a:cubicBezTo>
                                <a:pt x="924468" y="178810"/>
                                <a:pt x="923602" y="179676"/>
                                <a:pt x="923602" y="179676"/>
                              </a:cubicBezTo>
                              <a:cubicBezTo>
                                <a:pt x="922737" y="179676"/>
                                <a:pt x="922737" y="179676"/>
                                <a:pt x="922737" y="179676"/>
                              </a:cubicBezTo>
                              <a:close/>
                              <a:moveTo>
                                <a:pt x="930530" y="184006"/>
                              </a:moveTo>
                              <a:cubicBezTo>
                                <a:pt x="931396" y="184006"/>
                                <a:pt x="931396" y="184006"/>
                                <a:pt x="930530" y="184006"/>
                              </a:cubicBezTo>
                              <a:cubicBezTo>
                                <a:pt x="931396" y="184006"/>
                                <a:pt x="931396" y="184006"/>
                                <a:pt x="930530" y="184006"/>
                              </a:cubicBezTo>
                              <a:cubicBezTo>
                                <a:pt x="931396" y="184006"/>
                                <a:pt x="930530" y="184006"/>
                                <a:pt x="930530" y="184006"/>
                              </a:cubicBezTo>
                              <a:cubicBezTo>
                                <a:pt x="930530" y="184006"/>
                                <a:pt x="930530" y="184006"/>
                                <a:pt x="930530" y="184006"/>
                              </a:cubicBezTo>
                              <a:close/>
                              <a:moveTo>
                                <a:pt x="933127" y="189201"/>
                              </a:moveTo>
                              <a:lnTo>
                                <a:pt x="933127" y="189201"/>
                              </a:lnTo>
                              <a:lnTo>
                                <a:pt x="933127" y="189201"/>
                              </a:lnTo>
                              <a:lnTo>
                                <a:pt x="933127" y="189201"/>
                              </a:lnTo>
                              <a:close/>
                              <a:moveTo>
                                <a:pt x="941787" y="187470"/>
                              </a:move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lnTo>
                                <a:pt x="941787" y="187470"/>
                              </a:lnTo>
                              <a:cubicBezTo>
                                <a:pt x="942652" y="187470"/>
                                <a:pt x="942652" y="187470"/>
                                <a:pt x="941787" y="187470"/>
                              </a:cubicBezTo>
                              <a:cubicBezTo>
                                <a:pt x="942652" y="187470"/>
                                <a:pt x="942652" y="187470"/>
                                <a:pt x="941787" y="187470"/>
                              </a:cubicBez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close/>
                              <a:moveTo>
                                <a:pt x="942652" y="187470"/>
                              </a:moveTo>
                              <a:cubicBezTo>
                                <a:pt x="942652" y="187470"/>
                                <a:pt x="942652" y="187470"/>
                                <a:pt x="942652" y="187470"/>
                              </a:cubicBezTo>
                              <a:cubicBezTo>
                                <a:pt x="942652" y="187470"/>
                                <a:pt x="942652" y="187470"/>
                                <a:pt x="942652" y="187470"/>
                              </a:cubicBezTo>
                              <a:close/>
                              <a:moveTo>
                                <a:pt x="951311" y="190933"/>
                              </a:moveTo>
                              <a:cubicBezTo>
                                <a:pt x="951311" y="190933"/>
                                <a:pt x="951311" y="190933"/>
                                <a:pt x="951311" y="190933"/>
                              </a:cubicBezTo>
                              <a:cubicBezTo>
                                <a:pt x="951311" y="190933"/>
                                <a:pt x="951311" y="190933"/>
                                <a:pt x="951311" y="190933"/>
                              </a:cubicBezTo>
                              <a:cubicBezTo>
                                <a:pt x="951311" y="190933"/>
                                <a:pt x="951311" y="190933"/>
                                <a:pt x="951311" y="190933"/>
                              </a:cubicBezTo>
                              <a:close/>
                              <a:moveTo>
                                <a:pt x="956507" y="185738"/>
                              </a:moveTo>
                              <a:cubicBezTo>
                                <a:pt x="956507" y="185738"/>
                                <a:pt x="956507" y="185738"/>
                                <a:pt x="956507" y="185738"/>
                              </a:cubicBezTo>
                              <a:cubicBezTo>
                                <a:pt x="956507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6603"/>
                                <a:pt x="957373" y="186603"/>
                              </a:cubicBezTo>
                              <a:cubicBezTo>
                                <a:pt x="957373" y="186603"/>
                                <a:pt x="957373" y="186603"/>
                                <a:pt x="956507" y="185738"/>
                              </a:cubicBezTo>
                              <a:cubicBezTo>
                                <a:pt x="956507" y="186603"/>
                                <a:pt x="956507" y="185738"/>
                                <a:pt x="956507" y="185738"/>
                              </a:cubicBezTo>
                              <a:close/>
                              <a:moveTo>
                                <a:pt x="988546" y="182274"/>
                              </a:moveTo>
                              <a:cubicBezTo>
                                <a:pt x="989412" y="182274"/>
                                <a:pt x="989412" y="182274"/>
                                <a:pt x="990277" y="182274"/>
                              </a:cubicBezTo>
                              <a:cubicBezTo>
                                <a:pt x="990277" y="182274"/>
                                <a:pt x="991143" y="182274"/>
                                <a:pt x="992009" y="182274"/>
                              </a:cubicBezTo>
                              <a:cubicBezTo>
                                <a:pt x="991143" y="182274"/>
                                <a:pt x="990277" y="182274"/>
                                <a:pt x="990277" y="182274"/>
                              </a:cubicBezTo>
                              <a:cubicBezTo>
                                <a:pt x="989412" y="183140"/>
                                <a:pt x="989412" y="183140"/>
                                <a:pt x="988546" y="182274"/>
                              </a:cubicBezTo>
                              <a:close/>
                              <a:moveTo>
                                <a:pt x="1005864" y="186603"/>
                              </a:move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4998" y="186603"/>
                                <a:pt x="1004998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lose/>
                              <a:moveTo>
                                <a:pt x="1031841" y="173615"/>
                              </a:moveTo>
                              <a:cubicBezTo>
                                <a:pt x="1014523" y="176212"/>
                                <a:pt x="999802" y="178810"/>
                                <a:pt x="985082" y="181408"/>
                              </a:cubicBezTo>
                              <a:cubicBezTo>
                                <a:pt x="985082" y="181408"/>
                                <a:pt x="984216" y="181408"/>
                                <a:pt x="984216" y="181408"/>
                              </a:cubicBezTo>
                              <a:cubicBezTo>
                                <a:pt x="994607" y="179676"/>
                                <a:pt x="1004132" y="177944"/>
                                <a:pt x="1011925" y="177079"/>
                              </a:cubicBezTo>
                              <a:cubicBezTo>
                                <a:pt x="1024048" y="174481"/>
                                <a:pt x="1031841" y="173615"/>
                                <a:pt x="1031841" y="173615"/>
                              </a:cubicBezTo>
                              <a:close/>
                              <a:moveTo>
                                <a:pt x="987680" y="177944"/>
                              </a:moveTo>
                              <a:cubicBezTo>
                                <a:pt x="995473" y="176212"/>
                                <a:pt x="1003266" y="175347"/>
                                <a:pt x="1012791" y="173615"/>
                              </a:cubicBezTo>
                              <a:cubicBezTo>
                                <a:pt x="997205" y="177079"/>
                                <a:pt x="989412" y="177944"/>
                                <a:pt x="987680" y="177944"/>
                              </a:cubicBezTo>
                              <a:close/>
                              <a:moveTo>
                                <a:pt x="949580" y="164956"/>
                              </a:moveTo>
                              <a:cubicBezTo>
                                <a:pt x="949580" y="164956"/>
                                <a:pt x="949580" y="164956"/>
                                <a:pt x="949580" y="164956"/>
                              </a:cubicBezTo>
                              <a:cubicBezTo>
                                <a:pt x="950446" y="165822"/>
                                <a:pt x="950446" y="165822"/>
                                <a:pt x="950446" y="165822"/>
                              </a:cubicBezTo>
                              <a:cubicBezTo>
                                <a:pt x="949580" y="164956"/>
                                <a:pt x="949580" y="164956"/>
                                <a:pt x="949580" y="164956"/>
                              </a:cubicBezTo>
                              <a:cubicBezTo>
                                <a:pt x="948714" y="164956"/>
                                <a:pt x="949580" y="164956"/>
                                <a:pt x="949580" y="164956"/>
                              </a:cubicBezTo>
                              <a:close/>
                              <a:moveTo>
                                <a:pt x="772068" y="120794"/>
                              </a:moveTo>
                              <a:cubicBezTo>
                                <a:pt x="772934" y="119928"/>
                                <a:pt x="777264" y="119928"/>
                                <a:pt x="785923" y="119063"/>
                              </a:cubicBezTo>
                              <a:cubicBezTo>
                                <a:pt x="795448" y="119063"/>
                                <a:pt x="809302" y="119063"/>
                                <a:pt x="829218" y="119928"/>
                              </a:cubicBezTo>
                              <a:cubicBezTo>
                                <a:pt x="834414" y="119928"/>
                                <a:pt x="839609" y="120794"/>
                                <a:pt x="845671" y="120794"/>
                              </a:cubicBezTo>
                              <a:cubicBezTo>
                                <a:pt x="851732" y="120794"/>
                                <a:pt x="857793" y="121660"/>
                                <a:pt x="865587" y="121660"/>
                              </a:cubicBezTo>
                              <a:cubicBezTo>
                                <a:pt x="869050" y="121660"/>
                                <a:pt x="872514" y="121660"/>
                                <a:pt x="876843" y="122526"/>
                              </a:cubicBezTo>
                              <a:cubicBezTo>
                                <a:pt x="878575" y="125124"/>
                                <a:pt x="881173" y="127722"/>
                                <a:pt x="883771" y="130319"/>
                              </a:cubicBezTo>
                              <a:cubicBezTo>
                                <a:pt x="879441" y="130319"/>
                                <a:pt x="875112" y="130319"/>
                                <a:pt x="869916" y="130319"/>
                              </a:cubicBezTo>
                              <a:cubicBezTo>
                                <a:pt x="868184" y="128587"/>
                                <a:pt x="866453" y="127722"/>
                                <a:pt x="864721" y="126856"/>
                              </a:cubicBezTo>
                              <a:cubicBezTo>
                                <a:pt x="861257" y="125124"/>
                                <a:pt x="859525" y="125124"/>
                                <a:pt x="859525" y="126856"/>
                              </a:cubicBezTo>
                              <a:cubicBezTo>
                                <a:pt x="860391" y="127722"/>
                                <a:pt x="862123" y="129454"/>
                                <a:pt x="862989" y="130319"/>
                              </a:cubicBezTo>
                              <a:cubicBezTo>
                                <a:pt x="851732" y="130319"/>
                                <a:pt x="839609" y="130319"/>
                                <a:pt x="827487" y="130319"/>
                              </a:cubicBezTo>
                              <a:cubicBezTo>
                                <a:pt x="826621" y="129454"/>
                                <a:pt x="826621" y="129454"/>
                                <a:pt x="826621" y="128587"/>
                              </a:cubicBezTo>
                              <a:cubicBezTo>
                                <a:pt x="826621" y="127722"/>
                                <a:pt x="826621" y="126856"/>
                                <a:pt x="828352" y="127722"/>
                              </a:cubicBezTo>
                              <a:cubicBezTo>
                                <a:pt x="830084" y="127722"/>
                                <a:pt x="832682" y="128587"/>
                                <a:pt x="837012" y="130319"/>
                              </a:cubicBezTo>
                              <a:cubicBezTo>
                                <a:pt x="831816" y="127722"/>
                                <a:pt x="826621" y="125990"/>
                                <a:pt x="822291" y="125124"/>
                              </a:cubicBezTo>
                              <a:cubicBezTo>
                                <a:pt x="817962" y="124258"/>
                                <a:pt x="813632" y="123392"/>
                                <a:pt x="809302" y="122526"/>
                              </a:cubicBezTo>
                              <a:cubicBezTo>
                                <a:pt x="804973" y="121660"/>
                                <a:pt x="801509" y="121660"/>
                                <a:pt x="798046" y="121660"/>
                              </a:cubicBezTo>
                              <a:cubicBezTo>
                                <a:pt x="794582" y="121660"/>
                                <a:pt x="791118" y="121660"/>
                                <a:pt x="787655" y="122526"/>
                              </a:cubicBezTo>
                              <a:cubicBezTo>
                                <a:pt x="785057" y="122526"/>
                                <a:pt x="782459" y="122526"/>
                                <a:pt x="778996" y="123392"/>
                              </a:cubicBezTo>
                              <a:cubicBezTo>
                                <a:pt x="778130" y="123392"/>
                                <a:pt x="777264" y="123392"/>
                                <a:pt x="776398" y="122526"/>
                              </a:cubicBezTo>
                              <a:cubicBezTo>
                                <a:pt x="773800" y="122526"/>
                                <a:pt x="771203" y="121660"/>
                                <a:pt x="772068" y="120794"/>
                              </a:cubicBezTo>
                              <a:close/>
                              <a:moveTo>
                                <a:pt x="669025" y="158894"/>
                              </a:moveTo>
                              <a:cubicBezTo>
                                <a:pt x="654305" y="160626"/>
                                <a:pt x="641316" y="161492"/>
                                <a:pt x="631791" y="162358"/>
                              </a:cubicBezTo>
                              <a:cubicBezTo>
                                <a:pt x="622266" y="163224"/>
                                <a:pt x="617936" y="163224"/>
                                <a:pt x="620534" y="162358"/>
                              </a:cubicBezTo>
                              <a:cubicBezTo>
                                <a:pt x="654305" y="158894"/>
                                <a:pt x="679416" y="157163"/>
                                <a:pt x="700198" y="154565"/>
                              </a:cubicBezTo>
                              <a:cubicBezTo>
                                <a:pt x="701930" y="154565"/>
                                <a:pt x="703662" y="155431"/>
                                <a:pt x="705393" y="155431"/>
                              </a:cubicBezTo>
                              <a:cubicBezTo>
                                <a:pt x="700198" y="156296"/>
                                <a:pt x="694137" y="156296"/>
                                <a:pt x="688075" y="157163"/>
                              </a:cubicBezTo>
                              <a:cubicBezTo>
                                <a:pt x="688075" y="157163"/>
                                <a:pt x="688075" y="157163"/>
                                <a:pt x="688075" y="157163"/>
                              </a:cubicBezTo>
                              <a:cubicBezTo>
                                <a:pt x="688075" y="157163"/>
                                <a:pt x="688075" y="157163"/>
                                <a:pt x="688075" y="157163"/>
                              </a:cubicBezTo>
                              <a:cubicBezTo>
                                <a:pt x="681148" y="158028"/>
                                <a:pt x="675087" y="158028"/>
                                <a:pt x="669025" y="158894"/>
                              </a:cubicBezTo>
                              <a:close/>
                              <a:moveTo>
                                <a:pt x="857793" y="177079"/>
                              </a:moveTo>
                              <a:cubicBezTo>
                                <a:pt x="846537" y="181408"/>
                                <a:pt x="834414" y="184871"/>
                                <a:pt x="834414" y="184871"/>
                              </a:cubicBezTo>
                              <a:cubicBezTo>
                                <a:pt x="832682" y="188335"/>
                                <a:pt x="816230" y="196129"/>
                                <a:pt x="795448" y="203921"/>
                              </a:cubicBezTo>
                              <a:cubicBezTo>
                                <a:pt x="785057" y="208251"/>
                                <a:pt x="773800" y="212581"/>
                                <a:pt x="764275" y="216044"/>
                              </a:cubicBezTo>
                              <a:cubicBezTo>
                                <a:pt x="754750" y="220374"/>
                                <a:pt x="746091" y="223837"/>
                                <a:pt x="740896" y="227301"/>
                              </a:cubicBezTo>
                              <a:cubicBezTo>
                                <a:pt x="733102" y="229033"/>
                                <a:pt x="740896" y="222972"/>
                                <a:pt x="753018" y="216044"/>
                              </a:cubicBezTo>
                              <a:cubicBezTo>
                                <a:pt x="766007" y="209117"/>
                                <a:pt x="783325" y="202190"/>
                                <a:pt x="790252" y="201324"/>
                              </a:cubicBezTo>
                              <a:lnTo>
                                <a:pt x="783325" y="204788"/>
                              </a:lnTo>
                              <a:cubicBezTo>
                                <a:pt x="805839" y="196129"/>
                                <a:pt x="817962" y="190067"/>
                                <a:pt x="824023" y="186603"/>
                              </a:cubicBezTo>
                              <a:cubicBezTo>
                                <a:pt x="830950" y="183140"/>
                                <a:pt x="832682" y="181408"/>
                                <a:pt x="832682" y="180542"/>
                              </a:cubicBezTo>
                              <a:cubicBezTo>
                                <a:pt x="833548" y="178810"/>
                                <a:pt x="832682" y="177944"/>
                                <a:pt x="843939" y="173615"/>
                              </a:cubicBezTo>
                              <a:cubicBezTo>
                                <a:pt x="843939" y="173615"/>
                                <a:pt x="843939" y="173615"/>
                                <a:pt x="843939" y="173615"/>
                              </a:cubicBezTo>
                              <a:cubicBezTo>
                                <a:pt x="843939" y="173615"/>
                                <a:pt x="844805" y="173615"/>
                                <a:pt x="844805" y="173615"/>
                              </a:cubicBezTo>
                              <a:cubicBezTo>
                                <a:pt x="846537" y="173615"/>
                                <a:pt x="845671" y="173615"/>
                                <a:pt x="844805" y="173615"/>
                              </a:cubicBezTo>
                              <a:cubicBezTo>
                                <a:pt x="844805" y="173615"/>
                                <a:pt x="845671" y="173615"/>
                                <a:pt x="845671" y="173615"/>
                              </a:cubicBezTo>
                              <a:cubicBezTo>
                                <a:pt x="846537" y="173615"/>
                                <a:pt x="847402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50000" y="173615"/>
                                <a:pt x="850000" y="173615"/>
                              </a:cubicBezTo>
                              <a:cubicBezTo>
                                <a:pt x="850000" y="173615"/>
                                <a:pt x="850000" y="173615"/>
                                <a:pt x="850000" y="173615"/>
                              </a:cubicBezTo>
                              <a:cubicBezTo>
                                <a:pt x="850866" y="173615"/>
                                <a:pt x="850866" y="173615"/>
                                <a:pt x="851732" y="173615"/>
                              </a:cubicBezTo>
                              <a:cubicBezTo>
                                <a:pt x="851732" y="173615"/>
                                <a:pt x="852598" y="173615"/>
                                <a:pt x="852598" y="173615"/>
                              </a:cubicBezTo>
                              <a:cubicBezTo>
                                <a:pt x="853464" y="173615"/>
                                <a:pt x="854330" y="173615"/>
                                <a:pt x="856061" y="173615"/>
                              </a:cubicBezTo>
                              <a:cubicBezTo>
                                <a:pt x="856927" y="173615"/>
                                <a:pt x="857793" y="173615"/>
                                <a:pt x="858659" y="173615"/>
                              </a:cubicBezTo>
                              <a:cubicBezTo>
                                <a:pt x="858659" y="173615"/>
                                <a:pt x="857793" y="173615"/>
                                <a:pt x="857793" y="173615"/>
                              </a:cubicBezTo>
                              <a:cubicBezTo>
                                <a:pt x="857793" y="173615"/>
                                <a:pt x="857793" y="173615"/>
                                <a:pt x="857793" y="173615"/>
                              </a:cubicBezTo>
                              <a:cubicBezTo>
                                <a:pt x="857793" y="173615"/>
                                <a:pt x="857793" y="173615"/>
                                <a:pt x="857793" y="173615"/>
                              </a:cubicBezTo>
                              <a:cubicBezTo>
                                <a:pt x="856927" y="173615"/>
                                <a:pt x="856061" y="173615"/>
                                <a:pt x="854330" y="173615"/>
                              </a:cubicBezTo>
                              <a:cubicBezTo>
                                <a:pt x="854330" y="173615"/>
                                <a:pt x="853464" y="173615"/>
                                <a:pt x="853464" y="173615"/>
                              </a:cubicBezTo>
                              <a:cubicBezTo>
                                <a:pt x="853464" y="173615"/>
                                <a:pt x="853464" y="173615"/>
                                <a:pt x="853464" y="173615"/>
                              </a:cubicBezTo>
                              <a:cubicBezTo>
                                <a:pt x="853464" y="173615"/>
                                <a:pt x="853464" y="173615"/>
                                <a:pt x="852598" y="173615"/>
                              </a:cubicBezTo>
                              <a:cubicBezTo>
                                <a:pt x="852598" y="173615"/>
                                <a:pt x="852598" y="173615"/>
                                <a:pt x="852598" y="173615"/>
                              </a:cubicBezTo>
                              <a:cubicBezTo>
                                <a:pt x="852598" y="173615"/>
                                <a:pt x="851732" y="173615"/>
                                <a:pt x="851732" y="173615"/>
                              </a:cubicBezTo>
                              <a:cubicBezTo>
                                <a:pt x="851732" y="173615"/>
                                <a:pt x="850866" y="173615"/>
                                <a:pt x="850866" y="173615"/>
                              </a:cubicBezTo>
                              <a:cubicBezTo>
                                <a:pt x="850866" y="173615"/>
                                <a:pt x="850866" y="173615"/>
                                <a:pt x="850866" y="173615"/>
                              </a:cubicBezTo>
                              <a:cubicBezTo>
                                <a:pt x="850866" y="173615"/>
                                <a:pt x="850866" y="173615"/>
                                <a:pt x="850866" y="173615"/>
                              </a:cubicBezTo>
                              <a:cubicBezTo>
                                <a:pt x="850866" y="173615"/>
                                <a:pt x="850866" y="173615"/>
                                <a:pt x="850866" y="173615"/>
                              </a:cubicBezTo>
                              <a:cubicBezTo>
                                <a:pt x="850866" y="173615"/>
                                <a:pt x="851732" y="173615"/>
                                <a:pt x="850000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8268" y="173615"/>
                                <a:pt x="848268" y="173615"/>
                              </a:cubicBezTo>
                              <a:cubicBezTo>
                                <a:pt x="848268" y="173615"/>
                                <a:pt x="848268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8268" y="173615"/>
                              </a:cubicBezTo>
                              <a:cubicBezTo>
                                <a:pt x="847402" y="173615"/>
                                <a:pt x="847402" y="173615"/>
                                <a:pt x="846537" y="173615"/>
                              </a:cubicBezTo>
                              <a:cubicBezTo>
                                <a:pt x="847402" y="173615"/>
                                <a:pt x="847402" y="173615"/>
                                <a:pt x="848268" y="173615"/>
                              </a:cubicBezTo>
                              <a:cubicBezTo>
                                <a:pt x="848268" y="173615"/>
                                <a:pt x="848268" y="173615"/>
                                <a:pt x="848268" y="173615"/>
                              </a:cubicBezTo>
                              <a:cubicBezTo>
                                <a:pt x="846537" y="173615"/>
                                <a:pt x="845671" y="173615"/>
                                <a:pt x="843939" y="173615"/>
                              </a:cubicBezTo>
                              <a:cubicBezTo>
                                <a:pt x="845671" y="172749"/>
                                <a:pt x="847402" y="171883"/>
                                <a:pt x="849134" y="171017"/>
                              </a:cubicBezTo>
                              <a:cubicBezTo>
                                <a:pt x="852598" y="171017"/>
                                <a:pt x="856927" y="171883"/>
                                <a:pt x="860391" y="171883"/>
                              </a:cubicBezTo>
                              <a:cubicBezTo>
                                <a:pt x="862123" y="171883"/>
                                <a:pt x="862989" y="171883"/>
                                <a:pt x="864721" y="172749"/>
                              </a:cubicBezTo>
                              <a:cubicBezTo>
                                <a:pt x="863855" y="172749"/>
                                <a:pt x="862123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1257" y="173615"/>
                                <a:pt x="861257" y="173615"/>
                                <a:pt x="861257" y="173615"/>
                              </a:cubicBezTo>
                              <a:cubicBezTo>
                                <a:pt x="860391" y="176212"/>
                                <a:pt x="859525" y="176212"/>
                                <a:pt x="857793" y="177079"/>
                              </a:cubicBezTo>
                              <a:close/>
                              <a:moveTo>
                                <a:pt x="909748" y="182274"/>
                              </a:moveTo>
                              <a:cubicBezTo>
                                <a:pt x="908016" y="184006"/>
                                <a:pt x="906284" y="185738"/>
                                <a:pt x="904552" y="187470"/>
                              </a:cubicBezTo>
                              <a:cubicBezTo>
                                <a:pt x="902821" y="189201"/>
                                <a:pt x="901089" y="190933"/>
                                <a:pt x="899357" y="193530"/>
                              </a:cubicBezTo>
                              <a:cubicBezTo>
                                <a:pt x="899357" y="193530"/>
                                <a:pt x="904552" y="188335"/>
                                <a:pt x="908882" y="182274"/>
                              </a:cubicBezTo>
                              <a:cubicBezTo>
                                <a:pt x="909748" y="181408"/>
                                <a:pt x="910614" y="180542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ubicBezTo>
                                <a:pt x="911480" y="179676"/>
                                <a:pt x="912346" y="179676"/>
                                <a:pt x="912346" y="179676"/>
                              </a:cubicBezTo>
                              <a:cubicBezTo>
                                <a:pt x="912346" y="179676"/>
                                <a:pt x="912346" y="179676"/>
                                <a:pt x="912346" y="179676"/>
                              </a:cubicBezTo>
                              <a:cubicBezTo>
                                <a:pt x="912346" y="179676"/>
                                <a:pt x="912346" y="179676"/>
                                <a:pt x="913212" y="179676"/>
                              </a:cubicBezTo>
                              <a:cubicBezTo>
                                <a:pt x="913212" y="179676"/>
                                <a:pt x="913212" y="179676"/>
                                <a:pt x="914078" y="179676"/>
                              </a:cubicBezTo>
                              <a:cubicBezTo>
                                <a:pt x="914078" y="179676"/>
                                <a:pt x="914078" y="179676"/>
                                <a:pt x="914943" y="179676"/>
                              </a:cubicBezTo>
                              <a:cubicBezTo>
                                <a:pt x="914078" y="179676"/>
                                <a:pt x="914078" y="179676"/>
                                <a:pt x="913212" y="179676"/>
                              </a:cubicBezTo>
                              <a:cubicBezTo>
                                <a:pt x="911480" y="180542"/>
                                <a:pt x="910614" y="181408"/>
                                <a:pt x="909748" y="182274"/>
                              </a:cubicBezTo>
                              <a:close/>
                              <a:moveTo>
                                <a:pt x="921871" y="181408"/>
                              </a:moveTo>
                              <a:cubicBezTo>
                                <a:pt x="921871" y="181408"/>
                                <a:pt x="921871" y="181408"/>
                                <a:pt x="921871" y="181408"/>
                              </a:cubicBezTo>
                              <a:cubicBezTo>
                                <a:pt x="922737" y="181408"/>
                                <a:pt x="922737" y="181408"/>
                                <a:pt x="922737" y="181408"/>
                              </a:cubicBezTo>
                              <a:cubicBezTo>
                                <a:pt x="922737" y="181408"/>
                                <a:pt x="922737" y="181408"/>
                                <a:pt x="922737" y="181408"/>
                              </a:cubicBezTo>
                              <a:cubicBezTo>
                                <a:pt x="922737" y="181408"/>
                                <a:pt x="922737" y="181408"/>
                                <a:pt x="922737" y="181408"/>
                              </a:cubicBezTo>
                              <a:cubicBezTo>
                                <a:pt x="922737" y="181408"/>
                                <a:pt x="923602" y="181408"/>
                                <a:pt x="923602" y="181408"/>
                              </a:cubicBezTo>
                              <a:cubicBezTo>
                                <a:pt x="923602" y="181408"/>
                                <a:pt x="922737" y="181408"/>
                                <a:pt x="922737" y="181408"/>
                              </a:cubicBezTo>
                              <a:cubicBezTo>
                                <a:pt x="921871" y="182274"/>
                                <a:pt x="921871" y="184006"/>
                                <a:pt x="921005" y="184871"/>
                              </a:cubicBezTo>
                              <a:cubicBezTo>
                                <a:pt x="921005" y="184006"/>
                                <a:pt x="921005" y="183140"/>
                                <a:pt x="921871" y="181408"/>
                              </a:cubicBezTo>
                              <a:close/>
                              <a:moveTo>
                                <a:pt x="929664" y="184006"/>
                              </a:moveTo>
                              <a:cubicBezTo>
                                <a:pt x="929664" y="184006"/>
                                <a:pt x="929664" y="184006"/>
                                <a:pt x="929664" y="184006"/>
                              </a:cubicBezTo>
                              <a:cubicBezTo>
                                <a:pt x="929664" y="184006"/>
                                <a:pt x="929664" y="184006"/>
                                <a:pt x="929664" y="184006"/>
                              </a:cubicBezTo>
                              <a:lnTo>
                                <a:pt x="929664" y="184006"/>
                              </a:lnTo>
                              <a:close/>
                              <a:moveTo>
                                <a:pt x="945250" y="188335"/>
                              </a:moveTo>
                              <a:cubicBezTo>
                                <a:pt x="946116" y="188335"/>
                                <a:pt x="946982" y="189201"/>
                                <a:pt x="946982" y="189201"/>
                              </a:cubicBez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ubicBezTo>
                                <a:pt x="946116" y="189201"/>
                                <a:pt x="945250" y="189201"/>
                                <a:pt x="945250" y="188335"/>
                              </a:cubicBezTo>
                              <a:close/>
                              <a:moveTo>
                                <a:pt x="946982" y="189201"/>
                              </a:move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ubicBezTo>
                                <a:pt x="946116" y="189201"/>
                                <a:pt x="946116" y="189201"/>
                                <a:pt x="946982" y="189201"/>
                              </a:cubicBezTo>
                              <a:close/>
                              <a:moveTo>
                                <a:pt x="949580" y="190067"/>
                              </a:moveTo>
                              <a:cubicBezTo>
                                <a:pt x="949580" y="190933"/>
                                <a:pt x="949580" y="190933"/>
                                <a:pt x="949580" y="190067"/>
                              </a:cubicBezTo>
                              <a:lnTo>
                                <a:pt x="949580" y="190067"/>
                              </a:lnTo>
                              <a:cubicBezTo>
                                <a:pt x="949580" y="190933"/>
                                <a:pt x="949580" y="190933"/>
                                <a:pt x="949580" y="190067"/>
                              </a:cubicBezTo>
                              <a:close/>
                              <a:moveTo>
                                <a:pt x="957373" y="186603"/>
                              </a:moveTo>
                              <a:cubicBezTo>
                                <a:pt x="957373" y="186603"/>
                                <a:pt x="958239" y="186603"/>
                                <a:pt x="958239" y="186603"/>
                              </a:cubicBezTo>
                              <a:cubicBezTo>
                                <a:pt x="959105" y="188335"/>
                                <a:pt x="959971" y="190067"/>
                                <a:pt x="960837" y="192665"/>
                              </a:cubicBezTo>
                              <a:cubicBezTo>
                                <a:pt x="959971" y="190933"/>
                                <a:pt x="958239" y="188335"/>
                                <a:pt x="957373" y="186603"/>
                              </a:cubicBezTo>
                              <a:close/>
                              <a:moveTo>
                                <a:pt x="1052623" y="201324"/>
                              </a:moveTo>
                              <a:cubicBezTo>
                                <a:pt x="1045696" y="199592"/>
                                <a:pt x="1037902" y="196994"/>
                                <a:pt x="1030109" y="195262"/>
                              </a:cubicBezTo>
                              <a:cubicBezTo>
                                <a:pt x="1026646" y="194397"/>
                                <a:pt x="1023182" y="193530"/>
                                <a:pt x="1019718" y="192665"/>
                              </a:cubicBezTo>
                              <a:cubicBezTo>
                                <a:pt x="1017121" y="191799"/>
                                <a:pt x="1014523" y="190933"/>
                                <a:pt x="1011059" y="190067"/>
                              </a:cubicBezTo>
                              <a:cubicBezTo>
                                <a:pt x="1001534" y="187470"/>
                                <a:pt x="998071" y="186603"/>
                                <a:pt x="1008462" y="190067"/>
                              </a:cubicBezTo>
                              <a:cubicBezTo>
                                <a:pt x="1008462" y="190067"/>
                                <a:pt x="1016255" y="192665"/>
                                <a:pt x="1023182" y="195262"/>
                              </a:cubicBezTo>
                              <a:cubicBezTo>
                                <a:pt x="1030975" y="197860"/>
                                <a:pt x="1038768" y="200458"/>
                                <a:pt x="1038768" y="200458"/>
                              </a:cubicBezTo>
                              <a:cubicBezTo>
                                <a:pt x="1047427" y="203921"/>
                                <a:pt x="1042232" y="202190"/>
                                <a:pt x="1029243" y="197860"/>
                              </a:cubicBezTo>
                              <a:cubicBezTo>
                                <a:pt x="1021450" y="195262"/>
                                <a:pt x="1010193" y="191799"/>
                                <a:pt x="998071" y="186603"/>
                              </a:cubicBezTo>
                              <a:cubicBezTo>
                                <a:pt x="998937" y="186603"/>
                                <a:pt x="998937" y="186603"/>
                                <a:pt x="999802" y="186603"/>
                              </a:cubicBezTo>
                              <a:cubicBezTo>
                                <a:pt x="1000668" y="186603"/>
                                <a:pt x="1001534" y="186603"/>
                                <a:pt x="1002400" y="186603"/>
                              </a:cubicBezTo>
                              <a:cubicBezTo>
                                <a:pt x="1002400" y="186603"/>
                                <a:pt x="1003266" y="186603"/>
                                <a:pt x="1003266" y="186603"/>
                              </a:cubicBezTo>
                              <a:cubicBezTo>
                                <a:pt x="1003266" y="186603"/>
                                <a:pt x="1003266" y="186603"/>
                                <a:pt x="1003266" y="186603"/>
                              </a:cubicBezTo>
                              <a:cubicBezTo>
                                <a:pt x="1003266" y="186603"/>
                                <a:pt x="1003266" y="186603"/>
                                <a:pt x="1004132" y="186603"/>
                              </a:cubicBezTo>
                              <a:cubicBezTo>
                                <a:pt x="1004132" y="186603"/>
                                <a:pt x="1004132" y="186603"/>
                                <a:pt x="1004132" y="186603"/>
                              </a:cubicBezTo>
                              <a:cubicBezTo>
                                <a:pt x="1004132" y="186603"/>
                                <a:pt x="1004132" y="186603"/>
                                <a:pt x="1004132" y="186603"/>
                              </a:cubicBezTo>
                              <a:cubicBezTo>
                                <a:pt x="1004132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4132" y="186603"/>
                                <a:pt x="1004132" y="186603"/>
                              </a:cubicBezTo>
                              <a:cubicBezTo>
                                <a:pt x="1004132" y="186603"/>
                                <a:pt x="1004132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4998" y="186603"/>
                              </a:cubicBezTo>
                              <a:cubicBezTo>
                                <a:pt x="1006730" y="187470"/>
                                <a:pt x="1008462" y="187470"/>
                                <a:pt x="1010193" y="188335"/>
                              </a:cubicBezTo>
                              <a:cubicBezTo>
                                <a:pt x="1024914" y="192665"/>
                                <a:pt x="1039634" y="196129"/>
                                <a:pt x="1039634" y="196129"/>
                              </a:cubicBezTo>
                              <a:cubicBezTo>
                                <a:pt x="1104578" y="212581"/>
                                <a:pt x="1082064" y="208251"/>
                                <a:pt x="1052623" y="201324"/>
                              </a:cubicBezTo>
                              <a:close/>
                              <a:moveTo>
                                <a:pt x="1390328" y="208251"/>
                              </a:moveTo>
                              <a:cubicBezTo>
                                <a:pt x="1384266" y="206519"/>
                                <a:pt x="1388596" y="205653"/>
                                <a:pt x="1411975" y="204788"/>
                              </a:cubicBezTo>
                              <a:cubicBezTo>
                                <a:pt x="1439684" y="207385"/>
                                <a:pt x="1424098" y="208251"/>
                                <a:pt x="1390328" y="2082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Freeform 123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CA47F19-3C0A-430C-A5A4-239CA4C5EA00}"/>
                          </a:ext>
                        </a:extLst>
                      </wps:cNvPr>
                      <wps:cNvSpPr/>
                      <wps:spPr>
                        <a:xfrm>
                          <a:off x="2638425" y="79438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Freeform 123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8BFC206-3A6A-4BC4-B1EA-687161D16967}"/>
                          </a:ext>
                        </a:extLst>
                      </wps:cNvPr>
                      <wps:cNvSpPr/>
                      <wps:spPr>
                        <a:xfrm>
                          <a:off x="3286125" y="7991475"/>
                          <a:ext cx="72312" cy="12051"/>
                        </a:xfrm>
                        <a:custGeom>
                          <a:avLst/>
                          <a:gdLst>
                            <a:gd name="connsiteX0" fmla="*/ 53253 w 51954"/>
                            <a:gd name="connsiteY0" fmla="*/ 9092 h 8659"/>
                            <a:gd name="connsiteX1" fmla="*/ 6494 w 51954"/>
                            <a:gd name="connsiteY1" fmla="*/ 6494 h 8659"/>
                            <a:gd name="connsiteX2" fmla="*/ 53253 w 51954"/>
                            <a:gd name="connsiteY2" fmla="*/ 9092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1954" h="8659">
                              <a:moveTo>
                                <a:pt x="53253" y="9092"/>
                              </a:moveTo>
                              <a:cubicBezTo>
                                <a:pt x="38533" y="8226"/>
                                <a:pt x="22081" y="7360"/>
                                <a:pt x="6494" y="6494"/>
                              </a:cubicBezTo>
                              <a:cubicBezTo>
                                <a:pt x="20349" y="7360"/>
                                <a:pt x="35935" y="9092"/>
                                <a:pt x="53253" y="9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Freeform 123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278758-8319-4851-8CB8-72AF95ADBDFD}"/>
                          </a:ext>
                        </a:extLst>
                      </wps:cNvPr>
                      <wps:cNvSpPr/>
                      <wps:spPr>
                        <a:xfrm>
                          <a:off x="2238375" y="8181975"/>
                          <a:ext cx="24103" cy="12051"/>
                        </a:xfrm>
                        <a:custGeom>
                          <a:avLst/>
                          <a:gdLst>
                            <a:gd name="connsiteX0" fmla="*/ 12556 w 17318"/>
                            <a:gd name="connsiteY0" fmla="*/ 6494 h 8659"/>
                            <a:gd name="connsiteX1" fmla="*/ 11690 w 17318"/>
                            <a:gd name="connsiteY1" fmla="*/ 6494 h 8659"/>
                            <a:gd name="connsiteX2" fmla="*/ 6494 w 17318"/>
                            <a:gd name="connsiteY2" fmla="*/ 9958 h 8659"/>
                            <a:gd name="connsiteX3" fmla="*/ 12556 w 17318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2556" y="6494"/>
                              </a:moveTo>
                              <a:cubicBezTo>
                                <a:pt x="12556" y="6494"/>
                                <a:pt x="11690" y="6494"/>
                                <a:pt x="11690" y="6494"/>
                              </a:cubicBezTo>
                              <a:cubicBezTo>
                                <a:pt x="9958" y="7361"/>
                                <a:pt x="8226" y="9092"/>
                                <a:pt x="6494" y="9958"/>
                              </a:cubicBezTo>
                              <a:lnTo>
                                <a:pt x="12556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Freeform 123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2DF72A-939F-43EC-9CAC-2C89BBBF4AC1}"/>
                          </a:ext>
                        </a:extLst>
                      </wps:cNvPr>
                      <wps:cNvSpPr/>
                      <wps:spPr>
                        <a:xfrm>
                          <a:off x="2676525" y="7724775"/>
                          <a:ext cx="24103" cy="24102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494 h 17318"/>
                            <a:gd name="connsiteX1" fmla="*/ 12556 w 17318"/>
                            <a:gd name="connsiteY1" fmla="*/ 17751 h 17318"/>
                            <a:gd name="connsiteX2" fmla="*/ 6494 w 17318"/>
                            <a:gd name="connsiteY2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6494" y="6494"/>
                              </a:moveTo>
                              <a:cubicBezTo>
                                <a:pt x="11690" y="9958"/>
                                <a:pt x="12556" y="13421"/>
                                <a:pt x="12556" y="17751"/>
                              </a:cubicBezTo>
                              <a:cubicBezTo>
                                <a:pt x="16019" y="12555"/>
                                <a:pt x="16019" y="8226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Freeform 123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13EEC55-72C5-4675-8B2F-489DF65D787E}"/>
                          </a:ext>
                        </a:extLst>
                      </wps:cNvPr>
                      <wps:cNvSpPr/>
                      <wps:spPr>
                        <a:xfrm>
                          <a:off x="2352675" y="7896225"/>
                          <a:ext cx="24103" cy="12051"/>
                        </a:xfrm>
                        <a:custGeom>
                          <a:avLst/>
                          <a:gdLst>
                            <a:gd name="connsiteX0" fmla="*/ 14898 w 17318"/>
                            <a:gd name="connsiteY0" fmla="*/ 9958 h 8659"/>
                            <a:gd name="connsiteX1" fmla="*/ 7971 w 17318"/>
                            <a:gd name="connsiteY1" fmla="*/ 6494 h 8659"/>
                            <a:gd name="connsiteX2" fmla="*/ 14898 w 17318"/>
                            <a:gd name="connsiteY2" fmla="*/ 9958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4898" y="9958"/>
                              </a:moveTo>
                              <a:cubicBezTo>
                                <a:pt x="14898" y="9958"/>
                                <a:pt x="14898" y="9092"/>
                                <a:pt x="7971" y="6494"/>
                              </a:cubicBezTo>
                              <a:cubicBezTo>
                                <a:pt x="5373" y="6494"/>
                                <a:pt x="5373" y="7360"/>
                                <a:pt x="14898" y="99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Freeform 123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CD4489C-37F5-4CAA-ADE3-14A86B5660AE}"/>
                          </a:ext>
                        </a:extLst>
                      </wps:cNvPr>
                      <wps:cNvSpPr/>
                      <wps:spPr>
                        <a:xfrm>
                          <a:off x="2266950" y="7791450"/>
                          <a:ext cx="84363" cy="48204"/>
                        </a:xfrm>
                        <a:custGeom>
                          <a:avLst/>
                          <a:gdLst>
                            <a:gd name="connsiteX0" fmla="*/ 12556 w 60613"/>
                            <a:gd name="connsiteY0" fmla="*/ 11690 h 34636"/>
                            <a:gd name="connsiteX1" fmla="*/ 18617 w 60613"/>
                            <a:gd name="connsiteY1" fmla="*/ 16885 h 34636"/>
                            <a:gd name="connsiteX2" fmla="*/ 55851 w 60613"/>
                            <a:gd name="connsiteY2" fmla="*/ 31605 h 34636"/>
                            <a:gd name="connsiteX3" fmla="*/ 6494 w 60613"/>
                            <a:gd name="connsiteY3" fmla="*/ 6494 h 34636"/>
                            <a:gd name="connsiteX4" fmla="*/ 8226 w 60613"/>
                            <a:gd name="connsiteY4" fmla="*/ 8226 h 34636"/>
                            <a:gd name="connsiteX5" fmla="*/ 12556 w 60613"/>
                            <a:gd name="connsiteY5" fmla="*/ 11690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613" h="34636">
                              <a:moveTo>
                                <a:pt x="12556" y="11690"/>
                              </a:moveTo>
                              <a:cubicBezTo>
                                <a:pt x="15153" y="14287"/>
                                <a:pt x="18617" y="16885"/>
                                <a:pt x="18617" y="16885"/>
                              </a:cubicBezTo>
                              <a:cubicBezTo>
                                <a:pt x="30740" y="20349"/>
                                <a:pt x="40265" y="24678"/>
                                <a:pt x="55851" y="31605"/>
                              </a:cubicBez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7360" y="7360"/>
                                <a:pt x="8226" y="8226"/>
                              </a:cubicBezTo>
                              <a:cubicBezTo>
                                <a:pt x="9958" y="9092"/>
                                <a:pt x="11690" y="10824"/>
                                <a:pt x="12556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" name="Freeform 123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F53F673-CE27-4BD8-9EDC-DCC327065F92}"/>
                          </a:ext>
                        </a:extLst>
                      </wps:cNvPr>
                      <wps:cNvSpPr/>
                      <wps:spPr>
                        <a:xfrm>
                          <a:off x="2295525" y="7762875"/>
                          <a:ext cx="48207" cy="36153"/>
                        </a:xfrm>
                        <a:custGeom>
                          <a:avLst/>
                          <a:gdLst>
                            <a:gd name="connsiteX0" fmla="*/ 32472 w 34636"/>
                            <a:gd name="connsiteY0" fmla="*/ 26439 h 25977"/>
                            <a:gd name="connsiteX1" fmla="*/ 23813 w 34636"/>
                            <a:gd name="connsiteY1" fmla="*/ 12584 h 25977"/>
                            <a:gd name="connsiteX2" fmla="*/ 6494 w 34636"/>
                            <a:gd name="connsiteY2" fmla="*/ 7389 h 25977"/>
                            <a:gd name="connsiteX3" fmla="*/ 13422 w 34636"/>
                            <a:gd name="connsiteY3" fmla="*/ 18646 h 25977"/>
                            <a:gd name="connsiteX4" fmla="*/ 32472 w 34636"/>
                            <a:gd name="connsiteY4" fmla="*/ 26439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32472" y="26439"/>
                              </a:moveTo>
                              <a:cubicBezTo>
                                <a:pt x="27276" y="22975"/>
                                <a:pt x="25544" y="16914"/>
                                <a:pt x="23813" y="12584"/>
                              </a:cubicBezTo>
                              <a:cubicBezTo>
                                <a:pt x="21215" y="8255"/>
                                <a:pt x="17751" y="4791"/>
                                <a:pt x="6494" y="7389"/>
                              </a:cubicBezTo>
                              <a:cubicBezTo>
                                <a:pt x="10824" y="10852"/>
                                <a:pt x="10824" y="15182"/>
                                <a:pt x="13422" y="18646"/>
                              </a:cubicBezTo>
                              <a:cubicBezTo>
                                <a:pt x="16019" y="21243"/>
                                <a:pt x="21215" y="24707"/>
                                <a:pt x="32472" y="264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" name="Freeform 123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74C42DB-052B-4BA2-92EE-4F491D9D5D3F}"/>
                          </a:ext>
                        </a:extLst>
                      </wps:cNvPr>
                      <wps:cNvSpPr/>
                      <wps:spPr>
                        <a:xfrm>
                          <a:off x="2609850" y="7829550"/>
                          <a:ext cx="60259" cy="72308"/>
                        </a:xfrm>
                        <a:custGeom>
                          <a:avLst/>
                          <a:gdLst>
                            <a:gd name="connsiteX0" fmla="*/ 22947 w 43295"/>
                            <a:gd name="connsiteY0" fmla="*/ 29008 h 51954"/>
                            <a:gd name="connsiteX1" fmla="*/ 40265 w 43295"/>
                            <a:gd name="connsiteY1" fmla="*/ 6494 h 51954"/>
                            <a:gd name="connsiteX2" fmla="*/ 36801 w 43295"/>
                            <a:gd name="connsiteY2" fmla="*/ 6494 h 51954"/>
                            <a:gd name="connsiteX3" fmla="*/ 6494 w 43295"/>
                            <a:gd name="connsiteY3" fmla="*/ 51522 h 51954"/>
                            <a:gd name="connsiteX4" fmla="*/ 22947 w 43295"/>
                            <a:gd name="connsiteY4" fmla="*/ 29008 h 51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295" h="51954">
                              <a:moveTo>
                                <a:pt x="22947" y="29008"/>
                              </a:moveTo>
                              <a:cubicBezTo>
                                <a:pt x="31606" y="17751"/>
                                <a:pt x="40265" y="6494"/>
                                <a:pt x="40265" y="6494"/>
                              </a:cubicBezTo>
                              <a:lnTo>
                                <a:pt x="36801" y="6494"/>
                              </a:lnTo>
                              <a:lnTo>
                                <a:pt x="6494" y="51522"/>
                              </a:lnTo>
                              <a:cubicBezTo>
                                <a:pt x="7360" y="51522"/>
                                <a:pt x="15153" y="40264"/>
                                <a:pt x="22947" y="290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" name="Freeform 123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5C83A81-B718-42BB-9636-932426ABE862}"/>
                          </a:ext>
                        </a:extLst>
                      </wps:cNvPr>
                      <wps:cNvSpPr/>
                      <wps:spPr>
                        <a:xfrm>
                          <a:off x="3114675" y="7734300"/>
                          <a:ext cx="156674" cy="48204"/>
                        </a:xfrm>
                        <a:custGeom>
                          <a:avLst/>
                          <a:gdLst>
                            <a:gd name="connsiteX0" fmla="*/ 6494 w 112568"/>
                            <a:gd name="connsiteY0" fmla="*/ 33338 h 34636"/>
                            <a:gd name="connsiteX1" fmla="*/ 48924 w 112568"/>
                            <a:gd name="connsiteY1" fmla="*/ 28142 h 34636"/>
                            <a:gd name="connsiteX2" fmla="*/ 72303 w 112568"/>
                            <a:gd name="connsiteY2" fmla="*/ 22947 h 34636"/>
                            <a:gd name="connsiteX3" fmla="*/ 113867 w 112568"/>
                            <a:gd name="connsiteY3" fmla="*/ 9958 h 34636"/>
                            <a:gd name="connsiteX4" fmla="*/ 102610 w 112568"/>
                            <a:gd name="connsiteY4" fmla="*/ 7360 h 34636"/>
                            <a:gd name="connsiteX5" fmla="*/ 76633 w 112568"/>
                            <a:gd name="connsiteY5" fmla="*/ 13421 h 34636"/>
                            <a:gd name="connsiteX6" fmla="*/ 52387 w 112568"/>
                            <a:gd name="connsiteY6" fmla="*/ 19483 h 34636"/>
                            <a:gd name="connsiteX7" fmla="*/ 46326 w 112568"/>
                            <a:gd name="connsiteY7" fmla="*/ 16019 h 34636"/>
                            <a:gd name="connsiteX8" fmla="*/ 25544 w 112568"/>
                            <a:gd name="connsiteY8" fmla="*/ 25544 h 34636"/>
                            <a:gd name="connsiteX9" fmla="*/ 6494 w 112568"/>
                            <a:gd name="connsiteY9" fmla="*/ 33338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12568" h="34636">
                              <a:moveTo>
                                <a:pt x="6494" y="33338"/>
                              </a:moveTo>
                              <a:cubicBezTo>
                                <a:pt x="28142" y="29874"/>
                                <a:pt x="36801" y="30739"/>
                                <a:pt x="48924" y="28142"/>
                              </a:cubicBezTo>
                              <a:cubicBezTo>
                                <a:pt x="54985" y="27276"/>
                                <a:pt x="61912" y="25544"/>
                                <a:pt x="72303" y="22947"/>
                              </a:cubicBezTo>
                              <a:cubicBezTo>
                                <a:pt x="82694" y="20349"/>
                                <a:pt x="95683" y="16019"/>
                                <a:pt x="113867" y="9958"/>
                              </a:cubicBezTo>
                              <a:cubicBezTo>
                                <a:pt x="114733" y="6494"/>
                                <a:pt x="109537" y="5628"/>
                                <a:pt x="102610" y="7360"/>
                              </a:cubicBezTo>
                              <a:cubicBezTo>
                                <a:pt x="95683" y="8226"/>
                                <a:pt x="86158" y="10824"/>
                                <a:pt x="76633" y="13421"/>
                              </a:cubicBezTo>
                              <a:cubicBezTo>
                                <a:pt x="67108" y="16019"/>
                                <a:pt x="58449" y="18617"/>
                                <a:pt x="52387" y="19483"/>
                              </a:cubicBezTo>
                              <a:cubicBezTo>
                                <a:pt x="46326" y="20349"/>
                                <a:pt x="43728" y="19483"/>
                                <a:pt x="46326" y="16019"/>
                              </a:cubicBezTo>
                              <a:cubicBezTo>
                                <a:pt x="29874" y="19483"/>
                                <a:pt x="27276" y="22947"/>
                                <a:pt x="25544" y="25544"/>
                              </a:cubicBezTo>
                              <a:cubicBezTo>
                                <a:pt x="22947" y="27276"/>
                                <a:pt x="21215" y="29874"/>
                                <a:pt x="6494" y="333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" name="Freeform 124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30D94C0-62D7-4426-9762-EB36FE46F5FA}"/>
                          </a:ext>
                        </a:extLst>
                      </wps:cNvPr>
                      <wps:cNvSpPr/>
                      <wps:spPr>
                        <a:xfrm>
                          <a:off x="3086100" y="7772400"/>
                          <a:ext cx="48207" cy="24102"/>
                        </a:xfrm>
                        <a:custGeom>
                          <a:avLst/>
                          <a:gdLst>
                            <a:gd name="connsiteX0" fmla="*/ 30740 w 34636"/>
                            <a:gd name="connsiteY0" fmla="*/ 6494 h 17318"/>
                            <a:gd name="connsiteX1" fmla="*/ 6494 w 34636"/>
                            <a:gd name="connsiteY1" fmla="*/ 10824 h 17318"/>
                            <a:gd name="connsiteX2" fmla="*/ 30740 w 34636"/>
                            <a:gd name="connsiteY2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636" h="17318">
                              <a:moveTo>
                                <a:pt x="30740" y="6494"/>
                              </a:moveTo>
                              <a:cubicBezTo>
                                <a:pt x="23813" y="7360"/>
                                <a:pt x="16019" y="9092"/>
                                <a:pt x="6494" y="10824"/>
                              </a:cubicBezTo>
                              <a:cubicBezTo>
                                <a:pt x="16885" y="9092"/>
                                <a:pt x="24678" y="7360"/>
                                <a:pt x="30740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" name="Freeform 124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A928438-5D4D-4BEE-9139-538B36670844}"/>
                          </a:ext>
                        </a:extLst>
                      </wps:cNvPr>
                      <wps:cNvSpPr/>
                      <wps:spPr>
                        <a:xfrm>
                          <a:off x="2552700" y="78581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7144 h 8659"/>
                            <a:gd name="connsiteX1" fmla="*/ 6494 w 8659"/>
                            <a:gd name="connsiteY1" fmla="*/ 7144 h 8659"/>
                            <a:gd name="connsiteX2" fmla="*/ 6494 w 8659"/>
                            <a:gd name="connsiteY2" fmla="*/ 714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7144"/>
                              </a:moveTo>
                              <a:cubicBezTo>
                                <a:pt x="6494" y="6278"/>
                                <a:pt x="6494" y="6278"/>
                                <a:pt x="6494" y="7144"/>
                              </a:cubicBezTo>
                              <a:cubicBezTo>
                                <a:pt x="6494" y="6278"/>
                                <a:pt x="6494" y="6278"/>
                                <a:pt x="6494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Freeform 124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4C0919-5012-473E-8425-001A81639D81}"/>
                          </a:ext>
                        </a:extLst>
                      </wps:cNvPr>
                      <wps:cNvSpPr/>
                      <wps:spPr>
                        <a:xfrm>
                          <a:off x="2705100" y="80105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Freeform 124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E8E24C8-4EFB-456A-A58B-059E6A94EBA4}"/>
                          </a:ext>
                        </a:extLst>
                      </wps:cNvPr>
                      <wps:cNvSpPr/>
                      <wps:spPr>
                        <a:xfrm>
                          <a:off x="2857500" y="81629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Freeform 124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2B949A-230D-43A4-93B3-77CE78DBEFA5}"/>
                          </a:ext>
                        </a:extLst>
                      </wps:cNvPr>
                      <wps:cNvSpPr/>
                      <wps:spPr>
                        <a:xfrm>
                          <a:off x="3009900" y="83153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Freeform 124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B2F208B-40F3-43BB-A685-A8B2D556C9BD}"/>
                          </a:ext>
                        </a:extLst>
                      </wps:cNvPr>
                      <wps:cNvSpPr/>
                      <wps:spPr>
                        <a:xfrm>
                          <a:off x="3162300" y="84677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" name="Freeform 124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2F02A4C-C0F1-43FA-8D41-C8FB875B5856}"/>
                          </a:ext>
                        </a:extLst>
                      </wps:cNvPr>
                      <wps:cNvSpPr/>
                      <wps:spPr>
                        <a:xfrm>
                          <a:off x="3152775" y="8181975"/>
                          <a:ext cx="84363" cy="24102"/>
                        </a:xfrm>
                        <a:custGeom>
                          <a:avLst/>
                          <a:gdLst>
                            <a:gd name="connsiteX0" fmla="*/ 6494 w 60613"/>
                            <a:gd name="connsiteY0" fmla="*/ 6529 h 17318"/>
                            <a:gd name="connsiteX1" fmla="*/ 30740 w 60613"/>
                            <a:gd name="connsiteY1" fmla="*/ 12590 h 17318"/>
                            <a:gd name="connsiteX2" fmla="*/ 55851 w 60613"/>
                            <a:gd name="connsiteY2" fmla="*/ 18651 h 17318"/>
                            <a:gd name="connsiteX3" fmla="*/ 43728 w 60613"/>
                            <a:gd name="connsiteY3" fmla="*/ 12590 h 17318"/>
                            <a:gd name="connsiteX4" fmla="*/ 6494 w 60613"/>
                            <a:gd name="connsiteY4" fmla="*/ 6529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613" h="17318">
                              <a:moveTo>
                                <a:pt x="6494" y="6529"/>
                              </a:moveTo>
                              <a:cubicBezTo>
                                <a:pt x="6494" y="6529"/>
                                <a:pt x="18617" y="9992"/>
                                <a:pt x="30740" y="12590"/>
                              </a:cubicBezTo>
                              <a:cubicBezTo>
                                <a:pt x="42863" y="16054"/>
                                <a:pt x="55851" y="18651"/>
                                <a:pt x="55851" y="18651"/>
                              </a:cubicBezTo>
                              <a:lnTo>
                                <a:pt x="43728" y="12590"/>
                              </a:lnTo>
                              <a:cubicBezTo>
                                <a:pt x="24678" y="5663"/>
                                <a:pt x="19483" y="6529"/>
                                <a:pt x="6494" y="65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3" name="Freeform 124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9DA1E2-297E-468B-935D-E55ACE144FB3}"/>
                          </a:ext>
                        </a:extLst>
                      </wps:cNvPr>
                      <wps:cNvSpPr/>
                      <wps:spPr>
                        <a:xfrm>
                          <a:off x="2743200" y="8172450"/>
                          <a:ext cx="48207" cy="48204"/>
                        </a:xfrm>
                        <a:custGeom>
                          <a:avLst/>
                          <a:gdLst>
                            <a:gd name="connsiteX0" fmla="*/ 6494 w 34636"/>
                            <a:gd name="connsiteY0" fmla="*/ 6494 h 34636"/>
                            <a:gd name="connsiteX1" fmla="*/ 16885 w 34636"/>
                            <a:gd name="connsiteY1" fmla="*/ 19483 h 34636"/>
                            <a:gd name="connsiteX2" fmla="*/ 28142 w 34636"/>
                            <a:gd name="connsiteY2" fmla="*/ 32472 h 34636"/>
                            <a:gd name="connsiteX3" fmla="*/ 33338 w 34636"/>
                            <a:gd name="connsiteY3" fmla="*/ 32472 h 34636"/>
                            <a:gd name="connsiteX4" fmla="*/ 19483 w 34636"/>
                            <a:gd name="connsiteY4" fmla="*/ 19483 h 34636"/>
                            <a:gd name="connsiteX5" fmla="*/ 6494 w 34636"/>
                            <a:gd name="connsiteY5" fmla="*/ 6494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636" h="34636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11690" y="12555"/>
                                <a:pt x="16885" y="19483"/>
                              </a:cubicBezTo>
                              <a:cubicBezTo>
                                <a:pt x="22081" y="25544"/>
                                <a:pt x="28142" y="32472"/>
                                <a:pt x="28142" y="32472"/>
                              </a:cubicBezTo>
                              <a:lnTo>
                                <a:pt x="33338" y="32472"/>
                              </a:lnTo>
                              <a:cubicBezTo>
                                <a:pt x="33338" y="32472"/>
                                <a:pt x="26410" y="26410"/>
                                <a:pt x="19483" y="19483"/>
                              </a:cubicBezTo>
                              <a:cubicBezTo>
                                <a:pt x="12556" y="12555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" name="Freeform 124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B4B7B83-AD45-4174-9393-EADF39CABAED}"/>
                          </a:ext>
                        </a:extLst>
                      </wps:cNvPr>
                      <wps:cNvSpPr/>
                      <wps:spPr>
                        <a:xfrm>
                          <a:off x="2457450" y="8239125"/>
                          <a:ext cx="48207" cy="36153"/>
                        </a:xfrm>
                        <a:custGeom>
                          <a:avLst/>
                          <a:gdLst>
                            <a:gd name="connsiteX0" fmla="*/ 24678 w 34636"/>
                            <a:gd name="connsiteY0" fmla="*/ 15475 h 25977"/>
                            <a:gd name="connsiteX1" fmla="*/ 16019 w 34636"/>
                            <a:gd name="connsiteY1" fmla="*/ 8548 h 25977"/>
                            <a:gd name="connsiteX2" fmla="*/ 6494 w 34636"/>
                            <a:gd name="connsiteY2" fmla="*/ 20671 h 25977"/>
                            <a:gd name="connsiteX3" fmla="*/ 22947 w 34636"/>
                            <a:gd name="connsiteY3" fmla="*/ 18939 h 25977"/>
                            <a:gd name="connsiteX4" fmla="*/ 31606 w 34636"/>
                            <a:gd name="connsiteY4" fmla="*/ 17207 h 25977"/>
                            <a:gd name="connsiteX5" fmla="*/ 24678 w 34636"/>
                            <a:gd name="connsiteY5" fmla="*/ 15475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24678" y="15475"/>
                              </a:moveTo>
                              <a:cubicBezTo>
                                <a:pt x="21215" y="13743"/>
                                <a:pt x="17751" y="10280"/>
                                <a:pt x="16019" y="8548"/>
                              </a:cubicBezTo>
                              <a:cubicBezTo>
                                <a:pt x="11690" y="5084"/>
                                <a:pt x="9092" y="4218"/>
                                <a:pt x="6494" y="20671"/>
                              </a:cubicBezTo>
                              <a:cubicBezTo>
                                <a:pt x="11690" y="21536"/>
                                <a:pt x="17751" y="19805"/>
                                <a:pt x="22947" y="18939"/>
                              </a:cubicBezTo>
                              <a:cubicBezTo>
                                <a:pt x="25544" y="18073"/>
                                <a:pt x="29008" y="18073"/>
                                <a:pt x="31606" y="17207"/>
                              </a:cubicBezTo>
                              <a:cubicBezTo>
                                <a:pt x="29008" y="17207"/>
                                <a:pt x="27276" y="16341"/>
                                <a:pt x="24678" y="154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" name="Freeform 124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0FD6-DF29-49AE-86C5-0F319E42B504}"/>
                          </a:ext>
                        </a:extLst>
                      </wps:cNvPr>
                      <wps:cNvSpPr/>
                      <wps:spPr>
                        <a:xfrm>
                          <a:off x="2486025" y="8248650"/>
                          <a:ext cx="24103" cy="12051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7144 h 8659"/>
                            <a:gd name="connsiteX1" fmla="*/ 14288 w 17318"/>
                            <a:gd name="connsiteY1" fmla="*/ 7144 h 8659"/>
                            <a:gd name="connsiteX2" fmla="*/ 6494 w 17318"/>
                            <a:gd name="connsiteY2" fmla="*/ 714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6494" y="7144"/>
                              </a:moveTo>
                              <a:cubicBezTo>
                                <a:pt x="9092" y="7144"/>
                                <a:pt x="11690" y="7144"/>
                                <a:pt x="14288" y="7144"/>
                              </a:cubicBezTo>
                              <a:cubicBezTo>
                                <a:pt x="11690" y="6278"/>
                                <a:pt x="9092" y="6278"/>
                                <a:pt x="6494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E01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Freeform 125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F532E10-EDCA-42F2-8B05-0577655C8FD1}"/>
                          </a:ext>
                        </a:extLst>
                      </wps:cNvPr>
                      <wps:cNvSpPr/>
                      <wps:spPr>
                        <a:xfrm>
                          <a:off x="5019675" y="78867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8226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7360" y="6494"/>
                                <a:pt x="7360" y="6494"/>
                                <a:pt x="8226" y="6494"/>
                              </a:cubicBezTo>
                              <a:cubicBezTo>
                                <a:pt x="7360" y="6494"/>
                                <a:pt x="7360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Freeform 125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3868ABE-9589-4F36-8739-C5A4E54C48FE}"/>
                          </a:ext>
                        </a:extLst>
                      </wps:cNvPr>
                      <wps:cNvSpPr/>
                      <wps:spPr>
                        <a:xfrm>
                          <a:off x="5181600" y="80391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" name="Freeform 125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3C17D96-1A71-44FC-972C-DCD7CF64FADE}"/>
                          </a:ext>
                        </a:extLst>
                      </wps:cNvPr>
                      <wps:cNvSpPr/>
                      <wps:spPr>
                        <a:xfrm>
                          <a:off x="5324475" y="8191500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9092 w 8659"/>
                            <a:gd name="connsiteY1" fmla="*/ 6494 h 8659"/>
                            <a:gd name="connsiteX2" fmla="*/ 9092 w 8659"/>
                            <a:gd name="connsiteY2" fmla="*/ 6494 h 8659"/>
                            <a:gd name="connsiteX3" fmla="*/ 9092 w 8659"/>
                            <a:gd name="connsiteY3" fmla="*/ 6494 h 8659"/>
                            <a:gd name="connsiteX4" fmla="*/ 7360 w 8659"/>
                            <a:gd name="connsiteY4" fmla="*/ 6494 h 8659"/>
                            <a:gd name="connsiteX5" fmla="*/ 9092 w 8659"/>
                            <a:gd name="connsiteY5" fmla="*/ 6494 h 8659"/>
                            <a:gd name="connsiteX6" fmla="*/ 6494 w 8659"/>
                            <a:gd name="connsiteY6" fmla="*/ 6494 h 8659"/>
                            <a:gd name="connsiteX7" fmla="*/ 9958 w 8659"/>
                            <a:gd name="connsiteY7" fmla="*/ 6494 h 8659"/>
                            <a:gd name="connsiteX8" fmla="*/ 9092 w 8659"/>
                            <a:gd name="connsiteY8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9958" y="6494"/>
                                <a:pt x="9958" y="6494"/>
                                <a:pt x="9092" y="6494"/>
                              </a:cubicBezTo>
                              <a:cubicBezTo>
                                <a:pt x="9958" y="6494"/>
                                <a:pt x="9092" y="6494"/>
                                <a:pt x="9092" y="6494"/>
                              </a:cubicBezTo>
                              <a:cubicBezTo>
                                <a:pt x="9092" y="6494"/>
                                <a:pt x="9092" y="6494"/>
                                <a:pt x="9092" y="6494"/>
                              </a:cubicBezTo>
                              <a:cubicBezTo>
                                <a:pt x="8226" y="6494"/>
                                <a:pt x="8226" y="6494"/>
                                <a:pt x="7360" y="6494"/>
                              </a:cubicBezTo>
                              <a:cubicBezTo>
                                <a:pt x="8226" y="6494"/>
                                <a:pt x="8226" y="6494"/>
                                <a:pt x="9092" y="6494"/>
                              </a:cubicBez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ubicBezTo>
                                <a:pt x="7360" y="6494"/>
                                <a:pt x="9092" y="6494"/>
                                <a:pt x="9958" y="6494"/>
                              </a:cubicBezTo>
                              <a:cubicBezTo>
                                <a:pt x="10824" y="6494"/>
                                <a:pt x="9958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Freeform 125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FF94B97-0348-4092-9A35-6A9619D49492}"/>
                          </a:ext>
                        </a:extLst>
                      </wps:cNvPr>
                      <wps:cNvSpPr/>
                      <wps:spPr>
                        <a:xfrm>
                          <a:off x="5010150" y="78867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Freeform 125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30089DD-53CA-4B04-A617-C70254D79440}"/>
                          </a:ext>
                        </a:extLst>
                      </wps:cNvPr>
                      <wps:cNvSpPr/>
                      <wps:spPr>
                        <a:xfrm>
                          <a:off x="5353050" y="8124825"/>
                          <a:ext cx="24103" cy="24102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11690 h 17318"/>
                            <a:gd name="connsiteX1" fmla="*/ 11690 w 17318"/>
                            <a:gd name="connsiteY1" fmla="*/ 6494 h 17318"/>
                            <a:gd name="connsiteX2" fmla="*/ 9092 w 17318"/>
                            <a:gd name="connsiteY2" fmla="*/ 9092 h 17318"/>
                            <a:gd name="connsiteX3" fmla="*/ 6494 w 17318"/>
                            <a:gd name="connsiteY3" fmla="*/ 11690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6494" y="11690"/>
                              </a:moveTo>
                              <a:cubicBezTo>
                                <a:pt x="9958" y="9958"/>
                                <a:pt x="10824" y="8226"/>
                                <a:pt x="11690" y="6494"/>
                              </a:cubicBezTo>
                              <a:cubicBezTo>
                                <a:pt x="11690" y="6494"/>
                                <a:pt x="10824" y="8226"/>
                                <a:pt x="9092" y="9092"/>
                              </a:cubicBezTo>
                              <a:cubicBezTo>
                                <a:pt x="8226" y="9958"/>
                                <a:pt x="6494" y="11690"/>
                                <a:pt x="6494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Freeform 125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0563442-5387-48F3-B5F6-DF4E3000244B}"/>
                          </a:ext>
                        </a:extLst>
                      </wps:cNvPr>
                      <wps:cNvSpPr/>
                      <wps:spPr>
                        <a:xfrm>
                          <a:off x="5438775" y="8115300"/>
                          <a:ext cx="24103" cy="24102"/>
                        </a:xfrm>
                        <a:custGeom>
                          <a:avLst/>
                          <a:gdLst>
                            <a:gd name="connsiteX0" fmla="*/ 15153 w 17318"/>
                            <a:gd name="connsiteY0" fmla="*/ 15153 h 17318"/>
                            <a:gd name="connsiteX1" fmla="*/ 6494 w 17318"/>
                            <a:gd name="connsiteY1" fmla="*/ 6494 h 17318"/>
                            <a:gd name="connsiteX2" fmla="*/ 15153 w 17318"/>
                            <a:gd name="connsiteY2" fmla="*/ 15153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15153" y="15153"/>
                              </a:moveTo>
                              <a:lnTo>
                                <a:pt x="6494" y="6494"/>
                              </a:lnTo>
                              <a:cubicBezTo>
                                <a:pt x="9092" y="11690"/>
                                <a:pt x="11690" y="15153"/>
                                <a:pt x="15153" y="151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" name="Freeform 125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14B1A7-EACD-4812-85A1-B500E797D786}"/>
                          </a:ext>
                        </a:extLst>
                      </wps:cNvPr>
                      <wps:cNvSpPr/>
                      <wps:spPr>
                        <a:xfrm>
                          <a:off x="5486400" y="7915275"/>
                          <a:ext cx="108467" cy="24102"/>
                        </a:xfrm>
                        <a:custGeom>
                          <a:avLst/>
                          <a:gdLst>
                            <a:gd name="connsiteX0" fmla="*/ 54985 w 77931"/>
                            <a:gd name="connsiteY0" fmla="*/ 11690 h 17318"/>
                            <a:gd name="connsiteX1" fmla="*/ 79231 w 77931"/>
                            <a:gd name="connsiteY1" fmla="*/ 12555 h 17318"/>
                            <a:gd name="connsiteX2" fmla="*/ 6494 w 77931"/>
                            <a:gd name="connsiteY2" fmla="*/ 6494 h 17318"/>
                            <a:gd name="connsiteX3" fmla="*/ 54985 w 77931"/>
                            <a:gd name="connsiteY3" fmla="*/ 11690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931" h="17318">
                              <a:moveTo>
                                <a:pt x="54985" y="11690"/>
                              </a:moveTo>
                              <a:cubicBezTo>
                                <a:pt x="62778" y="11690"/>
                                <a:pt x="70572" y="12555"/>
                                <a:pt x="79231" y="12555"/>
                              </a:cubicBezTo>
                              <a:cubicBezTo>
                                <a:pt x="53253" y="9958"/>
                                <a:pt x="29008" y="8226"/>
                                <a:pt x="6494" y="6494"/>
                              </a:cubicBezTo>
                              <a:cubicBezTo>
                                <a:pt x="22081" y="8226"/>
                                <a:pt x="38533" y="9958"/>
                                <a:pt x="54985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" name="Freeform 125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4D8C68-A004-47FC-A22D-CBCC7DDE9424}"/>
                          </a:ext>
                        </a:extLst>
                      </wps:cNvPr>
                      <wps:cNvSpPr/>
                      <wps:spPr>
                        <a:xfrm>
                          <a:off x="5915025" y="7962900"/>
                          <a:ext cx="84363" cy="12051"/>
                        </a:xfrm>
                        <a:custGeom>
                          <a:avLst/>
                          <a:gdLst>
                            <a:gd name="connsiteX0" fmla="*/ 16885 w 60613"/>
                            <a:gd name="connsiteY0" fmla="*/ 7360 h 8659"/>
                            <a:gd name="connsiteX1" fmla="*/ 20349 w 60613"/>
                            <a:gd name="connsiteY1" fmla="*/ 7360 h 8659"/>
                            <a:gd name="connsiteX2" fmla="*/ 34204 w 60613"/>
                            <a:gd name="connsiteY2" fmla="*/ 7360 h 8659"/>
                            <a:gd name="connsiteX3" fmla="*/ 61912 w 60613"/>
                            <a:gd name="connsiteY3" fmla="*/ 6494 h 8659"/>
                            <a:gd name="connsiteX4" fmla="*/ 34204 w 60613"/>
                            <a:gd name="connsiteY4" fmla="*/ 7360 h 8659"/>
                            <a:gd name="connsiteX5" fmla="*/ 15153 w 60613"/>
                            <a:gd name="connsiteY5" fmla="*/ 7360 h 8659"/>
                            <a:gd name="connsiteX6" fmla="*/ 9092 w 60613"/>
                            <a:gd name="connsiteY6" fmla="*/ 7360 h 8659"/>
                            <a:gd name="connsiteX7" fmla="*/ 6494 w 60613"/>
                            <a:gd name="connsiteY7" fmla="*/ 7360 h 8659"/>
                            <a:gd name="connsiteX8" fmla="*/ 13422 w 60613"/>
                            <a:gd name="connsiteY8" fmla="*/ 7360 h 8659"/>
                            <a:gd name="connsiteX9" fmla="*/ 16885 w 60613"/>
                            <a:gd name="connsiteY9" fmla="*/ 7360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0613" h="8659">
                              <a:moveTo>
                                <a:pt x="16885" y="7360"/>
                              </a:moveTo>
                              <a:cubicBezTo>
                                <a:pt x="17751" y="7360"/>
                                <a:pt x="19483" y="7360"/>
                                <a:pt x="20349" y="7360"/>
                              </a:cubicBezTo>
                              <a:cubicBezTo>
                                <a:pt x="24678" y="7360"/>
                                <a:pt x="29874" y="7360"/>
                                <a:pt x="34204" y="7360"/>
                              </a:cubicBezTo>
                              <a:cubicBezTo>
                                <a:pt x="43729" y="7360"/>
                                <a:pt x="52388" y="7360"/>
                                <a:pt x="61912" y="6494"/>
                              </a:cubicBezTo>
                              <a:cubicBezTo>
                                <a:pt x="61912" y="6494"/>
                                <a:pt x="48058" y="6494"/>
                                <a:pt x="34204" y="7360"/>
                              </a:cubicBezTo>
                              <a:cubicBezTo>
                                <a:pt x="27276" y="7360"/>
                                <a:pt x="20349" y="7360"/>
                                <a:pt x="15153" y="7360"/>
                              </a:cubicBezTo>
                              <a:cubicBezTo>
                                <a:pt x="12556" y="7360"/>
                                <a:pt x="9958" y="7360"/>
                                <a:pt x="9092" y="7360"/>
                              </a:cubicBezTo>
                              <a:cubicBezTo>
                                <a:pt x="7360" y="7360"/>
                                <a:pt x="6494" y="7360"/>
                                <a:pt x="6494" y="7360"/>
                              </a:cubicBezTo>
                              <a:cubicBezTo>
                                <a:pt x="9092" y="7360"/>
                                <a:pt x="10824" y="7360"/>
                                <a:pt x="13422" y="7360"/>
                              </a:cubicBezTo>
                              <a:cubicBezTo>
                                <a:pt x="14287" y="7360"/>
                                <a:pt x="15153" y="7360"/>
                                <a:pt x="16885" y="73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4" name="Freeform 125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1196493-9962-450C-AE35-E376A4C1043E}"/>
                          </a:ext>
                        </a:extLst>
                      </wps:cNvPr>
                      <wps:cNvSpPr/>
                      <wps:spPr>
                        <a:xfrm>
                          <a:off x="4781550" y="8153400"/>
                          <a:ext cx="48207" cy="36153"/>
                        </a:xfrm>
                        <a:custGeom>
                          <a:avLst/>
                          <a:gdLst>
                            <a:gd name="connsiteX0" fmla="*/ 24678 w 34636"/>
                            <a:gd name="connsiteY0" fmla="*/ 11690 h 25977"/>
                            <a:gd name="connsiteX1" fmla="*/ 19483 w 34636"/>
                            <a:gd name="connsiteY1" fmla="*/ 15153 h 25977"/>
                            <a:gd name="connsiteX2" fmla="*/ 6494 w 34636"/>
                            <a:gd name="connsiteY2" fmla="*/ 24678 h 25977"/>
                            <a:gd name="connsiteX3" fmla="*/ 9092 w 34636"/>
                            <a:gd name="connsiteY3" fmla="*/ 24678 h 25977"/>
                            <a:gd name="connsiteX4" fmla="*/ 10824 w 34636"/>
                            <a:gd name="connsiteY4" fmla="*/ 23813 h 25977"/>
                            <a:gd name="connsiteX5" fmla="*/ 11690 w 34636"/>
                            <a:gd name="connsiteY5" fmla="*/ 23813 h 25977"/>
                            <a:gd name="connsiteX6" fmla="*/ 12556 w 34636"/>
                            <a:gd name="connsiteY6" fmla="*/ 23813 h 25977"/>
                            <a:gd name="connsiteX7" fmla="*/ 14287 w 34636"/>
                            <a:gd name="connsiteY7" fmla="*/ 23813 h 25977"/>
                            <a:gd name="connsiteX8" fmla="*/ 22947 w 34636"/>
                            <a:gd name="connsiteY8" fmla="*/ 19483 h 25977"/>
                            <a:gd name="connsiteX9" fmla="*/ 35935 w 34636"/>
                            <a:gd name="connsiteY9" fmla="*/ 6494 h 25977"/>
                            <a:gd name="connsiteX10" fmla="*/ 30740 w 34636"/>
                            <a:gd name="connsiteY10" fmla="*/ 9092 h 25977"/>
                            <a:gd name="connsiteX11" fmla="*/ 24678 w 34636"/>
                            <a:gd name="connsiteY11" fmla="*/ 11690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24678" y="11690"/>
                              </a:moveTo>
                              <a:cubicBezTo>
                                <a:pt x="22947" y="12555"/>
                                <a:pt x="21215" y="14287"/>
                                <a:pt x="19483" y="15153"/>
                              </a:cubicBezTo>
                              <a:cubicBezTo>
                                <a:pt x="13421" y="19483"/>
                                <a:pt x="6494" y="24678"/>
                                <a:pt x="6494" y="24678"/>
                              </a:cubicBezTo>
                              <a:cubicBezTo>
                                <a:pt x="7360" y="24678"/>
                                <a:pt x="8226" y="24678"/>
                                <a:pt x="9092" y="24678"/>
                              </a:cubicBezTo>
                              <a:cubicBezTo>
                                <a:pt x="9958" y="24678"/>
                                <a:pt x="9958" y="24678"/>
                                <a:pt x="10824" y="23813"/>
                              </a:cubicBezTo>
                              <a:cubicBezTo>
                                <a:pt x="10824" y="23813"/>
                                <a:pt x="10824" y="23813"/>
                                <a:pt x="11690" y="23813"/>
                              </a:cubicBezTo>
                              <a:cubicBezTo>
                                <a:pt x="11690" y="23813"/>
                                <a:pt x="12556" y="23813"/>
                                <a:pt x="12556" y="23813"/>
                              </a:cubicBezTo>
                              <a:cubicBezTo>
                                <a:pt x="13421" y="23813"/>
                                <a:pt x="13421" y="23813"/>
                                <a:pt x="14287" y="23813"/>
                              </a:cubicBezTo>
                              <a:cubicBezTo>
                                <a:pt x="17751" y="22946"/>
                                <a:pt x="20349" y="21214"/>
                                <a:pt x="22947" y="19483"/>
                              </a:cubicBezTo>
                              <a:cubicBezTo>
                                <a:pt x="27276" y="16019"/>
                                <a:pt x="29874" y="10824"/>
                                <a:pt x="35935" y="6494"/>
                              </a:cubicBezTo>
                              <a:cubicBezTo>
                                <a:pt x="35935" y="6494"/>
                                <a:pt x="33337" y="7360"/>
                                <a:pt x="30740" y="9092"/>
                              </a:cubicBezTo>
                              <a:cubicBezTo>
                                <a:pt x="29008" y="9958"/>
                                <a:pt x="26410" y="10824"/>
                                <a:pt x="24678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Freeform 125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FD10770-09E3-46B6-BC93-C2002801A00D}"/>
                          </a:ext>
                        </a:extLst>
                      </wps:cNvPr>
                      <wps:cNvSpPr/>
                      <wps:spPr>
                        <a:xfrm>
                          <a:off x="3867150" y="7839075"/>
                          <a:ext cx="24103" cy="12051"/>
                        </a:xfrm>
                        <a:custGeom>
                          <a:avLst/>
                          <a:gdLst>
                            <a:gd name="connsiteX0" fmla="*/ 7711 w 17318"/>
                            <a:gd name="connsiteY0" fmla="*/ 7360 h 8659"/>
                            <a:gd name="connsiteX1" fmla="*/ 17237 w 17318"/>
                            <a:gd name="connsiteY1" fmla="*/ 6494 h 8659"/>
                            <a:gd name="connsiteX2" fmla="*/ 7711 w 17318"/>
                            <a:gd name="connsiteY2" fmla="*/ 7360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7711" y="7360"/>
                              </a:moveTo>
                              <a:cubicBezTo>
                                <a:pt x="11175" y="7360"/>
                                <a:pt x="12907" y="6494"/>
                                <a:pt x="17237" y="6494"/>
                              </a:cubicBezTo>
                              <a:cubicBezTo>
                                <a:pt x="5980" y="6494"/>
                                <a:pt x="5114" y="6494"/>
                                <a:pt x="7711" y="73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Freeform 126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52DE88E-60AA-44EC-BC0A-6344EA076870}"/>
                          </a:ext>
                        </a:extLst>
                      </wps:cNvPr>
                      <wps:cNvSpPr/>
                      <wps:spPr>
                        <a:xfrm>
                          <a:off x="5000625" y="7810500"/>
                          <a:ext cx="24103" cy="12051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494 h 8659"/>
                            <a:gd name="connsiteX1" fmla="*/ 11690 w 17318"/>
                            <a:gd name="connsiteY1" fmla="*/ 7360 h 8659"/>
                            <a:gd name="connsiteX2" fmla="*/ 6494 w 17318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6494" y="6494"/>
                              </a:moveTo>
                              <a:cubicBezTo>
                                <a:pt x="10824" y="7360"/>
                                <a:pt x="10824" y="7360"/>
                                <a:pt x="11690" y="7360"/>
                              </a:cubicBezTo>
                              <a:cubicBezTo>
                                <a:pt x="16885" y="7360"/>
                                <a:pt x="16885" y="7360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7" name="Freeform 126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E437BD3-2062-4465-BEC5-C4B437DF386D}"/>
                          </a:ext>
                        </a:extLst>
                      </wps:cNvPr>
                      <wps:cNvSpPr/>
                      <wps:spPr>
                        <a:xfrm>
                          <a:off x="5124450" y="7800975"/>
                          <a:ext cx="12052" cy="12051"/>
                        </a:xfrm>
                        <a:custGeom>
                          <a:avLst/>
                          <a:gdLst>
                            <a:gd name="connsiteX0" fmla="*/ 7793 w 8659"/>
                            <a:gd name="connsiteY0" fmla="*/ 9426 h 8659"/>
                            <a:gd name="connsiteX1" fmla="*/ 7793 w 8659"/>
                            <a:gd name="connsiteY1" fmla="*/ 9426 h 8659"/>
                            <a:gd name="connsiteX2" fmla="*/ 7793 w 8659"/>
                            <a:gd name="connsiteY2" fmla="*/ 9426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7793" y="9426"/>
                              </a:moveTo>
                              <a:cubicBezTo>
                                <a:pt x="7793" y="9426"/>
                                <a:pt x="7793" y="9426"/>
                                <a:pt x="7793" y="9426"/>
                              </a:cubicBezTo>
                              <a:cubicBezTo>
                                <a:pt x="6061" y="5096"/>
                                <a:pt x="6061" y="5962"/>
                                <a:pt x="7793" y="94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" name="Freeform 126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0F9A88-6FCE-4C79-AC72-1504BD50D6F9}"/>
                          </a:ext>
                        </a:extLst>
                      </wps:cNvPr>
                      <wps:cNvSpPr/>
                      <wps:spPr>
                        <a:xfrm>
                          <a:off x="4400550" y="7981950"/>
                          <a:ext cx="36155" cy="12051"/>
                        </a:xfrm>
                        <a:custGeom>
                          <a:avLst/>
                          <a:gdLst>
                            <a:gd name="connsiteX0" fmla="*/ 6494 w 25977"/>
                            <a:gd name="connsiteY0" fmla="*/ 9958 h 8659"/>
                            <a:gd name="connsiteX1" fmla="*/ 22081 w 25977"/>
                            <a:gd name="connsiteY1" fmla="*/ 8226 h 8659"/>
                            <a:gd name="connsiteX2" fmla="*/ 26410 w 25977"/>
                            <a:gd name="connsiteY2" fmla="*/ 6494 h 8659"/>
                            <a:gd name="connsiteX3" fmla="*/ 6494 w 25977"/>
                            <a:gd name="connsiteY3" fmla="*/ 9958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977" h="8659">
                              <a:moveTo>
                                <a:pt x="6494" y="9958"/>
                              </a:moveTo>
                              <a:cubicBezTo>
                                <a:pt x="6494" y="9958"/>
                                <a:pt x="12556" y="9092"/>
                                <a:pt x="22081" y="8226"/>
                              </a:cubicBezTo>
                              <a:cubicBezTo>
                                <a:pt x="23813" y="7360"/>
                                <a:pt x="24678" y="7360"/>
                                <a:pt x="26410" y="6494"/>
                              </a:cubicBezTo>
                              <a:cubicBezTo>
                                <a:pt x="12556" y="9092"/>
                                <a:pt x="6494" y="9958"/>
                                <a:pt x="6494" y="99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Freeform 126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28D49E-C2ED-4F03-A9FC-4E25AD0320B3}"/>
                          </a:ext>
                        </a:extLst>
                      </wps:cNvPr>
                      <wps:cNvSpPr/>
                      <wps:spPr>
                        <a:xfrm>
                          <a:off x="5924550" y="7791450"/>
                          <a:ext cx="24103" cy="12051"/>
                        </a:xfrm>
                        <a:custGeom>
                          <a:avLst/>
                          <a:gdLst>
                            <a:gd name="connsiteX0" fmla="*/ 11690 w 17318"/>
                            <a:gd name="connsiteY0" fmla="*/ 6494 h 8659"/>
                            <a:gd name="connsiteX1" fmla="*/ 8226 w 17318"/>
                            <a:gd name="connsiteY1" fmla="*/ 6494 h 8659"/>
                            <a:gd name="connsiteX2" fmla="*/ 6494 w 17318"/>
                            <a:gd name="connsiteY2" fmla="*/ 7361 h 8659"/>
                            <a:gd name="connsiteX3" fmla="*/ 11690 w 17318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1690" y="6494"/>
                              </a:moveTo>
                              <a:cubicBezTo>
                                <a:pt x="10824" y="6494"/>
                                <a:pt x="9092" y="6494"/>
                                <a:pt x="8226" y="6494"/>
                              </a:cubicBezTo>
                              <a:cubicBezTo>
                                <a:pt x="7360" y="6494"/>
                                <a:pt x="7360" y="6494"/>
                                <a:pt x="6494" y="7361"/>
                              </a:cubicBezTo>
                              <a:lnTo>
                                <a:pt x="11690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Freeform 126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AFE92E4-5131-4C52-A75D-399DAA9D0923}"/>
                          </a:ext>
                        </a:extLst>
                      </wps:cNvPr>
                      <wps:cNvSpPr/>
                      <wps:spPr>
                        <a:xfrm>
                          <a:off x="5648325" y="7791450"/>
                          <a:ext cx="385659" cy="60255"/>
                        </a:xfrm>
                        <a:custGeom>
                          <a:avLst/>
                          <a:gdLst>
                            <a:gd name="connsiteX0" fmla="*/ 6494 w 277090"/>
                            <a:gd name="connsiteY0" fmla="*/ 37667 h 43295"/>
                            <a:gd name="connsiteX1" fmla="*/ 48058 w 277090"/>
                            <a:gd name="connsiteY1" fmla="*/ 32472 h 43295"/>
                            <a:gd name="connsiteX2" fmla="*/ 139844 w 277090"/>
                            <a:gd name="connsiteY2" fmla="*/ 21215 h 43295"/>
                            <a:gd name="connsiteX3" fmla="*/ 232497 w 277090"/>
                            <a:gd name="connsiteY3" fmla="*/ 10824 h 43295"/>
                            <a:gd name="connsiteX4" fmla="*/ 274926 w 277090"/>
                            <a:gd name="connsiteY4" fmla="*/ 6494 h 43295"/>
                            <a:gd name="connsiteX5" fmla="*/ 197860 w 277090"/>
                            <a:gd name="connsiteY5" fmla="*/ 11690 h 43295"/>
                            <a:gd name="connsiteX6" fmla="*/ 201324 w 277090"/>
                            <a:gd name="connsiteY6" fmla="*/ 7360 h 43295"/>
                            <a:gd name="connsiteX7" fmla="*/ 104342 w 277090"/>
                            <a:gd name="connsiteY7" fmla="*/ 22946 h 43295"/>
                            <a:gd name="connsiteX8" fmla="*/ 6494 w 277090"/>
                            <a:gd name="connsiteY8" fmla="*/ 37667 h 43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7090" h="43295">
                              <a:moveTo>
                                <a:pt x="6494" y="37667"/>
                              </a:moveTo>
                              <a:cubicBezTo>
                                <a:pt x="6494" y="37667"/>
                                <a:pt x="22947" y="35935"/>
                                <a:pt x="48058" y="32472"/>
                              </a:cubicBezTo>
                              <a:cubicBezTo>
                                <a:pt x="73169" y="29008"/>
                                <a:pt x="106074" y="25544"/>
                                <a:pt x="139844" y="21215"/>
                              </a:cubicBezTo>
                              <a:cubicBezTo>
                                <a:pt x="173615" y="17751"/>
                                <a:pt x="207385" y="13421"/>
                                <a:pt x="232497" y="10824"/>
                              </a:cubicBezTo>
                              <a:cubicBezTo>
                                <a:pt x="257608" y="8226"/>
                                <a:pt x="274926" y="6494"/>
                                <a:pt x="274926" y="6494"/>
                              </a:cubicBezTo>
                              <a:cubicBezTo>
                                <a:pt x="227301" y="10824"/>
                                <a:pt x="205653" y="11690"/>
                                <a:pt x="197860" y="11690"/>
                              </a:cubicBezTo>
                              <a:cubicBezTo>
                                <a:pt x="190067" y="11690"/>
                                <a:pt x="194396" y="9958"/>
                                <a:pt x="201324" y="7360"/>
                              </a:cubicBezTo>
                              <a:cubicBezTo>
                                <a:pt x="201324" y="7360"/>
                                <a:pt x="152833" y="15153"/>
                                <a:pt x="104342" y="22946"/>
                              </a:cubicBezTo>
                              <a:cubicBezTo>
                                <a:pt x="55851" y="30740"/>
                                <a:pt x="6494" y="37667"/>
                                <a:pt x="6494" y="376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Freeform 126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F916657-2050-466D-BE59-A78545916835}"/>
                          </a:ext>
                        </a:extLst>
                      </wps:cNvPr>
                      <wps:cNvSpPr/>
                      <wps:spPr>
                        <a:xfrm>
                          <a:off x="5838825" y="77628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7144 h 8659"/>
                            <a:gd name="connsiteX1" fmla="*/ 9958 w 8659"/>
                            <a:gd name="connsiteY1" fmla="*/ 7144 h 8659"/>
                            <a:gd name="connsiteX2" fmla="*/ 6494 w 8659"/>
                            <a:gd name="connsiteY2" fmla="*/ 714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7144"/>
                              </a:moveTo>
                              <a:cubicBezTo>
                                <a:pt x="8226" y="7144"/>
                                <a:pt x="9958" y="7144"/>
                                <a:pt x="9958" y="7144"/>
                              </a:cubicBezTo>
                              <a:cubicBezTo>
                                <a:pt x="9092" y="6278"/>
                                <a:pt x="8226" y="6278"/>
                                <a:pt x="6494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Freeform 126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7910C9-22EE-4B4F-B3D9-2815478255F0}"/>
                          </a:ext>
                        </a:extLst>
                      </wps:cNvPr>
                      <wps:cNvSpPr/>
                      <wps:spPr>
                        <a:xfrm>
                          <a:off x="4324350" y="8096250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9092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ubicBezTo>
                                <a:pt x="7360" y="6494"/>
                                <a:pt x="8226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Freeform 126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E334AD-663B-478F-A78E-E2AE916F1647}"/>
                          </a:ext>
                        </a:extLst>
                      </wps:cNvPr>
                      <wps:cNvSpPr/>
                      <wps:spPr>
                        <a:xfrm>
                          <a:off x="5848350" y="77724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7360 h 8659"/>
                            <a:gd name="connsiteX1" fmla="*/ 9958 w 8659"/>
                            <a:gd name="connsiteY1" fmla="*/ 6494 h 8659"/>
                            <a:gd name="connsiteX2" fmla="*/ 6494 w 8659"/>
                            <a:gd name="connsiteY2" fmla="*/ 7360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7360"/>
                              </a:moveTo>
                              <a:cubicBezTo>
                                <a:pt x="8226" y="7360"/>
                                <a:pt x="9092" y="6494"/>
                                <a:pt x="9958" y="6494"/>
                              </a:cubicBezTo>
                              <a:cubicBezTo>
                                <a:pt x="9092" y="7360"/>
                                <a:pt x="7360" y="7360"/>
                                <a:pt x="6494" y="73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Freeform 126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9659B1-3941-4718-9BFF-D1FE591E563C}"/>
                          </a:ext>
                        </a:extLst>
                      </wps:cNvPr>
                      <wps:cNvSpPr/>
                      <wps:spPr>
                        <a:xfrm>
                          <a:off x="3876675" y="7858125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6494 w 8659"/>
                            <a:gd name="connsiteY1" fmla="*/ 7360 h 8659"/>
                            <a:gd name="connsiteX2" fmla="*/ 9092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7360" y="6494"/>
                                <a:pt x="6494" y="7360"/>
                                <a:pt x="6494" y="7360"/>
                              </a:cubicBezTo>
                              <a:cubicBezTo>
                                <a:pt x="7360" y="6494"/>
                                <a:pt x="8226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" name="Freeform 126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3181142-4186-4487-A839-862D6CD2CBB4}"/>
                          </a:ext>
                        </a:extLst>
                      </wps:cNvPr>
                      <wps:cNvSpPr/>
                      <wps:spPr>
                        <a:xfrm>
                          <a:off x="5238750" y="79057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" name="Freeform 127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7B51F32-7989-407E-8499-5F15342D21E9}"/>
                          </a:ext>
                        </a:extLst>
                      </wps:cNvPr>
                      <wps:cNvSpPr/>
                      <wps:spPr>
                        <a:xfrm>
                          <a:off x="5229225" y="7905750"/>
                          <a:ext cx="24103" cy="12051"/>
                        </a:xfrm>
                        <a:custGeom>
                          <a:avLst/>
                          <a:gdLst>
                            <a:gd name="connsiteX0" fmla="*/ 8226 w 17318"/>
                            <a:gd name="connsiteY0" fmla="*/ 6494 h 8659"/>
                            <a:gd name="connsiteX1" fmla="*/ 7360 w 17318"/>
                            <a:gd name="connsiteY1" fmla="*/ 6494 h 8659"/>
                            <a:gd name="connsiteX2" fmla="*/ 6494 w 17318"/>
                            <a:gd name="connsiteY2" fmla="*/ 6494 h 8659"/>
                            <a:gd name="connsiteX3" fmla="*/ 7360 w 17318"/>
                            <a:gd name="connsiteY3" fmla="*/ 6494 h 8659"/>
                            <a:gd name="connsiteX4" fmla="*/ 14287 w 17318"/>
                            <a:gd name="connsiteY4" fmla="*/ 8226 h 8659"/>
                            <a:gd name="connsiteX5" fmla="*/ 15153 w 17318"/>
                            <a:gd name="connsiteY5" fmla="*/ 8226 h 8659"/>
                            <a:gd name="connsiteX6" fmla="*/ 15153 w 17318"/>
                            <a:gd name="connsiteY6" fmla="*/ 8226 h 8659"/>
                            <a:gd name="connsiteX7" fmla="*/ 8226 w 17318"/>
                            <a:gd name="connsiteY7" fmla="*/ 6494 h 8659"/>
                            <a:gd name="connsiteX8" fmla="*/ 8226 w 17318"/>
                            <a:gd name="connsiteY8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8226" y="6494"/>
                              </a:moveTo>
                              <a:cubicBezTo>
                                <a:pt x="8226" y="6494"/>
                                <a:pt x="8226" y="6494"/>
                                <a:pt x="7360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7360" y="6494"/>
                                <a:pt x="7360" y="6494"/>
                              </a:cubicBezTo>
                              <a:cubicBezTo>
                                <a:pt x="9092" y="6494"/>
                                <a:pt x="11690" y="7361"/>
                                <a:pt x="14287" y="8226"/>
                              </a:cubicBezTo>
                              <a:cubicBezTo>
                                <a:pt x="14287" y="8226"/>
                                <a:pt x="14287" y="8226"/>
                                <a:pt x="15153" y="8226"/>
                              </a:cubicBezTo>
                              <a:cubicBezTo>
                                <a:pt x="15153" y="8226"/>
                                <a:pt x="15153" y="8226"/>
                                <a:pt x="15153" y="8226"/>
                              </a:cubicBezTo>
                              <a:cubicBezTo>
                                <a:pt x="13421" y="7361"/>
                                <a:pt x="10824" y="7361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Freeform 127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6E0A64-D37D-4480-8AB2-3FD5A156392A}"/>
                          </a:ext>
                        </a:extLst>
                      </wps:cNvPr>
                      <wps:cNvSpPr/>
                      <wps:spPr>
                        <a:xfrm>
                          <a:off x="5095875" y="7896225"/>
                          <a:ext cx="12052" cy="12051"/>
                        </a:xfrm>
                        <a:custGeom>
                          <a:avLst/>
                          <a:gdLst>
                            <a:gd name="connsiteX0" fmla="*/ 6879 w 8659"/>
                            <a:gd name="connsiteY0" fmla="*/ 6494 h 8659"/>
                            <a:gd name="connsiteX1" fmla="*/ 6879 w 8659"/>
                            <a:gd name="connsiteY1" fmla="*/ 6494 h 8659"/>
                            <a:gd name="connsiteX2" fmla="*/ 6879 w 8659"/>
                            <a:gd name="connsiteY2" fmla="*/ 6494 h 8659"/>
                            <a:gd name="connsiteX3" fmla="*/ 6879 w 8659"/>
                            <a:gd name="connsiteY3" fmla="*/ 6494 h 8659"/>
                            <a:gd name="connsiteX4" fmla="*/ 6879 w 8659"/>
                            <a:gd name="connsiteY4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879" y="6494"/>
                              </a:moveTo>
                              <a:cubicBezTo>
                                <a:pt x="6879" y="6494"/>
                                <a:pt x="6879" y="6494"/>
                                <a:pt x="6879" y="6494"/>
                              </a:cubicBezTo>
                              <a:lnTo>
                                <a:pt x="6879" y="6494"/>
                              </a:lnTo>
                              <a:cubicBezTo>
                                <a:pt x="6013" y="6494"/>
                                <a:pt x="6879" y="6494"/>
                                <a:pt x="6879" y="6494"/>
                              </a:cubicBezTo>
                              <a:cubicBezTo>
                                <a:pt x="6879" y="6494"/>
                                <a:pt x="6879" y="6494"/>
                                <a:pt x="6879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Freeform 127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CA768C-7D5E-4043-9ACC-F9D92E8A7E4B}"/>
                          </a:ext>
                        </a:extLst>
                      </wps:cNvPr>
                      <wps:cNvSpPr/>
                      <wps:spPr>
                        <a:xfrm>
                          <a:off x="5153025" y="78771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7360" y="6494"/>
                                <a:pt x="6494" y="6494"/>
                              </a:cubicBezTo>
                              <a:cubicBezTo>
                                <a:pt x="7360" y="6494"/>
                                <a:pt x="7360" y="6494"/>
                                <a:pt x="6494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Freeform 127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EA2F044-EB72-4694-974D-0096A1C946E2}"/>
                          </a:ext>
                        </a:extLst>
                      </wps:cNvPr>
                      <wps:cNvSpPr/>
                      <wps:spPr>
                        <a:xfrm>
                          <a:off x="5391150" y="80581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  <a:gd name="connsiteX6" fmla="*/ 6494 w 8659"/>
                            <a:gd name="connsiteY6" fmla="*/ 6494 h 8659"/>
                            <a:gd name="connsiteX7" fmla="*/ 6494 w 8659"/>
                            <a:gd name="connsiteY7" fmla="*/ 6494 h 8659"/>
                            <a:gd name="connsiteX8" fmla="*/ 6494 w 8659"/>
                            <a:gd name="connsiteY8" fmla="*/ 6494 h 8659"/>
                            <a:gd name="connsiteX9" fmla="*/ 7360 w 8659"/>
                            <a:gd name="connsiteY9" fmla="*/ 6494 h 8659"/>
                            <a:gd name="connsiteX10" fmla="*/ 7360 w 8659"/>
                            <a:gd name="connsiteY10" fmla="*/ 6494 h 8659"/>
                            <a:gd name="connsiteX11" fmla="*/ 6494 w 8659"/>
                            <a:gd name="connsiteY11" fmla="*/ 6494 h 8659"/>
                            <a:gd name="connsiteX12" fmla="*/ 6494 w 8659"/>
                            <a:gd name="connsiteY1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7360" y="6494"/>
                                <a:pt x="6494" y="6494"/>
                              </a:cubicBezTo>
                              <a:cubicBezTo>
                                <a:pt x="7360" y="6494"/>
                                <a:pt x="7360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ubicBezTo>
                                <a:pt x="7360" y="6494"/>
                                <a:pt x="7360" y="6494"/>
                                <a:pt x="7360" y="6494"/>
                              </a:cubicBezTo>
                              <a:lnTo>
                                <a:pt x="7360" y="6494"/>
                              </a:ln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" name="Freeform 127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16FAB84-3437-45B1-A319-058294F2F4AF}"/>
                          </a:ext>
                        </a:extLst>
                      </wps:cNvPr>
                      <wps:cNvSpPr/>
                      <wps:spPr>
                        <a:xfrm>
                          <a:off x="5543550" y="82105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9958 w 8659"/>
                            <a:gd name="connsiteY1" fmla="*/ 7360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7360" y="6494"/>
                                <a:pt x="9092" y="7360"/>
                                <a:pt x="9958" y="7360"/>
                              </a:cubicBezTo>
                              <a:cubicBezTo>
                                <a:pt x="10824" y="7360"/>
                                <a:pt x="9092" y="7360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" name="Freeform 127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412843-7309-4CB4-9F21-2D842FDDE9DD}"/>
                          </a:ext>
                        </a:extLst>
                      </wps:cNvPr>
                      <wps:cNvSpPr/>
                      <wps:spPr>
                        <a:xfrm>
                          <a:off x="5553075" y="8210550"/>
                          <a:ext cx="12052" cy="12051"/>
                        </a:xfrm>
                        <a:custGeom>
                          <a:avLst/>
                          <a:gdLst>
                            <a:gd name="connsiteX0" fmla="*/ 6879 w 8659"/>
                            <a:gd name="connsiteY0" fmla="*/ 6494 h 8659"/>
                            <a:gd name="connsiteX1" fmla="*/ 6879 w 8659"/>
                            <a:gd name="connsiteY1" fmla="*/ 6494 h 8659"/>
                            <a:gd name="connsiteX2" fmla="*/ 6879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879" y="6494"/>
                              </a:moveTo>
                              <a:lnTo>
                                <a:pt x="6879" y="6494"/>
                              </a:lnTo>
                              <a:cubicBezTo>
                                <a:pt x="6013" y="6494"/>
                                <a:pt x="6879" y="6494"/>
                                <a:pt x="6879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Freeform 127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5497AAF-0D00-4790-9AB9-8C4D41454588}"/>
                          </a:ext>
                        </a:extLst>
                      </wps:cNvPr>
                      <wps:cNvSpPr/>
                      <wps:spPr>
                        <a:xfrm>
                          <a:off x="5705475" y="83629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8226 w 8659"/>
                            <a:gd name="connsiteY2" fmla="*/ 6494 h 8659"/>
                            <a:gd name="connsiteX3" fmla="*/ 8226 w 8659"/>
                            <a:gd name="connsiteY3" fmla="*/ 6494 h 8659"/>
                            <a:gd name="connsiteX4" fmla="*/ 8226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cubicBezTo>
                                <a:pt x="7360" y="6494"/>
                                <a:pt x="7360" y="6494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ubicBezTo>
                                <a:pt x="7360" y="6494"/>
                                <a:pt x="7360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" name="Freeform 127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6E2E44B-A2F5-45A9-A9F3-A39026F5DDB4}"/>
                          </a:ext>
                        </a:extLst>
                      </wps:cNvPr>
                      <wps:cNvSpPr/>
                      <wps:spPr>
                        <a:xfrm>
                          <a:off x="5848350" y="85153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7360 w 8659"/>
                            <a:gd name="connsiteY3" fmla="*/ 6494 h 8659"/>
                            <a:gd name="connsiteX4" fmla="*/ 7360 w 8659"/>
                            <a:gd name="connsiteY4" fmla="*/ 6494 h 8659"/>
                            <a:gd name="connsiteX5" fmla="*/ 7360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7360" y="6494"/>
                              </a:lnTo>
                              <a:lnTo>
                                <a:pt x="7360" y="6494"/>
                              </a:lnTo>
                              <a:lnTo>
                                <a:pt x="7360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" name="Freeform 127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E937A5F-3726-4A44-B963-3202744DBCBE}"/>
                          </a:ext>
                        </a:extLst>
                      </wps:cNvPr>
                      <wps:cNvSpPr/>
                      <wps:spPr>
                        <a:xfrm>
                          <a:off x="5391150" y="8115300"/>
                          <a:ext cx="12052" cy="12051"/>
                        </a:xfrm>
                        <a:custGeom>
                          <a:avLst/>
                          <a:gdLst>
                            <a:gd name="connsiteX0" fmla="*/ 9958 w 8659"/>
                            <a:gd name="connsiteY0" fmla="*/ 6494 h 8659"/>
                            <a:gd name="connsiteX1" fmla="*/ 6494 w 8659"/>
                            <a:gd name="connsiteY1" fmla="*/ 7360 h 8659"/>
                            <a:gd name="connsiteX2" fmla="*/ 9958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958" y="6494"/>
                              </a:moveTo>
                              <a:cubicBezTo>
                                <a:pt x="8226" y="6494"/>
                                <a:pt x="6494" y="7360"/>
                                <a:pt x="6494" y="7360"/>
                              </a:cubicBezTo>
                              <a:cubicBezTo>
                                <a:pt x="8226" y="7360"/>
                                <a:pt x="9958" y="7360"/>
                                <a:pt x="9958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" name="Freeform 127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24928A-157D-49D6-8C70-3EE1813B7546}"/>
                          </a:ext>
                        </a:extLst>
                      </wps:cNvPr>
                      <wps:cNvSpPr/>
                      <wps:spPr>
                        <a:xfrm>
                          <a:off x="4943475" y="7800975"/>
                          <a:ext cx="72312" cy="24102"/>
                        </a:xfrm>
                        <a:custGeom>
                          <a:avLst/>
                          <a:gdLst>
                            <a:gd name="connsiteX0" fmla="*/ 48924 w 51954"/>
                            <a:gd name="connsiteY0" fmla="*/ 10824 h 17318"/>
                            <a:gd name="connsiteX1" fmla="*/ 32472 w 51954"/>
                            <a:gd name="connsiteY1" fmla="*/ 9092 h 17318"/>
                            <a:gd name="connsiteX2" fmla="*/ 6494 w 51954"/>
                            <a:gd name="connsiteY2" fmla="*/ 6494 h 17318"/>
                            <a:gd name="connsiteX3" fmla="*/ 48924 w 51954"/>
                            <a:gd name="connsiteY3" fmla="*/ 10824 h 17318"/>
                            <a:gd name="connsiteX4" fmla="*/ 48924 w 51954"/>
                            <a:gd name="connsiteY4" fmla="*/ 1082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954" h="17318">
                              <a:moveTo>
                                <a:pt x="48924" y="10824"/>
                              </a:moveTo>
                              <a:cubicBezTo>
                                <a:pt x="46326" y="10824"/>
                                <a:pt x="40265" y="9958"/>
                                <a:pt x="32472" y="9092"/>
                              </a:cubicBezTo>
                              <a:cubicBezTo>
                                <a:pt x="25544" y="8226"/>
                                <a:pt x="16019" y="7360"/>
                                <a:pt x="6494" y="6494"/>
                              </a:cubicBezTo>
                              <a:cubicBezTo>
                                <a:pt x="15153" y="8226"/>
                                <a:pt x="28142" y="9092"/>
                                <a:pt x="48924" y="10824"/>
                              </a:cubicBezTo>
                              <a:cubicBezTo>
                                <a:pt x="48058" y="10824"/>
                                <a:pt x="48924" y="10824"/>
                                <a:pt x="48924" y="108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" name="Freeform 128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409C3BB-54AA-43E1-B727-0F3246CB6115}"/>
                          </a:ext>
                        </a:extLst>
                      </wps:cNvPr>
                      <wps:cNvSpPr/>
                      <wps:spPr>
                        <a:xfrm>
                          <a:off x="3838575" y="7648575"/>
                          <a:ext cx="2265745" cy="578456"/>
                        </a:xfrm>
                        <a:custGeom>
                          <a:avLst/>
                          <a:gdLst>
                            <a:gd name="connsiteX0" fmla="*/ 1406780 w 1627909"/>
                            <a:gd name="connsiteY0" fmla="*/ 191799 h 415636"/>
                            <a:gd name="connsiteX1" fmla="*/ 1309798 w 1627909"/>
                            <a:gd name="connsiteY1" fmla="*/ 186603 h 415636"/>
                            <a:gd name="connsiteX2" fmla="*/ 1272564 w 1627909"/>
                            <a:gd name="connsiteY2" fmla="*/ 184872 h 415636"/>
                            <a:gd name="connsiteX3" fmla="*/ 1245721 w 1627909"/>
                            <a:gd name="connsiteY3" fmla="*/ 183140 h 415636"/>
                            <a:gd name="connsiteX4" fmla="*/ 1374741 w 1627909"/>
                            <a:gd name="connsiteY4" fmla="*/ 182274 h 415636"/>
                            <a:gd name="connsiteX5" fmla="*/ 1516750 w 1627909"/>
                            <a:gd name="connsiteY5" fmla="*/ 179676 h 415636"/>
                            <a:gd name="connsiteX6" fmla="*/ 1474321 w 1627909"/>
                            <a:gd name="connsiteY6" fmla="*/ 183140 h 415636"/>
                            <a:gd name="connsiteX7" fmla="*/ 1495103 w 1627909"/>
                            <a:gd name="connsiteY7" fmla="*/ 186603 h 415636"/>
                            <a:gd name="connsiteX8" fmla="*/ 1533202 w 1627909"/>
                            <a:gd name="connsiteY8" fmla="*/ 190933 h 415636"/>
                            <a:gd name="connsiteX9" fmla="*/ 1544459 w 1627909"/>
                            <a:gd name="connsiteY9" fmla="*/ 193531 h 415636"/>
                            <a:gd name="connsiteX10" fmla="*/ 1542728 w 1627909"/>
                            <a:gd name="connsiteY10" fmla="*/ 196129 h 415636"/>
                            <a:gd name="connsiteX11" fmla="*/ 1584291 w 1627909"/>
                            <a:gd name="connsiteY11" fmla="*/ 193531 h 415636"/>
                            <a:gd name="connsiteX12" fmla="*/ 1629318 w 1627909"/>
                            <a:gd name="connsiteY12" fmla="*/ 195262 h 415636"/>
                            <a:gd name="connsiteX13" fmla="*/ 1624989 w 1627909"/>
                            <a:gd name="connsiteY13" fmla="*/ 194397 h 415636"/>
                            <a:gd name="connsiteX14" fmla="*/ 1612866 w 1627909"/>
                            <a:gd name="connsiteY14" fmla="*/ 192665 h 415636"/>
                            <a:gd name="connsiteX15" fmla="*/ 1575632 w 1627909"/>
                            <a:gd name="connsiteY15" fmla="*/ 187470 h 415636"/>
                            <a:gd name="connsiteX16" fmla="*/ 1537532 w 1627909"/>
                            <a:gd name="connsiteY16" fmla="*/ 183140 h 415636"/>
                            <a:gd name="connsiteX17" fmla="*/ 1520214 w 1627909"/>
                            <a:gd name="connsiteY17" fmla="*/ 181408 h 415636"/>
                            <a:gd name="connsiteX18" fmla="*/ 1594682 w 1627909"/>
                            <a:gd name="connsiteY18" fmla="*/ 178810 h 415636"/>
                            <a:gd name="connsiteX19" fmla="*/ 1626721 w 1627909"/>
                            <a:gd name="connsiteY19" fmla="*/ 173615 h 415636"/>
                            <a:gd name="connsiteX20" fmla="*/ 1528873 w 1627909"/>
                            <a:gd name="connsiteY20" fmla="*/ 175347 h 415636"/>
                            <a:gd name="connsiteX21" fmla="*/ 1488175 w 1627909"/>
                            <a:gd name="connsiteY21" fmla="*/ 172749 h 415636"/>
                            <a:gd name="connsiteX22" fmla="*/ 1469991 w 1627909"/>
                            <a:gd name="connsiteY22" fmla="*/ 168419 h 415636"/>
                            <a:gd name="connsiteX23" fmla="*/ 1441416 w 1627909"/>
                            <a:gd name="connsiteY23" fmla="*/ 165822 h 415636"/>
                            <a:gd name="connsiteX24" fmla="*/ 1524543 w 1627909"/>
                            <a:gd name="connsiteY24" fmla="*/ 163224 h 415636"/>
                            <a:gd name="connsiteX25" fmla="*/ 1549655 w 1627909"/>
                            <a:gd name="connsiteY25" fmla="*/ 164090 h 415636"/>
                            <a:gd name="connsiteX26" fmla="*/ 1553984 w 1627909"/>
                            <a:gd name="connsiteY26" fmla="*/ 167554 h 415636"/>
                            <a:gd name="connsiteX27" fmla="*/ 1577364 w 1627909"/>
                            <a:gd name="connsiteY27" fmla="*/ 162358 h 415636"/>
                            <a:gd name="connsiteX28" fmla="*/ 1508091 w 1627909"/>
                            <a:gd name="connsiteY28" fmla="*/ 162358 h 415636"/>
                            <a:gd name="connsiteX29" fmla="*/ 1435355 w 1627909"/>
                            <a:gd name="connsiteY29" fmla="*/ 163224 h 415636"/>
                            <a:gd name="connsiteX30" fmla="*/ 1446612 w 1627909"/>
                            <a:gd name="connsiteY30" fmla="*/ 158895 h 415636"/>
                            <a:gd name="connsiteX31" fmla="*/ 1471723 w 1627909"/>
                            <a:gd name="connsiteY31" fmla="*/ 159760 h 415636"/>
                            <a:gd name="connsiteX32" fmla="*/ 1447477 w 1627909"/>
                            <a:gd name="connsiteY32" fmla="*/ 155431 h 415636"/>
                            <a:gd name="connsiteX33" fmla="*/ 1469125 w 1627909"/>
                            <a:gd name="connsiteY33" fmla="*/ 151967 h 415636"/>
                            <a:gd name="connsiteX34" fmla="*/ 1504628 w 1627909"/>
                            <a:gd name="connsiteY34" fmla="*/ 149369 h 415636"/>
                            <a:gd name="connsiteX35" fmla="*/ 1507225 w 1627909"/>
                            <a:gd name="connsiteY35" fmla="*/ 150236 h 415636"/>
                            <a:gd name="connsiteX36" fmla="*/ 1508957 w 1627909"/>
                            <a:gd name="connsiteY36" fmla="*/ 145906 h 415636"/>
                            <a:gd name="connsiteX37" fmla="*/ 1504628 w 1627909"/>
                            <a:gd name="connsiteY37" fmla="*/ 141576 h 415636"/>
                            <a:gd name="connsiteX38" fmla="*/ 1475186 w 1627909"/>
                            <a:gd name="connsiteY38" fmla="*/ 134649 h 415636"/>
                            <a:gd name="connsiteX39" fmla="*/ 1417171 w 1627909"/>
                            <a:gd name="connsiteY39" fmla="*/ 132917 h 415636"/>
                            <a:gd name="connsiteX40" fmla="*/ 1327982 w 1627909"/>
                            <a:gd name="connsiteY40" fmla="*/ 139845 h 415636"/>
                            <a:gd name="connsiteX41" fmla="*/ 1423232 w 1627909"/>
                            <a:gd name="connsiteY41" fmla="*/ 128588 h 415636"/>
                            <a:gd name="connsiteX42" fmla="*/ 1528007 w 1627909"/>
                            <a:gd name="connsiteY42" fmla="*/ 117331 h 415636"/>
                            <a:gd name="connsiteX43" fmla="*/ 1506359 w 1627909"/>
                            <a:gd name="connsiteY43" fmla="*/ 119063 h 415636"/>
                            <a:gd name="connsiteX44" fmla="*/ 1450075 w 1627909"/>
                            <a:gd name="connsiteY44" fmla="*/ 124258 h 415636"/>
                            <a:gd name="connsiteX45" fmla="*/ 1282089 w 1627909"/>
                            <a:gd name="connsiteY45" fmla="*/ 141576 h 415636"/>
                            <a:gd name="connsiteX46" fmla="*/ 1194632 w 1627909"/>
                            <a:gd name="connsiteY46" fmla="*/ 151967 h 415636"/>
                            <a:gd name="connsiteX47" fmla="*/ 1120164 w 1627909"/>
                            <a:gd name="connsiteY47" fmla="*/ 161492 h 415636"/>
                            <a:gd name="connsiteX48" fmla="*/ 1068209 w 1627909"/>
                            <a:gd name="connsiteY48" fmla="*/ 168419 h 415636"/>
                            <a:gd name="connsiteX49" fmla="*/ 1048293 w 1627909"/>
                            <a:gd name="connsiteY49" fmla="*/ 171017 h 415636"/>
                            <a:gd name="connsiteX50" fmla="*/ 1157398 w 1627909"/>
                            <a:gd name="connsiteY50" fmla="*/ 154565 h 415636"/>
                            <a:gd name="connsiteX51" fmla="*/ 1290748 w 1627909"/>
                            <a:gd name="connsiteY51" fmla="*/ 133783 h 415636"/>
                            <a:gd name="connsiteX52" fmla="*/ 1416305 w 1627909"/>
                            <a:gd name="connsiteY52" fmla="*/ 114733 h 415636"/>
                            <a:gd name="connsiteX53" fmla="*/ 1505493 w 1627909"/>
                            <a:gd name="connsiteY53" fmla="*/ 105208 h 415636"/>
                            <a:gd name="connsiteX54" fmla="*/ 1515884 w 1627909"/>
                            <a:gd name="connsiteY54" fmla="*/ 99147 h 415636"/>
                            <a:gd name="connsiteX55" fmla="*/ 1478650 w 1627909"/>
                            <a:gd name="connsiteY55" fmla="*/ 98281 h 415636"/>
                            <a:gd name="connsiteX56" fmla="*/ 1395523 w 1627909"/>
                            <a:gd name="connsiteY56" fmla="*/ 114733 h 415636"/>
                            <a:gd name="connsiteX57" fmla="*/ 1310664 w 1627909"/>
                            <a:gd name="connsiteY57" fmla="*/ 127722 h 415636"/>
                            <a:gd name="connsiteX58" fmla="*/ 1369546 w 1627909"/>
                            <a:gd name="connsiteY58" fmla="*/ 114733 h 415636"/>
                            <a:gd name="connsiteX59" fmla="*/ 1393791 w 1627909"/>
                            <a:gd name="connsiteY59" fmla="*/ 108671 h 415636"/>
                            <a:gd name="connsiteX60" fmla="*/ 1413707 w 1627909"/>
                            <a:gd name="connsiteY60" fmla="*/ 102611 h 415636"/>
                            <a:gd name="connsiteX61" fmla="*/ 1452673 w 1627909"/>
                            <a:gd name="connsiteY61" fmla="*/ 91353 h 415636"/>
                            <a:gd name="connsiteX62" fmla="*/ 1353959 w 1627909"/>
                            <a:gd name="connsiteY62" fmla="*/ 109538 h 415636"/>
                            <a:gd name="connsiteX63" fmla="*/ 1292480 w 1627909"/>
                            <a:gd name="connsiteY63" fmla="*/ 119929 h 415636"/>
                            <a:gd name="connsiteX64" fmla="*/ 1264771 w 1627909"/>
                            <a:gd name="connsiteY64" fmla="*/ 123392 h 415636"/>
                            <a:gd name="connsiteX65" fmla="*/ 1357423 w 1627909"/>
                            <a:gd name="connsiteY65" fmla="*/ 105208 h 415636"/>
                            <a:gd name="connsiteX66" fmla="*/ 1443148 w 1627909"/>
                            <a:gd name="connsiteY66" fmla="*/ 88756 h 415636"/>
                            <a:gd name="connsiteX67" fmla="*/ 1417171 w 1627909"/>
                            <a:gd name="connsiteY67" fmla="*/ 92220 h 415636"/>
                            <a:gd name="connsiteX68" fmla="*/ 1354825 w 1627909"/>
                            <a:gd name="connsiteY68" fmla="*/ 100879 h 415636"/>
                            <a:gd name="connsiteX69" fmla="*/ 1294211 w 1627909"/>
                            <a:gd name="connsiteY69" fmla="*/ 110403 h 415636"/>
                            <a:gd name="connsiteX70" fmla="*/ 1275162 w 1627909"/>
                            <a:gd name="connsiteY70" fmla="*/ 113867 h 415636"/>
                            <a:gd name="connsiteX71" fmla="*/ 1349630 w 1627909"/>
                            <a:gd name="connsiteY71" fmla="*/ 98281 h 415636"/>
                            <a:gd name="connsiteX72" fmla="*/ 1435355 w 1627909"/>
                            <a:gd name="connsiteY72" fmla="*/ 75767 h 415636"/>
                            <a:gd name="connsiteX73" fmla="*/ 1411975 w 1627909"/>
                            <a:gd name="connsiteY73" fmla="*/ 75767 h 415636"/>
                            <a:gd name="connsiteX74" fmla="*/ 1404182 w 1627909"/>
                            <a:gd name="connsiteY74" fmla="*/ 72304 h 415636"/>
                            <a:gd name="connsiteX75" fmla="*/ 1392059 w 1627909"/>
                            <a:gd name="connsiteY75" fmla="*/ 71438 h 415636"/>
                            <a:gd name="connsiteX76" fmla="*/ 1381668 w 1627909"/>
                            <a:gd name="connsiteY76" fmla="*/ 76633 h 415636"/>
                            <a:gd name="connsiteX77" fmla="*/ 1370412 w 1627909"/>
                            <a:gd name="connsiteY77" fmla="*/ 81829 h 415636"/>
                            <a:gd name="connsiteX78" fmla="*/ 1358289 w 1627909"/>
                            <a:gd name="connsiteY78" fmla="*/ 80097 h 415636"/>
                            <a:gd name="connsiteX79" fmla="*/ 1331446 w 1627909"/>
                            <a:gd name="connsiteY79" fmla="*/ 83560 h 415636"/>
                            <a:gd name="connsiteX80" fmla="*/ 1253514 w 1627909"/>
                            <a:gd name="connsiteY80" fmla="*/ 99147 h 415636"/>
                            <a:gd name="connsiteX81" fmla="*/ 1177314 w 1627909"/>
                            <a:gd name="connsiteY81" fmla="*/ 116465 h 415636"/>
                            <a:gd name="connsiteX82" fmla="*/ 1139214 w 1627909"/>
                            <a:gd name="connsiteY82" fmla="*/ 122526 h 415636"/>
                            <a:gd name="connsiteX83" fmla="*/ 1177314 w 1627909"/>
                            <a:gd name="connsiteY83" fmla="*/ 111270 h 415636"/>
                            <a:gd name="connsiteX84" fmla="*/ 1233598 w 1627909"/>
                            <a:gd name="connsiteY84" fmla="*/ 93951 h 415636"/>
                            <a:gd name="connsiteX85" fmla="*/ 1284686 w 1627909"/>
                            <a:gd name="connsiteY85" fmla="*/ 76633 h 415636"/>
                            <a:gd name="connsiteX86" fmla="*/ 1306334 w 1627909"/>
                            <a:gd name="connsiteY86" fmla="*/ 65376 h 415636"/>
                            <a:gd name="connsiteX87" fmla="*/ 1224939 w 1627909"/>
                            <a:gd name="connsiteY87" fmla="*/ 88756 h 415636"/>
                            <a:gd name="connsiteX88" fmla="*/ 1114102 w 1627909"/>
                            <a:gd name="connsiteY88" fmla="*/ 123392 h 415636"/>
                            <a:gd name="connsiteX89" fmla="*/ 1014523 w 1627909"/>
                            <a:gd name="connsiteY89" fmla="*/ 158028 h 415636"/>
                            <a:gd name="connsiteX90" fmla="*/ 979021 w 1627909"/>
                            <a:gd name="connsiteY90" fmla="*/ 171883 h 415636"/>
                            <a:gd name="connsiteX91" fmla="*/ 970361 w 1627909"/>
                            <a:gd name="connsiteY91" fmla="*/ 175347 h 415636"/>
                            <a:gd name="connsiteX92" fmla="*/ 970361 w 1627909"/>
                            <a:gd name="connsiteY92" fmla="*/ 175347 h 415636"/>
                            <a:gd name="connsiteX93" fmla="*/ 971227 w 1627909"/>
                            <a:gd name="connsiteY93" fmla="*/ 174481 h 415636"/>
                            <a:gd name="connsiteX94" fmla="*/ 985082 w 1627909"/>
                            <a:gd name="connsiteY94" fmla="*/ 167554 h 415636"/>
                            <a:gd name="connsiteX95" fmla="*/ 969496 w 1627909"/>
                            <a:gd name="connsiteY95" fmla="*/ 174481 h 415636"/>
                            <a:gd name="connsiteX96" fmla="*/ 969496 w 1627909"/>
                            <a:gd name="connsiteY96" fmla="*/ 174481 h 415636"/>
                            <a:gd name="connsiteX97" fmla="*/ 969496 w 1627909"/>
                            <a:gd name="connsiteY97" fmla="*/ 174481 h 415636"/>
                            <a:gd name="connsiteX98" fmla="*/ 982484 w 1627909"/>
                            <a:gd name="connsiteY98" fmla="*/ 167554 h 415636"/>
                            <a:gd name="connsiteX99" fmla="*/ 1018852 w 1627909"/>
                            <a:gd name="connsiteY99" fmla="*/ 150236 h 415636"/>
                            <a:gd name="connsiteX100" fmla="*/ 1062148 w 1627909"/>
                            <a:gd name="connsiteY100" fmla="*/ 132051 h 415636"/>
                            <a:gd name="connsiteX101" fmla="*/ 1110639 w 1627909"/>
                            <a:gd name="connsiteY101" fmla="*/ 113867 h 415636"/>
                            <a:gd name="connsiteX102" fmla="*/ 1161727 w 1627909"/>
                            <a:gd name="connsiteY102" fmla="*/ 95683 h 415636"/>
                            <a:gd name="connsiteX103" fmla="*/ 1213682 w 1627909"/>
                            <a:gd name="connsiteY103" fmla="*/ 80097 h 415636"/>
                            <a:gd name="connsiteX104" fmla="*/ 1303737 w 1627909"/>
                            <a:gd name="connsiteY104" fmla="*/ 56717 h 415636"/>
                            <a:gd name="connsiteX105" fmla="*/ 1322787 w 1627909"/>
                            <a:gd name="connsiteY105" fmla="*/ 44595 h 415636"/>
                            <a:gd name="connsiteX106" fmla="*/ 1312396 w 1627909"/>
                            <a:gd name="connsiteY106" fmla="*/ 39399 h 415636"/>
                            <a:gd name="connsiteX107" fmla="*/ 1350496 w 1627909"/>
                            <a:gd name="connsiteY107" fmla="*/ 26410 h 415636"/>
                            <a:gd name="connsiteX108" fmla="*/ 1381668 w 1627909"/>
                            <a:gd name="connsiteY108" fmla="*/ 23813 h 415636"/>
                            <a:gd name="connsiteX109" fmla="*/ 1359155 w 1627909"/>
                            <a:gd name="connsiteY109" fmla="*/ 15153 h 415636"/>
                            <a:gd name="connsiteX110" fmla="*/ 1334043 w 1627909"/>
                            <a:gd name="connsiteY110" fmla="*/ 6494 h 415636"/>
                            <a:gd name="connsiteX111" fmla="*/ 1293346 w 1627909"/>
                            <a:gd name="connsiteY111" fmla="*/ 21215 h 415636"/>
                            <a:gd name="connsiteX112" fmla="*/ 1255246 w 1627909"/>
                            <a:gd name="connsiteY112" fmla="*/ 29874 h 415636"/>
                            <a:gd name="connsiteX113" fmla="*/ 1237927 w 1627909"/>
                            <a:gd name="connsiteY113" fmla="*/ 33338 h 415636"/>
                            <a:gd name="connsiteX114" fmla="*/ 1233598 w 1627909"/>
                            <a:gd name="connsiteY114" fmla="*/ 34204 h 415636"/>
                            <a:gd name="connsiteX115" fmla="*/ 1233598 w 1627909"/>
                            <a:gd name="connsiteY115" fmla="*/ 34204 h 415636"/>
                            <a:gd name="connsiteX116" fmla="*/ 1233598 w 1627909"/>
                            <a:gd name="connsiteY116" fmla="*/ 34204 h 415636"/>
                            <a:gd name="connsiteX117" fmla="*/ 1223207 w 1627909"/>
                            <a:gd name="connsiteY117" fmla="*/ 33338 h 415636"/>
                            <a:gd name="connsiteX118" fmla="*/ 1223207 w 1627909"/>
                            <a:gd name="connsiteY118" fmla="*/ 33338 h 415636"/>
                            <a:gd name="connsiteX119" fmla="*/ 1223207 w 1627909"/>
                            <a:gd name="connsiteY119" fmla="*/ 33338 h 415636"/>
                            <a:gd name="connsiteX120" fmla="*/ 1223207 w 1627909"/>
                            <a:gd name="connsiteY120" fmla="*/ 33338 h 415636"/>
                            <a:gd name="connsiteX121" fmla="*/ 1222341 w 1627909"/>
                            <a:gd name="connsiteY121" fmla="*/ 33338 h 415636"/>
                            <a:gd name="connsiteX122" fmla="*/ 1220609 w 1627909"/>
                            <a:gd name="connsiteY122" fmla="*/ 34204 h 415636"/>
                            <a:gd name="connsiteX123" fmla="*/ 1214548 w 1627909"/>
                            <a:gd name="connsiteY123" fmla="*/ 36801 h 415636"/>
                            <a:gd name="connsiteX124" fmla="*/ 1187705 w 1627909"/>
                            <a:gd name="connsiteY124" fmla="*/ 50656 h 415636"/>
                            <a:gd name="connsiteX125" fmla="*/ 1199827 w 1627909"/>
                            <a:gd name="connsiteY125" fmla="*/ 46326 h 415636"/>
                            <a:gd name="connsiteX126" fmla="*/ 1201559 w 1627909"/>
                            <a:gd name="connsiteY126" fmla="*/ 45460 h 415636"/>
                            <a:gd name="connsiteX127" fmla="*/ 1201559 w 1627909"/>
                            <a:gd name="connsiteY127" fmla="*/ 45460 h 415636"/>
                            <a:gd name="connsiteX128" fmla="*/ 1210218 w 1627909"/>
                            <a:gd name="connsiteY128" fmla="*/ 46326 h 415636"/>
                            <a:gd name="connsiteX129" fmla="*/ 1210218 w 1627909"/>
                            <a:gd name="connsiteY129" fmla="*/ 46326 h 415636"/>
                            <a:gd name="connsiteX130" fmla="*/ 1210218 w 1627909"/>
                            <a:gd name="connsiteY130" fmla="*/ 46326 h 415636"/>
                            <a:gd name="connsiteX131" fmla="*/ 1210218 w 1627909"/>
                            <a:gd name="connsiteY131" fmla="*/ 46326 h 415636"/>
                            <a:gd name="connsiteX132" fmla="*/ 1211084 w 1627909"/>
                            <a:gd name="connsiteY132" fmla="*/ 46326 h 415636"/>
                            <a:gd name="connsiteX133" fmla="*/ 1211950 w 1627909"/>
                            <a:gd name="connsiteY133" fmla="*/ 46326 h 415636"/>
                            <a:gd name="connsiteX134" fmla="*/ 1216280 w 1627909"/>
                            <a:gd name="connsiteY134" fmla="*/ 45460 h 415636"/>
                            <a:gd name="connsiteX135" fmla="*/ 1225805 w 1627909"/>
                            <a:gd name="connsiteY135" fmla="*/ 43728 h 415636"/>
                            <a:gd name="connsiteX136" fmla="*/ 1247452 w 1627909"/>
                            <a:gd name="connsiteY136" fmla="*/ 40265 h 415636"/>
                            <a:gd name="connsiteX137" fmla="*/ 1269966 w 1627909"/>
                            <a:gd name="connsiteY137" fmla="*/ 36801 h 415636"/>
                            <a:gd name="connsiteX138" fmla="*/ 1289882 w 1627909"/>
                            <a:gd name="connsiteY138" fmla="*/ 33338 h 415636"/>
                            <a:gd name="connsiteX139" fmla="*/ 1309798 w 1627909"/>
                            <a:gd name="connsiteY139" fmla="*/ 30740 h 415636"/>
                            <a:gd name="connsiteX140" fmla="*/ 1251782 w 1627909"/>
                            <a:gd name="connsiteY140" fmla="*/ 52387 h 415636"/>
                            <a:gd name="connsiteX141" fmla="*/ 1184241 w 1627909"/>
                            <a:gd name="connsiteY141" fmla="*/ 74901 h 415636"/>
                            <a:gd name="connsiteX142" fmla="*/ 1128823 w 1627909"/>
                            <a:gd name="connsiteY142" fmla="*/ 91353 h 415636"/>
                            <a:gd name="connsiteX143" fmla="*/ 1123628 w 1627909"/>
                            <a:gd name="connsiteY143" fmla="*/ 93085 h 415636"/>
                            <a:gd name="connsiteX144" fmla="*/ 1122762 w 1627909"/>
                            <a:gd name="connsiteY144" fmla="*/ 93085 h 415636"/>
                            <a:gd name="connsiteX145" fmla="*/ 1122762 w 1627909"/>
                            <a:gd name="connsiteY145" fmla="*/ 93085 h 415636"/>
                            <a:gd name="connsiteX146" fmla="*/ 1122762 w 1627909"/>
                            <a:gd name="connsiteY146" fmla="*/ 93085 h 415636"/>
                            <a:gd name="connsiteX147" fmla="*/ 1119298 w 1627909"/>
                            <a:gd name="connsiteY147" fmla="*/ 93085 h 415636"/>
                            <a:gd name="connsiteX148" fmla="*/ 1119298 w 1627909"/>
                            <a:gd name="connsiteY148" fmla="*/ 93085 h 415636"/>
                            <a:gd name="connsiteX149" fmla="*/ 1119298 w 1627909"/>
                            <a:gd name="connsiteY149" fmla="*/ 93085 h 415636"/>
                            <a:gd name="connsiteX150" fmla="*/ 1118432 w 1627909"/>
                            <a:gd name="connsiteY150" fmla="*/ 93085 h 415636"/>
                            <a:gd name="connsiteX151" fmla="*/ 1116700 w 1627909"/>
                            <a:gd name="connsiteY151" fmla="*/ 93951 h 415636"/>
                            <a:gd name="connsiteX152" fmla="*/ 1110639 w 1627909"/>
                            <a:gd name="connsiteY152" fmla="*/ 95683 h 415636"/>
                            <a:gd name="connsiteX153" fmla="*/ 1103711 w 1627909"/>
                            <a:gd name="connsiteY153" fmla="*/ 95683 h 415636"/>
                            <a:gd name="connsiteX154" fmla="*/ 1208487 w 1627909"/>
                            <a:gd name="connsiteY154" fmla="*/ 37667 h 415636"/>
                            <a:gd name="connsiteX155" fmla="*/ 1193766 w 1627909"/>
                            <a:gd name="connsiteY155" fmla="*/ 43728 h 415636"/>
                            <a:gd name="connsiteX156" fmla="*/ 1190302 w 1627909"/>
                            <a:gd name="connsiteY156" fmla="*/ 45460 h 415636"/>
                            <a:gd name="connsiteX157" fmla="*/ 1188571 w 1627909"/>
                            <a:gd name="connsiteY157" fmla="*/ 46326 h 415636"/>
                            <a:gd name="connsiteX158" fmla="*/ 1187705 w 1627909"/>
                            <a:gd name="connsiteY158" fmla="*/ 46326 h 415636"/>
                            <a:gd name="connsiteX159" fmla="*/ 1185973 w 1627909"/>
                            <a:gd name="connsiteY159" fmla="*/ 46326 h 415636"/>
                            <a:gd name="connsiteX160" fmla="*/ 1173850 w 1627909"/>
                            <a:gd name="connsiteY160" fmla="*/ 48058 h 415636"/>
                            <a:gd name="connsiteX161" fmla="*/ 1149605 w 1627909"/>
                            <a:gd name="connsiteY161" fmla="*/ 45460 h 415636"/>
                            <a:gd name="connsiteX162" fmla="*/ 1171253 w 1627909"/>
                            <a:gd name="connsiteY162" fmla="*/ 38533 h 415636"/>
                            <a:gd name="connsiteX163" fmla="*/ 1194632 w 1627909"/>
                            <a:gd name="connsiteY163" fmla="*/ 31606 h 415636"/>
                            <a:gd name="connsiteX164" fmla="*/ 1171253 w 1627909"/>
                            <a:gd name="connsiteY164" fmla="*/ 30740 h 415636"/>
                            <a:gd name="connsiteX165" fmla="*/ 1163459 w 1627909"/>
                            <a:gd name="connsiteY165" fmla="*/ 32472 h 415636"/>
                            <a:gd name="connsiteX166" fmla="*/ 1159130 w 1627909"/>
                            <a:gd name="connsiteY166" fmla="*/ 33338 h 415636"/>
                            <a:gd name="connsiteX167" fmla="*/ 1155666 w 1627909"/>
                            <a:gd name="connsiteY167" fmla="*/ 34204 h 415636"/>
                            <a:gd name="connsiteX168" fmla="*/ 1140946 w 1627909"/>
                            <a:gd name="connsiteY168" fmla="*/ 39399 h 415636"/>
                            <a:gd name="connsiteX169" fmla="*/ 1116700 w 1627909"/>
                            <a:gd name="connsiteY169" fmla="*/ 45460 h 415636"/>
                            <a:gd name="connsiteX170" fmla="*/ 1110639 w 1627909"/>
                            <a:gd name="connsiteY170" fmla="*/ 43728 h 415636"/>
                            <a:gd name="connsiteX171" fmla="*/ 1108907 w 1627909"/>
                            <a:gd name="connsiteY171" fmla="*/ 35935 h 415636"/>
                            <a:gd name="connsiteX172" fmla="*/ 1107175 w 1627909"/>
                            <a:gd name="connsiteY172" fmla="*/ 29008 h 415636"/>
                            <a:gd name="connsiteX173" fmla="*/ 1107175 w 1627909"/>
                            <a:gd name="connsiteY173" fmla="*/ 17751 h 415636"/>
                            <a:gd name="connsiteX174" fmla="*/ 1096784 w 1627909"/>
                            <a:gd name="connsiteY174" fmla="*/ 14288 h 415636"/>
                            <a:gd name="connsiteX175" fmla="*/ 1075137 w 1627909"/>
                            <a:gd name="connsiteY175" fmla="*/ 50656 h 415636"/>
                            <a:gd name="connsiteX176" fmla="*/ 1034439 w 1627909"/>
                            <a:gd name="connsiteY176" fmla="*/ 99147 h 415636"/>
                            <a:gd name="connsiteX177" fmla="*/ 991143 w 1627909"/>
                            <a:gd name="connsiteY177" fmla="*/ 145906 h 415636"/>
                            <a:gd name="connsiteX178" fmla="*/ 966898 w 1627909"/>
                            <a:gd name="connsiteY178" fmla="*/ 172749 h 415636"/>
                            <a:gd name="connsiteX179" fmla="*/ 966898 w 1627909"/>
                            <a:gd name="connsiteY179" fmla="*/ 172749 h 415636"/>
                            <a:gd name="connsiteX180" fmla="*/ 966898 w 1627909"/>
                            <a:gd name="connsiteY180" fmla="*/ 172749 h 415636"/>
                            <a:gd name="connsiteX181" fmla="*/ 975557 w 1627909"/>
                            <a:gd name="connsiteY181" fmla="*/ 158895 h 415636"/>
                            <a:gd name="connsiteX182" fmla="*/ 980752 w 1627909"/>
                            <a:gd name="connsiteY182" fmla="*/ 143308 h 415636"/>
                            <a:gd name="connsiteX183" fmla="*/ 984216 w 1627909"/>
                            <a:gd name="connsiteY183" fmla="*/ 128588 h 415636"/>
                            <a:gd name="connsiteX184" fmla="*/ 992875 w 1627909"/>
                            <a:gd name="connsiteY184" fmla="*/ 106940 h 415636"/>
                            <a:gd name="connsiteX185" fmla="*/ 1008461 w 1627909"/>
                            <a:gd name="connsiteY185" fmla="*/ 83560 h 415636"/>
                            <a:gd name="connsiteX186" fmla="*/ 1025780 w 1627909"/>
                            <a:gd name="connsiteY186" fmla="*/ 61046 h 415636"/>
                            <a:gd name="connsiteX187" fmla="*/ 1035305 w 1627909"/>
                            <a:gd name="connsiteY187" fmla="*/ 41131 h 415636"/>
                            <a:gd name="connsiteX188" fmla="*/ 1024048 w 1627909"/>
                            <a:gd name="connsiteY188" fmla="*/ 53254 h 415636"/>
                            <a:gd name="connsiteX189" fmla="*/ 1013657 w 1627909"/>
                            <a:gd name="connsiteY189" fmla="*/ 61913 h 415636"/>
                            <a:gd name="connsiteX190" fmla="*/ 1017121 w 1627909"/>
                            <a:gd name="connsiteY190" fmla="*/ 47192 h 415636"/>
                            <a:gd name="connsiteX191" fmla="*/ 1008461 w 1627909"/>
                            <a:gd name="connsiteY191" fmla="*/ 40265 h 415636"/>
                            <a:gd name="connsiteX192" fmla="*/ 987680 w 1627909"/>
                            <a:gd name="connsiteY192" fmla="*/ 53254 h 415636"/>
                            <a:gd name="connsiteX193" fmla="*/ 984216 w 1627909"/>
                            <a:gd name="connsiteY193" fmla="*/ 53254 h 415636"/>
                            <a:gd name="connsiteX194" fmla="*/ 992009 w 1627909"/>
                            <a:gd name="connsiteY194" fmla="*/ 65376 h 415636"/>
                            <a:gd name="connsiteX195" fmla="*/ 981618 w 1627909"/>
                            <a:gd name="connsiteY195" fmla="*/ 67974 h 415636"/>
                            <a:gd name="connsiteX196" fmla="*/ 974691 w 1627909"/>
                            <a:gd name="connsiteY196" fmla="*/ 65376 h 415636"/>
                            <a:gd name="connsiteX197" fmla="*/ 967764 w 1627909"/>
                            <a:gd name="connsiteY197" fmla="*/ 61913 h 415636"/>
                            <a:gd name="connsiteX198" fmla="*/ 962568 w 1627909"/>
                            <a:gd name="connsiteY198" fmla="*/ 61046 h 415636"/>
                            <a:gd name="connsiteX199" fmla="*/ 956507 w 1627909"/>
                            <a:gd name="connsiteY199" fmla="*/ 61046 h 415636"/>
                            <a:gd name="connsiteX200" fmla="*/ 950446 w 1627909"/>
                            <a:gd name="connsiteY200" fmla="*/ 103476 h 415636"/>
                            <a:gd name="connsiteX201" fmla="*/ 945250 w 1627909"/>
                            <a:gd name="connsiteY201" fmla="*/ 124258 h 415636"/>
                            <a:gd name="connsiteX202" fmla="*/ 941787 w 1627909"/>
                            <a:gd name="connsiteY202" fmla="*/ 137247 h 415636"/>
                            <a:gd name="connsiteX203" fmla="*/ 939189 w 1627909"/>
                            <a:gd name="connsiteY203" fmla="*/ 128588 h 415636"/>
                            <a:gd name="connsiteX204" fmla="*/ 940055 w 1627909"/>
                            <a:gd name="connsiteY204" fmla="*/ 128588 h 415636"/>
                            <a:gd name="connsiteX205" fmla="*/ 940921 w 1627909"/>
                            <a:gd name="connsiteY205" fmla="*/ 128588 h 415636"/>
                            <a:gd name="connsiteX206" fmla="*/ 940921 w 1627909"/>
                            <a:gd name="connsiteY206" fmla="*/ 128588 h 415636"/>
                            <a:gd name="connsiteX207" fmla="*/ 940921 w 1627909"/>
                            <a:gd name="connsiteY207" fmla="*/ 128588 h 415636"/>
                            <a:gd name="connsiteX208" fmla="*/ 940921 w 1627909"/>
                            <a:gd name="connsiteY208" fmla="*/ 128588 h 415636"/>
                            <a:gd name="connsiteX209" fmla="*/ 940921 w 1627909"/>
                            <a:gd name="connsiteY209" fmla="*/ 127722 h 415636"/>
                            <a:gd name="connsiteX210" fmla="*/ 940921 w 1627909"/>
                            <a:gd name="connsiteY210" fmla="*/ 127722 h 415636"/>
                            <a:gd name="connsiteX211" fmla="*/ 938323 w 1627909"/>
                            <a:gd name="connsiteY211" fmla="*/ 127722 h 415636"/>
                            <a:gd name="connsiteX212" fmla="*/ 937457 w 1627909"/>
                            <a:gd name="connsiteY212" fmla="*/ 125124 h 415636"/>
                            <a:gd name="connsiteX213" fmla="*/ 933127 w 1627909"/>
                            <a:gd name="connsiteY213" fmla="*/ 114733 h 415636"/>
                            <a:gd name="connsiteX214" fmla="*/ 925334 w 1627909"/>
                            <a:gd name="connsiteY214" fmla="*/ 113001 h 415636"/>
                            <a:gd name="connsiteX215" fmla="*/ 917541 w 1627909"/>
                            <a:gd name="connsiteY215" fmla="*/ 111270 h 415636"/>
                            <a:gd name="connsiteX216" fmla="*/ 901955 w 1627909"/>
                            <a:gd name="connsiteY216" fmla="*/ 106074 h 415636"/>
                            <a:gd name="connsiteX217" fmla="*/ 869050 w 1627909"/>
                            <a:gd name="connsiteY217" fmla="*/ 100012 h 415636"/>
                            <a:gd name="connsiteX218" fmla="*/ 850866 w 1627909"/>
                            <a:gd name="connsiteY218" fmla="*/ 87890 h 415636"/>
                            <a:gd name="connsiteX219" fmla="*/ 832682 w 1627909"/>
                            <a:gd name="connsiteY219" fmla="*/ 71438 h 415636"/>
                            <a:gd name="connsiteX220" fmla="*/ 836146 w 1627909"/>
                            <a:gd name="connsiteY220" fmla="*/ 81829 h 415636"/>
                            <a:gd name="connsiteX221" fmla="*/ 837012 w 1627909"/>
                            <a:gd name="connsiteY221" fmla="*/ 86158 h 415636"/>
                            <a:gd name="connsiteX222" fmla="*/ 834414 w 1627909"/>
                            <a:gd name="connsiteY222" fmla="*/ 88756 h 415636"/>
                            <a:gd name="connsiteX223" fmla="*/ 816230 w 1627909"/>
                            <a:gd name="connsiteY223" fmla="*/ 77499 h 415636"/>
                            <a:gd name="connsiteX224" fmla="*/ 817961 w 1627909"/>
                            <a:gd name="connsiteY224" fmla="*/ 73169 h 415636"/>
                            <a:gd name="connsiteX225" fmla="*/ 819693 w 1627909"/>
                            <a:gd name="connsiteY225" fmla="*/ 67974 h 415636"/>
                            <a:gd name="connsiteX226" fmla="*/ 801509 w 1627909"/>
                            <a:gd name="connsiteY226" fmla="*/ 53254 h 415636"/>
                            <a:gd name="connsiteX227" fmla="*/ 810168 w 1627909"/>
                            <a:gd name="connsiteY227" fmla="*/ 74035 h 415636"/>
                            <a:gd name="connsiteX228" fmla="*/ 808436 w 1627909"/>
                            <a:gd name="connsiteY228" fmla="*/ 81829 h 415636"/>
                            <a:gd name="connsiteX229" fmla="*/ 809302 w 1627909"/>
                            <a:gd name="connsiteY229" fmla="*/ 89622 h 415636"/>
                            <a:gd name="connsiteX230" fmla="*/ 830084 w 1627909"/>
                            <a:gd name="connsiteY230" fmla="*/ 100879 h 415636"/>
                            <a:gd name="connsiteX231" fmla="*/ 835280 w 1627909"/>
                            <a:gd name="connsiteY231" fmla="*/ 101744 h 415636"/>
                            <a:gd name="connsiteX232" fmla="*/ 837877 w 1627909"/>
                            <a:gd name="connsiteY232" fmla="*/ 100012 h 415636"/>
                            <a:gd name="connsiteX233" fmla="*/ 838743 w 1627909"/>
                            <a:gd name="connsiteY233" fmla="*/ 91353 h 415636"/>
                            <a:gd name="connsiteX234" fmla="*/ 838743 w 1627909"/>
                            <a:gd name="connsiteY234" fmla="*/ 81829 h 415636"/>
                            <a:gd name="connsiteX235" fmla="*/ 864720 w 1627909"/>
                            <a:gd name="connsiteY235" fmla="*/ 109538 h 415636"/>
                            <a:gd name="connsiteX236" fmla="*/ 870782 w 1627909"/>
                            <a:gd name="connsiteY236" fmla="*/ 115599 h 415636"/>
                            <a:gd name="connsiteX237" fmla="*/ 823157 w 1627909"/>
                            <a:gd name="connsiteY237" fmla="*/ 109538 h 415636"/>
                            <a:gd name="connsiteX238" fmla="*/ 810168 w 1627909"/>
                            <a:gd name="connsiteY238" fmla="*/ 109538 h 415636"/>
                            <a:gd name="connsiteX239" fmla="*/ 871648 w 1627909"/>
                            <a:gd name="connsiteY239" fmla="*/ 115599 h 415636"/>
                            <a:gd name="connsiteX240" fmla="*/ 875977 w 1627909"/>
                            <a:gd name="connsiteY240" fmla="*/ 119929 h 415636"/>
                            <a:gd name="connsiteX241" fmla="*/ 856927 w 1627909"/>
                            <a:gd name="connsiteY241" fmla="*/ 118197 h 415636"/>
                            <a:gd name="connsiteX242" fmla="*/ 844805 w 1627909"/>
                            <a:gd name="connsiteY242" fmla="*/ 117331 h 415636"/>
                            <a:gd name="connsiteX243" fmla="*/ 841341 w 1627909"/>
                            <a:gd name="connsiteY243" fmla="*/ 117331 h 415636"/>
                            <a:gd name="connsiteX244" fmla="*/ 843073 w 1627909"/>
                            <a:gd name="connsiteY244" fmla="*/ 117331 h 415636"/>
                            <a:gd name="connsiteX245" fmla="*/ 841341 w 1627909"/>
                            <a:gd name="connsiteY245" fmla="*/ 117331 h 415636"/>
                            <a:gd name="connsiteX246" fmla="*/ 796314 w 1627909"/>
                            <a:gd name="connsiteY246" fmla="*/ 113867 h 415636"/>
                            <a:gd name="connsiteX247" fmla="*/ 727041 w 1627909"/>
                            <a:gd name="connsiteY247" fmla="*/ 108671 h 415636"/>
                            <a:gd name="connsiteX248" fmla="*/ 745225 w 1627909"/>
                            <a:gd name="connsiteY248" fmla="*/ 109538 h 415636"/>
                            <a:gd name="connsiteX249" fmla="*/ 764275 w 1627909"/>
                            <a:gd name="connsiteY249" fmla="*/ 110403 h 415636"/>
                            <a:gd name="connsiteX250" fmla="*/ 769470 w 1627909"/>
                            <a:gd name="connsiteY250" fmla="*/ 110403 h 415636"/>
                            <a:gd name="connsiteX251" fmla="*/ 774666 w 1627909"/>
                            <a:gd name="connsiteY251" fmla="*/ 110403 h 415636"/>
                            <a:gd name="connsiteX252" fmla="*/ 785923 w 1627909"/>
                            <a:gd name="connsiteY252" fmla="*/ 111270 h 415636"/>
                            <a:gd name="connsiteX253" fmla="*/ 799777 w 1627909"/>
                            <a:gd name="connsiteY253" fmla="*/ 112135 h 415636"/>
                            <a:gd name="connsiteX254" fmla="*/ 791984 w 1627909"/>
                            <a:gd name="connsiteY254" fmla="*/ 111270 h 415636"/>
                            <a:gd name="connsiteX255" fmla="*/ 785057 w 1627909"/>
                            <a:gd name="connsiteY255" fmla="*/ 110403 h 415636"/>
                            <a:gd name="connsiteX256" fmla="*/ 784191 w 1627909"/>
                            <a:gd name="connsiteY256" fmla="*/ 110403 h 415636"/>
                            <a:gd name="connsiteX257" fmla="*/ 784191 w 1627909"/>
                            <a:gd name="connsiteY257" fmla="*/ 110403 h 415636"/>
                            <a:gd name="connsiteX258" fmla="*/ 784191 w 1627909"/>
                            <a:gd name="connsiteY258" fmla="*/ 110403 h 415636"/>
                            <a:gd name="connsiteX259" fmla="*/ 784191 w 1627909"/>
                            <a:gd name="connsiteY259" fmla="*/ 110403 h 415636"/>
                            <a:gd name="connsiteX260" fmla="*/ 784191 w 1627909"/>
                            <a:gd name="connsiteY260" fmla="*/ 109538 h 415636"/>
                            <a:gd name="connsiteX261" fmla="*/ 733968 w 1627909"/>
                            <a:gd name="connsiteY261" fmla="*/ 100879 h 415636"/>
                            <a:gd name="connsiteX262" fmla="*/ 750421 w 1627909"/>
                            <a:gd name="connsiteY262" fmla="*/ 104342 h 415636"/>
                            <a:gd name="connsiteX263" fmla="*/ 541736 w 1627909"/>
                            <a:gd name="connsiteY263" fmla="*/ 83560 h 415636"/>
                            <a:gd name="connsiteX264" fmla="*/ 483720 w 1627909"/>
                            <a:gd name="connsiteY264" fmla="*/ 78365 h 415636"/>
                            <a:gd name="connsiteX265" fmla="*/ 454280 w 1627909"/>
                            <a:gd name="connsiteY265" fmla="*/ 75767 h 415636"/>
                            <a:gd name="connsiteX266" fmla="*/ 423973 w 1627909"/>
                            <a:gd name="connsiteY266" fmla="*/ 73169 h 415636"/>
                            <a:gd name="connsiteX267" fmla="*/ 302745 w 1627909"/>
                            <a:gd name="connsiteY267" fmla="*/ 61913 h 415636"/>
                            <a:gd name="connsiteX268" fmla="*/ 327857 w 1627909"/>
                            <a:gd name="connsiteY268" fmla="*/ 68840 h 415636"/>
                            <a:gd name="connsiteX269" fmla="*/ 262914 w 1627909"/>
                            <a:gd name="connsiteY269" fmla="*/ 67974 h 415636"/>
                            <a:gd name="connsiteX270" fmla="*/ 253389 w 1627909"/>
                            <a:gd name="connsiteY270" fmla="*/ 67974 h 415636"/>
                            <a:gd name="connsiteX271" fmla="*/ 244730 w 1627909"/>
                            <a:gd name="connsiteY271" fmla="*/ 67974 h 415636"/>
                            <a:gd name="connsiteX272" fmla="*/ 228277 w 1627909"/>
                            <a:gd name="connsiteY272" fmla="*/ 67974 h 415636"/>
                            <a:gd name="connsiteX273" fmla="*/ 209227 w 1627909"/>
                            <a:gd name="connsiteY273" fmla="*/ 68840 h 415636"/>
                            <a:gd name="connsiteX274" fmla="*/ 271573 w 1627909"/>
                            <a:gd name="connsiteY274" fmla="*/ 78365 h 415636"/>
                            <a:gd name="connsiteX275" fmla="*/ 226546 w 1627909"/>
                            <a:gd name="connsiteY275" fmla="*/ 74901 h 415636"/>
                            <a:gd name="connsiteX276" fmla="*/ 178055 w 1627909"/>
                            <a:gd name="connsiteY276" fmla="*/ 71438 h 415636"/>
                            <a:gd name="connsiteX277" fmla="*/ 220484 w 1627909"/>
                            <a:gd name="connsiteY277" fmla="*/ 75767 h 415636"/>
                            <a:gd name="connsiteX278" fmla="*/ 242132 w 1627909"/>
                            <a:gd name="connsiteY278" fmla="*/ 79231 h 415636"/>
                            <a:gd name="connsiteX279" fmla="*/ 225680 w 1627909"/>
                            <a:gd name="connsiteY279" fmla="*/ 82694 h 415636"/>
                            <a:gd name="connsiteX280" fmla="*/ 207495 w 1627909"/>
                            <a:gd name="connsiteY280" fmla="*/ 80963 h 415636"/>
                            <a:gd name="connsiteX281" fmla="*/ 206629 w 1627909"/>
                            <a:gd name="connsiteY281" fmla="*/ 84426 h 415636"/>
                            <a:gd name="connsiteX282" fmla="*/ 199702 w 1627909"/>
                            <a:gd name="connsiteY282" fmla="*/ 87890 h 415636"/>
                            <a:gd name="connsiteX283" fmla="*/ 169395 w 1627909"/>
                            <a:gd name="connsiteY283" fmla="*/ 93085 h 415636"/>
                            <a:gd name="connsiteX284" fmla="*/ 149480 w 1627909"/>
                            <a:gd name="connsiteY284" fmla="*/ 95683 h 415636"/>
                            <a:gd name="connsiteX285" fmla="*/ 127832 w 1627909"/>
                            <a:gd name="connsiteY285" fmla="*/ 98281 h 415636"/>
                            <a:gd name="connsiteX286" fmla="*/ 83671 w 1627909"/>
                            <a:gd name="connsiteY286" fmla="*/ 106074 h 415636"/>
                            <a:gd name="connsiteX287" fmla="*/ 126966 w 1627909"/>
                            <a:gd name="connsiteY287" fmla="*/ 106940 h 415636"/>
                            <a:gd name="connsiteX288" fmla="*/ 170261 w 1627909"/>
                            <a:gd name="connsiteY288" fmla="*/ 107806 h 415636"/>
                            <a:gd name="connsiteX289" fmla="*/ 107916 w 1627909"/>
                            <a:gd name="connsiteY289" fmla="*/ 111270 h 415636"/>
                            <a:gd name="connsiteX290" fmla="*/ 166798 w 1627909"/>
                            <a:gd name="connsiteY290" fmla="*/ 112135 h 415636"/>
                            <a:gd name="connsiteX291" fmla="*/ 179787 w 1627909"/>
                            <a:gd name="connsiteY291" fmla="*/ 109538 h 415636"/>
                            <a:gd name="connsiteX292" fmla="*/ 195373 w 1627909"/>
                            <a:gd name="connsiteY292" fmla="*/ 107806 h 415636"/>
                            <a:gd name="connsiteX293" fmla="*/ 262048 w 1627909"/>
                            <a:gd name="connsiteY293" fmla="*/ 109538 h 415636"/>
                            <a:gd name="connsiteX294" fmla="*/ 182384 w 1627909"/>
                            <a:gd name="connsiteY294" fmla="*/ 112135 h 415636"/>
                            <a:gd name="connsiteX295" fmla="*/ 170261 w 1627909"/>
                            <a:gd name="connsiteY295" fmla="*/ 114733 h 415636"/>
                            <a:gd name="connsiteX296" fmla="*/ 165932 w 1627909"/>
                            <a:gd name="connsiteY296" fmla="*/ 118197 h 415636"/>
                            <a:gd name="connsiteX297" fmla="*/ 146016 w 1627909"/>
                            <a:gd name="connsiteY297" fmla="*/ 124258 h 415636"/>
                            <a:gd name="connsiteX298" fmla="*/ 113111 w 1627909"/>
                            <a:gd name="connsiteY298" fmla="*/ 126856 h 415636"/>
                            <a:gd name="connsiteX299" fmla="*/ 54230 w 1627909"/>
                            <a:gd name="connsiteY299" fmla="*/ 128588 h 415636"/>
                            <a:gd name="connsiteX300" fmla="*/ 104452 w 1627909"/>
                            <a:gd name="connsiteY300" fmla="*/ 130319 h 415636"/>
                            <a:gd name="connsiteX301" fmla="*/ 154675 w 1627909"/>
                            <a:gd name="connsiteY301" fmla="*/ 131185 h 415636"/>
                            <a:gd name="connsiteX302" fmla="*/ 127832 w 1627909"/>
                            <a:gd name="connsiteY302" fmla="*/ 132051 h 415636"/>
                            <a:gd name="connsiteX303" fmla="*/ 100989 w 1627909"/>
                            <a:gd name="connsiteY303" fmla="*/ 132917 h 415636"/>
                            <a:gd name="connsiteX304" fmla="*/ 136491 w 1627909"/>
                            <a:gd name="connsiteY304" fmla="*/ 132917 h 415636"/>
                            <a:gd name="connsiteX305" fmla="*/ 171993 w 1627909"/>
                            <a:gd name="connsiteY305" fmla="*/ 132917 h 415636"/>
                            <a:gd name="connsiteX306" fmla="*/ 122636 w 1627909"/>
                            <a:gd name="connsiteY306" fmla="*/ 136381 h 415636"/>
                            <a:gd name="connsiteX307" fmla="*/ 47302 w 1627909"/>
                            <a:gd name="connsiteY307" fmla="*/ 138978 h 415636"/>
                            <a:gd name="connsiteX308" fmla="*/ 29984 w 1627909"/>
                            <a:gd name="connsiteY308" fmla="*/ 136381 h 415636"/>
                            <a:gd name="connsiteX309" fmla="*/ 6605 w 1627909"/>
                            <a:gd name="connsiteY309" fmla="*/ 140710 h 415636"/>
                            <a:gd name="connsiteX310" fmla="*/ 16129 w 1627909"/>
                            <a:gd name="connsiteY310" fmla="*/ 144174 h 415636"/>
                            <a:gd name="connsiteX311" fmla="*/ 37777 w 1627909"/>
                            <a:gd name="connsiteY311" fmla="*/ 148504 h 415636"/>
                            <a:gd name="connsiteX312" fmla="*/ 50766 w 1627909"/>
                            <a:gd name="connsiteY312" fmla="*/ 145906 h 415636"/>
                            <a:gd name="connsiteX313" fmla="*/ 66352 w 1627909"/>
                            <a:gd name="connsiteY313" fmla="*/ 143308 h 415636"/>
                            <a:gd name="connsiteX314" fmla="*/ 81939 w 1627909"/>
                            <a:gd name="connsiteY314" fmla="*/ 147637 h 415636"/>
                            <a:gd name="connsiteX315" fmla="*/ 90598 w 1627909"/>
                            <a:gd name="connsiteY315" fmla="*/ 152833 h 415636"/>
                            <a:gd name="connsiteX316" fmla="*/ 94927 w 1627909"/>
                            <a:gd name="connsiteY316" fmla="*/ 158028 h 415636"/>
                            <a:gd name="connsiteX317" fmla="*/ 95793 w 1627909"/>
                            <a:gd name="connsiteY317" fmla="*/ 158895 h 415636"/>
                            <a:gd name="connsiteX318" fmla="*/ 96659 w 1627909"/>
                            <a:gd name="connsiteY318" fmla="*/ 159760 h 415636"/>
                            <a:gd name="connsiteX319" fmla="*/ 99257 w 1627909"/>
                            <a:gd name="connsiteY319" fmla="*/ 162358 h 415636"/>
                            <a:gd name="connsiteX320" fmla="*/ 107050 w 1627909"/>
                            <a:gd name="connsiteY320" fmla="*/ 167554 h 415636"/>
                            <a:gd name="connsiteX321" fmla="*/ 113111 w 1627909"/>
                            <a:gd name="connsiteY321" fmla="*/ 170151 h 415636"/>
                            <a:gd name="connsiteX322" fmla="*/ 121770 w 1627909"/>
                            <a:gd name="connsiteY322" fmla="*/ 171883 h 415636"/>
                            <a:gd name="connsiteX323" fmla="*/ 183250 w 1627909"/>
                            <a:gd name="connsiteY323" fmla="*/ 177944 h 415636"/>
                            <a:gd name="connsiteX324" fmla="*/ 202300 w 1627909"/>
                            <a:gd name="connsiteY324" fmla="*/ 176213 h 415636"/>
                            <a:gd name="connsiteX325" fmla="*/ 221350 w 1627909"/>
                            <a:gd name="connsiteY325" fmla="*/ 174481 h 415636"/>
                            <a:gd name="connsiteX326" fmla="*/ 250791 w 1627909"/>
                            <a:gd name="connsiteY326" fmla="*/ 177079 h 415636"/>
                            <a:gd name="connsiteX327" fmla="*/ 239534 w 1627909"/>
                            <a:gd name="connsiteY327" fmla="*/ 180542 h 415636"/>
                            <a:gd name="connsiteX328" fmla="*/ 221350 w 1627909"/>
                            <a:gd name="connsiteY328" fmla="*/ 184872 h 415636"/>
                            <a:gd name="connsiteX329" fmla="*/ 230875 w 1627909"/>
                            <a:gd name="connsiteY329" fmla="*/ 189201 h 415636"/>
                            <a:gd name="connsiteX330" fmla="*/ 221350 w 1627909"/>
                            <a:gd name="connsiteY330" fmla="*/ 190067 h 415636"/>
                            <a:gd name="connsiteX331" fmla="*/ 268109 w 1627909"/>
                            <a:gd name="connsiteY331" fmla="*/ 189201 h 415636"/>
                            <a:gd name="connsiteX332" fmla="*/ 283696 w 1627909"/>
                            <a:gd name="connsiteY332" fmla="*/ 191799 h 415636"/>
                            <a:gd name="connsiteX333" fmla="*/ 218752 w 1627909"/>
                            <a:gd name="connsiteY333" fmla="*/ 198726 h 415636"/>
                            <a:gd name="connsiteX334" fmla="*/ 149480 w 1627909"/>
                            <a:gd name="connsiteY334" fmla="*/ 205653 h 415636"/>
                            <a:gd name="connsiteX335" fmla="*/ 200568 w 1627909"/>
                            <a:gd name="connsiteY335" fmla="*/ 205653 h 415636"/>
                            <a:gd name="connsiteX336" fmla="*/ 235205 w 1627909"/>
                            <a:gd name="connsiteY336" fmla="*/ 203921 h 415636"/>
                            <a:gd name="connsiteX337" fmla="*/ 281098 w 1627909"/>
                            <a:gd name="connsiteY337" fmla="*/ 200458 h 415636"/>
                            <a:gd name="connsiteX338" fmla="*/ 288891 w 1627909"/>
                            <a:gd name="connsiteY338" fmla="*/ 199592 h 415636"/>
                            <a:gd name="connsiteX339" fmla="*/ 288891 w 1627909"/>
                            <a:gd name="connsiteY339" fmla="*/ 199592 h 415636"/>
                            <a:gd name="connsiteX340" fmla="*/ 288891 w 1627909"/>
                            <a:gd name="connsiteY340" fmla="*/ 199592 h 415636"/>
                            <a:gd name="connsiteX341" fmla="*/ 292355 w 1627909"/>
                            <a:gd name="connsiteY341" fmla="*/ 201324 h 415636"/>
                            <a:gd name="connsiteX342" fmla="*/ 292355 w 1627909"/>
                            <a:gd name="connsiteY342" fmla="*/ 201324 h 415636"/>
                            <a:gd name="connsiteX343" fmla="*/ 293220 w 1627909"/>
                            <a:gd name="connsiteY343" fmla="*/ 201324 h 415636"/>
                            <a:gd name="connsiteX344" fmla="*/ 294086 w 1627909"/>
                            <a:gd name="connsiteY344" fmla="*/ 201324 h 415636"/>
                            <a:gd name="connsiteX345" fmla="*/ 295818 w 1627909"/>
                            <a:gd name="connsiteY345" fmla="*/ 201324 h 415636"/>
                            <a:gd name="connsiteX346" fmla="*/ 300148 w 1627909"/>
                            <a:gd name="connsiteY346" fmla="*/ 201324 h 415636"/>
                            <a:gd name="connsiteX347" fmla="*/ 318332 w 1627909"/>
                            <a:gd name="connsiteY347" fmla="*/ 199592 h 415636"/>
                            <a:gd name="connsiteX348" fmla="*/ 365091 w 1627909"/>
                            <a:gd name="connsiteY348" fmla="*/ 195262 h 415636"/>
                            <a:gd name="connsiteX349" fmla="*/ 305343 w 1627909"/>
                            <a:gd name="connsiteY349" fmla="*/ 203056 h 415636"/>
                            <a:gd name="connsiteX350" fmla="*/ 372884 w 1627909"/>
                            <a:gd name="connsiteY350" fmla="*/ 196994 h 415636"/>
                            <a:gd name="connsiteX351" fmla="*/ 395398 w 1627909"/>
                            <a:gd name="connsiteY351" fmla="*/ 195262 h 415636"/>
                            <a:gd name="connsiteX352" fmla="*/ 404923 w 1627909"/>
                            <a:gd name="connsiteY352" fmla="*/ 195262 h 415636"/>
                            <a:gd name="connsiteX353" fmla="*/ 409252 w 1627909"/>
                            <a:gd name="connsiteY353" fmla="*/ 195262 h 415636"/>
                            <a:gd name="connsiteX354" fmla="*/ 410984 w 1627909"/>
                            <a:gd name="connsiteY354" fmla="*/ 195262 h 415636"/>
                            <a:gd name="connsiteX355" fmla="*/ 413582 w 1627909"/>
                            <a:gd name="connsiteY355" fmla="*/ 195262 h 415636"/>
                            <a:gd name="connsiteX356" fmla="*/ 392800 w 1627909"/>
                            <a:gd name="connsiteY356" fmla="*/ 196994 h 415636"/>
                            <a:gd name="connsiteX357" fmla="*/ 373750 w 1627909"/>
                            <a:gd name="connsiteY357" fmla="*/ 198726 h 415636"/>
                            <a:gd name="connsiteX358" fmla="*/ 337382 w 1627909"/>
                            <a:gd name="connsiteY358" fmla="*/ 203921 h 415636"/>
                            <a:gd name="connsiteX359" fmla="*/ 298416 w 1627909"/>
                            <a:gd name="connsiteY359" fmla="*/ 209117 h 415636"/>
                            <a:gd name="connsiteX360" fmla="*/ 275037 w 1627909"/>
                            <a:gd name="connsiteY360" fmla="*/ 211715 h 415636"/>
                            <a:gd name="connsiteX361" fmla="*/ 268975 w 1627909"/>
                            <a:gd name="connsiteY361" fmla="*/ 212581 h 415636"/>
                            <a:gd name="connsiteX362" fmla="*/ 262914 w 1627909"/>
                            <a:gd name="connsiteY362" fmla="*/ 213447 h 415636"/>
                            <a:gd name="connsiteX363" fmla="*/ 249059 w 1627909"/>
                            <a:gd name="connsiteY363" fmla="*/ 214313 h 415636"/>
                            <a:gd name="connsiteX364" fmla="*/ 238668 w 1627909"/>
                            <a:gd name="connsiteY364" fmla="*/ 216044 h 415636"/>
                            <a:gd name="connsiteX365" fmla="*/ 231741 w 1627909"/>
                            <a:gd name="connsiteY365" fmla="*/ 217776 h 415636"/>
                            <a:gd name="connsiteX366" fmla="*/ 223082 w 1627909"/>
                            <a:gd name="connsiteY366" fmla="*/ 221240 h 415636"/>
                            <a:gd name="connsiteX367" fmla="*/ 225680 w 1627909"/>
                            <a:gd name="connsiteY367" fmla="*/ 225569 h 415636"/>
                            <a:gd name="connsiteX368" fmla="*/ 268975 w 1627909"/>
                            <a:gd name="connsiteY368" fmla="*/ 226435 h 415636"/>
                            <a:gd name="connsiteX369" fmla="*/ 296684 w 1627909"/>
                            <a:gd name="connsiteY369" fmla="*/ 227301 h 415636"/>
                            <a:gd name="connsiteX370" fmla="*/ 236071 w 1627909"/>
                            <a:gd name="connsiteY370" fmla="*/ 241156 h 415636"/>
                            <a:gd name="connsiteX371" fmla="*/ 318332 w 1627909"/>
                            <a:gd name="connsiteY371" fmla="*/ 229033 h 415636"/>
                            <a:gd name="connsiteX372" fmla="*/ 339114 w 1627909"/>
                            <a:gd name="connsiteY372" fmla="*/ 222972 h 415636"/>
                            <a:gd name="connsiteX373" fmla="*/ 346041 w 1627909"/>
                            <a:gd name="connsiteY373" fmla="*/ 217776 h 415636"/>
                            <a:gd name="connsiteX374" fmla="*/ 426571 w 1627909"/>
                            <a:gd name="connsiteY374" fmla="*/ 207385 h 415636"/>
                            <a:gd name="connsiteX375" fmla="*/ 461207 w 1627909"/>
                            <a:gd name="connsiteY375" fmla="*/ 206520 h 415636"/>
                            <a:gd name="connsiteX376" fmla="*/ 432632 w 1627909"/>
                            <a:gd name="connsiteY376" fmla="*/ 213447 h 415636"/>
                            <a:gd name="connsiteX377" fmla="*/ 369421 w 1627909"/>
                            <a:gd name="connsiteY377" fmla="*/ 226435 h 415636"/>
                            <a:gd name="connsiteX378" fmla="*/ 311405 w 1627909"/>
                            <a:gd name="connsiteY378" fmla="*/ 240290 h 415636"/>
                            <a:gd name="connsiteX379" fmla="*/ 295818 w 1627909"/>
                            <a:gd name="connsiteY379" fmla="*/ 249815 h 415636"/>
                            <a:gd name="connsiteX380" fmla="*/ 281964 w 1627909"/>
                            <a:gd name="connsiteY380" fmla="*/ 250681 h 415636"/>
                            <a:gd name="connsiteX381" fmla="*/ 297550 w 1627909"/>
                            <a:gd name="connsiteY381" fmla="*/ 253278 h 415636"/>
                            <a:gd name="connsiteX382" fmla="*/ 296684 w 1627909"/>
                            <a:gd name="connsiteY382" fmla="*/ 260206 h 415636"/>
                            <a:gd name="connsiteX383" fmla="*/ 339114 w 1627909"/>
                            <a:gd name="connsiteY383" fmla="*/ 254145 h 415636"/>
                            <a:gd name="connsiteX384" fmla="*/ 349504 w 1627909"/>
                            <a:gd name="connsiteY384" fmla="*/ 254145 h 415636"/>
                            <a:gd name="connsiteX385" fmla="*/ 416180 w 1627909"/>
                            <a:gd name="connsiteY385" fmla="*/ 242887 h 415636"/>
                            <a:gd name="connsiteX386" fmla="*/ 409252 w 1627909"/>
                            <a:gd name="connsiteY386" fmla="*/ 242887 h 415636"/>
                            <a:gd name="connsiteX387" fmla="*/ 394532 w 1627909"/>
                            <a:gd name="connsiteY387" fmla="*/ 242887 h 415636"/>
                            <a:gd name="connsiteX388" fmla="*/ 372884 w 1627909"/>
                            <a:gd name="connsiteY388" fmla="*/ 242887 h 415636"/>
                            <a:gd name="connsiteX389" fmla="*/ 417046 w 1627909"/>
                            <a:gd name="connsiteY389" fmla="*/ 237692 h 415636"/>
                            <a:gd name="connsiteX390" fmla="*/ 443889 w 1627909"/>
                            <a:gd name="connsiteY390" fmla="*/ 234228 h 415636"/>
                            <a:gd name="connsiteX391" fmla="*/ 469866 w 1627909"/>
                            <a:gd name="connsiteY391" fmla="*/ 230765 h 415636"/>
                            <a:gd name="connsiteX392" fmla="*/ 506234 w 1627909"/>
                            <a:gd name="connsiteY392" fmla="*/ 226435 h 415636"/>
                            <a:gd name="connsiteX393" fmla="*/ 501039 w 1627909"/>
                            <a:gd name="connsiteY393" fmla="*/ 232497 h 415636"/>
                            <a:gd name="connsiteX394" fmla="*/ 462073 w 1627909"/>
                            <a:gd name="connsiteY394" fmla="*/ 239424 h 415636"/>
                            <a:gd name="connsiteX395" fmla="*/ 425705 w 1627909"/>
                            <a:gd name="connsiteY395" fmla="*/ 244619 h 415636"/>
                            <a:gd name="connsiteX396" fmla="*/ 427436 w 1627909"/>
                            <a:gd name="connsiteY396" fmla="*/ 248083 h 415636"/>
                            <a:gd name="connsiteX397" fmla="*/ 436095 w 1627909"/>
                            <a:gd name="connsiteY397" fmla="*/ 248083 h 415636"/>
                            <a:gd name="connsiteX398" fmla="*/ 429168 w 1627909"/>
                            <a:gd name="connsiteY398" fmla="*/ 251546 h 415636"/>
                            <a:gd name="connsiteX399" fmla="*/ 375482 w 1627909"/>
                            <a:gd name="connsiteY399" fmla="*/ 261938 h 415636"/>
                            <a:gd name="connsiteX400" fmla="*/ 353834 w 1627909"/>
                            <a:gd name="connsiteY400" fmla="*/ 261938 h 415636"/>
                            <a:gd name="connsiteX401" fmla="*/ 334784 w 1627909"/>
                            <a:gd name="connsiteY401" fmla="*/ 260206 h 415636"/>
                            <a:gd name="connsiteX402" fmla="*/ 287159 w 1627909"/>
                            <a:gd name="connsiteY402" fmla="*/ 264535 h 415636"/>
                            <a:gd name="connsiteX403" fmla="*/ 279366 w 1627909"/>
                            <a:gd name="connsiteY403" fmla="*/ 267133 h 415636"/>
                            <a:gd name="connsiteX404" fmla="*/ 283696 w 1627909"/>
                            <a:gd name="connsiteY404" fmla="*/ 267999 h 415636"/>
                            <a:gd name="connsiteX405" fmla="*/ 307941 w 1627909"/>
                            <a:gd name="connsiteY405" fmla="*/ 266267 h 415636"/>
                            <a:gd name="connsiteX406" fmla="*/ 315734 w 1627909"/>
                            <a:gd name="connsiteY406" fmla="*/ 267133 h 415636"/>
                            <a:gd name="connsiteX407" fmla="*/ 265511 w 1627909"/>
                            <a:gd name="connsiteY407" fmla="*/ 277524 h 415636"/>
                            <a:gd name="connsiteX408" fmla="*/ 334784 w 1627909"/>
                            <a:gd name="connsiteY408" fmla="*/ 266267 h 415636"/>
                            <a:gd name="connsiteX409" fmla="*/ 342577 w 1627909"/>
                            <a:gd name="connsiteY409" fmla="*/ 268865 h 415636"/>
                            <a:gd name="connsiteX410" fmla="*/ 346041 w 1627909"/>
                            <a:gd name="connsiteY410" fmla="*/ 273194 h 415636"/>
                            <a:gd name="connsiteX411" fmla="*/ 397129 w 1627909"/>
                            <a:gd name="connsiteY411" fmla="*/ 266267 h 415636"/>
                            <a:gd name="connsiteX412" fmla="*/ 334784 w 1627909"/>
                            <a:gd name="connsiteY412" fmla="*/ 280988 h 415636"/>
                            <a:gd name="connsiteX413" fmla="*/ 363359 w 1627909"/>
                            <a:gd name="connsiteY413" fmla="*/ 276658 h 415636"/>
                            <a:gd name="connsiteX414" fmla="*/ 385007 w 1627909"/>
                            <a:gd name="connsiteY414" fmla="*/ 274926 h 415636"/>
                            <a:gd name="connsiteX415" fmla="*/ 341711 w 1627909"/>
                            <a:gd name="connsiteY415" fmla="*/ 283585 h 415636"/>
                            <a:gd name="connsiteX416" fmla="*/ 297550 w 1627909"/>
                            <a:gd name="connsiteY416" fmla="*/ 292244 h 415636"/>
                            <a:gd name="connsiteX417" fmla="*/ 327857 w 1627909"/>
                            <a:gd name="connsiteY417" fmla="*/ 289647 h 415636"/>
                            <a:gd name="connsiteX418" fmla="*/ 320064 w 1627909"/>
                            <a:gd name="connsiteY418" fmla="*/ 297440 h 415636"/>
                            <a:gd name="connsiteX419" fmla="*/ 307075 w 1627909"/>
                            <a:gd name="connsiteY419" fmla="*/ 306099 h 415636"/>
                            <a:gd name="connsiteX420" fmla="*/ 320930 w 1627909"/>
                            <a:gd name="connsiteY420" fmla="*/ 307831 h 415636"/>
                            <a:gd name="connsiteX421" fmla="*/ 343443 w 1627909"/>
                            <a:gd name="connsiteY421" fmla="*/ 293111 h 415636"/>
                            <a:gd name="connsiteX422" fmla="*/ 381543 w 1627909"/>
                            <a:gd name="connsiteY422" fmla="*/ 283585 h 415636"/>
                            <a:gd name="connsiteX423" fmla="*/ 413582 w 1627909"/>
                            <a:gd name="connsiteY423" fmla="*/ 273194 h 415636"/>
                            <a:gd name="connsiteX424" fmla="*/ 440425 w 1627909"/>
                            <a:gd name="connsiteY424" fmla="*/ 274060 h 415636"/>
                            <a:gd name="connsiteX425" fmla="*/ 398861 w 1627909"/>
                            <a:gd name="connsiteY425" fmla="*/ 290512 h 415636"/>
                            <a:gd name="connsiteX426" fmla="*/ 351236 w 1627909"/>
                            <a:gd name="connsiteY426" fmla="*/ 310429 h 415636"/>
                            <a:gd name="connsiteX427" fmla="*/ 344309 w 1627909"/>
                            <a:gd name="connsiteY427" fmla="*/ 317356 h 415636"/>
                            <a:gd name="connsiteX428" fmla="*/ 355566 w 1627909"/>
                            <a:gd name="connsiteY428" fmla="*/ 319954 h 415636"/>
                            <a:gd name="connsiteX429" fmla="*/ 353834 w 1627909"/>
                            <a:gd name="connsiteY429" fmla="*/ 318222 h 415636"/>
                            <a:gd name="connsiteX430" fmla="*/ 361627 w 1627909"/>
                            <a:gd name="connsiteY430" fmla="*/ 312160 h 415636"/>
                            <a:gd name="connsiteX431" fmla="*/ 401459 w 1627909"/>
                            <a:gd name="connsiteY431" fmla="*/ 299172 h 415636"/>
                            <a:gd name="connsiteX432" fmla="*/ 397995 w 1627909"/>
                            <a:gd name="connsiteY432" fmla="*/ 303501 h 415636"/>
                            <a:gd name="connsiteX433" fmla="*/ 391934 w 1627909"/>
                            <a:gd name="connsiteY433" fmla="*/ 308697 h 415636"/>
                            <a:gd name="connsiteX434" fmla="*/ 368555 w 1627909"/>
                            <a:gd name="connsiteY434" fmla="*/ 322551 h 415636"/>
                            <a:gd name="connsiteX435" fmla="*/ 413582 w 1627909"/>
                            <a:gd name="connsiteY435" fmla="*/ 313026 h 415636"/>
                            <a:gd name="connsiteX436" fmla="*/ 433498 w 1627909"/>
                            <a:gd name="connsiteY436" fmla="*/ 303501 h 415636"/>
                            <a:gd name="connsiteX437" fmla="*/ 460341 w 1627909"/>
                            <a:gd name="connsiteY437" fmla="*/ 295708 h 415636"/>
                            <a:gd name="connsiteX438" fmla="*/ 464671 w 1627909"/>
                            <a:gd name="connsiteY438" fmla="*/ 300903 h 415636"/>
                            <a:gd name="connsiteX439" fmla="*/ 529614 w 1627909"/>
                            <a:gd name="connsiteY439" fmla="*/ 284451 h 415636"/>
                            <a:gd name="connsiteX440" fmla="*/ 480257 w 1627909"/>
                            <a:gd name="connsiteY440" fmla="*/ 302635 h 415636"/>
                            <a:gd name="connsiteX441" fmla="*/ 498441 w 1627909"/>
                            <a:gd name="connsiteY441" fmla="*/ 304367 h 415636"/>
                            <a:gd name="connsiteX442" fmla="*/ 533943 w 1627909"/>
                            <a:gd name="connsiteY442" fmla="*/ 293111 h 415636"/>
                            <a:gd name="connsiteX443" fmla="*/ 567714 w 1627909"/>
                            <a:gd name="connsiteY443" fmla="*/ 281853 h 415636"/>
                            <a:gd name="connsiteX444" fmla="*/ 578970 w 1627909"/>
                            <a:gd name="connsiteY444" fmla="*/ 284451 h 415636"/>
                            <a:gd name="connsiteX445" fmla="*/ 541736 w 1627909"/>
                            <a:gd name="connsiteY445" fmla="*/ 296574 h 415636"/>
                            <a:gd name="connsiteX446" fmla="*/ 503636 w 1627909"/>
                            <a:gd name="connsiteY446" fmla="*/ 308697 h 415636"/>
                            <a:gd name="connsiteX447" fmla="*/ 520089 w 1627909"/>
                            <a:gd name="connsiteY447" fmla="*/ 306965 h 415636"/>
                            <a:gd name="connsiteX448" fmla="*/ 536541 w 1627909"/>
                            <a:gd name="connsiteY448" fmla="*/ 304367 h 415636"/>
                            <a:gd name="connsiteX449" fmla="*/ 509698 w 1627909"/>
                            <a:gd name="connsiteY449" fmla="*/ 314758 h 415636"/>
                            <a:gd name="connsiteX450" fmla="*/ 481989 w 1627909"/>
                            <a:gd name="connsiteY450" fmla="*/ 325149 h 415636"/>
                            <a:gd name="connsiteX451" fmla="*/ 529614 w 1627909"/>
                            <a:gd name="connsiteY451" fmla="*/ 317356 h 415636"/>
                            <a:gd name="connsiteX452" fmla="*/ 539139 w 1627909"/>
                            <a:gd name="connsiteY452" fmla="*/ 325149 h 415636"/>
                            <a:gd name="connsiteX453" fmla="*/ 588495 w 1627909"/>
                            <a:gd name="connsiteY453" fmla="*/ 302635 h 415636"/>
                            <a:gd name="connsiteX454" fmla="*/ 630059 w 1627909"/>
                            <a:gd name="connsiteY454" fmla="*/ 291379 h 415636"/>
                            <a:gd name="connsiteX455" fmla="*/ 606680 w 1627909"/>
                            <a:gd name="connsiteY455" fmla="*/ 305233 h 415636"/>
                            <a:gd name="connsiteX456" fmla="*/ 603216 w 1627909"/>
                            <a:gd name="connsiteY456" fmla="*/ 308697 h 415636"/>
                            <a:gd name="connsiteX457" fmla="*/ 606680 w 1627909"/>
                            <a:gd name="connsiteY457" fmla="*/ 309563 h 415636"/>
                            <a:gd name="connsiteX458" fmla="*/ 614473 w 1627909"/>
                            <a:gd name="connsiteY458" fmla="*/ 309563 h 415636"/>
                            <a:gd name="connsiteX459" fmla="*/ 574641 w 1627909"/>
                            <a:gd name="connsiteY459" fmla="*/ 325149 h 415636"/>
                            <a:gd name="connsiteX460" fmla="*/ 575507 w 1627909"/>
                            <a:gd name="connsiteY460" fmla="*/ 317356 h 415636"/>
                            <a:gd name="connsiteX461" fmla="*/ 531345 w 1627909"/>
                            <a:gd name="connsiteY461" fmla="*/ 334674 h 415636"/>
                            <a:gd name="connsiteX462" fmla="*/ 540870 w 1627909"/>
                            <a:gd name="connsiteY462" fmla="*/ 344199 h 415636"/>
                            <a:gd name="connsiteX463" fmla="*/ 567714 w 1627909"/>
                            <a:gd name="connsiteY463" fmla="*/ 342467 h 415636"/>
                            <a:gd name="connsiteX464" fmla="*/ 565982 w 1627909"/>
                            <a:gd name="connsiteY464" fmla="*/ 336406 h 415636"/>
                            <a:gd name="connsiteX465" fmla="*/ 609277 w 1627909"/>
                            <a:gd name="connsiteY465" fmla="*/ 324283 h 415636"/>
                            <a:gd name="connsiteX466" fmla="*/ 649975 w 1627909"/>
                            <a:gd name="connsiteY466" fmla="*/ 312160 h 415636"/>
                            <a:gd name="connsiteX467" fmla="*/ 634389 w 1627909"/>
                            <a:gd name="connsiteY467" fmla="*/ 322551 h 415636"/>
                            <a:gd name="connsiteX468" fmla="*/ 613607 w 1627909"/>
                            <a:gd name="connsiteY468" fmla="*/ 331210 h 415636"/>
                            <a:gd name="connsiteX469" fmla="*/ 635255 w 1627909"/>
                            <a:gd name="connsiteY469" fmla="*/ 325149 h 415636"/>
                            <a:gd name="connsiteX470" fmla="*/ 657768 w 1627909"/>
                            <a:gd name="connsiteY470" fmla="*/ 319954 h 415636"/>
                            <a:gd name="connsiteX471" fmla="*/ 616205 w 1627909"/>
                            <a:gd name="connsiteY471" fmla="*/ 343333 h 415636"/>
                            <a:gd name="connsiteX472" fmla="*/ 573775 w 1627909"/>
                            <a:gd name="connsiteY472" fmla="*/ 358919 h 415636"/>
                            <a:gd name="connsiteX473" fmla="*/ 607546 w 1627909"/>
                            <a:gd name="connsiteY473" fmla="*/ 351992 h 415636"/>
                            <a:gd name="connsiteX474" fmla="*/ 639584 w 1627909"/>
                            <a:gd name="connsiteY474" fmla="*/ 344199 h 415636"/>
                            <a:gd name="connsiteX475" fmla="*/ 630059 w 1627909"/>
                            <a:gd name="connsiteY475" fmla="*/ 358054 h 415636"/>
                            <a:gd name="connsiteX476" fmla="*/ 617071 w 1627909"/>
                            <a:gd name="connsiteY476" fmla="*/ 371042 h 415636"/>
                            <a:gd name="connsiteX477" fmla="*/ 636986 w 1627909"/>
                            <a:gd name="connsiteY477" fmla="*/ 371908 h 415636"/>
                            <a:gd name="connsiteX478" fmla="*/ 671623 w 1627909"/>
                            <a:gd name="connsiteY478" fmla="*/ 363249 h 415636"/>
                            <a:gd name="connsiteX479" fmla="*/ 688941 w 1627909"/>
                            <a:gd name="connsiteY479" fmla="*/ 358919 h 415636"/>
                            <a:gd name="connsiteX480" fmla="*/ 689807 w 1627909"/>
                            <a:gd name="connsiteY480" fmla="*/ 358919 h 415636"/>
                            <a:gd name="connsiteX481" fmla="*/ 689807 w 1627909"/>
                            <a:gd name="connsiteY481" fmla="*/ 358919 h 415636"/>
                            <a:gd name="connsiteX482" fmla="*/ 689807 w 1627909"/>
                            <a:gd name="connsiteY482" fmla="*/ 358919 h 415636"/>
                            <a:gd name="connsiteX483" fmla="*/ 699332 w 1627909"/>
                            <a:gd name="connsiteY483" fmla="*/ 359785 h 415636"/>
                            <a:gd name="connsiteX484" fmla="*/ 699332 w 1627909"/>
                            <a:gd name="connsiteY484" fmla="*/ 359785 h 415636"/>
                            <a:gd name="connsiteX485" fmla="*/ 699332 w 1627909"/>
                            <a:gd name="connsiteY485" fmla="*/ 359785 h 415636"/>
                            <a:gd name="connsiteX486" fmla="*/ 699332 w 1627909"/>
                            <a:gd name="connsiteY486" fmla="*/ 359785 h 415636"/>
                            <a:gd name="connsiteX487" fmla="*/ 700198 w 1627909"/>
                            <a:gd name="connsiteY487" fmla="*/ 358919 h 415636"/>
                            <a:gd name="connsiteX488" fmla="*/ 702796 w 1627909"/>
                            <a:gd name="connsiteY488" fmla="*/ 358054 h 415636"/>
                            <a:gd name="connsiteX489" fmla="*/ 707125 w 1627909"/>
                            <a:gd name="connsiteY489" fmla="*/ 356322 h 415636"/>
                            <a:gd name="connsiteX490" fmla="*/ 714052 w 1627909"/>
                            <a:gd name="connsiteY490" fmla="*/ 355456 h 415636"/>
                            <a:gd name="connsiteX491" fmla="*/ 715784 w 1627909"/>
                            <a:gd name="connsiteY491" fmla="*/ 356322 h 415636"/>
                            <a:gd name="connsiteX492" fmla="*/ 715784 w 1627909"/>
                            <a:gd name="connsiteY492" fmla="*/ 356322 h 415636"/>
                            <a:gd name="connsiteX493" fmla="*/ 715784 w 1627909"/>
                            <a:gd name="connsiteY493" fmla="*/ 356322 h 415636"/>
                            <a:gd name="connsiteX494" fmla="*/ 717516 w 1627909"/>
                            <a:gd name="connsiteY494" fmla="*/ 357188 h 415636"/>
                            <a:gd name="connsiteX495" fmla="*/ 720114 w 1627909"/>
                            <a:gd name="connsiteY495" fmla="*/ 358919 h 415636"/>
                            <a:gd name="connsiteX496" fmla="*/ 744359 w 1627909"/>
                            <a:gd name="connsiteY496" fmla="*/ 351126 h 415636"/>
                            <a:gd name="connsiteX497" fmla="*/ 756482 w 1627909"/>
                            <a:gd name="connsiteY497" fmla="*/ 353724 h 415636"/>
                            <a:gd name="connsiteX498" fmla="*/ 759080 w 1627909"/>
                            <a:gd name="connsiteY498" fmla="*/ 354590 h 415636"/>
                            <a:gd name="connsiteX499" fmla="*/ 759946 w 1627909"/>
                            <a:gd name="connsiteY499" fmla="*/ 354590 h 415636"/>
                            <a:gd name="connsiteX500" fmla="*/ 760811 w 1627909"/>
                            <a:gd name="connsiteY500" fmla="*/ 354590 h 415636"/>
                            <a:gd name="connsiteX501" fmla="*/ 761677 w 1627909"/>
                            <a:gd name="connsiteY501" fmla="*/ 355456 h 415636"/>
                            <a:gd name="connsiteX502" fmla="*/ 766007 w 1627909"/>
                            <a:gd name="connsiteY502" fmla="*/ 357188 h 415636"/>
                            <a:gd name="connsiteX503" fmla="*/ 783325 w 1627909"/>
                            <a:gd name="connsiteY503" fmla="*/ 364115 h 415636"/>
                            <a:gd name="connsiteX504" fmla="*/ 805839 w 1627909"/>
                            <a:gd name="connsiteY504" fmla="*/ 365847 h 415636"/>
                            <a:gd name="connsiteX505" fmla="*/ 836146 w 1627909"/>
                            <a:gd name="connsiteY505" fmla="*/ 356322 h 415636"/>
                            <a:gd name="connsiteX506" fmla="*/ 839609 w 1627909"/>
                            <a:gd name="connsiteY506" fmla="*/ 371908 h 415636"/>
                            <a:gd name="connsiteX507" fmla="*/ 843939 w 1627909"/>
                            <a:gd name="connsiteY507" fmla="*/ 387494 h 415636"/>
                            <a:gd name="connsiteX508" fmla="*/ 855196 w 1627909"/>
                            <a:gd name="connsiteY508" fmla="*/ 363249 h 415636"/>
                            <a:gd name="connsiteX509" fmla="*/ 858659 w 1627909"/>
                            <a:gd name="connsiteY509" fmla="*/ 347663 h 415636"/>
                            <a:gd name="connsiteX510" fmla="*/ 879441 w 1627909"/>
                            <a:gd name="connsiteY510" fmla="*/ 335540 h 415636"/>
                            <a:gd name="connsiteX511" fmla="*/ 893296 w 1627909"/>
                            <a:gd name="connsiteY511" fmla="*/ 335540 h 415636"/>
                            <a:gd name="connsiteX512" fmla="*/ 894162 w 1627909"/>
                            <a:gd name="connsiteY512" fmla="*/ 345931 h 415636"/>
                            <a:gd name="connsiteX513" fmla="*/ 893296 w 1627909"/>
                            <a:gd name="connsiteY513" fmla="*/ 371042 h 415636"/>
                            <a:gd name="connsiteX514" fmla="*/ 909748 w 1627909"/>
                            <a:gd name="connsiteY514" fmla="*/ 357188 h 415636"/>
                            <a:gd name="connsiteX515" fmla="*/ 927932 w 1627909"/>
                            <a:gd name="connsiteY515" fmla="*/ 344199 h 415636"/>
                            <a:gd name="connsiteX516" fmla="*/ 946116 w 1627909"/>
                            <a:gd name="connsiteY516" fmla="*/ 339004 h 415636"/>
                            <a:gd name="connsiteX517" fmla="*/ 967764 w 1627909"/>
                            <a:gd name="connsiteY517" fmla="*/ 348528 h 415636"/>
                            <a:gd name="connsiteX518" fmla="*/ 954775 w 1627909"/>
                            <a:gd name="connsiteY518" fmla="*/ 351992 h 415636"/>
                            <a:gd name="connsiteX519" fmla="*/ 941787 w 1627909"/>
                            <a:gd name="connsiteY519" fmla="*/ 352858 h 415636"/>
                            <a:gd name="connsiteX520" fmla="*/ 953909 w 1627909"/>
                            <a:gd name="connsiteY520" fmla="*/ 361517 h 415636"/>
                            <a:gd name="connsiteX521" fmla="*/ 966898 w 1627909"/>
                            <a:gd name="connsiteY521" fmla="*/ 370176 h 415636"/>
                            <a:gd name="connsiteX522" fmla="*/ 948714 w 1627909"/>
                            <a:gd name="connsiteY522" fmla="*/ 385762 h 415636"/>
                            <a:gd name="connsiteX523" fmla="*/ 934859 w 1627909"/>
                            <a:gd name="connsiteY523" fmla="*/ 393556 h 415636"/>
                            <a:gd name="connsiteX524" fmla="*/ 930530 w 1627909"/>
                            <a:gd name="connsiteY524" fmla="*/ 400483 h 415636"/>
                            <a:gd name="connsiteX525" fmla="*/ 940921 w 1627909"/>
                            <a:gd name="connsiteY525" fmla="*/ 413472 h 415636"/>
                            <a:gd name="connsiteX526" fmla="*/ 957373 w 1627909"/>
                            <a:gd name="connsiteY526" fmla="*/ 385762 h 415636"/>
                            <a:gd name="connsiteX527" fmla="*/ 990277 w 1627909"/>
                            <a:gd name="connsiteY527" fmla="*/ 379701 h 415636"/>
                            <a:gd name="connsiteX528" fmla="*/ 1007595 w 1627909"/>
                            <a:gd name="connsiteY528" fmla="*/ 377970 h 415636"/>
                            <a:gd name="connsiteX529" fmla="*/ 1021450 w 1627909"/>
                            <a:gd name="connsiteY529" fmla="*/ 373640 h 415636"/>
                            <a:gd name="connsiteX530" fmla="*/ 1025780 w 1627909"/>
                            <a:gd name="connsiteY530" fmla="*/ 345931 h 415636"/>
                            <a:gd name="connsiteX531" fmla="*/ 1036171 w 1627909"/>
                            <a:gd name="connsiteY531" fmla="*/ 351992 h 415636"/>
                            <a:gd name="connsiteX532" fmla="*/ 1046561 w 1627909"/>
                            <a:gd name="connsiteY532" fmla="*/ 358054 h 415636"/>
                            <a:gd name="connsiteX533" fmla="*/ 1038768 w 1627909"/>
                            <a:gd name="connsiteY533" fmla="*/ 360651 h 415636"/>
                            <a:gd name="connsiteX534" fmla="*/ 1058684 w 1627909"/>
                            <a:gd name="connsiteY534" fmla="*/ 365847 h 415636"/>
                            <a:gd name="connsiteX535" fmla="*/ 1059550 w 1627909"/>
                            <a:gd name="connsiteY535" fmla="*/ 350260 h 415636"/>
                            <a:gd name="connsiteX536" fmla="*/ 1058684 w 1627909"/>
                            <a:gd name="connsiteY536" fmla="*/ 330345 h 415636"/>
                            <a:gd name="connsiteX537" fmla="*/ 1072539 w 1627909"/>
                            <a:gd name="connsiteY537" fmla="*/ 323417 h 415636"/>
                            <a:gd name="connsiteX538" fmla="*/ 1093321 w 1627909"/>
                            <a:gd name="connsiteY538" fmla="*/ 332076 h 415636"/>
                            <a:gd name="connsiteX539" fmla="*/ 1101114 w 1627909"/>
                            <a:gd name="connsiteY539" fmla="*/ 343333 h 415636"/>
                            <a:gd name="connsiteX540" fmla="*/ 1108041 w 1627909"/>
                            <a:gd name="connsiteY540" fmla="*/ 335540 h 415636"/>
                            <a:gd name="connsiteX541" fmla="*/ 1112371 w 1627909"/>
                            <a:gd name="connsiteY541" fmla="*/ 330345 h 415636"/>
                            <a:gd name="connsiteX542" fmla="*/ 1114102 w 1627909"/>
                            <a:gd name="connsiteY542" fmla="*/ 327747 h 415636"/>
                            <a:gd name="connsiteX543" fmla="*/ 1125359 w 1627909"/>
                            <a:gd name="connsiteY543" fmla="*/ 337272 h 415636"/>
                            <a:gd name="connsiteX544" fmla="*/ 1140080 w 1627909"/>
                            <a:gd name="connsiteY544" fmla="*/ 334674 h 415636"/>
                            <a:gd name="connsiteX545" fmla="*/ 1158264 w 1627909"/>
                            <a:gd name="connsiteY545" fmla="*/ 331210 h 415636"/>
                            <a:gd name="connsiteX546" fmla="*/ 1159996 w 1627909"/>
                            <a:gd name="connsiteY546" fmla="*/ 332942 h 415636"/>
                            <a:gd name="connsiteX547" fmla="*/ 1152202 w 1627909"/>
                            <a:gd name="connsiteY547" fmla="*/ 316490 h 415636"/>
                            <a:gd name="connsiteX548" fmla="*/ 1145275 w 1627909"/>
                            <a:gd name="connsiteY548" fmla="*/ 301770 h 415636"/>
                            <a:gd name="connsiteX549" fmla="*/ 1156532 w 1627909"/>
                            <a:gd name="connsiteY549" fmla="*/ 308697 h 415636"/>
                            <a:gd name="connsiteX550" fmla="*/ 1161727 w 1627909"/>
                            <a:gd name="connsiteY550" fmla="*/ 315624 h 415636"/>
                            <a:gd name="connsiteX551" fmla="*/ 1161727 w 1627909"/>
                            <a:gd name="connsiteY551" fmla="*/ 307831 h 415636"/>
                            <a:gd name="connsiteX552" fmla="*/ 1160862 w 1627909"/>
                            <a:gd name="connsiteY552" fmla="*/ 300038 h 415636"/>
                            <a:gd name="connsiteX553" fmla="*/ 1187705 w 1627909"/>
                            <a:gd name="connsiteY553" fmla="*/ 319954 h 415636"/>
                            <a:gd name="connsiteX554" fmla="*/ 1176448 w 1627909"/>
                            <a:gd name="connsiteY554" fmla="*/ 328613 h 415636"/>
                            <a:gd name="connsiteX555" fmla="*/ 1221475 w 1627909"/>
                            <a:gd name="connsiteY555" fmla="*/ 350260 h 415636"/>
                            <a:gd name="connsiteX556" fmla="*/ 1227537 w 1627909"/>
                            <a:gd name="connsiteY556" fmla="*/ 345065 h 415636"/>
                            <a:gd name="connsiteX557" fmla="*/ 1231000 w 1627909"/>
                            <a:gd name="connsiteY557" fmla="*/ 335540 h 415636"/>
                            <a:gd name="connsiteX558" fmla="*/ 1244855 w 1627909"/>
                            <a:gd name="connsiteY558" fmla="*/ 335540 h 415636"/>
                            <a:gd name="connsiteX559" fmla="*/ 1275162 w 1627909"/>
                            <a:gd name="connsiteY559" fmla="*/ 341601 h 415636"/>
                            <a:gd name="connsiteX560" fmla="*/ 1269100 w 1627909"/>
                            <a:gd name="connsiteY560" fmla="*/ 346797 h 415636"/>
                            <a:gd name="connsiteX561" fmla="*/ 1263039 w 1627909"/>
                            <a:gd name="connsiteY561" fmla="*/ 351992 h 415636"/>
                            <a:gd name="connsiteX562" fmla="*/ 1334909 w 1627909"/>
                            <a:gd name="connsiteY562" fmla="*/ 373640 h 415636"/>
                            <a:gd name="connsiteX563" fmla="*/ 1364350 w 1627909"/>
                            <a:gd name="connsiteY563" fmla="*/ 377103 h 415636"/>
                            <a:gd name="connsiteX564" fmla="*/ 1407646 w 1627909"/>
                            <a:gd name="connsiteY564" fmla="*/ 384031 h 415636"/>
                            <a:gd name="connsiteX565" fmla="*/ 1369546 w 1627909"/>
                            <a:gd name="connsiteY565" fmla="*/ 373640 h 415636"/>
                            <a:gd name="connsiteX566" fmla="*/ 1316725 w 1627909"/>
                            <a:gd name="connsiteY566" fmla="*/ 358054 h 415636"/>
                            <a:gd name="connsiteX567" fmla="*/ 1272564 w 1627909"/>
                            <a:gd name="connsiteY567" fmla="*/ 340736 h 415636"/>
                            <a:gd name="connsiteX568" fmla="*/ 1254380 w 1627909"/>
                            <a:gd name="connsiteY568" fmla="*/ 325149 h 415636"/>
                            <a:gd name="connsiteX569" fmla="*/ 1273430 w 1627909"/>
                            <a:gd name="connsiteY569" fmla="*/ 326881 h 415636"/>
                            <a:gd name="connsiteX570" fmla="*/ 1274296 w 1627909"/>
                            <a:gd name="connsiteY570" fmla="*/ 316490 h 415636"/>
                            <a:gd name="connsiteX571" fmla="*/ 1314128 w 1627909"/>
                            <a:gd name="connsiteY571" fmla="*/ 329478 h 415636"/>
                            <a:gd name="connsiteX572" fmla="*/ 1334043 w 1627909"/>
                            <a:gd name="connsiteY572" fmla="*/ 325149 h 415636"/>
                            <a:gd name="connsiteX573" fmla="*/ 1392059 w 1627909"/>
                            <a:gd name="connsiteY573" fmla="*/ 350260 h 415636"/>
                            <a:gd name="connsiteX574" fmla="*/ 1377339 w 1627909"/>
                            <a:gd name="connsiteY574" fmla="*/ 333808 h 415636"/>
                            <a:gd name="connsiteX575" fmla="*/ 1360887 w 1627909"/>
                            <a:gd name="connsiteY575" fmla="*/ 325149 h 415636"/>
                            <a:gd name="connsiteX576" fmla="*/ 1345300 w 1627909"/>
                            <a:gd name="connsiteY576" fmla="*/ 315624 h 415636"/>
                            <a:gd name="connsiteX577" fmla="*/ 1402450 w 1627909"/>
                            <a:gd name="connsiteY577" fmla="*/ 325149 h 415636"/>
                            <a:gd name="connsiteX578" fmla="*/ 1478650 w 1627909"/>
                            <a:gd name="connsiteY578" fmla="*/ 345931 h 415636"/>
                            <a:gd name="connsiteX579" fmla="*/ 1482980 w 1627909"/>
                            <a:gd name="connsiteY579" fmla="*/ 340736 h 415636"/>
                            <a:gd name="connsiteX580" fmla="*/ 1444880 w 1627909"/>
                            <a:gd name="connsiteY580" fmla="*/ 331210 h 415636"/>
                            <a:gd name="connsiteX581" fmla="*/ 1396389 w 1627909"/>
                            <a:gd name="connsiteY581" fmla="*/ 309563 h 415636"/>
                            <a:gd name="connsiteX582" fmla="*/ 1425830 w 1627909"/>
                            <a:gd name="connsiteY582" fmla="*/ 309563 h 415636"/>
                            <a:gd name="connsiteX583" fmla="*/ 1433623 w 1627909"/>
                            <a:gd name="connsiteY583" fmla="*/ 306965 h 415636"/>
                            <a:gd name="connsiteX584" fmla="*/ 1437086 w 1627909"/>
                            <a:gd name="connsiteY584" fmla="*/ 303501 h 415636"/>
                            <a:gd name="connsiteX585" fmla="*/ 1432757 w 1627909"/>
                            <a:gd name="connsiteY585" fmla="*/ 293976 h 415636"/>
                            <a:gd name="connsiteX586" fmla="*/ 1430159 w 1627909"/>
                            <a:gd name="connsiteY586" fmla="*/ 291379 h 415636"/>
                            <a:gd name="connsiteX587" fmla="*/ 1426696 w 1627909"/>
                            <a:gd name="connsiteY587" fmla="*/ 287915 h 415636"/>
                            <a:gd name="connsiteX588" fmla="*/ 1418037 w 1627909"/>
                            <a:gd name="connsiteY588" fmla="*/ 280988 h 415636"/>
                            <a:gd name="connsiteX589" fmla="*/ 1463064 w 1627909"/>
                            <a:gd name="connsiteY589" fmla="*/ 288781 h 415636"/>
                            <a:gd name="connsiteX590" fmla="*/ 1496834 w 1627909"/>
                            <a:gd name="connsiteY590" fmla="*/ 298306 h 415636"/>
                            <a:gd name="connsiteX591" fmla="*/ 1469991 w 1627909"/>
                            <a:gd name="connsiteY591" fmla="*/ 288781 h 415636"/>
                            <a:gd name="connsiteX592" fmla="*/ 1442282 w 1627909"/>
                            <a:gd name="connsiteY592" fmla="*/ 279256 h 415636"/>
                            <a:gd name="connsiteX593" fmla="*/ 1477784 w 1627909"/>
                            <a:gd name="connsiteY593" fmla="*/ 286183 h 415636"/>
                            <a:gd name="connsiteX594" fmla="*/ 1427561 w 1627909"/>
                            <a:gd name="connsiteY594" fmla="*/ 272329 h 415636"/>
                            <a:gd name="connsiteX595" fmla="*/ 1398987 w 1627909"/>
                            <a:gd name="connsiteY595" fmla="*/ 265401 h 415636"/>
                            <a:gd name="connsiteX596" fmla="*/ 1381668 w 1627909"/>
                            <a:gd name="connsiteY596" fmla="*/ 258474 h 415636"/>
                            <a:gd name="connsiteX597" fmla="*/ 1366082 w 1627909"/>
                            <a:gd name="connsiteY597" fmla="*/ 252413 h 415636"/>
                            <a:gd name="connsiteX598" fmla="*/ 1421500 w 1627909"/>
                            <a:gd name="connsiteY598" fmla="*/ 256742 h 415636"/>
                            <a:gd name="connsiteX599" fmla="*/ 1478650 w 1627909"/>
                            <a:gd name="connsiteY599" fmla="*/ 259340 h 415636"/>
                            <a:gd name="connsiteX600" fmla="*/ 1460466 w 1627909"/>
                            <a:gd name="connsiteY600" fmla="*/ 248949 h 415636"/>
                            <a:gd name="connsiteX601" fmla="*/ 1508091 w 1627909"/>
                            <a:gd name="connsiteY601" fmla="*/ 255010 h 415636"/>
                            <a:gd name="connsiteX602" fmla="*/ 1560912 w 1627909"/>
                            <a:gd name="connsiteY602" fmla="*/ 263669 h 415636"/>
                            <a:gd name="connsiteX603" fmla="*/ 1550521 w 1627909"/>
                            <a:gd name="connsiteY603" fmla="*/ 260206 h 415636"/>
                            <a:gd name="connsiteX604" fmla="*/ 1541862 w 1627909"/>
                            <a:gd name="connsiteY604" fmla="*/ 256742 h 415636"/>
                            <a:gd name="connsiteX605" fmla="*/ 1527141 w 1627909"/>
                            <a:gd name="connsiteY605" fmla="*/ 251546 h 415636"/>
                            <a:gd name="connsiteX606" fmla="*/ 1503762 w 1627909"/>
                            <a:gd name="connsiteY606" fmla="*/ 244619 h 415636"/>
                            <a:gd name="connsiteX607" fmla="*/ 1501164 w 1627909"/>
                            <a:gd name="connsiteY607" fmla="*/ 243754 h 415636"/>
                            <a:gd name="connsiteX608" fmla="*/ 1500298 w 1627909"/>
                            <a:gd name="connsiteY608" fmla="*/ 243754 h 415636"/>
                            <a:gd name="connsiteX609" fmla="*/ 1500298 w 1627909"/>
                            <a:gd name="connsiteY609" fmla="*/ 243754 h 415636"/>
                            <a:gd name="connsiteX610" fmla="*/ 1504628 w 1627909"/>
                            <a:gd name="connsiteY610" fmla="*/ 241156 h 415636"/>
                            <a:gd name="connsiteX611" fmla="*/ 1504628 w 1627909"/>
                            <a:gd name="connsiteY611" fmla="*/ 241156 h 415636"/>
                            <a:gd name="connsiteX612" fmla="*/ 1504628 w 1627909"/>
                            <a:gd name="connsiteY612" fmla="*/ 241156 h 415636"/>
                            <a:gd name="connsiteX613" fmla="*/ 1504628 w 1627909"/>
                            <a:gd name="connsiteY613" fmla="*/ 241156 h 415636"/>
                            <a:gd name="connsiteX614" fmla="*/ 1503762 w 1627909"/>
                            <a:gd name="connsiteY614" fmla="*/ 241156 h 415636"/>
                            <a:gd name="connsiteX615" fmla="*/ 1502030 w 1627909"/>
                            <a:gd name="connsiteY615" fmla="*/ 241156 h 415636"/>
                            <a:gd name="connsiteX616" fmla="*/ 1494237 w 1627909"/>
                            <a:gd name="connsiteY616" fmla="*/ 240290 h 415636"/>
                            <a:gd name="connsiteX617" fmla="*/ 1475186 w 1627909"/>
                            <a:gd name="connsiteY617" fmla="*/ 237692 h 415636"/>
                            <a:gd name="connsiteX618" fmla="*/ 1412841 w 1627909"/>
                            <a:gd name="connsiteY618" fmla="*/ 228167 h 415636"/>
                            <a:gd name="connsiteX619" fmla="*/ 1413707 w 1627909"/>
                            <a:gd name="connsiteY619" fmla="*/ 228167 h 415636"/>
                            <a:gd name="connsiteX620" fmla="*/ 1414573 w 1627909"/>
                            <a:gd name="connsiteY620" fmla="*/ 228167 h 415636"/>
                            <a:gd name="connsiteX621" fmla="*/ 1416305 w 1627909"/>
                            <a:gd name="connsiteY621" fmla="*/ 228167 h 415636"/>
                            <a:gd name="connsiteX622" fmla="*/ 1425830 w 1627909"/>
                            <a:gd name="connsiteY622" fmla="*/ 228167 h 415636"/>
                            <a:gd name="connsiteX623" fmla="*/ 1454405 w 1627909"/>
                            <a:gd name="connsiteY623" fmla="*/ 228167 h 415636"/>
                            <a:gd name="connsiteX624" fmla="*/ 1483846 w 1627909"/>
                            <a:gd name="connsiteY624" fmla="*/ 228167 h 415636"/>
                            <a:gd name="connsiteX625" fmla="*/ 1496834 w 1627909"/>
                            <a:gd name="connsiteY625" fmla="*/ 228167 h 415636"/>
                            <a:gd name="connsiteX626" fmla="*/ 1429293 w 1627909"/>
                            <a:gd name="connsiteY626" fmla="*/ 224704 h 415636"/>
                            <a:gd name="connsiteX627" fmla="*/ 1364350 w 1627909"/>
                            <a:gd name="connsiteY627" fmla="*/ 216910 h 415636"/>
                            <a:gd name="connsiteX628" fmla="*/ 1348764 w 1627909"/>
                            <a:gd name="connsiteY628" fmla="*/ 215179 h 415636"/>
                            <a:gd name="connsiteX629" fmla="*/ 1340971 w 1627909"/>
                            <a:gd name="connsiteY629" fmla="*/ 214313 h 415636"/>
                            <a:gd name="connsiteX630" fmla="*/ 1333177 w 1627909"/>
                            <a:gd name="connsiteY630" fmla="*/ 213447 h 415636"/>
                            <a:gd name="connsiteX631" fmla="*/ 1301139 w 1627909"/>
                            <a:gd name="connsiteY631" fmla="*/ 209117 h 415636"/>
                            <a:gd name="connsiteX632" fmla="*/ 1239659 w 1627909"/>
                            <a:gd name="connsiteY632" fmla="*/ 202190 h 415636"/>
                            <a:gd name="connsiteX633" fmla="*/ 1144409 w 1627909"/>
                            <a:gd name="connsiteY633" fmla="*/ 196994 h 415636"/>
                            <a:gd name="connsiteX634" fmla="*/ 1115834 w 1627909"/>
                            <a:gd name="connsiteY634" fmla="*/ 193531 h 415636"/>
                            <a:gd name="connsiteX635" fmla="*/ 1095918 w 1627909"/>
                            <a:gd name="connsiteY635" fmla="*/ 191799 h 415636"/>
                            <a:gd name="connsiteX636" fmla="*/ 1086393 w 1627909"/>
                            <a:gd name="connsiteY636" fmla="*/ 190933 h 415636"/>
                            <a:gd name="connsiteX637" fmla="*/ 1191168 w 1627909"/>
                            <a:gd name="connsiteY637" fmla="*/ 197861 h 415636"/>
                            <a:gd name="connsiteX638" fmla="*/ 1164325 w 1627909"/>
                            <a:gd name="connsiteY638" fmla="*/ 195262 h 415636"/>
                            <a:gd name="connsiteX639" fmla="*/ 1243123 w 1627909"/>
                            <a:gd name="connsiteY639" fmla="*/ 199592 h 415636"/>
                            <a:gd name="connsiteX640" fmla="*/ 1335775 w 1627909"/>
                            <a:gd name="connsiteY640" fmla="*/ 206520 h 415636"/>
                            <a:gd name="connsiteX641" fmla="*/ 1263905 w 1627909"/>
                            <a:gd name="connsiteY641" fmla="*/ 203921 h 415636"/>
                            <a:gd name="connsiteX642" fmla="*/ 1367814 w 1627909"/>
                            <a:gd name="connsiteY642" fmla="*/ 213447 h 415636"/>
                            <a:gd name="connsiteX643" fmla="*/ 1470857 w 1627909"/>
                            <a:gd name="connsiteY643" fmla="*/ 222106 h 415636"/>
                            <a:gd name="connsiteX644" fmla="*/ 1444014 w 1627909"/>
                            <a:gd name="connsiteY644" fmla="*/ 216910 h 415636"/>
                            <a:gd name="connsiteX645" fmla="*/ 1489907 w 1627909"/>
                            <a:gd name="connsiteY645" fmla="*/ 221240 h 415636"/>
                            <a:gd name="connsiteX646" fmla="*/ 1450941 w 1627909"/>
                            <a:gd name="connsiteY646" fmla="*/ 216044 h 415636"/>
                            <a:gd name="connsiteX647" fmla="*/ 1515018 w 1627909"/>
                            <a:gd name="connsiteY647" fmla="*/ 219508 h 415636"/>
                            <a:gd name="connsiteX648" fmla="*/ 1579961 w 1627909"/>
                            <a:gd name="connsiteY648" fmla="*/ 222106 h 415636"/>
                            <a:gd name="connsiteX649" fmla="*/ 1554850 w 1627909"/>
                            <a:gd name="connsiteY649" fmla="*/ 220374 h 415636"/>
                            <a:gd name="connsiteX650" fmla="*/ 1529739 w 1627909"/>
                            <a:gd name="connsiteY650" fmla="*/ 218642 h 415636"/>
                            <a:gd name="connsiteX651" fmla="*/ 1544459 w 1627909"/>
                            <a:gd name="connsiteY651" fmla="*/ 217776 h 415636"/>
                            <a:gd name="connsiteX652" fmla="*/ 1575632 w 1627909"/>
                            <a:gd name="connsiteY652" fmla="*/ 215179 h 415636"/>
                            <a:gd name="connsiteX653" fmla="*/ 1606805 w 1627909"/>
                            <a:gd name="connsiteY653" fmla="*/ 211715 h 415636"/>
                            <a:gd name="connsiteX654" fmla="*/ 1617196 w 1627909"/>
                            <a:gd name="connsiteY654" fmla="*/ 210849 h 415636"/>
                            <a:gd name="connsiteX655" fmla="*/ 1620659 w 1627909"/>
                            <a:gd name="connsiteY655" fmla="*/ 209983 h 415636"/>
                            <a:gd name="connsiteX656" fmla="*/ 1517616 w 1627909"/>
                            <a:gd name="connsiteY656" fmla="*/ 199592 h 415636"/>
                            <a:gd name="connsiteX657" fmla="*/ 1406780 w 1627909"/>
                            <a:gd name="connsiteY657" fmla="*/ 191799 h 415636"/>
                            <a:gd name="connsiteX658" fmla="*/ 1226671 w 1627909"/>
                            <a:gd name="connsiteY658" fmla="*/ 320819 h 415636"/>
                            <a:gd name="connsiteX659" fmla="*/ 1254380 w 1627909"/>
                            <a:gd name="connsiteY659" fmla="*/ 327747 h 415636"/>
                            <a:gd name="connsiteX660" fmla="*/ 1257843 w 1627909"/>
                            <a:gd name="connsiteY660" fmla="*/ 337272 h 415636"/>
                            <a:gd name="connsiteX661" fmla="*/ 1240525 w 1627909"/>
                            <a:gd name="connsiteY661" fmla="*/ 335540 h 415636"/>
                            <a:gd name="connsiteX662" fmla="*/ 1226671 w 1627909"/>
                            <a:gd name="connsiteY662" fmla="*/ 320819 h 415636"/>
                            <a:gd name="connsiteX663" fmla="*/ 1052623 w 1627909"/>
                            <a:gd name="connsiteY663" fmla="*/ 190067 h 415636"/>
                            <a:gd name="connsiteX664" fmla="*/ 1018852 w 1627909"/>
                            <a:gd name="connsiteY664" fmla="*/ 187470 h 415636"/>
                            <a:gd name="connsiteX665" fmla="*/ 1017986 w 1627909"/>
                            <a:gd name="connsiteY665" fmla="*/ 188335 h 415636"/>
                            <a:gd name="connsiteX666" fmla="*/ 1057818 w 1627909"/>
                            <a:gd name="connsiteY666" fmla="*/ 195262 h 415636"/>
                            <a:gd name="connsiteX667" fmla="*/ 1062148 w 1627909"/>
                            <a:gd name="connsiteY667" fmla="*/ 196129 h 415636"/>
                            <a:gd name="connsiteX668" fmla="*/ 1047427 w 1627909"/>
                            <a:gd name="connsiteY668" fmla="*/ 193531 h 415636"/>
                            <a:gd name="connsiteX669" fmla="*/ 1042232 w 1627909"/>
                            <a:gd name="connsiteY669" fmla="*/ 192665 h 415636"/>
                            <a:gd name="connsiteX670" fmla="*/ 1030975 w 1627909"/>
                            <a:gd name="connsiteY670" fmla="*/ 190067 h 415636"/>
                            <a:gd name="connsiteX671" fmla="*/ 1017121 w 1627909"/>
                            <a:gd name="connsiteY671" fmla="*/ 187470 h 415636"/>
                            <a:gd name="connsiteX672" fmla="*/ 1017121 w 1627909"/>
                            <a:gd name="connsiteY672" fmla="*/ 187470 h 415636"/>
                            <a:gd name="connsiteX673" fmla="*/ 1017121 w 1627909"/>
                            <a:gd name="connsiteY673" fmla="*/ 187470 h 415636"/>
                            <a:gd name="connsiteX674" fmla="*/ 1017121 w 1627909"/>
                            <a:gd name="connsiteY674" fmla="*/ 187470 h 415636"/>
                            <a:gd name="connsiteX675" fmla="*/ 1017121 w 1627909"/>
                            <a:gd name="connsiteY675" fmla="*/ 187470 h 415636"/>
                            <a:gd name="connsiteX676" fmla="*/ 1017121 w 1627909"/>
                            <a:gd name="connsiteY676" fmla="*/ 187470 h 415636"/>
                            <a:gd name="connsiteX677" fmla="*/ 1017121 w 1627909"/>
                            <a:gd name="connsiteY677" fmla="*/ 187470 h 415636"/>
                            <a:gd name="connsiteX678" fmla="*/ 1017121 w 1627909"/>
                            <a:gd name="connsiteY678" fmla="*/ 187470 h 415636"/>
                            <a:gd name="connsiteX679" fmla="*/ 1014523 w 1627909"/>
                            <a:gd name="connsiteY679" fmla="*/ 186603 h 415636"/>
                            <a:gd name="connsiteX680" fmla="*/ 1013657 w 1627909"/>
                            <a:gd name="connsiteY680" fmla="*/ 186603 h 415636"/>
                            <a:gd name="connsiteX681" fmla="*/ 1007595 w 1627909"/>
                            <a:gd name="connsiteY681" fmla="*/ 184872 h 415636"/>
                            <a:gd name="connsiteX682" fmla="*/ 1008461 w 1627909"/>
                            <a:gd name="connsiteY682" fmla="*/ 184872 h 415636"/>
                            <a:gd name="connsiteX683" fmla="*/ 1009327 w 1627909"/>
                            <a:gd name="connsiteY683" fmla="*/ 184872 h 415636"/>
                            <a:gd name="connsiteX684" fmla="*/ 1011059 w 1627909"/>
                            <a:gd name="connsiteY684" fmla="*/ 185738 h 415636"/>
                            <a:gd name="connsiteX685" fmla="*/ 1008461 w 1627909"/>
                            <a:gd name="connsiteY685" fmla="*/ 184872 h 415636"/>
                            <a:gd name="connsiteX686" fmla="*/ 1009327 w 1627909"/>
                            <a:gd name="connsiteY686" fmla="*/ 184872 h 415636"/>
                            <a:gd name="connsiteX687" fmla="*/ 1006730 w 1627909"/>
                            <a:gd name="connsiteY687" fmla="*/ 184006 h 415636"/>
                            <a:gd name="connsiteX688" fmla="*/ 1004132 w 1627909"/>
                            <a:gd name="connsiteY688" fmla="*/ 183140 h 415636"/>
                            <a:gd name="connsiteX689" fmla="*/ 1004132 w 1627909"/>
                            <a:gd name="connsiteY689" fmla="*/ 183140 h 415636"/>
                            <a:gd name="connsiteX690" fmla="*/ 1004132 w 1627909"/>
                            <a:gd name="connsiteY690" fmla="*/ 183140 h 415636"/>
                            <a:gd name="connsiteX691" fmla="*/ 1004132 w 1627909"/>
                            <a:gd name="connsiteY691" fmla="*/ 183140 h 415636"/>
                            <a:gd name="connsiteX692" fmla="*/ 1004132 w 1627909"/>
                            <a:gd name="connsiteY692" fmla="*/ 183140 h 415636"/>
                            <a:gd name="connsiteX693" fmla="*/ 1004132 w 1627909"/>
                            <a:gd name="connsiteY693" fmla="*/ 183140 h 415636"/>
                            <a:gd name="connsiteX694" fmla="*/ 1004998 w 1627909"/>
                            <a:gd name="connsiteY694" fmla="*/ 183140 h 415636"/>
                            <a:gd name="connsiteX695" fmla="*/ 1004998 w 1627909"/>
                            <a:gd name="connsiteY695" fmla="*/ 183140 h 415636"/>
                            <a:gd name="connsiteX696" fmla="*/ 1011059 w 1627909"/>
                            <a:gd name="connsiteY696" fmla="*/ 184006 h 415636"/>
                            <a:gd name="connsiteX697" fmla="*/ 1011059 w 1627909"/>
                            <a:gd name="connsiteY697" fmla="*/ 184006 h 415636"/>
                            <a:gd name="connsiteX698" fmla="*/ 1011059 w 1627909"/>
                            <a:gd name="connsiteY698" fmla="*/ 184006 h 415636"/>
                            <a:gd name="connsiteX699" fmla="*/ 1011059 w 1627909"/>
                            <a:gd name="connsiteY699" fmla="*/ 184006 h 415636"/>
                            <a:gd name="connsiteX700" fmla="*/ 1010193 w 1627909"/>
                            <a:gd name="connsiteY700" fmla="*/ 184006 h 415636"/>
                            <a:gd name="connsiteX701" fmla="*/ 1010193 w 1627909"/>
                            <a:gd name="connsiteY701" fmla="*/ 184006 h 415636"/>
                            <a:gd name="connsiteX702" fmla="*/ 1010193 w 1627909"/>
                            <a:gd name="connsiteY702" fmla="*/ 184006 h 415636"/>
                            <a:gd name="connsiteX703" fmla="*/ 1011059 w 1627909"/>
                            <a:gd name="connsiteY703" fmla="*/ 184006 h 415636"/>
                            <a:gd name="connsiteX704" fmla="*/ 1011059 w 1627909"/>
                            <a:gd name="connsiteY704" fmla="*/ 184006 h 415636"/>
                            <a:gd name="connsiteX705" fmla="*/ 1012791 w 1627909"/>
                            <a:gd name="connsiteY705" fmla="*/ 184006 h 415636"/>
                            <a:gd name="connsiteX706" fmla="*/ 1013657 w 1627909"/>
                            <a:gd name="connsiteY706" fmla="*/ 184006 h 415636"/>
                            <a:gd name="connsiteX707" fmla="*/ 1014523 w 1627909"/>
                            <a:gd name="connsiteY707" fmla="*/ 184006 h 415636"/>
                            <a:gd name="connsiteX708" fmla="*/ 1013657 w 1627909"/>
                            <a:gd name="connsiteY708" fmla="*/ 184006 h 415636"/>
                            <a:gd name="connsiteX709" fmla="*/ 1014523 w 1627909"/>
                            <a:gd name="connsiteY709" fmla="*/ 184006 h 415636"/>
                            <a:gd name="connsiteX710" fmla="*/ 1014523 w 1627909"/>
                            <a:gd name="connsiteY710" fmla="*/ 184006 h 415636"/>
                            <a:gd name="connsiteX711" fmla="*/ 1015389 w 1627909"/>
                            <a:gd name="connsiteY711" fmla="*/ 184006 h 415636"/>
                            <a:gd name="connsiteX712" fmla="*/ 1015389 w 1627909"/>
                            <a:gd name="connsiteY712" fmla="*/ 184006 h 415636"/>
                            <a:gd name="connsiteX713" fmla="*/ 1015389 w 1627909"/>
                            <a:gd name="connsiteY713" fmla="*/ 184006 h 415636"/>
                            <a:gd name="connsiteX714" fmla="*/ 1016255 w 1627909"/>
                            <a:gd name="connsiteY714" fmla="*/ 184006 h 415636"/>
                            <a:gd name="connsiteX715" fmla="*/ 1015389 w 1627909"/>
                            <a:gd name="connsiteY715" fmla="*/ 184006 h 415636"/>
                            <a:gd name="connsiteX716" fmla="*/ 1018852 w 1627909"/>
                            <a:gd name="connsiteY716" fmla="*/ 183140 h 415636"/>
                            <a:gd name="connsiteX717" fmla="*/ 1018852 w 1627909"/>
                            <a:gd name="connsiteY717" fmla="*/ 183140 h 415636"/>
                            <a:gd name="connsiteX718" fmla="*/ 1018852 w 1627909"/>
                            <a:gd name="connsiteY718" fmla="*/ 183140 h 415636"/>
                            <a:gd name="connsiteX719" fmla="*/ 1018852 w 1627909"/>
                            <a:gd name="connsiteY719" fmla="*/ 183140 h 415636"/>
                            <a:gd name="connsiteX720" fmla="*/ 1018852 w 1627909"/>
                            <a:gd name="connsiteY720" fmla="*/ 183140 h 415636"/>
                            <a:gd name="connsiteX721" fmla="*/ 1018852 w 1627909"/>
                            <a:gd name="connsiteY721" fmla="*/ 183140 h 415636"/>
                            <a:gd name="connsiteX722" fmla="*/ 1017986 w 1627909"/>
                            <a:gd name="connsiteY722" fmla="*/ 183140 h 415636"/>
                            <a:gd name="connsiteX723" fmla="*/ 1017121 w 1627909"/>
                            <a:gd name="connsiteY723" fmla="*/ 184006 h 415636"/>
                            <a:gd name="connsiteX724" fmla="*/ 1016255 w 1627909"/>
                            <a:gd name="connsiteY724" fmla="*/ 184006 h 415636"/>
                            <a:gd name="connsiteX725" fmla="*/ 1019718 w 1627909"/>
                            <a:gd name="connsiteY725" fmla="*/ 184006 h 415636"/>
                            <a:gd name="connsiteX726" fmla="*/ 1052623 w 1627909"/>
                            <a:gd name="connsiteY726" fmla="*/ 190067 h 415636"/>
                            <a:gd name="connsiteX727" fmla="*/ 949580 w 1627909"/>
                            <a:gd name="connsiteY727" fmla="*/ 190933 h 415636"/>
                            <a:gd name="connsiteX728" fmla="*/ 948714 w 1627909"/>
                            <a:gd name="connsiteY728" fmla="*/ 190067 h 415636"/>
                            <a:gd name="connsiteX729" fmla="*/ 949580 w 1627909"/>
                            <a:gd name="connsiteY729" fmla="*/ 190933 h 415636"/>
                            <a:gd name="connsiteX730" fmla="*/ 922736 w 1627909"/>
                            <a:gd name="connsiteY730" fmla="*/ 182274 h 415636"/>
                            <a:gd name="connsiteX731" fmla="*/ 922736 w 1627909"/>
                            <a:gd name="connsiteY731" fmla="*/ 182274 h 415636"/>
                            <a:gd name="connsiteX732" fmla="*/ 922736 w 1627909"/>
                            <a:gd name="connsiteY732" fmla="*/ 182274 h 415636"/>
                            <a:gd name="connsiteX733" fmla="*/ 922736 w 1627909"/>
                            <a:gd name="connsiteY733" fmla="*/ 182274 h 415636"/>
                            <a:gd name="connsiteX734" fmla="*/ 922736 w 1627909"/>
                            <a:gd name="connsiteY734" fmla="*/ 182274 h 415636"/>
                            <a:gd name="connsiteX735" fmla="*/ 921871 w 1627909"/>
                            <a:gd name="connsiteY735" fmla="*/ 182274 h 415636"/>
                            <a:gd name="connsiteX736" fmla="*/ 922736 w 1627909"/>
                            <a:gd name="connsiteY736" fmla="*/ 182274 h 415636"/>
                            <a:gd name="connsiteX737" fmla="*/ 922736 w 1627909"/>
                            <a:gd name="connsiteY737" fmla="*/ 182274 h 415636"/>
                            <a:gd name="connsiteX738" fmla="*/ 922736 w 1627909"/>
                            <a:gd name="connsiteY738" fmla="*/ 182274 h 415636"/>
                            <a:gd name="connsiteX739" fmla="*/ 922736 w 1627909"/>
                            <a:gd name="connsiteY739" fmla="*/ 182274 h 415636"/>
                            <a:gd name="connsiteX740" fmla="*/ 716650 w 1627909"/>
                            <a:gd name="connsiteY740" fmla="*/ 170151 h 415636"/>
                            <a:gd name="connsiteX741" fmla="*/ 759080 w 1627909"/>
                            <a:gd name="connsiteY741" fmla="*/ 162358 h 415636"/>
                            <a:gd name="connsiteX742" fmla="*/ 760811 w 1627909"/>
                            <a:gd name="connsiteY742" fmla="*/ 162358 h 415636"/>
                            <a:gd name="connsiteX743" fmla="*/ 716650 w 1627909"/>
                            <a:gd name="connsiteY743" fmla="*/ 170151 h 415636"/>
                            <a:gd name="connsiteX744" fmla="*/ 999802 w 1627909"/>
                            <a:gd name="connsiteY744" fmla="*/ 182274 h 415636"/>
                            <a:gd name="connsiteX745" fmla="*/ 992875 w 1627909"/>
                            <a:gd name="connsiteY745" fmla="*/ 183140 h 415636"/>
                            <a:gd name="connsiteX746" fmla="*/ 991143 w 1627909"/>
                            <a:gd name="connsiteY746" fmla="*/ 183140 h 415636"/>
                            <a:gd name="connsiteX747" fmla="*/ 1002400 w 1627909"/>
                            <a:gd name="connsiteY747" fmla="*/ 182274 h 415636"/>
                            <a:gd name="connsiteX748" fmla="*/ 999802 w 1627909"/>
                            <a:gd name="connsiteY748" fmla="*/ 182274 h 415636"/>
                            <a:gd name="connsiteX749" fmla="*/ 1003266 w 1627909"/>
                            <a:gd name="connsiteY749" fmla="*/ 185738 h 415636"/>
                            <a:gd name="connsiteX750" fmla="*/ 1003266 w 1627909"/>
                            <a:gd name="connsiteY750" fmla="*/ 185738 h 415636"/>
                            <a:gd name="connsiteX751" fmla="*/ 1003266 w 1627909"/>
                            <a:gd name="connsiteY751" fmla="*/ 185738 h 415636"/>
                            <a:gd name="connsiteX752" fmla="*/ 1003266 w 1627909"/>
                            <a:gd name="connsiteY752" fmla="*/ 185738 h 415636"/>
                            <a:gd name="connsiteX753" fmla="*/ 1004998 w 1627909"/>
                            <a:gd name="connsiteY753" fmla="*/ 185738 h 415636"/>
                            <a:gd name="connsiteX754" fmla="*/ 1004998 w 1627909"/>
                            <a:gd name="connsiteY754" fmla="*/ 185738 h 415636"/>
                            <a:gd name="connsiteX755" fmla="*/ 1004998 w 1627909"/>
                            <a:gd name="connsiteY755" fmla="*/ 185738 h 415636"/>
                            <a:gd name="connsiteX756" fmla="*/ 1004998 w 1627909"/>
                            <a:gd name="connsiteY756" fmla="*/ 185738 h 415636"/>
                            <a:gd name="connsiteX757" fmla="*/ 988546 w 1627909"/>
                            <a:gd name="connsiteY757" fmla="*/ 182274 h 415636"/>
                            <a:gd name="connsiteX758" fmla="*/ 988546 w 1627909"/>
                            <a:gd name="connsiteY758" fmla="*/ 182274 h 415636"/>
                            <a:gd name="connsiteX759" fmla="*/ 1027512 w 1627909"/>
                            <a:gd name="connsiteY759" fmla="*/ 177944 h 415636"/>
                            <a:gd name="connsiteX760" fmla="*/ 988546 w 1627909"/>
                            <a:gd name="connsiteY760" fmla="*/ 182274 h 415636"/>
                            <a:gd name="connsiteX761" fmla="*/ 776398 w 1627909"/>
                            <a:gd name="connsiteY761" fmla="*/ 158895 h 415636"/>
                            <a:gd name="connsiteX762" fmla="*/ 786789 w 1627909"/>
                            <a:gd name="connsiteY762" fmla="*/ 156296 h 415636"/>
                            <a:gd name="connsiteX763" fmla="*/ 788521 w 1627909"/>
                            <a:gd name="connsiteY763" fmla="*/ 156296 h 415636"/>
                            <a:gd name="connsiteX764" fmla="*/ 795448 w 1627909"/>
                            <a:gd name="connsiteY764" fmla="*/ 157163 h 415636"/>
                            <a:gd name="connsiteX765" fmla="*/ 784191 w 1627909"/>
                            <a:gd name="connsiteY765" fmla="*/ 158028 h 415636"/>
                            <a:gd name="connsiteX766" fmla="*/ 778995 w 1627909"/>
                            <a:gd name="connsiteY766" fmla="*/ 158895 h 415636"/>
                            <a:gd name="connsiteX767" fmla="*/ 776398 w 1627909"/>
                            <a:gd name="connsiteY767" fmla="*/ 158895 h 415636"/>
                            <a:gd name="connsiteX768" fmla="*/ 739164 w 1627909"/>
                            <a:gd name="connsiteY768" fmla="*/ 152833 h 415636"/>
                            <a:gd name="connsiteX769" fmla="*/ 740896 w 1627909"/>
                            <a:gd name="connsiteY769" fmla="*/ 151967 h 415636"/>
                            <a:gd name="connsiteX770" fmla="*/ 737432 w 1627909"/>
                            <a:gd name="connsiteY770" fmla="*/ 151967 h 415636"/>
                            <a:gd name="connsiteX771" fmla="*/ 733968 w 1627909"/>
                            <a:gd name="connsiteY771" fmla="*/ 151101 h 415636"/>
                            <a:gd name="connsiteX772" fmla="*/ 736566 w 1627909"/>
                            <a:gd name="connsiteY772" fmla="*/ 151101 h 415636"/>
                            <a:gd name="connsiteX773" fmla="*/ 752152 w 1627909"/>
                            <a:gd name="connsiteY773" fmla="*/ 149369 h 415636"/>
                            <a:gd name="connsiteX774" fmla="*/ 760811 w 1627909"/>
                            <a:gd name="connsiteY774" fmla="*/ 151101 h 415636"/>
                            <a:gd name="connsiteX775" fmla="*/ 756482 w 1627909"/>
                            <a:gd name="connsiteY775" fmla="*/ 151101 h 415636"/>
                            <a:gd name="connsiteX776" fmla="*/ 753018 w 1627909"/>
                            <a:gd name="connsiteY776" fmla="*/ 151101 h 415636"/>
                            <a:gd name="connsiteX777" fmla="*/ 752152 w 1627909"/>
                            <a:gd name="connsiteY777" fmla="*/ 151101 h 415636"/>
                            <a:gd name="connsiteX778" fmla="*/ 752152 w 1627909"/>
                            <a:gd name="connsiteY778" fmla="*/ 151101 h 415636"/>
                            <a:gd name="connsiteX779" fmla="*/ 752152 w 1627909"/>
                            <a:gd name="connsiteY779" fmla="*/ 151101 h 415636"/>
                            <a:gd name="connsiteX780" fmla="*/ 752152 w 1627909"/>
                            <a:gd name="connsiteY780" fmla="*/ 151101 h 415636"/>
                            <a:gd name="connsiteX781" fmla="*/ 754750 w 1627909"/>
                            <a:gd name="connsiteY781" fmla="*/ 152833 h 415636"/>
                            <a:gd name="connsiteX782" fmla="*/ 754750 w 1627909"/>
                            <a:gd name="connsiteY782" fmla="*/ 152833 h 415636"/>
                            <a:gd name="connsiteX783" fmla="*/ 754750 w 1627909"/>
                            <a:gd name="connsiteY783" fmla="*/ 152833 h 415636"/>
                            <a:gd name="connsiteX784" fmla="*/ 753018 w 1627909"/>
                            <a:gd name="connsiteY784" fmla="*/ 152833 h 415636"/>
                            <a:gd name="connsiteX785" fmla="*/ 745225 w 1627909"/>
                            <a:gd name="connsiteY785" fmla="*/ 152833 h 415636"/>
                            <a:gd name="connsiteX786" fmla="*/ 739164 w 1627909"/>
                            <a:gd name="connsiteY786" fmla="*/ 152833 h 415636"/>
                            <a:gd name="connsiteX787" fmla="*/ 695002 w 1627909"/>
                            <a:gd name="connsiteY787" fmla="*/ 148504 h 415636"/>
                            <a:gd name="connsiteX788" fmla="*/ 699332 w 1627909"/>
                            <a:gd name="connsiteY788" fmla="*/ 147637 h 415636"/>
                            <a:gd name="connsiteX789" fmla="*/ 700198 w 1627909"/>
                            <a:gd name="connsiteY789" fmla="*/ 147637 h 415636"/>
                            <a:gd name="connsiteX790" fmla="*/ 695002 w 1627909"/>
                            <a:gd name="connsiteY790" fmla="*/ 148504 h 415636"/>
                            <a:gd name="connsiteX791" fmla="*/ 866452 w 1627909"/>
                            <a:gd name="connsiteY791" fmla="*/ 134649 h 415636"/>
                            <a:gd name="connsiteX792" fmla="*/ 869916 w 1627909"/>
                            <a:gd name="connsiteY792" fmla="*/ 137247 h 415636"/>
                            <a:gd name="connsiteX793" fmla="*/ 839609 w 1627909"/>
                            <a:gd name="connsiteY793" fmla="*/ 139845 h 415636"/>
                            <a:gd name="connsiteX794" fmla="*/ 837877 w 1627909"/>
                            <a:gd name="connsiteY794" fmla="*/ 138978 h 415636"/>
                            <a:gd name="connsiteX795" fmla="*/ 836146 w 1627909"/>
                            <a:gd name="connsiteY795" fmla="*/ 138113 h 415636"/>
                            <a:gd name="connsiteX796" fmla="*/ 839609 w 1627909"/>
                            <a:gd name="connsiteY796" fmla="*/ 138113 h 415636"/>
                            <a:gd name="connsiteX797" fmla="*/ 836146 w 1627909"/>
                            <a:gd name="connsiteY797" fmla="*/ 138113 h 415636"/>
                            <a:gd name="connsiteX798" fmla="*/ 832682 w 1627909"/>
                            <a:gd name="connsiteY798" fmla="*/ 135515 h 415636"/>
                            <a:gd name="connsiteX799" fmla="*/ 846537 w 1627909"/>
                            <a:gd name="connsiteY799" fmla="*/ 134649 h 415636"/>
                            <a:gd name="connsiteX800" fmla="*/ 862123 w 1627909"/>
                            <a:gd name="connsiteY800" fmla="*/ 133783 h 415636"/>
                            <a:gd name="connsiteX801" fmla="*/ 865586 w 1627909"/>
                            <a:gd name="connsiteY801" fmla="*/ 133783 h 415636"/>
                            <a:gd name="connsiteX802" fmla="*/ 866452 w 1627909"/>
                            <a:gd name="connsiteY802" fmla="*/ 134649 h 415636"/>
                            <a:gd name="connsiteX803" fmla="*/ 838743 w 1627909"/>
                            <a:gd name="connsiteY803" fmla="*/ 140710 h 415636"/>
                            <a:gd name="connsiteX804" fmla="*/ 857793 w 1627909"/>
                            <a:gd name="connsiteY804" fmla="*/ 146772 h 415636"/>
                            <a:gd name="connsiteX805" fmla="*/ 855196 w 1627909"/>
                            <a:gd name="connsiteY805" fmla="*/ 147637 h 415636"/>
                            <a:gd name="connsiteX806" fmla="*/ 845671 w 1627909"/>
                            <a:gd name="connsiteY806" fmla="*/ 149369 h 415636"/>
                            <a:gd name="connsiteX807" fmla="*/ 826621 w 1627909"/>
                            <a:gd name="connsiteY807" fmla="*/ 141576 h 415636"/>
                            <a:gd name="connsiteX808" fmla="*/ 838743 w 1627909"/>
                            <a:gd name="connsiteY808" fmla="*/ 140710 h 415636"/>
                            <a:gd name="connsiteX809" fmla="*/ 838743 w 1627909"/>
                            <a:gd name="connsiteY809" fmla="*/ 140710 h 415636"/>
                            <a:gd name="connsiteX810" fmla="*/ 893296 w 1627909"/>
                            <a:gd name="connsiteY810" fmla="*/ 141576 h 415636"/>
                            <a:gd name="connsiteX811" fmla="*/ 891564 w 1627909"/>
                            <a:gd name="connsiteY811" fmla="*/ 141576 h 415636"/>
                            <a:gd name="connsiteX812" fmla="*/ 893296 w 1627909"/>
                            <a:gd name="connsiteY812" fmla="*/ 141576 h 415636"/>
                            <a:gd name="connsiteX813" fmla="*/ 893296 w 1627909"/>
                            <a:gd name="connsiteY813" fmla="*/ 141576 h 415636"/>
                            <a:gd name="connsiteX814" fmla="*/ 893296 w 1627909"/>
                            <a:gd name="connsiteY814" fmla="*/ 141576 h 415636"/>
                            <a:gd name="connsiteX815" fmla="*/ 894162 w 1627909"/>
                            <a:gd name="connsiteY815" fmla="*/ 142442 h 415636"/>
                            <a:gd name="connsiteX816" fmla="*/ 865586 w 1627909"/>
                            <a:gd name="connsiteY816" fmla="*/ 148504 h 415636"/>
                            <a:gd name="connsiteX817" fmla="*/ 862989 w 1627909"/>
                            <a:gd name="connsiteY817" fmla="*/ 147637 h 415636"/>
                            <a:gd name="connsiteX818" fmla="*/ 888966 w 1627909"/>
                            <a:gd name="connsiteY818" fmla="*/ 142442 h 415636"/>
                            <a:gd name="connsiteX819" fmla="*/ 893296 w 1627909"/>
                            <a:gd name="connsiteY819" fmla="*/ 141576 h 415636"/>
                            <a:gd name="connsiteX820" fmla="*/ 895893 w 1627909"/>
                            <a:gd name="connsiteY820" fmla="*/ 144174 h 415636"/>
                            <a:gd name="connsiteX821" fmla="*/ 856927 w 1627909"/>
                            <a:gd name="connsiteY821" fmla="*/ 152833 h 415636"/>
                            <a:gd name="connsiteX822" fmla="*/ 855196 w 1627909"/>
                            <a:gd name="connsiteY822" fmla="*/ 151967 h 415636"/>
                            <a:gd name="connsiteX823" fmla="*/ 877709 w 1627909"/>
                            <a:gd name="connsiteY823" fmla="*/ 147637 h 415636"/>
                            <a:gd name="connsiteX824" fmla="*/ 870782 w 1627909"/>
                            <a:gd name="connsiteY824" fmla="*/ 148504 h 415636"/>
                            <a:gd name="connsiteX825" fmla="*/ 854330 w 1627909"/>
                            <a:gd name="connsiteY825" fmla="*/ 151967 h 415636"/>
                            <a:gd name="connsiteX826" fmla="*/ 852598 w 1627909"/>
                            <a:gd name="connsiteY826" fmla="*/ 151101 h 415636"/>
                            <a:gd name="connsiteX827" fmla="*/ 878575 w 1627909"/>
                            <a:gd name="connsiteY827" fmla="*/ 145906 h 415636"/>
                            <a:gd name="connsiteX828" fmla="*/ 894162 w 1627909"/>
                            <a:gd name="connsiteY828" fmla="*/ 142442 h 415636"/>
                            <a:gd name="connsiteX829" fmla="*/ 895893 w 1627909"/>
                            <a:gd name="connsiteY829" fmla="*/ 144174 h 415636"/>
                            <a:gd name="connsiteX830" fmla="*/ 862123 w 1627909"/>
                            <a:gd name="connsiteY830" fmla="*/ 168419 h 415636"/>
                            <a:gd name="connsiteX831" fmla="*/ 862123 w 1627909"/>
                            <a:gd name="connsiteY831" fmla="*/ 168419 h 415636"/>
                            <a:gd name="connsiteX832" fmla="*/ 875111 w 1627909"/>
                            <a:gd name="connsiteY832" fmla="*/ 171017 h 415636"/>
                            <a:gd name="connsiteX833" fmla="*/ 875111 w 1627909"/>
                            <a:gd name="connsiteY833" fmla="*/ 171017 h 415636"/>
                            <a:gd name="connsiteX834" fmla="*/ 862123 w 1627909"/>
                            <a:gd name="connsiteY834" fmla="*/ 168419 h 415636"/>
                            <a:gd name="connsiteX835" fmla="*/ 795448 w 1627909"/>
                            <a:gd name="connsiteY835" fmla="*/ 158028 h 415636"/>
                            <a:gd name="connsiteX836" fmla="*/ 788521 w 1627909"/>
                            <a:gd name="connsiteY836" fmla="*/ 156296 h 415636"/>
                            <a:gd name="connsiteX837" fmla="*/ 798046 w 1627909"/>
                            <a:gd name="connsiteY837" fmla="*/ 153699 h 415636"/>
                            <a:gd name="connsiteX838" fmla="*/ 798912 w 1627909"/>
                            <a:gd name="connsiteY838" fmla="*/ 152833 h 415636"/>
                            <a:gd name="connsiteX839" fmla="*/ 798912 w 1627909"/>
                            <a:gd name="connsiteY839" fmla="*/ 152833 h 415636"/>
                            <a:gd name="connsiteX840" fmla="*/ 799777 w 1627909"/>
                            <a:gd name="connsiteY840" fmla="*/ 152833 h 415636"/>
                            <a:gd name="connsiteX841" fmla="*/ 800643 w 1627909"/>
                            <a:gd name="connsiteY841" fmla="*/ 152833 h 415636"/>
                            <a:gd name="connsiteX842" fmla="*/ 798912 w 1627909"/>
                            <a:gd name="connsiteY842" fmla="*/ 152833 h 415636"/>
                            <a:gd name="connsiteX843" fmla="*/ 797180 w 1627909"/>
                            <a:gd name="connsiteY843" fmla="*/ 152833 h 415636"/>
                            <a:gd name="connsiteX844" fmla="*/ 797180 w 1627909"/>
                            <a:gd name="connsiteY844" fmla="*/ 152833 h 415636"/>
                            <a:gd name="connsiteX845" fmla="*/ 797180 w 1627909"/>
                            <a:gd name="connsiteY845" fmla="*/ 152833 h 415636"/>
                            <a:gd name="connsiteX846" fmla="*/ 797180 w 1627909"/>
                            <a:gd name="connsiteY846" fmla="*/ 152833 h 415636"/>
                            <a:gd name="connsiteX847" fmla="*/ 797180 w 1627909"/>
                            <a:gd name="connsiteY847" fmla="*/ 152833 h 415636"/>
                            <a:gd name="connsiteX848" fmla="*/ 796314 w 1627909"/>
                            <a:gd name="connsiteY848" fmla="*/ 151967 h 415636"/>
                            <a:gd name="connsiteX849" fmla="*/ 797180 w 1627909"/>
                            <a:gd name="connsiteY849" fmla="*/ 149369 h 415636"/>
                            <a:gd name="connsiteX850" fmla="*/ 801509 w 1627909"/>
                            <a:gd name="connsiteY850" fmla="*/ 151101 h 415636"/>
                            <a:gd name="connsiteX851" fmla="*/ 811900 w 1627909"/>
                            <a:gd name="connsiteY851" fmla="*/ 151967 h 415636"/>
                            <a:gd name="connsiteX852" fmla="*/ 804107 w 1627909"/>
                            <a:gd name="connsiteY852" fmla="*/ 148504 h 415636"/>
                            <a:gd name="connsiteX853" fmla="*/ 802375 w 1627909"/>
                            <a:gd name="connsiteY853" fmla="*/ 148504 h 415636"/>
                            <a:gd name="connsiteX854" fmla="*/ 806705 w 1627909"/>
                            <a:gd name="connsiteY854" fmla="*/ 147637 h 415636"/>
                            <a:gd name="connsiteX855" fmla="*/ 800643 w 1627909"/>
                            <a:gd name="connsiteY855" fmla="*/ 148504 h 415636"/>
                            <a:gd name="connsiteX856" fmla="*/ 792850 w 1627909"/>
                            <a:gd name="connsiteY856" fmla="*/ 147637 h 415636"/>
                            <a:gd name="connsiteX857" fmla="*/ 785057 w 1627909"/>
                            <a:gd name="connsiteY857" fmla="*/ 146772 h 415636"/>
                            <a:gd name="connsiteX858" fmla="*/ 783325 w 1627909"/>
                            <a:gd name="connsiteY858" fmla="*/ 146772 h 415636"/>
                            <a:gd name="connsiteX859" fmla="*/ 800643 w 1627909"/>
                            <a:gd name="connsiteY859" fmla="*/ 145040 h 415636"/>
                            <a:gd name="connsiteX860" fmla="*/ 813632 w 1627909"/>
                            <a:gd name="connsiteY860" fmla="*/ 149369 h 415636"/>
                            <a:gd name="connsiteX861" fmla="*/ 826621 w 1627909"/>
                            <a:gd name="connsiteY861" fmla="*/ 153699 h 415636"/>
                            <a:gd name="connsiteX862" fmla="*/ 812766 w 1627909"/>
                            <a:gd name="connsiteY862" fmla="*/ 156296 h 415636"/>
                            <a:gd name="connsiteX863" fmla="*/ 795448 w 1627909"/>
                            <a:gd name="connsiteY863" fmla="*/ 158028 h 415636"/>
                            <a:gd name="connsiteX864" fmla="*/ 782459 w 1627909"/>
                            <a:gd name="connsiteY864" fmla="*/ 145906 h 415636"/>
                            <a:gd name="connsiteX865" fmla="*/ 793716 w 1627909"/>
                            <a:gd name="connsiteY865" fmla="*/ 149369 h 415636"/>
                            <a:gd name="connsiteX866" fmla="*/ 764275 w 1627909"/>
                            <a:gd name="connsiteY866" fmla="*/ 151101 h 415636"/>
                            <a:gd name="connsiteX867" fmla="*/ 755616 w 1627909"/>
                            <a:gd name="connsiteY867" fmla="*/ 149369 h 415636"/>
                            <a:gd name="connsiteX868" fmla="*/ 776398 w 1627909"/>
                            <a:gd name="connsiteY868" fmla="*/ 146772 h 415636"/>
                            <a:gd name="connsiteX869" fmla="*/ 782459 w 1627909"/>
                            <a:gd name="connsiteY869" fmla="*/ 145906 h 415636"/>
                            <a:gd name="connsiteX870" fmla="*/ 824889 w 1627909"/>
                            <a:gd name="connsiteY870" fmla="*/ 136381 h 415636"/>
                            <a:gd name="connsiteX871" fmla="*/ 832682 w 1627909"/>
                            <a:gd name="connsiteY871" fmla="*/ 138113 h 415636"/>
                            <a:gd name="connsiteX872" fmla="*/ 822291 w 1627909"/>
                            <a:gd name="connsiteY872" fmla="*/ 138113 h 415636"/>
                            <a:gd name="connsiteX873" fmla="*/ 821425 w 1627909"/>
                            <a:gd name="connsiteY873" fmla="*/ 137247 h 415636"/>
                            <a:gd name="connsiteX874" fmla="*/ 820559 w 1627909"/>
                            <a:gd name="connsiteY874" fmla="*/ 136381 h 415636"/>
                            <a:gd name="connsiteX875" fmla="*/ 824889 w 1627909"/>
                            <a:gd name="connsiteY875" fmla="*/ 136381 h 415636"/>
                            <a:gd name="connsiteX876" fmla="*/ 850000 w 1627909"/>
                            <a:gd name="connsiteY876" fmla="*/ 150236 h 415636"/>
                            <a:gd name="connsiteX877" fmla="*/ 850000 w 1627909"/>
                            <a:gd name="connsiteY877" fmla="*/ 150236 h 415636"/>
                            <a:gd name="connsiteX878" fmla="*/ 860391 w 1627909"/>
                            <a:gd name="connsiteY878" fmla="*/ 147637 h 415636"/>
                            <a:gd name="connsiteX879" fmla="*/ 861257 w 1627909"/>
                            <a:gd name="connsiteY879" fmla="*/ 147637 h 415636"/>
                            <a:gd name="connsiteX880" fmla="*/ 864720 w 1627909"/>
                            <a:gd name="connsiteY880" fmla="*/ 148504 h 415636"/>
                            <a:gd name="connsiteX881" fmla="*/ 851732 w 1627909"/>
                            <a:gd name="connsiteY881" fmla="*/ 151101 h 415636"/>
                            <a:gd name="connsiteX882" fmla="*/ 850000 w 1627909"/>
                            <a:gd name="connsiteY882" fmla="*/ 150236 h 415636"/>
                            <a:gd name="connsiteX883" fmla="*/ 833548 w 1627909"/>
                            <a:gd name="connsiteY883" fmla="*/ 154565 h 415636"/>
                            <a:gd name="connsiteX884" fmla="*/ 820559 w 1627909"/>
                            <a:gd name="connsiteY884" fmla="*/ 156296 h 415636"/>
                            <a:gd name="connsiteX885" fmla="*/ 831816 w 1627909"/>
                            <a:gd name="connsiteY885" fmla="*/ 153699 h 415636"/>
                            <a:gd name="connsiteX886" fmla="*/ 833548 w 1627909"/>
                            <a:gd name="connsiteY886" fmla="*/ 154565 h 415636"/>
                            <a:gd name="connsiteX887" fmla="*/ 834414 w 1627909"/>
                            <a:gd name="connsiteY887" fmla="*/ 155431 h 415636"/>
                            <a:gd name="connsiteX888" fmla="*/ 835280 w 1627909"/>
                            <a:gd name="connsiteY888" fmla="*/ 155431 h 415636"/>
                            <a:gd name="connsiteX889" fmla="*/ 836146 w 1627909"/>
                            <a:gd name="connsiteY889" fmla="*/ 155431 h 415636"/>
                            <a:gd name="connsiteX890" fmla="*/ 804107 w 1627909"/>
                            <a:gd name="connsiteY890" fmla="*/ 162358 h 415636"/>
                            <a:gd name="connsiteX891" fmla="*/ 834414 w 1627909"/>
                            <a:gd name="connsiteY891" fmla="*/ 155431 h 415636"/>
                            <a:gd name="connsiteX892" fmla="*/ 875111 w 1627909"/>
                            <a:gd name="connsiteY892" fmla="*/ 171017 h 415636"/>
                            <a:gd name="connsiteX893" fmla="*/ 862123 w 1627909"/>
                            <a:gd name="connsiteY893" fmla="*/ 168419 h 415636"/>
                            <a:gd name="connsiteX894" fmla="*/ 863855 w 1627909"/>
                            <a:gd name="connsiteY894" fmla="*/ 167554 h 415636"/>
                            <a:gd name="connsiteX895" fmla="*/ 875977 w 1627909"/>
                            <a:gd name="connsiteY895" fmla="*/ 171017 h 415636"/>
                            <a:gd name="connsiteX896" fmla="*/ 875111 w 1627909"/>
                            <a:gd name="connsiteY896" fmla="*/ 171017 h 415636"/>
                            <a:gd name="connsiteX897" fmla="*/ 876843 w 1627909"/>
                            <a:gd name="connsiteY897" fmla="*/ 170151 h 415636"/>
                            <a:gd name="connsiteX898" fmla="*/ 864720 w 1627909"/>
                            <a:gd name="connsiteY898" fmla="*/ 166688 h 415636"/>
                            <a:gd name="connsiteX899" fmla="*/ 865586 w 1627909"/>
                            <a:gd name="connsiteY899" fmla="*/ 166688 h 415636"/>
                            <a:gd name="connsiteX900" fmla="*/ 861257 w 1627909"/>
                            <a:gd name="connsiteY900" fmla="*/ 165822 h 415636"/>
                            <a:gd name="connsiteX901" fmla="*/ 861257 w 1627909"/>
                            <a:gd name="connsiteY901" fmla="*/ 163224 h 415636"/>
                            <a:gd name="connsiteX902" fmla="*/ 872514 w 1627909"/>
                            <a:gd name="connsiteY902" fmla="*/ 165822 h 415636"/>
                            <a:gd name="connsiteX903" fmla="*/ 880307 w 1627909"/>
                            <a:gd name="connsiteY903" fmla="*/ 168419 h 415636"/>
                            <a:gd name="connsiteX904" fmla="*/ 876843 w 1627909"/>
                            <a:gd name="connsiteY904" fmla="*/ 170151 h 415636"/>
                            <a:gd name="connsiteX905" fmla="*/ 861257 w 1627909"/>
                            <a:gd name="connsiteY905" fmla="*/ 147637 h 415636"/>
                            <a:gd name="connsiteX906" fmla="*/ 853464 w 1627909"/>
                            <a:gd name="connsiteY906" fmla="*/ 149369 h 415636"/>
                            <a:gd name="connsiteX907" fmla="*/ 849134 w 1627909"/>
                            <a:gd name="connsiteY907" fmla="*/ 150236 h 415636"/>
                            <a:gd name="connsiteX908" fmla="*/ 848268 w 1627909"/>
                            <a:gd name="connsiteY908" fmla="*/ 150236 h 415636"/>
                            <a:gd name="connsiteX909" fmla="*/ 861257 w 1627909"/>
                            <a:gd name="connsiteY909" fmla="*/ 147637 h 415636"/>
                            <a:gd name="connsiteX910" fmla="*/ 861257 w 1627909"/>
                            <a:gd name="connsiteY910" fmla="*/ 147637 h 415636"/>
                            <a:gd name="connsiteX911" fmla="*/ 830950 w 1627909"/>
                            <a:gd name="connsiteY911" fmla="*/ 140710 h 415636"/>
                            <a:gd name="connsiteX912" fmla="*/ 826621 w 1627909"/>
                            <a:gd name="connsiteY912" fmla="*/ 140710 h 415636"/>
                            <a:gd name="connsiteX913" fmla="*/ 823157 w 1627909"/>
                            <a:gd name="connsiteY913" fmla="*/ 138978 h 415636"/>
                            <a:gd name="connsiteX914" fmla="*/ 833548 w 1627909"/>
                            <a:gd name="connsiteY914" fmla="*/ 138113 h 415636"/>
                            <a:gd name="connsiteX915" fmla="*/ 837877 w 1627909"/>
                            <a:gd name="connsiteY915" fmla="*/ 139845 h 415636"/>
                            <a:gd name="connsiteX916" fmla="*/ 830950 w 1627909"/>
                            <a:gd name="connsiteY916" fmla="*/ 140710 h 415636"/>
                            <a:gd name="connsiteX917" fmla="*/ 761677 w 1627909"/>
                            <a:gd name="connsiteY917" fmla="*/ 134649 h 415636"/>
                            <a:gd name="connsiteX918" fmla="*/ 736566 w 1627909"/>
                            <a:gd name="connsiteY918" fmla="*/ 134649 h 415636"/>
                            <a:gd name="connsiteX919" fmla="*/ 760811 w 1627909"/>
                            <a:gd name="connsiteY919" fmla="*/ 133783 h 415636"/>
                            <a:gd name="connsiteX920" fmla="*/ 761677 w 1627909"/>
                            <a:gd name="connsiteY920" fmla="*/ 134649 h 415636"/>
                            <a:gd name="connsiteX921" fmla="*/ 753018 w 1627909"/>
                            <a:gd name="connsiteY921" fmla="*/ 144174 h 415636"/>
                            <a:gd name="connsiteX922" fmla="*/ 792850 w 1627909"/>
                            <a:gd name="connsiteY922" fmla="*/ 141576 h 415636"/>
                            <a:gd name="connsiteX923" fmla="*/ 794582 w 1627909"/>
                            <a:gd name="connsiteY923" fmla="*/ 142442 h 415636"/>
                            <a:gd name="connsiteX924" fmla="*/ 776398 w 1627909"/>
                            <a:gd name="connsiteY924" fmla="*/ 143308 h 415636"/>
                            <a:gd name="connsiteX925" fmla="*/ 732236 w 1627909"/>
                            <a:gd name="connsiteY925" fmla="*/ 145906 h 415636"/>
                            <a:gd name="connsiteX926" fmla="*/ 730505 w 1627909"/>
                            <a:gd name="connsiteY926" fmla="*/ 145906 h 415636"/>
                            <a:gd name="connsiteX927" fmla="*/ 753018 w 1627909"/>
                            <a:gd name="connsiteY927" fmla="*/ 144174 h 415636"/>
                            <a:gd name="connsiteX928" fmla="*/ 804107 w 1627909"/>
                            <a:gd name="connsiteY928" fmla="*/ 164090 h 415636"/>
                            <a:gd name="connsiteX929" fmla="*/ 837877 w 1627909"/>
                            <a:gd name="connsiteY929" fmla="*/ 156296 h 415636"/>
                            <a:gd name="connsiteX930" fmla="*/ 840475 w 1627909"/>
                            <a:gd name="connsiteY930" fmla="*/ 157163 h 415636"/>
                            <a:gd name="connsiteX931" fmla="*/ 809302 w 1627909"/>
                            <a:gd name="connsiteY931" fmla="*/ 164956 h 415636"/>
                            <a:gd name="connsiteX932" fmla="*/ 804107 w 1627909"/>
                            <a:gd name="connsiteY932" fmla="*/ 164090 h 415636"/>
                            <a:gd name="connsiteX933" fmla="*/ 859525 w 1627909"/>
                            <a:gd name="connsiteY933" fmla="*/ 169285 h 415636"/>
                            <a:gd name="connsiteX934" fmla="*/ 871648 w 1627909"/>
                            <a:gd name="connsiteY934" fmla="*/ 171883 h 415636"/>
                            <a:gd name="connsiteX935" fmla="*/ 873380 w 1627909"/>
                            <a:gd name="connsiteY935" fmla="*/ 171883 h 415636"/>
                            <a:gd name="connsiteX936" fmla="*/ 868184 w 1627909"/>
                            <a:gd name="connsiteY936" fmla="*/ 173615 h 415636"/>
                            <a:gd name="connsiteX937" fmla="*/ 853464 w 1627909"/>
                            <a:gd name="connsiteY937" fmla="*/ 171017 h 415636"/>
                            <a:gd name="connsiteX938" fmla="*/ 859525 w 1627909"/>
                            <a:gd name="connsiteY938" fmla="*/ 169285 h 415636"/>
                            <a:gd name="connsiteX939" fmla="*/ 912345 w 1627909"/>
                            <a:gd name="connsiteY939" fmla="*/ 178810 h 415636"/>
                            <a:gd name="connsiteX940" fmla="*/ 912345 w 1627909"/>
                            <a:gd name="connsiteY940" fmla="*/ 178810 h 415636"/>
                            <a:gd name="connsiteX941" fmla="*/ 912345 w 1627909"/>
                            <a:gd name="connsiteY941" fmla="*/ 178810 h 415636"/>
                            <a:gd name="connsiteX942" fmla="*/ 912345 w 1627909"/>
                            <a:gd name="connsiteY942" fmla="*/ 178810 h 415636"/>
                            <a:gd name="connsiteX943" fmla="*/ 912345 w 1627909"/>
                            <a:gd name="connsiteY943" fmla="*/ 178810 h 415636"/>
                            <a:gd name="connsiteX944" fmla="*/ 963434 w 1627909"/>
                            <a:gd name="connsiteY944" fmla="*/ 180542 h 415636"/>
                            <a:gd name="connsiteX945" fmla="*/ 963434 w 1627909"/>
                            <a:gd name="connsiteY945" fmla="*/ 180542 h 415636"/>
                            <a:gd name="connsiteX946" fmla="*/ 963434 w 1627909"/>
                            <a:gd name="connsiteY946" fmla="*/ 180542 h 415636"/>
                            <a:gd name="connsiteX947" fmla="*/ 963434 w 1627909"/>
                            <a:gd name="connsiteY947" fmla="*/ 180542 h 415636"/>
                            <a:gd name="connsiteX948" fmla="*/ 963434 w 1627909"/>
                            <a:gd name="connsiteY948" fmla="*/ 180542 h 415636"/>
                            <a:gd name="connsiteX949" fmla="*/ 939189 w 1627909"/>
                            <a:gd name="connsiteY949" fmla="*/ 186603 h 415636"/>
                            <a:gd name="connsiteX950" fmla="*/ 939189 w 1627909"/>
                            <a:gd name="connsiteY950" fmla="*/ 186603 h 415636"/>
                            <a:gd name="connsiteX951" fmla="*/ 939189 w 1627909"/>
                            <a:gd name="connsiteY951" fmla="*/ 186603 h 415636"/>
                            <a:gd name="connsiteX952" fmla="*/ 941787 w 1627909"/>
                            <a:gd name="connsiteY952" fmla="*/ 187470 h 415636"/>
                            <a:gd name="connsiteX953" fmla="*/ 941787 w 1627909"/>
                            <a:gd name="connsiteY953" fmla="*/ 187470 h 415636"/>
                            <a:gd name="connsiteX954" fmla="*/ 941787 w 1627909"/>
                            <a:gd name="connsiteY954" fmla="*/ 187470 h 415636"/>
                            <a:gd name="connsiteX955" fmla="*/ 941787 w 1627909"/>
                            <a:gd name="connsiteY955" fmla="*/ 187470 h 415636"/>
                            <a:gd name="connsiteX956" fmla="*/ 963434 w 1627909"/>
                            <a:gd name="connsiteY956" fmla="*/ 180542 h 415636"/>
                            <a:gd name="connsiteX957" fmla="*/ 963434 w 1627909"/>
                            <a:gd name="connsiteY957" fmla="*/ 180542 h 415636"/>
                            <a:gd name="connsiteX958" fmla="*/ 963434 w 1627909"/>
                            <a:gd name="connsiteY958" fmla="*/ 180542 h 415636"/>
                            <a:gd name="connsiteX959" fmla="*/ 963434 w 1627909"/>
                            <a:gd name="connsiteY959" fmla="*/ 180542 h 415636"/>
                            <a:gd name="connsiteX960" fmla="*/ 959105 w 1627909"/>
                            <a:gd name="connsiteY960" fmla="*/ 180542 h 415636"/>
                            <a:gd name="connsiteX961" fmla="*/ 961702 w 1627909"/>
                            <a:gd name="connsiteY961" fmla="*/ 180542 h 415636"/>
                            <a:gd name="connsiteX962" fmla="*/ 959105 w 1627909"/>
                            <a:gd name="connsiteY962" fmla="*/ 180542 h 415636"/>
                            <a:gd name="connsiteX963" fmla="*/ 921871 w 1627909"/>
                            <a:gd name="connsiteY963" fmla="*/ 170151 h 415636"/>
                            <a:gd name="connsiteX964" fmla="*/ 921005 w 1627909"/>
                            <a:gd name="connsiteY964" fmla="*/ 171883 h 415636"/>
                            <a:gd name="connsiteX965" fmla="*/ 921005 w 1627909"/>
                            <a:gd name="connsiteY965" fmla="*/ 171017 h 415636"/>
                            <a:gd name="connsiteX966" fmla="*/ 920139 w 1627909"/>
                            <a:gd name="connsiteY966" fmla="*/ 168419 h 415636"/>
                            <a:gd name="connsiteX967" fmla="*/ 921871 w 1627909"/>
                            <a:gd name="connsiteY967" fmla="*/ 170151 h 415636"/>
                            <a:gd name="connsiteX968" fmla="*/ 917541 w 1627909"/>
                            <a:gd name="connsiteY968" fmla="*/ 174481 h 415636"/>
                            <a:gd name="connsiteX969" fmla="*/ 917541 w 1627909"/>
                            <a:gd name="connsiteY969" fmla="*/ 174481 h 415636"/>
                            <a:gd name="connsiteX970" fmla="*/ 915809 w 1627909"/>
                            <a:gd name="connsiteY970" fmla="*/ 177079 h 415636"/>
                            <a:gd name="connsiteX971" fmla="*/ 914943 w 1627909"/>
                            <a:gd name="connsiteY971" fmla="*/ 177079 h 415636"/>
                            <a:gd name="connsiteX972" fmla="*/ 917541 w 1627909"/>
                            <a:gd name="connsiteY972" fmla="*/ 174481 h 415636"/>
                            <a:gd name="connsiteX973" fmla="*/ 926200 w 1627909"/>
                            <a:gd name="connsiteY973" fmla="*/ 173615 h 415636"/>
                            <a:gd name="connsiteX974" fmla="*/ 927066 w 1627909"/>
                            <a:gd name="connsiteY974" fmla="*/ 174481 h 415636"/>
                            <a:gd name="connsiteX975" fmla="*/ 926200 w 1627909"/>
                            <a:gd name="connsiteY975" fmla="*/ 176213 h 415636"/>
                            <a:gd name="connsiteX976" fmla="*/ 925334 w 1627909"/>
                            <a:gd name="connsiteY976" fmla="*/ 175347 h 415636"/>
                            <a:gd name="connsiteX977" fmla="*/ 926200 w 1627909"/>
                            <a:gd name="connsiteY977" fmla="*/ 173615 h 415636"/>
                            <a:gd name="connsiteX978" fmla="*/ 941787 w 1627909"/>
                            <a:gd name="connsiteY978" fmla="*/ 187470 h 415636"/>
                            <a:gd name="connsiteX979" fmla="*/ 941787 w 1627909"/>
                            <a:gd name="connsiteY979" fmla="*/ 187470 h 415636"/>
                            <a:gd name="connsiteX980" fmla="*/ 941787 w 1627909"/>
                            <a:gd name="connsiteY980" fmla="*/ 187470 h 415636"/>
                            <a:gd name="connsiteX981" fmla="*/ 941787 w 1627909"/>
                            <a:gd name="connsiteY981" fmla="*/ 187470 h 415636"/>
                            <a:gd name="connsiteX982" fmla="*/ 941787 w 1627909"/>
                            <a:gd name="connsiteY982" fmla="*/ 187470 h 415636"/>
                            <a:gd name="connsiteX983" fmla="*/ 957373 w 1627909"/>
                            <a:gd name="connsiteY983" fmla="*/ 185738 h 415636"/>
                            <a:gd name="connsiteX984" fmla="*/ 957373 w 1627909"/>
                            <a:gd name="connsiteY984" fmla="*/ 185738 h 415636"/>
                            <a:gd name="connsiteX985" fmla="*/ 957373 w 1627909"/>
                            <a:gd name="connsiteY985" fmla="*/ 185738 h 415636"/>
                            <a:gd name="connsiteX986" fmla="*/ 957373 w 1627909"/>
                            <a:gd name="connsiteY986" fmla="*/ 185738 h 415636"/>
                            <a:gd name="connsiteX987" fmla="*/ 957373 w 1627909"/>
                            <a:gd name="connsiteY987" fmla="*/ 185738 h 415636"/>
                            <a:gd name="connsiteX988" fmla="*/ 982484 w 1627909"/>
                            <a:gd name="connsiteY988" fmla="*/ 180542 h 415636"/>
                            <a:gd name="connsiteX989" fmla="*/ 997205 w 1627909"/>
                            <a:gd name="connsiteY989" fmla="*/ 177944 h 415636"/>
                            <a:gd name="connsiteX990" fmla="*/ 982484 w 1627909"/>
                            <a:gd name="connsiteY990" fmla="*/ 180542 h 415636"/>
                            <a:gd name="connsiteX991" fmla="*/ 982484 w 1627909"/>
                            <a:gd name="connsiteY991" fmla="*/ 180542 h 415636"/>
                            <a:gd name="connsiteX992" fmla="*/ 981618 w 1627909"/>
                            <a:gd name="connsiteY992" fmla="*/ 179676 h 415636"/>
                            <a:gd name="connsiteX993" fmla="*/ 988546 w 1627909"/>
                            <a:gd name="connsiteY993" fmla="*/ 178810 h 415636"/>
                            <a:gd name="connsiteX994" fmla="*/ 981618 w 1627909"/>
                            <a:gd name="connsiteY994" fmla="*/ 179676 h 415636"/>
                            <a:gd name="connsiteX995" fmla="*/ 981618 w 1627909"/>
                            <a:gd name="connsiteY995" fmla="*/ 179676 h 415636"/>
                            <a:gd name="connsiteX996" fmla="*/ 900223 w 1627909"/>
                            <a:gd name="connsiteY996" fmla="*/ 159760 h 415636"/>
                            <a:gd name="connsiteX997" fmla="*/ 897625 w 1627909"/>
                            <a:gd name="connsiteY997" fmla="*/ 158028 h 415636"/>
                            <a:gd name="connsiteX998" fmla="*/ 896759 w 1627909"/>
                            <a:gd name="connsiteY998" fmla="*/ 160626 h 415636"/>
                            <a:gd name="connsiteX999" fmla="*/ 887234 w 1627909"/>
                            <a:gd name="connsiteY999" fmla="*/ 164956 h 415636"/>
                            <a:gd name="connsiteX1000" fmla="*/ 883771 w 1627909"/>
                            <a:gd name="connsiteY1000" fmla="*/ 163224 h 415636"/>
                            <a:gd name="connsiteX1001" fmla="*/ 868184 w 1627909"/>
                            <a:gd name="connsiteY1001" fmla="*/ 157163 h 415636"/>
                            <a:gd name="connsiteX1002" fmla="*/ 872514 w 1627909"/>
                            <a:gd name="connsiteY1002" fmla="*/ 154565 h 415636"/>
                            <a:gd name="connsiteX1003" fmla="*/ 881173 w 1627909"/>
                            <a:gd name="connsiteY1003" fmla="*/ 150236 h 415636"/>
                            <a:gd name="connsiteX1004" fmla="*/ 888966 w 1627909"/>
                            <a:gd name="connsiteY1004" fmla="*/ 146772 h 415636"/>
                            <a:gd name="connsiteX1005" fmla="*/ 895893 w 1627909"/>
                            <a:gd name="connsiteY1005" fmla="*/ 144174 h 415636"/>
                            <a:gd name="connsiteX1006" fmla="*/ 896759 w 1627909"/>
                            <a:gd name="connsiteY1006" fmla="*/ 144174 h 415636"/>
                            <a:gd name="connsiteX1007" fmla="*/ 908016 w 1627909"/>
                            <a:gd name="connsiteY1007" fmla="*/ 155431 h 415636"/>
                            <a:gd name="connsiteX1008" fmla="*/ 900223 w 1627909"/>
                            <a:gd name="connsiteY1008" fmla="*/ 159760 h 415636"/>
                            <a:gd name="connsiteX1009" fmla="*/ 888966 w 1627909"/>
                            <a:gd name="connsiteY1009" fmla="*/ 137247 h 415636"/>
                            <a:gd name="connsiteX1010" fmla="*/ 892430 w 1627909"/>
                            <a:gd name="connsiteY1010" fmla="*/ 140710 h 415636"/>
                            <a:gd name="connsiteX1011" fmla="*/ 859525 w 1627909"/>
                            <a:gd name="connsiteY1011" fmla="*/ 146772 h 415636"/>
                            <a:gd name="connsiteX1012" fmla="*/ 851732 w 1627909"/>
                            <a:gd name="connsiteY1012" fmla="*/ 144174 h 415636"/>
                            <a:gd name="connsiteX1013" fmla="*/ 839609 w 1627909"/>
                            <a:gd name="connsiteY1013" fmla="*/ 139845 h 415636"/>
                            <a:gd name="connsiteX1014" fmla="*/ 869050 w 1627909"/>
                            <a:gd name="connsiteY1014" fmla="*/ 137247 h 415636"/>
                            <a:gd name="connsiteX1015" fmla="*/ 877709 w 1627909"/>
                            <a:gd name="connsiteY1015" fmla="*/ 142442 h 415636"/>
                            <a:gd name="connsiteX1016" fmla="*/ 877709 w 1627909"/>
                            <a:gd name="connsiteY1016" fmla="*/ 141576 h 415636"/>
                            <a:gd name="connsiteX1017" fmla="*/ 876843 w 1627909"/>
                            <a:gd name="connsiteY1017" fmla="*/ 138978 h 415636"/>
                            <a:gd name="connsiteX1018" fmla="*/ 876843 w 1627909"/>
                            <a:gd name="connsiteY1018" fmla="*/ 136381 h 415636"/>
                            <a:gd name="connsiteX1019" fmla="*/ 884637 w 1627909"/>
                            <a:gd name="connsiteY1019" fmla="*/ 135515 h 415636"/>
                            <a:gd name="connsiteX1020" fmla="*/ 876843 w 1627909"/>
                            <a:gd name="connsiteY1020" fmla="*/ 136381 h 415636"/>
                            <a:gd name="connsiteX1021" fmla="*/ 876843 w 1627909"/>
                            <a:gd name="connsiteY1021" fmla="*/ 135515 h 415636"/>
                            <a:gd name="connsiteX1022" fmla="*/ 870782 w 1627909"/>
                            <a:gd name="connsiteY1022" fmla="*/ 130319 h 415636"/>
                            <a:gd name="connsiteX1023" fmla="*/ 884637 w 1627909"/>
                            <a:gd name="connsiteY1023" fmla="*/ 130319 h 415636"/>
                            <a:gd name="connsiteX1024" fmla="*/ 888966 w 1627909"/>
                            <a:gd name="connsiteY1024" fmla="*/ 137247 h 415636"/>
                            <a:gd name="connsiteX1025" fmla="*/ 863855 w 1627909"/>
                            <a:gd name="connsiteY1025" fmla="*/ 132917 h 415636"/>
                            <a:gd name="connsiteX1026" fmla="*/ 829218 w 1627909"/>
                            <a:gd name="connsiteY1026" fmla="*/ 133783 h 415636"/>
                            <a:gd name="connsiteX1027" fmla="*/ 828352 w 1627909"/>
                            <a:gd name="connsiteY1027" fmla="*/ 132917 h 415636"/>
                            <a:gd name="connsiteX1028" fmla="*/ 863855 w 1627909"/>
                            <a:gd name="connsiteY1028" fmla="*/ 132917 h 415636"/>
                            <a:gd name="connsiteX1029" fmla="*/ 863855 w 1627909"/>
                            <a:gd name="connsiteY1029" fmla="*/ 132917 h 415636"/>
                            <a:gd name="connsiteX1030" fmla="*/ 752152 w 1627909"/>
                            <a:gd name="connsiteY1030" fmla="*/ 132051 h 415636"/>
                            <a:gd name="connsiteX1031" fmla="*/ 743493 w 1627909"/>
                            <a:gd name="connsiteY1031" fmla="*/ 132051 h 415636"/>
                            <a:gd name="connsiteX1032" fmla="*/ 750421 w 1627909"/>
                            <a:gd name="connsiteY1032" fmla="*/ 132051 h 415636"/>
                            <a:gd name="connsiteX1033" fmla="*/ 752152 w 1627909"/>
                            <a:gd name="connsiteY1033" fmla="*/ 132051 h 415636"/>
                            <a:gd name="connsiteX1034" fmla="*/ 728773 w 1627909"/>
                            <a:gd name="connsiteY1034" fmla="*/ 145040 h 415636"/>
                            <a:gd name="connsiteX1035" fmla="*/ 729639 w 1627909"/>
                            <a:gd name="connsiteY1035" fmla="*/ 145040 h 415636"/>
                            <a:gd name="connsiteX1036" fmla="*/ 707991 w 1627909"/>
                            <a:gd name="connsiteY1036" fmla="*/ 146772 h 415636"/>
                            <a:gd name="connsiteX1037" fmla="*/ 706259 w 1627909"/>
                            <a:gd name="connsiteY1037" fmla="*/ 146772 h 415636"/>
                            <a:gd name="connsiteX1038" fmla="*/ 728773 w 1627909"/>
                            <a:gd name="connsiteY1038" fmla="*/ 145040 h 415636"/>
                            <a:gd name="connsiteX1039" fmla="*/ 718382 w 1627909"/>
                            <a:gd name="connsiteY1039" fmla="*/ 152833 h 415636"/>
                            <a:gd name="connsiteX1040" fmla="*/ 721845 w 1627909"/>
                            <a:gd name="connsiteY1040" fmla="*/ 153699 h 415636"/>
                            <a:gd name="connsiteX1041" fmla="*/ 708857 w 1627909"/>
                            <a:gd name="connsiteY1041" fmla="*/ 155431 h 415636"/>
                            <a:gd name="connsiteX1042" fmla="*/ 701930 w 1627909"/>
                            <a:gd name="connsiteY1042" fmla="*/ 154565 h 415636"/>
                            <a:gd name="connsiteX1043" fmla="*/ 718382 w 1627909"/>
                            <a:gd name="connsiteY1043" fmla="*/ 152833 h 415636"/>
                            <a:gd name="connsiteX1044" fmla="*/ 852598 w 1627909"/>
                            <a:gd name="connsiteY1044" fmla="*/ 171883 h 415636"/>
                            <a:gd name="connsiteX1045" fmla="*/ 868184 w 1627909"/>
                            <a:gd name="connsiteY1045" fmla="*/ 173615 h 415636"/>
                            <a:gd name="connsiteX1046" fmla="*/ 866452 w 1627909"/>
                            <a:gd name="connsiteY1046" fmla="*/ 174481 h 415636"/>
                            <a:gd name="connsiteX1047" fmla="*/ 850866 w 1627909"/>
                            <a:gd name="connsiteY1047" fmla="*/ 172749 h 415636"/>
                            <a:gd name="connsiteX1048" fmla="*/ 852598 w 1627909"/>
                            <a:gd name="connsiteY1048" fmla="*/ 171883 h 415636"/>
                            <a:gd name="connsiteX1049" fmla="*/ 911480 w 1627909"/>
                            <a:gd name="connsiteY1049" fmla="*/ 179676 h 415636"/>
                            <a:gd name="connsiteX1050" fmla="*/ 911480 w 1627909"/>
                            <a:gd name="connsiteY1050" fmla="*/ 179676 h 415636"/>
                            <a:gd name="connsiteX1051" fmla="*/ 911480 w 1627909"/>
                            <a:gd name="connsiteY1051" fmla="*/ 179676 h 415636"/>
                            <a:gd name="connsiteX1052" fmla="*/ 911480 w 1627909"/>
                            <a:gd name="connsiteY1052" fmla="*/ 179676 h 415636"/>
                            <a:gd name="connsiteX1053" fmla="*/ 911480 w 1627909"/>
                            <a:gd name="connsiteY1053" fmla="*/ 179676 h 415636"/>
                            <a:gd name="connsiteX1054" fmla="*/ 911480 w 1627909"/>
                            <a:gd name="connsiteY1054" fmla="*/ 179676 h 415636"/>
                            <a:gd name="connsiteX1055" fmla="*/ 917541 w 1627909"/>
                            <a:gd name="connsiteY1055" fmla="*/ 181408 h 415636"/>
                            <a:gd name="connsiteX1056" fmla="*/ 918407 w 1627909"/>
                            <a:gd name="connsiteY1056" fmla="*/ 181408 h 415636"/>
                            <a:gd name="connsiteX1057" fmla="*/ 919273 w 1627909"/>
                            <a:gd name="connsiteY1057" fmla="*/ 181408 h 415636"/>
                            <a:gd name="connsiteX1058" fmla="*/ 917541 w 1627909"/>
                            <a:gd name="connsiteY1058" fmla="*/ 181408 h 415636"/>
                            <a:gd name="connsiteX1059" fmla="*/ 917541 w 1627909"/>
                            <a:gd name="connsiteY1059" fmla="*/ 181408 h 415636"/>
                            <a:gd name="connsiteX1060" fmla="*/ 921005 w 1627909"/>
                            <a:gd name="connsiteY1060" fmla="*/ 181408 h 415636"/>
                            <a:gd name="connsiteX1061" fmla="*/ 921005 w 1627909"/>
                            <a:gd name="connsiteY1061" fmla="*/ 181408 h 415636"/>
                            <a:gd name="connsiteX1062" fmla="*/ 921005 w 1627909"/>
                            <a:gd name="connsiteY1062" fmla="*/ 181408 h 415636"/>
                            <a:gd name="connsiteX1063" fmla="*/ 921005 w 1627909"/>
                            <a:gd name="connsiteY1063" fmla="*/ 181408 h 415636"/>
                            <a:gd name="connsiteX1064" fmla="*/ 921005 w 1627909"/>
                            <a:gd name="connsiteY1064" fmla="*/ 181408 h 415636"/>
                            <a:gd name="connsiteX1065" fmla="*/ 921871 w 1627909"/>
                            <a:gd name="connsiteY1065" fmla="*/ 182274 h 415636"/>
                            <a:gd name="connsiteX1066" fmla="*/ 921871 w 1627909"/>
                            <a:gd name="connsiteY1066" fmla="*/ 182274 h 415636"/>
                            <a:gd name="connsiteX1067" fmla="*/ 921871 w 1627909"/>
                            <a:gd name="connsiteY1067" fmla="*/ 182274 h 415636"/>
                            <a:gd name="connsiteX1068" fmla="*/ 921871 w 1627909"/>
                            <a:gd name="connsiteY1068" fmla="*/ 182274 h 415636"/>
                            <a:gd name="connsiteX1069" fmla="*/ 921871 w 1627909"/>
                            <a:gd name="connsiteY1069" fmla="*/ 182274 h 415636"/>
                            <a:gd name="connsiteX1070" fmla="*/ 921871 w 1627909"/>
                            <a:gd name="connsiteY1070" fmla="*/ 182274 h 415636"/>
                            <a:gd name="connsiteX1071" fmla="*/ 921871 w 1627909"/>
                            <a:gd name="connsiteY1071" fmla="*/ 182274 h 415636"/>
                            <a:gd name="connsiteX1072" fmla="*/ 921871 w 1627909"/>
                            <a:gd name="connsiteY1072" fmla="*/ 182274 h 415636"/>
                            <a:gd name="connsiteX1073" fmla="*/ 921871 w 1627909"/>
                            <a:gd name="connsiteY1073" fmla="*/ 182274 h 415636"/>
                            <a:gd name="connsiteX1074" fmla="*/ 921871 w 1627909"/>
                            <a:gd name="connsiteY1074" fmla="*/ 182274 h 415636"/>
                            <a:gd name="connsiteX1075" fmla="*/ 926200 w 1627909"/>
                            <a:gd name="connsiteY1075" fmla="*/ 183140 h 415636"/>
                            <a:gd name="connsiteX1076" fmla="*/ 925334 w 1627909"/>
                            <a:gd name="connsiteY1076" fmla="*/ 183140 h 415636"/>
                            <a:gd name="connsiteX1077" fmla="*/ 926200 w 1627909"/>
                            <a:gd name="connsiteY1077" fmla="*/ 183140 h 415636"/>
                            <a:gd name="connsiteX1078" fmla="*/ 927066 w 1627909"/>
                            <a:gd name="connsiteY1078" fmla="*/ 183140 h 415636"/>
                            <a:gd name="connsiteX1079" fmla="*/ 926200 w 1627909"/>
                            <a:gd name="connsiteY1079" fmla="*/ 183140 h 415636"/>
                            <a:gd name="connsiteX1080" fmla="*/ 927066 w 1627909"/>
                            <a:gd name="connsiteY1080" fmla="*/ 183140 h 415636"/>
                            <a:gd name="connsiteX1081" fmla="*/ 928798 w 1627909"/>
                            <a:gd name="connsiteY1081" fmla="*/ 184006 h 415636"/>
                            <a:gd name="connsiteX1082" fmla="*/ 927932 w 1627909"/>
                            <a:gd name="connsiteY1082" fmla="*/ 184006 h 415636"/>
                            <a:gd name="connsiteX1083" fmla="*/ 928798 w 1627909"/>
                            <a:gd name="connsiteY1083" fmla="*/ 184006 h 415636"/>
                            <a:gd name="connsiteX1084" fmla="*/ 922736 w 1627909"/>
                            <a:gd name="connsiteY1084" fmla="*/ 179676 h 415636"/>
                            <a:gd name="connsiteX1085" fmla="*/ 923602 w 1627909"/>
                            <a:gd name="connsiteY1085" fmla="*/ 177944 h 415636"/>
                            <a:gd name="connsiteX1086" fmla="*/ 923602 w 1627909"/>
                            <a:gd name="connsiteY1086" fmla="*/ 177079 h 415636"/>
                            <a:gd name="connsiteX1087" fmla="*/ 924468 w 1627909"/>
                            <a:gd name="connsiteY1087" fmla="*/ 177944 h 415636"/>
                            <a:gd name="connsiteX1088" fmla="*/ 923602 w 1627909"/>
                            <a:gd name="connsiteY1088" fmla="*/ 179676 h 415636"/>
                            <a:gd name="connsiteX1089" fmla="*/ 922736 w 1627909"/>
                            <a:gd name="connsiteY1089" fmla="*/ 179676 h 415636"/>
                            <a:gd name="connsiteX1090" fmla="*/ 931396 w 1627909"/>
                            <a:gd name="connsiteY1090" fmla="*/ 184006 h 415636"/>
                            <a:gd name="connsiteX1091" fmla="*/ 931396 w 1627909"/>
                            <a:gd name="connsiteY1091" fmla="*/ 184006 h 415636"/>
                            <a:gd name="connsiteX1092" fmla="*/ 931396 w 1627909"/>
                            <a:gd name="connsiteY1092" fmla="*/ 184006 h 415636"/>
                            <a:gd name="connsiteX1093" fmla="*/ 931396 w 1627909"/>
                            <a:gd name="connsiteY1093" fmla="*/ 184006 h 415636"/>
                            <a:gd name="connsiteX1094" fmla="*/ 931396 w 1627909"/>
                            <a:gd name="connsiteY1094" fmla="*/ 184006 h 415636"/>
                            <a:gd name="connsiteX1095" fmla="*/ 933127 w 1627909"/>
                            <a:gd name="connsiteY1095" fmla="*/ 189201 h 415636"/>
                            <a:gd name="connsiteX1096" fmla="*/ 933127 w 1627909"/>
                            <a:gd name="connsiteY1096" fmla="*/ 189201 h 415636"/>
                            <a:gd name="connsiteX1097" fmla="*/ 933127 w 1627909"/>
                            <a:gd name="connsiteY1097" fmla="*/ 189201 h 415636"/>
                            <a:gd name="connsiteX1098" fmla="*/ 933127 w 1627909"/>
                            <a:gd name="connsiteY1098" fmla="*/ 189201 h 415636"/>
                            <a:gd name="connsiteX1099" fmla="*/ 942652 w 1627909"/>
                            <a:gd name="connsiteY1099" fmla="*/ 187470 h 415636"/>
                            <a:gd name="connsiteX1100" fmla="*/ 942652 w 1627909"/>
                            <a:gd name="connsiteY1100" fmla="*/ 187470 h 415636"/>
                            <a:gd name="connsiteX1101" fmla="*/ 942652 w 1627909"/>
                            <a:gd name="connsiteY1101" fmla="*/ 187470 h 415636"/>
                            <a:gd name="connsiteX1102" fmla="*/ 942652 w 1627909"/>
                            <a:gd name="connsiteY1102" fmla="*/ 187470 h 415636"/>
                            <a:gd name="connsiteX1103" fmla="*/ 942652 w 1627909"/>
                            <a:gd name="connsiteY1103" fmla="*/ 187470 h 415636"/>
                            <a:gd name="connsiteX1104" fmla="*/ 942652 w 1627909"/>
                            <a:gd name="connsiteY1104" fmla="*/ 187470 h 415636"/>
                            <a:gd name="connsiteX1105" fmla="*/ 942652 w 1627909"/>
                            <a:gd name="connsiteY1105" fmla="*/ 188335 h 415636"/>
                            <a:gd name="connsiteX1106" fmla="*/ 942652 w 1627909"/>
                            <a:gd name="connsiteY1106" fmla="*/ 188335 h 415636"/>
                            <a:gd name="connsiteX1107" fmla="*/ 942652 w 1627909"/>
                            <a:gd name="connsiteY1107" fmla="*/ 188335 h 415636"/>
                            <a:gd name="connsiteX1108" fmla="*/ 951311 w 1627909"/>
                            <a:gd name="connsiteY1108" fmla="*/ 191799 h 415636"/>
                            <a:gd name="connsiteX1109" fmla="*/ 951311 w 1627909"/>
                            <a:gd name="connsiteY1109" fmla="*/ 191799 h 415636"/>
                            <a:gd name="connsiteX1110" fmla="*/ 951311 w 1627909"/>
                            <a:gd name="connsiteY1110" fmla="*/ 191799 h 415636"/>
                            <a:gd name="connsiteX1111" fmla="*/ 951311 w 1627909"/>
                            <a:gd name="connsiteY1111" fmla="*/ 191799 h 415636"/>
                            <a:gd name="connsiteX1112" fmla="*/ 957373 w 1627909"/>
                            <a:gd name="connsiteY1112" fmla="*/ 186603 h 415636"/>
                            <a:gd name="connsiteX1113" fmla="*/ 957373 w 1627909"/>
                            <a:gd name="connsiteY1113" fmla="*/ 186603 h 415636"/>
                            <a:gd name="connsiteX1114" fmla="*/ 958239 w 1627909"/>
                            <a:gd name="connsiteY1114" fmla="*/ 186603 h 415636"/>
                            <a:gd name="connsiteX1115" fmla="*/ 958239 w 1627909"/>
                            <a:gd name="connsiteY1115" fmla="*/ 187470 h 415636"/>
                            <a:gd name="connsiteX1116" fmla="*/ 957373 w 1627909"/>
                            <a:gd name="connsiteY1116" fmla="*/ 186603 h 415636"/>
                            <a:gd name="connsiteX1117" fmla="*/ 957373 w 1627909"/>
                            <a:gd name="connsiteY1117" fmla="*/ 186603 h 415636"/>
                            <a:gd name="connsiteX1118" fmla="*/ 989412 w 1627909"/>
                            <a:gd name="connsiteY1118" fmla="*/ 183140 h 415636"/>
                            <a:gd name="connsiteX1119" fmla="*/ 991143 w 1627909"/>
                            <a:gd name="connsiteY1119" fmla="*/ 183140 h 415636"/>
                            <a:gd name="connsiteX1120" fmla="*/ 992875 w 1627909"/>
                            <a:gd name="connsiteY1120" fmla="*/ 183140 h 415636"/>
                            <a:gd name="connsiteX1121" fmla="*/ 991143 w 1627909"/>
                            <a:gd name="connsiteY1121" fmla="*/ 183140 h 415636"/>
                            <a:gd name="connsiteX1122" fmla="*/ 989412 w 1627909"/>
                            <a:gd name="connsiteY1122" fmla="*/ 183140 h 415636"/>
                            <a:gd name="connsiteX1123" fmla="*/ 1005864 w 1627909"/>
                            <a:gd name="connsiteY1123" fmla="*/ 186603 h 415636"/>
                            <a:gd name="connsiteX1124" fmla="*/ 1005864 w 1627909"/>
                            <a:gd name="connsiteY1124" fmla="*/ 186603 h 415636"/>
                            <a:gd name="connsiteX1125" fmla="*/ 1005864 w 1627909"/>
                            <a:gd name="connsiteY1125" fmla="*/ 186603 h 415636"/>
                            <a:gd name="connsiteX1126" fmla="*/ 1005864 w 1627909"/>
                            <a:gd name="connsiteY1126" fmla="*/ 186603 h 415636"/>
                            <a:gd name="connsiteX1127" fmla="*/ 1005864 w 1627909"/>
                            <a:gd name="connsiteY1127" fmla="*/ 186603 h 415636"/>
                            <a:gd name="connsiteX1128" fmla="*/ 1032707 w 1627909"/>
                            <a:gd name="connsiteY1128" fmla="*/ 173615 h 415636"/>
                            <a:gd name="connsiteX1129" fmla="*/ 985948 w 1627909"/>
                            <a:gd name="connsiteY1129" fmla="*/ 181408 h 415636"/>
                            <a:gd name="connsiteX1130" fmla="*/ 985082 w 1627909"/>
                            <a:gd name="connsiteY1130" fmla="*/ 181408 h 415636"/>
                            <a:gd name="connsiteX1131" fmla="*/ 1012791 w 1627909"/>
                            <a:gd name="connsiteY1131" fmla="*/ 177079 h 415636"/>
                            <a:gd name="connsiteX1132" fmla="*/ 1032707 w 1627909"/>
                            <a:gd name="connsiteY1132" fmla="*/ 173615 h 415636"/>
                            <a:gd name="connsiteX1133" fmla="*/ 988546 w 1627909"/>
                            <a:gd name="connsiteY1133" fmla="*/ 178810 h 415636"/>
                            <a:gd name="connsiteX1134" fmla="*/ 1013657 w 1627909"/>
                            <a:gd name="connsiteY1134" fmla="*/ 174481 h 415636"/>
                            <a:gd name="connsiteX1135" fmla="*/ 988546 w 1627909"/>
                            <a:gd name="connsiteY1135" fmla="*/ 178810 h 415636"/>
                            <a:gd name="connsiteX1136" fmla="*/ 949580 w 1627909"/>
                            <a:gd name="connsiteY1136" fmla="*/ 164956 h 415636"/>
                            <a:gd name="connsiteX1137" fmla="*/ 949580 w 1627909"/>
                            <a:gd name="connsiteY1137" fmla="*/ 164956 h 415636"/>
                            <a:gd name="connsiteX1138" fmla="*/ 950446 w 1627909"/>
                            <a:gd name="connsiteY1138" fmla="*/ 165822 h 415636"/>
                            <a:gd name="connsiteX1139" fmla="*/ 949580 w 1627909"/>
                            <a:gd name="connsiteY1139" fmla="*/ 164956 h 415636"/>
                            <a:gd name="connsiteX1140" fmla="*/ 949580 w 1627909"/>
                            <a:gd name="connsiteY1140" fmla="*/ 164956 h 415636"/>
                            <a:gd name="connsiteX1141" fmla="*/ 772934 w 1627909"/>
                            <a:gd name="connsiteY1141" fmla="*/ 121660 h 415636"/>
                            <a:gd name="connsiteX1142" fmla="*/ 786789 w 1627909"/>
                            <a:gd name="connsiteY1142" fmla="*/ 119929 h 415636"/>
                            <a:gd name="connsiteX1143" fmla="*/ 830084 w 1627909"/>
                            <a:gd name="connsiteY1143" fmla="*/ 120794 h 415636"/>
                            <a:gd name="connsiteX1144" fmla="*/ 846537 w 1627909"/>
                            <a:gd name="connsiteY1144" fmla="*/ 121660 h 415636"/>
                            <a:gd name="connsiteX1145" fmla="*/ 866452 w 1627909"/>
                            <a:gd name="connsiteY1145" fmla="*/ 122526 h 415636"/>
                            <a:gd name="connsiteX1146" fmla="*/ 877709 w 1627909"/>
                            <a:gd name="connsiteY1146" fmla="*/ 123392 h 415636"/>
                            <a:gd name="connsiteX1147" fmla="*/ 884637 w 1627909"/>
                            <a:gd name="connsiteY1147" fmla="*/ 131185 h 415636"/>
                            <a:gd name="connsiteX1148" fmla="*/ 870782 w 1627909"/>
                            <a:gd name="connsiteY1148" fmla="*/ 131185 h 415636"/>
                            <a:gd name="connsiteX1149" fmla="*/ 865586 w 1627909"/>
                            <a:gd name="connsiteY1149" fmla="*/ 127722 h 415636"/>
                            <a:gd name="connsiteX1150" fmla="*/ 860391 w 1627909"/>
                            <a:gd name="connsiteY1150" fmla="*/ 127722 h 415636"/>
                            <a:gd name="connsiteX1151" fmla="*/ 863855 w 1627909"/>
                            <a:gd name="connsiteY1151" fmla="*/ 131185 h 415636"/>
                            <a:gd name="connsiteX1152" fmla="*/ 828352 w 1627909"/>
                            <a:gd name="connsiteY1152" fmla="*/ 131185 h 415636"/>
                            <a:gd name="connsiteX1153" fmla="*/ 827486 w 1627909"/>
                            <a:gd name="connsiteY1153" fmla="*/ 129454 h 415636"/>
                            <a:gd name="connsiteX1154" fmla="*/ 829218 w 1627909"/>
                            <a:gd name="connsiteY1154" fmla="*/ 128588 h 415636"/>
                            <a:gd name="connsiteX1155" fmla="*/ 837877 w 1627909"/>
                            <a:gd name="connsiteY1155" fmla="*/ 131185 h 415636"/>
                            <a:gd name="connsiteX1156" fmla="*/ 823157 w 1627909"/>
                            <a:gd name="connsiteY1156" fmla="*/ 125990 h 415636"/>
                            <a:gd name="connsiteX1157" fmla="*/ 810168 w 1627909"/>
                            <a:gd name="connsiteY1157" fmla="*/ 123392 h 415636"/>
                            <a:gd name="connsiteX1158" fmla="*/ 798912 w 1627909"/>
                            <a:gd name="connsiteY1158" fmla="*/ 122526 h 415636"/>
                            <a:gd name="connsiteX1159" fmla="*/ 788521 w 1627909"/>
                            <a:gd name="connsiteY1159" fmla="*/ 123392 h 415636"/>
                            <a:gd name="connsiteX1160" fmla="*/ 779861 w 1627909"/>
                            <a:gd name="connsiteY1160" fmla="*/ 124258 h 415636"/>
                            <a:gd name="connsiteX1161" fmla="*/ 777264 w 1627909"/>
                            <a:gd name="connsiteY1161" fmla="*/ 123392 h 415636"/>
                            <a:gd name="connsiteX1162" fmla="*/ 772934 w 1627909"/>
                            <a:gd name="connsiteY1162" fmla="*/ 121660 h 415636"/>
                            <a:gd name="connsiteX1163" fmla="*/ 669025 w 1627909"/>
                            <a:gd name="connsiteY1163" fmla="*/ 158895 h 415636"/>
                            <a:gd name="connsiteX1164" fmla="*/ 631791 w 1627909"/>
                            <a:gd name="connsiteY1164" fmla="*/ 162358 h 415636"/>
                            <a:gd name="connsiteX1165" fmla="*/ 620534 w 1627909"/>
                            <a:gd name="connsiteY1165" fmla="*/ 162358 h 415636"/>
                            <a:gd name="connsiteX1166" fmla="*/ 700198 w 1627909"/>
                            <a:gd name="connsiteY1166" fmla="*/ 154565 h 415636"/>
                            <a:gd name="connsiteX1167" fmla="*/ 705393 w 1627909"/>
                            <a:gd name="connsiteY1167" fmla="*/ 155431 h 415636"/>
                            <a:gd name="connsiteX1168" fmla="*/ 688075 w 1627909"/>
                            <a:gd name="connsiteY1168" fmla="*/ 157163 h 415636"/>
                            <a:gd name="connsiteX1169" fmla="*/ 688075 w 1627909"/>
                            <a:gd name="connsiteY1169" fmla="*/ 157163 h 415636"/>
                            <a:gd name="connsiteX1170" fmla="*/ 688075 w 1627909"/>
                            <a:gd name="connsiteY1170" fmla="*/ 157163 h 415636"/>
                            <a:gd name="connsiteX1171" fmla="*/ 669025 w 1627909"/>
                            <a:gd name="connsiteY1171" fmla="*/ 158895 h 415636"/>
                            <a:gd name="connsiteX1172" fmla="*/ 858659 w 1627909"/>
                            <a:gd name="connsiteY1172" fmla="*/ 177079 h 415636"/>
                            <a:gd name="connsiteX1173" fmla="*/ 835280 w 1627909"/>
                            <a:gd name="connsiteY1173" fmla="*/ 184872 h 415636"/>
                            <a:gd name="connsiteX1174" fmla="*/ 796314 w 1627909"/>
                            <a:gd name="connsiteY1174" fmla="*/ 203921 h 415636"/>
                            <a:gd name="connsiteX1175" fmla="*/ 765141 w 1627909"/>
                            <a:gd name="connsiteY1175" fmla="*/ 216044 h 415636"/>
                            <a:gd name="connsiteX1176" fmla="*/ 741762 w 1627909"/>
                            <a:gd name="connsiteY1176" fmla="*/ 227301 h 415636"/>
                            <a:gd name="connsiteX1177" fmla="*/ 753884 w 1627909"/>
                            <a:gd name="connsiteY1177" fmla="*/ 216044 h 415636"/>
                            <a:gd name="connsiteX1178" fmla="*/ 791118 w 1627909"/>
                            <a:gd name="connsiteY1178" fmla="*/ 201324 h 415636"/>
                            <a:gd name="connsiteX1179" fmla="*/ 784191 w 1627909"/>
                            <a:gd name="connsiteY1179" fmla="*/ 204788 h 415636"/>
                            <a:gd name="connsiteX1180" fmla="*/ 824889 w 1627909"/>
                            <a:gd name="connsiteY1180" fmla="*/ 186603 h 415636"/>
                            <a:gd name="connsiteX1181" fmla="*/ 833548 w 1627909"/>
                            <a:gd name="connsiteY1181" fmla="*/ 180542 h 415636"/>
                            <a:gd name="connsiteX1182" fmla="*/ 844805 w 1627909"/>
                            <a:gd name="connsiteY1182" fmla="*/ 173615 h 415636"/>
                            <a:gd name="connsiteX1183" fmla="*/ 844805 w 1627909"/>
                            <a:gd name="connsiteY1183" fmla="*/ 173615 h 415636"/>
                            <a:gd name="connsiteX1184" fmla="*/ 845671 w 1627909"/>
                            <a:gd name="connsiteY1184" fmla="*/ 173615 h 415636"/>
                            <a:gd name="connsiteX1185" fmla="*/ 845671 w 1627909"/>
                            <a:gd name="connsiteY1185" fmla="*/ 173615 h 415636"/>
                            <a:gd name="connsiteX1186" fmla="*/ 846537 w 1627909"/>
                            <a:gd name="connsiteY1186" fmla="*/ 173615 h 415636"/>
                            <a:gd name="connsiteX1187" fmla="*/ 850000 w 1627909"/>
                            <a:gd name="connsiteY1187" fmla="*/ 173615 h 415636"/>
                            <a:gd name="connsiteX1188" fmla="*/ 850000 w 1627909"/>
                            <a:gd name="connsiteY1188" fmla="*/ 173615 h 415636"/>
                            <a:gd name="connsiteX1189" fmla="*/ 850866 w 1627909"/>
                            <a:gd name="connsiteY1189" fmla="*/ 173615 h 415636"/>
                            <a:gd name="connsiteX1190" fmla="*/ 850866 w 1627909"/>
                            <a:gd name="connsiteY1190" fmla="*/ 173615 h 415636"/>
                            <a:gd name="connsiteX1191" fmla="*/ 852598 w 1627909"/>
                            <a:gd name="connsiteY1191" fmla="*/ 173615 h 415636"/>
                            <a:gd name="connsiteX1192" fmla="*/ 853464 w 1627909"/>
                            <a:gd name="connsiteY1192" fmla="*/ 173615 h 415636"/>
                            <a:gd name="connsiteX1193" fmla="*/ 856927 w 1627909"/>
                            <a:gd name="connsiteY1193" fmla="*/ 173615 h 415636"/>
                            <a:gd name="connsiteX1194" fmla="*/ 859525 w 1627909"/>
                            <a:gd name="connsiteY1194" fmla="*/ 173615 h 415636"/>
                            <a:gd name="connsiteX1195" fmla="*/ 858659 w 1627909"/>
                            <a:gd name="connsiteY1195" fmla="*/ 173615 h 415636"/>
                            <a:gd name="connsiteX1196" fmla="*/ 858659 w 1627909"/>
                            <a:gd name="connsiteY1196" fmla="*/ 173615 h 415636"/>
                            <a:gd name="connsiteX1197" fmla="*/ 858659 w 1627909"/>
                            <a:gd name="connsiteY1197" fmla="*/ 173615 h 415636"/>
                            <a:gd name="connsiteX1198" fmla="*/ 855196 w 1627909"/>
                            <a:gd name="connsiteY1198" fmla="*/ 173615 h 415636"/>
                            <a:gd name="connsiteX1199" fmla="*/ 854330 w 1627909"/>
                            <a:gd name="connsiteY1199" fmla="*/ 173615 h 415636"/>
                            <a:gd name="connsiteX1200" fmla="*/ 854330 w 1627909"/>
                            <a:gd name="connsiteY1200" fmla="*/ 173615 h 415636"/>
                            <a:gd name="connsiteX1201" fmla="*/ 853464 w 1627909"/>
                            <a:gd name="connsiteY1201" fmla="*/ 173615 h 415636"/>
                            <a:gd name="connsiteX1202" fmla="*/ 853464 w 1627909"/>
                            <a:gd name="connsiteY1202" fmla="*/ 173615 h 415636"/>
                            <a:gd name="connsiteX1203" fmla="*/ 852598 w 1627909"/>
                            <a:gd name="connsiteY1203" fmla="*/ 173615 h 415636"/>
                            <a:gd name="connsiteX1204" fmla="*/ 851732 w 1627909"/>
                            <a:gd name="connsiteY1204" fmla="*/ 173615 h 415636"/>
                            <a:gd name="connsiteX1205" fmla="*/ 851732 w 1627909"/>
                            <a:gd name="connsiteY1205" fmla="*/ 173615 h 415636"/>
                            <a:gd name="connsiteX1206" fmla="*/ 851732 w 1627909"/>
                            <a:gd name="connsiteY1206" fmla="*/ 173615 h 415636"/>
                            <a:gd name="connsiteX1207" fmla="*/ 851732 w 1627909"/>
                            <a:gd name="connsiteY1207" fmla="*/ 173615 h 415636"/>
                            <a:gd name="connsiteX1208" fmla="*/ 850866 w 1627909"/>
                            <a:gd name="connsiteY1208" fmla="*/ 173615 h 415636"/>
                            <a:gd name="connsiteX1209" fmla="*/ 850000 w 1627909"/>
                            <a:gd name="connsiteY1209" fmla="*/ 173615 h 415636"/>
                            <a:gd name="connsiteX1210" fmla="*/ 850000 w 1627909"/>
                            <a:gd name="connsiteY1210" fmla="*/ 173615 h 415636"/>
                            <a:gd name="connsiteX1211" fmla="*/ 850000 w 1627909"/>
                            <a:gd name="connsiteY1211" fmla="*/ 173615 h 415636"/>
                            <a:gd name="connsiteX1212" fmla="*/ 850000 w 1627909"/>
                            <a:gd name="connsiteY1212" fmla="*/ 173615 h 415636"/>
                            <a:gd name="connsiteX1213" fmla="*/ 850000 w 1627909"/>
                            <a:gd name="connsiteY1213" fmla="*/ 173615 h 415636"/>
                            <a:gd name="connsiteX1214" fmla="*/ 850000 w 1627909"/>
                            <a:gd name="connsiteY1214" fmla="*/ 173615 h 415636"/>
                            <a:gd name="connsiteX1215" fmla="*/ 849134 w 1627909"/>
                            <a:gd name="connsiteY1215" fmla="*/ 173615 h 415636"/>
                            <a:gd name="connsiteX1216" fmla="*/ 850000 w 1627909"/>
                            <a:gd name="connsiteY1216" fmla="*/ 173615 h 415636"/>
                            <a:gd name="connsiteX1217" fmla="*/ 849134 w 1627909"/>
                            <a:gd name="connsiteY1217" fmla="*/ 173615 h 415636"/>
                            <a:gd name="connsiteX1218" fmla="*/ 847402 w 1627909"/>
                            <a:gd name="connsiteY1218" fmla="*/ 173615 h 415636"/>
                            <a:gd name="connsiteX1219" fmla="*/ 849134 w 1627909"/>
                            <a:gd name="connsiteY1219" fmla="*/ 173615 h 415636"/>
                            <a:gd name="connsiteX1220" fmla="*/ 849134 w 1627909"/>
                            <a:gd name="connsiteY1220" fmla="*/ 173615 h 415636"/>
                            <a:gd name="connsiteX1221" fmla="*/ 844805 w 1627909"/>
                            <a:gd name="connsiteY1221" fmla="*/ 173615 h 415636"/>
                            <a:gd name="connsiteX1222" fmla="*/ 850000 w 1627909"/>
                            <a:gd name="connsiteY1222" fmla="*/ 171017 h 415636"/>
                            <a:gd name="connsiteX1223" fmla="*/ 861257 w 1627909"/>
                            <a:gd name="connsiteY1223" fmla="*/ 172749 h 415636"/>
                            <a:gd name="connsiteX1224" fmla="*/ 865586 w 1627909"/>
                            <a:gd name="connsiteY1224" fmla="*/ 173615 h 415636"/>
                            <a:gd name="connsiteX1225" fmla="*/ 862123 w 1627909"/>
                            <a:gd name="connsiteY1225" fmla="*/ 174481 h 415636"/>
                            <a:gd name="connsiteX1226" fmla="*/ 862123 w 1627909"/>
                            <a:gd name="connsiteY1226" fmla="*/ 174481 h 415636"/>
                            <a:gd name="connsiteX1227" fmla="*/ 862123 w 1627909"/>
                            <a:gd name="connsiteY1227" fmla="*/ 174481 h 415636"/>
                            <a:gd name="connsiteX1228" fmla="*/ 862123 w 1627909"/>
                            <a:gd name="connsiteY1228" fmla="*/ 174481 h 415636"/>
                            <a:gd name="connsiteX1229" fmla="*/ 862123 w 1627909"/>
                            <a:gd name="connsiteY1229" fmla="*/ 174481 h 415636"/>
                            <a:gd name="connsiteX1230" fmla="*/ 862123 w 1627909"/>
                            <a:gd name="connsiteY1230" fmla="*/ 174481 h 415636"/>
                            <a:gd name="connsiteX1231" fmla="*/ 858659 w 1627909"/>
                            <a:gd name="connsiteY1231" fmla="*/ 177079 h 415636"/>
                            <a:gd name="connsiteX1232" fmla="*/ 909748 w 1627909"/>
                            <a:gd name="connsiteY1232" fmla="*/ 182274 h 415636"/>
                            <a:gd name="connsiteX1233" fmla="*/ 904552 w 1627909"/>
                            <a:gd name="connsiteY1233" fmla="*/ 187470 h 415636"/>
                            <a:gd name="connsiteX1234" fmla="*/ 899357 w 1627909"/>
                            <a:gd name="connsiteY1234" fmla="*/ 193531 h 415636"/>
                            <a:gd name="connsiteX1235" fmla="*/ 908882 w 1627909"/>
                            <a:gd name="connsiteY1235" fmla="*/ 182274 h 415636"/>
                            <a:gd name="connsiteX1236" fmla="*/ 911480 w 1627909"/>
                            <a:gd name="connsiteY1236" fmla="*/ 179676 h 415636"/>
                            <a:gd name="connsiteX1237" fmla="*/ 911480 w 1627909"/>
                            <a:gd name="connsiteY1237" fmla="*/ 179676 h 415636"/>
                            <a:gd name="connsiteX1238" fmla="*/ 911480 w 1627909"/>
                            <a:gd name="connsiteY1238" fmla="*/ 179676 h 415636"/>
                            <a:gd name="connsiteX1239" fmla="*/ 911480 w 1627909"/>
                            <a:gd name="connsiteY1239" fmla="*/ 179676 h 415636"/>
                            <a:gd name="connsiteX1240" fmla="*/ 912345 w 1627909"/>
                            <a:gd name="connsiteY1240" fmla="*/ 179676 h 415636"/>
                            <a:gd name="connsiteX1241" fmla="*/ 912345 w 1627909"/>
                            <a:gd name="connsiteY1241" fmla="*/ 179676 h 415636"/>
                            <a:gd name="connsiteX1242" fmla="*/ 913211 w 1627909"/>
                            <a:gd name="connsiteY1242" fmla="*/ 179676 h 415636"/>
                            <a:gd name="connsiteX1243" fmla="*/ 914077 w 1627909"/>
                            <a:gd name="connsiteY1243" fmla="*/ 179676 h 415636"/>
                            <a:gd name="connsiteX1244" fmla="*/ 914943 w 1627909"/>
                            <a:gd name="connsiteY1244" fmla="*/ 179676 h 415636"/>
                            <a:gd name="connsiteX1245" fmla="*/ 913211 w 1627909"/>
                            <a:gd name="connsiteY1245" fmla="*/ 179676 h 415636"/>
                            <a:gd name="connsiteX1246" fmla="*/ 909748 w 1627909"/>
                            <a:gd name="connsiteY1246" fmla="*/ 182274 h 415636"/>
                            <a:gd name="connsiteX1247" fmla="*/ 921871 w 1627909"/>
                            <a:gd name="connsiteY1247" fmla="*/ 182274 h 415636"/>
                            <a:gd name="connsiteX1248" fmla="*/ 921871 w 1627909"/>
                            <a:gd name="connsiteY1248" fmla="*/ 182274 h 415636"/>
                            <a:gd name="connsiteX1249" fmla="*/ 922736 w 1627909"/>
                            <a:gd name="connsiteY1249" fmla="*/ 182274 h 415636"/>
                            <a:gd name="connsiteX1250" fmla="*/ 922736 w 1627909"/>
                            <a:gd name="connsiteY1250" fmla="*/ 182274 h 415636"/>
                            <a:gd name="connsiteX1251" fmla="*/ 922736 w 1627909"/>
                            <a:gd name="connsiteY1251" fmla="*/ 182274 h 415636"/>
                            <a:gd name="connsiteX1252" fmla="*/ 923602 w 1627909"/>
                            <a:gd name="connsiteY1252" fmla="*/ 182274 h 415636"/>
                            <a:gd name="connsiteX1253" fmla="*/ 922736 w 1627909"/>
                            <a:gd name="connsiteY1253" fmla="*/ 182274 h 415636"/>
                            <a:gd name="connsiteX1254" fmla="*/ 921005 w 1627909"/>
                            <a:gd name="connsiteY1254" fmla="*/ 185738 h 415636"/>
                            <a:gd name="connsiteX1255" fmla="*/ 921871 w 1627909"/>
                            <a:gd name="connsiteY1255" fmla="*/ 182274 h 415636"/>
                            <a:gd name="connsiteX1256" fmla="*/ 929664 w 1627909"/>
                            <a:gd name="connsiteY1256" fmla="*/ 184006 h 415636"/>
                            <a:gd name="connsiteX1257" fmla="*/ 929664 w 1627909"/>
                            <a:gd name="connsiteY1257" fmla="*/ 184006 h 415636"/>
                            <a:gd name="connsiteX1258" fmla="*/ 929664 w 1627909"/>
                            <a:gd name="connsiteY1258" fmla="*/ 184006 h 415636"/>
                            <a:gd name="connsiteX1259" fmla="*/ 929664 w 1627909"/>
                            <a:gd name="connsiteY1259" fmla="*/ 184006 h 415636"/>
                            <a:gd name="connsiteX1260" fmla="*/ 945250 w 1627909"/>
                            <a:gd name="connsiteY1260" fmla="*/ 189201 h 415636"/>
                            <a:gd name="connsiteX1261" fmla="*/ 946982 w 1627909"/>
                            <a:gd name="connsiteY1261" fmla="*/ 190067 h 415636"/>
                            <a:gd name="connsiteX1262" fmla="*/ 946982 w 1627909"/>
                            <a:gd name="connsiteY1262" fmla="*/ 190067 h 415636"/>
                            <a:gd name="connsiteX1263" fmla="*/ 946982 w 1627909"/>
                            <a:gd name="connsiteY1263" fmla="*/ 190067 h 415636"/>
                            <a:gd name="connsiteX1264" fmla="*/ 945250 w 1627909"/>
                            <a:gd name="connsiteY1264" fmla="*/ 189201 h 415636"/>
                            <a:gd name="connsiteX1265" fmla="*/ 946982 w 1627909"/>
                            <a:gd name="connsiteY1265" fmla="*/ 189201 h 415636"/>
                            <a:gd name="connsiteX1266" fmla="*/ 946982 w 1627909"/>
                            <a:gd name="connsiteY1266" fmla="*/ 189201 h 415636"/>
                            <a:gd name="connsiteX1267" fmla="*/ 946982 w 1627909"/>
                            <a:gd name="connsiteY1267" fmla="*/ 189201 h 415636"/>
                            <a:gd name="connsiteX1268" fmla="*/ 946982 w 1627909"/>
                            <a:gd name="connsiteY1268" fmla="*/ 189201 h 415636"/>
                            <a:gd name="connsiteX1269" fmla="*/ 949580 w 1627909"/>
                            <a:gd name="connsiteY1269" fmla="*/ 190933 h 415636"/>
                            <a:gd name="connsiteX1270" fmla="*/ 949580 w 1627909"/>
                            <a:gd name="connsiteY1270" fmla="*/ 190933 h 415636"/>
                            <a:gd name="connsiteX1271" fmla="*/ 949580 w 1627909"/>
                            <a:gd name="connsiteY1271" fmla="*/ 190933 h 415636"/>
                            <a:gd name="connsiteX1272" fmla="*/ 949580 w 1627909"/>
                            <a:gd name="connsiteY1272" fmla="*/ 190933 h 415636"/>
                            <a:gd name="connsiteX1273" fmla="*/ 957373 w 1627909"/>
                            <a:gd name="connsiteY1273" fmla="*/ 187470 h 415636"/>
                            <a:gd name="connsiteX1274" fmla="*/ 958239 w 1627909"/>
                            <a:gd name="connsiteY1274" fmla="*/ 187470 h 415636"/>
                            <a:gd name="connsiteX1275" fmla="*/ 960836 w 1627909"/>
                            <a:gd name="connsiteY1275" fmla="*/ 193531 h 415636"/>
                            <a:gd name="connsiteX1276" fmla="*/ 957373 w 1627909"/>
                            <a:gd name="connsiteY1276" fmla="*/ 187470 h 415636"/>
                            <a:gd name="connsiteX1277" fmla="*/ 1053489 w 1627909"/>
                            <a:gd name="connsiteY1277" fmla="*/ 201324 h 415636"/>
                            <a:gd name="connsiteX1278" fmla="*/ 1030975 w 1627909"/>
                            <a:gd name="connsiteY1278" fmla="*/ 195262 h 415636"/>
                            <a:gd name="connsiteX1279" fmla="*/ 1020584 w 1627909"/>
                            <a:gd name="connsiteY1279" fmla="*/ 192665 h 415636"/>
                            <a:gd name="connsiteX1280" fmla="*/ 1011925 w 1627909"/>
                            <a:gd name="connsiteY1280" fmla="*/ 190067 h 415636"/>
                            <a:gd name="connsiteX1281" fmla="*/ 1009327 w 1627909"/>
                            <a:gd name="connsiteY1281" fmla="*/ 190067 h 415636"/>
                            <a:gd name="connsiteX1282" fmla="*/ 1024048 w 1627909"/>
                            <a:gd name="connsiteY1282" fmla="*/ 195262 h 415636"/>
                            <a:gd name="connsiteX1283" fmla="*/ 1039634 w 1627909"/>
                            <a:gd name="connsiteY1283" fmla="*/ 200458 h 415636"/>
                            <a:gd name="connsiteX1284" fmla="*/ 1030109 w 1627909"/>
                            <a:gd name="connsiteY1284" fmla="*/ 197861 h 415636"/>
                            <a:gd name="connsiteX1285" fmla="*/ 998936 w 1627909"/>
                            <a:gd name="connsiteY1285" fmla="*/ 186603 h 415636"/>
                            <a:gd name="connsiteX1286" fmla="*/ 1000668 w 1627909"/>
                            <a:gd name="connsiteY1286" fmla="*/ 186603 h 415636"/>
                            <a:gd name="connsiteX1287" fmla="*/ 1003266 w 1627909"/>
                            <a:gd name="connsiteY1287" fmla="*/ 186603 h 415636"/>
                            <a:gd name="connsiteX1288" fmla="*/ 1004132 w 1627909"/>
                            <a:gd name="connsiteY1288" fmla="*/ 186603 h 415636"/>
                            <a:gd name="connsiteX1289" fmla="*/ 1004132 w 1627909"/>
                            <a:gd name="connsiteY1289" fmla="*/ 186603 h 415636"/>
                            <a:gd name="connsiteX1290" fmla="*/ 1004998 w 1627909"/>
                            <a:gd name="connsiteY1290" fmla="*/ 186603 h 415636"/>
                            <a:gd name="connsiteX1291" fmla="*/ 1004998 w 1627909"/>
                            <a:gd name="connsiteY1291" fmla="*/ 186603 h 415636"/>
                            <a:gd name="connsiteX1292" fmla="*/ 1004998 w 1627909"/>
                            <a:gd name="connsiteY1292" fmla="*/ 186603 h 415636"/>
                            <a:gd name="connsiteX1293" fmla="*/ 1005864 w 1627909"/>
                            <a:gd name="connsiteY1293" fmla="*/ 186603 h 415636"/>
                            <a:gd name="connsiteX1294" fmla="*/ 1005864 w 1627909"/>
                            <a:gd name="connsiteY1294" fmla="*/ 186603 h 415636"/>
                            <a:gd name="connsiteX1295" fmla="*/ 1004998 w 1627909"/>
                            <a:gd name="connsiteY1295" fmla="*/ 186603 h 415636"/>
                            <a:gd name="connsiteX1296" fmla="*/ 1005864 w 1627909"/>
                            <a:gd name="connsiteY1296" fmla="*/ 186603 h 415636"/>
                            <a:gd name="connsiteX1297" fmla="*/ 1005864 w 1627909"/>
                            <a:gd name="connsiteY1297" fmla="*/ 186603 h 415636"/>
                            <a:gd name="connsiteX1298" fmla="*/ 1011059 w 1627909"/>
                            <a:gd name="connsiteY1298" fmla="*/ 188335 h 415636"/>
                            <a:gd name="connsiteX1299" fmla="*/ 1040500 w 1627909"/>
                            <a:gd name="connsiteY1299" fmla="*/ 196129 h 415636"/>
                            <a:gd name="connsiteX1300" fmla="*/ 1053489 w 1627909"/>
                            <a:gd name="connsiteY1300" fmla="*/ 201324 h 415636"/>
                            <a:gd name="connsiteX1301" fmla="*/ 1390327 w 1627909"/>
                            <a:gd name="connsiteY1301" fmla="*/ 208251 h 415636"/>
                            <a:gd name="connsiteX1302" fmla="*/ 1411975 w 1627909"/>
                            <a:gd name="connsiteY1302" fmla="*/ 204788 h 415636"/>
                            <a:gd name="connsiteX1303" fmla="*/ 1390327 w 1627909"/>
                            <a:gd name="connsiteY1303" fmla="*/ 208251 h 415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  <a:cxn ang="0">
                              <a:pos x="connsiteX1182" y="connsiteY1182"/>
                            </a:cxn>
                            <a:cxn ang="0">
                              <a:pos x="connsiteX1183" y="connsiteY1183"/>
                            </a:cxn>
                            <a:cxn ang="0">
                              <a:pos x="connsiteX1184" y="connsiteY1184"/>
                            </a:cxn>
                            <a:cxn ang="0">
                              <a:pos x="connsiteX1185" y="connsiteY1185"/>
                            </a:cxn>
                            <a:cxn ang="0">
                              <a:pos x="connsiteX1186" y="connsiteY1186"/>
                            </a:cxn>
                            <a:cxn ang="0">
                              <a:pos x="connsiteX1187" y="connsiteY1187"/>
                            </a:cxn>
                            <a:cxn ang="0">
                              <a:pos x="connsiteX1188" y="connsiteY1188"/>
                            </a:cxn>
                            <a:cxn ang="0">
                              <a:pos x="connsiteX1189" y="connsiteY1189"/>
                            </a:cxn>
                            <a:cxn ang="0">
                              <a:pos x="connsiteX1190" y="connsiteY1190"/>
                            </a:cxn>
                            <a:cxn ang="0">
                              <a:pos x="connsiteX1191" y="connsiteY1191"/>
                            </a:cxn>
                            <a:cxn ang="0">
                              <a:pos x="connsiteX1192" y="connsiteY1192"/>
                            </a:cxn>
                            <a:cxn ang="0">
                              <a:pos x="connsiteX1193" y="connsiteY1193"/>
                            </a:cxn>
                            <a:cxn ang="0">
                              <a:pos x="connsiteX1194" y="connsiteY1194"/>
                            </a:cxn>
                            <a:cxn ang="0">
                              <a:pos x="connsiteX1195" y="connsiteY1195"/>
                            </a:cxn>
                            <a:cxn ang="0">
                              <a:pos x="connsiteX1196" y="connsiteY1196"/>
                            </a:cxn>
                            <a:cxn ang="0">
                              <a:pos x="connsiteX1197" y="connsiteY1197"/>
                            </a:cxn>
                            <a:cxn ang="0">
                              <a:pos x="connsiteX1198" y="connsiteY1198"/>
                            </a:cxn>
                            <a:cxn ang="0">
                              <a:pos x="connsiteX1199" y="connsiteY1199"/>
                            </a:cxn>
                            <a:cxn ang="0">
                              <a:pos x="connsiteX1200" y="connsiteY1200"/>
                            </a:cxn>
                            <a:cxn ang="0">
                              <a:pos x="connsiteX1201" y="connsiteY1201"/>
                            </a:cxn>
                            <a:cxn ang="0">
                              <a:pos x="connsiteX1202" y="connsiteY1202"/>
                            </a:cxn>
                            <a:cxn ang="0">
                              <a:pos x="connsiteX1203" y="connsiteY1203"/>
                            </a:cxn>
                            <a:cxn ang="0">
                              <a:pos x="connsiteX1204" y="connsiteY1204"/>
                            </a:cxn>
                            <a:cxn ang="0">
                              <a:pos x="connsiteX1205" y="connsiteY1205"/>
                            </a:cxn>
                            <a:cxn ang="0">
                              <a:pos x="connsiteX1206" y="connsiteY1206"/>
                            </a:cxn>
                            <a:cxn ang="0">
                              <a:pos x="connsiteX1207" y="connsiteY1207"/>
                            </a:cxn>
                            <a:cxn ang="0">
                              <a:pos x="connsiteX1208" y="connsiteY1208"/>
                            </a:cxn>
                            <a:cxn ang="0">
                              <a:pos x="connsiteX1209" y="connsiteY1209"/>
                            </a:cxn>
                            <a:cxn ang="0">
                              <a:pos x="connsiteX1210" y="connsiteY1210"/>
                            </a:cxn>
                            <a:cxn ang="0">
                              <a:pos x="connsiteX1211" y="connsiteY1211"/>
                            </a:cxn>
                            <a:cxn ang="0">
                              <a:pos x="connsiteX1212" y="connsiteY1212"/>
                            </a:cxn>
                            <a:cxn ang="0">
                              <a:pos x="connsiteX1213" y="connsiteY1213"/>
                            </a:cxn>
                            <a:cxn ang="0">
                              <a:pos x="connsiteX1214" y="connsiteY1214"/>
                            </a:cxn>
                            <a:cxn ang="0">
                              <a:pos x="connsiteX1215" y="connsiteY1215"/>
                            </a:cxn>
                            <a:cxn ang="0">
                              <a:pos x="connsiteX1216" y="connsiteY1216"/>
                            </a:cxn>
                            <a:cxn ang="0">
                              <a:pos x="connsiteX1217" y="connsiteY1217"/>
                            </a:cxn>
                            <a:cxn ang="0">
                              <a:pos x="connsiteX1218" y="connsiteY1218"/>
                            </a:cxn>
                            <a:cxn ang="0">
                              <a:pos x="connsiteX1219" y="connsiteY1219"/>
                            </a:cxn>
                            <a:cxn ang="0">
                              <a:pos x="connsiteX1220" y="connsiteY1220"/>
                            </a:cxn>
                            <a:cxn ang="0">
                              <a:pos x="connsiteX1221" y="connsiteY1221"/>
                            </a:cxn>
                            <a:cxn ang="0">
                              <a:pos x="connsiteX1222" y="connsiteY1222"/>
                            </a:cxn>
                            <a:cxn ang="0">
                              <a:pos x="connsiteX1223" y="connsiteY1223"/>
                            </a:cxn>
                            <a:cxn ang="0">
                              <a:pos x="connsiteX1224" y="connsiteY1224"/>
                            </a:cxn>
                            <a:cxn ang="0">
                              <a:pos x="connsiteX1225" y="connsiteY1225"/>
                            </a:cxn>
                            <a:cxn ang="0">
                              <a:pos x="connsiteX1226" y="connsiteY1226"/>
                            </a:cxn>
                            <a:cxn ang="0">
                              <a:pos x="connsiteX1227" y="connsiteY1227"/>
                            </a:cxn>
                            <a:cxn ang="0">
                              <a:pos x="connsiteX1228" y="connsiteY1228"/>
                            </a:cxn>
                            <a:cxn ang="0">
                              <a:pos x="connsiteX1229" y="connsiteY1229"/>
                            </a:cxn>
                            <a:cxn ang="0">
                              <a:pos x="connsiteX1230" y="connsiteY1230"/>
                            </a:cxn>
                            <a:cxn ang="0">
                              <a:pos x="connsiteX1231" y="connsiteY1231"/>
                            </a:cxn>
                            <a:cxn ang="0">
                              <a:pos x="connsiteX1232" y="connsiteY1232"/>
                            </a:cxn>
                            <a:cxn ang="0">
                              <a:pos x="connsiteX1233" y="connsiteY1233"/>
                            </a:cxn>
                            <a:cxn ang="0">
                              <a:pos x="connsiteX1234" y="connsiteY1234"/>
                            </a:cxn>
                            <a:cxn ang="0">
                              <a:pos x="connsiteX1235" y="connsiteY1235"/>
                            </a:cxn>
                            <a:cxn ang="0">
                              <a:pos x="connsiteX1236" y="connsiteY1236"/>
                            </a:cxn>
                            <a:cxn ang="0">
                              <a:pos x="connsiteX1237" y="connsiteY1237"/>
                            </a:cxn>
                            <a:cxn ang="0">
                              <a:pos x="connsiteX1238" y="connsiteY1238"/>
                            </a:cxn>
                            <a:cxn ang="0">
                              <a:pos x="connsiteX1239" y="connsiteY1239"/>
                            </a:cxn>
                            <a:cxn ang="0">
                              <a:pos x="connsiteX1240" y="connsiteY1240"/>
                            </a:cxn>
                            <a:cxn ang="0">
                              <a:pos x="connsiteX1241" y="connsiteY1241"/>
                            </a:cxn>
                            <a:cxn ang="0">
                              <a:pos x="connsiteX1242" y="connsiteY1242"/>
                            </a:cxn>
                            <a:cxn ang="0">
                              <a:pos x="connsiteX1243" y="connsiteY1243"/>
                            </a:cxn>
                            <a:cxn ang="0">
                              <a:pos x="connsiteX1244" y="connsiteY1244"/>
                            </a:cxn>
                            <a:cxn ang="0">
                              <a:pos x="connsiteX1245" y="connsiteY1245"/>
                            </a:cxn>
                            <a:cxn ang="0">
                              <a:pos x="connsiteX1246" y="connsiteY1246"/>
                            </a:cxn>
                            <a:cxn ang="0">
                              <a:pos x="connsiteX1247" y="connsiteY1247"/>
                            </a:cxn>
                            <a:cxn ang="0">
                              <a:pos x="connsiteX1248" y="connsiteY1248"/>
                            </a:cxn>
                            <a:cxn ang="0">
                              <a:pos x="connsiteX1249" y="connsiteY1249"/>
                            </a:cxn>
                            <a:cxn ang="0">
                              <a:pos x="connsiteX1250" y="connsiteY1250"/>
                            </a:cxn>
                            <a:cxn ang="0">
                              <a:pos x="connsiteX1251" y="connsiteY1251"/>
                            </a:cxn>
                            <a:cxn ang="0">
                              <a:pos x="connsiteX1252" y="connsiteY1252"/>
                            </a:cxn>
                            <a:cxn ang="0">
                              <a:pos x="connsiteX1253" y="connsiteY1253"/>
                            </a:cxn>
                            <a:cxn ang="0">
                              <a:pos x="connsiteX1254" y="connsiteY1254"/>
                            </a:cxn>
                            <a:cxn ang="0">
                              <a:pos x="connsiteX1255" y="connsiteY1255"/>
                            </a:cxn>
                            <a:cxn ang="0">
                              <a:pos x="connsiteX1256" y="connsiteY1256"/>
                            </a:cxn>
                            <a:cxn ang="0">
                              <a:pos x="connsiteX1257" y="connsiteY1257"/>
                            </a:cxn>
                            <a:cxn ang="0">
                              <a:pos x="connsiteX1258" y="connsiteY1258"/>
                            </a:cxn>
                            <a:cxn ang="0">
                              <a:pos x="connsiteX1259" y="connsiteY1259"/>
                            </a:cxn>
                            <a:cxn ang="0">
                              <a:pos x="connsiteX1260" y="connsiteY1260"/>
                            </a:cxn>
                            <a:cxn ang="0">
                              <a:pos x="connsiteX1261" y="connsiteY1261"/>
                            </a:cxn>
                            <a:cxn ang="0">
                              <a:pos x="connsiteX1262" y="connsiteY1262"/>
                            </a:cxn>
                            <a:cxn ang="0">
                              <a:pos x="connsiteX1263" y="connsiteY1263"/>
                            </a:cxn>
                            <a:cxn ang="0">
                              <a:pos x="connsiteX1264" y="connsiteY1264"/>
                            </a:cxn>
                            <a:cxn ang="0">
                              <a:pos x="connsiteX1265" y="connsiteY1265"/>
                            </a:cxn>
                            <a:cxn ang="0">
                              <a:pos x="connsiteX1266" y="connsiteY1266"/>
                            </a:cxn>
                            <a:cxn ang="0">
                              <a:pos x="connsiteX1267" y="connsiteY1267"/>
                            </a:cxn>
                            <a:cxn ang="0">
                              <a:pos x="connsiteX1268" y="connsiteY1268"/>
                            </a:cxn>
                            <a:cxn ang="0">
                              <a:pos x="connsiteX1269" y="connsiteY1269"/>
                            </a:cxn>
                            <a:cxn ang="0">
                              <a:pos x="connsiteX1270" y="connsiteY1270"/>
                            </a:cxn>
                            <a:cxn ang="0">
                              <a:pos x="connsiteX1271" y="connsiteY1271"/>
                            </a:cxn>
                            <a:cxn ang="0">
                              <a:pos x="connsiteX1272" y="connsiteY1272"/>
                            </a:cxn>
                            <a:cxn ang="0">
                              <a:pos x="connsiteX1273" y="connsiteY1273"/>
                            </a:cxn>
                            <a:cxn ang="0">
                              <a:pos x="connsiteX1274" y="connsiteY1274"/>
                            </a:cxn>
                            <a:cxn ang="0">
                              <a:pos x="connsiteX1275" y="connsiteY1275"/>
                            </a:cxn>
                            <a:cxn ang="0">
                              <a:pos x="connsiteX1276" y="connsiteY1276"/>
                            </a:cxn>
                            <a:cxn ang="0">
                              <a:pos x="connsiteX1277" y="connsiteY1277"/>
                            </a:cxn>
                            <a:cxn ang="0">
                              <a:pos x="connsiteX1278" y="connsiteY1278"/>
                            </a:cxn>
                            <a:cxn ang="0">
                              <a:pos x="connsiteX1279" y="connsiteY1279"/>
                            </a:cxn>
                            <a:cxn ang="0">
                              <a:pos x="connsiteX1280" y="connsiteY1280"/>
                            </a:cxn>
                            <a:cxn ang="0">
                              <a:pos x="connsiteX1281" y="connsiteY1281"/>
                            </a:cxn>
                            <a:cxn ang="0">
                              <a:pos x="connsiteX1282" y="connsiteY1282"/>
                            </a:cxn>
                            <a:cxn ang="0">
                              <a:pos x="connsiteX1283" y="connsiteY1283"/>
                            </a:cxn>
                            <a:cxn ang="0">
                              <a:pos x="connsiteX1284" y="connsiteY1284"/>
                            </a:cxn>
                            <a:cxn ang="0">
                              <a:pos x="connsiteX1285" y="connsiteY1285"/>
                            </a:cxn>
                            <a:cxn ang="0">
                              <a:pos x="connsiteX1286" y="connsiteY1286"/>
                            </a:cxn>
                            <a:cxn ang="0">
                              <a:pos x="connsiteX1287" y="connsiteY1287"/>
                            </a:cxn>
                            <a:cxn ang="0">
                              <a:pos x="connsiteX1288" y="connsiteY1288"/>
                            </a:cxn>
                            <a:cxn ang="0">
                              <a:pos x="connsiteX1289" y="connsiteY1289"/>
                            </a:cxn>
                            <a:cxn ang="0">
                              <a:pos x="connsiteX1290" y="connsiteY1290"/>
                            </a:cxn>
                            <a:cxn ang="0">
                              <a:pos x="connsiteX1291" y="connsiteY1291"/>
                            </a:cxn>
                            <a:cxn ang="0">
                              <a:pos x="connsiteX1292" y="connsiteY1292"/>
                            </a:cxn>
                            <a:cxn ang="0">
                              <a:pos x="connsiteX1293" y="connsiteY1293"/>
                            </a:cxn>
                            <a:cxn ang="0">
                              <a:pos x="connsiteX1294" y="connsiteY1294"/>
                            </a:cxn>
                            <a:cxn ang="0">
                              <a:pos x="connsiteX1295" y="connsiteY1295"/>
                            </a:cxn>
                            <a:cxn ang="0">
                              <a:pos x="connsiteX1296" y="connsiteY1296"/>
                            </a:cxn>
                            <a:cxn ang="0">
                              <a:pos x="connsiteX1297" y="connsiteY1297"/>
                            </a:cxn>
                            <a:cxn ang="0">
                              <a:pos x="connsiteX1298" y="connsiteY1298"/>
                            </a:cxn>
                            <a:cxn ang="0">
                              <a:pos x="connsiteX1299" y="connsiteY1299"/>
                            </a:cxn>
                            <a:cxn ang="0">
                              <a:pos x="connsiteX1300" y="connsiteY1300"/>
                            </a:cxn>
                            <a:cxn ang="0">
                              <a:pos x="connsiteX1301" y="connsiteY1301"/>
                            </a:cxn>
                            <a:cxn ang="0">
                              <a:pos x="connsiteX1302" y="connsiteY1302"/>
                            </a:cxn>
                            <a:cxn ang="0">
                              <a:pos x="connsiteX1303" y="connsiteY1303"/>
                            </a:cxn>
                          </a:cxnLst>
                          <a:rect l="l" t="t" r="r" b="b"/>
                          <a:pathLst>
                            <a:path w="1627909" h="415636">
                              <a:moveTo>
                                <a:pt x="1406780" y="191799"/>
                              </a:moveTo>
                              <a:cubicBezTo>
                                <a:pt x="1371277" y="189201"/>
                                <a:pt x="1337507" y="187470"/>
                                <a:pt x="1309798" y="186603"/>
                              </a:cubicBezTo>
                              <a:cubicBezTo>
                                <a:pt x="1295943" y="185738"/>
                                <a:pt x="1282955" y="184872"/>
                                <a:pt x="1272564" y="184872"/>
                              </a:cubicBezTo>
                              <a:cubicBezTo>
                                <a:pt x="1261307" y="184006"/>
                                <a:pt x="1252648" y="183140"/>
                                <a:pt x="1245721" y="183140"/>
                              </a:cubicBezTo>
                              <a:cubicBezTo>
                                <a:pt x="1294211" y="183140"/>
                                <a:pt x="1333177" y="183140"/>
                                <a:pt x="1374741" y="182274"/>
                              </a:cubicBezTo>
                              <a:cubicBezTo>
                                <a:pt x="1416305" y="181408"/>
                                <a:pt x="1459600" y="180542"/>
                                <a:pt x="1516750" y="179676"/>
                              </a:cubicBezTo>
                              <a:cubicBezTo>
                                <a:pt x="1487309" y="180542"/>
                                <a:pt x="1475186" y="182274"/>
                                <a:pt x="1474321" y="183140"/>
                              </a:cubicBezTo>
                              <a:cubicBezTo>
                                <a:pt x="1473455" y="184006"/>
                                <a:pt x="1482980" y="185738"/>
                                <a:pt x="1495103" y="186603"/>
                              </a:cubicBezTo>
                              <a:cubicBezTo>
                                <a:pt x="1507225" y="188335"/>
                                <a:pt x="1522811" y="189201"/>
                                <a:pt x="1533202" y="190933"/>
                              </a:cubicBezTo>
                              <a:cubicBezTo>
                                <a:pt x="1538398" y="191799"/>
                                <a:pt x="1542728" y="192665"/>
                                <a:pt x="1544459" y="193531"/>
                              </a:cubicBezTo>
                              <a:cubicBezTo>
                                <a:pt x="1546191" y="194397"/>
                                <a:pt x="1546191" y="195262"/>
                                <a:pt x="1542728" y="196129"/>
                              </a:cubicBezTo>
                              <a:cubicBezTo>
                                <a:pt x="1549655" y="194397"/>
                                <a:pt x="1566107" y="193531"/>
                                <a:pt x="1584291" y="193531"/>
                              </a:cubicBezTo>
                              <a:cubicBezTo>
                                <a:pt x="1601609" y="193531"/>
                                <a:pt x="1619793" y="194397"/>
                                <a:pt x="1629318" y="195262"/>
                              </a:cubicBezTo>
                              <a:cubicBezTo>
                                <a:pt x="1629318" y="195262"/>
                                <a:pt x="1627586" y="195262"/>
                                <a:pt x="1624989" y="194397"/>
                              </a:cubicBezTo>
                              <a:cubicBezTo>
                                <a:pt x="1622391" y="194397"/>
                                <a:pt x="1618061" y="193531"/>
                                <a:pt x="1612866" y="192665"/>
                              </a:cubicBezTo>
                              <a:cubicBezTo>
                                <a:pt x="1602475" y="190933"/>
                                <a:pt x="1589487" y="189201"/>
                                <a:pt x="1575632" y="187470"/>
                              </a:cubicBezTo>
                              <a:cubicBezTo>
                                <a:pt x="1561777" y="185738"/>
                                <a:pt x="1547923" y="184006"/>
                                <a:pt x="1537532" y="183140"/>
                              </a:cubicBezTo>
                              <a:cubicBezTo>
                                <a:pt x="1527141" y="182274"/>
                                <a:pt x="1520214" y="181408"/>
                                <a:pt x="1520214" y="181408"/>
                              </a:cubicBezTo>
                              <a:cubicBezTo>
                                <a:pt x="1566973" y="181408"/>
                                <a:pt x="1584291" y="180542"/>
                                <a:pt x="1594682" y="178810"/>
                              </a:cubicBezTo>
                              <a:cubicBezTo>
                                <a:pt x="1605073" y="177079"/>
                                <a:pt x="1608537" y="176213"/>
                                <a:pt x="1626721" y="173615"/>
                              </a:cubicBezTo>
                              <a:cubicBezTo>
                                <a:pt x="1580827" y="175347"/>
                                <a:pt x="1550521" y="175347"/>
                                <a:pt x="1528873" y="175347"/>
                              </a:cubicBezTo>
                              <a:cubicBezTo>
                                <a:pt x="1507225" y="175347"/>
                                <a:pt x="1495968" y="173615"/>
                                <a:pt x="1488175" y="172749"/>
                              </a:cubicBezTo>
                              <a:cubicBezTo>
                                <a:pt x="1480382" y="171883"/>
                                <a:pt x="1476052" y="170151"/>
                                <a:pt x="1469991" y="168419"/>
                              </a:cubicBezTo>
                              <a:cubicBezTo>
                                <a:pt x="1463930" y="166688"/>
                                <a:pt x="1456137" y="165822"/>
                                <a:pt x="1441416" y="165822"/>
                              </a:cubicBezTo>
                              <a:cubicBezTo>
                                <a:pt x="1471723" y="164090"/>
                                <a:pt x="1502896" y="163224"/>
                                <a:pt x="1524543" y="163224"/>
                              </a:cubicBezTo>
                              <a:cubicBezTo>
                                <a:pt x="1535800" y="163224"/>
                                <a:pt x="1544459" y="163224"/>
                                <a:pt x="1549655" y="164090"/>
                              </a:cubicBezTo>
                              <a:cubicBezTo>
                                <a:pt x="1554850" y="164956"/>
                                <a:pt x="1556582" y="165822"/>
                                <a:pt x="1553984" y="167554"/>
                              </a:cubicBezTo>
                              <a:cubicBezTo>
                                <a:pt x="1587755" y="164956"/>
                                <a:pt x="1590353" y="163224"/>
                                <a:pt x="1577364" y="162358"/>
                              </a:cubicBezTo>
                              <a:cubicBezTo>
                                <a:pt x="1564375" y="161492"/>
                                <a:pt x="1536666" y="161492"/>
                                <a:pt x="1508091" y="162358"/>
                              </a:cubicBezTo>
                              <a:cubicBezTo>
                                <a:pt x="1479516" y="162358"/>
                                <a:pt x="1450075" y="163224"/>
                                <a:pt x="1435355" y="163224"/>
                              </a:cubicBezTo>
                              <a:cubicBezTo>
                                <a:pt x="1420634" y="163224"/>
                                <a:pt x="1418902" y="162358"/>
                                <a:pt x="1446612" y="158895"/>
                              </a:cubicBezTo>
                              <a:cubicBezTo>
                                <a:pt x="1449209" y="159760"/>
                                <a:pt x="1440550" y="161492"/>
                                <a:pt x="1471723" y="159760"/>
                              </a:cubicBezTo>
                              <a:cubicBezTo>
                                <a:pt x="1443148" y="159760"/>
                                <a:pt x="1438818" y="158028"/>
                                <a:pt x="1447477" y="155431"/>
                              </a:cubicBezTo>
                              <a:cubicBezTo>
                                <a:pt x="1451807" y="154565"/>
                                <a:pt x="1459600" y="152833"/>
                                <a:pt x="1469125" y="151967"/>
                              </a:cubicBezTo>
                              <a:cubicBezTo>
                                <a:pt x="1478650" y="151101"/>
                                <a:pt x="1490773" y="149369"/>
                                <a:pt x="1504628" y="149369"/>
                              </a:cubicBezTo>
                              <a:lnTo>
                                <a:pt x="1507225" y="150236"/>
                              </a:lnTo>
                              <a:cubicBezTo>
                                <a:pt x="1508957" y="149369"/>
                                <a:pt x="1508957" y="147637"/>
                                <a:pt x="1508957" y="145906"/>
                              </a:cubicBezTo>
                              <a:cubicBezTo>
                                <a:pt x="1508091" y="144174"/>
                                <a:pt x="1507225" y="143308"/>
                                <a:pt x="1504628" y="141576"/>
                              </a:cubicBezTo>
                              <a:cubicBezTo>
                                <a:pt x="1499432" y="138978"/>
                                <a:pt x="1489907" y="136381"/>
                                <a:pt x="1475186" y="134649"/>
                              </a:cubicBezTo>
                              <a:cubicBezTo>
                                <a:pt x="1460466" y="132917"/>
                                <a:pt x="1441416" y="132051"/>
                                <a:pt x="1417171" y="132917"/>
                              </a:cubicBezTo>
                              <a:cubicBezTo>
                                <a:pt x="1392925" y="133783"/>
                                <a:pt x="1363484" y="136381"/>
                                <a:pt x="1327982" y="139845"/>
                              </a:cubicBezTo>
                              <a:cubicBezTo>
                                <a:pt x="1336641" y="138978"/>
                                <a:pt x="1379071" y="133783"/>
                                <a:pt x="1423232" y="128588"/>
                              </a:cubicBezTo>
                              <a:cubicBezTo>
                                <a:pt x="1467393" y="123392"/>
                                <a:pt x="1513287" y="119063"/>
                                <a:pt x="1528007" y="117331"/>
                              </a:cubicBezTo>
                              <a:cubicBezTo>
                                <a:pt x="1528007" y="117331"/>
                                <a:pt x="1520214" y="118197"/>
                                <a:pt x="1506359" y="119063"/>
                              </a:cubicBezTo>
                              <a:cubicBezTo>
                                <a:pt x="1492505" y="119929"/>
                                <a:pt x="1473455" y="121660"/>
                                <a:pt x="1450075" y="124258"/>
                              </a:cubicBezTo>
                              <a:cubicBezTo>
                                <a:pt x="1403316" y="128588"/>
                                <a:pt x="1341836" y="134649"/>
                                <a:pt x="1282089" y="141576"/>
                              </a:cubicBezTo>
                              <a:cubicBezTo>
                                <a:pt x="1251782" y="145040"/>
                                <a:pt x="1222341" y="148504"/>
                                <a:pt x="1194632" y="151967"/>
                              </a:cubicBezTo>
                              <a:cubicBezTo>
                                <a:pt x="1166923" y="155431"/>
                                <a:pt x="1141811" y="158895"/>
                                <a:pt x="1120164" y="161492"/>
                              </a:cubicBezTo>
                              <a:cubicBezTo>
                                <a:pt x="1098516" y="164090"/>
                                <a:pt x="1080332" y="166688"/>
                                <a:pt x="1068209" y="168419"/>
                              </a:cubicBezTo>
                              <a:cubicBezTo>
                                <a:pt x="1056086" y="170151"/>
                                <a:pt x="1048293" y="171017"/>
                                <a:pt x="1048293" y="171017"/>
                              </a:cubicBezTo>
                              <a:cubicBezTo>
                                <a:pt x="1076868" y="166688"/>
                                <a:pt x="1114968" y="160626"/>
                                <a:pt x="1157398" y="154565"/>
                              </a:cubicBezTo>
                              <a:cubicBezTo>
                                <a:pt x="1199827" y="147637"/>
                                <a:pt x="1245721" y="140710"/>
                                <a:pt x="1290748" y="133783"/>
                              </a:cubicBezTo>
                              <a:cubicBezTo>
                                <a:pt x="1335775" y="126856"/>
                                <a:pt x="1379071" y="119929"/>
                                <a:pt x="1416305" y="114733"/>
                              </a:cubicBezTo>
                              <a:cubicBezTo>
                                <a:pt x="1453539" y="109538"/>
                                <a:pt x="1484711" y="106074"/>
                                <a:pt x="1505493" y="105208"/>
                              </a:cubicBezTo>
                              <a:cubicBezTo>
                                <a:pt x="1511555" y="102611"/>
                                <a:pt x="1517616" y="100879"/>
                                <a:pt x="1515884" y="99147"/>
                              </a:cubicBezTo>
                              <a:cubicBezTo>
                                <a:pt x="1514152" y="97415"/>
                                <a:pt x="1503762" y="96549"/>
                                <a:pt x="1478650" y="98281"/>
                              </a:cubicBezTo>
                              <a:cubicBezTo>
                                <a:pt x="1472589" y="100012"/>
                                <a:pt x="1434489" y="107806"/>
                                <a:pt x="1395523" y="114733"/>
                              </a:cubicBezTo>
                              <a:cubicBezTo>
                                <a:pt x="1356557" y="121660"/>
                                <a:pt x="1317591" y="127722"/>
                                <a:pt x="1310664" y="127722"/>
                              </a:cubicBezTo>
                              <a:cubicBezTo>
                                <a:pt x="1339239" y="121660"/>
                                <a:pt x="1357423" y="118197"/>
                                <a:pt x="1369546" y="114733"/>
                              </a:cubicBezTo>
                              <a:cubicBezTo>
                                <a:pt x="1381668" y="112135"/>
                                <a:pt x="1387730" y="110403"/>
                                <a:pt x="1393791" y="108671"/>
                              </a:cubicBezTo>
                              <a:cubicBezTo>
                                <a:pt x="1399852" y="106940"/>
                                <a:pt x="1405048" y="105208"/>
                                <a:pt x="1413707" y="102611"/>
                              </a:cubicBezTo>
                              <a:cubicBezTo>
                                <a:pt x="1422366" y="100012"/>
                                <a:pt x="1434489" y="96549"/>
                                <a:pt x="1452673" y="91353"/>
                              </a:cubicBezTo>
                              <a:cubicBezTo>
                                <a:pt x="1438818" y="94817"/>
                                <a:pt x="1395523" y="102611"/>
                                <a:pt x="1353959" y="109538"/>
                              </a:cubicBezTo>
                              <a:cubicBezTo>
                                <a:pt x="1331446" y="113001"/>
                                <a:pt x="1308932" y="117331"/>
                                <a:pt x="1292480" y="119929"/>
                              </a:cubicBezTo>
                              <a:cubicBezTo>
                                <a:pt x="1276027" y="122526"/>
                                <a:pt x="1265637" y="124258"/>
                                <a:pt x="1264771" y="123392"/>
                              </a:cubicBezTo>
                              <a:cubicBezTo>
                                <a:pt x="1277759" y="120794"/>
                                <a:pt x="1317591" y="113001"/>
                                <a:pt x="1357423" y="105208"/>
                              </a:cubicBezTo>
                              <a:cubicBezTo>
                                <a:pt x="1393791" y="98281"/>
                                <a:pt x="1429293" y="91353"/>
                                <a:pt x="1443148" y="88756"/>
                              </a:cubicBezTo>
                              <a:cubicBezTo>
                                <a:pt x="1438818" y="89622"/>
                                <a:pt x="1429293" y="90488"/>
                                <a:pt x="1417171" y="92220"/>
                              </a:cubicBezTo>
                              <a:cubicBezTo>
                                <a:pt x="1399852" y="94817"/>
                                <a:pt x="1377339" y="97415"/>
                                <a:pt x="1354825" y="100879"/>
                              </a:cubicBezTo>
                              <a:cubicBezTo>
                                <a:pt x="1332311" y="104342"/>
                                <a:pt x="1310664" y="107806"/>
                                <a:pt x="1294211" y="110403"/>
                              </a:cubicBezTo>
                              <a:cubicBezTo>
                                <a:pt x="1286418" y="111270"/>
                                <a:pt x="1280357" y="113001"/>
                                <a:pt x="1275162" y="113867"/>
                              </a:cubicBezTo>
                              <a:cubicBezTo>
                                <a:pt x="1292480" y="110403"/>
                                <a:pt x="1321055" y="104342"/>
                                <a:pt x="1349630" y="98281"/>
                              </a:cubicBezTo>
                              <a:cubicBezTo>
                                <a:pt x="1383400" y="90488"/>
                                <a:pt x="1417171" y="81829"/>
                                <a:pt x="1435355" y="75767"/>
                              </a:cubicBezTo>
                              <a:cubicBezTo>
                                <a:pt x="1421500" y="79231"/>
                                <a:pt x="1417171" y="77499"/>
                                <a:pt x="1411975" y="75767"/>
                              </a:cubicBezTo>
                              <a:cubicBezTo>
                                <a:pt x="1409378" y="74901"/>
                                <a:pt x="1407646" y="73169"/>
                                <a:pt x="1404182" y="72304"/>
                              </a:cubicBezTo>
                              <a:cubicBezTo>
                                <a:pt x="1400718" y="71438"/>
                                <a:pt x="1397255" y="70572"/>
                                <a:pt x="1392059" y="71438"/>
                              </a:cubicBezTo>
                              <a:cubicBezTo>
                                <a:pt x="1392059" y="71438"/>
                                <a:pt x="1386864" y="74035"/>
                                <a:pt x="1381668" y="76633"/>
                              </a:cubicBezTo>
                              <a:cubicBezTo>
                                <a:pt x="1376473" y="79231"/>
                                <a:pt x="1370412" y="81829"/>
                                <a:pt x="1370412" y="81829"/>
                              </a:cubicBezTo>
                              <a:cubicBezTo>
                                <a:pt x="1369546" y="80097"/>
                                <a:pt x="1365216" y="80097"/>
                                <a:pt x="1358289" y="80097"/>
                              </a:cubicBezTo>
                              <a:cubicBezTo>
                                <a:pt x="1351362" y="80097"/>
                                <a:pt x="1341836" y="81829"/>
                                <a:pt x="1331446" y="83560"/>
                              </a:cubicBezTo>
                              <a:cubicBezTo>
                                <a:pt x="1309798" y="87024"/>
                                <a:pt x="1281223" y="93085"/>
                                <a:pt x="1253514" y="99147"/>
                              </a:cubicBezTo>
                              <a:cubicBezTo>
                                <a:pt x="1225805" y="105208"/>
                                <a:pt x="1198096" y="112135"/>
                                <a:pt x="1177314" y="116465"/>
                              </a:cubicBezTo>
                              <a:cubicBezTo>
                                <a:pt x="1156532" y="120794"/>
                                <a:pt x="1141811" y="124258"/>
                                <a:pt x="1139214" y="122526"/>
                              </a:cubicBezTo>
                              <a:cubicBezTo>
                                <a:pt x="1146141" y="120794"/>
                                <a:pt x="1159996" y="116465"/>
                                <a:pt x="1177314" y="111270"/>
                              </a:cubicBezTo>
                              <a:cubicBezTo>
                                <a:pt x="1194632" y="106074"/>
                                <a:pt x="1214548" y="100012"/>
                                <a:pt x="1233598" y="93951"/>
                              </a:cubicBezTo>
                              <a:cubicBezTo>
                                <a:pt x="1252648" y="87890"/>
                                <a:pt x="1271698" y="81829"/>
                                <a:pt x="1284686" y="76633"/>
                              </a:cubicBezTo>
                              <a:cubicBezTo>
                                <a:pt x="1298541" y="71438"/>
                                <a:pt x="1306334" y="67108"/>
                                <a:pt x="1306334" y="65376"/>
                              </a:cubicBezTo>
                              <a:cubicBezTo>
                                <a:pt x="1289016" y="70572"/>
                                <a:pt x="1258709" y="78365"/>
                                <a:pt x="1224939" y="88756"/>
                              </a:cubicBezTo>
                              <a:cubicBezTo>
                                <a:pt x="1190302" y="99147"/>
                                <a:pt x="1151336" y="111270"/>
                                <a:pt x="1114102" y="123392"/>
                              </a:cubicBezTo>
                              <a:cubicBezTo>
                                <a:pt x="1076868" y="135515"/>
                                <a:pt x="1042232" y="147637"/>
                                <a:pt x="1014523" y="158028"/>
                              </a:cubicBezTo>
                              <a:cubicBezTo>
                                <a:pt x="1000668" y="163224"/>
                                <a:pt x="988546" y="168419"/>
                                <a:pt x="979021" y="171883"/>
                              </a:cubicBezTo>
                              <a:cubicBezTo>
                                <a:pt x="975557" y="172749"/>
                                <a:pt x="972959" y="174481"/>
                                <a:pt x="970361" y="175347"/>
                              </a:cubicBezTo>
                              <a:cubicBezTo>
                                <a:pt x="970361" y="175347"/>
                                <a:pt x="970361" y="175347"/>
                                <a:pt x="970361" y="175347"/>
                              </a:cubicBezTo>
                              <a:cubicBezTo>
                                <a:pt x="970361" y="175347"/>
                                <a:pt x="971227" y="175347"/>
                                <a:pt x="971227" y="174481"/>
                              </a:cubicBezTo>
                              <a:cubicBezTo>
                                <a:pt x="978155" y="171017"/>
                                <a:pt x="985082" y="167554"/>
                                <a:pt x="985082" y="167554"/>
                              </a:cubicBezTo>
                              <a:cubicBezTo>
                                <a:pt x="985082" y="167554"/>
                                <a:pt x="977289" y="171017"/>
                                <a:pt x="969496" y="174481"/>
                              </a:cubicBezTo>
                              <a:cubicBezTo>
                                <a:pt x="969496" y="174481"/>
                                <a:pt x="969496" y="174481"/>
                                <a:pt x="969496" y="174481"/>
                              </a:cubicBezTo>
                              <a:cubicBezTo>
                                <a:pt x="969496" y="174481"/>
                                <a:pt x="969496" y="174481"/>
                                <a:pt x="969496" y="174481"/>
                              </a:cubicBezTo>
                              <a:cubicBezTo>
                                <a:pt x="973825" y="172749"/>
                                <a:pt x="978155" y="170151"/>
                                <a:pt x="982484" y="167554"/>
                              </a:cubicBezTo>
                              <a:cubicBezTo>
                                <a:pt x="992875" y="162358"/>
                                <a:pt x="1004998" y="156296"/>
                                <a:pt x="1018852" y="150236"/>
                              </a:cubicBezTo>
                              <a:cubicBezTo>
                                <a:pt x="1031841" y="144174"/>
                                <a:pt x="1046561" y="138113"/>
                                <a:pt x="1062148" y="132051"/>
                              </a:cubicBezTo>
                              <a:cubicBezTo>
                                <a:pt x="1077734" y="125990"/>
                                <a:pt x="1093321" y="119929"/>
                                <a:pt x="1110639" y="113867"/>
                              </a:cubicBezTo>
                              <a:cubicBezTo>
                                <a:pt x="1127091" y="107806"/>
                                <a:pt x="1144409" y="101744"/>
                                <a:pt x="1161727" y="95683"/>
                              </a:cubicBezTo>
                              <a:cubicBezTo>
                                <a:pt x="1179046" y="89622"/>
                                <a:pt x="1196364" y="84426"/>
                                <a:pt x="1213682" y="80097"/>
                              </a:cubicBezTo>
                              <a:cubicBezTo>
                                <a:pt x="1247452" y="70572"/>
                                <a:pt x="1279491" y="61913"/>
                                <a:pt x="1303737" y="56717"/>
                              </a:cubicBezTo>
                              <a:cubicBezTo>
                                <a:pt x="1309798" y="50656"/>
                                <a:pt x="1318457" y="47192"/>
                                <a:pt x="1322787" y="44595"/>
                              </a:cubicBezTo>
                              <a:cubicBezTo>
                                <a:pt x="1327116" y="41997"/>
                                <a:pt x="1326250" y="40265"/>
                                <a:pt x="1312396" y="39399"/>
                              </a:cubicBezTo>
                              <a:cubicBezTo>
                                <a:pt x="1322787" y="32472"/>
                                <a:pt x="1337507" y="29008"/>
                                <a:pt x="1350496" y="26410"/>
                              </a:cubicBezTo>
                              <a:cubicBezTo>
                                <a:pt x="1364350" y="23813"/>
                                <a:pt x="1376473" y="23813"/>
                                <a:pt x="1381668" y="23813"/>
                              </a:cubicBezTo>
                              <a:cubicBezTo>
                                <a:pt x="1381668" y="23813"/>
                                <a:pt x="1371277" y="19483"/>
                                <a:pt x="1359155" y="15153"/>
                              </a:cubicBezTo>
                              <a:cubicBezTo>
                                <a:pt x="1347032" y="10824"/>
                                <a:pt x="1334043" y="6494"/>
                                <a:pt x="1334043" y="6494"/>
                              </a:cubicBezTo>
                              <a:cubicBezTo>
                                <a:pt x="1320189" y="13421"/>
                                <a:pt x="1306334" y="17751"/>
                                <a:pt x="1293346" y="21215"/>
                              </a:cubicBezTo>
                              <a:cubicBezTo>
                                <a:pt x="1280357" y="24679"/>
                                <a:pt x="1267368" y="27276"/>
                                <a:pt x="1255246" y="29874"/>
                              </a:cubicBezTo>
                              <a:cubicBezTo>
                                <a:pt x="1249184" y="30740"/>
                                <a:pt x="1243123" y="32472"/>
                                <a:pt x="1237927" y="33338"/>
                              </a:cubicBezTo>
                              <a:cubicBezTo>
                                <a:pt x="1236196" y="33338"/>
                                <a:pt x="1235330" y="34204"/>
                                <a:pt x="1233598" y="34204"/>
                              </a:cubicBezTo>
                              <a:lnTo>
                                <a:pt x="1233598" y="34204"/>
                              </a:lnTo>
                              <a:lnTo>
                                <a:pt x="1233598" y="34204"/>
                              </a:lnTo>
                              <a:cubicBezTo>
                                <a:pt x="1236196" y="34204"/>
                                <a:pt x="1213682" y="32472"/>
                                <a:pt x="1223207" y="33338"/>
                              </a:cubicBezTo>
                              <a:lnTo>
                                <a:pt x="1223207" y="33338"/>
                              </a:lnTo>
                              <a:lnTo>
                                <a:pt x="1223207" y="33338"/>
                              </a:lnTo>
                              <a:lnTo>
                                <a:pt x="1223207" y="33338"/>
                              </a:lnTo>
                              <a:lnTo>
                                <a:pt x="1222341" y="33338"/>
                              </a:lnTo>
                              <a:cubicBezTo>
                                <a:pt x="1221475" y="33338"/>
                                <a:pt x="1221475" y="33338"/>
                                <a:pt x="1220609" y="34204"/>
                              </a:cubicBezTo>
                              <a:cubicBezTo>
                                <a:pt x="1218878" y="35069"/>
                                <a:pt x="1216280" y="35935"/>
                                <a:pt x="1214548" y="36801"/>
                              </a:cubicBezTo>
                              <a:cubicBezTo>
                                <a:pt x="1206755" y="40265"/>
                                <a:pt x="1198096" y="44595"/>
                                <a:pt x="1187705" y="50656"/>
                              </a:cubicBezTo>
                              <a:cubicBezTo>
                                <a:pt x="1187705" y="50656"/>
                                <a:pt x="1192034" y="48924"/>
                                <a:pt x="1199827" y="46326"/>
                              </a:cubicBezTo>
                              <a:cubicBezTo>
                                <a:pt x="1200693" y="46326"/>
                                <a:pt x="1200693" y="46326"/>
                                <a:pt x="1201559" y="45460"/>
                              </a:cubicBezTo>
                              <a:lnTo>
                                <a:pt x="1201559" y="45460"/>
                              </a:lnTo>
                              <a:cubicBezTo>
                                <a:pt x="1199827" y="45460"/>
                                <a:pt x="1218012" y="47192"/>
                                <a:pt x="1210218" y="46326"/>
                              </a:cubicBezTo>
                              <a:lnTo>
                                <a:pt x="1210218" y="46326"/>
                              </a:lnTo>
                              <a:lnTo>
                                <a:pt x="1210218" y="46326"/>
                              </a:lnTo>
                              <a:lnTo>
                                <a:pt x="1210218" y="46326"/>
                              </a:lnTo>
                              <a:lnTo>
                                <a:pt x="1211084" y="46326"/>
                              </a:lnTo>
                              <a:lnTo>
                                <a:pt x="1211950" y="46326"/>
                              </a:lnTo>
                              <a:cubicBezTo>
                                <a:pt x="1213682" y="46326"/>
                                <a:pt x="1214548" y="45460"/>
                                <a:pt x="1216280" y="45460"/>
                              </a:cubicBezTo>
                              <a:cubicBezTo>
                                <a:pt x="1219743" y="44595"/>
                                <a:pt x="1222341" y="44595"/>
                                <a:pt x="1225805" y="43728"/>
                              </a:cubicBezTo>
                              <a:cubicBezTo>
                                <a:pt x="1232732" y="42863"/>
                                <a:pt x="1239659" y="41131"/>
                                <a:pt x="1247452" y="40265"/>
                              </a:cubicBezTo>
                              <a:cubicBezTo>
                                <a:pt x="1255246" y="39399"/>
                                <a:pt x="1263039" y="37667"/>
                                <a:pt x="1269966" y="36801"/>
                              </a:cubicBezTo>
                              <a:cubicBezTo>
                                <a:pt x="1276893" y="35935"/>
                                <a:pt x="1283821" y="34204"/>
                                <a:pt x="1289882" y="33338"/>
                              </a:cubicBezTo>
                              <a:cubicBezTo>
                                <a:pt x="1302005" y="31606"/>
                                <a:pt x="1309798" y="30740"/>
                                <a:pt x="1309798" y="30740"/>
                              </a:cubicBezTo>
                              <a:cubicBezTo>
                                <a:pt x="1295077" y="37667"/>
                                <a:pt x="1274296" y="44595"/>
                                <a:pt x="1251782" y="52387"/>
                              </a:cubicBezTo>
                              <a:cubicBezTo>
                                <a:pt x="1229268" y="60181"/>
                                <a:pt x="1205889" y="67974"/>
                                <a:pt x="1184241" y="74901"/>
                              </a:cubicBezTo>
                              <a:cubicBezTo>
                                <a:pt x="1162593" y="81829"/>
                                <a:pt x="1143543" y="87890"/>
                                <a:pt x="1128823" y="91353"/>
                              </a:cubicBezTo>
                              <a:cubicBezTo>
                                <a:pt x="1127091" y="92220"/>
                                <a:pt x="1125359" y="92220"/>
                                <a:pt x="1123628" y="93085"/>
                              </a:cubicBezTo>
                              <a:lnTo>
                                <a:pt x="1122762" y="93085"/>
                              </a:lnTo>
                              <a:lnTo>
                                <a:pt x="1122762" y="93085"/>
                              </a:lnTo>
                              <a:lnTo>
                                <a:pt x="1122762" y="93085"/>
                              </a:lnTo>
                              <a:cubicBezTo>
                                <a:pt x="1121030" y="93085"/>
                                <a:pt x="1126225" y="93085"/>
                                <a:pt x="1119298" y="93085"/>
                              </a:cubicBezTo>
                              <a:lnTo>
                                <a:pt x="1119298" y="93085"/>
                              </a:lnTo>
                              <a:lnTo>
                                <a:pt x="1119298" y="93085"/>
                              </a:lnTo>
                              <a:lnTo>
                                <a:pt x="1118432" y="93085"/>
                              </a:lnTo>
                              <a:lnTo>
                                <a:pt x="1116700" y="93951"/>
                              </a:lnTo>
                              <a:cubicBezTo>
                                <a:pt x="1114102" y="94817"/>
                                <a:pt x="1112371" y="95683"/>
                                <a:pt x="1110639" y="95683"/>
                              </a:cubicBezTo>
                              <a:cubicBezTo>
                                <a:pt x="1107175" y="96549"/>
                                <a:pt x="1104577" y="96549"/>
                                <a:pt x="1103711" y="95683"/>
                              </a:cubicBezTo>
                              <a:cubicBezTo>
                                <a:pt x="1118432" y="84426"/>
                                <a:pt x="1192900" y="46326"/>
                                <a:pt x="1208487" y="37667"/>
                              </a:cubicBezTo>
                              <a:cubicBezTo>
                                <a:pt x="1204157" y="40265"/>
                                <a:pt x="1198096" y="41997"/>
                                <a:pt x="1193766" y="43728"/>
                              </a:cubicBezTo>
                              <a:cubicBezTo>
                                <a:pt x="1192900" y="44595"/>
                                <a:pt x="1191168" y="44595"/>
                                <a:pt x="1190302" y="45460"/>
                              </a:cubicBezTo>
                              <a:cubicBezTo>
                                <a:pt x="1189436" y="45460"/>
                                <a:pt x="1189436" y="45460"/>
                                <a:pt x="1188571" y="46326"/>
                              </a:cubicBezTo>
                              <a:lnTo>
                                <a:pt x="1187705" y="46326"/>
                              </a:lnTo>
                              <a:cubicBezTo>
                                <a:pt x="1186839" y="46326"/>
                                <a:pt x="1186839" y="46326"/>
                                <a:pt x="1185973" y="46326"/>
                              </a:cubicBezTo>
                              <a:cubicBezTo>
                                <a:pt x="1181643" y="47192"/>
                                <a:pt x="1177314" y="47192"/>
                                <a:pt x="1173850" y="48058"/>
                              </a:cubicBezTo>
                              <a:cubicBezTo>
                                <a:pt x="1158264" y="49790"/>
                                <a:pt x="1147007" y="48924"/>
                                <a:pt x="1149605" y="45460"/>
                              </a:cubicBezTo>
                              <a:cubicBezTo>
                                <a:pt x="1149605" y="45460"/>
                                <a:pt x="1159996" y="41997"/>
                                <a:pt x="1171253" y="38533"/>
                              </a:cubicBezTo>
                              <a:cubicBezTo>
                                <a:pt x="1182509" y="35069"/>
                                <a:pt x="1194632" y="31606"/>
                                <a:pt x="1194632" y="31606"/>
                              </a:cubicBezTo>
                              <a:cubicBezTo>
                                <a:pt x="1191168" y="28142"/>
                                <a:pt x="1182509" y="29008"/>
                                <a:pt x="1171253" y="30740"/>
                              </a:cubicBezTo>
                              <a:cubicBezTo>
                                <a:pt x="1168655" y="31606"/>
                                <a:pt x="1166057" y="31606"/>
                                <a:pt x="1163459" y="32472"/>
                              </a:cubicBezTo>
                              <a:cubicBezTo>
                                <a:pt x="1161727" y="32472"/>
                                <a:pt x="1160862" y="33338"/>
                                <a:pt x="1159130" y="33338"/>
                              </a:cubicBezTo>
                              <a:lnTo>
                                <a:pt x="1155666" y="34204"/>
                              </a:lnTo>
                              <a:cubicBezTo>
                                <a:pt x="1150471" y="35935"/>
                                <a:pt x="1146141" y="37667"/>
                                <a:pt x="1140946" y="39399"/>
                              </a:cubicBezTo>
                              <a:cubicBezTo>
                                <a:pt x="1131421" y="42863"/>
                                <a:pt x="1122762" y="45460"/>
                                <a:pt x="1116700" y="45460"/>
                              </a:cubicBezTo>
                              <a:cubicBezTo>
                                <a:pt x="1114102" y="45460"/>
                                <a:pt x="1111505" y="44595"/>
                                <a:pt x="1110639" y="43728"/>
                              </a:cubicBezTo>
                              <a:cubicBezTo>
                                <a:pt x="1108907" y="41997"/>
                                <a:pt x="1108907" y="39399"/>
                                <a:pt x="1108907" y="35935"/>
                              </a:cubicBezTo>
                              <a:cubicBezTo>
                                <a:pt x="1107175" y="35069"/>
                                <a:pt x="1107175" y="32472"/>
                                <a:pt x="1107175" y="29008"/>
                              </a:cubicBezTo>
                              <a:cubicBezTo>
                                <a:pt x="1107175" y="25544"/>
                                <a:pt x="1108041" y="21215"/>
                                <a:pt x="1107175" y="17751"/>
                              </a:cubicBezTo>
                              <a:cubicBezTo>
                                <a:pt x="1107175" y="9958"/>
                                <a:pt x="1104577" y="5629"/>
                                <a:pt x="1096784" y="14288"/>
                              </a:cubicBezTo>
                              <a:cubicBezTo>
                                <a:pt x="1094186" y="22947"/>
                                <a:pt x="1086393" y="35935"/>
                                <a:pt x="1075137" y="50656"/>
                              </a:cubicBezTo>
                              <a:cubicBezTo>
                                <a:pt x="1063880" y="65376"/>
                                <a:pt x="1049159" y="82694"/>
                                <a:pt x="1034439" y="99147"/>
                              </a:cubicBezTo>
                              <a:cubicBezTo>
                                <a:pt x="1019718" y="115599"/>
                                <a:pt x="1004132" y="132051"/>
                                <a:pt x="991143" y="145906"/>
                              </a:cubicBezTo>
                              <a:cubicBezTo>
                                <a:pt x="980752" y="156296"/>
                                <a:pt x="972093" y="165822"/>
                                <a:pt x="966898" y="172749"/>
                              </a:cubicBezTo>
                              <a:cubicBezTo>
                                <a:pt x="966898" y="172749"/>
                                <a:pt x="966898" y="172749"/>
                                <a:pt x="966898" y="172749"/>
                              </a:cubicBezTo>
                              <a:cubicBezTo>
                                <a:pt x="966898" y="172749"/>
                                <a:pt x="966898" y="172749"/>
                                <a:pt x="966898" y="172749"/>
                              </a:cubicBezTo>
                              <a:cubicBezTo>
                                <a:pt x="969496" y="169285"/>
                                <a:pt x="972959" y="164090"/>
                                <a:pt x="975557" y="158895"/>
                              </a:cubicBezTo>
                              <a:cubicBezTo>
                                <a:pt x="978155" y="153699"/>
                                <a:pt x="979887" y="148504"/>
                                <a:pt x="980752" y="143308"/>
                              </a:cubicBezTo>
                              <a:cubicBezTo>
                                <a:pt x="982484" y="138113"/>
                                <a:pt x="983350" y="132917"/>
                                <a:pt x="984216" y="128588"/>
                              </a:cubicBezTo>
                              <a:cubicBezTo>
                                <a:pt x="985948" y="121660"/>
                                <a:pt x="988546" y="114733"/>
                                <a:pt x="992875" y="106940"/>
                              </a:cubicBezTo>
                              <a:cubicBezTo>
                                <a:pt x="997205" y="99147"/>
                                <a:pt x="1002400" y="91353"/>
                                <a:pt x="1008461" y="83560"/>
                              </a:cubicBezTo>
                              <a:cubicBezTo>
                                <a:pt x="1014523" y="75767"/>
                                <a:pt x="1020584" y="67974"/>
                                <a:pt x="1025780" y="61046"/>
                              </a:cubicBezTo>
                              <a:cubicBezTo>
                                <a:pt x="1030975" y="54119"/>
                                <a:pt x="1035305" y="47192"/>
                                <a:pt x="1035305" y="41131"/>
                              </a:cubicBezTo>
                              <a:cubicBezTo>
                                <a:pt x="1032707" y="45460"/>
                                <a:pt x="1028377" y="49790"/>
                                <a:pt x="1024048" y="53254"/>
                              </a:cubicBezTo>
                              <a:cubicBezTo>
                                <a:pt x="1019718" y="56717"/>
                                <a:pt x="1015389" y="60181"/>
                                <a:pt x="1013657" y="61913"/>
                              </a:cubicBezTo>
                              <a:cubicBezTo>
                                <a:pt x="1011059" y="58449"/>
                                <a:pt x="1014523" y="52387"/>
                                <a:pt x="1017121" y="47192"/>
                              </a:cubicBezTo>
                              <a:cubicBezTo>
                                <a:pt x="1018852" y="41997"/>
                                <a:pt x="1018852" y="38533"/>
                                <a:pt x="1008461" y="40265"/>
                              </a:cubicBezTo>
                              <a:cubicBezTo>
                                <a:pt x="1001534" y="55851"/>
                                <a:pt x="992875" y="54986"/>
                                <a:pt x="987680" y="53254"/>
                              </a:cubicBezTo>
                              <a:cubicBezTo>
                                <a:pt x="985082" y="52387"/>
                                <a:pt x="983350" y="52387"/>
                                <a:pt x="984216" y="53254"/>
                              </a:cubicBezTo>
                              <a:cubicBezTo>
                                <a:pt x="984216" y="54986"/>
                                <a:pt x="986814" y="57583"/>
                                <a:pt x="992009" y="65376"/>
                              </a:cubicBezTo>
                              <a:cubicBezTo>
                                <a:pt x="987680" y="67108"/>
                                <a:pt x="984216" y="67974"/>
                                <a:pt x="981618" y="67974"/>
                              </a:cubicBezTo>
                              <a:cubicBezTo>
                                <a:pt x="979021" y="67974"/>
                                <a:pt x="977289" y="67108"/>
                                <a:pt x="974691" y="65376"/>
                              </a:cubicBezTo>
                              <a:cubicBezTo>
                                <a:pt x="972959" y="64510"/>
                                <a:pt x="970361" y="62778"/>
                                <a:pt x="967764" y="61913"/>
                              </a:cubicBezTo>
                              <a:cubicBezTo>
                                <a:pt x="966032" y="61046"/>
                                <a:pt x="964300" y="61046"/>
                                <a:pt x="962568" y="61046"/>
                              </a:cubicBezTo>
                              <a:cubicBezTo>
                                <a:pt x="960836" y="61046"/>
                                <a:pt x="958239" y="61046"/>
                                <a:pt x="956507" y="61046"/>
                              </a:cubicBezTo>
                              <a:cubicBezTo>
                                <a:pt x="959105" y="70572"/>
                                <a:pt x="954775" y="87890"/>
                                <a:pt x="950446" y="103476"/>
                              </a:cubicBezTo>
                              <a:cubicBezTo>
                                <a:pt x="948714" y="111270"/>
                                <a:pt x="946982" y="118197"/>
                                <a:pt x="945250" y="124258"/>
                              </a:cubicBezTo>
                              <a:cubicBezTo>
                                <a:pt x="943518" y="130319"/>
                                <a:pt x="942652" y="134649"/>
                                <a:pt x="941787" y="137247"/>
                              </a:cubicBezTo>
                              <a:cubicBezTo>
                                <a:pt x="940921" y="134649"/>
                                <a:pt x="940055" y="131185"/>
                                <a:pt x="939189" y="128588"/>
                              </a:cubicBezTo>
                              <a:cubicBezTo>
                                <a:pt x="939189" y="128588"/>
                                <a:pt x="940055" y="128588"/>
                                <a:pt x="940055" y="128588"/>
                              </a:cubicBezTo>
                              <a:cubicBezTo>
                                <a:pt x="940055" y="128588"/>
                                <a:pt x="940921" y="128588"/>
                                <a:pt x="940921" y="128588"/>
                              </a:cubicBezTo>
                              <a:lnTo>
                                <a:pt x="940921" y="128588"/>
                              </a:lnTo>
                              <a:cubicBezTo>
                                <a:pt x="940921" y="128588"/>
                                <a:pt x="940921" y="128588"/>
                                <a:pt x="940921" y="128588"/>
                              </a:cubicBezTo>
                              <a:cubicBezTo>
                                <a:pt x="940921" y="128588"/>
                                <a:pt x="940921" y="128588"/>
                                <a:pt x="940921" y="128588"/>
                              </a:cubicBezTo>
                              <a:cubicBezTo>
                                <a:pt x="940921" y="128588"/>
                                <a:pt x="940921" y="128588"/>
                                <a:pt x="940921" y="127722"/>
                              </a:cubicBezTo>
                              <a:cubicBezTo>
                                <a:pt x="940921" y="127722"/>
                                <a:pt x="940921" y="127722"/>
                                <a:pt x="940921" y="127722"/>
                              </a:cubicBezTo>
                              <a:cubicBezTo>
                                <a:pt x="940055" y="127722"/>
                                <a:pt x="939189" y="127722"/>
                                <a:pt x="938323" y="127722"/>
                              </a:cubicBezTo>
                              <a:cubicBezTo>
                                <a:pt x="938323" y="126856"/>
                                <a:pt x="937457" y="125990"/>
                                <a:pt x="937457" y="125124"/>
                              </a:cubicBezTo>
                              <a:cubicBezTo>
                                <a:pt x="935725" y="120794"/>
                                <a:pt x="933993" y="117331"/>
                                <a:pt x="933127" y="114733"/>
                              </a:cubicBezTo>
                              <a:cubicBezTo>
                                <a:pt x="930530" y="114733"/>
                                <a:pt x="927932" y="113867"/>
                                <a:pt x="925334" y="113001"/>
                              </a:cubicBezTo>
                              <a:cubicBezTo>
                                <a:pt x="922736" y="112135"/>
                                <a:pt x="920139" y="112135"/>
                                <a:pt x="917541" y="111270"/>
                              </a:cubicBezTo>
                              <a:cubicBezTo>
                                <a:pt x="912345" y="109538"/>
                                <a:pt x="907150" y="107806"/>
                                <a:pt x="901955" y="106074"/>
                              </a:cubicBezTo>
                              <a:cubicBezTo>
                                <a:pt x="891564" y="102611"/>
                                <a:pt x="880307" y="99147"/>
                                <a:pt x="869050" y="100012"/>
                              </a:cubicBezTo>
                              <a:cubicBezTo>
                                <a:pt x="864720" y="96549"/>
                                <a:pt x="857793" y="93085"/>
                                <a:pt x="850866" y="87890"/>
                              </a:cubicBezTo>
                              <a:cubicBezTo>
                                <a:pt x="843939" y="83560"/>
                                <a:pt x="836146" y="78365"/>
                                <a:pt x="832682" y="71438"/>
                              </a:cubicBezTo>
                              <a:cubicBezTo>
                                <a:pt x="833548" y="74035"/>
                                <a:pt x="835280" y="78365"/>
                                <a:pt x="836146" y="81829"/>
                              </a:cubicBezTo>
                              <a:cubicBezTo>
                                <a:pt x="837012" y="83560"/>
                                <a:pt x="837012" y="85292"/>
                                <a:pt x="837012" y="86158"/>
                              </a:cubicBezTo>
                              <a:cubicBezTo>
                                <a:pt x="837012" y="87024"/>
                                <a:pt x="836146" y="87890"/>
                                <a:pt x="834414" y="88756"/>
                              </a:cubicBezTo>
                              <a:cubicBezTo>
                                <a:pt x="823157" y="82694"/>
                                <a:pt x="817961" y="79231"/>
                                <a:pt x="816230" y="77499"/>
                              </a:cubicBezTo>
                              <a:cubicBezTo>
                                <a:pt x="814498" y="75767"/>
                                <a:pt x="816230" y="74901"/>
                                <a:pt x="817961" y="73169"/>
                              </a:cubicBezTo>
                              <a:cubicBezTo>
                                <a:pt x="819693" y="72304"/>
                                <a:pt x="821425" y="70572"/>
                                <a:pt x="819693" y="67974"/>
                              </a:cubicBezTo>
                              <a:cubicBezTo>
                                <a:pt x="817961" y="65376"/>
                                <a:pt x="813632" y="61046"/>
                                <a:pt x="801509" y="53254"/>
                              </a:cubicBezTo>
                              <a:cubicBezTo>
                                <a:pt x="810168" y="61913"/>
                                <a:pt x="811034" y="67974"/>
                                <a:pt x="810168" y="74035"/>
                              </a:cubicBezTo>
                              <a:cubicBezTo>
                                <a:pt x="810168" y="76633"/>
                                <a:pt x="809302" y="79231"/>
                                <a:pt x="808436" y="81829"/>
                              </a:cubicBezTo>
                              <a:cubicBezTo>
                                <a:pt x="808436" y="84426"/>
                                <a:pt x="808436" y="87024"/>
                                <a:pt x="809302" y="89622"/>
                              </a:cubicBezTo>
                              <a:cubicBezTo>
                                <a:pt x="819693" y="95683"/>
                                <a:pt x="825755" y="99147"/>
                                <a:pt x="830084" y="100879"/>
                              </a:cubicBezTo>
                              <a:cubicBezTo>
                                <a:pt x="832682" y="101744"/>
                                <a:pt x="833548" y="101744"/>
                                <a:pt x="835280" y="101744"/>
                              </a:cubicBezTo>
                              <a:cubicBezTo>
                                <a:pt x="836146" y="101744"/>
                                <a:pt x="837012" y="100879"/>
                                <a:pt x="837877" y="100012"/>
                              </a:cubicBezTo>
                              <a:cubicBezTo>
                                <a:pt x="838743" y="98281"/>
                                <a:pt x="838743" y="94817"/>
                                <a:pt x="838743" y="91353"/>
                              </a:cubicBezTo>
                              <a:cubicBezTo>
                                <a:pt x="838743" y="87890"/>
                                <a:pt x="838743" y="84426"/>
                                <a:pt x="838743" y="81829"/>
                              </a:cubicBezTo>
                              <a:cubicBezTo>
                                <a:pt x="848268" y="91353"/>
                                <a:pt x="856927" y="100012"/>
                                <a:pt x="864720" y="109538"/>
                              </a:cubicBezTo>
                              <a:cubicBezTo>
                                <a:pt x="866452" y="111270"/>
                                <a:pt x="868184" y="113867"/>
                                <a:pt x="870782" y="115599"/>
                              </a:cubicBezTo>
                              <a:lnTo>
                                <a:pt x="823157" y="109538"/>
                              </a:lnTo>
                              <a:cubicBezTo>
                                <a:pt x="827486" y="110403"/>
                                <a:pt x="835280" y="112135"/>
                                <a:pt x="810168" y="109538"/>
                              </a:cubicBezTo>
                              <a:lnTo>
                                <a:pt x="871648" y="115599"/>
                              </a:lnTo>
                              <a:cubicBezTo>
                                <a:pt x="872514" y="117331"/>
                                <a:pt x="874246" y="118197"/>
                                <a:pt x="875977" y="119929"/>
                              </a:cubicBezTo>
                              <a:cubicBezTo>
                                <a:pt x="867318" y="119063"/>
                                <a:pt x="861257" y="119063"/>
                                <a:pt x="856927" y="118197"/>
                              </a:cubicBezTo>
                              <a:cubicBezTo>
                                <a:pt x="847402" y="117331"/>
                                <a:pt x="845671" y="117331"/>
                                <a:pt x="844805" y="117331"/>
                              </a:cubicBezTo>
                              <a:cubicBezTo>
                                <a:pt x="843939" y="117331"/>
                                <a:pt x="842207" y="117331"/>
                                <a:pt x="841341" y="117331"/>
                              </a:cubicBezTo>
                              <a:cubicBezTo>
                                <a:pt x="842207" y="117331"/>
                                <a:pt x="843073" y="117331"/>
                                <a:pt x="843073" y="117331"/>
                              </a:cubicBezTo>
                              <a:cubicBezTo>
                                <a:pt x="842207" y="117331"/>
                                <a:pt x="841341" y="117331"/>
                                <a:pt x="841341" y="117331"/>
                              </a:cubicBezTo>
                              <a:cubicBezTo>
                                <a:pt x="832682" y="116465"/>
                                <a:pt x="815364" y="115599"/>
                                <a:pt x="796314" y="113867"/>
                              </a:cubicBezTo>
                              <a:cubicBezTo>
                                <a:pt x="773800" y="112135"/>
                                <a:pt x="747823" y="110403"/>
                                <a:pt x="727041" y="108671"/>
                              </a:cubicBezTo>
                              <a:cubicBezTo>
                                <a:pt x="727041" y="108671"/>
                                <a:pt x="734834" y="108671"/>
                                <a:pt x="745225" y="109538"/>
                              </a:cubicBezTo>
                              <a:cubicBezTo>
                                <a:pt x="750421" y="109538"/>
                                <a:pt x="757348" y="110403"/>
                                <a:pt x="764275" y="110403"/>
                              </a:cubicBezTo>
                              <a:cubicBezTo>
                                <a:pt x="766007" y="110403"/>
                                <a:pt x="767739" y="110403"/>
                                <a:pt x="769470" y="110403"/>
                              </a:cubicBezTo>
                              <a:cubicBezTo>
                                <a:pt x="771202" y="110403"/>
                                <a:pt x="772934" y="110403"/>
                                <a:pt x="774666" y="110403"/>
                              </a:cubicBezTo>
                              <a:cubicBezTo>
                                <a:pt x="778130" y="110403"/>
                                <a:pt x="781593" y="111270"/>
                                <a:pt x="785923" y="111270"/>
                              </a:cubicBezTo>
                              <a:cubicBezTo>
                                <a:pt x="790252" y="111270"/>
                                <a:pt x="795448" y="112135"/>
                                <a:pt x="799777" y="112135"/>
                              </a:cubicBezTo>
                              <a:cubicBezTo>
                                <a:pt x="796314" y="112135"/>
                                <a:pt x="794582" y="111270"/>
                                <a:pt x="791984" y="111270"/>
                              </a:cubicBezTo>
                              <a:cubicBezTo>
                                <a:pt x="788521" y="111270"/>
                                <a:pt x="785923" y="110403"/>
                                <a:pt x="785057" y="110403"/>
                              </a:cubicBezTo>
                              <a:lnTo>
                                <a:pt x="784191" y="110403"/>
                              </a:lnTo>
                              <a:lnTo>
                                <a:pt x="784191" y="110403"/>
                              </a:lnTo>
                              <a:lnTo>
                                <a:pt x="784191" y="110403"/>
                              </a:lnTo>
                              <a:cubicBezTo>
                                <a:pt x="784191" y="110403"/>
                                <a:pt x="784191" y="110403"/>
                                <a:pt x="784191" y="110403"/>
                              </a:cubicBezTo>
                              <a:cubicBezTo>
                                <a:pt x="784191" y="110403"/>
                                <a:pt x="784191" y="110403"/>
                                <a:pt x="784191" y="109538"/>
                              </a:cubicBezTo>
                              <a:cubicBezTo>
                                <a:pt x="785057" y="107806"/>
                                <a:pt x="786789" y="106940"/>
                                <a:pt x="733968" y="100879"/>
                              </a:cubicBezTo>
                              <a:lnTo>
                                <a:pt x="750421" y="104342"/>
                              </a:lnTo>
                              <a:cubicBezTo>
                                <a:pt x="688941" y="96549"/>
                                <a:pt x="617936" y="89622"/>
                                <a:pt x="541736" y="83560"/>
                              </a:cubicBezTo>
                              <a:cubicBezTo>
                                <a:pt x="522686" y="81829"/>
                                <a:pt x="502771" y="80097"/>
                                <a:pt x="483720" y="78365"/>
                              </a:cubicBezTo>
                              <a:cubicBezTo>
                                <a:pt x="473330" y="77499"/>
                                <a:pt x="463805" y="76633"/>
                                <a:pt x="454280" y="75767"/>
                              </a:cubicBezTo>
                              <a:cubicBezTo>
                                <a:pt x="443889" y="74901"/>
                                <a:pt x="433498" y="74035"/>
                                <a:pt x="423973" y="73169"/>
                              </a:cubicBezTo>
                              <a:cubicBezTo>
                                <a:pt x="384141" y="69706"/>
                                <a:pt x="342577" y="66242"/>
                                <a:pt x="302745" y="61913"/>
                              </a:cubicBezTo>
                              <a:cubicBezTo>
                                <a:pt x="337382" y="66242"/>
                                <a:pt x="339980" y="67974"/>
                                <a:pt x="327857" y="68840"/>
                              </a:cubicBezTo>
                              <a:cubicBezTo>
                                <a:pt x="315734" y="68840"/>
                                <a:pt x="288025" y="67974"/>
                                <a:pt x="262914" y="67974"/>
                              </a:cubicBezTo>
                              <a:cubicBezTo>
                                <a:pt x="259450" y="67974"/>
                                <a:pt x="256852" y="67974"/>
                                <a:pt x="253389" y="67974"/>
                              </a:cubicBezTo>
                              <a:cubicBezTo>
                                <a:pt x="249925" y="67974"/>
                                <a:pt x="247327" y="67974"/>
                                <a:pt x="244730" y="67974"/>
                              </a:cubicBezTo>
                              <a:cubicBezTo>
                                <a:pt x="238668" y="67974"/>
                                <a:pt x="233473" y="67974"/>
                                <a:pt x="228277" y="67974"/>
                              </a:cubicBezTo>
                              <a:cubicBezTo>
                                <a:pt x="218752" y="67974"/>
                                <a:pt x="211825" y="68840"/>
                                <a:pt x="209227" y="68840"/>
                              </a:cubicBezTo>
                              <a:cubicBezTo>
                                <a:pt x="204898" y="70572"/>
                                <a:pt x="219618" y="73169"/>
                                <a:pt x="271573" y="78365"/>
                              </a:cubicBezTo>
                              <a:cubicBezTo>
                                <a:pt x="253389" y="77499"/>
                                <a:pt x="240400" y="76633"/>
                                <a:pt x="226546" y="74901"/>
                              </a:cubicBezTo>
                              <a:cubicBezTo>
                                <a:pt x="212691" y="73169"/>
                                <a:pt x="198836" y="72304"/>
                                <a:pt x="178055" y="71438"/>
                              </a:cubicBezTo>
                              <a:cubicBezTo>
                                <a:pt x="195373" y="73169"/>
                                <a:pt x="210093" y="74901"/>
                                <a:pt x="220484" y="75767"/>
                              </a:cubicBezTo>
                              <a:cubicBezTo>
                                <a:pt x="230875" y="76633"/>
                                <a:pt x="238668" y="78365"/>
                                <a:pt x="242132" y="79231"/>
                              </a:cubicBezTo>
                              <a:cubicBezTo>
                                <a:pt x="249925" y="80963"/>
                                <a:pt x="243864" y="81829"/>
                                <a:pt x="225680" y="82694"/>
                              </a:cubicBezTo>
                              <a:lnTo>
                                <a:pt x="207495" y="80963"/>
                              </a:lnTo>
                              <a:cubicBezTo>
                                <a:pt x="208361" y="82694"/>
                                <a:pt x="208361" y="83560"/>
                                <a:pt x="206629" y="84426"/>
                              </a:cubicBezTo>
                              <a:cubicBezTo>
                                <a:pt x="204898" y="85292"/>
                                <a:pt x="203166" y="87024"/>
                                <a:pt x="199702" y="87890"/>
                              </a:cubicBezTo>
                              <a:cubicBezTo>
                                <a:pt x="192775" y="89622"/>
                                <a:pt x="182384" y="91353"/>
                                <a:pt x="169395" y="93085"/>
                              </a:cubicBezTo>
                              <a:cubicBezTo>
                                <a:pt x="162468" y="93951"/>
                                <a:pt x="156407" y="94817"/>
                                <a:pt x="149480" y="95683"/>
                              </a:cubicBezTo>
                              <a:cubicBezTo>
                                <a:pt x="142552" y="96549"/>
                                <a:pt x="134759" y="97415"/>
                                <a:pt x="127832" y="98281"/>
                              </a:cubicBezTo>
                              <a:cubicBezTo>
                                <a:pt x="113111" y="100012"/>
                                <a:pt x="97525" y="102611"/>
                                <a:pt x="83671" y="106074"/>
                              </a:cubicBezTo>
                              <a:cubicBezTo>
                                <a:pt x="83671" y="106074"/>
                                <a:pt x="105318" y="106074"/>
                                <a:pt x="126966" y="106940"/>
                              </a:cubicBezTo>
                              <a:cubicBezTo>
                                <a:pt x="148614" y="106940"/>
                                <a:pt x="170261" y="107806"/>
                                <a:pt x="170261" y="107806"/>
                              </a:cubicBezTo>
                              <a:cubicBezTo>
                                <a:pt x="157273" y="110403"/>
                                <a:pt x="130430" y="110403"/>
                                <a:pt x="107916" y="111270"/>
                              </a:cubicBezTo>
                              <a:cubicBezTo>
                                <a:pt x="140821" y="113001"/>
                                <a:pt x="157273" y="113001"/>
                                <a:pt x="166798" y="112135"/>
                              </a:cubicBezTo>
                              <a:cubicBezTo>
                                <a:pt x="176323" y="112135"/>
                                <a:pt x="178055" y="111270"/>
                                <a:pt x="179787" y="109538"/>
                              </a:cubicBezTo>
                              <a:cubicBezTo>
                                <a:pt x="181518" y="108671"/>
                                <a:pt x="184116" y="107806"/>
                                <a:pt x="195373" y="107806"/>
                              </a:cubicBezTo>
                              <a:cubicBezTo>
                                <a:pt x="206629" y="107806"/>
                                <a:pt x="225680" y="107806"/>
                                <a:pt x="262048" y="109538"/>
                              </a:cubicBezTo>
                              <a:cubicBezTo>
                                <a:pt x="217886" y="109538"/>
                                <a:pt x="194507" y="110403"/>
                                <a:pt x="182384" y="112135"/>
                              </a:cubicBezTo>
                              <a:cubicBezTo>
                                <a:pt x="176323" y="113001"/>
                                <a:pt x="172859" y="113867"/>
                                <a:pt x="170261" y="114733"/>
                              </a:cubicBezTo>
                              <a:cubicBezTo>
                                <a:pt x="167664" y="115599"/>
                                <a:pt x="166798" y="117331"/>
                                <a:pt x="165932" y="118197"/>
                              </a:cubicBezTo>
                              <a:cubicBezTo>
                                <a:pt x="164200" y="120794"/>
                                <a:pt x="160736" y="122526"/>
                                <a:pt x="146016" y="124258"/>
                              </a:cubicBezTo>
                              <a:cubicBezTo>
                                <a:pt x="138223" y="125124"/>
                                <a:pt x="127832" y="125990"/>
                                <a:pt x="113111" y="126856"/>
                              </a:cubicBezTo>
                              <a:cubicBezTo>
                                <a:pt x="98391" y="127722"/>
                                <a:pt x="79341" y="128588"/>
                                <a:pt x="54230" y="128588"/>
                              </a:cubicBezTo>
                              <a:cubicBezTo>
                                <a:pt x="54230" y="131185"/>
                                <a:pt x="79341" y="130319"/>
                                <a:pt x="104452" y="130319"/>
                              </a:cubicBezTo>
                              <a:cubicBezTo>
                                <a:pt x="129564" y="129454"/>
                                <a:pt x="154675" y="129454"/>
                                <a:pt x="154675" y="131185"/>
                              </a:cubicBezTo>
                              <a:cubicBezTo>
                                <a:pt x="154675" y="131185"/>
                                <a:pt x="140821" y="131185"/>
                                <a:pt x="127832" y="132051"/>
                              </a:cubicBezTo>
                              <a:cubicBezTo>
                                <a:pt x="113977" y="132051"/>
                                <a:pt x="100989" y="132917"/>
                                <a:pt x="100989" y="132917"/>
                              </a:cubicBezTo>
                              <a:cubicBezTo>
                                <a:pt x="100989" y="132917"/>
                                <a:pt x="118307" y="132917"/>
                                <a:pt x="136491" y="132917"/>
                              </a:cubicBezTo>
                              <a:cubicBezTo>
                                <a:pt x="153809" y="132917"/>
                                <a:pt x="171993" y="132917"/>
                                <a:pt x="171993" y="132917"/>
                              </a:cubicBezTo>
                              <a:cubicBezTo>
                                <a:pt x="166798" y="134649"/>
                                <a:pt x="146882" y="135515"/>
                                <a:pt x="122636" y="136381"/>
                              </a:cubicBezTo>
                              <a:cubicBezTo>
                                <a:pt x="98391" y="137247"/>
                                <a:pt x="69816" y="138113"/>
                                <a:pt x="47302" y="138978"/>
                              </a:cubicBezTo>
                              <a:cubicBezTo>
                                <a:pt x="52498" y="138113"/>
                                <a:pt x="33448" y="137247"/>
                                <a:pt x="29984" y="136381"/>
                              </a:cubicBezTo>
                              <a:cubicBezTo>
                                <a:pt x="14398" y="137247"/>
                                <a:pt x="7470" y="138978"/>
                                <a:pt x="6605" y="140710"/>
                              </a:cubicBezTo>
                              <a:cubicBezTo>
                                <a:pt x="5739" y="142442"/>
                                <a:pt x="10068" y="143308"/>
                                <a:pt x="16129" y="144174"/>
                              </a:cubicBezTo>
                              <a:cubicBezTo>
                                <a:pt x="25655" y="145906"/>
                                <a:pt x="39509" y="147637"/>
                                <a:pt x="37777" y="148504"/>
                              </a:cubicBezTo>
                              <a:cubicBezTo>
                                <a:pt x="40375" y="147637"/>
                                <a:pt x="45571" y="146772"/>
                                <a:pt x="50766" y="145906"/>
                              </a:cubicBezTo>
                              <a:cubicBezTo>
                                <a:pt x="58559" y="144174"/>
                                <a:pt x="66352" y="143308"/>
                                <a:pt x="66352" y="143308"/>
                              </a:cubicBezTo>
                              <a:cubicBezTo>
                                <a:pt x="73280" y="145040"/>
                                <a:pt x="78475" y="145906"/>
                                <a:pt x="81939" y="147637"/>
                              </a:cubicBezTo>
                              <a:cubicBezTo>
                                <a:pt x="86268" y="149369"/>
                                <a:pt x="88866" y="151101"/>
                                <a:pt x="90598" y="152833"/>
                              </a:cubicBezTo>
                              <a:cubicBezTo>
                                <a:pt x="92330" y="154565"/>
                                <a:pt x="94061" y="156296"/>
                                <a:pt x="94927" y="158028"/>
                              </a:cubicBezTo>
                              <a:lnTo>
                                <a:pt x="95793" y="158895"/>
                              </a:lnTo>
                              <a:lnTo>
                                <a:pt x="96659" y="159760"/>
                              </a:lnTo>
                              <a:cubicBezTo>
                                <a:pt x="97525" y="160626"/>
                                <a:pt x="98391" y="161492"/>
                                <a:pt x="99257" y="162358"/>
                              </a:cubicBezTo>
                              <a:cubicBezTo>
                                <a:pt x="100989" y="164090"/>
                                <a:pt x="103586" y="165822"/>
                                <a:pt x="107050" y="167554"/>
                              </a:cubicBezTo>
                              <a:cubicBezTo>
                                <a:pt x="108782" y="168419"/>
                                <a:pt x="110514" y="169285"/>
                                <a:pt x="113111" y="170151"/>
                              </a:cubicBezTo>
                              <a:cubicBezTo>
                                <a:pt x="115709" y="171017"/>
                                <a:pt x="118307" y="171883"/>
                                <a:pt x="121770" y="171883"/>
                              </a:cubicBezTo>
                              <a:cubicBezTo>
                                <a:pt x="133893" y="174481"/>
                                <a:pt x="152943" y="177079"/>
                                <a:pt x="183250" y="177944"/>
                              </a:cubicBezTo>
                              <a:cubicBezTo>
                                <a:pt x="183250" y="177944"/>
                                <a:pt x="192775" y="177079"/>
                                <a:pt x="202300" y="176213"/>
                              </a:cubicBezTo>
                              <a:cubicBezTo>
                                <a:pt x="211825" y="175347"/>
                                <a:pt x="221350" y="174481"/>
                                <a:pt x="221350" y="174481"/>
                              </a:cubicBezTo>
                              <a:cubicBezTo>
                                <a:pt x="242132" y="175347"/>
                                <a:pt x="249925" y="176213"/>
                                <a:pt x="250791" y="177079"/>
                              </a:cubicBezTo>
                              <a:cubicBezTo>
                                <a:pt x="251657" y="177944"/>
                                <a:pt x="246461" y="179676"/>
                                <a:pt x="239534" y="180542"/>
                              </a:cubicBezTo>
                              <a:cubicBezTo>
                                <a:pt x="232607" y="182274"/>
                                <a:pt x="224814" y="183140"/>
                                <a:pt x="221350" y="184872"/>
                              </a:cubicBezTo>
                              <a:cubicBezTo>
                                <a:pt x="217886" y="186603"/>
                                <a:pt x="219618" y="188335"/>
                                <a:pt x="230875" y="189201"/>
                              </a:cubicBezTo>
                              <a:lnTo>
                                <a:pt x="221350" y="190067"/>
                              </a:lnTo>
                              <a:cubicBezTo>
                                <a:pt x="242132" y="189201"/>
                                <a:pt x="257718" y="189201"/>
                                <a:pt x="268109" y="189201"/>
                              </a:cubicBezTo>
                              <a:cubicBezTo>
                                <a:pt x="278500" y="189201"/>
                                <a:pt x="283696" y="190067"/>
                                <a:pt x="283696" y="191799"/>
                              </a:cubicBezTo>
                              <a:cubicBezTo>
                                <a:pt x="259450" y="192665"/>
                                <a:pt x="239534" y="196129"/>
                                <a:pt x="218752" y="198726"/>
                              </a:cubicBezTo>
                              <a:cubicBezTo>
                                <a:pt x="197970" y="202190"/>
                                <a:pt x="177189" y="204788"/>
                                <a:pt x="149480" y="205653"/>
                              </a:cubicBezTo>
                              <a:cubicBezTo>
                                <a:pt x="172859" y="206520"/>
                                <a:pt x="187580" y="206520"/>
                                <a:pt x="200568" y="205653"/>
                              </a:cubicBezTo>
                              <a:cubicBezTo>
                                <a:pt x="213557" y="205653"/>
                                <a:pt x="223948" y="204788"/>
                                <a:pt x="235205" y="203921"/>
                              </a:cubicBezTo>
                              <a:cubicBezTo>
                                <a:pt x="247327" y="203056"/>
                                <a:pt x="261182" y="202190"/>
                                <a:pt x="281098" y="200458"/>
                              </a:cubicBezTo>
                              <a:cubicBezTo>
                                <a:pt x="283696" y="200458"/>
                                <a:pt x="286293" y="200458"/>
                                <a:pt x="288891" y="199592"/>
                              </a:cubicBezTo>
                              <a:lnTo>
                                <a:pt x="288891" y="199592"/>
                              </a:lnTo>
                              <a:lnTo>
                                <a:pt x="288891" y="199592"/>
                              </a:lnTo>
                              <a:cubicBezTo>
                                <a:pt x="286293" y="197861"/>
                                <a:pt x="293220" y="201324"/>
                                <a:pt x="292355" y="201324"/>
                              </a:cubicBezTo>
                              <a:lnTo>
                                <a:pt x="292355" y="201324"/>
                              </a:lnTo>
                              <a:lnTo>
                                <a:pt x="293220" y="201324"/>
                              </a:lnTo>
                              <a:lnTo>
                                <a:pt x="294086" y="201324"/>
                              </a:lnTo>
                              <a:cubicBezTo>
                                <a:pt x="294952" y="201324"/>
                                <a:pt x="295818" y="201324"/>
                                <a:pt x="295818" y="201324"/>
                              </a:cubicBezTo>
                              <a:cubicBezTo>
                                <a:pt x="297550" y="201324"/>
                                <a:pt x="298416" y="201324"/>
                                <a:pt x="300148" y="201324"/>
                              </a:cubicBezTo>
                              <a:cubicBezTo>
                                <a:pt x="305343" y="200458"/>
                                <a:pt x="311405" y="200458"/>
                                <a:pt x="318332" y="199592"/>
                              </a:cubicBezTo>
                              <a:cubicBezTo>
                                <a:pt x="331321" y="198726"/>
                                <a:pt x="346907" y="196994"/>
                                <a:pt x="365091" y="195262"/>
                              </a:cubicBezTo>
                              <a:lnTo>
                                <a:pt x="305343" y="203056"/>
                              </a:lnTo>
                              <a:cubicBezTo>
                                <a:pt x="333918" y="200458"/>
                                <a:pt x="355566" y="197861"/>
                                <a:pt x="372884" y="196994"/>
                              </a:cubicBezTo>
                              <a:cubicBezTo>
                                <a:pt x="381543" y="196129"/>
                                <a:pt x="388470" y="196129"/>
                                <a:pt x="395398" y="195262"/>
                              </a:cubicBezTo>
                              <a:cubicBezTo>
                                <a:pt x="398861" y="195262"/>
                                <a:pt x="401459" y="195262"/>
                                <a:pt x="404923" y="195262"/>
                              </a:cubicBezTo>
                              <a:cubicBezTo>
                                <a:pt x="406655" y="195262"/>
                                <a:pt x="407521" y="195262"/>
                                <a:pt x="409252" y="195262"/>
                              </a:cubicBezTo>
                              <a:cubicBezTo>
                                <a:pt x="410118" y="195262"/>
                                <a:pt x="410984" y="195262"/>
                                <a:pt x="410984" y="195262"/>
                              </a:cubicBezTo>
                              <a:cubicBezTo>
                                <a:pt x="411850" y="195262"/>
                                <a:pt x="412716" y="195262"/>
                                <a:pt x="413582" y="195262"/>
                              </a:cubicBezTo>
                              <a:cubicBezTo>
                                <a:pt x="405789" y="195262"/>
                                <a:pt x="399727" y="196129"/>
                                <a:pt x="392800" y="196994"/>
                              </a:cubicBezTo>
                              <a:cubicBezTo>
                                <a:pt x="386739" y="197861"/>
                                <a:pt x="379811" y="198726"/>
                                <a:pt x="373750" y="198726"/>
                              </a:cubicBezTo>
                              <a:cubicBezTo>
                                <a:pt x="361627" y="200458"/>
                                <a:pt x="349504" y="202190"/>
                                <a:pt x="337382" y="203921"/>
                              </a:cubicBezTo>
                              <a:cubicBezTo>
                                <a:pt x="325259" y="205653"/>
                                <a:pt x="313136" y="207385"/>
                                <a:pt x="298416" y="209117"/>
                              </a:cubicBezTo>
                              <a:cubicBezTo>
                                <a:pt x="291489" y="209983"/>
                                <a:pt x="283696" y="210849"/>
                                <a:pt x="275037" y="211715"/>
                              </a:cubicBezTo>
                              <a:cubicBezTo>
                                <a:pt x="273305" y="211715"/>
                                <a:pt x="270707" y="211715"/>
                                <a:pt x="268975" y="212581"/>
                              </a:cubicBezTo>
                              <a:cubicBezTo>
                                <a:pt x="266377" y="212581"/>
                                <a:pt x="264645" y="212581"/>
                                <a:pt x="262914" y="213447"/>
                              </a:cubicBezTo>
                              <a:cubicBezTo>
                                <a:pt x="258584" y="213447"/>
                                <a:pt x="254254" y="214313"/>
                                <a:pt x="249059" y="214313"/>
                              </a:cubicBezTo>
                              <a:cubicBezTo>
                                <a:pt x="245595" y="215179"/>
                                <a:pt x="242132" y="215179"/>
                                <a:pt x="238668" y="216044"/>
                              </a:cubicBezTo>
                              <a:cubicBezTo>
                                <a:pt x="236071" y="216910"/>
                                <a:pt x="233473" y="217776"/>
                                <a:pt x="231741" y="217776"/>
                              </a:cubicBezTo>
                              <a:cubicBezTo>
                                <a:pt x="227412" y="218642"/>
                                <a:pt x="224814" y="220374"/>
                                <a:pt x="223082" y="221240"/>
                              </a:cubicBezTo>
                              <a:cubicBezTo>
                                <a:pt x="219618" y="222972"/>
                                <a:pt x="221350" y="224704"/>
                                <a:pt x="225680" y="225569"/>
                              </a:cubicBezTo>
                              <a:cubicBezTo>
                                <a:pt x="233473" y="227301"/>
                                <a:pt x="252523" y="227301"/>
                                <a:pt x="268975" y="226435"/>
                              </a:cubicBezTo>
                              <a:cubicBezTo>
                                <a:pt x="284561" y="225569"/>
                                <a:pt x="297550" y="225569"/>
                                <a:pt x="296684" y="227301"/>
                              </a:cubicBezTo>
                              <a:cubicBezTo>
                                <a:pt x="294952" y="229033"/>
                                <a:pt x="278500" y="232497"/>
                                <a:pt x="236071" y="241156"/>
                              </a:cubicBezTo>
                              <a:cubicBezTo>
                                <a:pt x="278500" y="235960"/>
                                <a:pt x="303611" y="231631"/>
                                <a:pt x="318332" y="229033"/>
                              </a:cubicBezTo>
                              <a:cubicBezTo>
                                <a:pt x="333052" y="225569"/>
                                <a:pt x="338248" y="223838"/>
                                <a:pt x="339114" y="222972"/>
                              </a:cubicBezTo>
                              <a:cubicBezTo>
                                <a:pt x="340845" y="220374"/>
                                <a:pt x="326125" y="219508"/>
                                <a:pt x="346041" y="217776"/>
                              </a:cubicBezTo>
                              <a:cubicBezTo>
                                <a:pt x="370287" y="213447"/>
                                <a:pt x="402325" y="209117"/>
                                <a:pt x="426571" y="207385"/>
                              </a:cubicBezTo>
                              <a:cubicBezTo>
                                <a:pt x="450816" y="204788"/>
                                <a:pt x="467268" y="204788"/>
                                <a:pt x="461207" y="206520"/>
                              </a:cubicBezTo>
                              <a:cubicBezTo>
                                <a:pt x="461207" y="207385"/>
                                <a:pt x="449950" y="209983"/>
                                <a:pt x="432632" y="213447"/>
                              </a:cubicBezTo>
                              <a:cubicBezTo>
                                <a:pt x="415314" y="216910"/>
                                <a:pt x="391934" y="222106"/>
                                <a:pt x="369421" y="226435"/>
                              </a:cubicBezTo>
                              <a:cubicBezTo>
                                <a:pt x="346907" y="231631"/>
                                <a:pt x="325259" y="235960"/>
                                <a:pt x="311405" y="240290"/>
                              </a:cubicBezTo>
                              <a:cubicBezTo>
                                <a:pt x="296684" y="244619"/>
                                <a:pt x="289757" y="248083"/>
                                <a:pt x="295818" y="249815"/>
                              </a:cubicBezTo>
                              <a:cubicBezTo>
                                <a:pt x="294086" y="248949"/>
                                <a:pt x="282830" y="250681"/>
                                <a:pt x="281964" y="250681"/>
                              </a:cubicBezTo>
                              <a:cubicBezTo>
                                <a:pt x="266377" y="255876"/>
                                <a:pt x="283696" y="254145"/>
                                <a:pt x="297550" y="253278"/>
                              </a:cubicBezTo>
                              <a:cubicBezTo>
                                <a:pt x="311405" y="252413"/>
                                <a:pt x="322662" y="252413"/>
                                <a:pt x="296684" y="260206"/>
                              </a:cubicBezTo>
                              <a:cubicBezTo>
                                <a:pt x="320064" y="255876"/>
                                <a:pt x="332186" y="254145"/>
                                <a:pt x="339114" y="254145"/>
                              </a:cubicBezTo>
                              <a:cubicBezTo>
                                <a:pt x="346041" y="253278"/>
                                <a:pt x="347773" y="254145"/>
                                <a:pt x="349504" y="254145"/>
                              </a:cubicBezTo>
                              <a:cubicBezTo>
                                <a:pt x="353834" y="254145"/>
                                <a:pt x="360761" y="254145"/>
                                <a:pt x="416180" y="242887"/>
                              </a:cubicBezTo>
                              <a:cubicBezTo>
                                <a:pt x="416180" y="242887"/>
                                <a:pt x="413582" y="242887"/>
                                <a:pt x="409252" y="242887"/>
                              </a:cubicBezTo>
                              <a:cubicBezTo>
                                <a:pt x="404923" y="242887"/>
                                <a:pt x="399727" y="242887"/>
                                <a:pt x="394532" y="242887"/>
                              </a:cubicBezTo>
                              <a:cubicBezTo>
                                <a:pt x="384141" y="242887"/>
                                <a:pt x="372884" y="242887"/>
                                <a:pt x="372884" y="242887"/>
                              </a:cubicBezTo>
                              <a:cubicBezTo>
                                <a:pt x="382409" y="242022"/>
                                <a:pt x="398861" y="240290"/>
                                <a:pt x="417046" y="237692"/>
                              </a:cubicBezTo>
                              <a:cubicBezTo>
                                <a:pt x="425705" y="236826"/>
                                <a:pt x="435230" y="235095"/>
                                <a:pt x="443889" y="234228"/>
                              </a:cubicBezTo>
                              <a:cubicBezTo>
                                <a:pt x="453414" y="232497"/>
                                <a:pt x="462073" y="231631"/>
                                <a:pt x="469866" y="230765"/>
                              </a:cubicBezTo>
                              <a:cubicBezTo>
                                <a:pt x="486318" y="228167"/>
                                <a:pt x="500173" y="226435"/>
                                <a:pt x="506234" y="226435"/>
                              </a:cubicBezTo>
                              <a:cubicBezTo>
                                <a:pt x="513162" y="226435"/>
                                <a:pt x="512296" y="228167"/>
                                <a:pt x="501039" y="232497"/>
                              </a:cubicBezTo>
                              <a:cubicBezTo>
                                <a:pt x="489782" y="235095"/>
                                <a:pt x="475927" y="237692"/>
                                <a:pt x="462073" y="239424"/>
                              </a:cubicBezTo>
                              <a:cubicBezTo>
                                <a:pt x="448218" y="242022"/>
                                <a:pt x="435230" y="243754"/>
                                <a:pt x="425705" y="244619"/>
                              </a:cubicBezTo>
                              <a:cubicBezTo>
                                <a:pt x="411850" y="248949"/>
                                <a:pt x="419643" y="248083"/>
                                <a:pt x="427436" y="248083"/>
                              </a:cubicBezTo>
                              <a:cubicBezTo>
                                <a:pt x="430900" y="248083"/>
                                <a:pt x="435230" y="247217"/>
                                <a:pt x="436095" y="248083"/>
                              </a:cubicBezTo>
                              <a:cubicBezTo>
                                <a:pt x="436961" y="248083"/>
                                <a:pt x="436095" y="248949"/>
                                <a:pt x="429168" y="251546"/>
                              </a:cubicBezTo>
                              <a:cubicBezTo>
                                <a:pt x="402325" y="257608"/>
                                <a:pt x="385873" y="260206"/>
                                <a:pt x="375482" y="261938"/>
                              </a:cubicBezTo>
                              <a:cubicBezTo>
                                <a:pt x="364225" y="262804"/>
                                <a:pt x="359030" y="262804"/>
                                <a:pt x="353834" y="261938"/>
                              </a:cubicBezTo>
                              <a:cubicBezTo>
                                <a:pt x="348639" y="261072"/>
                                <a:pt x="344309" y="260206"/>
                                <a:pt x="334784" y="260206"/>
                              </a:cubicBezTo>
                              <a:cubicBezTo>
                                <a:pt x="325259" y="260206"/>
                                <a:pt x="311405" y="261072"/>
                                <a:pt x="287159" y="264535"/>
                              </a:cubicBezTo>
                              <a:cubicBezTo>
                                <a:pt x="281964" y="266267"/>
                                <a:pt x="280232" y="267133"/>
                                <a:pt x="279366" y="267133"/>
                              </a:cubicBezTo>
                              <a:cubicBezTo>
                                <a:pt x="279366" y="267999"/>
                                <a:pt x="281098" y="267999"/>
                                <a:pt x="283696" y="267999"/>
                              </a:cubicBezTo>
                              <a:cubicBezTo>
                                <a:pt x="289757" y="267999"/>
                                <a:pt x="300148" y="267133"/>
                                <a:pt x="307941" y="266267"/>
                              </a:cubicBezTo>
                              <a:cubicBezTo>
                                <a:pt x="315734" y="265401"/>
                                <a:pt x="320064" y="265401"/>
                                <a:pt x="315734" y="267133"/>
                              </a:cubicBezTo>
                              <a:cubicBezTo>
                                <a:pt x="311405" y="268865"/>
                                <a:pt x="296684" y="271463"/>
                                <a:pt x="265511" y="277524"/>
                              </a:cubicBezTo>
                              <a:cubicBezTo>
                                <a:pt x="305343" y="269731"/>
                                <a:pt x="325259" y="267133"/>
                                <a:pt x="334784" y="266267"/>
                              </a:cubicBezTo>
                              <a:cubicBezTo>
                                <a:pt x="344309" y="265401"/>
                                <a:pt x="344309" y="267133"/>
                                <a:pt x="342577" y="268865"/>
                              </a:cubicBezTo>
                              <a:cubicBezTo>
                                <a:pt x="341711" y="270597"/>
                                <a:pt x="339114" y="273194"/>
                                <a:pt x="346041" y="273194"/>
                              </a:cubicBezTo>
                              <a:cubicBezTo>
                                <a:pt x="352102" y="273194"/>
                                <a:pt x="366823" y="272329"/>
                                <a:pt x="397129" y="266267"/>
                              </a:cubicBezTo>
                              <a:lnTo>
                                <a:pt x="334784" y="280988"/>
                              </a:lnTo>
                              <a:cubicBezTo>
                                <a:pt x="340845" y="280122"/>
                                <a:pt x="352968" y="278390"/>
                                <a:pt x="363359" y="276658"/>
                              </a:cubicBezTo>
                              <a:cubicBezTo>
                                <a:pt x="373750" y="274926"/>
                                <a:pt x="383275" y="274060"/>
                                <a:pt x="385007" y="274926"/>
                              </a:cubicBezTo>
                              <a:cubicBezTo>
                                <a:pt x="385007" y="274926"/>
                                <a:pt x="363359" y="279256"/>
                                <a:pt x="341711" y="283585"/>
                              </a:cubicBezTo>
                              <a:cubicBezTo>
                                <a:pt x="320064" y="287915"/>
                                <a:pt x="297550" y="292244"/>
                                <a:pt x="297550" y="292244"/>
                              </a:cubicBezTo>
                              <a:cubicBezTo>
                                <a:pt x="318332" y="288781"/>
                                <a:pt x="326125" y="288781"/>
                                <a:pt x="327857" y="289647"/>
                              </a:cubicBezTo>
                              <a:cubicBezTo>
                                <a:pt x="329589" y="290512"/>
                                <a:pt x="325259" y="293976"/>
                                <a:pt x="320064" y="297440"/>
                              </a:cubicBezTo>
                              <a:cubicBezTo>
                                <a:pt x="314868" y="300903"/>
                                <a:pt x="308807" y="304367"/>
                                <a:pt x="307075" y="306099"/>
                              </a:cubicBezTo>
                              <a:cubicBezTo>
                                <a:pt x="305343" y="308697"/>
                                <a:pt x="308807" y="309563"/>
                                <a:pt x="320930" y="307831"/>
                              </a:cubicBezTo>
                              <a:cubicBezTo>
                                <a:pt x="303611" y="304367"/>
                                <a:pt x="320064" y="299172"/>
                                <a:pt x="343443" y="293111"/>
                              </a:cubicBezTo>
                              <a:cubicBezTo>
                                <a:pt x="355566" y="289647"/>
                                <a:pt x="368555" y="287049"/>
                                <a:pt x="381543" y="283585"/>
                              </a:cubicBezTo>
                              <a:cubicBezTo>
                                <a:pt x="394532" y="280122"/>
                                <a:pt x="405789" y="276658"/>
                                <a:pt x="413582" y="273194"/>
                              </a:cubicBezTo>
                              <a:cubicBezTo>
                                <a:pt x="441291" y="269731"/>
                                <a:pt x="446486" y="270597"/>
                                <a:pt x="440425" y="274060"/>
                              </a:cubicBezTo>
                              <a:cubicBezTo>
                                <a:pt x="434364" y="277524"/>
                                <a:pt x="417046" y="283585"/>
                                <a:pt x="398861" y="290512"/>
                              </a:cubicBezTo>
                              <a:cubicBezTo>
                                <a:pt x="380677" y="297440"/>
                                <a:pt x="360761" y="304367"/>
                                <a:pt x="351236" y="310429"/>
                              </a:cubicBezTo>
                              <a:cubicBezTo>
                                <a:pt x="346041" y="313026"/>
                                <a:pt x="343443" y="315624"/>
                                <a:pt x="344309" y="317356"/>
                              </a:cubicBezTo>
                              <a:cubicBezTo>
                                <a:pt x="345175" y="319088"/>
                                <a:pt x="348639" y="319954"/>
                                <a:pt x="355566" y="319954"/>
                              </a:cubicBezTo>
                              <a:cubicBezTo>
                                <a:pt x="354700" y="319954"/>
                                <a:pt x="353834" y="319088"/>
                                <a:pt x="353834" y="318222"/>
                              </a:cubicBezTo>
                              <a:cubicBezTo>
                                <a:pt x="354700" y="316490"/>
                                <a:pt x="357298" y="314758"/>
                                <a:pt x="361627" y="312160"/>
                              </a:cubicBezTo>
                              <a:cubicBezTo>
                                <a:pt x="370287" y="307831"/>
                                <a:pt x="385007" y="302635"/>
                                <a:pt x="401459" y="299172"/>
                              </a:cubicBezTo>
                              <a:cubicBezTo>
                                <a:pt x="400593" y="300038"/>
                                <a:pt x="399727" y="301770"/>
                                <a:pt x="397995" y="303501"/>
                              </a:cubicBezTo>
                              <a:cubicBezTo>
                                <a:pt x="396264" y="305233"/>
                                <a:pt x="394532" y="306965"/>
                                <a:pt x="391934" y="308697"/>
                              </a:cubicBezTo>
                              <a:cubicBezTo>
                                <a:pt x="386739" y="313026"/>
                                <a:pt x="378946" y="317356"/>
                                <a:pt x="368555" y="322551"/>
                              </a:cubicBezTo>
                              <a:cubicBezTo>
                                <a:pt x="390202" y="323417"/>
                                <a:pt x="401459" y="319088"/>
                                <a:pt x="413582" y="313026"/>
                              </a:cubicBezTo>
                              <a:cubicBezTo>
                                <a:pt x="419643" y="310429"/>
                                <a:pt x="425705" y="306965"/>
                                <a:pt x="433498" y="303501"/>
                              </a:cubicBezTo>
                              <a:cubicBezTo>
                                <a:pt x="441291" y="300038"/>
                                <a:pt x="449950" y="297440"/>
                                <a:pt x="460341" y="295708"/>
                              </a:cubicBezTo>
                              <a:cubicBezTo>
                                <a:pt x="434364" y="306965"/>
                                <a:pt x="444754" y="305233"/>
                                <a:pt x="464671" y="300903"/>
                              </a:cubicBezTo>
                              <a:cubicBezTo>
                                <a:pt x="484586" y="295708"/>
                                <a:pt x="514893" y="287049"/>
                                <a:pt x="529614" y="284451"/>
                              </a:cubicBezTo>
                              <a:lnTo>
                                <a:pt x="480257" y="302635"/>
                              </a:lnTo>
                              <a:cubicBezTo>
                                <a:pt x="481123" y="306965"/>
                                <a:pt x="488050" y="306965"/>
                                <a:pt x="498441" y="304367"/>
                              </a:cubicBezTo>
                              <a:cubicBezTo>
                                <a:pt x="508832" y="301770"/>
                                <a:pt x="521821" y="297440"/>
                                <a:pt x="533943" y="293111"/>
                              </a:cubicBezTo>
                              <a:cubicBezTo>
                                <a:pt x="546932" y="288781"/>
                                <a:pt x="559055" y="284451"/>
                                <a:pt x="567714" y="281853"/>
                              </a:cubicBezTo>
                              <a:cubicBezTo>
                                <a:pt x="576373" y="279256"/>
                                <a:pt x="580702" y="280122"/>
                                <a:pt x="578970" y="284451"/>
                              </a:cubicBezTo>
                              <a:cubicBezTo>
                                <a:pt x="578970" y="284451"/>
                                <a:pt x="560787" y="290512"/>
                                <a:pt x="541736" y="296574"/>
                              </a:cubicBezTo>
                              <a:cubicBezTo>
                                <a:pt x="522686" y="302635"/>
                                <a:pt x="503636" y="308697"/>
                                <a:pt x="503636" y="308697"/>
                              </a:cubicBezTo>
                              <a:cubicBezTo>
                                <a:pt x="503636" y="308697"/>
                                <a:pt x="511430" y="307831"/>
                                <a:pt x="520089" y="306965"/>
                              </a:cubicBezTo>
                              <a:cubicBezTo>
                                <a:pt x="527882" y="306099"/>
                                <a:pt x="536541" y="304367"/>
                                <a:pt x="536541" y="304367"/>
                              </a:cubicBezTo>
                              <a:cubicBezTo>
                                <a:pt x="536541" y="304367"/>
                                <a:pt x="522686" y="309563"/>
                                <a:pt x="509698" y="314758"/>
                              </a:cubicBezTo>
                              <a:cubicBezTo>
                                <a:pt x="495843" y="319954"/>
                                <a:pt x="481989" y="325149"/>
                                <a:pt x="481989" y="325149"/>
                              </a:cubicBezTo>
                              <a:cubicBezTo>
                                <a:pt x="510564" y="318222"/>
                                <a:pt x="522686" y="316490"/>
                                <a:pt x="529614" y="317356"/>
                              </a:cubicBezTo>
                              <a:cubicBezTo>
                                <a:pt x="535675" y="318222"/>
                                <a:pt x="536541" y="321685"/>
                                <a:pt x="539139" y="325149"/>
                              </a:cubicBezTo>
                              <a:cubicBezTo>
                                <a:pt x="551261" y="318222"/>
                                <a:pt x="571177" y="309563"/>
                                <a:pt x="588495" y="302635"/>
                              </a:cubicBezTo>
                              <a:cubicBezTo>
                                <a:pt x="606680" y="295708"/>
                                <a:pt x="623132" y="291379"/>
                                <a:pt x="630059" y="291379"/>
                              </a:cubicBezTo>
                              <a:cubicBezTo>
                                <a:pt x="623132" y="297440"/>
                                <a:pt x="612741" y="302635"/>
                                <a:pt x="606680" y="305233"/>
                              </a:cubicBezTo>
                              <a:cubicBezTo>
                                <a:pt x="604082" y="306965"/>
                                <a:pt x="602350" y="307831"/>
                                <a:pt x="603216" y="308697"/>
                              </a:cubicBezTo>
                              <a:cubicBezTo>
                                <a:pt x="603216" y="308697"/>
                                <a:pt x="604948" y="309563"/>
                                <a:pt x="606680" y="309563"/>
                              </a:cubicBezTo>
                              <a:cubicBezTo>
                                <a:pt x="608412" y="309563"/>
                                <a:pt x="611009" y="309563"/>
                                <a:pt x="614473" y="309563"/>
                              </a:cubicBezTo>
                              <a:cubicBezTo>
                                <a:pt x="600618" y="315624"/>
                                <a:pt x="584166" y="321685"/>
                                <a:pt x="574641" y="325149"/>
                              </a:cubicBezTo>
                              <a:cubicBezTo>
                                <a:pt x="565116" y="327747"/>
                                <a:pt x="562518" y="326881"/>
                                <a:pt x="575507" y="317356"/>
                              </a:cubicBezTo>
                              <a:cubicBezTo>
                                <a:pt x="561652" y="323417"/>
                                <a:pt x="545200" y="328613"/>
                                <a:pt x="531345" y="334674"/>
                              </a:cubicBezTo>
                              <a:cubicBezTo>
                                <a:pt x="524418" y="342467"/>
                                <a:pt x="531345" y="344199"/>
                                <a:pt x="540870" y="344199"/>
                              </a:cubicBezTo>
                              <a:cubicBezTo>
                                <a:pt x="550396" y="344199"/>
                                <a:pt x="563384" y="342467"/>
                                <a:pt x="567714" y="342467"/>
                              </a:cubicBezTo>
                              <a:cubicBezTo>
                                <a:pt x="565116" y="341601"/>
                                <a:pt x="563384" y="339869"/>
                                <a:pt x="565982" y="336406"/>
                              </a:cubicBezTo>
                              <a:cubicBezTo>
                                <a:pt x="565982" y="336406"/>
                                <a:pt x="587630" y="330345"/>
                                <a:pt x="609277" y="324283"/>
                              </a:cubicBezTo>
                              <a:cubicBezTo>
                                <a:pt x="630059" y="318222"/>
                                <a:pt x="649975" y="312160"/>
                                <a:pt x="649975" y="312160"/>
                              </a:cubicBezTo>
                              <a:cubicBezTo>
                                <a:pt x="646512" y="316490"/>
                                <a:pt x="641316" y="319954"/>
                                <a:pt x="634389" y="322551"/>
                              </a:cubicBezTo>
                              <a:cubicBezTo>
                                <a:pt x="628327" y="326015"/>
                                <a:pt x="620534" y="328613"/>
                                <a:pt x="613607" y="331210"/>
                              </a:cubicBezTo>
                              <a:cubicBezTo>
                                <a:pt x="618802" y="330345"/>
                                <a:pt x="626595" y="327747"/>
                                <a:pt x="635255" y="325149"/>
                              </a:cubicBezTo>
                              <a:cubicBezTo>
                                <a:pt x="643048" y="322551"/>
                                <a:pt x="651707" y="319954"/>
                                <a:pt x="657768" y="319954"/>
                              </a:cubicBezTo>
                              <a:cubicBezTo>
                                <a:pt x="643914" y="327747"/>
                                <a:pt x="630059" y="336406"/>
                                <a:pt x="616205" y="343333"/>
                              </a:cubicBezTo>
                              <a:cubicBezTo>
                                <a:pt x="602350" y="350260"/>
                                <a:pt x="588495" y="356322"/>
                                <a:pt x="573775" y="358919"/>
                              </a:cubicBezTo>
                              <a:cubicBezTo>
                                <a:pt x="573775" y="358919"/>
                                <a:pt x="591093" y="355456"/>
                                <a:pt x="607546" y="351992"/>
                              </a:cubicBezTo>
                              <a:cubicBezTo>
                                <a:pt x="623998" y="348528"/>
                                <a:pt x="639584" y="344199"/>
                                <a:pt x="639584" y="344199"/>
                              </a:cubicBezTo>
                              <a:cubicBezTo>
                                <a:pt x="635255" y="347663"/>
                                <a:pt x="632657" y="352858"/>
                                <a:pt x="630059" y="358054"/>
                              </a:cubicBezTo>
                              <a:cubicBezTo>
                                <a:pt x="627461" y="363249"/>
                                <a:pt x="623998" y="368444"/>
                                <a:pt x="617071" y="371042"/>
                              </a:cubicBezTo>
                              <a:cubicBezTo>
                                <a:pt x="619668" y="373640"/>
                                <a:pt x="627461" y="373640"/>
                                <a:pt x="636986" y="371908"/>
                              </a:cubicBezTo>
                              <a:cubicBezTo>
                                <a:pt x="647377" y="370176"/>
                                <a:pt x="659500" y="366713"/>
                                <a:pt x="671623" y="363249"/>
                              </a:cubicBezTo>
                              <a:cubicBezTo>
                                <a:pt x="677684" y="361517"/>
                                <a:pt x="683745" y="359785"/>
                                <a:pt x="688941" y="358919"/>
                              </a:cubicBezTo>
                              <a:lnTo>
                                <a:pt x="689807" y="358919"/>
                              </a:lnTo>
                              <a:lnTo>
                                <a:pt x="689807" y="358919"/>
                              </a:lnTo>
                              <a:lnTo>
                                <a:pt x="689807" y="358919"/>
                              </a:lnTo>
                              <a:cubicBezTo>
                                <a:pt x="707991" y="359785"/>
                                <a:pt x="695002" y="358919"/>
                                <a:pt x="699332" y="359785"/>
                              </a:cubicBezTo>
                              <a:lnTo>
                                <a:pt x="699332" y="359785"/>
                              </a:lnTo>
                              <a:lnTo>
                                <a:pt x="699332" y="359785"/>
                              </a:lnTo>
                              <a:lnTo>
                                <a:pt x="699332" y="359785"/>
                              </a:lnTo>
                              <a:lnTo>
                                <a:pt x="700198" y="358919"/>
                              </a:lnTo>
                              <a:cubicBezTo>
                                <a:pt x="701064" y="358919"/>
                                <a:pt x="701930" y="358054"/>
                                <a:pt x="702796" y="358054"/>
                              </a:cubicBezTo>
                              <a:cubicBezTo>
                                <a:pt x="704527" y="357188"/>
                                <a:pt x="706259" y="357188"/>
                                <a:pt x="707125" y="356322"/>
                              </a:cubicBezTo>
                              <a:cubicBezTo>
                                <a:pt x="709723" y="355456"/>
                                <a:pt x="712321" y="354590"/>
                                <a:pt x="714052" y="355456"/>
                              </a:cubicBezTo>
                              <a:cubicBezTo>
                                <a:pt x="714918" y="355456"/>
                                <a:pt x="715784" y="355456"/>
                                <a:pt x="715784" y="356322"/>
                              </a:cubicBezTo>
                              <a:lnTo>
                                <a:pt x="715784" y="356322"/>
                              </a:lnTo>
                              <a:cubicBezTo>
                                <a:pt x="715784" y="356322"/>
                                <a:pt x="715784" y="356322"/>
                                <a:pt x="715784" y="356322"/>
                              </a:cubicBezTo>
                              <a:cubicBezTo>
                                <a:pt x="716650" y="356322"/>
                                <a:pt x="716650" y="356322"/>
                                <a:pt x="717516" y="357188"/>
                              </a:cubicBezTo>
                              <a:cubicBezTo>
                                <a:pt x="718382" y="357188"/>
                                <a:pt x="719248" y="358054"/>
                                <a:pt x="720114" y="358919"/>
                              </a:cubicBezTo>
                              <a:cubicBezTo>
                                <a:pt x="725309" y="355456"/>
                                <a:pt x="733102" y="352858"/>
                                <a:pt x="744359" y="351126"/>
                              </a:cubicBezTo>
                              <a:cubicBezTo>
                                <a:pt x="748689" y="351992"/>
                                <a:pt x="752152" y="352858"/>
                                <a:pt x="756482" y="353724"/>
                              </a:cubicBezTo>
                              <a:cubicBezTo>
                                <a:pt x="757348" y="353724"/>
                                <a:pt x="758214" y="354590"/>
                                <a:pt x="759080" y="354590"/>
                              </a:cubicBezTo>
                              <a:cubicBezTo>
                                <a:pt x="759080" y="354590"/>
                                <a:pt x="759946" y="354590"/>
                                <a:pt x="759946" y="354590"/>
                              </a:cubicBezTo>
                              <a:lnTo>
                                <a:pt x="760811" y="354590"/>
                              </a:lnTo>
                              <a:lnTo>
                                <a:pt x="761677" y="355456"/>
                              </a:lnTo>
                              <a:cubicBezTo>
                                <a:pt x="763409" y="356322"/>
                                <a:pt x="764275" y="356322"/>
                                <a:pt x="766007" y="357188"/>
                              </a:cubicBezTo>
                              <a:cubicBezTo>
                                <a:pt x="771202" y="359785"/>
                                <a:pt x="777264" y="362383"/>
                                <a:pt x="783325" y="364115"/>
                              </a:cubicBezTo>
                              <a:cubicBezTo>
                                <a:pt x="790252" y="365847"/>
                                <a:pt x="797180" y="366713"/>
                                <a:pt x="805839" y="365847"/>
                              </a:cubicBezTo>
                              <a:cubicBezTo>
                                <a:pt x="814498" y="364981"/>
                                <a:pt x="824889" y="362383"/>
                                <a:pt x="836146" y="356322"/>
                              </a:cubicBezTo>
                              <a:cubicBezTo>
                                <a:pt x="836146" y="356322"/>
                                <a:pt x="837012" y="364115"/>
                                <a:pt x="839609" y="371908"/>
                              </a:cubicBezTo>
                              <a:cubicBezTo>
                                <a:pt x="841341" y="379701"/>
                                <a:pt x="843939" y="387494"/>
                                <a:pt x="843939" y="387494"/>
                              </a:cubicBezTo>
                              <a:cubicBezTo>
                                <a:pt x="860391" y="384031"/>
                                <a:pt x="856061" y="374506"/>
                                <a:pt x="855196" y="363249"/>
                              </a:cubicBezTo>
                              <a:cubicBezTo>
                                <a:pt x="855196" y="358054"/>
                                <a:pt x="855196" y="352858"/>
                                <a:pt x="858659" y="347663"/>
                              </a:cubicBezTo>
                              <a:cubicBezTo>
                                <a:pt x="862123" y="342467"/>
                                <a:pt x="868184" y="339004"/>
                                <a:pt x="879441" y="335540"/>
                              </a:cubicBezTo>
                              <a:cubicBezTo>
                                <a:pt x="887234" y="332942"/>
                                <a:pt x="891564" y="333808"/>
                                <a:pt x="893296" y="335540"/>
                              </a:cubicBezTo>
                              <a:cubicBezTo>
                                <a:pt x="895027" y="338137"/>
                                <a:pt x="895027" y="341601"/>
                                <a:pt x="894162" y="345931"/>
                              </a:cubicBezTo>
                              <a:cubicBezTo>
                                <a:pt x="892430" y="354590"/>
                                <a:pt x="888100" y="366713"/>
                                <a:pt x="893296" y="371042"/>
                              </a:cubicBezTo>
                              <a:cubicBezTo>
                                <a:pt x="898491" y="366713"/>
                                <a:pt x="903686" y="362383"/>
                                <a:pt x="909748" y="357188"/>
                              </a:cubicBezTo>
                              <a:cubicBezTo>
                                <a:pt x="915809" y="351992"/>
                                <a:pt x="921871" y="347663"/>
                                <a:pt x="927932" y="344199"/>
                              </a:cubicBezTo>
                              <a:cubicBezTo>
                                <a:pt x="933993" y="340736"/>
                                <a:pt x="940055" y="339004"/>
                                <a:pt x="946116" y="339004"/>
                              </a:cubicBezTo>
                              <a:cubicBezTo>
                                <a:pt x="952177" y="339004"/>
                                <a:pt x="959105" y="342467"/>
                                <a:pt x="967764" y="348528"/>
                              </a:cubicBezTo>
                              <a:cubicBezTo>
                                <a:pt x="963434" y="351126"/>
                                <a:pt x="959105" y="351992"/>
                                <a:pt x="954775" y="351992"/>
                              </a:cubicBezTo>
                              <a:cubicBezTo>
                                <a:pt x="950446" y="351992"/>
                                <a:pt x="946116" y="351126"/>
                                <a:pt x="941787" y="352858"/>
                              </a:cubicBezTo>
                              <a:cubicBezTo>
                                <a:pt x="941787" y="352858"/>
                                <a:pt x="946982" y="357188"/>
                                <a:pt x="953909" y="361517"/>
                              </a:cubicBezTo>
                              <a:cubicBezTo>
                                <a:pt x="959970" y="365847"/>
                                <a:pt x="966898" y="370176"/>
                                <a:pt x="966898" y="370176"/>
                              </a:cubicBezTo>
                              <a:cubicBezTo>
                                <a:pt x="960836" y="377103"/>
                                <a:pt x="953909" y="382299"/>
                                <a:pt x="948714" y="385762"/>
                              </a:cubicBezTo>
                              <a:cubicBezTo>
                                <a:pt x="942652" y="389226"/>
                                <a:pt x="938323" y="391824"/>
                                <a:pt x="934859" y="393556"/>
                              </a:cubicBezTo>
                              <a:cubicBezTo>
                                <a:pt x="931396" y="395288"/>
                                <a:pt x="929664" y="397885"/>
                                <a:pt x="930530" y="400483"/>
                              </a:cubicBezTo>
                              <a:cubicBezTo>
                                <a:pt x="931396" y="403081"/>
                                <a:pt x="934859" y="407410"/>
                                <a:pt x="940921" y="413472"/>
                              </a:cubicBezTo>
                              <a:cubicBezTo>
                                <a:pt x="941787" y="397885"/>
                                <a:pt x="948714" y="390092"/>
                                <a:pt x="957373" y="385762"/>
                              </a:cubicBezTo>
                              <a:cubicBezTo>
                                <a:pt x="966032" y="381433"/>
                                <a:pt x="978155" y="380567"/>
                                <a:pt x="990277" y="379701"/>
                              </a:cubicBezTo>
                              <a:cubicBezTo>
                                <a:pt x="996339" y="378835"/>
                                <a:pt x="1002400" y="378835"/>
                                <a:pt x="1007595" y="377970"/>
                              </a:cubicBezTo>
                              <a:cubicBezTo>
                                <a:pt x="1012791" y="377103"/>
                                <a:pt x="1017986" y="375372"/>
                                <a:pt x="1021450" y="373640"/>
                              </a:cubicBezTo>
                              <a:cubicBezTo>
                                <a:pt x="1029243" y="369310"/>
                                <a:pt x="1031841" y="360651"/>
                                <a:pt x="1025780" y="345931"/>
                              </a:cubicBezTo>
                              <a:cubicBezTo>
                                <a:pt x="1025780" y="345931"/>
                                <a:pt x="1030975" y="349395"/>
                                <a:pt x="1036171" y="351992"/>
                              </a:cubicBezTo>
                              <a:cubicBezTo>
                                <a:pt x="1041366" y="355456"/>
                                <a:pt x="1046561" y="358054"/>
                                <a:pt x="1046561" y="358054"/>
                              </a:cubicBezTo>
                              <a:cubicBezTo>
                                <a:pt x="1042232" y="357188"/>
                                <a:pt x="1043098" y="361517"/>
                                <a:pt x="1038768" y="360651"/>
                              </a:cubicBezTo>
                              <a:cubicBezTo>
                                <a:pt x="1050025" y="367579"/>
                                <a:pt x="1056086" y="368444"/>
                                <a:pt x="1058684" y="365847"/>
                              </a:cubicBezTo>
                              <a:cubicBezTo>
                                <a:pt x="1061282" y="363249"/>
                                <a:pt x="1061282" y="357188"/>
                                <a:pt x="1059550" y="350260"/>
                              </a:cubicBezTo>
                              <a:cubicBezTo>
                                <a:pt x="1058684" y="343333"/>
                                <a:pt x="1056952" y="335540"/>
                                <a:pt x="1058684" y="330345"/>
                              </a:cubicBezTo>
                              <a:cubicBezTo>
                                <a:pt x="1059550" y="325149"/>
                                <a:pt x="1063014" y="321685"/>
                                <a:pt x="1072539" y="323417"/>
                              </a:cubicBezTo>
                              <a:cubicBezTo>
                                <a:pt x="1079466" y="325149"/>
                                <a:pt x="1087259" y="328613"/>
                                <a:pt x="1093321" y="332076"/>
                              </a:cubicBezTo>
                              <a:cubicBezTo>
                                <a:pt x="1098516" y="335540"/>
                                <a:pt x="1102845" y="339869"/>
                                <a:pt x="1101114" y="343333"/>
                              </a:cubicBezTo>
                              <a:cubicBezTo>
                                <a:pt x="1101114" y="343333"/>
                                <a:pt x="1105443" y="339004"/>
                                <a:pt x="1108041" y="335540"/>
                              </a:cubicBezTo>
                              <a:cubicBezTo>
                                <a:pt x="1109773" y="333808"/>
                                <a:pt x="1111505" y="331210"/>
                                <a:pt x="1112371" y="330345"/>
                              </a:cubicBezTo>
                              <a:cubicBezTo>
                                <a:pt x="1113237" y="328613"/>
                                <a:pt x="1114102" y="327747"/>
                                <a:pt x="1114102" y="327747"/>
                              </a:cubicBezTo>
                              <a:cubicBezTo>
                                <a:pt x="1121030" y="328613"/>
                                <a:pt x="1127957" y="335540"/>
                                <a:pt x="1125359" y="337272"/>
                              </a:cubicBezTo>
                              <a:cubicBezTo>
                                <a:pt x="1128823" y="336406"/>
                                <a:pt x="1134884" y="335540"/>
                                <a:pt x="1140080" y="334674"/>
                              </a:cubicBezTo>
                              <a:cubicBezTo>
                                <a:pt x="1149605" y="332942"/>
                                <a:pt x="1158264" y="331210"/>
                                <a:pt x="1158264" y="331210"/>
                              </a:cubicBezTo>
                              <a:lnTo>
                                <a:pt x="1159996" y="332942"/>
                              </a:lnTo>
                              <a:cubicBezTo>
                                <a:pt x="1157398" y="327747"/>
                                <a:pt x="1154800" y="321685"/>
                                <a:pt x="1152202" y="316490"/>
                              </a:cubicBezTo>
                              <a:cubicBezTo>
                                <a:pt x="1149605" y="311294"/>
                                <a:pt x="1147007" y="306099"/>
                                <a:pt x="1145275" y="301770"/>
                              </a:cubicBezTo>
                              <a:cubicBezTo>
                                <a:pt x="1155666" y="305233"/>
                                <a:pt x="1156532" y="306965"/>
                                <a:pt x="1156532" y="308697"/>
                              </a:cubicBezTo>
                              <a:cubicBezTo>
                                <a:pt x="1156532" y="310429"/>
                                <a:pt x="1155666" y="312160"/>
                                <a:pt x="1161727" y="315624"/>
                              </a:cubicBezTo>
                              <a:cubicBezTo>
                                <a:pt x="1161727" y="315624"/>
                                <a:pt x="1161727" y="311294"/>
                                <a:pt x="1161727" y="307831"/>
                              </a:cubicBezTo>
                              <a:cubicBezTo>
                                <a:pt x="1161727" y="303501"/>
                                <a:pt x="1160862" y="300038"/>
                                <a:pt x="1160862" y="300038"/>
                              </a:cubicBezTo>
                              <a:cubicBezTo>
                                <a:pt x="1176448" y="306965"/>
                                <a:pt x="1185973" y="314758"/>
                                <a:pt x="1187705" y="319954"/>
                              </a:cubicBezTo>
                              <a:cubicBezTo>
                                <a:pt x="1190302" y="326015"/>
                                <a:pt x="1185973" y="329478"/>
                                <a:pt x="1176448" y="328613"/>
                              </a:cubicBezTo>
                              <a:cubicBezTo>
                                <a:pt x="1201559" y="342467"/>
                                <a:pt x="1214548" y="348528"/>
                                <a:pt x="1221475" y="350260"/>
                              </a:cubicBezTo>
                              <a:cubicBezTo>
                                <a:pt x="1228402" y="351992"/>
                                <a:pt x="1228402" y="348528"/>
                                <a:pt x="1227537" y="345065"/>
                              </a:cubicBezTo>
                              <a:cubicBezTo>
                                <a:pt x="1226671" y="341601"/>
                                <a:pt x="1225805" y="337272"/>
                                <a:pt x="1231000" y="335540"/>
                              </a:cubicBezTo>
                              <a:cubicBezTo>
                                <a:pt x="1233598" y="334674"/>
                                <a:pt x="1237927" y="334674"/>
                                <a:pt x="1244855" y="335540"/>
                              </a:cubicBezTo>
                              <a:cubicBezTo>
                                <a:pt x="1251782" y="336406"/>
                                <a:pt x="1261307" y="338137"/>
                                <a:pt x="1275162" y="341601"/>
                              </a:cubicBezTo>
                              <a:cubicBezTo>
                                <a:pt x="1275162" y="341601"/>
                                <a:pt x="1272564" y="344199"/>
                                <a:pt x="1269100" y="346797"/>
                              </a:cubicBezTo>
                              <a:cubicBezTo>
                                <a:pt x="1265637" y="349395"/>
                                <a:pt x="1263039" y="351992"/>
                                <a:pt x="1263039" y="351992"/>
                              </a:cubicBezTo>
                              <a:cubicBezTo>
                                <a:pt x="1297675" y="367579"/>
                                <a:pt x="1316725" y="371042"/>
                                <a:pt x="1334909" y="373640"/>
                              </a:cubicBezTo>
                              <a:cubicBezTo>
                                <a:pt x="1343568" y="374506"/>
                                <a:pt x="1353093" y="375372"/>
                                <a:pt x="1364350" y="377103"/>
                              </a:cubicBezTo>
                              <a:cubicBezTo>
                                <a:pt x="1375607" y="378835"/>
                                <a:pt x="1389461" y="380567"/>
                                <a:pt x="1407646" y="384031"/>
                              </a:cubicBezTo>
                              <a:cubicBezTo>
                                <a:pt x="1400718" y="381433"/>
                                <a:pt x="1385998" y="377970"/>
                                <a:pt x="1369546" y="373640"/>
                              </a:cubicBezTo>
                              <a:cubicBezTo>
                                <a:pt x="1353093" y="369310"/>
                                <a:pt x="1334043" y="363249"/>
                                <a:pt x="1316725" y="358054"/>
                              </a:cubicBezTo>
                              <a:cubicBezTo>
                                <a:pt x="1299407" y="351992"/>
                                <a:pt x="1283821" y="345931"/>
                                <a:pt x="1272564" y="340736"/>
                              </a:cubicBezTo>
                              <a:cubicBezTo>
                                <a:pt x="1261307" y="334674"/>
                                <a:pt x="1254380" y="329478"/>
                                <a:pt x="1254380" y="325149"/>
                              </a:cubicBezTo>
                              <a:cubicBezTo>
                                <a:pt x="1262173" y="326881"/>
                                <a:pt x="1269100" y="327747"/>
                                <a:pt x="1273430" y="326881"/>
                              </a:cubicBezTo>
                              <a:cubicBezTo>
                                <a:pt x="1277759" y="326015"/>
                                <a:pt x="1278625" y="323417"/>
                                <a:pt x="1274296" y="316490"/>
                              </a:cubicBezTo>
                              <a:cubicBezTo>
                                <a:pt x="1295077" y="326015"/>
                                <a:pt x="1306334" y="329478"/>
                                <a:pt x="1314128" y="329478"/>
                              </a:cubicBezTo>
                              <a:cubicBezTo>
                                <a:pt x="1321921" y="329478"/>
                                <a:pt x="1327116" y="327747"/>
                                <a:pt x="1334043" y="325149"/>
                              </a:cubicBezTo>
                              <a:lnTo>
                                <a:pt x="1392059" y="350260"/>
                              </a:lnTo>
                              <a:cubicBezTo>
                                <a:pt x="1394657" y="345065"/>
                                <a:pt x="1386864" y="339869"/>
                                <a:pt x="1377339" y="333808"/>
                              </a:cubicBezTo>
                              <a:cubicBezTo>
                                <a:pt x="1372143" y="331210"/>
                                <a:pt x="1366948" y="327747"/>
                                <a:pt x="1360887" y="325149"/>
                              </a:cubicBezTo>
                              <a:cubicBezTo>
                                <a:pt x="1355691" y="321685"/>
                                <a:pt x="1349630" y="319088"/>
                                <a:pt x="1345300" y="315624"/>
                              </a:cubicBezTo>
                              <a:cubicBezTo>
                                <a:pt x="1358289" y="315624"/>
                                <a:pt x="1379071" y="319088"/>
                                <a:pt x="1402450" y="325149"/>
                              </a:cubicBezTo>
                              <a:cubicBezTo>
                                <a:pt x="1425830" y="331210"/>
                                <a:pt x="1453539" y="339004"/>
                                <a:pt x="1478650" y="345931"/>
                              </a:cubicBezTo>
                              <a:cubicBezTo>
                                <a:pt x="1491639" y="345065"/>
                                <a:pt x="1490773" y="343333"/>
                                <a:pt x="1482980" y="340736"/>
                              </a:cubicBezTo>
                              <a:cubicBezTo>
                                <a:pt x="1475186" y="338137"/>
                                <a:pt x="1460466" y="334674"/>
                                <a:pt x="1444880" y="331210"/>
                              </a:cubicBezTo>
                              <a:cubicBezTo>
                                <a:pt x="1414573" y="324283"/>
                                <a:pt x="1384266" y="315624"/>
                                <a:pt x="1396389" y="309563"/>
                              </a:cubicBezTo>
                              <a:cubicBezTo>
                                <a:pt x="1409378" y="310429"/>
                                <a:pt x="1419768" y="310429"/>
                                <a:pt x="1425830" y="309563"/>
                              </a:cubicBezTo>
                              <a:cubicBezTo>
                                <a:pt x="1429293" y="308697"/>
                                <a:pt x="1431891" y="308697"/>
                                <a:pt x="1433623" y="306965"/>
                              </a:cubicBezTo>
                              <a:cubicBezTo>
                                <a:pt x="1435355" y="306099"/>
                                <a:pt x="1436221" y="305233"/>
                                <a:pt x="1437086" y="303501"/>
                              </a:cubicBezTo>
                              <a:cubicBezTo>
                                <a:pt x="1437952" y="300903"/>
                                <a:pt x="1436221" y="297440"/>
                                <a:pt x="1432757" y="293976"/>
                              </a:cubicBezTo>
                              <a:cubicBezTo>
                                <a:pt x="1431891" y="293111"/>
                                <a:pt x="1431025" y="292244"/>
                                <a:pt x="1430159" y="291379"/>
                              </a:cubicBezTo>
                              <a:cubicBezTo>
                                <a:pt x="1429293" y="290512"/>
                                <a:pt x="1427561" y="289647"/>
                                <a:pt x="1426696" y="287915"/>
                              </a:cubicBezTo>
                              <a:cubicBezTo>
                                <a:pt x="1424098" y="286183"/>
                                <a:pt x="1421500" y="283585"/>
                                <a:pt x="1418037" y="280988"/>
                              </a:cubicBezTo>
                              <a:cubicBezTo>
                                <a:pt x="1440550" y="282720"/>
                                <a:pt x="1452673" y="285317"/>
                                <a:pt x="1463064" y="288781"/>
                              </a:cubicBezTo>
                              <a:cubicBezTo>
                                <a:pt x="1473455" y="292244"/>
                                <a:pt x="1481248" y="295708"/>
                                <a:pt x="1496834" y="298306"/>
                              </a:cubicBezTo>
                              <a:cubicBezTo>
                                <a:pt x="1496834" y="298306"/>
                                <a:pt x="1483846" y="293111"/>
                                <a:pt x="1469991" y="288781"/>
                              </a:cubicBezTo>
                              <a:cubicBezTo>
                                <a:pt x="1456137" y="283585"/>
                                <a:pt x="1442282" y="279256"/>
                                <a:pt x="1442282" y="279256"/>
                              </a:cubicBezTo>
                              <a:cubicBezTo>
                                <a:pt x="1447477" y="278390"/>
                                <a:pt x="1467393" y="283585"/>
                                <a:pt x="1477784" y="286183"/>
                              </a:cubicBezTo>
                              <a:cubicBezTo>
                                <a:pt x="1469991" y="281853"/>
                                <a:pt x="1448343" y="276658"/>
                                <a:pt x="1427561" y="272329"/>
                              </a:cubicBezTo>
                              <a:cubicBezTo>
                                <a:pt x="1417171" y="269731"/>
                                <a:pt x="1406780" y="267133"/>
                                <a:pt x="1398987" y="265401"/>
                              </a:cubicBezTo>
                              <a:cubicBezTo>
                                <a:pt x="1391193" y="262804"/>
                                <a:pt x="1384266" y="260206"/>
                                <a:pt x="1381668" y="258474"/>
                              </a:cubicBezTo>
                              <a:cubicBezTo>
                                <a:pt x="1357423" y="253278"/>
                                <a:pt x="1355691" y="251546"/>
                                <a:pt x="1366082" y="252413"/>
                              </a:cubicBezTo>
                              <a:cubicBezTo>
                                <a:pt x="1376473" y="253278"/>
                                <a:pt x="1398121" y="255010"/>
                                <a:pt x="1421500" y="256742"/>
                              </a:cubicBezTo>
                              <a:cubicBezTo>
                                <a:pt x="1444014" y="258474"/>
                                <a:pt x="1467393" y="260206"/>
                                <a:pt x="1478650" y="259340"/>
                              </a:cubicBezTo>
                              <a:cubicBezTo>
                                <a:pt x="1489041" y="258474"/>
                                <a:pt x="1488175" y="255876"/>
                                <a:pt x="1460466" y="248949"/>
                              </a:cubicBezTo>
                              <a:cubicBezTo>
                                <a:pt x="1476918" y="250681"/>
                                <a:pt x="1491639" y="252413"/>
                                <a:pt x="1508091" y="255010"/>
                              </a:cubicBezTo>
                              <a:cubicBezTo>
                                <a:pt x="1523677" y="257608"/>
                                <a:pt x="1540996" y="261072"/>
                                <a:pt x="1560912" y="263669"/>
                              </a:cubicBezTo>
                              <a:cubicBezTo>
                                <a:pt x="1557448" y="261938"/>
                                <a:pt x="1553984" y="261072"/>
                                <a:pt x="1550521" y="260206"/>
                              </a:cubicBezTo>
                              <a:cubicBezTo>
                                <a:pt x="1547057" y="259340"/>
                                <a:pt x="1544459" y="257608"/>
                                <a:pt x="1541862" y="256742"/>
                              </a:cubicBezTo>
                              <a:cubicBezTo>
                                <a:pt x="1536666" y="255010"/>
                                <a:pt x="1531471" y="253278"/>
                                <a:pt x="1527141" y="251546"/>
                              </a:cubicBezTo>
                              <a:cubicBezTo>
                                <a:pt x="1518482" y="248949"/>
                                <a:pt x="1511555" y="246351"/>
                                <a:pt x="1503762" y="244619"/>
                              </a:cubicBezTo>
                              <a:cubicBezTo>
                                <a:pt x="1502896" y="244619"/>
                                <a:pt x="1502030" y="243754"/>
                                <a:pt x="1501164" y="243754"/>
                              </a:cubicBezTo>
                              <a:lnTo>
                                <a:pt x="1500298" y="243754"/>
                              </a:lnTo>
                              <a:lnTo>
                                <a:pt x="1500298" y="243754"/>
                              </a:lnTo>
                              <a:cubicBezTo>
                                <a:pt x="1508957" y="239424"/>
                                <a:pt x="1502896" y="242887"/>
                                <a:pt x="1504628" y="241156"/>
                              </a:cubicBezTo>
                              <a:lnTo>
                                <a:pt x="1504628" y="241156"/>
                              </a:lnTo>
                              <a:lnTo>
                                <a:pt x="1504628" y="241156"/>
                              </a:lnTo>
                              <a:lnTo>
                                <a:pt x="1504628" y="241156"/>
                              </a:lnTo>
                              <a:lnTo>
                                <a:pt x="1503762" y="241156"/>
                              </a:lnTo>
                              <a:lnTo>
                                <a:pt x="1502030" y="241156"/>
                              </a:lnTo>
                              <a:cubicBezTo>
                                <a:pt x="1499432" y="241156"/>
                                <a:pt x="1496834" y="240290"/>
                                <a:pt x="1494237" y="240290"/>
                              </a:cubicBezTo>
                              <a:cubicBezTo>
                                <a:pt x="1489041" y="239424"/>
                                <a:pt x="1482114" y="238558"/>
                                <a:pt x="1475186" y="237692"/>
                              </a:cubicBezTo>
                              <a:cubicBezTo>
                                <a:pt x="1460466" y="235095"/>
                                <a:pt x="1440550" y="232497"/>
                                <a:pt x="1412841" y="228167"/>
                              </a:cubicBezTo>
                              <a:cubicBezTo>
                                <a:pt x="1412841" y="228167"/>
                                <a:pt x="1412841" y="228167"/>
                                <a:pt x="1413707" y="228167"/>
                              </a:cubicBezTo>
                              <a:cubicBezTo>
                                <a:pt x="1413707" y="228167"/>
                                <a:pt x="1414573" y="228167"/>
                                <a:pt x="1414573" y="228167"/>
                              </a:cubicBezTo>
                              <a:cubicBezTo>
                                <a:pt x="1414573" y="228167"/>
                                <a:pt x="1415439" y="228167"/>
                                <a:pt x="1416305" y="228167"/>
                              </a:cubicBezTo>
                              <a:cubicBezTo>
                                <a:pt x="1418902" y="228167"/>
                                <a:pt x="1421500" y="228167"/>
                                <a:pt x="1425830" y="228167"/>
                              </a:cubicBezTo>
                              <a:cubicBezTo>
                                <a:pt x="1433623" y="228167"/>
                                <a:pt x="1444014" y="228167"/>
                                <a:pt x="1454405" y="228167"/>
                              </a:cubicBezTo>
                              <a:cubicBezTo>
                                <a:pt x="1464796" y="228167"/>
                                <a:pt x="1475186" y="228167"/>
                                <a:pt x="1483846" y="228167"/>
                              </a:cubicBezTo>
                              <a:cubicBezTo>
                                <a:pt x="1491639" y="228167"/>
                                <a:pt x="1496834" y="228167"/>
                                <a:pt x="1496834" y="228167"/>
                              </a:cubicBezTo>
                              <a:cubicBezTo>
                                <a:pt x="1473455" y="228167"/>
                                <a:pt x="1450941" y="226435"/>
                                <a:pt x="1429293" y="224704"/>
                              </a:cubicBezTo>
                              <a:cubicBezTo>
                                <a:pt x="1407646" y="222972"/>
                                <a:pt x="1385998" y="220374"/>
                                <a:pt x="1364350" y="216910"/>
                              </a:cubicBezTo>
                              <a:cubicBezTo>
                                <a:pt x="1359155" y="216044"/>
                                <a:pt x="1353959" y="215179"/>
                                <a:pt x="1348764" y="215179"/>
                              </a:cubicBezTo>
                              <a:cubicBezTo>
                                <a:pt x="1346166" y="215179"/>
                                <a:pt x="1343568" y="214313"/>
                                <a:pt x="1340971" y="214313"/>
                              </a:cubicBezTo>
                              <a:cubicBezTo>
                                <a:pt x="1338373" y="214313"/>
                                <a:pt x="1335775" y="213447"/>
                                <a:pt x="1333177" y="213447"/>
                              </a:cubicBezTo>
                              <a:cubicBezTo>
                                <a:pt x="1323652" y="212581"/>
                                <a:pt x="1312396" y="210849"/>
                                <a:pt x="1301139" y="209117"/>
                              </a:cubicBezTo>
                              <a:cubicBezTo>
                                <a:pt x="1280357" y="206520"/>
                                <a:pt x="1259575" y="203921"/>
                                <a:pt x="1239659" y="202190"/>
                              </a:cubicBezTo>
                              <a:cubicBezTo>
                                <a:pt x="1197230" y="200458"/>
                                <a:pt x="1161727" y="197861"/>
                                <a:pt x="1144409" y="196994"/>
                              </a:cubicBezTo>
                              <a:cubicBezTo>
                                <a:pt x="1144409" y="196994"/>
                                <a:pt x="1130555" y="195262"/>
                                <a:pt x="1115834" y="193531"/>
                              </a:cubicBezTo>
                              <a:cubicBezTo>
                                <a:pt x="1108907" y="192665"/>
                                <a:pt x="1101114" y="191799"/>
                                <a:pt x="1095918" y="191799"/>
                              </a:cubicBezTo>
                              <a:cubicBezTo>
                                <a:pt x="1090723" y="190933"/>
                                <a:pt x="1086393" y="190933"/>
                                <a:pt x="1086393" y="190933"/>
                              </a:cubicBezTo>
                              <a:cubicBezTo>
                                <a:pt x="1105443" y="191799"/>
                                <a:pt x="1144409" y="194397"/>
                                <a:pt x="1191168" y="197861"/>
                              </a:cubicBezTo>
                              <a:cubicBezTo>
                                <a:pt x="1181643" y="196994"/>
                                <a:pt x="1172984" y="196129"/>
                                <a:pt x="1164325" y="195262"/>
                              </a:cubicBezTo>
                              <a:cubicBezTo>
                                <a:pt x="1185973" y="196129"/>
                                <a:pt x="1213682" y="196994"/>
                                <a:pt x="1243123" y="199592"/>
                              </a:cubicBezTo>
                              <a:cubicBezTo>
                                <a:pt x="1272564" y="201324"/>
                                <a:pt x="1304602" y="203921"/>
                                <a:pt x="1335775" y="206520"/>
                              </a:cubicBezTo>
                              <a:cubicBezTo>
                                <a:pt x="1312396" y="205653"/>
                                <a:pt x="1288150" y="204788"/>
                                <a:pt x="1263905" y="203921"/>
                              </a:cubicBezTo>
                              <a:cubicBezTo>
                                <a:pt x="1297675" y="206520"/>
                                <a:pt x="1333177" y="209983"/>
                                <a:pt x="1367814" y="213447"/>
                              </a:cubicBezTo>
                              <a:cubicBezTo>
                                <a:pt x="1402450" y="216910"/>
                                <a:pt x="1437952" y="219508"/>
                                <a:pt x="1470857" y="222106"/>
                              </a:cubicBezTo>
                              <a:cubicBezTo>
                                <a:pt x="1458734" y="220374"/>
                                <a:pt x="1449209" y="218642"/>
                                <a:pt x="1444014" y="216910"/>
                              </a:cubicBezTo>
                              <a:cubicBezTo>
                                <a:pt x="1462198" y="218642"/>
                                <a:pt x="1477784" y="220374"/>
                                <a:pt x="1489907" y="221240"/>
                              </a:cubicBezTo>
                              <a:cubicBezTo>
                                <a:pt x="1502030" y="222106"/>
                                <a:pt x="1478650" y="218642"/>
                                <a:pt x="1450941" y="216044"/>
                              </a:cubicBezTo>
                              <a:cubicBezTo>
                                <a:pt x="1450941" y="216044"/>
                                <a:pt x="1482980" y="217776"/>
                                <a:pt x="1515018" y="219508"/>
                              </a:cubicBezTo>
                              <a:cubicBezTo>
                                <a:pt x="1547057" y="221240"/>
                                <a:pt x="1579961" y="222106"/>
                                <a:pt x="1579961" y="222106"/>
                              </a:cubicBezTo>
                              <a:cubicBezTo>
                                <a:pt x="1579961" y="222106"/>
                                <a:pt x="1567839" y="221240"/>
                                <a:pt x="1554850" y="220374"/>
                              </a:cubicBezTo>
                              <a:cubicBezTo>
                                <a:pt x="1542728" y="219508"/>
                                <a:pt x="1529739" y="218642"/>
                                <a:pt x="1529739" y="218642"/>
                              </a:cubicBezTo>
                              <a:cubicBezTo>
                                <a:pt x="1529739" y="218642"/>
                                <a:pt x="1535800" y="217776"/>
                                <a:pt x="1544459" y="217776"/>
                              </a:cubicBezTo>
                              <a:cubicBezTo>
                                <a:pt x="1553118" y="216910"/>
                                <a:pt x="1564375" y="216044"/>
                                <a:pt x="1575632" y="215179"/>
                              </a:cubicBezTo>
                              <a:cubicBezTo>
                                <a:pt x="1586889" y="214313"/>
                                <a:pt x="1598146" y="212581"/>
                                <a:pt x="1606805" y="211715"/>
                              </a:cubicBezTo>
                              <a:cubicBezTo>
                                <a:pt x="1611134" y="210849"/>
                                <a:pt x="1614598" y="210849"/>
                                <a:pt x="1617196" y="210849"/>
                              </a:cubicBezTo>
                              <a:cubicBezTo>
                                <a:pt x="1619793" y="210849"/>
                                <a:pt x="1620659" y="209983"/>
                                <a:pt x="1620659" y="209983"/>
                              </a:cubicBezTo>
                              <a:cubicBezTo>
                                <a:pt x="1589487" y="206520"/>
                                <a:pt x="1553984" y="203056"/>
                                <a:pt x="1517616" y="199592"/>
                              </a:cubicBezTo>
                              <a:cubicBezTo>
                                <a:pt x="1480382" y="196994"/>
                                <a:pt x="1442282" y="194397"/>
                                <a:pt x="1406780" y="191799"/>
                              </a:cubicBezTo>
                              <a:close/>
                              <a:moveTo>
                                <a:pt x="1226671" y="320819"/>
                              </a:moveTo>
                              <a:cubicBezTo>
                                <a:pt x="1231000" y="320819"/>
                                <a:pt x="1243123" y="325149"/>
                                <a:pt x="1254380" y="327747"/>
                              </a:cubicBezTo>
                              <a:cubicBezTo>
                                <a:pt x="1255246" y="330345"/>
                                <a:pt x="1258709" y="334674"/>
                                <a:pt x="1257843" y="337272"/>
                              </a:cubicBezTo>
                              <a:cubicBezTo>
                                <a:pt x="1256977" y="339869"/>
                                <a:pt x="1253514" y="340736"/>
                                <a:pt x="1240525" y="335540"/>
                              </a:cubicBezTo>
                              <a:cubicBezTo>
                                <a:pt x="1224073" y="323417"/>
                                <a:pt x="1221475" y="319954"/>
                                <a:pt x="1226671" y="320819"/>
                              </a:cubicBezTo>
                              <a:close/>
                              <a:moveTo>
                                <a:pt x="1052623" y="190067"/>
                              </a:moveTo>
                              <a:cubicBezTo>
                                <a:pt x="1041366" y="189201"/>
                                <a:pt x="1030109" y="188335"/>
                                <a:pt x="1018852" y="187470"/>
                              </a:cubicBezTo>
                              <a:cubicBezTo>
                                <a:pt x="1018852" y="187470"/>
                                <a:pt x="1017986" y="187470"/>
                                <a:pt x="1017986" y="188335"/>
                              </a:cubicBezTo>
                              <a:cubicBezTo>
                                <a:pt x="1038768" y="191799"/>
                                <a:pt x="1051757" y="194397"/>
                                <a:pt x="1057818" y="195262"/>
                              </a:cubicBezTo>
                              <a:cubicBezTo>
                                <a:pt x="1065612" y="196994"/>
                                <a:pt x="1065612" y="196994"/>
                                <a:pt x="1062148" y="196129"/>
                              </a:cubicBezTo>
                              <a:cubicBezTo>
                                <a:pt x="1058684" y="195262"/>
                                <a:pt x="1052623" y="194397"/>
                                <a:pt x="1047427" y="193531"/>
                              </a:cubicBezTo>
                              <a:cubicBezTo>
                                <a:pt x="1042232" y="192665"/>
                                <a:pt x="1039634" y="192665"/>
                                <a:pt x="1042232" y="192665"/>
                              </a:cubicBezTo>
                              <a:lnTo>
                                <a:pt x="1030975" y="190067"/>
                              </a:lnTo>
                              <a:cubicBezTo>
                                <a:pt x="1024914" y="189201"/>
                                <a:pt x="1020584" y="188335"/>
                                <a:pt x="1017121" y="187470"/>
                              </a:cubicBezTo>
                              <a:cubicBezTo>
                                <a:pt x="1017121" y="187470"/>
                                <a:pt x="1017121" y="187470"/>
                                <a:pt x="1017121" y="187470"/>
                              </a:cubicBezTo>
                              <a:cubicBezTo>
                                <a:pt x="1017121" y="187470"/>
                                <a:pt x="1017121" y="187470"/>
                                <a:pt x="1017121" y="187470"/>
                              </a:cubicBezTo>
                              <a:cubicBezTo>
                                <a:pt x="1017121" y="187470"/>
                                <a:pt x="1017121" y="187470"/>
                                <a:pt x="1017121" y="187470"/>
                              </a:cubicBezTo>
                              <a:lnTo>
                                <a:pt x="1017121" y="187470"/>
                              </a:lnTo>
                              <a:lnTo>
                                <a:pt x="1017121" y="187470"/>
                              </a:lnTo>
                              <a:lnTo>
                                <a:pt x="1017121" y="187470"/>
                              </a:lnTo>
                              <a:lnTo>
                                <a:pt x="1017121" y="187470"/>
                              </a:lnTo>
                              <a:cubicBezTo>
                                <a:pt x="1017986" y="187470"/>
                                <a:pt x="1016255" y="187470"/>
                                <a:pt x="1014523" y="186603"/>
                              </a:cubicBezTo>
                              <a:cubicBezTo>
                                <a:pt x="1014523" y="186603"/>
                                <a:pt x="1013657" y="186603"/>
                                <a:pt x="1013657" y="186603"/>
                              </a:cubicBezTo>
                              <a:cubicBezTo>
                                <a:pt x="1012791" y="186603"/>
                                <a:pt x="1011059" y="185738"/>
                                <a:pt x="1007595" y="184872"/>
                              </a:cubicBezTo>
                              <a:cubicBezTo>
                                <a:pt x="1007595" y="184872"/>
                                <a:pt x="1008461" y="184872"/>
                                <a:pt x="1008461" y="184872"/>
                              </a:cubicBezTo>
                              <a:cubicBezTo>
                                <a:pt x="1008461" y="184872"/>
                                <a:pt x="1009327" y="184872"/>
                                <a:pt x="1009327" y="184872"/>
                              </a:cubicBezTo>
                              <a:cubicBezTo>
                                <a:pt x="1010193" y="184872"/>
                                <a:pt x="1010193" y="184872"/>
                                <a:pt x="1011059" y="185738"/>
                              </a:cubicBezTo>
                              <a:cubicBezTo>
                                <a:pt x="1010193" y="185738"/>
                                <a:pt x="1009327" y="184872"/>
                                <a:pt x="1008461" y="184872"/>
                              </a:cubicBezTo>
                              <a:cubicBezTo>
                                <a:pt x="1008461" y="184872"/>
                                <a:pt x="1009327" y="184872"/>
                                <a:pt x="1009327" y="184872"/>
                              </a:cubicBezTo>
                              <a:cubicBezTo>
                                <a:pt x="1008461" y="184872"/>
                                <a:pt x="1007595" y="184872"/>
                                <a:pt x="1006730" y="184006"/>
                              </a:cubicBezTo>
                              <a:cubicBezTo>
                                <a:pt x="1005864" y="184006"/>
                                <a:pt x="1004998" y="183140"/>
                                <a:pt x="1004132" y="183140"/>
                              </a:cubicBezTo>
                              <a:lnTo>
                                <a:pt x="1004132" y="183140"/>
                              </a:lnTo>
                              <a:cubicBezTo>
                                <a:pt x="1004132" y="183140"/>
                                <a:pt x="1004132" y="183140"/>
                                <a:pt x="1004132" y="183140"/>
                              </a:cubicBezTo>
                              <a:lnTo>
                                <a:pt x="1004132" y="183140"/>
                              </a:lnTo>
                              <a:lnTo>
                                <a:pt x="1004132" y="183140"/>
                              </a:lnTo>
                              <a:cubicBezTo>
                                <a:pt x="1004132" y="183140"/>
                                <a:pt x="1004132" y="183140"/>
                                <a:pt x="1004132" y="183140"/>
                              </a:cubicBezTo>
                              <a:cubicBezTo>
                                <a:pt x="1004132" y="183140"/>
                                <a:pt x="1004132" y="183140"/>
                                <a:pt x="1004998" y="183140"/>
                              </a:cubicBezTo>
                              <a:lnTo>
                                <a:pt x="1004998" y="183140"/>
                              </a:lnTo>
                              <a:cubicBezTo>
                                <a:pt x="1007595" y="183140"/>
                                <a:pt x="1009327" y="184006"/>
                                <a:pt x="1011059" y="184006"/>
                              </a:cubicBezTo>
                              <a:lnTo>
                                <a:pt x="1011059" y="184006"/>
                              </a:lnTo>
                              <a:cubicBezTo>
                                <a:pt x="1011059" y="184006"/>
                                <a:pt x="1011059" y="184006"/>
                                <a:pt x="1011059" y="184006"/>
                              </a:cubicBezTo>
                              <a:cubicBezTo>
                                <a:pt x="1011059" y="184006"/>
                                <a:pt x="1011059" y="184006"/>
                                <a:pt x="1011059" y="184006"/>
                              </a:cubicBezTo>
                              <a:cubicBezTo>
                                <a:pt x="1011059" y="184006"/>
                                <a:pt x="1011059" y="184006"/>
                                <a:pt x="1010193" y="184006"/>
                              </a:cubicBezTo>
                              <a:lnTo>
                                <a:pt x="1010193" y="184006"/>
                              </a:lnTo>
                              <a:cubicBezTo>
                                <a:pt x="1010193" y="184006"/>
                                <a:pt x="1010193" y="184006"/>
                                <a:pt x="1010193" y="184006"/>
                              </a:cubicBezTo>
                              <a:cubicBezTo>
                                <a:pt x="1010193" y="184006"/>
                                <a:pt x="1011059" y="184006"/>
                                <a:pt x="1011059" y="184006"/>
                              </a:cubicBezTo>
                              <a:cubicBezTo>
                                <a:pt x="1011059" y="184006"/>
                                <a:pt x="1011059" y="184006"/>
                                <a:pt x="1011059" y="184006"/>
                              </a:cubicBezTo>
                              <a:cubicBezTo>
                                <a:pt x="1011925" y="184006"/>
                                <a:pt x="1011925" y="184006"/>
                                <a:pt x="1012791" y="184006"/>
                              </a:cubicBezTo>
                              <a:cubicBezTo>
                                <a:pt x="1012791" y="184006"/>
                                <a:pt x="1013657" y="184006"/>
                                <a:pt x="1013657" y="184006"/>
                              </a:cubicBezTo>
                              <a:cubicBezTo>
                                <a:pt x="1013657" y="184006"/>
                                <a:pt x="1014523" y="184006"/>
                                <a:pt x="1014523" y="184006"/>
                              </a:cubicBezTo>
                              <a:cubicBezTo>
                                <a:pt x="1014523" y="184006"/>
                                <a:pt x="1014523" y="184006"/>
                                <a:pt x="1013657" y="184006"/>
                              </a:cubicBezTo>
                              <a:cubicBezTo>
                                <a:pt x="1013657" y="184006"/>
                                <a:pt x="1013657" y="184006"/>
                                <a:pt x="1014523" y="184006"/>
                              </a:cubicBezTo>
                              <a:cubicBezTo>
                                <a:pt x="1014523" y="184006"/>
                                <a:pt x="1014523" y="184006"/>
                                <a:pt x="1014523" y="184006"/>
                              </a:cubicBezTo>
                              <a:cubicBezTo>
                                <a:pt x="1014523" y="184006"/>
                                <a:pt x="1015389" y="184006"/>
                                <a:pt x="1015389" y="184006"/>
                              </a:cubicBezTo>
                              <a:lnTo>
                                <a:pt x="1015389" y="184006"/>
                              </a:lnTo>
                              <a:cubicBezTo>
                                <a:pt x="1015389" y="184006"/>
                                <a:pt x="1015389" y="184006"/>
                                <a:pt x="1015389" y="184006"/>
                              </a:cubicBezTo>
                              <a:cubicBezTo>
                                <a:pt x="1015389" y="184006"/>
                                <a:pt x="1016255" y="184006"/>
                                <a:pt x="1016255" y="184006"/>
                              </a:cubicBezTo>
                              <a:cubicBezTo>
                                <a:pt x="1016255" y="184006"/>
                                <a:pt x="1016255" y="184006"/>
                                <a:pt x="1015389" y="184006"/>
                              </a:cubicBezTo>
                              <a:cubicBezTo>
                                <a:pt x="1016255" y="184006"/>
                                <a:pt x="1017986" y="183140"/>
                                <a:pt x="1018852" y="183140"/>
                              </a:cubicBezTo>
                              <a:lnTo>
                                <a:pt x="1018852" y="183140"/>
                              </a:lnTo>
                              <a:lnTo>
                                <a:pt x="1018852" y="183140"/>
                              </a:lnTo>
                              <a:lnTo>
                                <a:pt x="1018852" y="183140"/>
                              </a:lnTo>
                              <a:lnTo>
                                <a:pt x="1018852" y="183140"/>
                              </a:lnTo>
                              <a:lnTo>
                                <a:pt x="1018852" y="183140"/>
                              </a:lnTo>
                              <a:cubicBezTo>
                                <a:pt x="1018852" y="183140"/>
                                <a:pt x="1018852" y="183140"/>
                                <a:pt x="1017986" y="183140"/>
                              </a:cubicBezTo>
                              <a:cubicBezTo>
                                <a:pt x="1017986" y="183140"/>
                                <a:pt x="1017121" y="183140"/>
                                <a:pt x="1017121" y="184006"/>
                              </a:cubicBezTo>
                              <a:cubicBezTo>
                                <a:pt x="1017121" y="184006"/>
                                <a:pt x="1017121" y="184006"/>
                                <a:pt x="1016255" y="184006"/>
                              </a:cubicBezTo>
                              <a:cubicBezTo>
                                <a:pt x="1017121" y="184006"/>
                                <a:pt x="1017986" y="184006"/>
                                <a:pt x="1019718" y="184006"/>
                              </a:cubicBezTo>
                              <a:cubicBezTo>
                                <a:pt x="1030975" y="188335"/>
                                <a:pt x="1041366" y="189201"/>
                                <a:pt x="1052623" y="190067"/>
                              </a:cubicBezTo>
                              <a:close/>
                              <a:moveTo>
                                <a:pt x="949580" y="190933"/>
                              </a:moveTo>
                              <a:cubicBezTo>
                                <a:pt x="949580" y="190933"/>
                                <a:pt x="948714" y="190933"/>
                                <a:pt x="948714" y="190067"/>
                              </a:cubicBezTo>
                              <a:cubicBezTo>
                                <a:pt x="948714" y="190067"/>
                                <a:pt x="949580" y="190067"/>
                                <a:pt x="949580" y="190933"/>
                              </a:cubicBezTo>
                              <a:close/>
                              <a:moveTo>
                                <a:pt x="922736" y="182274"/>
                              </a:move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lnTo>
                                <a:pt x="922736" y="182274"/>
                              </a:ln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lose/>
                              <a:moveTo>
                                <a:pt x="716650" y="170151"/>
                              </a:moveTo>
                              <a:cubicBezTo>
                                <a:pt x="733968" y="166688"/>
                                <a:pt x="747823" y="164090"/>
                                <a:pt x="759080" y="162358"/>
                              </a:cubicBezTo>
                              <a:cubicBezTo>
                                <a:pt x="759946" y="162358"/>
                                <a:pt x="759946" y="162358"/>
                                <a:pt x="760811" y="162358"/>
                              </a:cubicBezTo>
                              <a:cubicBezTo>
                                <a:pt x="750421" y="164090"/>
                                <a:pt x="736566" y="166688"/>
                                <a:pt x="716650" y="170151"/>
                              </a:cubicBezTo>
                              <a:close/>
                              <a:moveTo>
                                <a:pt x="999802" y="182274"/>
                              </a:moveTo>
                              <a:cubicBezTo>
                                <a:pt x="997205" y="182274"/>
                                <a:pt x="995473" y="183140"/>
                                <a:pt x="992875" y="183140"/>
                              </a:cubicBezTo>
                              <a:cubicBezTo>
                                <a:pt x="992009" y="183140"/>
                                <a:pt x="992009" y="183140"/>
                                <a:pt x="991143" y="183140"/>
                              </a:cubicBezTo>
                              <a:cubicBezTo>
                                <a:pt x="994607" y="183140"/>
                                <a:pt x="998936" y="182274"/>
                                <a:pt x="1002400" y="182274"/>
                              </a:cubicBezTo>
                              <a:cubicBezTo>
                                <a:pt x="1017986" y="179676"/>
                                <a:pt x="1026646" y="179676"/>
                                <a:pt x="999802" y="182274"/>
                              </a:cubicBezTo>
                              <a:close/>
                              <a:moveTo>
                                <a:pt x="1003266" y="185738"/>
                              </a:moveTo>
                              <a:cubicBezTo>
                                <a:pt x="1004132" y="185738"/>
                                <a:pt x="1004132" y="185738"/>
                                <a:pt x="1003266" y="185738"/>
                              </a:cubicBezTo>
                              <a:lnTo>
                                <a:pt x="1003266" y="185738"/>
                              </a:lnTo>
                              <a:cubicBezTo>
                                <a:pt x="1004132" y="185738"/>
                                <a:pt x="1004132" y="185738"/>
                                <a:pt x="1003266" y="185738"/>
                              </a:cubicBezTo>
                              <a:close/>
                              <a:moveTo>
                                <a:pt x="1004998" y="185738"/>
                              </a:move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ubicBezTo>
                                <a:pt x="1005864" y="185738"/>
                                <a:pt x="1004998" y="185738"/>
                                <a:pt x="1004998" y="185738"/>
                              </a:cubicBezTo>
                              <a:close/>
                              <a:moveTo>
                                <a:pt x="988546" y="182274"/>
                              </a:moveTo>
                              <a:cubicBezTo>
                                <a:pt x="988546" y="182274"/>
                                <a:pt x="987680" y="182274"/>
                                <a:pt x="988546" y="182274"/>
                              </a:cubicBezTo>
                              <a:cubicBezTo>
                                <a:pt x="998071" y="180542"/>
                                <a:pt x="1011059" y="179676"/>
                                <a:pt x="1027512" y="177944"/>
                              </a:cubicBezTo>
                              <a:lnTo>
                                <a:pt x="988546" y="182274"/>
                              </a:lnTo>
                              <a:close/>
                              <a:moveTo>
                                <a:pt x="776398" y="158895"/>
                              </a:moveTo>
                              <a:cubicBezTo>
                                <a:pt x="780727" y="158028"/>
                                <a:pt x="784191" y="157163"/>
                                <a:pt x="786789" y="156296"/>
                              </a:cubicBezTo>
                              <a:cubicBezTo>
                                <a:pt x="787655" y="156296"/>
                                <a:pt x="787655" y="156296"/>
                                <a:pt x="788521" y="156296"/>
                              </a:cubicBezTo>
                              <a:cubicBezTo>
                                <a:pt x="791118" y="157163"/>
                                <a:pt x="793716" y="157163"/>
                                <a:pt x="795448" y="157163"/>
                              </a:cubicBezTo>
                              <a:cubicBezTo>
                                <a:pt x="790252" y="158028"/>
                                <a:pt x="788521" y="158028"/>
                                <a:pt x="784191" y="158028"/>
                              </a:cubicBezTo>
                              <a:cubicBezTo>
                                <a:pt x="782459" y="158028"/>
                                <a:pt x="780727" y="158028"/>
                                <a:pt x="778995" y="158895"/>
                              </a:cubicBezTo>
                              <a:cubicBezTo>
                                <a:pt x="778130" y="159760"/>
                                <a:pt x="777264" y="158895"/>
                                <a:pt x="776398" y="158895"/>
                              </a:cubicBezTo>
                              <a:close/>
                              <a:moveTo>
                                <a:pt x="739164" y="152833"/>
                              </a:moveTo>
                              <a:cubicBezTo>
                                <a:pt x="739164" y="152833"/>
                                <a:pt x="740030" y="152833"/>
                                <a:pt x="740896" y="151967"/>
                              </a:cubicBezTo>
                              <a:cubicBezTo>
                                <a:pt x="740030" y="151967"/>
                                <a:pt x="739164" y="151967"/>
                                <a:pt x="737432" y="151967"/>
                              </a:cubicBezTo>
                              <a:cubicBezTo>
                                <a:pt x="736566" y="151967"/>
                                <a:pt x="734834" y="151967"/>
                                <a:pt x="733968" y="151101"/>
                              </a:cubicBezTo>
                              <a:cubicBezTo>
                                <a:pt x="734834" y="151101"/>
                                <a:pt x="735700" y="151101"/>
                                <a:pt x="736566" y="151101"/>
                              </a:cubicBezTo>
                              <a:cubicBezTo>
                                <a:pt x="742627" y="150236"/>
                                <a:pt x="747823" y="150236"/>
                                <a:pt x="752152" y="149369"/>
                              </a:cubicBezTo>
                              <a:cubicBezTo>
                                <a:pt x="754750" y="150236"/>
                                <a:pt x="757348" y="150236"/>
                                <a:pt x="760811" y="151101"/>
                              </a:cubicBezTo>
                              <a:cubicBezTo>
                                <a:pt x="759080" y="151101"/>
                                <a:pt x="757348" y="151101"/>
                                <a:pt x="756482" y="151101"/>
                              </a:cubicBezTo>
                              <a:lnTo>
                                <a:pt x="753018" y="151101"/>
                              </a:lnTo>
                              <a:lnTo>
                                <a:pt x="752152" y="151101"/>
                              </a:lnTo>
                              <a:lnTo>
                                <a:pt x="752152" y="151101"/>
                              </a:lnTo>
                              <a:lnTo>
                                <a:pt x="752152" y="151101"/>
                              </a:lnTo>
                              <a:lnTo>
                                <a:pt x="752152" y="151101"/>
                              </a:lnTo>
                              <a:cubicBezTo>
                                <a:pt x="753884" y="151967"/>
                                <a:pt x="748689" y="149369"/>
                                <a:pt x="754750" y="152833"/>
                              </a:cubicBezTo>
                              <a:lnTo>
                                <a:pt x="754750" y="152833"/>
                              </a:lnTo>
                              <a:lnTo>
                                <a:pt x="754750" y="152833"/>
                              </a:lnTo>
                              <a:lnTo>
                                <a:pt x="753018" y="152833"/>
                              </a:lnTo>
                              <a:cubicBezTo>
                                <a:pt x="749555" y="152833"/>
                                <a:pt x="747823" y="152833"/>
                                <a:pt x="745225" y="152833"/>
                              </a:cubicBezTo>
                              <a:cubicBezTo>
                                <a:pt x="743493" y="152833"/>
                                <a:pt x="740896" y="152833"/>
                                <a:pt x="739164" y="152833"/>
                              </a:cubicBezTo>
                              <a:close/>
                              <a:moveTo>
                                <a:pt x="695002" y="148504"/>
                              </a:moveTo>
                              <a:cubicBezTo>
                                <a:pt x="695868" y="148504"/>
                                <a:pt x="697600" y="148504"/>
                                <a:pt x="699332" y="147637"/>
                              </a:cubicBezTo>
                              <a:cubicBezTo>
                                <a:pt x="699332" y="147637"/>
                                <a:pt x="699332" y="147637"/>
                                <a:pt x="700198" y="147637"/>
                              </a:cubicBezTo>
                              <a:cubicBezTo>
                                <a:pt x="698466" y="147637"/>
                                <a:pt x="696734" y="148504"/>
                                <a:pt x="695002" y="148504"/>
                              </a:cubicBezTo>
                              <a:close/>
                              <a:moveTo>
                                <a:pt x="866452" y="134649"/>
                              </a:moveTo>
                              <a:cubicBezTo>
                                <a:pt x="867318" y="135515"/>
                                <a:pt x="868184" y="136381"/>
                                <a:pt x="869916" y="137247"/>
                              </a:cubicBezTo>
                              <a:cubicBezTo>
                                <a:pt x="856927" y="138113"/>
                                <a:pt x="847402" y="138978"/>
                                <a:pt x="839609" y="139845"/>
                              </a:cubicBezTo>
                              <a:cubicBezTo>
                                <a:pt x="838743" y="139845"/>
                                <a:pt x="837877" y="138978"/>
                                <a:pt x="837877" y="138978"/>
                              </a:cubicBezTo>
                              <a:cubicBezTo>
                                <a:pt x="837012" y="138978"/>
                                <a:pt x="837012" y="138113"/>
                                <a:pt x="836146" y="138113"/>
                              </a:cubicBezTo>
                              <a:cubicBezTo>
                                <a:pt x="837012" y="138113"/>
                                <a:pt x="838743" y="138113"/>
                                <a:pt x="839609" y="138113"/>
                              </a:cubicBezTo>
                              <a:cubicBezTo>
                                <a:pt x="838743" y="138113"/>
                                <a:pt x="837012" y="138113"/>
                                <a:pt x="836146" y="138113"/>
                              </a:cubicBezTo>
                              <a:cubicBezTo>
                                <a:pt x="834414" y="137247"/>
                                <a:pt x="833548" y="136381"/>
                                <a:pt x="832682" y="135515"/>
                              </a:cubicBezTo>
                              <a:cubicBezTo>
                                <a:pt x="837012" y="135515"/>
                                <a:pt x="842207" y="134649"/>
                                <a:pt x="846537" y="134649"/>
                              </a:cubicBezTo>
                              <a:cubicBezTo>
                                <a:pt x="851732" y="134649"/>
                                <a:pt x="856927" y="133783"/>
                                <a:pt x="862123" y="133783"/>
                              </a:cubicBezTo>
                              <a:cubicBezTo>
                                <a:pt x="862989" y="133783"/>
                                <a:pt x="863855" y="133783"/>
                                <a:pt x="865586" y="133783"/>
                              </a:cubicBezTo>
                              <a:cubicBezTo>
                                <a:pt x="865586" y="133783"/>
                                <a:pt x="865586" y="134649"/>
                                <a:pt x="866452" y="134649"/>
                              </a:cubicBezTo>
                              <a:close/>
                              <a:moveTo>
                                <a:pt x="838743" y="140710"/>
                              </a:moveTo>
                              <a:cubicBezTo>
                                <a:pt x="845671" y="143308"/>
                                <a:pt x="852598" y="145906"/>
                                <a:pt x="857793" y="146772"/>
                              </a:cubicBezTo>
                              <a:cubicBezTo>
                                <a:pt x="856927" y="146772"/>
                                <a:pt x="856061" y="146772"/>
                                <a:pt x="855196" y="147637"/>
                              </a:cubicBezTo>
                              <a:cubicBezTo>
                                <a:pt x="851732" y="148504"/>
                                <a:pt x="849134" y="148504"/>
                                <a:pt x="845671" y="149369"/>
                              </a:cubicBezTo>
                              <a:cubicBezTo>
                                <a:pt x="838743" y="146772"/>
                                <a:pt x="832682" y="144174"/>
                                <a:pt x="826621" y="141576"/>
                              </a:cubicBezTo>
                              <a:cubicBezTo>
                                <a:pt x="830950" y="140710"/>
                                <a:pt x="834414" y="140710"/>
                                <a:pt x="838743" y="140710"/>
                              </a:cubicBezTo>
                              <a:cubicBezTo>
                                <a:pt x="837877" y="140710"/>
                                <a:pt x="838743" y="140710"/>
                                <a:pt x="838743" y="140710"/>
                              </a:cubicBezTo>
                              <a:close/>
                              <a:moveTo>
                                <a:pt x="893296" y="141576"/>
                              </a:moveTo>
                              <a:cubicBezTo>
                                <a:pt x="892430" y="141576"/>
                                <a:pt x="892430" y="141576"/>
                                <a:pt x="891564" y="141576"/>
                              </a:cubicBezTo>
                              <a:cubicBezTo>
                                <a:pt x="891564" y="142442"/>
                                <a:pt x="892430" y="141576"/>
                                <a:pt x="893296" y="141576"/>
                              </a:cubicBezTo>
                              <a:cubicBezTo>
                                <a:pt x="893296" y="141576"/>
                                <a:pt x="893296" y="141576"/>
                                <a:pt x="893296" y="141576"/>
                              </a:cubicBezTo>
                              <a:close/>
                              <a:moveTo>
                                <a:pt x="893296" y="141576"/>
                              </a:moveTo>
                              <a:cubicBezTo>
                                <a:pt x="893296" y="141576"/>
                                <a:pt x="894162" y="142442"/>
                                <a:pt x="894162" y="142442"/>
                              </a:cubicBezTo>
                              <a:cubicBezTo>
                                <a:pt x="884637" y="144174"/>
                                <a:pt x="874246" y="145906"/>
                                <a:pt x="865586" y="148504"/>
                              </a:cubicBezTo>
                              <a:cubicBezTo>
                                <a:pt x="865586" y="148504"/>
                                <a:pt x="864720" y="148504"/>
                                <a:pt x="862989" y="147637"/>
                              </a:cubicBezTo>
                              <a:cubicBezTo>
                                <a:pt x="875977" y="145040"/>
                                <a:pt x="887234" y="143308"/>
                                <a:pt x="888966" y="142442"/>
                              </a:cubicBezTo>
                              <a:cubicBezTo>
                                <a:pt x="890698" y="142442"/>
                                <a:pt x="892430" y="142442"/>
                                <a:pt x="893296" y="141576"/>
                              </a:cubicBezTo>
                              <a:close/>
                              <a:moveTo>
                                <a:pt x="895893" y="144174"/>
                              </a:moveTo>
                              <a:cubicBezTo>
                                <a:pt x="889832" y="145906"/>
                                <a:pt x="874246" y="149369"/>
                                <a:pt x="856927" y="152833"/>
                              </a:cubicBezTo>
                              <a:cubicBezTo>
                                <a:pt x="856061" y="152833"/>
                                <a:pt x="855196" y="151967"/>
                                <a:pt x="855196" y="151967"/>
                              </a:cubicBezTo>
                              <a:cubicBezTo>
                                <a:pt x="869050" y="149369"/>
                                <a:pt x="878575" y="146772"/>
                                <a:pt x="877709" y="147637"/>
                              </a:cubicBezTo>
                              <a:cubicBezTo>
                                <a:pt x="905418" y="141576"/>
                                <a:pt x="893296" y="144174"/>
                                <a:pt x="870782" y="148504"/>
                              </a:cubicBezTo>
                              <a:cubicBezTo>
                                <a:pt x="865586" y="149369"/>
                                <a:pt x="860391" y="151101"/>
                                <a:pt x="854330" y="151967"/>
                              </a:cubicBezTo>
                              <a:cubicBezTo>
                                <a:pt x="853464" y="151967"/>
                                <a:pt x="853464" y="151101"/>
                                <a:pt x="852598" y="151101"/>
                              </a:cubicBezTo>
                              <a:cubicBezTo>
                                <a:pt x="861257" y="149369"/>
                                <a:pt x="870782" y="147637"/>
                                <a:pt x="878575" y="145906"/>
                              </a:cubicBezTo>
                              <a:cubicBezTo>
                                <a:pt x="883771" y="145040"/>
                                <a:pt x="889832" y="144174"/>
                                <a:pt x="894162" y="142442"/>
                              </a:cubicBezTo>
                              <a:cubicBezTo>
                                <a:pt x="895027" y="143308"/>
                                <a:pt x="895893" y="144174"/>
                                <a:pt x="895893" y="144174"/>
                              </a:cubicBezTo>
                              <a:close/>
                              <a:moveTo>
                                <a:pt x="862123" y="168419"/>
                              </a:moveTo>
                              <a:cubicBezTo>
                                <a:pt x="862123" y="168419"/>
                                <a:pt x="862123" y="168419"/>
                                <a:pt x="862123" y="168419"/>
                              </a:cubicBezTo>
                              <a:cubicBezTo>
                                <a:pt x="866452" y="169285"/>
                                <a:pt x="871648" y="170151"/>
                                <a:pt x="875111" y="171017"/>
                              </a:cubicBezTo>
                              <a:cubicBezTo>
                                <a:pt x="875111" y="171017"/>
                                <a:pt x="875111" y="171017"/>
                                <a:pt x="875111" y="171017"/>
                              </a:cubicBezTo>
                              <a:cubicBezTo>
                                <a:pt x="869916" y="170151"/>
                                <a:pt x="865586" y="169285"/>
                                <a:pt x="862123" y="168419"/>
                              </a:cubicBezTo>
                              <a:close/>
                              <a:moveTo>
                                <a:pt x="795448" y="158028"/>
                              </a:moveTo>
                              <a:cubicBezTo>
                                <a:pt x="793716" y="158028"/>
                                <a:pt x="791118" y="157163"/>
                                <a:pt x="788521" y="156296"/>
                              </a:cubicBezTo>
                              <a:cubicBezTo>
                                <a:pt x="792850" y="155431"/>
                                <a:pt x="796314" y="154565"/>
                                <a:pt x="798046" y="153699"/>
                              </a:cubicBezTo>
                              <a:cubicBezTo>
                                <a:pt x="798912" y="153699"/>
                                <a:pt x="798912" y="153699"/>
                                <a:pt x="798912" y="152833"/>
                              </a:cubicBezTo>
                              <a:cubicBezTo>
                                <a:pt x="798912" y="152833"/>
                                <a:pt x="798912" y="152833"/>
                                <a:pt x="798912" y="152833"/>
                              </a:cubicBezTo>
                              <a:lnTo>
                                <a:pt x="799777" y="152833"/>
                              </a:lnTo>
                              <a:cubicBezTo>
                                <a:pt x="800643" y="152833"/>
                                <a:pt x="800643" y="152833"/>
                                <a:pt x="800643" y="152833"/>
                              </a:cubicBezTo>
                              <a:cubicBezTo>
                                <a:pt x="800643" y="152833"/>
                                <a:pt x="799777" y="152833"/>
                                <a:pt x="798912" y="152833"/>
                              </a:cubicBezTo>
                              <a:cubicBezTo>
                                <a:pt x="798046" y="152833"/>
                                <a:pt x="798046" y="152833"/>
                                <a:pt x="797180" y="152833"/>
                              </a:cubicBezTo>
                              <a:lnTo>
                                <a:pt x="797180" y="152833"/>
                              </a:lnTo>
                              <a:lnTo>
                                <a:pt x="797180" y="152833"/>
                              </a:lnTo>
                              <a:lnTo>
                                <a:pt x="797180" y="152833"/>
                              </a:lnTo>
                              <a:cubicBezTo>
                                <a:pt x="797180" y="152833"/>
                                <a:pt x="797180" y="152833"/>
                                <a:pt x="797180" y="152833"/>
                              </a:cubicBezTo>
                              <a:cubicBezTo>
                                <a:pt x="796314" y="152833"/>
                                <a:pt x="796314" y="152833"/>
                                <a:pt x="796314" y="151967"/>
                              </a:cubicBezTo>
                              <a:cubicBezTo>
                                <a:pt x="794582" y="151101"/>
                                <a:pt x="794582" y="150236"/>
                                <a:pt x="797180" y="149369"/>
                              </a:cubicBezTo>
                              <a:cubicBezTo>
                                <a:pt x="798912" y="150236"/>
                                <a:pt x="800643" y="150236"/>
                                <a:pt x="801509" y="151101"/>
                              </a:cubicBezTo>
                              <a:cubicBezTo>
                                <a:pt x="804107" y="151101"/>
                                <a:pt x="809302" y="151967"/>
                                <a:pt x="811900" y="151967"/>
                              </a:cubicBezTo>
                              <a:cubicBezTo>
                                <a:pt x="814498" y="151967"/>
                                <a:pt x="813632" y="151101"/>
                                <a:pt x="804107" y="148504"/>
                              </a:cubicBezTo>
                              <a:cubicBezTo>
                                <a:pt x="804107" y="148504"/>
                                <a:pt x="803241" y="148504"/>
                                <a:pt x="802375" y="148504"/>
                              </a:cubicBezTo>
                              <a:cubicBezTo>
                                <a:pt x="803241" y="148504"/>
                                <a:pt x="804973" y="147637"/>
                                <a:pt x="806705" y="147637"/>
                              </a:cubicBezTo>
                              <a:cubicBezTo>
                                <a:pt x="804973" y="147637"/>
                                <a:pt x="802375" y="147637"/>
                                <a:pt x="800643" y="148504"/>
                              </a:cubicBezTo>
                              <a:cubicBezTo>
                                <a:pt x="798912" y="148504"/>
                                <a:pt x="795448" y="147637"/>
                                <a:pt x="792850" y="147637"/>
                              </a:cubicBezTo>
                              <a:cubicBezTo>
                                <a:pt x="790252" y="147637"/>
                                <a:pt x="786789" y="146772"/>
                                <a:pt x="785057" y="146772"/>
                              </a:cubicBezTo>
                              <a:cubicBezTo>
                                <a:pt x="784191" y="146772"/>
                                <a:pt x="784191" y="146772"/>
                                <a:pt x="783325" y="146772"/>
                              </a:cubicBezTo>
                              <a:cubicBezTo>
                                <a:pt x="788521" y="145906"/>
                                <a:pt x="792850" y="145906"/>
                                <a:pt x="800643" y="145040"/>
                              </a:cubicBezTo>
                              <a:cubicBezTo>
                                <a:pt x="805839" y="146772"/>
                                <a:pt x="810168" y="147637"/>
                                <a:pt x="813632" y="149369"/>
                              </a:cubicBezTo>
                              <a:cubicBezTo>
                                <a:pt x="818827" y="151101"/>
                                <a:pt x="823157" y="152833"/>
                                <a:pt x="826621" y="153699"/>
                              </a:cubicBezTo>
                              <a:cubicBezTo>
                                <a:pt x="817961" y="155431"/>
                                <a:pt x="812766" y="156296"/>
                                <a:pt x="812766" y="156296"/>
                              </a:cubicBezTo>
                              <a:cubicBezTo>
                                <a:pt x="804107" y="156296"/>
                                <a:pt x="798912" y="157163"/>
                                <a:pt x="795448" y="158028"/>
                              </a:cubicBezTo>
                              <a:close/>
                              <a:moveTo>
                                <a:pt x="782459" y="145906"/>
                              </a:moveTo>
                              <a:cubicBezTo>
                                <a:pt x="786789" y="146772"/>
                                <a:pt x="790252" y="148504"/>
                                <a:pt x="793716" y="149369"/>
                              </a:cubicBezTo>
                              <a:cubicBezTo>
                                <a:pt x="781593" y="150236"/>
                                <a:pt x="772068" y="151101"/>
                                <a:pt x="764275" y="151101"/>
                              </a:cubicBezTo>
                              <a:cubicBezTo>
                                <a:pt x="761677" y="150236"/>
                                <a:pt x="758214" y="150236"/>
                                <a:pt x="755616" y="149369"/>
                              </a:cubicBezTo>
                              <a:cubicBezTo>
                                <a:pt x="765141" y="148504"/>
                                <a:pt x="771202" y="147637"/>
                                <a:pt x="776398" y="146772"/>
                              </a:cubicBezTo>
                              <a:cubicBezTo>
                                <a:pt x="778995" y="146772"/>
                                <a:pt x="780727" y="145906"/>
                                <a:pt x="782459" y="145906"/>
                              </a:cubicBezTo>
                              <a:close/>
                              <a:moveTo>
                                <a:pt x="824889" y="136381"/>
                              </a:moveTo>
                              <a:cubicBezTo>
                                <a:pt x="826621" y="136381"/>
                                <a:pt x="829218" y="137247"/>
                                <a:pt x="832682" y="138113"/>
                              </a:cubicBezTo>
                              <a:cubicBezTo>
                                <a:pt x="828352" y="138113"/>
                                <a:pt x="824889" y="138113"/>
                                <a:pt x="822291" y="138113"/>
                              </a:cubicBezTo>
                              <a:cubicBezTo>
                                <a:pt x="822291" y="138113"/>
                                <a:pt x="821425" y="138113"/>
                                <a:pt x="821425" y="137247"/>
                              </a:cubicBezTo>
                              <a:cubicBezTo>
                                <a:pt x="820559" y="136381"/>
                                <a:pt x="820559" y="136381"/>
                                <a:pt x="820559" y="136381"/>
                              </a:cubicBezTo>
                              <a:cubicBezTo>
                                <a:pt x="820559" y="137247"/>
                                <a:pt x="822291" y="136381"/>
                                <a:pt x="824889" y="136381"/>
                              </a:cubicBezTo>
                              <a:close/>
                              <a:moveTo>
                                <a:pt x="850000" y="150236"/>
                              </a:moveTo>
                              <a:cubicBezTo>
                                <a:pt x="850000" y="150236"/>
                                <a:pt x="850000" y="150236"/>
                                <a:pt x="850000" y="150236"/>
                              </a:cubicBezTo>
                              <a:cubicBezTo>
                                <a:pt x="852598" y="149369"/>
                                <a:pt x="856927" y="148504"/>
                                <a:pt x="860391" y="147637"/>
                              </a:cubicBezTo>
                              <a:cubicBezTo>
                                <a:pt x="860391" y="147637"/>
                                <a:pt x="861257" y="147637"/>
                                <a:pt x="861257" y="147637"/>
                              </a:cubicBezTo>
                              <a:cubicBezTo>
                                <a:pt x="862989" y="148504"/>
                                <a:pt x="864720" y="148504"/>
                                <a:pt x="864720" y="148504"/>
                              </a:cubicBezTo>
                              <a:cubicBezTo>
                                <a:pt x="860391" y="149369"/>
                                <a:pt x="856061" y="150236"/>
                                <a:pt x="851732" y="151101"/>
                              </a:cubicBezTo>
                              <a:cubicBezTo>
                                <a:pt x="851732" y="151101"/>
                                <a:pt x="850866" y="151101"/>
                                <a:pt x="850000" y="150236"/>
                              </a:cubicBezTo>
                              <a:close/>
                              <a:moveTo>
                                <a:pt x="833548" y="154565"/>
                              </a:moveTo>
                              <a:cubicBezTo>
                                <a:pt x="824889" y="156296"/>
                                <a:pt x="819693" y="157163"/>
                                <a:pt x="820559" y="156296"/>
                              </a:cubicBezTo>
                              <a:cubicBezTo>
                                <a:pt x="824023" y="155431"/>
                                <a:pt x="827486" y="154565"/>
                                <a:pt x="831816" y="153699"/>
                              </a:cubicBezTo>
                              <a:cubicBezTo>
                                <a:pt x="831816" y="154565"/>
                                <a:pt x="832682" y="154565"/>
                                <a:pt x="833548" y="154565"/>
                              </a:cubicBezTo>
                              <a:close/>
                              <a:moveTo>
                                <a:pt x="834414" y="155431"/>
                              </a:moveTo>
                              <a:cubicBezTo>
                                <a:pt x="834414" y="155431"/>
                                <a:pt x="835280" y="155431"/>
                                <a:pt x="835280" y="155431"/>
                              </a:cubicBezTo>
                              <a:cubicBezTo>
                                <a:pt x="835280" y="155431"/>
                                <a:pt x="835280" y="155431"/>
                                <a:pt x="836146" y="155431"/>
                              </a:cubicBezTo>
                              <a:cubicBezTo>
                                <a:pt x="822291" y="158028"/>
                                <a:pt x="810168" y="160626"/>
                                <a:pt x="804107" y="162358"/>
                              </a:cubicBezTo>
                              <a:cubicBezTo>
                                <a:pt x="811900" y="159760"/>
                                <a:pt x="823157" y="158028"/>
                                <a:pt x="834414" y="155431"/>
                              </a:cubicBezTo>
                              <a:close/>
                              <a:moveTo>
                                <a:pt x="875111" y="171017"/>
                              </a:moveTo>
                              <a:cubicBezTo>
                                <a:pt x="871648" y="170151"/>
                                <a:pt x="866452" y="169285"/>
                                <a:pt x="862123" y="168419"/>
                              </a:cubicBezTo>
                              <a:cubicBezTo>
                                <a:pt x="862989" y="168419"/>
                                <a:pt x="863855" y="167554"/>
                                <a:pt x="863855" y="167554"/>
                              </a:cubicBezTo>
                              <a:cubicBezTo>
                                <a:pt x="869050" y="169285"/>
                                <a:pt x="873380" y="170151"/>
                                <a:pt x="875977" y="171017"/>
                              </a:cubicBezTo>
                              <a:cubicBezTo>
                                <a:pt x="875977" y="171017"/>
                                <a:pt x="875977" y="171017"/>
                                <a:pt x="875111" y="171017"/>
                              </a:cubicBezTo>
                              <a:close/>
                              <a:moveTo>
                                <a:pt x="876843" y="170151"/>
                              </a:moveTo>
                              <a:cubicBezTo>
                                <a:pt x="873380" y="169285"/>
                                <a:pt x="869916" y="168419"/>
                                <a:pt x="864720" y="166688"/>
                              </a:cubicBezTo>
                              <a:cubicBezTo>
                                <a:pt x="864720" y="166688"/>
                                <a:pt x="865586" y="166688"/>
                                <a:pt x="865586" y="166688"/>
                              </a:cubicBezTo>
                              <a:cubicBezTo>
                                <a:pt x="862989" y="166688"/>
                                <a:pt x="862123" y="166688"/>
                                <a:pt x="861257" y="165822"/>
                              </a:cubicBezTo>
                              <a:cubicBezTo>
                                <a:pt x="860391" y="164956"/>
                                <a:pt x="861257" y="164090"/>
                                <a:pt x="861257" y="163224"/>
                              </a:cubicBezTo>
                              <a:cubicBezTo>
                                <a:pt x="864720" y="164090"/>
                                <a:pt x="868184" y="164956"/>
                                <a:pt x="872514" y="165822"/>
                              </a:cubicBezTo>
                              <a:cubicBezTo>
                                <a:pt x="875111" y="166688"/>
                                <a:pt x="877709" y="167554"/>
                                <a:pt x="880307" y="168419"/>
                              </a:cubicBezTo>
                              <a:cubicBezTo>
                                <a:pt x="879441" y="169285"/>
                                <a:pt x="877709" y="170151"/>
                                <a:pt x="876843" y="170151"/>
                              </a:cubicBezTo>
                              <a:close/>
                              <a:moveTo>
                                <a:pt x="861257" y="147637"/>
                              </a:moveTo>
                              <a:cubicBezTo>
                                <a:pt x="859525" y="147637"/>
                                <a:pt x="856927" y="148504"/>
                                <a:pt x="853464" y="149369"/>
                              </a:cubicBezTo>
                              <a:cubicBezTo>
                                <a:pt x="851732" y="149369"/>
                                <a:pt x="850866" y="150236"/>
                                <a:pt x="849134" y="150236"/>
                              </a:cubicBezTo>
                              <a:cubicBezTo>
                                <a:pt x="849134" y="150236"/>
                                <a:pt x="849134" y="150236"/>
                                <a:pt x="848268" y="150236"/>
                              </a:cubicBezTo>
                              <a:cubicBezTo>
                                <a:pt x="852598" y="149369"/>
                                <a:pt x="856927" y="148504"/>
                                <a:pt x="861257" y="147637"/>
                              </a:cubicBezTo>
                              <a:cubicBezTo>
                                <a:pt x="861257" y="147637"/>
                                <a:pt x="861257" y="147637"/>
                                <a:pt x="861257" y="147637"/>
                              </a:cubicBezTo>
                              <a:close/>
                              <a:moveTo>
                                <a:pt x="830950" y="140710"/>
                              </a:moveTo>
                              <a:cubicBezTo>
                                <a:pt x="829218" y="140710"/>
                                <a:pt x="827486" y="140710"/>
                                <a:pt x="826621" y="140710"/>
                              </a:cubicBezTo>
                              <a:cubicBezTo>
                                <a:pt x="825755" y="139845"/>
                                <a:pt x="824023" y="139845"/>
                                <a:pt x="823157" y="138978"/>
                              </a:cubicBezTo>
                              <a:cubicBezTo>
                                <a:pt x="826621" y="138978"/>
                                <a:pt x="830084" y="138113"/>
                                <a:pt x="833548" y="138113"/>
                              </a:cubicBezTo>
                              <a:cubicBezTo>
                                <a:pt x="835280" y="138978"/>
                                <a:pt x="837012" y="138978"/>
                                <a:pt x="837877" y="139845"/>
                              </a:cubicBezTo>
                              <a:cubicBezTo>
                                <a:pt x="835280" y="139845"/>
                                <a:pt x="832682" y="140710"/>
                                <a:pt x="830950" y="140710"/>
                              </a:cubicBezTo>
                              <a:close/>
                              <a:moveTo>
                                <a:pt x="761677" y="134649"/>
                              </a:moveTo>
                              <a:cubicBezTo>
                                <a:pt x="753018" y="134649"/>
                                <a:pt x="744359" y="134649"/>
                                <a:pt x="736566" y="134649"/>
                              </a:cubicBezTo>
                              <a:cubicBezTo>
                                <a:pt x="736566" y="134649"/>
                                <a:pt x="746091" y="134649"/>
                                <a:pt x="760811" y="133783"/>
                              </a:cubicBezTo>
                              <a:cubicBezTo>
                                <a:pt x="760811" y="134649"/>
                                <a:pt x="761677" y="134649"/>
                                <a:pt x="761677" y="134649"/>
                              </a:cubicBezTo>
                              <a:close/>
                              <a:moveTo>
                                <a:pt x="753018" y="144174"/>
                              </a:moveTo>
                              <a:cubicBezTo>
                                <a:pt x="765141" y="143308"/>
                                <a:pt x="778995" y="142442"/>
                                <a:pt x="792850" y="141576"/>
                              </a:cubicBezTo>
                              <a:cubicBezTo>
                                <a:pt x="793716" y="141576"/>
                                <a:pt x="793716" y="141576"/>
                                <a:pt x="794582" y="142442"/>
                              </a:cubicBezTo>
                              <a:cubicBezTo>
                                <a:pt x="790252" y="142442"/>
                                <a:pt x="784191" y="143308"/>
                                <a:pt x="776398" y="143308"/>
                              </a:cubicBezTo>
                              <a:cubicBezTo>
                                <a:pt x="766007" y="144174"/>
                                <a:pt x="751287" y="145040"/>
                                <a:pt x="732236" y="145906"/>
                              </a:cubicBezTo>
                              <a:cubicBezTo>
                                <a:pt x="731370" y="145906"/>
                                <a:pt x="731370" y="145906"/>
                                <a:pt x="730505" y="145906"/>
                              </a:cubicBezTo>
                              <a:cubicBezTo>
                                <a:pt x="737432" y="145040"/>
                                <a:pt x="745225" y="144174"/>
                                <a:pt x="753018" y="144174"/>
                              </a:cubicBezTo>
                              <a:close/>
                              <a:moveTo>
                                <a:pt x="804107" y="164090"/>
                              </a:moveTo>
                              <a:cubicBezTo>
                                <a:pt x="812766" y="162358"/>
                                <a:pt x="824889" y="158895"/>
                                <a:pt x="837877" y="156296"/>
                              </a:cubicBezTo>
                              <a:cubicBezTo>
                                <a:pt x="838743" y="156296"/>
                                <a:pt x="839609" y="157163"/>
                                <a:pt x="840475" y="157163"/>
                              </a:cubicBezTo>
                              <a:cubicBezTo>
                                <a:pt x="828352" y="159760"/>
                                <a:pt x="816230" y="163224"/>
                                <a:pt x="809302" y="164956"/>
                              </a:cubicBezTo>
                              <a:cubicBezTo>
                                <a:pt x="807571" y="164090"/>
                                <a:pt x="805839" y="164090"/>
                                <a:pt x="804107" y="164090"/>
                              </a:cubicBezTo>
                              <a:close/>
                              <a:moveTo>
                                <a:pt x="859525" y="169285"/>
                              </a:moveTo>
                              <a:cubicBezTo>
                                <a:pt x="862989" y="170151"/>
                                <a:pt x="867318" y="171017"/>
                                <a:pt x="871648" y="171883"/>
                              </a:cubicBezTo>
                              <a:cubicBezTo>
                                <a:pt x="871648" y="171883"/>
                                <a:pt x="872514" y="171883"/>
                                <a:pt x="873380" y="171883"/>
                              </a:cubicBezTo>
                              <a:cubicBezTo>
                                <a:pt x="871648" y="172749"/>
                                <a:pt x="869916" y="172749"/>
                                <a:pt x="868184" y="173615"/>
                              </a:cubicBezTo>
                              <a:cubicBezTo>
                                <a:pt x="862989" y="172749"/>
                                <a:pt x="857793" y="171883"/>
                                <a:pt x="853464" y="171017"/>
                              </a:cubicBezTo>
                              <a:cubicBezTo>
                                <a:pt x="855196" y="171017"/>
                                <a:pt x="856927" y="170151"/>
                                <a:pt x="859525" y="169285"/>
                              </a:cubicBezTo>
                              <a:close/>
                              <a:moveTo>
                                <a:pt x="912345" y="178810"/>
                              </a:moveTo>
                              <a:cubicBezTo>
                                <a:pt x="912345" y="178810"/>
                                <a:pt x="913211" y="178810"/>
                                <a:pt x="912345" y="178810"/>
                              </a:cubicBezTo>
                              <a:cubicBezTo>
                                <a:pt x="913211" y="179676"/>
                                <a:pt x="913211" y="179676"/>
                                <a:pt x="912345" y="178810"/>
                              </a:cubicBezTo>
                              <a:cubicBezTo>
                                <a:pt x="912345" y="179676"/>
                                <a:pt x="912345" y="179676"/>
                                <a:pt x="912345" y="178810"/>
                              </a:cubicBezTo>
                              <a:cubicBezTo>
                                <a:pt x="912345" y="179676"/>
                                <a:pt x="912345" y="179676"/>
                                <a:pt x="912345" y="178810"/>
                              </a:cubicBezTo>
                              <a:close/>
                              <a:moveTo>
                                <a:pt x="963434" y="180542"/>
                              </a:moveTo>
                              <a:lnTo>
                                <a:pt x="963434" y="180542"/>
                              </a:ln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lnTo>
                                <a:pt x="963434" y="180542"/>
                              </a:ln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close/>
                              <a:moveTo>
                                <a:pt x="939189" y="186603"/>
                              </a:moveTo>
                              <a:cubicBezTo>
                                <a:pt x="939189" y="186603"/>
                                <a:pt x="939189" y="186603"/>
                                <a:pt x="939189" y="186603"/>
                              </a:cubicBezTo>
                              <a:cubicBezTo>
                                <a:pt x="940055" y="186603"/>
                                <a:pt x="938323" y="186603"/>
                                <a:pt x="939189" y="186603"/>
                              </a:cubicBezTo>
                              <a:close/>
                              <a:moveTo>
                                <a:pt x="941787" y="187470"/>
                              </a:moveTo>
                              <a:lnTo>
                                <a:pt x="941787" y="187470"/>
                              </a:lnTo>
                              <a:lnTo>
                                <a:pt x="941787" y="187470"/>
                              </a:ln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close/>
                              <a:moveTo>
                                <a:pt x="963434" y="180542"/>
                              </a:move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lnTo>
                                <a:pt x="963434" y="180542"/>
                              </a:lnTo>
                              <a:close/>
                              <a:moveTo>
                                <a:pt x="959105" y="180542"/>
                              </a:moveTo>
                              <a:cubicBezTo>
                                <a:pt x="959970" y="180542"/>
                                <a:pt x="960836" y="180542"/>
                                <a:pt x="961702" y="180542"/>
                              </a:cubicBezTo>
                              <a:cubicBezTo>
                                <a:pt x="960836" y="180542"/>
                                <a:pt x="959970" y="180542"/>
                                <a:pt x="959105" y="180542"/>
                              </a:cubicBezTo>
                              <a:close/>
                              <a:moveTo>
                                <a:pt x="921871" y="170151"/>
                              </a:moveTo>
                              <a:cubicBezTo>
                                <a:pt x="921871" y="170151"/>
                                <a:pt x="921005" y="171017"/>
                                <a:pt x="921005" y="171883"/>
                              </a:cubicBezTo>
                              <a:cubicBezTo>
                                <a:pt x="921005" y="171883"/>
                                <a:pt x="921005" y="171017"/>
                                <a:pt x="921005" y="171017"/>
                              </a:cubicBezTo>
                              <a:cubicBezTo>
                                <a:pt x="921005" y="170151"/>
                                <a:pt x="921005" y="169285"/>
                                <a:pt x="920139" y="168419"/>
                              </a:cubicBezTo>
                              <a:cubicBezTo>
                                <a:pt x="920139" y="169285"/>
                                <a:pt x="921005" y="169285"/>
                                <a:pt x="921871" y="170151"/>
                              </a:cubicBezTo>
                              <a:close/>
                              <a:moveTo>
                                <a:pt x="917541" y="174481"/>
                              </a:moveTo>
                              <a:cubicBezTo>
                                <a:pt x="917541" y="174481"/>
                                <a:pt x="917541" y="174481"/>
                                <a:pt x="917541" y="174481"/>
                              </a:cubicBezTo>
                              <a:cubicBezTo>
                                <a:pt x="917541" y="175347"/>
                                <a:pt x="916675" y="176213"/>
                                <a:pt x="915809" y="177079"/>
                              </a:cubicBezTo>
                              <a:cubicBezTo>
                                <a:pt x="915809" y="177079"/>
                                <a:pt x="915809" y="177079"/>
                                <a:pt x="914943" y="177079"/>
                              </a:cubicBezTo>
                              <a:cubicBezTo>
                                <a:pt x="915809" y="175347"/>
                                <a:pt x="916675" y="174481"/>
                                <a:pt x="917541" y="174481"/>
                              </a:cubicBezTo>
                              <a:close/>
                              <a:moveTo>
                                <a:pt x="926200" y="173615"/>
                              </a:moveTo>
                              <a:cubicBezTo>
                                <a:pt x="926200" y="173615"/>
                                <a:pt x="927066" y="174481"/>
                                <a:pt x="927066" y="174481"/>
                              </a:cubicBezTo>
                              <a:cubicBezTo>
                                <a:pt x="927066" y="174481"/>
                                <a:pt x="927066" y="175347"/>
                                <a:pt x="926200" y="176213"/>
                              </a:cubicBezTo>
                              <a:cubicBezTo>
                                <a:pt x="926200" y="176213"/>
                                <a:pt x="925334" y="176213"/>
                                <a:pt x="925334" y="175347"/>
                              </a:cubicBezTo>
                              <a:cubicBezTo>
                                <a:pt x="925334" y="174481"/>
                                <a:pt x="925334" y="174481"/>
                                <a:pt x="926200" y="173615"/>
                              </a:cubicBezTo>
                              <a:close/>
                              <a:moveTo>
                                <a:pt x="941787" y="187470"/>
                              </a:move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lnTo>
                                <a:pt x="941787" y="187470"/>
                              </a:lnTo>
                              <a:cubicBezTo>
                                <a:pt x="942652" y="187470"/>
                                <a:pt x="942652" y="187470"/>
                                <a:pt x="941787" y="187470"/>
                              </a:cubicBez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close/>
                              <a:moveTo>
                                <a:pt x="957373" y="185738"/>
                              </a:move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lose/>
                              <a:moveTo>
                                <a:pt x="982484" y="180542"/>
                              </a:moveTo>
                              <a:cubicBezTo>
                                <a:pt x="985948" y="179676"/>
                                <a:pt x="991143" y="178810"/>
                                <a:pt x="997205" y="177944"/>
                              </a:cubicBezTo>
                              <a:cubicBezTo>
                                <a:pt x="997205" y="177944"/>
                                <a:pt x="992009" y="178810"/>
                                <a:pt x="982484" y="180542"/>
                              </a:cubicBezTo>
                              <a:cubicBezTo>
                                <a:pt x="983350" y="180542"/>
                                <a:pt x="983350" y="180542"/>
                                <a:pt x="982484" y="180542"/>
                              </a:cubicBezTo>
                              <a:close/>
                              <a:moveTo>
                                <a:pt x="981618" y="179676"/>
                              </a:moveTo>
                              <a:cubicBezTo>
                                <a:pt x="984216" y="179676"/>
                                <a:pt x="985948" y="178810"/>
                                <a:pt x="988546" y="178810"/>
                              </a:cubicBezTo>
                              <a:cubicBezTo>
                                <a:pt x="985948" y="178810"/>
                                <a:pt x="983350" y="179676"/>
                                <a:pt x="981618" y="179676"/>
                              </a:cubicBezTo>
                              <a:cubicBezTo>
                                <a:pt x="981618" y="179676"/>
                                <a:pt x="981618" y="179676"/>
                                <a:pt x="981618" y="179676"/>
                              </a:cubicBezTo>
                              <a:close/>
                              <a:moveTo>
                                <a:pt x="900223" y="159760"/>
                              </a:moveTo>
                              <a:cubicBezTo>
                                <a:pt x="897625" y="158028"/>
                                <a:pt x="895893" y="157163"/>
                                <a:pt x="897625" y="158028"/>
                              </a:cubicBezTo>
                              <a:cubicBezTo>
                                <a:pt x="893296" y="157163"/>
                                <a:pt x="894162" y="158028"/>
                                <a:pt x="896759" y="160626"/>
                              </a:cubicBezTo>
                              <a:cubicBezTo>
                                <a:pt x="894162" y="162358"/>
                                <a:pt x="890698" y="163224"/>
                                <a:pt x="887234" y="164956"/>
                              </a:cubicBezTo>
                              <a:cubicBezTo>
                                <a:pt x="886368" y="164090"/>
                                <a:pt x="884637" y="164090"/>
                                <a:pt x="883771" y="163224"/>
                              </a:cubicBezTo>
                              <a:cubicBezTo>
                                <a:pt x="878575" y="161492"/>
                                <a:pt x="873380" y="158895"/>
                                <a:pt x="868184" y="157163"/>
                              </a:cubicBezTo>
                              <a:cubicBezTo>
                                <a:pt x="869050" y="156296"/>
                                <a:pt x="870782" y="155431"/>
                                <a:pt x="872514" y="154565"/>
                              </a:cubicBezTo>
                              <a:cubicBezTo>
                                <a:pt x="875111" y="152833"/>
                                <a:pt x="877709" y="151967"/>
                                <a:pt x="881173" y="150236"/>
                              </a:cubicBezTo>
                              <a:cubicBezTo>
                                <a:pt x="883771" y="149369"/>
                                <a:pt x="887234" y="147637"/>
                                <a:pt x="888966" y="146772"/>
                              </a:cubicBezTo>
                              <a:cubicBezTo>
                                <a:pt x="891564" y="145906"/>
                                <a:pt x="894162" y="145040"/>
                                <a:pt x="895893" y="144174"/>
                              </a:cubicBezTo>
                              <a:cubicBezTo>
                                <a:pt x="895893" y="144174"/>
                                <a:pt x="896759" y="144174"/>
                                <a:pt x="896759" y="144174"/>
                              </a:cubicBezTo>
                              <a:cubicBezTo>
                                <a:pt x="900223" y="148504"/>
                                <a:pt x="904552" y="151967"/>
                                <a:pt x="908016" y="155431"/>
                              </a:cubicBezTo>
                              <a:cubicBezTo>
                                <a:pt x="905418" y="158028"/>
                                <a:pt x="902821" y="158895"/>
                                <a:pt x="900223" y="159760"/>
                              </a:cubicBezTo>
                              <a:close/>
                              <a:moveTo>
                                <a:pt x="888966" y="137247"/>
                              </a:moveTo>
                              <a:cubicBezTo>
                                <a:pt x="889832" y="138113"/>
                                <a:pt x="890698" y="139845"/>
                                <a:pt x="892430" y="140710"/>
                              </a:cubicBezTo>
                              <a:cubicBezTo>
                                <a:pt x="885502" y="141576"/>
                                <a:pt x="872514" y="144174"/>
                                <a:pt x="859525" y="146772"/>
                              </a:cubicBezTo>
                              <a:cubicBezTo>
                                <a:pt x="856927" y="145906"/>
                                <a:pt x="854330" y="145040"/>
                                <a:pt x="851732" y="144174"/>
                              </a:cubicBezTo>
                              <a:cubicBezTo>
                                <a:pt x="847402" y="142442"/>
                                <a:pt x="842207" y="140710"/>
                                <a:pt x="839609" y="139845"/>
                              </a:cubicBezTo>
                              <a:cubicBezTo>
                                <a:pt x="848268" y="138978"/>
                                <a:pt x="857793" y="138113"/>
                                <a:pt x="869050" y="137247"/>
                              </a:cubicBezTo>
                              <a:cubicBezTo>
                                <a:pt x="870782" y="138978"/>
                                <a:pt x="874246" y="140710"/>
                                <a:pt x="877709" y="142442"/>
                              </a:cubicBezTo>
                              <a:cubicBezTo>
                                <a:pt x="877709" y="142442"/>
                                <a:pt x="877709" y="142442"/>
                                <a:pt x="877709" y="141576"/>
                              </a:cubicBezTo>
                              <a:cubicBezTo>
                                <a:pt x="877709" y="140710"/>
                                <a:pt x="877709" y="139845"/>
                                <a:pt x="876843" y="138978"/>
                              </a:cubicBezTo>
                              <a:cubicBezTo>
                                <a:pt x="876843" y="138113"/>
                                <a:pt x="876843" y="136381"/>
                                <a:pt x="876843" y="136381"/>
                              </a:cubicBezTo>
                              <a:cubicBezTo>
                                <a:pt x="879441" y="136381"/>
                                <a:pt x="882039" y="136381"/>
                                <a:pt x="884637" y="135515"/>
                              </a:cubicBezTo>
                              <a:cubicBezTo>
                                <a:pt x="882039" y="135515"/>
                                <a:pt x="879441" y="135515"/>
                                <a:pt x="876843" y="136381"/>
                              </a:cubicBezTo>
                              <a:cubicBezTo>
                                <a:pt x="876843" y="136381"/>
                                <a:pt x="876843" y="135515"/>
                                <a:pt x="876843" y="135515"/>
                              </a:cubicBezTo>
                              <a:cubicBezTo>
                                <a:pt x="874246" y="133783"/>
                                <a:pt x="872514" y="132051"/>
                                <a:pt x="870782" y="130319"/>
                              </a:cubicBezTo>
                              <a:cubicBezTo>
                                <a:pt x="875977" y="130319"/>
                                <a:pt x="880307" y="130319"/>
                                <a:pt x="884637" y="130319"/>
                              </a:cubicBezTo>
                              <a:cubicBezTo>
                                <a:pt x="885502" y="132917"/>
                                <a:pt x="887234" y="135515"/>
                                <a:pt x="888966" y="137247"/>
                              </a:cubicBezTo>
                              <a:close/>
                              <a:moveTo>
                                <a:pt x="863855" y="132917"/>
                              </a:moveTo>
                              <a:cubicBezTo>
                                <a:pt x="853464" y="132917"/>
                                <a:pt x="842207" y="133783"/>
                                <a:pt x="829218" y="133783"/>
                              </a:cubicBezTo>
                              <a:cubicBezTo>
                                <a:pt x="829218" y="133783"/>
                                <a:pt x="828352" y="132917"/>
                                <a:pt x="828352" y="132917"/>
                              </a:cubicBezTo>
                              <a:cubicBezTo>
                                <a:pt x="840475" y="132051"/>
                                <a:pt x="852598" y="132051"/>
                                <a:pt x="863855" y="132917"/>
                              </a:cubicBezTo>
                              <a:cubicBezTo>
                                <a:pt x="863855" y="132051"/>
                                <a:pt x="863855" y="132051"/>
                                <a:pt x="863855" y="132917"/>
                              </a:cubicBezTo>
                              <a:close/>
                              <a:moveTo>
                                <a:pt x="752152" y="132051"/>
                              </a:moveTo>
                              <a:cubicBezTo>
                                <a:pt x="748689" y="132051"/>
                                <a:pt x="745225" y="132051"/>
                                <a:pt x="743493" y="132051"/>
                              </a:cubicBezTo>
                              <a:cubicBezTo>
                                <a:pt x="746091" y="132051"/>
                                <a:pt x="748689" y="132051"/>
                                <a:pt x="750421" y="132051"/>
                              </a:cubicBezTo>
                              <a:cubicBezTo>
                                <a:pt x="752152" y="132051"/>
                                <a:pt x="752152" y="132051"/>
                                <a:pt x="752152" y="132051"/>
                              </a:cubicBezTo>
                              <a:close/>
                              <a:moveTo>
                                <a:pt x="728773" y="145040"/>
                              </a:moveTo>
                              <a:cubicBezTo>
                                <a:pt x="728773" y="145040"/>
                                <a:pt x="729639" y="145040"/>
                                <a:pt x="729639" y="145040"/>
                              </a:cubicBezTo>
                              <a:cubicBezTo>
                                <a:pt x="722711" y="145906"/>
                                <a:pt x="715784" y="145906"/>
                                <a:pt x="707991" y="146772"/>
                              </a:cubicBezTo>
                              <a:cubicBezTo>
                                <a:pt x="707125" y="146772"/>
                                <a:pt x="707125" y="146772"/>
                                <a:pt x="706259" y="146772"/>
                              </a:cubicBezTo>
                              <a:cubicBezTo>
                                <a:pt x="712321" y="146772"/>
                                <a:pt x="720114" y="145906"/>
                                <a:pt x="728773" y="145040"/>
                              </a:cubicBezTo>
                              <a:close/>
                              <a:moveTo>
                                <a:pt x="718382" y="152833"/>
                              </a:moveTo>
                              <a:cubicBezTo>
                                <a:pt x="720114" y="152833"/>
                                <a:pt x="720980" y="153699"/>
                                <a:pt x="721845" y="153699"/>
                              </a:cubicBezTo>
                              <a:cubicBezTo>
                                <a:pt x="717516" y="153699"/>
                                <a:pt x="713186" y="154565"/>
                                <a:pt x="708857" y="155431"/>
                              </a:cubicBezTo>
                              <a:cubicBezTo>
                                <a:pt x="707125" y="155431"/>
                                <a:pt x="704527" y="155431"/>
                                <a:pt x="701930" y="154565"/>
                              </a:cubicBezTo>
                              <a:cubicBezTo>
                                <a:pt x="707991" y="154565"/>
                                <a:pt x="713186" y="153699"/>
                                <a:pt x="718382" y="152833"/>
                              </a:cubicBezTo>
                              <a:close/>
                              <a:moveTo>
                                <a:pt x="852598" y="171883"/>
                              </a:moveTo>
                              <a:cubicBezTo>
                                <a:pt x="856927" y="172749"/>
                                <a:pt x="862123" y="172749"/>
                                <a:pt x="868184" y="173615"/>
                              </a:cubicBezTo>
                              <a:cubicBezTo>
                                <a:pt x="867318" y="173615"/>
                                <a:pt x="867318" y="173615"/>
                                <a:pt x="866452" y="174481"/>
                              </a:cubicBezTo>
                              <a:cubicBezTo>
                                <a:pt x="861257" y="173615"/>
                                <a:pt x="856061" y="173615"/>
                                <a:pt x="850866" y="172749"/>
                              </a:cubicBezTo>
                              <a:cubicBezTo>
                                <a:pt x="850866" y="171883"/>
                                <a:pt x="851732" y="171883"/>
                                <a:pt x="852598" y="171883"/>
                              </a:cubicBezTo>
                              <a:close/>
                              <a:moveTo>
                                <a:pt x="911480" y="179676"/>
                              </a:moveTo>
                              <a:cubicBezTo>
                                <a:pt x="912345" y="179676"/>
                                <a:pt x="912345" y="179676"/>
                                <a:pt x="911480" y="179676"/>
                              </a:cubicBezTo>
                              <a:cubicBezTo>
                                <a:pt x="912345" y="179676"/>
                                <a:pt x="912345" y="179676"/>
                                <a:pt x="911480" y="179676"/>
                              </a:cubicBezTo>
                              <a:cubicBezTo>
                                <a:pt x="912345" y="179676"/>
                                <a:pt x="912345" y="179676"/>
                                <a:pt x="911480" y="179676"/>
                              </a:cubicBezTo>
                              <a:cubicBezTo>
                                <a:pt x="912345" y="179676"/>
                                <a:pt x="912345" y="179676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lose/>
                              <a:moveTo>
                                <a:pt x="917541" y="181408"/>
                              </a:moveTo>
                              <a:cubicBezTo>
                                <a:pt x="917541" y="181408"/>
                                <a:pt x="918407" y="181408"/>
                                <a:pt x="918407" y="181408"/>
                              </a:cubicBezTo>
                              <a:cubicBezTo>
                                <a:pt x="918407" y="181408"/>
                                <a:pt x="919273" y="181408"/>
                                <a:pt x="919273" y="181408"/>
                              </a:cubicBezTo>
                              <a:cubicBezTo>
                                <a:pt x="918407" y="181408"/>
                                <a:pt x="917541" y="181408"/>
                                <a:pt x="917541" y="181408"/>
                              </a:cubicBezTo>
                              <a:cubicBezTo>
                                <a:pt x="916675" y="180542"/>
                                <a:pt x="916675" y="180542"/>
                                <a:pt x="917541" y="181408"/>
                              </a:cubicBezTo>
                              <a:close/>
                              <a:moveTo>
                                <a:pt x="921005" y="181408"/>
                              </a:move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ubicBezTo>
                                <a:pt x="921005" y="181408"/>
                                <a:pt x="921005" y="181408"/>
                                <a:pt x="921005" y="181408"/>
                              </a:cubicBezTo>
                              <a:close/>
                              <a:moveTo>
                                <a:pt x="921871" y="182274"/>
                              </a:move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lose/>
                              <a:moveTo>
                                <a:pt x="921871" y="182274"/>
                              </a:move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lose/>
                              <a:moveTo>
                                <a:pt x="926200" y="183140"/>
                              </a:moveTo>
                              <a:cubicBezTo>
                                <a:pt x="926200" y="183140"/>
                                <a:pt x="925334" y="183140"/>
                                <a:pt x="925334" y="183140"/>
                              </a:cubicBezTo>
                              <a:cubicBezTo>
                                <a:pt x="925334" y="183140"/>
                                <a:pt x="925334" y="183140"/>
                                <a:pt x="926200" y="183140"/>
                              </a:cubicBezTo>
                              <a:close/>
                              <a:moveTo>
                                <a:pt x="927066" y="183140"/>
                              </a:moveTo>
                              <a:cubicBezTo>
                                <a:pt x="927066" y="183140"/>
                                <a:pt x="926200" y="183140"/>
                                <a:pt x="926200" y="183140"/>
                              </a:cubicBezTo>
                              <a:cubicBezTo>
                                <a:pt x="926200" y="183140"/>
                                <a:pt x="927066" y="183140"/>
                                <a:pt x="927066" y="183140"/>
                              </a:cubicBezTo>
                              <a:close/>
                              <a:moveTo>
                                <a:pt x="928798" y="184006"/>
                              </a:moveTo>
                              <a:cubicBezTo>
                                <a:pt x="928798" y="184006"/>
                                <a:pt x="927932" y="184006"/>
                                <a:pt x="927932" y="184006"/>
                              </a:cubicBezTo>
                              <a:cubicBezTo>
                                <a:pt x="927932" y="183140"/>
                                <a:pt x="928798" y="183140"/>
                                <a:pt x="928798" y="184006"/>
                              </a:cubicBezTo>
                              <a:close/>
                              <a:moveTo>
                                <a:pt x="922736" y="179676"/>
                              </a:moveTo>
                              <a:cubicBezTo>
                                <a:pt x="922736" y="178810"/>
                                <a:pt x="923602" y="178810"/>
                                <a:pt x="923602" y="177944"/>
                              </a:cubicBezTo>
                              <a:cubicBezTo>
                                <a:pt x="923602" y="177944"/>
                                <a:pt x="923602" y="177944"/>
                                <a:pt x="923602" y="177079"/>
                              </a:cubicBezTo>
                              <a:cubicBezTo>
                                <a:pt x="923602" y="177079"/>
                                <a:pt x="924468" y="177079"/>
                                <a:pt x="924468" y="177944"/>
                              </a:cubicBezTo>
                              <a:cubicBezTo>
                                <a:pt x="924468" y="178810"/>
                                <a:pt x="923602" y="179676"/>
                                <a:pt x="923602" y="179676"/>
                              </a:cubicBezTo>
                              <a:cubicBezTo>
                                <a:pt x="923602" y="180542"/>
                                <a:pt x="923602" y="179676"/>
                                <a:pt x="922736" y="179676"/>
                              </a:cubicBezTo>
                              <a:close/>
                              <a:moveTo>
                                <a:pt x="931396" y="184006"/>
                              </a:moveTo>
                              <a:cubicBezTo>
                                <a:pt x="931396" y="184006"/>
                                <a:pt x="931396" y="184006"/>
                                <a:pt x="931396" y="184006"/>
                              </a:cubicBezTo>
                              <a:cubicBezTo>
                                <a:pt x="932262" y="184006"/>
                                <a:pt x="932262" y="184006"/>
                                <a:pt x="931396" y="184006"/>
                              </a:cubicBezTo>
                              <a:cubicBezTo>
                                <a:pt x="931396" y="184006"/>
                                <a:pt x="931396" y="184006"/>
                                <a:pt x="931396" y="184006"/>
                              </a:cubicBezTo>
                              <a:cubicBezTo>
                                <a:pt x="931396" y="184006"/>
                                <a:pt x="931396" y="184006"/>
                                <a:pt x="931396" y="184006"/>
                              </a:cubicBezTo>
                              <a:close/>
                              <a:moveTo>
                                <a:pt x="933127" y="189201"/>
                              </a:moveTo>
                              <a:lnTo>
                                <a:pt x="933127" y="189201"/>
                              </a:lnTo>
                              <a:lnTo>
                                <a:pt x="933127" y="189201"/>
                              </a:lnTo>
                              <a:lnTo>
                                <a:pt x="933127" y="189201"/>
                              </a:lnTo>
                              <a:close/>
                              <a:moveTo>
                                <a:pt x="942652" y="187470"/>
                              </a:moveTo>
                              <a:cubicBezTo>
                                <a:pt x="942652" y="187470"/>
                                <a:pt x="942652" y="187470"/>
                                <a:pt x="942652" y="187470"/>
                              </a:cubicBezTo>
                              <a:lnTo>
                                <a:pt x="942652" y="187470"/>
                              </a:lnTo>
                              <a:cubicBezTo>
                                <a:pt x="942652" y="187470"/>
                                <a:pt x="942652" y="187470"/>
                                <a:pt x="942652" y="187470"/>
                              </a:cubicBezTo>
                              <a:cubicBezTo>
                                <a:pt x="942652" y="187470"/>
                                <a:pt x="942652" y="187470"/>
                                <a:pt x="942652" y="187470"/>
                              </a:cubicBezTo>
                              <a:cubicBezTo>
                                <a:pt x="942652" y="187470"/>
                                <a:pt x="942652" y="187470"/>
                                <a:pt x="942652" y="187470"/>
                              </a:cubicBezTo>
                              <a:close/>
                              <a:moveTo>
                                <a:pt x="942652" y="188335"/>
                              </a:moveTo>
                              <a:cubicBezTo>
                                <a:pt x="943518" y="188335"/>
                                <a:pt x="943518" y="188335"/>
                                <a:pt x="942652" y="188335"/>
                              </a:cubicBezTo>
                              <a:cubicBezTo>
                                <a:pt x="942652" y="188335"/>
                                <a:pt x="942652" y="188335"/>
                                <a:pt x="942652" y="188335"/>
                              </a:cubicBezTo>
                              <a:close/>
                              <a:moveTo>
                                <a:pt x="951311" y="191799"/>
                              </a:moveTo>
                              <a:cubicBezTo>
                                <a:pt x="951311" y="191799"/>
                                <a:pt x="951311" y="191799"/>
                                <a:pt x="951311" y="191799"/>
                              </a:cubicBezTo>
                              <a:cubicBezTo>
                                <a:pt x="951311" y="191799"/>
                                <a:pt x="951311" y="191799"/>
                                <a:pt x="951311" y="191799"/>
                              </a:cubicBezTo>
                              <a:cubicBezTo>
                                <a:pt x="951311" y="191799"/>
                                <a:pt x="951311" y="191799"/>
                                <a:pt x="951311" y="191799"/>
                              </a:cubicBezTo>
                              <a:close/>
                              <a:moveTo>
                                <a:pt x="957373" y="186603"/>
                              </a:moveTo>
                              <a:cubicBezTo>
                                <a:pt x="957373" y="185738"/>
                                <a:pt x="957373" y="185738"/>
                                <a:pt x="957373" y="186603"/>
                              </a:cubicBezTo>
                              <a:cubicBezTo>
                                <a:pt x="957373" y="186603"/>
                                <a:pt x="958239" y="186603"/>
                                <a:pt x="958239" y="186603"/>
                              </a:cubicBezTo>
                              <a:cubicBezTo>
                                <a:pt x="958239" y="186603"/>
                                <a:pt x="958239" y="187470"/>
                                <a:pt x="958239" y="187470"/>
                              </a:cubicBezTo>
                              <a:cubicBezTo>
                                <a:pt x="958239" y="186603"/>
                                <a:pt x="957373" y="186603"/>
                                <a:pt x="957373" y="186603"/>
                              </a:cubicBezTo>
                              <a:cubicBezTo>
                                <a:pt x="957373" y="186603"/>
                                <a:pt x="957373" y="186603"/>
                                <a:pt x="957373" y="186603"/>
                              </a:cubicBezTo>
                              <a:close/>
                              <a:moveTo>
                                <a:pt x="989412" y="183140"/>
                              </a:moveTo>
                              <a:cubicBezTo>
                                <a:pt x="990277" y="183140"/>
                                <a:pt x="990277" y="183140"/>
                                <a:pt x="991143" y="183140"/>
                              </a:cubicBezTo>
                              <a:cubicBezTo>
                                <a:pt x="991143" y="183140"/>
                                <a:pt x="992009" y="183140"/>
                                <a:pt x="992875" y="183140"/>
                              </a:cubicBezTo>
                              <a:cubicBezTo>
                                <a:pt x="992009" y="183140"/>
                                <a:pt x="991143" y="183140"/>
                                <a:pt x="991143" y="183140"/>
                              </a:cubicBezTo>
                              <a:cubicBezTo>
                                <a:pt x="990277" y="183140"/>
                                <a:pt x="989412" y="183140"/>
                                <a:pt x="989412" y="183140"/>
                              </a:cubicBezTo>
                              <a:close/>
                              <a:moveTo>
                                <a:pt x="1005864" y="186603"/>
                              </a:move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lose/>
                              <a:moveTo>
                                <a:pt x="1032707" y="173615"/>
                              </a:moveTo>
                              <a:cubicBezTo>
                                <a:pt x="1015389" y="176213"/>
                                <a:pt x="1000668" y="178810"/>
                                <a:pt x="985948" y="181408"/>
                              </a:cubicBezTo>
                              <a:cubicBezTo>
                                <a:pt x="985948" y="181408"/>
                                <a:pt x="985082" y="181408"/>
                                <a:pt x="985082" y="181408"/>
                              </a:cubicBezTo>
                              <a:cubicBezTo>
                                <a:pt x="995473" y="179676"/>
                                <a:pt x="1004998" y="177944"/>
                                <a:pt x="1012791" y="177079"/>
                              </a:cubicBezTo>
                              <a:cubicBezTo>
                                <a:pt x="1024048" y="175347"/>
                                <a:pt x="1032707" y="173615"/>
                                <a:pt x="1032707" y="173615"/>
                              </a:cubicBezTo>
                              <a:close/>
                              <a:moveTo>
                                <a:pt x="988546" y="178810"/>
                              </a:moveTo>
                              <a:cubicBezTo>
                                <a:pt x="996339" y="177079"/>
                                <a:pt x="1004132" y="176213"/>
                                <a:pt x="1013657" y="174481"/>
                              </a:cubicBezTo>
                              <a:cubicBezTo>
                                <a:pt x="998071" y="177079"/>
                                <a:pt x="990277" y="178810"/>
                                <a:pt x="988546" y="178810"/>
                              </a:cubicBezTo>
                              <a:close/>
                              <a:moveTo>
                                <a:pt x="949580" y="164956"/>
                              </a:moveTo>
                              <a:cubicBezTo>
                                <a:pt x="950446" y="164956"/>
                                <a:pt x="950446" y="165822"/>
                                <a:pt x="949580" y="164956"/>
                              </a:cubicBezTo>
                              <a:cubicBezTo>
                                <a:pt x="950446" y="165822"/>
                                <a:pt x="950446" y="165822"/>
                                <a:pt x="950446" y="165822"/>
                              </a:cubicBezTo>
                              <a:cubicBezTo>
                                <a:pt x="950446" y="165822"/>
                                <a:pt x="949580" y="164956"/>
                                <a:pt x="949580" y="164956"/>
                              </a:cubicBezTo>
                              <a:cubicBezTo>
                                <a:pt x="949580" y="164956"/>
                                <a:pt x="949580" y="164956"/>
                                <a:pt x="949580" y="164956"/>
                              </a:cubicBezTo>
                              <a:close/>
                              <a:moveTo>
                                <a:pt x="772934" y="121660"/>
                              </a:moveTo>
                              <a:cubicBezTo>
                                <a:pt x="773800" y="120794"/>
                                <a:pt x="778130" y="120794"/>
                                <a:pt x="786789" y="119929"/>
                              </a:cubicBezTo>
                              <a:cubicBezTo>
                                <a:pt x="796314" y="119929"/>
                                <a:pt x="810168" y="119929"/>
                                <a:pt x="830084" y="120794"/>
                              </a:cubicBezTo>
                              <a:cubicBezTo>
                                <a:pt x="835280" y="120794"/>
                                <a:pt x="840475" y="121660"/>
                                <a:pt x="846537" y="121660"/>
                              </a:cubicBezTo>
                              <a:cubicBezTo>
                                <a:pt x="852598" y="121660"/>
                                <a:pt x="858659" y="122526"/>
                                <a:pt x="866452" y="122526"/>
                              </a:cubicBezTo>
                              <a:cubicBezTo>
                                <a:pt x="869916" y="122526"/>
                                <a:pt x="873380" y="122526"/>
                                <a:pt x="877709" y="123392"/>
                              </a:cubicBezTo>
                              <a:cubicBezTo>
                                <a:pt x="879441" y="125990"/>
                                <a:pt x="882039" y="128588"/>
                                <a:pt x="884637" y="131185"/>
                              </a:cubicBezTo>
                              <a:cubicBezTo>
                                <a:pt x="880307" y="131185"/>
                                <a:pt x="875977" y="131185"/>
                                <a:pt x="870782" y="131185"/>
                              </a:cubicBezTo>
                              <a:cubicBezTo>
                                <a:pt x="869050" y="129454"/>
                                <a:pt x="867318" y="128588"/>
                                <a:pt x="865586" y="127722"/>
                              </a:cubicBezTo>
                              <a:cubicBezTo>
                                <a:pt x="862123" y="125990"/>
                                <a:pt x="860391" y="125990"/>
                                <a:pt x="860391" y="127722"/>
                              </a:cubicBezTo>
                              <a:cubicBezTo>
                                <a:pt x="861257" y="128588"/>
                                <a:pt x="862989" y="130319"/>
                                <a:pt x="863855" y="131185"/>
                              </a:cubicBezTo>
                              <a:cubicBezTo>
                                <a:pt x="852598" y="131185"/>
                                <a:pt x="840475" y="131185"/>
                                <a:pt x="828352" y="131185"/>
                              </a:cubicBezTo>
                              <a:cubicBezTo>
                                <a:pt x="827486" y="130319"/>
                                <a:pt x="827486" y="130319"/>
                                <a:pt x="827486" y="129454"/>
                              </a:cubicBezTo>
                              <a:cubicBezTo>
                                <a:pt x="827486" y="128588"/>
                                <a:pt x="827486" y="127722"/>
                                <a:pt x="829218" y="128588"/>
                              </a:cubicBezTo>
                              <a:cubicBezTo>
                                <a:pt x="830950" y="128588"/>
                                <a:pt x="833548" y="129454"/>
                                <a:pt x="837877" y="131185"/>
                              </a:cubicBezTo>
                              <a:cubicBezTo>
                                <a:pt x="832682" y="128588"/>
                                <a:pt x="827486" y="126856"/>
                                <a:pt x="823157" y="125990"/>
                              </a:cubicBezTo>
                              <a:cubicBezTo>
                                <a:pt x="818827" y="125124"/>
                                <a:pt x="814498" y="124258"/>
                                <a:pt x="810168" y="123392"/>
                              </a:cubicBezTo>
                              <a:cubicBezTo>
                                <a:pt x="805839" y="122526"/>
                                <a:pt x="802375" y="122526"/>
                                <a:pt x="798912" y="122526"/>
                              </a:cubicBezTo>
                              <a:cubicBezTo>
                                <a:pt x="795448" y="122526"/>
                                <a:pt x="791984" y="122526"/>
                                <a:pt x="788521" y="123392"/>
                              </a:cubicBezTo>
                              <a:cubicBezTo>
                                <a:pt x="785923" y="123392"/>
                                <a:pt x="783325" y="123392"/>
                                <a:pt x="779861" y="124258"/>
                              </a:cubicBezTo>
                              <a:cubicBezTo>
                                <a:pt x="778995" y="124258"/>
                                <a:pt x="778130" y="124258"/>
                                <a:pt x="777264" y="123392"/>
                              </a:cubicBezTo>
                              <a:cubicBezTo>
                                <a:pt x="773800" y="122526"/>
                                <a:pt x="771202" y="121660"/>
                                <a:pt x="772934" y="121660"/>
                              </a:cubicBezTo>
                              <a:close/>
                              <a:moveTo>
                                <a:pt x="669025" y="158895"/>
                              </a:moveTo>
                              <a:cubicBezTo>
                                <a:pt x="654305" y="160626"/>
                                <a:pt x="641316" y="161492"/>
                                <a:pt x="631791" y="162358"/>
                              </a:cubicBezTo>
                              <a:cubicBezTo>
                                <a:pt x="622266" y="163224"/>
                                <a:pt x="617936" y="163224"/>
                                <a:pt x="620534" y="162358"/>
                              </a:cubicBezTo>
                              <a:cubicBezTo>
                                <a:pt x="654305" y="158895"/>
                                <a:pt x="679416" y="157163"/>
                                <a:pt x="700198" y="154565"/>
                              </a:cubicBezTo>
                              <a:cubicBezTo>
                                <a:pt x="701930" y="154565"/>
                                <a:pt x="703662" y="155431"/>
                                <a:pt x="705393" y="155431"/>
                              </a:cubicBezTo>
                              <a:cubicBezTo>
                                <a:pt x="700198" y="156296"/>
                                <a:pt x="694137" y="156296"/>
                                <a:pt x="688075" y="157163"/>
                              </a:cubicBezTo>
                              <a:cubicBezTo>
                                <a:pt x="688075" y="157163"/>
                                <a:pt x="688075" y="157163"/>
                                <a:pt x="688075" y="157163"/>
                              </a:cubicBezTo>
                              <a:cubicBezTo>
                                <a:pt x="688075" y="157163"/>
                                <a:pt x="688075" y="157163"/>
                                <a:pt x="688075" y="157163"/>
                              </a:cubicBezTo>
                              <a:cubicBezTo>
                                <a:pt x="681148" y="158028"/>
                                <a:pt x="675086" y="158895"/>
                                <a:pt x="669025" y="158895"/>
                              </a:cubicBezTo>
                              <a:close/>
                              <a:moveTo>
                                <a:pt x="858659" y="177079"/>
                              </a:moveTo>
                              <a:cubicBezTo>
                                <a:pt x="847402" y="181408"/>
                                <a:pt x="835280" y="184872"/>
                                <a:pt x="835280" y="184872"/>
                              </a:cubicBezTo>
                              <a:cubicBezTo>
                                <a:pt x="833548" y="188335"/>
                                <a:pt x="817095" y="196129"/>
                                <a:pt x="796314" y="203921"/>
                              </a:cubicBezTo>
                              <a:cubicBezTo>
                                <a:pt x="785923" y="208251"/>
                                <a:pt x="774666" y="212581"/>
                                <a:pt x="765141" y="216044"/>
                              </a:cubicBezTo>
                              <a:cubicBezTo>
                                <a:pt x="755616" y="220374"/>
                                <a:pt x="746957" y="223838"/>
                                <a:pt x="741762" y="227301"/>
                              </a:cubicBezTo>
                              <a:cubicBezTo>
                                <a:pt x="733968" y="229033"/>
                                <a:pt x="741762" y="222972"/>
                                <a:pt x="753884" y="216044"/>
                              </a:cubicBezTo>
                              <a:cubicBezTo>
                                <a:pt x="766873" y="209117"/>
                                <a:pt x="784191" y="202190"/>
                                <a:pt x="791118" y="201324"/>
                              </a:cubicBezTo>
                              <a:lnTo>
                                <a:pt x="784191" y="204788"/>
                              </a:lnTo>
                              <a:cubicBezTo>
                                <a:pt x="806705" y="196129"/>
                                <a:pt x="818827" y="190067"/>
                                <a:pt x="824889" y="186603"/>
                              </a:cubicBezTo>
                              <a:cubicBezTo>
                                <a:pt x="831816" y="183140"/>
                                <a:pt x="833548" y="181408"/>
                                <a:pt x="833548" y="180542"/>
                              </a:cubicBezTo>
                              <a:cubicBezTo>
                                <a:pt x="834414" y="178810"/>
                                <a:pt x="833548" y="177944"/>
                                <a:pt x="844805" y="173615"/>
                              </a:cubicBezTo>
                              <a:cubicBezTo>
                                <a:pt x="844805" y="173615"/>
                                <a:pt x="844805" y="173615"/>
                                <a:pt x="844805" y="173615"/>
                              </a:cubicBezTo>
                              <a:cubicBezTo>
                                <a:pt x="844805" y="173615"/>
                                <a:pt x="845671" y="173615"/>
                                <a:pt x="845671" y="173615"/>
                              </a:cubicBezTo>
                              <a:cubicBezTo>
                                <a:pt x="847402" y="173615"/>
                                <a:pt x="846537" y="173615"/>
                                <a:pt x="845671" y="173615"/>
                              </a:cubicBezTo>
                              <a:cubicBezTo>
                                <a:pt x="845671" y="173615"/>
                                <a:pt x="846537" y="173615"/>
                                <a:pt x="846537" y="173615"/>
                              </a:cubicBezTo>
                              <a:cubicBezTo>
                                <a:pt x="847402" y="173615"/>
                                <a:pt x="848268" y="173615"/>
                                <a:pt x="850000" y="173615"/>
                              </a:cubicBezTo>
                              <a:cubicBezTo>
                                <a:pt x="850000" y="173615"/>
                                <a:pt x="850000" y="173615"/>
                                <a:pt x="850000" y="173615"/>
                              </a:cubicBezTo>
                              <a:cubicBezTo>
                                <a:pt x="850000" y="173615"/>
                                <a:pt x="850866" y="173615"/>
                                <a:pt x="850866" y="173615"/>
                              </a:cubicBezTo>
                              <a:cubicBezTo>
                                <a:pt x="850866" y="173615"/>
                                <a:pt x="850866" y="173615"/>
                                <a:pt x="850866" y="173615"/>
                              </a:cubicBezTo>
                              <a:cubicBezTo>
                                <a:pt x="851732" y="173615"/>
                                <a:pt x="851732" y="173615"/>
                                <a:pt x="852598" y="173615"/>
                              </a:cubicBezTo>
                              <a:cubicBezTo>
                                <a:pt x="852598" y="173615"/>
                                <a:pt x="853464" y="173615"/>
                                <a:pt x="853464" y="173615"/>
                              </a:cubicBezTo>
                              <a:cubicBezTo>
                                <a:pt x="854330" y="173615"/>
                                <a:pt x="855196" y="173615"/>
                                <a:pt x="856927" y="173615"/>
                              </a:cubicBezTo>
                              <a:cubicBezTo>
                                <a:pt x="857793" y="173615"/>
                                <a:pt x="858659" y="173615"/>
                                <a:pt x="859525" y="173615"/>
                              </a:cubicBezTo>
                              <a:cubicBezTo>
                                <a:pt x="859525" y="173615"/>
                                <a:pt x="858659" y="173615"/>
                                <a:pt x="858659" y="173615"/>
                              </a:cubicBezTo>
                              <a:cubicBezTo>
                                <a:pt x="858659" y="173615"/>
                                <a:pt x="858659" y="173615"/>
                                <a:pt x="858659" y="173615"/>
                              </a:cubicBezTo>
                              <a:cubicBezTo>
                                <a:pt x="858659" y="173615"/>
                                <a:pt x="858659" y="173615"/>
                                <a:pt x="858659" y="173615"/>
                              </a:cubicBezTo>
                              <a:cubicBezTo>
                                <a:pt x="857793" y="173615"/>
                                <a:pt x="856927" y="173615"/>
                                <a:pt x="855196" y="173615"/>
                              </a:cubicBezTo>
                              <a:cubicBezTo>
                                <a:pt x="855196" y="173615"/>
                                <a:pt x="854330" y="173615"/>
                                <a:pt x="854330" y="173615"/>
                              </a:cubicBezTo>
                              <a:cubicBezTo>
                                <a:pt x="854330" y="173615"/>
                                <a:pt x="854330" y="173615"/>
                                <a:pt x="854330" y="173615"/>
                              </a:cubicBezTo>
                              <a:cubicBezTo>
                                <a:pt x="854330" y="173615"/>
                                <a:pt x="854330" y="173615"/>
                                <a:pt x="853464" y="173615"/>
                              </a:cubicBezTo>
                              <a:cubicBezTo>
                                <a:pt x="853464" y="173615"/>
                                <a:pt x="853464" y="173615"/>
                                <a:pt x="853464" y="173615"/>
                              </a:cubicBezTo>
                              <a:cubicBezTo>
                                <a:pt x="853464" y="173615"/>
                                <a:pt x="852598" y="173615"/>
                                <a:pt x="852598" y="173615"/>
                              </a:cubicBezTo>
                              <a:cubicBezTo>
                                <a:pt x="852598" y="173615"/>
                                <a:pt x="851732" y="173615"/>
                                <a:pt x="851732" y="173615"/>
                              </a:cubicBezTo>
                              <a:cubicBezTo>
                                <a:pt x="851732" y="173615"/>
                                <a:pt x="851732" y="173615"/>
                                <a:pt x="851732" y="173615"/>
                              </a:cubicBezTo>
                              <a:cubicBezTo>
                                <a:pt x="851732" y="173615"/>
                                <a:pt x="851732" y="173615"/>
                                <a:pt x="851732" y="173615"/>
                              </a:cubicBezTo>
                              <a:cubicBezTo>
                                <a:pt x="851732" y="173615"/>
                                <a:pt x="851732" y="173615"/>
                                <a:pt x="851732" y="173615"/>
                              </a:cubicBezTo>
                              <a:cubicBezTo>
                                <a:pt x="851732" y="173615"/>
                                <a:pt x="852598" y="173615"/>
                                <a:pt x="850866" y="173615"/>
                              </a:cubicBezTo>
                              <a:cubicBezTo>
                                <a:pt x="850000" y="173615"/>
                                <a:pt x="850000" y="173615"/>
                                <a:pt x="850000" y="173615"/>
                              </a:cubicBezTo>
                              <a:cubicBezTo>
                                <a:pt x="850000" y="173615"/>
                                <a:pt x="850000" y="173615"/>
                                <a:pt x="850000" y="173615"/>
                              </a:cubicBezTo>
                              <a:cubicBezTo>
                                <a:pt x="850000" y="173615"/>
                                <a:pt x="850000" y="173615"/>
                                <a:pt x="850000" y="173615"/>
                              </a:cubicBezTo>
                              <a:cubicBezTo>
                                <a:pt x="850000" y="173615"/>
                                <a:pt x="850000" y="173615"/>
                                <a:pt x="850000" y="173615"/>
                              </a:cubicBezTo>
                              <a:cubicBezTo>
                                <a:pt x="850000" y="173615"/>
                                <a:pt x="850000" y="173615"/>
                                <a:pt x="850000" y="173615"/>
                              </a:cubicBezTo>
                              <a:cubicBezTo>
                                <a:pt x="850000" y="173615"/>
                                <a:pt x="850000" y="173615"/>
                                <a:pt x="850000" y="173615"/>
                              </a:cubicBezTo>
                              <a:cubicBezTo>
                                <a:pt x="850000" y="173615"/>
                                <a:pt x="849134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50000" y="173615"/>
                              </a:cubicBezTo>
                              <a:cubicBezTo>
                                <a:pt x="850000" y="173615"/>
                                <a:pt x="850000" y="173615"/>
                                <a:pt x="849134" y="173615"/>
                              </a:cubicBezTo>
                              <a:cubicBezTo>
                                <a:pt x="848268" y="173615"/>
                                <a:pt x="848268" y="173615"/>
                                <a:pt x="847402" y="173615"/>
                              </a:cubicBezTo>
                              <a:cubicBezTo>
                                <a:pt x="848268" y="173615"/>
                                <a:pt x="848268" y="173615"/>
                                <a:pt x="849134" y="173615"/>
                              </a:cubicBezTo>
                              <a:cubicBezTo>
                                <a:pt x="849134" y="173615"/>
                                <a:pt x="849134" y="173615"/>
                                <a:pt x="849134" y="173615"/>
                              </a:cubicBezTo>
                              <a:cubicBezTo>
                                <a:pt x="847402" y="173615"/>
                                <a:pt x="846537" y="173615"/>
                                <a:pt x="844805" y="173615"/>
                              </a:cubicBezTo>
                              <a:cubicBezTo>
                                <a:pt x="846537" y="172749"/>
                                <a:pt x="848268" y="171883"/>
                                <a:pt x="850000" y="171017"/>
                              </a:cubicBezTo>
                              <a:cubicBezTo>
                                <a:pt x="853464" y="171017"/>
                                <a:pt x="857793" y="171883"/>
                                <a:pt x="861257" y="172749"/>
                              </a:cubicBezTo>
                              <a:cubicBezTo>
                                <a:pt x="862989" y="172749"/>
                                <a:pt x="863855" y="172749"/>
                                <a:pt x="865586" y="173615"/>
                              </a:cubicBezTo>
                              <a:cubicBezTo>
                                <a:pt x="864720" y="173615"/>
                                <a:pt x="862989" y="174481"/>
                                <a:pt x="862123" y="174481"/>
                              </a:cubicBezTo>
                              <a:cubicBezTo>
                                <a:pt x="862123" y="174481"/>
                                <a:pt x="862123" y="174481"/>
                                <a:pt x="862123" y="174481"/>
                              </a:cubicBezTo>
                              <a:cubicBezTo>
                                <a:pt x="862123" y="174481"/>
                                <a:pt x="862123" y="174481"/>
                                <a:pt x="862123" y="174481"/>
                              </a:cubicBezTo>
                              <a:cubicBezTo>
                                <a:pt x="862123" y="174481"/>
                                <a:pt x="862123" y="174481"/>
                                <a:pt x="862123" y="174481"/>
                              </a:cubicBezTo>
                              <a:cubicBezTo>
                                <a:pt x="862123" y="174481"/>
                                <a:pt x="862123" y="174481"/>
                                <a:pt x="862123" y="174481"/>
                              </a:cubicBezTo>
                              <a:cubicBezTo>
                                <a:pt x="862123" y="174481"/>
                                <a:pt x="862123" y="174481"/>
                                <a:pt x="862123" y="174481"/>
                              </a:cubicBezTo>
                              <a:cubicBezTo>
                                <a:pt x="861257" y="176213"/>
                                <a:pt x="859525" y="177079"/>
                                <a:pt x="858659" y="177079"/>
                              </a:cubicBezTo>
                              <a:close/>
                              <a:moveTo>
                                <a:pt x="909748" y="182274"/>
                              </a:moveTo>
                              <a:cubicBezTo>
                                <a:pt x="908016" y="184006"/>
                                <a:pt x="906284" y="185738"/>
                                <a:pt x="904552" y="187470"/>
                              </a:cubicBezTo>
                              <a:cubicBezTo>
                                <a:pt x="902821" y="189201"/>
                                <a:pt x="901089" y="190933"/>
                                <a:pt x="899357" y="193531"/>
                              </a:cubicBezTo>
                              <a:cubicBezTo>
                                <a:pt x="899357" y="193531"/>
                                <a:pt x="904552" y="188335"/>
                                <a:pt x="908882" y="182274"/>
                              </a:cubicBezTo>
                              <a:cubicBezTo>
                                <a:pt x="909748" y="181408"/>
                                <a:pt x="910614" y="180542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ubicBezTo>
                                <a:pt x="911480" y="179676"/>
                                <a:pt x="911480" y="179676"/>
                                <a:pt x="911480" y="179676"/>
                              </a:cubicBezTo>
                              <a:cubicBezTo>
                                <a:pt x="911480" y="179676"/>
                                <a:pt x="912345" y="179676"/>
                                <a:pt x="912345" y="179676"/>
                              </a:cubicBezTo>
                              <a:cubicBezTo>
                                <a:pt x="912345" y="179676"/>
                                <a:pt x="912345" y="179676"/>
                                <a:pt x="912345" y="179676"/>
                              </a:cubicBezTo>
                              <a:cubicBezTo>
                                <a:pt x="912345" y="179676"/>
                                <a:pt x="912345" y="179676"/>
                                <a:pt x="913211" y="179676"/>
                              </a:cubicBezTo>
                              <a:cubicBezTo>
                                <a:pt x="913211" y="179676"/>
                                <a:pt x="913211" y="179676"/>
                                <a:pt x="914077" y="179676"/>
                              </a:cubicBezTo>
                              <a:cubicBezTo>
                                <a:pt x="914077" y="179676"/>
                                <a:pt x="914077" y="179676"/>
                                <a:pt x="914943" y="179676"/>
                              </a:cubicBezTo>
                              <a:cubicBezTo>
                                <a:pt x="914077" y="179676"/>
                                <a:pt x="914077" y="179676"/>
                                <a:pt x="913211" y="179676"/>
                              </a:cubicBezTo>
                              <a:cubicBezTo>
                                <a:pt x="911480" y="180542"/>
                                <a:pt x="910614" y="181408"/>
                                <a:pt x="909748" y="182274"/>
                              </a:cubicBezTo>
                              <a:close/>
                              <a:moveTo>
                                <a:pt x="921871" y="182274"/>
                              </a:moveTo>
                              <a:cubicBezTo>
                                <a:pt x="921871" y="182274"/>
                                <a:pt x="922736" y="182274"/>
                                <a:pt x="921871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2736" y="182274"/>
                                <a:pt x="922736" y="182274"/>
                              </a:cubicBezTo>
                              <a:cubicBezTo>
                                <a:pt x="922736" y="182274"/>
                                <a:pt x="923602" y="182274"/>
                                <a:pt x="923602" y="182274"/>
                              </a:cubicBezTo>
                              <a:cubicBezTo>
                                <a:pt x="923602" y="182274"/>
                                <a:pt x="922736" y="182274"/>
                                <a:pt x="922736" y="182274"/>
                              </a:cubicBezTo>
                              <a:cubicBezTo>
                                <a:pt x="921871" y="183140"/>
                                <a:pt x="921871" y="184872"/>
                                <a:pt x="921005" y="185738"/>
                              </a:cubicBezTo>
                              <a:cubicBezTo>
                                <a:pt x="921005" y="184872"/>
                                <a:pt x="921871" y="183140"/>
                                <a:pt x="921871" y="182274"/>
                              </a:cubicBezTo>
                              <a:close/>
                              <a:moveTo>
                                <a:pt x="929664" y="184006"/>
                              </a:moveTo>
                              <a:cubicBezTo>
                                <a:pt x="929664" y="184006"/>
                                <a:pt x="929664" y="184006"/>
                                <a:pt x="929664" y="184006"/>
                              </a:cubicBezTo>
                              <a:cubicBezTo>
                                <a:pt x="929664" y="184006"/>
                                <a:pt x="929664" y="184006"/>
                                <a:pt x="929664" y="184006"/>
                              </a:cubicBezTo>
                              <a:lnTo>
                                <a:pt x="929664" y="184006"/>
                              </a:lnTo>
                              <a:close/>
                              <a:moveTo>
                                <a:pt x="945250" y="189201"/>
                              </a:moveTo>
                              <a:cubicBezTo>
                                <a:pt x="946116" y="189201"/>
                                <a:pt x="946982" y="190067"/>
                                <a:pt x="946982" y="190067"/>
                              </a:cubicBezTo>
                              <a:cubicBezTo>
                                <a:pt x="946982" y="190067"/>
                                <a:pt x="946982" y="190067"/>
                                <a:pt x="946982" y="190067"/>
                              </a:cubicBezTo>
                              <a:cubicBezTo>
                                <a:pt x="946982" y="190067"/>
                                <a:pt x="946982" y="190067"/>
                                <a:pt x="946982" y="190067"/>
                              </a:cubicBezTo>
                              <a:cubicBezTo>
                                <a:pt x="946116" y="189201"/>
                                <a:pt x="946116" y="189201"/>
                                <a:pt x="945250" y="189201"/>
                              </a:cubicBezTo>
                              <a:close/>
                              <a:moveTo>
                                <a:pt x="946982" y="189201"/>
                              </a:move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ubicBezTo>
                                <a:pt x="946982" y="189201"/>
                                <a:pt x="946982" y="189201"/>
                                <a:pt x="946982" y="189201"/>
                              </a:cubicBezTo>
                              <a:close/>
                              <a:moveTo>
                                <a:pt x="949580" y="190933"/>
                              </a:moveTo>
                              <a:cubicBezTo>
                                <a:pt x="950446" y="190933"/>
                                <a:pt x="950446" y="190933"/>
                                <a:pt x="949580" y="190933"/>
                              </a:cubicBezTo>
                              <a:lnTo>
                                <a:pt x="949580" y="190933"/>
                              </a:lnTo>
                              <a:cubicBezTo>
                                <a:pt x="950446" y="190933"/>
                                <a:pt x="950446" y="190933"/>
                                <a:pt x="949580" y="190933"/>
                              </a:cubicBezTo>
                              <a:close/>
                              <a:moveTo>
                                <a:pt x="957373" y="187470"/>
                              </a:moveTo>
                              <a:cubicBezTo>
                                <a:pt x="957373" y="187470"/>
                                <a:pt x="958239" y="187470"/>
                                <a:pt x="958239" y="187470"/>
                              </a:cubicBezTo>
                              <a:cubicBezTo>
                                <a:pt x="959105" y="189201"/>
                                <a:pt x="959970" y="190933"/>
                                <a:pt x="960836" y="193531"/>
                              </a:cubicBezTo>
                              <a:cubicBezTo>
                                <a:pt x="959970" y="190933"/>
                                <a:pt x="959105" y="189201"/>
                                <a:pt x="957373" y="187470"/>
                              </a:cubicBezTo>
                              <a:close/>
                              <a:moveTo>
                                <a:pt x="1053489" y="201324"/>
                              </a:moveTo>
                              <a:cubicBezTo>
                                <a:pt x="1046561" y="199592"/>
                                <a:pt x="1038768" y="196994"/>
                                <a:pt x="1030975" y="195262"/>
                              </a:cubicBezTo>
                              <a:cubicBezTo>
                                <a:pt x="1027512" y="194397"/>
                                <a:pt x="1024048" y="193531"/>
                                <a:pt x="1020584" y="192665"/>
                              </a:cubicBezTo>
                              <a:cubicBezTo>
                                <a:pt x="1017986" y="191799"/>
                                <a:pt x="1015389" y="190933"/>
                                <a:pt x="1011925" y="190067"/>
                              </a:cubicBezTo>
                              <a:cubicBezTo>
                                <a:pt x="1002400" y="187470"/>
                                <a:pt x="998936" y="186603"/>
                                <a:pt x="1009327" y="190067"/>
                              </a:cubicBezTo>
                              <a:cubicBezTo>
                                <a:pt x="1009327" y="190067"/>
                                <a:pt x="1017121" y="192665"/>
                                <a:pt x="1024048" y="195262"/>
                              </a:cubicBezTo>
                              <a:cubicBezTo>
                                <a:pt x="1031841" y="197861"/>
                                <a:pt x="1039634" y="200458"/>
                                <a:pt x="1039634" y="200458"/>
                              </a:cubicBezTo>
                              <a:cubicBezTo>
                                <a:pt x="1048293" y="203921"/>
                                <a:pt x="1043098" y="202190"/>
                                <a:pt x="1030109" y="197861"/>
                              </a:cubicBezTo>
                              <a:cubicBezTo>
                                <a:pt x="1022316" y="195262"/>
                                <a:pt x="1011059" y="191799"/>
                                <a:pt x="998936" y="186603"/>
                              </a:cubicBezTo>
                              <a:cubicBezTo>
                                <a:pt x="999802" y="186603"/>
                                <a:pt x="999802" y="186603"/>
                                <a:pt x="1000668" y="186603"/>
                              </a:cubicBezTo>
                              <a:cubicBezTo>
                                <a:pt x="1001534" y="186603"/>
                                <a:pt x="1002400" y="186603"/>
                                <a:pt x="1003266" y="186603"/>
                              </a:cubicBezTo>
                              <a:cubicBezTo>
                                <a:pt x="1003266" y="186603"/>
                                <a:pt x="1004132" y="186603"/>
                                <a:pt x="1004132" y="186603"/>
                              </a:cubicBezTo>
                              <a:cubicBezTo>
                                <a:pt x="1004132" y="186603"/>
                                <a:pt x="1004132" y="186603"/>
                                <a:pt x="1004132" y="186603"/>
                              </a:cubicBezTo>
                              <a:cubicBezTo>
                                <a:pt x="1004132" y="186603"/>
                                <a:pt x="1004132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7595" y="187470"/>
                                <a:pt x="1009327" y="187470"/>
                                <a:pt x="1011059" y="188335"/>
                              </a:cubicBezTo>
                              <a:cubicBezTo>
                                <a:pt x="1025780" y="192665"/>
                                <a:pt x="1040500" y="196129"/>
                                <a:pt x="1040500" y="196129"/>
                              </a:cubicBezTo>
                              <a:cubicBezTo>
                                <a:pt x="1104577" y="213447"/>
                                <a:pt x="1082930" y="209117"/>
                                <a:pt x="1053489" y="201324"/>
                              </a:cubicBezTo>
                              <a:close/>
                              <a:moveTo>
                                <a:pt x="1390327" y="208251"/>
                              </a:moveTo>
                              <a:cubicBezTo>
                                <a:pt x="1384266" y="206520"/>
                                <a:pt x="1388596" y="205653"/>
                                <a:pt x="1411975" y="204788"/>
                              </a:cubicBezTo>
                              <a:cubicBezTo>
                                <a:pt x="1440550" y="207385"/>
                                <a:pt x="1424964" y="208251"/>
                                <a:pt x="1390327" y="208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" name="Freeform 128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63B79F8-F9E6-4A75-9229-596E0C00E5BB}"/>
                          </a:ext>
                        </a:extLst>
                      </wps:cNvPr>
                      <wps:cNvSpPr/>
                      <wps:spPr>
                        <a:xfrm>
                          <a:off x="5229225" y="79057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8" name="Freeform 128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E1485B-EC77-48DF-A5DB-9819D668AC63}"/>
                          </a:ext>
                        </a:extLst>
                      </wps:cNvPr>
                      <wps:cNvSpPr/>
                      <wps:spPr>
                        <a:xfrm>
                          <a:off x="5876925" y="7953375"/>
                          <a:ext cx="72312" cy="12051"/>
                        </a:xfrm>
                        <a:custGeom>
                          <a:avLst/>
                          <a:gdLst>
                            <a:gd name="connsiteX0" fmla="*/ 53253 w 51954"/>
                            <a:gd name="connsiteY0" fmla="*/ 9092 h 8659"/>
                            <a:gd name="connsiteX1" fmla="*/ 6494 w 51954"/>
                            <a:gd name="connsiteY1" fmla="*/ 6494 h 8659"/>
                            <a:gd name="connsiteX2" fmla="*/ 53253 w 51954"/>
                            <a:gd name="connsiteY2" fmla="*/ 9092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1954" h="8659">
                              <a:moveTo>
                                <a:pt x="53253" y="9092"/>
                              </a:moveTo>
                              <a:cubicBezTo>
                                <a:pt x="38533" y="8226"/>
                                <a:pt x="22081" y="7361"/>
                                <a:pt x="6494" y="6494"/>
                              </a:cubicBezTo>
                              <a:cubicBezTo>
                                <a:pt x="19483" y="8226"/>
                                <a:pt x="35935" y="9092"/>
                                <a:pt x="53253" y="9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9" name="Freeform 128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1D3BE3-145F-4D1D-838E-899F32B3F0E7}"/>
                          </a:ext>
                        </a:extLst>
                      </wps:cNvPr>
                      <wps:cNvSpPr/>
                      <wps:spPr>
                        <a:xfrm>
                          <a:off x="4829175" y="8143875"/>
                          <a:ext cx="24103" cy="12051"/>
                        </a:xfrm>
                        <a:custGeom>
                          <a:avLst/>
                          <a:gdLst>
                            <a:gd name="connsiteX0" fmla="*/ 12556 w 17318"/>
                            <a:gd name="connsiteY0" fmla="*/ 6494 h 8659"/>
                            <a:gd name="connsiteX1" fmla="*/ 11690 w 17318"/>
                            <a:gd name="connsiteY1" fmla="*/ 6494 h 8659"/>
                            <a:gd name="connsiteX2" fmla="*/ 6494 w 17318"/>
                            <a:gd name="connsiteY2" fmla="*/ 9958 h 8659"/>
                            <a:gd name="connsiteX3" fmla="*/ 12556 w 17318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2556" y="6494"/>
                              </a:moveTo>
                              <a:cubicBezTo>
                                <a:pt x="12556" y="6494"/>
                                <a:pt x="11690" y="6494"/>
                                <a:pt x="11690" y="6494"/>
                              </a:cubicBezTo>
                              <a:cubicBezTo>
                                <a:pt x="9958" y="7360"/>
                                <a:pt x="8226" y="9092"/>
                                <a:pt x="6494" y="9958"/>
                              </a:cubicBezTo>
                              <a:lnTo>
                                <a:pt x="12556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0" name="Freeform 128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E6489C1-5E95-4682-9021-D15BF4C4CF6D}"/>
                          </a:ext>
                        </a:extLst>
                      </wps:cNvPr>
                      <wps:cNvSpPr/>
                      <wps:spPr>
                        <a:xfrm>
                          <a:off x="5257800" y="7686675"/>
                          <a:ext cx="24103" cy="24102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494 h 17318"/>
                            <a:gd name="connsiteX1" fmla="*/ 12556 w 17318"/>
                            <a:gd name="connsiteY1" fmla="*/ 17751 h 17318"/>
                            <a:gd name="connsiteX2" fmla="*/ 6494 w 17318"/>
                            <a:gd name="connsiteY2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6494" y="6494"/>
                              </a:moveTo>
                              <a:cubicBezTo>
                                <a:pt x="11690" y="9958"/>
                                <a:pt x="12556" y="13421"/>
                                <a:pt x="12556" y="17751"/>
                              </a:cubicBezTo>
                              <a:cubicBezTo>
                                <a:pt x="16019" y="12556"/>
                                <a:pt x="15153" y="8226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1" name="Freeform 128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AD92370-9FC5-45E8-AAA2-548B9C6D24A7}"/>
                          </a:ext>
                        </a:extLst>
                      </wps:cNvPr>
                      <wps:cNvSpPr/>
                      <wps:spPr>
                        <a:xfrm>
                          <a:off x="4943475" y="7858125"/>
                          <a:ext cx="24103" cy="12051"/>
                        </a:xfrm>
                        <a:custGeom>
                          <a:avLst/>
                          <a:gdLst>
                            <a:gd name="connsiteX0" fmla="*/ 15111 w 17318"/>
                            <a:gd name="connsiteY0" fmla="*/ 9958 h 8659"/>
                            <a:gd name="connsiteX1" fmla="*/ 8184 w 17318"/>
                            <a:gd name="connsiteY1" fmla="*/ 6494 h 8659"/>
                            <a:gd name="connsiteX2" fmla="*/ 15111 w 17318"/>
                            <a:gd name="connsiteY2" fmla="*/ 9958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5111" y="9958"/>
                              </a:moveTo>
                              <a:cubicBezTo>
                                <a:pt x="15111" y="9958"/>
                                <a:pt x="15111" y="9092"/>
                                <a:pt x="8184" y="6494"/>
                              </a:cubicBezTo>
                              <a:cubicBezTo>
                                <a:pt x="5586" y="6494"/>
                                <a:pt x="4720" y="6494"/>
                                <a:pt x="15111" y="99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2" name="Freeform 128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4B41F6-635B-48DF-951A-176AB5B7DAC5}"/>
                          </a:ext>
                        </a:extLst>
                      </wps:cNvPr>
                      <wps:cNvSpPr/>
                      <wps:spPr>
                        <a:xfrm>
                          <a:off x="4848225" y="7753350"/>
                          <a:ext cx="84363" cy="48204"/>
                        </a:xfrm>
                        <a:custGeom>
                          <a:avLst/>
                          <a:gdLst>
                            <a:gd name="connsiteX0" fmla="*/ 12556 w 60613"/>
                            <a:gd name="connsiteY0" fmla="*/ 11690 h 34636"/>
                            <a:gd name="connsiteX1" fmla="*/ 18617 w 60613"/>
                            <a:gd name="connsiteY1" fmla="*/ 16885 h 34636"/>
                            <a:gd name="connsiteX2" fmla="*/ 55851 w 60613"/>
                            <a:gd name="connsiteY2" fmla="*/ 31606 h 34636"/>
                            <a:gd name="connsiteX3" fmla="*/ 6494 w 60613"/>
                            <a:gd name="connsiteY3" fmla="*/ 6494 h 34636"/>
                            <a:gd name="connsiteX4" fmla="*/ 8226 w 60613"/>
                            <a:gd name="connsiteY4" fmla="*/ 8226 h 34636"/>
                            <a:gd name="connsiteX5" fmla="*/ 12556 w 60613"/>
                            <a:gd name="connsiteY5" fmla="*/ 11690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613" h="34636">
                              <a:moveTo>
                                <a:pt x="12556" y="11690"/>
                              </a:moveTo>
                              <a:cubicBezTo>
                                <a:pt x="15153" y="14288"/>
                                <a:pt x="18617" y="16885"/>
                                <a:pt x="18617" y="16885"/>
                              </a:cubicBezTo>
                              <a:cubicBezTo>
                                <a:pt x="30740" y="20349"/>
                                <a:pt x="40265" y="24679"/>
                                <a:pt x="55851" y="31606"/>
                              </a:cubicBez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7360" y="7361"/>
                                <a:pt x="8226" y="8226"/>
                              </a:cubicBezTo>
                              <a:cubicBezTo>
                                <a:pt x="9092" y="9092"/>
                                <a:pt x="10824" y="9958"/>
                                <a:pt x="12556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" name="Freeform 128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707B50D-F25A-4334-A88A-0B6F69236286}"/>
                          </a:ext>
                        </a:extLst>
                      </wps:cNvPr>
                      <wps:cNvSpPr/>
                      <wps:spPr>
                        <a:xfrm>
                          <a:off x="4876800" y="7724775"/>
                          <a:ext cx="48207" cy="36153"/>
                        </a:xfrm>
                        <a:custGeom>
                          <a:avLst/>
                          <a:gdLst>
                            <a:gd name="connsiteX0" fmla="*/ 32472 w 34636"/>
                            <a:gd name="connsiteY0" fmla="*/ 26439 h 25977"/>
                            <a:gd name="connsiteX1" fmla="*/ 23813 w 34636"/>
                            <a:gd name="connsiteY1" fmla="*/ 12584 h 25977"/>
                            <a:gd name="connsiteX2" fmla="*/ 6494 w 34636"/>
                            <a:gd name="connsiteY2" fmla="*/ 7389 h 25977"/>
                            <a:gd name="connsiteX3" fmla="*/ 13422 w 34636"/>
                            <a:gd name="connsiteY3" fmla="*/ 18646 h 25977"/>
                            <a:gd name="connsiteX4" fmla="*/ 32472 w 34636"/>
                            <a:gd name="connsiteY4" fmla="*/ 26439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32472" y="26439"/>
                              </a:moveTo>
                              <a:cubicBezTo>
                                <a:pt x="27276" y="22975"/>
                                <a:pt x="25544" y="16914"/>
                                <a:pt x="23813" y="12584"/>
                              </a:cubicBezTo>
                              <a:cubicBezTo>
                                <a:pt x="21215" y="8255"/>
                                <a:pt x="17751" y="4791"/>
                                <a:pt x="6494" y="7389"/>
                              </a:cubicBezTo>
                              <a:cubicBezTo>
                                <a:pt x="10824" y="10853"/>
                                <a:pt x="10824" y="15183"/>
                                <a:pt x="13422" y="18646"/>
                              </a:cubicBezTo>
                              <a:cubicBezTo>
                                <a:pt x="16019" y="21243"/>
                                <a:pt x="20349" y="24707"/>
                                <a:pt x="32472" y="264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Freeform 128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73D5DB-6D47-4C4D-904B-D333D1A954AA}"/>
                          </a:ext>
                        </a:extLst>
                      </wps:cNvPr>
                      <wps:cNvSpPr/>
                      <wps:spPr>
                        <a:xfrm>
                          <a:off x="5191125" y="7791450"/>
                          <a:ext cx="60259" cy="72308"/>
                        </a:xfrm>
                        <a:custGeom>
                          <a:avLst/>
                          <a:gdLst>
                            <a:gd name="connsiteX0" fmla="*/ 22947 w 43295"/>
                            <a:gd name="connsiteY0" fmla="*/ 29008 h 51954"/>
                            <a:gd name="connsiteX1" fmla="*/ 40265 w 43295"/>
                            <a:gd name="connsiteY1" fmla="*/ 6494 h 51954"/>
                            <a:gd name="connsiteX2" fmla="*/ 36801 w 43295"/>
                            <a:gd name="connsiteY2" fmla="*/ 6494 h 51954"/>
                            <a:gd name="connsiteX3" fmla="*/ 6494 w 43295"/>
                            <a:gd name="connsiteY3" fmla="*/ 51522 h 51954"/>
                            <a:gd name="connsiteX4" fmla="*/ 22947 w 43295"/>
                            <a:gd name="connsiteY4" fmla="*/ 29008 h 51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295" h="51954">
                              <a:moveTo>
                                <a:pt x="22947" y="29008"/>
                              </a:moveTo>
                              <a:cubicBezTo>
                                <a:pt x="31606" y="17752"/>
                                <a:pt x="40265" y="6494"/>
                                <a:pt x="40265" y="6494"/>
                              </a:cubicBezTo>
                              <a:lnTo>
                                <a:pt x="36801" y="6494"/>
                              </a:lnTo>
                              <a:lnTo>
                                <a:pt x="6494" y="51522"/>
                              </a:lnTo>
                              <a:cubicBezTo>
                                <a:pt x="6494" y="51522"/>
                                <a:pt x="14287" y="40265"/>
                                <a:pt x="22947" y="290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5" name="Freeform 128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953097-4FC4-4533-B9A0-9ED7005FCC75}"/>
                          </a:ext>
                        </a:extLst>
                      </wps:cNvPr>
                      <wps:cNvSpPr/>
                      <wps:spPr>
                        <a:xfrm>
                          <a:off x="5705475" y="7696200"/>
                          <a:ext cx="156674" cy="48204"/>
                        </a:xfrm>
                        <a:custGeom>
                          <a:avLst/>
                          <a:gdLst>
                            <a:gd name="connsiteX0" fmla="*/ 6494 w 112568"/>
                            <a:gd name="connsiteY0" fmla="*/ 33338 h 34636"/>
                            <a:gd name="connsiteX1" fmla="*/ 48924 w 112568"/>
                            <a:gd name="connsiteY1" fmla="*/ 28142 h 34636"/>
                            <a:gd name="connsiteX2" fmla="*/ 72303 w 112568"/>
                            <a:gd name="connsiteY2" fmla="*/ 22947 h 34636"/>
                            <a:gd name="connsiteX3" fmla="*/ 113867 w 112568"/>
                            <a:gd name="connsiteY3" fmla="*/ 9958 h 34636"/>
                            <a:gd name="connsiteX4" fmla="*/ 102610 w 112568"/>
                            <a:gd name="connsiteY4" fmla="*/ 7360 h 34636"/>
                            <a:gd name="connsiteX5" fmla="*/ 76633 w 112568"/>
                            <a:gd name="connsiteY5" fmla="*/ 13422 h 34636"/>
                            <a:gd name="connsiteX6" fmla="*/ 52388 w 112568"/>
                            <a:gd name="connsiteY6" fmla="*/ 19483 h 34636"/>
                            <a:gd name="connsiteX7" fmla="*/ 46326 w 112568"/>
                            <a:gd name="connsiteY7" fmla="*/ 16019 h 34636"/>
                            <a:gd name="connsiteX8" fmla="*/ 25544 w 112568"/>
                            <a:gd name="connsiteY8" fmla="*/ 25544 h 34636"/>
                            <a:gd name="connsiteX9" fmla="*/ 6494 w 112568"/>
                            <a:gd name="connsiteY9" fmla="*/ 33338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12568" h="34636">
                              <a:moveTo>
                                <a:pt x="6494" y="33338"/>
                              </a:moveTo>
                              <a:cubicBezTo>
                                <a:pt x="28142" y="29874"/>
                                <a:pt x="36801" y="30740"/>
                                <a:pt x="48924" y="28142"/>
                              </a:cubicBezTo>
                              <a:cubicBezTo>
                                <a:pt x="54985" y="27276"/>
                                <a:pt x="61912" y="25544"/>
                                <a:pt x="72303" y="22947"/>
                              </a:cubicBezTo>
                              <a:cubicBezTo>
                                <a:pt x="82694" y="20349"/>
                                <a:pt x="95683" y="16019"/>
                                <a:pt x="113867" y="9958"/>
                              </a:cubicBezTo>
                              <a:cubicBezTo>
                                <a:pt x="114733" y="6494"/>
                                <a:pt x="109537" y="5628"/>
                                <a:pt x="102610" y="7360"/>
                              </a:cubicBezTo>
                              <a:cubicBezTo>
                                <a:pt x="95683" y="8226"/>
                                <a:pt x="86158" y="10824"/>
                                <a:pt x="76633" y="13422"/>
                              </a:cubicBezTo>
                              <a:cubicBezTo>
                                <a:pt x="67108" y="16019"/>
                                <a:pt x="58449" y="18617"/>
                                <a:pt x="52388" y="19483"/>
                              </a:cubicBezTo>
                              <a:cubicBezTo>
                                <a:pt x="46326" y="20349"/>
                                <a:pt x="43729" y="19483"/>
                                <a:pt x="46326" y="16019"/>
                              </a:cubicBezTo>
                              <a:cubicBezTo>
                                <a:pt x="29874" y="19483"/>
                                <a:pt x="27276" y="22947"/>
                                <a:pt x="25544" y="25544"/>
                              </a:cubicBezTo>
                              <a:cubicBezTo>
                                <a:pt x="23813" y="27276"/>
                                <a:pt x="22081" y="29874"/>
                                <a:pt x="6494" y="333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6" name="Freeform 129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4CBF023-1E85-4E0F-B8FE-665C15DD9323}"/>
                          </a:ext>
                        </a:extLst>
                      </wps:cNvPr>
                      <wps:cNvSpPr/>
                      <wps:spPr>
                        <a:xfrm>
                          <a:off x="5667375" y="7734300"/>
                          <a:ext cx="48207" cy="24102"/>
                        </a:xfrm>
                        <a:custGeom>
                          <a:avLst/>
                          <a:gdLst>
                            <a:gd name="connsiteX0" fmla="*/ 30740 w 34636"/>
                            <a:gd name="connsiteY0" fmla="*/ 6494 h 17318"/>
                            <a:gd name="connsiteX1" fmla="*/ 6494 w 34636"/>
                            <a:gd name="connsiteY1" fmla="*/ 10824 h 17318"/>
                            <a:gd name="connsiteX2" fmla="*/ 30740 w 34636"/>
                            <a:gd name="connsiteY2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636" h="17318">
                              <a:moveTo>
                                <a:pt x="30740" y="6494"/>
                              </a:moveTo>
                              <a:cubicBezTo>
                                <a:pt x="23813" y="7360"/>
                                <a:pt x="16019" y="9092"/>
                                <a:pt x="6494" y="10824"/>
                              </a:cubicBezTo>
                              <a:cubicBezTo>
                                <a:pt x="17751" y="9092"/>
                                <a:pt x="24678" y="7360"/>
                                <a:pt x="30740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7" name="Freeform 129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F287B77-950E-4D0D-BFD4-983E152CE113}"/>
                          </a:ext>
                        </a:extLst>
                      </wps:cNvPr>
                      <wps:cNvSpPr/>
                      <wps:spPr>
                        <a:xfrm>
                          <a:off x="5143500" y="78200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8" name="Freeform 129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76B8BFB-997E-4FE1-8B57-ACEBFBF7E4FD}"/>
                          </a:ext>
                        </a:extLst>
                      </wps:cNvPr>
                      <wps:cNvSpPr/>
                      <wps:spPr>
                        <a:xfrm>
                          <a:off x="5295900" y="79724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7144 h 8659"/>
                            <a:gd name="connsiteX1" fmla="*/ 6494 w 8659"/>
                            <a:gd name="connsiteY1" fmla="*/ 7144 h 8659"/>
                            <a:gd name="connsiteX2" fmla="*/ 6494 w 8659"/>
                            <a:gd name="connsiteY2" fmla="*/ 714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7144"/>
                              </a:moveTo>
                              <a:cubicBezTo>
                                <a:pt x="6494" y="6278"/>
                                <a:pt x="6494" y="6278"/>
                                <a:pt x="6494" y="7144"/>
                              </a:cubicBezTo>
                              <a:cubicBezTo>
                                <a:pt x="6494" y="6278"/>
                                <a:pt x="6494" y="6278"/>
                                <a:pt x="6494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9" name="Freeform 129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10B2F3-84AD-4228-AE56-28CB1D08C980}"/>
                          </a:ext>
                        </a:extLst>
                      </wps:cNvPr>
                      <wps:cNvSpPr/>
                      <wps:spPr>
                        <a:xfrm>
                          <a:off x="5448300" y="81248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0" name="Freeform 129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B0095A5-BA8F-4DE7-8C03-8469B697C703}"/>
                          </a:ext>
                        </a:extLst>
                      </wps:cNvPr>
                      <wps:cNvSpPr/>
                      <wps:spPr>
                        <a:xfrm>
                          <a:off x="5600700" y="82772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Freeform 129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9E85056-7943-42C9-862D-E01A9B7F95D5}"/>
                          </a:ext>
                        </a:extLst>
                      </wps:cNvPr>
                      <wps:cNvSpPr/>
                      <wps:spPr>
                        <a:xfrm>
                          <a:off x="5753100" y="84296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2" name="Freeform 129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304785C-2A63-4A5D-88E2-0B4A9F5D29D8}"/>
                          </a:ext>
                        </a:extLst>
                      </wps:cNvPr>
                      <wps:cNvSpPr/>
                      <wps:spPr>
                        <a:xfrm>
                          <a:off x="5734050" y="8143875"/>
                          <a:ext cx="84363" cy="24102"/>
                        </a:xfrm>
                        <a:custGeom>
                          <a:avLst/>
                          <a:gdLst>
                            <a:gd name="connsiteX0" fmla="*/ 6494 w 60613"/>
                            <a:gd name="connsiteY0" fmla="*/ 6494 h 17318"/>
                            <a:gd name="connsiteX1" fmla="*/ 30740 w 60613"/>
                            <a:gd name="connsiteY1" fmla="*/ 12556 h 17318"/>
                            <a:gd name="connsiteX2" fmla="*/ 55851 w 60613"/>
                            <a:gd name="connsiteY2" fmla="*/ 18617 h 17318"/>
                            <a:gd name="connsiteX3" fmla="*/ 43728 w 60613"/>
                            <a:gd name="connsiteY3" fmla="*/ 12556 h 17318"/>
                            <a:gd name="connsiteX4" fmla="*/ 6494 w 60613"/>
                            <a:gd name="connsiteY4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613" h="17318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18617" y="9958"/>
                                <a:pt x="30740" y="12556"/>
                              </a:cubicBezTo>
                              <a:cubicBezTo>
                                <a:pt x="42863" y="16019"/>
                                <a:pt x="55851" y="18617"/>
                                <a:pt x="55851" y="18617"/>
                              </a:cubicBezTo>
                              <a:lnTo>
                                <a:pt x="43728" y="12556"/>
                              </a:lnTo>
                              <a:cubicBezTo>
                                <a:pt x="24678" y="6494"/>
                                <a:pt x="18617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3" name="Freeform 129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DCD425E-B698-46CF-92AC-D8BDBC2568CC}"/>
                          </a:ext>
                        </a:extLst>
                      </wps:cNvPr>
                      <wps:cNvSpPr/>
                      <wps:spPr>
                        <a:xfrm>
                          <a:off x="5324475" y="8134350"/>
                          <a:ext cx="48207" cy="48204"/>
                        </a:xfrm>
                        <a:custGeom>
                          <a:avLst/>
                          <a:gdLst>
                            <a:gd name="connsiteX0" fmla="*/ 6494 w 34636"/>
                            <a:gd name="connsiteY0" fmla="*/ 6494 h 34636"/>
                            <a:gd name="connsiteX1" fmla="*/ 16885 w 34636"/>
                            <a:gd name="connsiteY1" fmla="*/ 19483 h 34636"/>
                            <a:gd name="connsiteX2" fmla="*/ 28142 w 34636"/>
                            <a:gd name="connsiteY2" fmla="*/ 32472 h 34636"/>
                            <a:gd name="connsiteX3" fmla="*/ 33338 w 34636"/>
                            <a:gd name="connsiteY3" fmla="*/ 32472 h 34636"/>
                            <a:gd name="connsiteX4" fmla="*/ 19483 w 34636"/>
                            <a:gd name="connsiteY4" fmla="*/ 19483 h 34636"/>
                            <a:gd name="connsiteX5" fmla="*/ 6494 w 34636"/>
                            <a:gd name="connsiteY5" fmla="*/ 6494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636" h="34636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11690" y="12556"/>
                                <a:pt x="16885" y="19483"/>
                              </a:cubicBezTo>
                              <a:cubicBezTo>
                                <a:pt x="22081" y="25544"/>
                                <a:pt x="28142" y="32472"/>
                                <a:pt x="28142" y="32472"/>
                              </a:cubicBezTo>
                              <a:lnTo>
                                <a:pt x="33338" y="32472"/>
                              </a:lnTo>
                              <a:cubicBezTo>
                                <a:pt x="33338" y="32472"/>
                                <a:pt x="26410" y="26410"/>
                                <a:pt x="19483" y="19483"/>
                              </a:cubicBezTo>
                              <a:cubicBezTo>
                                <a:pt x="13422" y="13421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4" name="Freeform 129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BEC128-5CFB-475D-9B5A-5000A68A47A1}"/>
                          </a:ext>
                        </a:extLst>
                      </wps:cNvPr>
                      <wps:cNvSpPr/>
                      <wps:spPr>
                        <a:xfrm>
                          <a:off x="5038725" y="8201025"/>
                          <a:ext cx="48207" cy="36153"/>
                        </a:xfrm>
                        <a:custGeom>
                          <a:avLst/>
                          <a:gdLst>
                            <a:gd name="connsiteX0" fmla="*/ 24678 w 34636"/>
                            <a:gd name="connsiteY0" fmla="*/ 15475 h 25977"/>
                            <a:gd name="connsiteX1" fmla="*/ 16019 w 34636"/>
                            <a:gd name="connsiteY1" fmla="*/ 8548 h 25977"/>
                            <a:gd name="connsiteX2" fmla="*/ 6494 w 34636"/>
                            <a:gd name="connsiteY2" fmla="*/ 20670 h 25977"/>
                            <a:gd name="connsiteX3" fmla="*/ 22947 w 34636"/>
                            <a:gd name="connsiteY3" fmla="*/ 18938 h 25977"/>
                            <a:gd name="connsiteX4" fmla="*/ 31606 w 34636"/>
                            <a:gd name="connsiteY4" fmla="*/ 17207 h 25977"/>
                            <a:gd name="connsiteX5" fmla="*/ 24678 w 34636"/>
                            <a:gd name="connsiteY5" fmla="*/ 15475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24678" y="15475"/>
                              </a:moveTo>
                              <a:cubicBezTo>
                                <a:pt x="21215" y="13743"/>
                                <a:pt x="17751" y="10279"/>
                                <a:pt x="16019" y="8548"/>
                              </a:cubicBezTo>
                              <a:cubicBezTo>
                                <a:pt x="11690" y="5084"/>
                                <a:pt x="9092" y="4218"/>
                                <a:pt x="6494" y="20670"/>
                              </a:cubicBezTo>
                              <a:cubicBezTo>
                                <a:pt x="11690" y="21537"/>
                                <a:pt x="17751" y="19805"/>
                                <a:pt x="22947" y="18938"/>
                              </a:cubicBezTo>
                              <a:cubicBezTo>
                                <a:pt x="25544" y="18073"/>
                                <a:pt x="29008" y="18073"/>
                                <a:pt x="31606" y="17207"/>
                              </a:cubicBezTo>
                              <a:cubicBezTo>
                                <a:pt x="29008" y="17207"/>
                                <a:pt x="26410" y="16341"/>
                                <a:pt x="24678" y="154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" name="Freeform 129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B6CD16C-905B-447F-890D-3CBD353C3EEB}"/>
                          </a:ext>
                        </a:extLst>
                      </wps:cNvPr>
                      <wps:cNvSpPr/>
                      <wps:spPr>
                        <a:xfrm>
                          <a:off x="5076825" y="8210550"/>
                          <a:ext cx="24103" cy="12051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7144 h 8659"/>
                            <a:gd name="connsiteX1" fmla="*/ 14287 w 17318"/>
                            <a:gd name="connsiteY1" fmla="*/ 7144 h 8659"/>
                            <a:gd name="connsiteX2" fmla="*/ 6494 w 17318"/>
                            <a:gd name="connsiteY2" fmla="*/ 714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6494" y="7144"/>
                              </a:moveTo>
                              <a:cubicBezTo>
                                <a:pt x="9092" y="7144"/>
                                <a:pt x="11690" y="7144"/>
                                <a:pt x="14287" y="7144"/>
                              </a:cubicBezTo>
                              <a:cubicBezTo>
                                <a:pt x="11690" y="6278"/>
                                <a:pt x="9092" y="6278"/>
                                <a:pt x="6494" y="7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BC63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" name="Freeform 130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E74C8CA-95B2-46AD-8B63-59CB7DDC8B2D}"/>
                          </a:ext>
                        </a:extLst>
                      </wps:cNvPr>
                      <wps:cNvSpPr/>
                      <wps:spPr>
                        <a:xfrm>
                          <a:off x="4114800" y="810577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8226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7360" y="6494"/>
                                <a:pt x="7360" y="6494"/>
                                <a:pt x="8226" y="6494"/>
                              </a:cubicBezTo>
                              <a:cubicBezTo>
                                <a:pt x="7360" y="6494"/>
                                <a:pt x="7360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Freeform 130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397A2F-77FC-48FB-AFB3-61A6039758AC}"/>
                          </a:ext>
                        </a:extLst>
                      </wps:cNvPr>
                      <wps:cNvSpPr/>
                      <wps:spPr>
                        <a:xfrm>
                          <a:off x="4276725" y="8258175"/>
                          <a:ext cx="12052" cy="12051"/>
                        </a:xfrm>
                        <a:custGeom>
                          <a:avLst/>
                          <a:gdLst>
                            <a:gd name="connsiteX0" fmla="*/ 6879 w 8659"/>
                            <a:gd name="connsiteY0" fmla="*/ 6494 h 8659"/>
                            <a:gd name="connsiteX1" fmla="*/ 6879 w 8659"/>
                            <a:gd name="connsiteY1" fmla="*/ 6494 h 8659"/>
                            <a:gd name="connsiteX2" fmla="*/ 6879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879" y="6494"/>
                              </a:moveTo>
                              <a:cubicBezTo>
                                <a:pt x="6879" y="6494"/>
                                <a:pt x="6013" y="6494"/>
                                <a:pt x="6879" y="6494"/>
                              </a:cubicBezTo>
                              <a:cubicBezTo>
                                <a:pt x="6013" y="6494"/>
                                <a:pt x="6879" y="6494"/>
                                <a:pt x="6879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8" name="Freeform 130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AA00282-25E1-4A10-9035-9837F6FEA855}"/>
                          </a:ext>
                        </a:extLst>
                      </wps:cNvPr>
                      <wps:cNvSpPr/>
                      <wps:spPr>
                        <a:xfrm>
                          <a:off x="4419600" y="8410575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9092 w 8659"/>
                            <a:gd name="connsiteY1" fmla="*/ 6494 h 8659"/>
                            <a:gd name="connsiteX2" fmla="*/ 9092 w 8659"/>
                            <a:gd name="connsiteY2" fmla="*/ 6494 h 8659"/>
                            <a:gd name="connsiteX3" fmla="*/ 9092 w 8659"/>
                            <a:gd name="connsiteY3" fmla="*/ 6494 h 8659"/>
                            <a:gd name="connsiteX4" fmla="*/ 7360 w 8659"/>
                            <a:gd name="connsiteY4" fmla="*/ 6494 h 8659"/>
                            <a:gd name="connsiteX5" fmla="*/ 9092 w 8659"/>
                            <a:gd name="connsiteY5" fmla="*/ 6494 h 8659"/>
                            <a:gd name="connsiteX6" fmla="*/ 6494 w 8659"/>
                            <a:gd name="connsiteY6" fmla="*/ 6494 h 8659"/>
                            <a:gd name="connsiteX7" fmla="*/ 9958 w 8659"/>
                            <a:gd name="connsiteY7" fmla="*/ 6494 h 8659"/>
                            <a:gd name="connsiteX8" fmla="*/ 9092 w 8659"/>
                            <a:gd name="connsiteY8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9092" y="6494"/>
                                <a:pt x="9958" y="6494"/>
                                <a:pt x="9092" y="6494"/>
                              </a:cubicBezTo>
                              <a:cubicBezTo>
                                <a:pt x="9958" y="6494"/>
                                <a:pt x="9092" y="6494"/>
                                <a:pt x="9092" y="6494"/>
                              </a:cubicBezTo>
                              <a:cubicBezTo>
                                <a:pt x="9092" y="6494"/>
                                <a:pt x="9092" y="6494"/>
                                <a:pt x="9092" y="6494"/>
                              </a:cubicBezTo>
                              <a:cubicBezTo>
                                <a:pt x="8226" y="6494"/>
                                <a:pt x="8226" y="6494"/>
                                <a:pt x="7360" y="6494"/>
                              </a:cubicBezTo>
                              <a:cubicBezTo>
                                <a:pt x="8226" y="6494"/>
                                <a:pt x="8226" y="6494"/>
                                <a:pt x="9092" y="6494"/>
                              </a:cubicBez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ubicBezTo>
                                <a:pt x="7360" y="6494"/>
                                <a:pt x="9092" y="6494"/>
                                <a:pt x="9958" y="6494"/>
                              </a:cubicBezTo>
                              <a:cubicBezTo>
                                <a:pt x="9958" y="6494"/>
                                <a:pt x="9958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" name="Freeform 130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DB49349-A2A3-4C74-AB1D-D5EAFC554E55}"/>
                          </a:ext>
                        </a:extLst>
                      </wps:cNvPr>
                      <wps:cNvSpPr/>
                      <wps:spPr>
                        <a:xfrm>
                          <a:off x="4105275" y="80962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0" name="Freeform 130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143350-A5CC-4E0D-A6C9-2A3B69A99F21}"/>
                          </a:ext>
                        </a:extLst>
                      </wps:cNvPr>
                      <wps:cNvSpPr/>
                      <wps:spPr>
                        <a:xfrm>
                          <a:off x="4448175" y="8343900"/>
                          <a:ext cx="24103" cy="24102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11690 h 17318"/>
                            <a:gd name="connsiteX1" fmla="*/ 11690 w 17318"/>
                            <a:gd name="connsiteY1" fmla="*/ 6494 h 17318"/>
                            <a:gd name="connsiteX2" fmla="*/ 9092 w 17318"/>
                            <a:gd name="connsiteY2" fmla="*/ 9092 h 17318"/>
                            <a:gd name="connsiteX3" fmla="*/ 6494 w 17318"/>
                            <a:gd name="connsiteY3" fmla="*/ 11690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6494" y="11690"/>
                              </a:moveTo>
                              <a:cubicBezTo>
                                <a:pt x="9958" y="9958"/>
                                <a:pt x="10824" y="8226"/>
                                <a:pt x="11690" y="6494"/>
                              </a:cubicBezTo>
                              <a:cubicBezTo>
                                <a:pt x="11690" y="6494"/>
                                <a:pt x="10824" y="8226"/>
                                <a:pt x="9092" y="9092"/>
                              </a:cubicBezTo>
                              <a:cubicBezTo>
                                <a:pt x="7360" y="10824"/>
                                <a:pt x="6494" y="11690"/>
                                <a:pt x="6494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Freeform 130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6BFA823-7347-4AB9-9CA9-D248E955DABD}"/>
                          </a:ext>
                        </a:extLst>
                      </wps:cNvPr>
                      <wps:cNvSpPr/>
                      <wps:spPr>
                        <a:xfrm>
                          <a:off x="4533900" y="8324850"/>
                          <a:ext cx="24103" cy="24102"/>
                        </a:xfrm>
                        <a:custGeom>
                          <a:avLst/>
                          <a:gdLst>
                            <a:gd name="connsiteX0" fmla="*/ 15153 w 17318"/>
                            <a:gd name="connsiteY0" fmla="*/ 15153 h 17318"/>
                            <a:gd name="connsiteX1" fmla="*/ 6494 w 17318"/>
                            <a:gd name="connsiteY1" fmla="*/ 6494 h 17318"/>
                            <a:gd name="connsiteX2" fmla="*/ 15153 w 17318"/>
                            <a:gd name="connsiteY2" fmla="*/ 15153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15153" y="15153"/>
                              </a:moveTo>
                              <a:lnTo>
                                <a:pt x="6494" y="6494"/>
                              </a:lnTo>
                              <a:cubicBezTo>
                                <a:pt x="9092" y="10824"/>
                                <a:pt x="11690" y="15153"/>
                                <a:pt x="15153" y="151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Freeform 130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9F325D-33CA-4D4B-8DA4-E942C610ADBE}"/>
                          </a:ext>
                        </a:extLst>
                      </wps:cNvPr>
                      <wps:cNvSpPr/>
                      <wps:spPr>
                        <a:xfrm>
                          <a:off x="4581525" y="8134350"/>
                          <a:ext cx="108467" cy="24102"/>
                        </a:xfrm>
                        <a:custGeom>
                          <a:avLst/>
                          <a:gdLst>
                            <a:gd name="connsiteX0" fmla="*/ 54985 w 77931"/>
                            <a:gd name="connsiteY0" fmla="*/ 11690 h 17318"/>
                            <a:gd name="connsiteX1" fmla="*/ 79231 w 77931"/>
                            <a:gd name="connsiteY1" fmla="*/ 12556 h 17318"/>
                            <a:gd name="connsiteX2" fmla="*/ 6494 w 77931"/>
                            <a:gd name="connsiteY2" fmla="*/ 6494 h 17318"/>
                            <a:gd name="connsiteX3" fmla="*/ 54985 w 77931"/>
                            <a:gd name="connsiteY3" fmla="*/ 11690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931" h="17318">
                              <a:moveTo>
                                <a:pt x="54985" y="11690"/>
                              </a:moveTo>
                              <a:cubicBezTo>
                                <a:pt x="62778" y="11690"/>
                                <a:pt x="70572" y="12556"/>
                                <a:pt x="79231" y="12556"/>
                              </a:cubicBezTo>
                              <a:cubicBezTo>
                                <a:pt x="53253" y="9958"/>
                                <a:pt x="29008" y="8226"/>
                                <a:pt x="6494" y="6494"/>
                              </a:cubicBezTo>
                              <a:cubicBezTo>
                                <a:pt x="22081" y="8226"/>
                                <a:pt x="38533" y="9092"/>
                                <a:pt x="54985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3" name="Freeform 130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DA76D0-C1BB-4E0A-BBCB-201785303AAD}"/>
                          </a:ext>
                        </a:extLst>
                      </wps:cNvPr>
                      <wps:cNvSpPr/>
                      <wps:spPr>
                        <a:xfrm>
                          <a:off x="5000625" y="8172450"/>
                          <a:ext cx="84363" cy="12051"/>
                        </a:xfrm>
                        <a:custGeom>
                          <a:avLst/>
                          <a:gdLst>
                            <a:gd name="connsiteX0" fmla="*/ 16885 w 60613"/>
                            <a:gd name="connsiteY0" fmla="*/ 7360 h 8659"/>
                            <a:gd name="connsiteX1" fmla="*/ 20349 w 60613"/>
                            <a:gd name="connsiteY1" fmla="*/ 7360 h 8659"/>
                            <a:gd name="connsiteX2" fmla="*/ 34204 w 60613"/>
                            <a:gd name="connsiteY2" fmla="*/ 7360 h 8659"/>
                            <a:gd name="connsiteX3" fmla="*/ 61912 w 60613"/>
                            <a:gd name="connsiteY3" fmla="*/ 6494 h 8659"/>
                            <a:gd name="connsiteX4" fmla="*/ 34204 w 60613"/>
                            <a:gd name="connsiteY4" fmla="*/ 7360 h 8659"/>
                            <a:gd name="connsiteX5" fmla="*/ 15153 w 60613"/>
                            <a:gd name="connsiteY5" fmla="*/ 7360 h 8659"/>
                            <a:gd name="connsiteX6" fmla="*/ 9092 w 60613"/>
                            <a:gd name="connsiteY6" fmla="*/ 7360 h 8659"/>
                            <a:gd name="connsiteX7" fmla="*/ 6494 w 60613"/>
                            <a:gd name="connsiteY7" fmla="*/ 7360 h 8659"/>
                            <a:gd name="connsiteX8" fmla="*/ 13421 w 60613"/>
                            <a:gd name="connsiteY8" fmla="*/ 7360 h 8659"/>
                            <a:gd name="connsiteX9" fmla="*/ 16885 w 60613"/>
                            <a:gd name="connsiteY9" fmla="*/ 7360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0613" h="8659">
                              <a:moveTo>
                                <a:pt x="16885" y="7360"/>
                              </a:moveTo>
                              <a:cubicBezTo>
                                <a:pt x="17751" y="7360"/>
                                <a:pt x="19483" y="7360"/>
                                <a:pt x="20349" y="7360"/>
                              </a:cubicBezTo>
                              <a:cubicBezTo>
                                <a:pt x="24678" y="7360"/>
                                <a:pt x="29874" y="7360"/>
                                <a:pt x="34204" y="7360"/>
                              </a:cubicBezTo>
                              <a:cubicBezTo>
                                <a:pt x="43728" y="7360"/>
                                <a:pt x="52387" y="7360"/>
                                <a:pt x="61912" y="6494"/>
                              </a:cubicBezTo>
                              <a:cubicBezTo>
                                <a:pt x="61912" y="6494"/>
                                <a:pt x="48058" y="6494"/>
                                <a:pt x="34204" y="7360"/>
                              </a:cubicBezTo>
                              <a:cubicBezTo>
                                <a:pt x="27276" y="7360"/>
                                <a:pt x="20349" y="7360"/>
                                <a:pt x="15153" y="7360"/>
                              </a:cubicBezTo>
                              <a:cubicBezTo>
                                <a:pt x="12556" y="7360"/>
                                <a:pt x="9958" y="7360"/>
                                <a:pt x="9092" y="7360"/>
                              </a:cubicBezTo>
                              <a:cubicBezTo>
                                <a:pt x="7360" y="7360"/>
                                <a:pt x="6494" y="7360"/>
                                <a:pt x="6494" y="7360"/>
                              </a:cubicBezTo>
                              <a:cubicBezTo>
                                <a:pt x="9092" y="7360"/>
                                <a:pt x="10824" y="7360"/>
                                <a:pt x="13421" y="7360"/>
                              </a:cubicBezTo>
                              <a:cubicBezTo>
                                <a:pt x="15153" y="7360"/>
                                <a:pt x="16019" y="7360"/>
                                <a:pt x="16885" y="73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4" name="Freeform 130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AF3BD9-B0AD-4CE4-B83F-01C5E05AB514}"/>
                          </a:ext>
                        </a:extLst>
                      </wps:cNvPr>
                      <wps:cNvSpPr/>
                      <wps:spPr>
                        <a:xfrm>
                          <a:off x="3876675" y="8372475"/>
                          <a:ext cx="48207" cy="36153"/>
                        </a:xfrm>
                        <a:custGeom>
                          <a:avLst/>
                          <a:gdLst>
                            <a:gd name="connsiteX0" fmla="*/ 24678 w 34636"/>
                            <a:gd name="connsiteY0" fmla="*/ 11690 h 25977"/>
                            <a:gd name="connsiteX1" fmla="*/ 19483 w 34636"/>
                            <a:gd name="connsiteY1" fmla="*/ 15153 h 25977"/>
                            <a:gd name="connsiteX2" fmla="*/ 6494 w 34636"/>
                            <a:gd name="connsiteY2" fmla="*/ 24678 h 25977"/>
                            <a:gd name="connsiteX3" fmla="*/ 9092 w 34636"/>
                            <a:gd name="connsiteY3" fmla="*/ 24678 h 25977"/>
                            <a:gd name="connsiteX4" fmla="*/ 10824 w 34636"/>
                            <a:gd name="connsiteY4" fmla="*/ 23813 h 25977"/>
                            <a:gd name="connsiteX5" fmla="*/ 11690 w 34636"/>
                            <a:gd name="connsiteY5" fmla="*/ 23813 h 25977"/>
                            <a:gd name="connsiteX6" fmla="*/ 12556 w 34636"/>
                            <a:gd name="connsiteY6" fmla="*/ 23813 h 25977"/>
                            <a:gd name="connsiteX7" fmla="*/ 14287 w 34636"/>
                            <a:gd name="connsiteY7" fmla="*/ 23813 h 25977"/>
                            <a:gd name="connsiteX8" fmla="*/ 22947 w 34636"/>
                            <a:gd name="connsiteY8" fmla="*/ 19483 h 25977"/>
                            <a:gd name="connsiteX9" fmla="*/ 35935 w 34636"/>
                            <a:gd name="connsiteY9" fmla="*/ 6494 h 25977"/>
                            <a:gd name="connsiteX10" fmla="*/ 30740 w 34636"/>
                            <a:gd name="connsiteY10" fmla="*/ 9092 h 25977"/>
                            <a:gd name="connsiteX11" fmla="*/ 24678 w 34636"/>
                            <a:gd name="connsiteY11" fmla="*/ 11690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24678" y="11690"/>
                              </a:moveTo>
                              <a:cubicBezTo>
                                <a:pt x="22947" y="12556"/>
                                <a:pt x="21215" y="14287"/>
                                <a:pt x="19483" y="15153"/>
                              </a:cubicBezTo>
                              <a:cubicBezTo>
                                <a:pt x="13422" y="19483"/>
                                <a:pt x="6494" y="24678"/>
                                <a:pt x="6494" y="24678"/>
                              </a:cubicBezTo>
                              <a:cubicBezTo>
                                <a:pt x="7360" y="24678"/>
                                <a:pt x="8226" y="24678"/>
                                <a:pt x="9092" y="24678"/>
                              </a:cubicBezTo>
                              <a:cubicBezTo>
                                <a:pt x="9958" y="24678"/>
                                <a:pt x="9958" y="24678"/>
                                <a:pt x="10824" y="23813"/>
                              </a:cubicBezTo>
                              <a:cubicBezTo>
                                <a:pt x="10824" y="23813"/>
                                <a:pt x="10824" y="23813"/>
                                <a:pt x="11690" y="23813"/>
                              </a:cubicBezTo>
                              <a:cubicBezTo>
                                <a:pt x="11690" y="23813"/>
                                <a:pt x="12556" y="23813"/>
                                <a:pt x="12556" y="23813"/>
                              </a:cubicBezTo>
                              <a:cubicBezTo>
                                <a:pt x="13422" y="23813"/>
                                <a:pt x="13422" y="23813"/>
                                <a:pt x="14287" y="23813"/>
                              </a:cubicBezTo>
                              <a:cubicBezTo>
                                <a:pt x="17751" y="22946"/>
                                <a:pt x="20349" y="21215"/>
                                <a:pt x="22947" y="19483"/>
                              </a:cubicBezTo>
                              <a:cubicBezTo>
                                <a:pt x="27276" y="16019"/>
                                <a:pt x="29874" y="10824"/>
                                <a:pt x="35935" y="6494"/>
                              </a:cubicBezTo>
                              <a:cubicBezTo>
                                <a:pt x="35935" y="6494"/>
                                <a:pt x="33338" y="7360"/>
                                <a:pt x="30740" y="9092"/>
                              </a:cubicBezTo>
                              <a:cubicBezTo>
                                <a:pt x="28142" y="9092"/>
                                <a:pt x="26410" y="9958"/>
                                <a:pt x="24678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5" name="Freeform 130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6C3D8C0-1FE6-4338-90D2-EA599DA299F0}"/>
                          </a:ext>
                        </a:extLst>
                      </wps:cNvPr>
                      <wps:cNvSpPr/>
                      <wps:spPr>
                        <a:xfrm>
                          <a:off x="2962275" y="8048625"/>
                          <a:ext cx="24103" cy="12051"/>
                        </a:xfrm>
                        <a:custGeom>
                          <a:avLst/>
                          <a:gdLst>
                            <a:gd name="connsiteX0" fmla="*/ 7198 w 17318"/>
                            <a:gd name="connsiteY0" fmla="*/ 7360 h 8659"/>
                            <a:gd name="connsiteX1" fmla="*/ 16723 w 17318"/>
                            <a:gd name="connsiteY1" fmla="*/ 6494 h 8659"/>
                            <a:gd name="connsiteX2" fmla="*/ 7198 w 17318"/>
                            <a:gd name="connsiteY2" fmla="*/ 7360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7198" y="7360"/>
                              </a:moveTo>
                              <a:cubicBezTo>
                                <a:pt x="10662" y="7360"/>
                                <a:pt x="12393" y="6494"/>
                                <a:pt x="16723" y="6494"/>
                              </a:cubicBezTo>
                              <a:cubicBezTo>
                                <a:pt x="6332" y="6494"/>
                                <a:pt x="5466" y="6494"/>
                                <a:pt x="7198" y="73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Freeform 131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172BA23-0F46-4222-980D-1DCF65E53884}"/>
                          </a:ext>
                        </a:extLst>
                      </wps:cNvPr>
                      <wps:cNvSpPr/>
                      <wps:spPr>
                        <a:xfrm>
                          <a:off x="4086225" y="8020050"/>
                          <a:ext cx="24103" cy="12051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494 h 8659"/>
                            <a:gd name="connsiteX1" fmla="*/ 11690 w 17318"/>
                            <a:gd name="connsiteY1" fmla="*/ 7361 h 8659"/>
                            <a:gd name="connsiteX2" fmla="*/ 6494 w 17318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6494" y="6494"/>
                              </a:moveTo>
                              <a:cubicBezTo>
                                <a:pt x="10824" y="7361"/>
                                <a:pt x="10824" y="7361"/>
                                <a:pt x="11690" y="7361"/>
                              </a:cubicBezTo>
                              <a:cubicBezTo>
                                <a:pt x="16885" y="7361"/>
                                <a:pt x="16019" y="7361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7" name="Freeform 131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D9749F0-9F86-4BF8-B529-2A9EF5AF4DCD}"/>
                          </a:ext>
                        </a:extLst>
                      </wps:cNvPr>
                      <wps:cNvSpPr/>
                      <wps:spPr>
                        <a:xfrm>
                          <a:off x="4219575" y="8010525"/>
                          <a:ext cx="12052" cy="12051"/>
                        </a:xfrm>
                        <a:custGeom>
                          <a:avLst/>
                          <a:gdLst>
                            <a:gd name="connsiteX0" fmla="*/ 7793 w 8659"/>
                            <a:gd name="connsiteY0" fmla="*/ 9092 h 8659"/>
                            <a:gd name="connsiteX1" fmla="*/ 7793 w 8659"/>
                            <a:gd name="connsiteY1" fmla="*/ 9092 h 8659"/>
                            <a:gd name="connsiteX2" fmla="*/ 7793 w 8659"/>
                            <a:gd name="connsiteY2" fmla="*/ 9092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7793" y="9092"/>
                              </a:moveTo>
                              <a:cubicBezTo>
                                <a:pt x="7793" y="9092"/>
                                <a:pt x="7793" y="9092"/>
                                <a:pt x="7793" y="9092"/>
                              </a:cubicBezTo>
                              <a:cubicBezTo>
                                <a:pt x="6061" y="5628"/>
                                <a:pt x="6061" y="5628"/>
                                <a:pt x="7793" y="9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8" name="Freeform 131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5BE442-9C5F-477B-8E12-B0942F3E0EDB}"/>
                          </a:ext>
                        </a:extLst>
                      </wps:cNvPr>
                      <wps:cNvSpPr/>
                      <wps:spPr>
                        <a:xfrm>
                          <a:off x="3495675" y="8201025"/>
                          <a:ext cx="36155" cy="12051"/>
                        </a:xfrm>
                        <a:custGeom>
                          <a:avLst/>
                          <a:gdLst>
                            <a:gd name="connsiteX0" fmla="*/ 6494 w 25977"/>
                            <a:gd name="connsiteY0" fmla="*/ 9958 h 8659"/>
                            <a:gd name="connsiteX1" fmla="*/ 22081 w 25977"/>
                            <a:gd name="connsiteY1" fmla="*/ 8226 h 8659"/>
                            <a:gd name="connsiteX2" fmla="*/ 26410 w 25977"/>
                            <a:gd name="connsiteY2" fmla="*/ 6494 h 8659"/>
                            <a:gd name="connsiteX3" fmla="*/ 6494 w 25977"/>
                            <a:gd name="connsiteY3" fmla="*/ 9958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977" h="8659">
                              <a:moveTo>
                                <a:pt x="6494" y="9958"/>
                              </a:moveTo>
                              <a:cubicBezTo>
                                <a:pt x="6494" y="9958"/>
                                <a:pt x="12556" y="9092"/>
                                <a:pt x="22081" y="8226"/>
                              </a:cubicBezTo>
                              <a:cubicBezTo>
                                <a:pt x="23813" y="7360"/>
                                <a:pt x="24678" y="7360"/>
                                <a:pt x="26410" y="6494"/>
                              </a:cubicBezTo>
                              <a:cubicBezTo>
                                <a:pt x="12556" y="8226"/>
                                <a:pt x="6494" y="9092"/>
                                <a:pt x="6494" y="99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" name="Freeform 131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574DC8-BB62-4877-8D6F-6614B75D10C3}"/>
                          </a:ext>
                        </a:extLst>
                      </wps:cNvPr>
                      <wps:cNvSpPr/>
                      <wps:spPr>
                        <a:xfrm>
                          <a:off x="5010150" y="8001000"/>
                          <a:ext cx="24103" cy="12051"/>
                        </a:xfrm>
                        <a:custGeom>
                          <a:avLst/>
                          <a:gdLst>
                            <a:gd name="connsiteX0" fmla="*/ 11690 w 17318"/>
                            <a:gd name="connsiteY0" fmla="*/ 6494 h 8659"/>
                            <a:gd name="connsiteX1" fmla="*/ 8226 w 17318"/>
                            <a:gd name="connsiteY1" fmla="*/ 6494 h 8659"/>
                            <a:gd name="connsiteX2" fmla="*/ 6494 w 17318"/>
                            <a:gd name="connsiteY2" fmla="*/ 7360 h 8659"/>
                            <a:gd name="connsiteX3" fmla="*/ 11690 w 17318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1690" y="6494"/>
                              </a:moveTo>
                              <a:cubicBezTo>
                                <a:pt x="10824" y="6494"/>
                                <a:pt x="9092" y="6494"/>
                                <a:pt x="8226" y="6494"/>
                              </a:cubicBezTo>
                              <a:cubicBezTo>
                                <a:pt x="7360" y="6494"/>
                                <a:pt x="7360" y="7360"/>
                                <a:pt x="6494" y="7360"/>
                              </a:cubicBezTo>
                              <a:lnTo>
                                <a:pt x="11690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Freeform 131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FD5330-779B-4C89-8596-D6C97987110B}"/>
                          </a:ext>
                        </a:extLst>
                      </wps:cNvPr>
                      <wps:cNvSpPr/>
                      <wps:spPr>
                        <a:xfrm>
                          <a:off x="4743450" y="8001000"/>
                          <a:ext cx="385659" cy="60255"/>
                        </a:xfrm>
                        <a:custGeom>
                          <a:avLst/>
                          <a:gdLst>
                            <a:gd name="connsiteX0" fmla="*/ 6494 w 277090"/>
                            <a:gd name="connsiteY0" fmla="*/ 37667 h 43295"/>
                            <a:gd name="connsiteX1" fmla="*/ 48058 w 277090"/>
                            <a:gd name="connsiteY1" fmla="*/ 32472 h 43295"/>
                            <a:gd name="connsiteX2" fmla="*/ 139845 w 277090"/>
                            <a:gd name="connsiteY2" fmla="*/ 21215 h 43295"/>
                            <a:gd name="connsiteX3" fmla="*/ 232497 w 277090"/>
                            <a:gd name="connsiteY3" fmla="*/ 10824 h 43295"/>
                            <a:gd name="connsiteX4" fmla="*/ 274926 w 277090"/>
                            <a:gd name="connsiteY4" fmla="*/ 6494 h 43295"/>
                            <a:gd name="connsiteX5" fmla="*/ 197860 w 277090"/>
                            <a:gd name="connsiteY5" fmla="*/ 11690 h 43295"/>
                            <a:gd name="connsiteX6" fmla="*/ 201324 w 277090"/>
                            <a:gd name="connsiteY6" fmla="*/ 7360 h 43295"/>
                            <a:gd name="connsiteX7" fmla="*/ 104342 w 277090"/>
                            <a:gd name="connsiteY7" fmla="*/ 22947 h 43295"/>
                            <a:gd name="connsiteX8" fmla="*/ 6494 w 277090"/>
                            <a:gd name="connsiteY8" fmla="*/ 37667 h 43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7090" h="43295">
                              <a:moveTo>
                                <a:pt x="6494" y="37667"/>
                              </a:moveTo>
                              <a:cubicBezTo>
                                <a:pt x="6494" y="37667"/>
                                <a:pt x="22947" y="35935"/>
                                <a:pt x="48058" y="32472"/>
                              </a:cubicBezTo>
                              <a:cubicBezTo>
                                <a:pt x="73169" y="29008"/>
                                <a:pt x="106074" y="25544"/>
                                <a:pt x="139845" y="21215"/>
                              </a:cubicBezTo>
                              <a:cubicBezTo>
                                <a:pt x="173615" y="17751"/>
                                <a:pt x="207385" y="13421"/>
                                <a:pt x="232497" y="10824"/>
                              </a:cubicBezTo>
                              <a:cubicBezTo>
                                <a:pt x="257608" y="8226"/>
                                <a:pt x="274926" y="6494"/>
                                <a:pt x="274926" y="6494"/>
                              </a:cubicBezTo>
                              <a:cubicBezTo>
                                <a:pt x="227301" y="10824"/>
                                <a:pt x="205653" y="11690"/>
                                <a:pt x="197860" y="11690"/>
                              </a:cubicBezTo>
                              <a:cubicBezTo>
                                <a:pt x="190067" y="11690"/>
                                <a:pt x="194397" y="9958"/>
                                <a:pt x="201324" y="7360"/>
                              </a:cubicBezTo>
                              <a:cubicBezTo>
                                <a:pt x="201324" y="7360"/>
                                <a:pt x="152833" y="15153"/>
                                <a:pt x="104342" y="22947"/>
                              </a:cubicBezTo>
                              <a:cubicBezTo>
                                <a:pt x="55851" y="29874"/>
                                <a:pt x="6494" y="37667"/>
                                <a:pt x="6494" y="376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Freeform 131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6305FF0-0D23-4AD6-B32E-2D3FDBCC3AF3}"/>
                          </a:ext>
                        </a:extLst>
                      </wps:cNvPr>
                      <wps:cNvSpPr/>
                      <wps:spPr>
                        <a:xfrm>
                          <a:off x="4933950" y="79819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879 h 8659"/>
                            <a:gd name="connsiteX1" fmla="*/ 9958 w 8659"/>
                            <a:gd name="connsiteY1" fmla="*/ 6879 h 8659"/>
                            <a:gd name="connsiteX2" fmla="*/ 6494 w 8659"/>
                            <a:gd name="connsiteY2" fmla="*/ 6879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879"/>
                              </a:moveTo>
                              <a:cubicBezTo>
                                <a:pt x="8226" y="6879"/>
                                <a:pt x="9958" y="6879"/>
                                <a:pt x="9958" y="6879"/>
                              </a:cubicBezTo>
                              <a:cubicBezTo>
                                <a:pt x="9092" y="6013"/>
                                <a:pt x="7360" y="6879"/>
                                <a:pt x="6494" y="68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2" name="Freeform 131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62ED047-6F65-4B68-B90E-0139132552F1}"/>
                          </a:ext>
                        </a:extLst>
                      </wps:cNvPr>
                      <wps:cNvSpPr/>
                      <wps:spPr>
                        <a:xfrm>
                          <a:off x="3419475" y="8305800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9092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8226" y="6494"/>
                                <a:pt x="7360" y="6494"/>
                                <a:pt x="6494" y="6494"/>
                              </a:cubicBezTo>
                              <a:cubicBezTo>
                                <a:pt x="7360" y="6494"/>
                                <a:pt x="8226" y="6494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3" name="Freeform 131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452A5FB-919C-40E4-8A14-D46A47CD81AB}"/>
                          </a:ext>
                        </a:extLst>
                      </wps:cNvPr>
                      <wps:cNvSpPr/>
                      <wps:spPr>
                        <a:xfrm>
                          <a:off x="4943475" y="798195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7361 h 8659"/>
                            <a:gd name="connsiteX1" fmla="*/ 9958 w 8659"/>
                            <a:gd name="connsiteY1" fmla="*/ 6494 h 8659"/>
                            <a:gd name="connsiteX2" fmla="*/ 6494 w 8659"/>
                            <a:gd name="connsiteY2" fmla="*/ 7361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7361"/>
                              </a:moveTo>
                              <a:cubicBezTo>
                                <a:pt x="8226" y="7361"/>
                                <a:pt x="9092" y="6494"/>
                                <a:pt x="9958" y="6494"/>
                              </a:cubicBezTo>
                              <a:cubicBezTo>
                                <a:pt x="8226" y="6494"/>
                                <a:pt x="7360" y="6494"/>
                                <a:pt x="6494" y="73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4" name="Freeform 131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D9E1F4D-A545-4C0D-A892-846163E9F2B7}"/>
                          </a:ext>
                        </a:extLst>
                      </wps:cNvPr>
                      <wps:cNvSpPr/>
                      <wps:spPr>
                        <a:xfrm>
                          <a:off x="2971800" y="8067675"/>
                          <a:ext cx="12052" cy="12051"/>
                        </a:xfrm>
                        <a:custGeom>
                          <a:avLst/>
                          <a:gdLst>
                            <a:gd name="connsiteX0" fmla="*/ 9092 w 8659"/>
                            <a:gd name="connsiteY0" fmla="*/ 6494 h 8659"/>
                            <a:gd name="connsiteX1" fmla="*/ 6494 w 8659"/>
                            <a:gd name="connsiteY1" fmla="*/ 7360 h 8659"/>
                            <a:gd name="connsiteX2" fmla="*/ 9092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092" y="6494"/>
                              </a:moveTo>
                              <a:cubicBezTo>
                                <a:pt x="7360" y="6494"/>
                                <a:pt x="6494" y="7360"/>
                                <a:pt x="6494" y="7360"/>
                              </a:cubicBezTo>
                              <a:cubicBezTo>
                                <a:pt x="8226" y="7360"/>
                                <a:pt x="9092" y="7360"/>
                                <a:pt x="9092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5" name="Freeform 13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D288368-4930-4358-90FA-31E7D2EFC68B}"/>
                          </a:ext>
                        </a:extLst>
                      </wps:cNvPr>
                      <wps:cNvSpPr/>
                      <wps:spPr>
                        <a:xfrm>
                          <a:off x="4333875" y="81153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6" name="Freeform 132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BCBEAC4-AAEB-45B5-AC6E-B05FD368CD0B}"/>
                          </a:ext>
                        </a:extLst>
                      </wps:cNvPr>
                      <wps:cNvSpPr/>
                      <wps:spPr>
                        <a:xfrm>
                          <a:off x="4324350" y="8115300"/>
                          <a:ext cx="24103" cy="12051"/>
                        </a:xfrm>
                        <a:custGeom>
                          <a:avLst/>
                          <a:gdLst>
                            <a:gd name="connsiteX0" fmla="*/ 8226 w 17318"/>
                            <a:gd name="connsiteY0" fmla="*/ 6494 h 8659"/>
                            <a:gd name="connsiteX1" fmla="*/ 7360 w 17318"/>
                            <a:gd name="connsiteY1" fmla="*/ 6494 h 8659"/>
                            <a:gd name="connsiteX2" fmla="*/ 6494 w 17318"/>
                            <a:gd name="connsiteY2" fmla="*/ 6494 h 8659"/>
                            <a:gd name="connsiteX3" fmla="*/ 7360 w 17318"/>
                            <a:gd name="connsiteY3" fmla="*/ 6494 h 8659"/>
                            <a:gd name="connsiteX4" fmla="*/ 14287 w 17318"/>
                            <a:gd name="connsiteY4" fmla="*/ 8226 h 8659"/>
                            <a:gd name="connsiteX5" fmla="*/ 15153 w 17318"/>
                            <a:gd name="connsiteY5" fmla="*/ 8226 h 8659"/>
                            <a:gd name="connsiteX6" fmla="*/ 15153 w 17318"/>
                            <a:gd name="connsiteY6" fmla="*/ 8226 h 8659"/>
                            <a:gd name="connsiteX7" fmla="*/ 8226 w 17318"/>
                            <a:gd name="connsiteY7" fmla="*/ 6494 h 8659"/>
                            <a:gd name="connsiteX8" fmla="*/ 8226 w 17318"/>
                            <a:gd name="connsiteY8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8226" y="6494"/>
                              </a:moveTo>
                              <a:cubicBezTo>
                                <a:pt x="8226" y="6494"/>
                                <a:pt x="8226" y="6494"/>
                                <a:pt x="7360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7360" y="6494"/>
                                <a:pt x="7360" y="6494"/>
                              </a:cubicBezTo>
                              <a:cubicBezTo>
                                <a:pt x="9092" y="6494"/>
                                <a:pt x="11690" y="7360"/>
                                <a:pt x="14287" y="8226"/>
                              </a:cubicBezTo>
                              <a:cubicBezTo>
                                <a:pt x="14287" y="8226"/>
                                <a:pt x="14287" y="8226"/>
                                <a:pt x="15153" y="8226"/>
                              </a:cubicBezTo>
                              <a:cubicBezTo>
                                <a:pt x="15153" y="8226"/>
                                <a:pt x="15153" y="8226"/>
                                <a:pt x="15153" y="8226"/>
                              </a:cubicBezTo>
                              <a:cubicBezTo>
                                <a:pt x="12556" y="7360"/>
                                <a:pt x="10824" y="6494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7" name="Freeform 132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DC4345-5EAC-4D74-A422-667E142CD5BA}"/>
                          </a:ext>
                        </a:extLst>
                      </wps:cNvPr>
                      <wps:cNvSpPr/>
                      <wps:spPr>
                        <a:xfrm>
                          <a:off x="4191000" y="8105775"/>
                          <a:ext cx="12052" cy="12051"/>
                        </a:xfrm>
                        <a:custGeom>
                          <a:avLst/>
                          <a:gdLst>
                            <a:gd name="connsiteX0" fmla="*/ 6879 w 8659"/>
                            <a:gd name="connsiteY0" fmla="*/ 6494 h 8659"/>
                            <a:gd name="connsiteX1" fmla="*/ 6879 w 8659"/>
                            <a:gd name="connsiteY1" fmla="*/ 6494 h 8659"/>
                            <a:gd name="connsiteX2" fmla="*/ 6879 w 8659"/>
                            <a:gd name="connsiteY2" fmla="*/ 6494 h 8659"/>
                            <a:gd name="connsiteX3" fmla="*/ 6879 w 8659"/>
                            <a:gd name="connsiteY3" fmla="*/ 6494 h 8659"/>
                            <a:gd name="connsiteX4" fmla="*/ 6879 w 8659"/>
                            <a:gd name="connsiteY4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879" y="6494"/>
                              </a:moveTo>
                              <a:cubicBezTo>
                                <a:pt x="6879" y="6494"/>
                                <a:pt x="6013" y="6494"/>
                                <a:pt x="6879" y="6494"/>
                              </a:cubicBezTo>
                              <a:lnTo>
                                <a:pt x="6879" y="6494"/>
                              </a:lnTo>
                              <a:cubicBezTo>
                                <a:pt x="6013" y="6494"/>
                                <a:pt x="6879" y="6494"/>
                                <a:pt x="6879" y="6494"/>
                              </a:cubicBezTo>
                              <a:cubicBezTo>
                                <a:pt x="6879" y="6494"/>
                                <a:pt x="6879" y="6494"/>
                                <a:pt x="6879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8" name="Freeform 132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899A511-B84C-4E86-B201-F54D3CE649AF}"/>
                          </a:ext>
                        </a:extLst>
                      </wps:cNvPr>
                      <wps:cNvSpPr/>
                      <wps:spPr>
                        <a:xfrm>
                          <a:off x="4238625" y="8086725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9" name="Freeform 132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A1F07D-F941-4876-A501-A03D973A1528}"/>
                          </a:ext>
                        </a:extLst>
                      </wps:cNvPr>
                      <wps:cNvSpPr/>
                      <wps:spPr>
                        <a:xfrm>
                          <a:off x="4486275" y="82677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  <a:gd name="connsiteX6" fmla="*/ 6494 w 8659"/>
                            <a:gd name="connsiteY6" fmla="*/ 6494 h 8659"/>
                            <a:gd name="connsiteX7" fmla="*/ 6494 w 8659"/>
                            <a:gd name="connsiteY7" fmla="*/ 6494 h 8659"/>
                            <a:gd name="connsiteX8" fmla="*/ 6494 w 8659"/>
                            <a:gd name="connsiteY8" fmla="*/ 6494 h 8659"/>
                            <a:gd name="connsiteX9" fmla="*/ 7360 w 8659"/>
                            <a:gd name="connsiteY9" fmla="*/ 6494 h 8659"/>
                            <a:gd name="connsiteX10" fmla="*/ 7360 w 8659"/>
                            <a:gd name="connsiteY10" fmla="*/ 6494 h 8659"/>
                            <a:gd name="connsiteX11" fmla="*/ 6494 w 8659"/>
                            <a:gd name="connsiteY11" fmla="*/ 6494 h 8659"/>
                            <a:gd name="connsiteX12" fmla="*/ 6494 w 8659"/>
                            <a:gd name="connsiteY1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ubicBezTo>
                                <a:pt x="7360" y="6494"/>
                                <a:pt x="7360" y="6494"/>
                                <a:pt x="7360" y="6494"/>
                              </a:cubicBezTo>
                              <a:lnTo>
                                <a:pt x="7360" y="6494"/>
                              </a:ln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0" name="Freeform 132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110703E-8788-4AD3-A268-C7C2732ABFF9}"/>
                          </a:ext>
                        </a:extLst>
                      </wps:cNvPr>
                      <wps:cNvSpPr/>
                      <wps:spPr>
                        <a:xfrm>
                          <a:off x="4629150" y="84201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9958 w 8659"/>
                            <a:gd name="connsiteY1" fmla="*/ 7360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7360" y="6494"/>
                                <a:pt x="9092" y="7360"/>
                                <a:pt x="9958" y="7360"/>
                              </a:cubicBezTo>
                              <a:cubicBezTo>
                                <a:pt x="10824" y="7360"/>
                                <a:pt x="9092" y="7360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1" name="Freeform 132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6752E30-81AD-48A1-8CFE-39A5E5C1D9A3}"/>
                          </a:ext>
                        </a:extLst>
                      </wps:cNvPr>
                      <wps:cNvSpPr/>
                      <wps:spPr>
                        <a:xfrm>
                          <a:off x="4638675" y="84201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2" name="Freeform 132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A4A253-276D-48FD-83D6-34ABF32CABE7}"/>
                          </a:ext>
                        </a:extLst>
                      </wps:cNvPr>
                      <wps:cNvSpPr/>
                      <wps:spPr>
                        <a:xfrm>
                          <a:off x="4791075" y="85725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8226 w 8659"/>
                            <a:gd name="connsiteY2" fmla="*/ 6494 h 8659"/>
                            <a:gd name="connsiteX3" fmla="*/ 8226 w 8659"/>
                            <a:gd name="connsiteY3" fmla="*/ 6494 h 8659"/>
                            <a:gd name="connsiteX4" fmla="*/ 8226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cubicBezTo>
                                <a:pt x="7360" y="6494"/>
                                <a:pt x="7360" y="6494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ubicBezTo>
                                <a:pt x="8226" y="6494"/>
                                <a:pt x="8226" y="6494"/>
                                <a:pt x="8226" y="6494"/>
                              </a:cubicBezTo>
                              <a:cubicBezTo>
                                <a:pt x="7360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3" name="Freeform 132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77D3E7C-4E43-44E7-B178-2DE9D0193DD3}"/>
                          </a:ext>
                        </a:extLst>
                      </wps:cNvPr>
                      <wps:cNvSpPr/>
                      <wps:spPr>
                        <a:xfrm>
                          <a:off x="4933950" y="87249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  <a:gd name="connsiteX3" fmla="*/ 6494 w 8659"/>
                            <a:gd name="connsiteY3" fmla="*/ 6494 h 8659"/>
                            <a:gd name="connsiteX4" fmla="*/ 6494 w 8659"/>
                            <a:gd name="connsiteY4" fmla="*/ 6494 h 8659"/>
                            <a:gd name="connsiteX5" fmla="*/ 6494 w 8659"/>
                            <a:gd name="connsiteY5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lnTo>
                                <a:pt x="6494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4" name="Freeform 132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0B6C557-3ED2-4515-9AD1-2556D98C7F68}"/>
                          </a:ext>
                        </a:extLst>
                      </wps:cNvPr>
                      <wps:cNvSpPr/>
                      <wps:spPr>
                        <a:xfrm>
                          <a:off x="4486275" y="8334375"/>
                          <a:ext cx="12052" cy="12051"/>
                        </a:xfrm>
                        <a:custGeom>
                          <a:avLst/>
                          <a:gdLst>
                            <a:gd name="connsiteX0" fmla="*/ 9958 w 8659"/>
                            <a:gd name="connsiteY0" fmla="*/ 6494 h 8659"/>
                            <a:gd name="connsiteX1" fmla="*/ 6494 w 8659"/>
                            <a:gd name="connsiteY1" fmla="*/ 7361 h 8659"/>
                            <a:gd name="connsiteX2" fmla="*/ 9958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9958" y="6494"/>
                              </a:moveTo>
                              <a:cubicBezTo>
                                <a:pt x="8226" y="6494"/>
                                <a:pt x="6494" y="7361"/>
                                <a:pt x="6494" y="7361"/>
                              </a:cubicBezTo>
                              <a:cubicBezTo>
                                <a:pt x="8226" y="7361"/>
                                <a:pt x="9092" y="6494"/>
                                <a:pt x="9958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" name="Freeform 132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ECEAB0C-B391-479B-822B-9E4F4E7E3168}"/>
                          </a:ext>
                        </a:extLst>
                      </wps:cNvPr>
                      <wps:cNvSpPr/>
                      <wps:spPr>
                        <a:xfrm>
                          <a:off x="4038600" y="8020050"/>
                          <a:ext cx="72312" cy="24102"/>
                        </a:xfrm>
                        <a:custGeom>
                          <a:avLst/>
                          <a:gdLst>
                            <a:gd name="connsiteX0" fmla="*/ 48924 w 51954"/>
                            <a:gd name="connsiteY0" fmla="*/ 10824 h 17318"/>
                            <a:gd name="connsiteX1" fmla="*/ 32472 w 51954"/>
                            <a:gd name="connsiteY1" fmla="*/ 9092 h 17318"/>
                            <a:gd name="connsiteX2" fmla="*/ 6494 w 51954"/>
                            <a:gd name="connsiteY2" fmla="*/ 6494 h 17318"/>
                            <a:gd name="connsiteX3" fmla="*/ 48924 w 51954"/>
                            <a:gd name="connsiteY3" fmla="*/ 10824 h 17318"/>
                            <a:gd name="connsiteX4" fmla="*/ 48924 w 51954"/>
                            <a:gd name="connsiteY4" fmla="*/ 1082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954" h="17318">
                              <a:moveTo>
                                <a:pt x="48924" y="10824"/>
                              </a:moveTo>
                              <a:cubicBezTo>
                                <a:pt x="46326" y="10824"/>
                                <a:pt x="40265" y="9958"/>
                                <a:pt x="32472" y="9092"/>
                              </a:cubicBezTo>
                              <a:cubicBezTo>
                                <a:pt x="25544" y="8226"/>
                                <a:pt x="16019" y="7360"/>
                                <a:pt x="6494" y="6494"/>
                              </a:cubicBezTo>
                              <a:cubicBezTo>
                                <a:pt x="15153" y="7360"/>
                                <a:pt x="28142" y="8226"/>
                                <a:pt x="48924" y="10824"/>
                              </a:cubicBezTo>
                              <a:cubicBezTo>
                                <a:pt x="48058" y="10824"/>
                                <a:pt x="48058" y="10824"/>
                                <a:pt x="48924" y="108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6" name="Freeform 133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BF07DC-D2B7-4B64-A21A-1BEC88EE340F}"/>
                          </a:ext>
                        </a:extLst>
                      </wps:cNvPr>
                      <wps:cNvSpPr/>
                      <wps:spPr>
                        <a:xfrm>
                          <a:off x="2933700" y="7867650"/>
                          <a:ext cx="2265745" cy="578456"/>
                        </a:xfrm>
                        <a:custGeom>
                          <a:avLst/>
                          <a:gdLst>
                            <a:gd name="connsiteX0" fmla="*/ 1406780 w 1627909"/>
                            <a:gd name="connsiteY0" fmla="*/ 191799 h 415636"/>
                            <a:gd name="connsiteX1" fmla="*/ 1309798 w 1627909"/>
                            <a:gd name="connsiteY1" fmla="*/ 186603 h 415636"/>
                            <a:gd name="connsiteX2" fmla="*/ 1272564 w 1627909"/>
                            <a:gd name="connsiteY2" fmla="*/ 184871 h 415636"/>
                            <a:gd name="connsiteX3" fmla="*/ 1245721 w 1627909"/>
                            <a:gd name="connsiteY3" fmla="*/ 183140 h 415636"/>
                            <a:gd name="connsiteX4" fmla="*/ 1374741 w 1627909"/>
                            <a:gd name="connsiteY4" fmla="*/ 182274 h 415636"/>
                            <a:gd name="connsiteX5" fmla="*/ 1516750 w 1627909"/>
                            <a:gd name="connsiteY5" fmla="*/ 179676 h 415636"/>
                            <a:gd name="connsiteX6" fmla="*/ 1474321 w 1627909"/>
                            <a:gd name="connsiteY6" fmla="*/ 183140 h 415636"/>
                            <a:gd name="connsiteX7" fmla="*/ 1495102 w 1627909"/>
                            <a:gd name="connsiteY7" fmla="*/ 186603 h 415636"/>
                            <a:gd name="connsiteX8" fmla="*/ 1533203 w 1627909"/>
                            <a:gd name="connsiteY8" fmla="*/ 190933 h 415636"/>
                            <a:gd name="connsiteX9" fmla="*/ 1544459 w 1627909"/>
                            <a:gd name="connsiteY9" fmla="*/ 193530 h 415636"/>
                            <a:gd name="connsiteX10" fmla="*/ 1542727 w 1627909"/>
                            <a:gd name="connsiteY10" fmla="*/ 196129 h 415636"/>
                            <a:gd name="connsiteX11" fmla="*/ 1584291 w 1627909"/>
                            <a:gd name="connsiteY11" fmla="*/ 193530 h 415636"/>
                            <a:gd name="connsiteX12" fmla="*/ 1629318 w 1627909"/>
                            <a:gd name="connsiteY12" fmla="*/ 195262 h 415636"/>
                            <a:gd name="connsiteX13" fmla="*/ 1624989 w 1627909"/>
                            <a:gd name="connsiteY13" fmla="*/ 194397 h 415636"/>
                            <a:gd name="connsiteX14" fmla="*/ 1612866 w 1627909"/>
                            <a:gd name="connsiteY14" fmla="*/ 192665 h 415636"/>
                            <a:gd name="connsiteX15" fmla="*/ 1575632 w 1627909"/>
                            <a:gd name="connsiteY15" fmla="*/ 187470 h 415636"/>
                            <a:gd name="connsiteX16" fmla="*/ 1537532 w 1627909"/>
                            <a:gd name="connsiteY16" fmla="*/ 183140 h 415636"/>
                            <a:gd name="connsiteX17" fmla="*/ 1520214 w 1627909"/>
                            <a:gd name="connsiteY17" fmla="*/ 181408 h 415636"/>
                            <a:gd name="connsiteX18" fmla="*/ 1594682 w 1627909"/>
                            <a:gd name="connsiteY18" fmla="*/ 178810 h 415636"/>
                            <a:gd name="connsiteX19" fmla="*/ 1626721 w 1627909"/>
                            <a:gd name="connsiteY19" fmla="*/ 173615 h 415636"/>
                            <a:gd name="connsiteX20" fmla="*/ 1528873 w 1627909"/>
                            <a:gd name="connsiteY20" fmla="*/ 175347 h 415636"/>
                            <a:gd name="connsiteX21" fmla="*/ 1488175 w 1627909"/>
                            <a:gd name="connsiteY21" fmla="*/ 172749 h 415636"/>
                            <a:gd name="connsiteX22" fmla="*/ 1469991 w 1627909"/>
                            <a:gd name="connsiteY22" fmla="*/ 168419 h 415636"/>
                            <a:gd name="connsiteX23" fmla="*/ 1441416 w 1627909"/>
                            <a:gd name="connsiteY23" fmla="*/ 165822 h 415636"/>
                            <a:gd name="connsiteX24" fmla="*/ 1524544 w 1627909"/>
                            <a:gd name="connsiteY24" fmla="*/ 163224 h 415636"/>
                            <a:gd name="connsiteX25" fmla="*/ 1549655 w 1627909"/>
                            <a:gd name="connsiteY25" fmla="*/ 164090 h 415636"/>
                            <a:gd name="connsiteX26" fmla="*/ 1553984 w 1627909"/>
                            <a:gd name="connsiteY26" fmla="*/ 167553 h 415636"/>
                            <a:gd name="connsiteX27" fmla="*/ 1577364 w 1627909"/>
                            <a:gd name="connsiteY27" fmla="*/ 162358 h 415636"/>
                            <a:gd name="connsiteX28" fmla="*/ 1508091 w 1627909"/>
                            <a:gd name="connsiteY28" fmla="*/ 162358 h 415636"/>
                            <a:gd name="connsiteX29" fmla="*/ 1435355 w 1627909"/>
                            <a:gd name="connsiteY29" fmla="*/ 163224 h 415636"/>
                            <a:gd name="connsiteX30" fmla="*/ 1446612 w 1627909"/>
                            <a:gd name="connsiteY30" fmla="*/ 158894 h 415636"/>
                            <a:gd name="connsiteX31" fmla="*/ 1471723 w 1627909"/>
                            <a:gd name="connsiteY31" fmla="*/ 159760 h 415636"/>
                            <a:gd name="connsiteX32" fmla="*/ 1447477 w 1627909"/>
                            <a:gd name="connsiteY32" fmla="*/ 155431 h 415636"/>
                            <a:gd name="connsiteX33" fmla="*/ 1469125 w 1627909"/>
                            <a:gd name="connsiteY33" fmla="*/ 151967 h 415636"/>
                            <a:gd name="connsiteX34" fmla="*/ 1504628 w 1627909"/>
                            <a:gd name="connsiteY34" fmla="*/ 149369 h 415636"/>
                            <a:gd name="connsiteX35" fmla="*/ 1507225 w 1627909"/>
                            <a:gd name="connsiteY35" fmla="*/ 150235 h 415636"/>
                            <a:gd name="connsiteX36" fmla="*/ 1508957 w 1627909"/>
                            <a:gd name="connsiteY36" fmla="*/ 145905 h 415636"/>
                            <a:gd name="connsiteX37" fmla="*/ 1504628 w 1627909"/>
                            <a:gd name="connsiteY37" fmla="*/ 141576 h 415636"/>
                            <a:gd name="connsiteX38" fmla="*/ 1475187 w 1627909"/>
                            <a:gd name="connsiteY38" fmla="*/ 134649 h 415636"/>
                            <a:gd name="connsiteX39" fmla="*/ 1417171 w 1627909"/>
                            <a:gd name="connsiteY39" fmla="*/ 132917 h 415636"/>
                            <a:gd name="connsiteX40" fmla="*/ 1327982 w 1627909"/>
                            <a:gd name="connsiteY40" fmla="*/ 139845 h 415636"/>
                            <a:gd name="connsiteX41" fmla="*/ 1423232 w 1627909"/>
                            <a:gd name="connsiteY41" fmla="*/ 128587 h 415636"/>
                            <a:gd name="connsiteX42" fmla="*/ 1528007 w 1627909"/>
                            <a:gd name="connsiteY42" fmla="*/ 117331 h 415636"/>
                            <a:gd name="connsiteX43" fmla="*/ 1506359 w 1627909"/>
                            <a:gd name="connsiteY43" fmla="*/ 119063 h 415636"/>
                            <a:gd name="connsiteX44" fmla="*/ 1450075 w 1627909"/>
                            <a:gd name="connsiteY44" fmla="*/ 124258 h 415636"/>
                            <a:gd name="connsiteX45" fmla="*/ 1282089 w 1627909"/>
                            <a:gd name="connsiteY45" fmla="*/ 141576 h 415636"/>
                            <a:gd name="connsiteX46" fmla="*/ 1194632 w 1627909"/>
                            <a:gd name="connsiteY46" fmla="*/ 151967 h 415636"/>
                            <a:gd name="connsiteX47" fmla="*/ 1120164 w 1627909"/>
                            <a:gd name="connsiteY47" fmla="*/ 161492 h 415636"/>
                            <a:gd name="connsiteX48" fmla="*/ 1068209 w 1627909"/>
                            <a:gd name="connsiteY48" fmla="*/ 168419 h 415636"/>
                            <a:gd name="connsiteX49" fmla="*/ 1048294 w 1627909"/>
                            <a:gd name="connsiteY49" fmla="*/ 171017 h 415636"/>
                            <a:gd name="connsiteX50" fmla="*/ 1157398 w 1627909"/>
                            <a:gd name="connsiteY50" fmla="*/ 154565 h 415636"/>
                            <a:gd name="connsiteX51" fmla="*/ 1290748 w 1627909"/>
                            <a:gd name="connsiteY51" fmla="*/ 133783 h 415636"/>
                            <a:gd name="connsiteX52" fmla="*/ 1416305 w 1627909"/>
                            <a:gd name="connsiteY52" fmla="*/ 114733 h 415636"/>
                            <a:gd name="connsiteX53" fmla="*/ 1505493 w 1627909"/>
                            <a:gd name="connsiteY53" fmla="*/ 105208 h 415636"/>
                            <a:gd name="connsiteX54" fmla="*/ 1515885 w 1627909"/>
                            <a:gd name="connsiteY54" fmla="*/ 99147 h 415636"/>
                            <a:gd name="connsiteX55" fmla="*/ 1478650 w 1627909"/>
                            <a:gd name="connsiteY55" fmla="*/ 98280 h 415636"/>
                            <a:gd name="connsiteX56" fmla="*/ 1395523 w 1627909"/>
                            <a:gd name="connsiteY56" fmla="*/ 114733 h 415636"/>
                            <a:gd name="connsiteX57" fmla="*/ 1310664 w 1627909"/>
                            <a:gd name="connsiteY57" fmla="*/ 127722 h 415636"/>
                            <a:gd name="connsiteX58" fmla="*/ 1369546 w 1627909"/>
                            <a:gd name="connsiteY58" fmla="*/ 114733 h 415636"/>
                            <a:gd name="connsiteX59" fmla="*/ 1393791 w 1627909"/>
                            <a:gd name="connsiteY59" fmla="*/ 108671 h 415636"/>
                            <a:gd name="connsiteX60" fmla="*/ 1413707 w 1627909"/>
                            <a:gd name="connsiteY60" fmla="*/ 102610 h 415636"/>
                            <a:gd name="connsiteX61" fmla="*/ 1452673 w 1627909"/>
                            <a:gd name="connsiteY61" fmla="*/ 91353 h 415636"/>
                            <a:gd name="connsiteX62" fmla="*/ 1353959 w 1627909"/>
                            <a:gd name="connsiteY62" fmla="*/ 109538 h 415636"/>
                            <a:gd name="connsiteX63" fmla="*/ 1292480 w 1627909"/>
                            <a:gd name="connsiteY63" fmla="*/ 119928 h 415636"/>
                            <a:gd name="connsiteX64" fmla="*/ 1264771 w 1627909"/>
                            <a:gd name="connsiteY64" fmla="*/ 123392 h 415636"/>
                            <a:gd name="connsiteX65" fmla="*/ 1357423 w 1627909"/>
                            <a:gd name="connsiteY65" fmla="*/ 105208 h 415636"/>
                            <a:gd name="connsiteX66" fmla="*/ 1443148 w 1627909"/>
                            <a:gd name="connsiteY66" fmla="*/ 88756 h 415636"/>
                            <a:gd name="connsiteX67" fmla="*/ 1417171 w 1627909"/>
                            <a:gd name="connsiteY67" fmla="*/ 92220 h 415636"/>
                            <a:gd name="connsiteX68" fmla="*/ 1354825 w 1627909"/>
                            <a:gd name="connsiteY68" fmla="*/ 100879 h 415636"/>
                            <a:gd name="connsiteX69" fmla="*/ 1294212 w 1627909"/>
                            <a:gd name="connsiteY69" fmla="*/ 110403 h 415636"/>
                            <a:gd name="connsiteX70" fmla="*/ 1275162 w 1627909"/>
                            <a:gd name="connsiteY70" fmla="*/ 113867 h 415636"/>
                            <a:gd name="connsiteX71" fmla="*/ 1349630 w 1627909"/>
                            <a:gd name="connsiteY71" fmla="*/ 98280 h 415636"/>
                            <a:gd name="connsiteX72" fmla="*/ 1435355 w 1627909"/>
                            <a:gd name="connsiteY72" fmla="*/ 75767 h 415636"/>
                            <a:gd name="connsiteX73" fmla="*/ 1411975 w 1627909"/>
                            <a:gd name="connsiteY73" fmla="*/ 75767 h 415636"/>
                            <a:gd name="connsiteX74" fmla="*/ 1404182 w 1627909"/>
                            <a:gd name="connsiteY74" fmla="*/ 72303 h 415636"/>
                            <a:gd name="connsiteX75" fmla="*/ 1392059 w 1627909"/>
                            <a:gd name="connsiteY75" fmla="*/ 71438 h 415636"/>
                            <a:gd name="connsiteX76" fmla="*/ 1381669 w 1627909"/>
                            <a:gd name="connsiteY76" fmla="*/ 76633 h 415636"/>
                            <a:gd name="connsiteX77" fmla="*/ 1370412 w 1627909"/>
                            <a:gd name="connsiteY77" fmla="*/ 81829 h 415636"/>
                            <a:gd name="connsiteX78" fmla="*/ 1358289 w 1627909"/>
                            <a:gd name="connsiteY78" fmla="*/ 80097 h 415636"/>
                            <a:gd name="connsiteX79" fmla="*/ 1331446 w 1627909"/>
                            <a:gd name="connsiteY79" fmla="*/ 83560 h 415636"/>
                            <a:gd name="connsiteX80" fmla="*/ 1253514 w 1627909"/>
                            <a:gd name="connsiteY80" fmla="*/ 99147 h 415636"/>
                            <a:gd name="connsiteX81" fmla="*/ 1177314 w 1627909"/>
                            <a:gd name="connsiteY81" fmla="*/ 116465 h 415636"/>
                            <a:gd name="connsiteX82" fmla="*/ 1139214 w 1627909"/>
                            <a:gd name="connsiteY82" fmla="*/ 122526 h 415636"/>
                            <a:gd name="connsiteX83" fmla="*/ 1177314 w 1627909"/>
                            <a:gd name="connsiteY83" fmla="*/ 111269 h 415636"/>
                            <a:gd name="connsiteX84" fmla="*/ 1233598 w 1627909"/>
                            <a:gd name="connsiteY84" fmla="*/ 93951 h 415636"/>
                            <a:gd name="connsiteX85" fmla="*/ 1284687 w 1627909"/>
                            <a:gd name="connsiteY85" fmla="*/ 76633 h 415636"/>
                            <a:gd name="connsiteX86" fmla="*/ 1306334 w 1627909"/>
                            <a:gd name="connsiteY86" fmla="*/ 65376 h 415636"/>
                            <a:gd name="connsiteX87" fmla="*/ 1224939 w 1627909"/>
                            <a:gd name="connsiteY87" fmla="*/ 88756 h 415636"/>
                            <a:gd name="connsiteX88" fmla="*/ 1114102 w 1627909"/>
                            <a:gd name="connsiteY88" fmla="*/ 123392 h 415636"/>
                            <a:gd name="connsiteX89" fmla="*/ 1014523 w 1627909"/>
                            <a:gd name="connsiteY89" fmla="*/ 158028 h 415636"/>
                            <a:gd name="connsiteX90" fmla="*/ 979021 w 1627909"/>
                            <a:gd name="connsiteY90" fmla="*/ 171883 h 415636"/>
                            <a:gd name="connsiteX91" fmla="*/ 970362 w 1627909"/>
                            <a:gd name="connsiteY91" fmla="*/ 175347 h 415636"/>
                            <a:gd name="connsiteX92" fmla="*/ 970362 w 1627909"/>
                            <a:gd name="connsiteY92" fmla="*/ 175347 h 415636"/>
                            <a:gd name="connsiteX93" fmla="*/ 971227 w 1627909"/>
                            <a:gd name="connsiteY93" fmla="*/ 174481 h 415636"/>
                            <a:gd name="connsiteX94" fmla="*/ 985082 w 1627909"/>
                            <a:gd name="connsiteY94" fmla="*/ 167553 h 415636"/>
                            <a:gd name="connsiteX95" fmla="*/ 969496 w 1627909"/>
                            <a:gd name="connsiteY95" fmla="*/ 174481 h 415636"/>
                            <a:gd name="connsiteX96" fmla="*/ 969496 w 1627909"/>
                            <a:gd name="connsiteY96" fmla="*/ 174481 h 415636"/>
                            <a:gd name="connsiteX97" fmla="*/ 969496 w 1627909"/>
                            <a:gd name="connsiteY97" fmla="*/ 174481 h 415636"/>
                            <a:gd name="connsiteX98" fmla="*/ 982484 w 1627909"/>
                            <a:gd name="connsiteY98" fmla="*/ 167553 h 415636"/>
                            <a:gd name="connsiteX99" fmla="*/ 1018852 w 1627909"/>
                            <a:gd name="connsiteY99" fmla="*/ 150235 h 415636"/>
                            <a:gd name="connsiteX100" fmla="*/ 1062148 w 1627909"/>
                            <a:gd name="connsiteY100" fmla="*/ 132051 h 415636"/>
                            <a:gd name="connsiteX101" fmla="*/ 1110639 w 1627909"/>
                            <a:gd name="connsiteY101" fmla="*/ 113867 h 415636"/>
                            <a:gd name="connsiteX102" fmla="*/ 1161727 w 1627909"/>
                            <a:gd name="connsiteY102" fmla="*/ 95683 h 415636"/>
                            <a:gd name="connsiteX103" fmla="*/ 1213682 w 1627909"/>
                            <a:gd name="connsiteY103" fmla="*/ 80097 h 415636"/>
                            <a:gd name="connsiteX104" fmla="*/ 1303737 w 1627909"/>
                            <a:gd name="connsiteY104" fmla="*/ 56717 h 415636"/>
                            <a:gd name="connsiteX105" fmla="*/ 1322787 w 1627909"/>
                            <a:gd name="connsiteY105" fmla="*/ 44595 h 415636"/>
                            <a:gd name="connsiteX106" fmla="*/ 1312396 w 1627909"/>
                            <a:gd name="connsiteY106" fmla="*/ 39399 h 415636"/>
                            <a:gd name="connsiteX107" fmla="*/ 1350496 w 1627909"/>
                            <a:gd name="connsiteY107" fmla="*/ 26410 h 415636"/>
                            <a:gd name="connsiteX108" fmla="*/ 1381669 w 1627909"/>
                            <a:gd name="connsiteY108" fmla="*/ 23813 h 415636"/>
                            <a:gd name="connsiteX109" fmla="*/ 1359155 w 1627909"/>
                            <a:gd name="connsiteY109" fmla="*/ 15153 h 415636"/>
                            <a:gd name="connsiteX110" fmla="*/ 1334044 w 1627909"/>
                            <a:gd name="connsiteY110" fmla="*/ 6494 h 415636"/>
                            <a:gd name="connsiteX111" fmla="*/ 1293346 w 1627909"/>
                            <a:gd name="connsiteY111" fmla="*/ 21215 h 415636"/>
                            <a:gd name="connsiteX112" fmla="*/ 1255246 w 1627909"/>
                            <a:gd name="connsiteY112" fmla="*/ 29874 h 415636"/>
                            <a:gd name="connsiteX113" fmla="*/ 1237928 w 1627909"/>
                            <a:gd name="connsiteY113" fmla="*/ 33337 h 415636"/>
                            <a:gd name="connsiteX114" fmla="*/ 1233598 w 1627909"/>
                            <a:gd name="connsiteY114" fmla="*/ 34204 h 415636"/>
                            <a:gd name="connsiteX115" fmla="*/ 1233598 w 1627909"/>
                            <a:gd name="connsiteY115" fmla="*/ 34204 h 415636"/>
                            <a:gd name="connsiteX116" fmla="*/ 1233598 w 1627909"/>
                            <a:gd name="connsiteY116" fmla="*/ 34204 h 415636"/>
                            <a:gd name="connsiteX117" fmla="*/ 1223207 w 1627909"/>
                            <a:gd name="connsiteY117" fmla="*/ 33337 h 415636"/>
                            <a:gd name="connsiteX118" fmla="*/ 1223207 w 1627909"/>
                            <a:gd name="connsiteY118" fmla="*/ 33337 h 415636"/>
                            <a:gd name="connsiteX119" fmla="*/ 1223207 w 1627909"/>
                            <a:gd name="connsiteY119" fmla="*/ 33337 h 415636"/>
                            <a:gd name="connsiteX120" fmla="*/ 1223207 w 1627909"/>
                            <a:gd name="connsiteY120" fmla="*/ 33337 h 415636"/>
                            <a:gd name="connsiteX121" fmla="*/ 1222341 w 1627909"/>
                            <a:gd name="connsiteY121" fmla="*/ 33337 h 415636"/>
                            <a:gd name="connsiteX122" fmla="*/ 1220609 w 1627909"/>
                            <a:gd name="connsiteY122" fmla="*/ 34204 h 415636"/>
                            <a:gd name="connsiteX123" fmla="*/ 1214548 w 1627909"/>
                            <a:gd name="connsiteY123" fmla="*/ 36801 h 415636"/>
                            <a:gd name="connsiteX124" fmla="*/ 1187705 w 1627909"/>
                            <a:gd name="connsiteY124" fmla="*/ 50655 h 415636"/>
                            <a:gd name="connsiteX125" fmla="*/ 1199828 w 1627909"/>
                            <a:gd name="connsiteY125" fmla="*/ 46326 h 415636"/>
                            <a:gd name="connsiteX126" fmla="*/ 1201559 w 1627909"/>
                            <a:gd name="connsiteY126" fmla="*/ 45460 h 415636"/>
                            <a:gd name="connsiteX127" fmla="*/ 1201559 w 1627909"/>
                            <a:gd name="connsiteY127" fmla="*/ 45460 h 415636"/>
                            <a:gd name="connsiteX128" fmla="*/ 1210218 w 1627909"/>
                            <a:gd name="connsiteY128" fmla="*/ 46326 h 415636"/>
                            <a:gd name="connsiteX129" fmla="*/ 1210218 w 1627909"/>
                            <a:gd name="connsiteY129" fmla="*/ 46326 h 415636"/>
                            <a:gd name="connsiteX130" fmla="*/ 1210218 w 1627909"/>
                            <a:gd name="connsiteY130" fmla="*/ 46326 h 415636"/>
                            <a:gd name="connsiteX131" fmla="*/ 1210218 w 1627909"/>
                            <a:gd name="connsiteY131" fmla="*/ 46326 h 415636"/>
                            <a:gd name="connsiteX132" fmla="*/ 1211084 w 1627909"/>
                            <a:gd name="connsiteY132" fmla="*/ 46326 h 415636"/>
                            <a:gd name="connsiteX133" fmla="*/ 1211950 w 1627909"/>
                            <a:gd name="connsiteY133" fmla="*/ 46326 h 415636"/>
                            <a:gd name="connsiteX134" fmla="*/ 1216280 w 1627909"/>
                            <a:gd name="connsiteY134" fmla="*/ 45460 h 415636"/>
                            <a:gd name="connsiteX135" fmla="*/ 1225805 w 1627909"/>
                            <a:gd name="connsiteY135" fmla="*/ 43728 h 415636"/>
                            <a:gd name="connsiteX136" fmla="*/ 1247453 w 1627909"/>
                            <a:gd name="connsiteY136" fmla="*/ 40265 h 415636"/>
                            <a:gd name="connsiteX137" fmla="*/ 1269966 w 1627909"/>
                            <a:gd name="connsiteY137" fmla="*/ 36801 h 415636"/>
                            <a:gd name="connsiteX138" fmla="*/ 1289882 w 1627909"/>
                            <a:gd name="connsiteY138" fmla="*/ 33337 h 415636"/>
                            <a:gd name="connsiteX139" fmla="*/ 1309798 w 1627909"/>
                            <a:gd name="connsiteY139" fmla="*/ 30740 h 415636"/>
                            <a:gd name="connsiteX140" fmla="*/ 1251782 w 1627909"/>
                            <a:gd name="connsiteY140" fmla="*/ 52387 h 415636"/>
                            <a:gd name="connsiteX141" fmla="*/ 1184241 w 1627909"/>
                            <a:gd name="connsiteY141" fmla="*/ 74901 h 415636"/>
                            <a:gd name="connsiteX142" fmla="*/ 1128823 w 1627909"/>
                            <a:gd name="connsiteY142" fmla="*/ 91353 h 415636"/>
                            <a:gd name="connsiteX143" fmla="*/ 1123627 w 1627909"/>
                            <a:gd name="connsiteY143" fmla="*/ 93085 h 415636"/>
                            <a:gd name="connsiteX144" fmla="*/ 1122762 w 1627909"/>
                            <a:gd name="connsiteY144" fmla="*/ 93085 h 415636"/>
                            <a:gd name="connsiteX145" fmla="*/ 1122762 w 1627909"/>
                            <a:gd name="connsiteY145" fmla="*/ 93085 h 415636"/>
                            <a:gd name="connsiteX146" fmla="*/ 1122762 w 1627909"/>
                            <a:gd name="connsiteY146" fmla="*/ 93085 h 415636"/>
                            <a:gd name="connsiteX147" fmla="*/ 1119298 w 1627909"/>
                            <a:gd name="connsiteY147" fmla="*/ 93085 h 415636"/>
                            <a:gd name="connsiteX148" fmla="*/ 1119298 w 1627909"/>
                            <a:gd name="connsiteY148" fmla="*/ 93085 h 415636"/>
                            <a:gd name="connsiteX149" fmla="*/ 1119298 w 1627909"/>
                            <a:gd name="connsiteY149" fmla="*/ 93085 h 415636"/>
                            <a:gd name="connsiteX150" fmla="*/ 1118432 w 1627909"/>
                            <a:gd name="connsiteY150" fmla="*/ 93085 h 415636"/>
                            <a:gd name="connsiteX151" fmla="*/ 1116700 w 1627909"/>
                            <a:gd name="connsiteY151" fmla="*/ 93951 h 415636"/>
                            <a:gd name="connsiteX152" fmla="*/ 1110639 w 1627909"/>
                            <a:gd name="connsiteY152" fmla="*/ 95683 h 415636"/>
                            <a:gd name="connsiteX153" fmla="*/ 1103712 w 1627909"/>
                            <a:gd name="connsiteY153" fmla="*/ 95683 h 415636"/>
                            <a:gd name="connsiteX154" fmla="*/ 1208487 w 1627909"/>
                            <a:gd name="connsiteY154" fmla="*/ 37667 h 415636"/>
                            <a:gd name="connsiteX155" fmla="*/ 1193766 w 1627909"/>
                            <a:gd name="connsiteY155" fmla="*/ 43728 h 415636"/>
                            <a:gd name="connsiteX156" fmla="*/ 1190303 w 1627909"/>
                            <a:gd name="connsiteY156" fmla="*/ 45460 h 415636"/>
                            <a:gd name="connsiteX157" fmla="*/ 1188571 w 1627909"/>
                            <a:gd name="connsiteY157" fmla="*/ 46326 h 415636"/>
                            <a:gd name="connsiteX158" fmla="*/ 1187705 w 1627909"/>
                            <a:gd name="connsiteY158" fmla="*/ 46326 h 415636"/>
                            <a:gd name="connsiteX159" fmla="*/ 1185973 w 1627909"/>
                            <a:gd name="connsiteY159" fmla="*/ 46326 h 415636"/>
                            <a:gd name="connsiteX160" fmla="*/ 1173850 w 1627909"/>
                            <a:gd name="connsiteY160" fmla="*/ 48058 h 415636"/>
                            <a:gd name="connsiteX161" fmla="*/ 1149605 w 1627909"/>
                            <a:gd name="connsiteY161" fmla="*/ 45460 h 415636"/>
                            <a:gd name="connsiteX162" fmla="*/ 1171253 w 1627909"/>
                            <a:gd name="connsiteY162" fmla="*/ 38533 h 415636"/>
                            <a:gd name="connsiteX163" fmla="*/ 1194632 w 1627909"/>
                            <a:gd name="connsiteY163" fmla="*/ 31606 h 415636"/>
                            <a:gd name="connsiteX164" fmla="*/ 1171253 w 1627909"/>
                            <a:gd name="connsiteY164" fmla="*/ 30740 h 415636"/>
                            <a:gd name="connsiteX165" fmla="*/ 1163459 w 1627909"/>
                            <a:gd name="connsiteY165" fmla="*/ 32472 h 415636"/>
                            <a:gd name="connsiteX166" fmla="*/ 1159130 w 1627909"/>
                            <a:gd name="connsiteY166" fmla="*/ 33337 h 415636"/>
                            <a:gd name="connsiteX167" fmla="*/ 1155666 w 1627909"/>
                            <a:gd name="connsiteY167" fmla="*/ 34204 h 415636"/>
                            <a:gd name="connsiteX168" fmla="*/ 1140946 w 1627909"/>
                            <a:gd name="connsiteY168" fmla="*/ 39399 h 415636"/>
                            <a:gd name="connsiteX169" fmla="*/ 1116700 w 1627909"/>
                            <a:gd name="connsiteY169" fmla="*/ 45460 h 415636"/>
                            <a:gd name="connsiteX170" fmla="*/ 1110639 w 1627909"/>
                            <a:gd name="connsiteY170" fmla="*/ 43728 h 415636"/>
                            <a:gd name="connsiteX171" fmla="*/ 1108907 w 1627909"/>
                            <a:gd name="connsiteY171" fmla="*/ 35935 h 415636"/>
                            <a:gd name="connsiteX172" fmla="*/ 1107175 w 1627909"/>
                            <a:gd name="connsiteY172" fmla="*/ 29008 h 415636"/>
                            <a:gd name="connsiteX173" fmla="*/ 1107175 w 1627909"/>
                            <a:gd name="connsiteY173" fmla="*/ 17751 h 415636"/>
                            <a:gd name="connsiteX174" fmla="*/ 1096784 w 1627909"/>
                            <a:gd name="connsiteY174" fmla="*/ 14288 h 415636"/>
                            <a:gd name="connsiteX175" fmla="*/ 1075137 w 1627909"/>
                            <a:gd name="connsiteY175" fmla="*/ 50655 h 415636"/>
                            <a:gd name="connsiteX176" fmla="*/ 1034439 w 1627909"/>
                            <a:gd name="connsiteY176" fmla="*/ 99147 h 415636"/>
                            <a:gd name="connsiteX177" fmla="*/ 991143 w 1627909"/>
                            <a:gd name="connsiteY177" fmla="*/ 145905 h 415636"/>
                            <a:gd name="connsiteX178" fmla="*/ 966898 w 1627909"/>
                            <a:gd name="connsiteY178" fmla="*/ 172749 h 415636"/>
                            <a:gd name="connsiteX179" fmla="*/ 966898 w 1627909"/>
                            <a:gd name="connsiteY179" fmla="*/ 172749 h 415636"/>
                            <a:gd name="connsiteX180" fmla="*/ 966898 w 1627909"/>
                            <a:gd name="connsiteY180" fmla="*/ 172749 h 415636"/>
                            <a:gd name="connsiteX181" fmla="*/ 975557 w 1627909"/>
                            <a:gd name="connsiteY181" fmla="*/ 158894 h 415636"/>
                            <a:gd name="connsiteX182" fmla="*/ 980752 w 1627909"/>
                            <a:gd name="connsiteY182" fmla="*/ 143308 h 415636"/>
                            <a:gd name="connsiteX183" fmla="*/ 984216 w 1627909"/>
                            <a:gd name="connsiteY183" fmla="*/ 128587 h 415636"/>
                            <a:gd name="connsiteX184" fmla="*/ 992875 w 1627909"/>
                            <a:gd name="connsiteY184" fmla="*/ 106940 h 415636"/>
                            <a:gd name="connsiteX185" fmla="*/ 1008462 w 1627909"/>
                            <a:gd name="connsiteY185" fmla="*/ 83560 h 415636"/>
                            <a:gd name="connsiteX186" fmla="*/ 1025780 w 1627909"/>
                            <a:gd name="connsiteY186" fmla="*/ 61046 h 415636"/>
                            <a:gd name="connsiteX187" fmla="*/ 1035305 w 1627909"/>
                            <a:gd name="connsiteY187" fmla="*/ 41131 h 415636"/>
                            <a:gd name="connsiteX188" fmla="*/ 1024048 w 1627909"/>
                            <a:gd name="connsiteY188" fmla="*/ 53254 h 415636"/>
                            <a:gd name="connsiteX189" fmla="*/ 1013657 w 1627909"/>
                            <a:gd name="connsiteY189" fmla="*/ 61913 h 415636"/>
                            <a:gd name="connsiteX190" fmla="*/ 1017121 w 1627909"/>
                            <a:gd name="connsiteY190" fmla="*/ 47192 h 415636"/>
                            <a:gd name="connsiteX191" fmla="*/ 1008462 w 1627909"/>
                            <a:gd name="connsiteY191" fmla="*/ 40265 h 415636"/>
                            <a:gd name="connsiteX192" fmla="*/ 987680 w 1627909"/>
                            <a:gd name="connsiteY192" fmla="*/ 53254 h 415636"/>
                            <a:gd name="connsiteX193" fmla="*/ 984216 w 1627909"/>
                            <a:gd name="connsiteY193" fmla="*/ 53254 h 415636"/>
                            <a:gd name="connsiteX194" fmla="*/ 992009 w 1627909"/>
                            <a:gd name="connsiteY194" fmla="*/ 65376 h 415636"/>
                            <a:gd name="connsiteX195" fmla="*/ 981618 w 1627909"/>
                            <a:gd name="connsiteY195" fmla="*/ 67974 h 415636"/>
                            <a:gd name="connsiteX196" fmla="*/ 974691 w 1627909"/>
                            <a:gd name="connsiteY196" fmla="*/ 65376 h 415636"/>
                            <a:gd name="connsiteX197" fmla="*/ 967764 w 1627909"/>
                            <a:gd name="connsiteY197" fmla="*/ 61913 h 415636"/>
                            <a:gd name="connsiteX198" fmla="*/ 962568 w 1627909"/>
                            <a:gd name="connsiteY198" fmla="*/ 61046 h 415636"/>
                            <a:gd name="connsiteX199" fmla="*/ 956507 w 1627909"/>
                            <a:gd name="connsiteY199" fmla="*/ 61046 h 415636"/>
                            <a:gd name="connsiteX200" fmla="*/ 950446 w 1627909"/>
                            <a:gd name="connsiteY200" fmla="*/ 103476 h 415636"/>
                            <a:gd name="connsiteX201" fmla="*/ 945250 w 1627909"/>
                            <a:gd name="connsiteY201" fmla="*/ 124258 h 415636"/>
                            <a:gd name="connsiteX202" fmla="*/ 941787 w 1627909"/>
                            <a:gd name="connsiteY202" fmla="*/ 137246 h 415636"/>
                            <a:gd name="connsiteX203" fmla="*/ 939189 w 1627909"/>
                            <a:gd name="connsiteY203" fmla="*/ 128587 h 415636"/>
                            <a:gd name="connsiteX204" fmla="*/ 940055 w 1627909"/>
                            <a:gd name="connsiteY204" fmla="*/ 128587 h 415636"/>
                            <a:gd name="connsiteX205" fmla="*/ 940921 w 1627909"/>
                            <a:gd name="connsiteY205" fmla="*/ 128587 h 415636"/>
                            <a:gd name="connsiteX206" fmla="*/ 940921 w 1627909"/>
                            <a:gd name="connsiteY206" fmla="*/ 128587 h 415636"/>
                            <a:gd name="connsiteX207" fmla="*/ 940921 w 1627909"/>
                            <a:gd name="connsiteY207" fmla="*/ 128587 h 415636"/>
                            <a:gd name="connsiteX208" fmla="*/ 940921 w 1627909"/>
                            <a:gd name="connsiteY208" fmla="*/ 128587 h 415636"/>
                            <a:gd name="connsiteX209" fmla="*/ 940921 w 1627909"/>
                            <a:gd name="connsiteY209" fmla="*/ 127722 h 415636"/>
                            <a:gd name="connsiteX210" fmla="*/ 940921 w 1627909"/>
                            <a:gd name="connsiteY210" fmla="*/ 127722 h 415636"/>
                            <a:gd name="connsiteX211" fmla="*/ 938323 w 1627909"/>
                            <a:gd name="connsiteY211" fmla="*/ 127722 h 415636"/>
                            <a:gd name="connsiteX212" fmla="*/ 937457 w 1627909"/>
                            <a:gd name="connsiteY212" fmla="*/ 125124 h 415636"/>
                            <a:gd name="connsiteX213" fmla="*/ 933127 w 1627909"/>
                            <a:gd name="connsiteY213" fmla="*/ 114733 h 415636"/>
                            <a:gd name="connsiteX214" fmla="*/ 925334 w 1627909"/>
                            <a:gd name="connsiteY214" fmla="*/ 113001 h 415636"/>
                            <a:gd name="connsiteX215" fmla="*/ 917541 w 1627909"/>
                            <a:gd name="connsiteY215" fmla="*/ 111269 h 415636"/>
                            <a:gd name="connsiteX216" fmla="*/ 901955 w 1627909"/>
                            <a:gd name="connsiteY216" fmla="*/ 106074 h 415636"/>
                            <a:gd name="connsiteX217" fmla="*/ 869050 w 1627909"/>
                            <a:gd name="connsiteY217" fmla="*/ 100012 h 415636"/>
                            <a:gd name="connsiteX218" fmla="*/ 850866 w 1627909"/>
                            <a:gd name="connsiteY218" fmla="*/ 87890 h 415636"/>
                            <a:gd name="connsiteX219" fmla="*/ 832682 w 1627909"/>
                            <a:gd name="connsiteY219" fmla="*/ 71438 h 415636"/>
                            <a:gd name="connsiteX220" fmla="*/ 836146 w 1627909"/>
                            <a:gd name="connsiteY220" fmla="*/ 81829 h 415636"/>
                            <a:gd name="connsiteX221" fmla="*/ 837011 w 1627909"/>
                            <a:gd name="connsiteY221" fmla="*/ 86158 h 415636"/>
                            <a:gd name="connsiteX222" fmla="*/ 834414 w 1627909"/>
                            <a:gd name="connsiteY222" fmla="*/ 88756 h 415636"/>
                            <a:gd name="connsiteX223" fmla="*/ 816230 w 1627909"/>
                            <a:gd name="connsiteY223" fmla="*/ 77499 h 415636"/>
                            <a:gd name="connsiteX224" fmla="*/ 817962 w 1627909"/>
                            <a:gd name="connsiteY224" fmla="*/ 73169 h 415636"/>
                            <a:gd name="connsiteX225" fmla="*/ 819693 w 1627909"/>
                            <a:gd name="connsiteY225" fmla="*/ 67974 h 415636"/>
                            <a:gd name="connsiteX226" fmla="*/ 801509 w 1627909"/>
                            <a:gd name="connsiteY226" fmla="*/ 53254 h 415636"/>
                            <a:gd name="connsiteX227" fmla="*/ 810169 w 1627909"/>
                            <a:gd name="connsiteY227" fmla="*/ 74035 h 415636"/>
                            <a:gd name="connsiteX228" fmla="*/ 808437 w 1627909"/>
                            <a:gd name="connsiteY228" fmla="*/ 81829 h 415636"/>
                            <a:gd name="connsiteX229" fmla="*/ 809303 w 1627909"/>
                            <a:gd name="connsiteY229" fmla="*/ 89621 h 415636"/>
                            <a:gd name="connsiteX230" fmla="*/ 830084 w 1627909"/>
                            <a:gd name="connsiteY230" fmla="*/ 100879 h 415636"/>
                            <a:gd name="connsiteX231" fmla="*/ 835280 w 1627909"/>
                            <a:gd name="connsiteY231" fmla="*/ 101744 h 415636"/>
                            <a:gd name="connsiteX232" fmla="*/ 837877 w 1627909"/>
                            <a:gd name="connsiteY232" fmla="*/ 100012 h 415636"/>
                            <a:gd name="connsiteX233" fmla="*/ 838743 w 1627909"/>
                            <a:gd name="connsiteY233" fmla="*/ 91353 h 415636"/>
                            <a:gd name="connsiteX234" fmla="*/ 838743 w 1627909"/>
                            <a:gd name="connsiteY234" fmla="*/ 81829 h 415636"/>
                            <a:gd name="connsiteX235" fmla="*/ 864721 w 1627909"/>
                            <a:gd name="connsiteY235" fmla="*/ 109538 h 415636"/>
                            <a:gd name="connsiteX236" fmla="*/ 870782 w 1627909"/>
                            <a:gd name="connsiteY236" fmla="*/ 115599 h 415636"/>
                            <a:gd name="connsiteX237" fmla="*/ 823157 w 1627909"/>
                            <a:gd name="connsiteY237" fmla="*/ 109538 h 415636"/>
                            <a:gd name="connsiteX238" fmla="*/ 810169 w 1627909"/>
                            <a:gd name="connsiteY238" fmla="*/ 109538 h 415636"/>
                            <a:gd name="connsiteX239" fmla="*/ 871648 w 1627909"/>
                            <a:gd name="connsiteY239" fmla="*/ 115599 h 415636"/>
                            <a:gd name="connsiteX240" fmla="*/ 875977 w 1627909"/>
                            <a:gd name="connsiteY240" fmla="*/ 119928 h 415636"/>
                            <a:gd name="connsiteX241" fmla="*/ 856928 w 1627909"/>
                            <a:gd name="connsiteY241" fmla="*/ 118197 h 415636"/>
                            <a:gd name="connsiteX242" fmla="*/ 844805 w 1627909"/>
                            <a:gd name="connsiteY242" fmla="*/ 117331 h 415636"/>
                            <a:gd name="connsiteX243" fmla="*/ 841341 w 1627909"/>
                            <a:gd name="connsiteY243" fmla="*/ 117331 h 415636"/>
                            <a:gd name="connsiteX244" fmla="*/ 843073 w 1627909"/>
                            <a:gd name="connsiteY244" fmla="*/ 117331 h 415636"/>
                            <a:gd name="connsiteX245" fmla="*/ 841341 w 1627909"/>
                            <a:gd name="connsiteY245" fmla="*/ 117331 h 415636"/>
                            <a:gd name="connsiteX246" fmla="*/ 796314 w 1627909"/>
                            <a:gd name="connsiteY246" fmla="*/ 113867 h 415636"/>
                            <a:gd name="connsiteX247" fmla="*/ 727041 w 1627909"/>
                            <a:gd name="connsiteY247" fmla="*/ 108671 h 415636"/>
                            <a:gd name="connsiteX248" fmla="*/ 745225 w 1627909"/>
                            <a:gd name="connsiteY248" fmla="*/ 109538 h 415636"/>
                            <a:gd name="connsiteX249" fmla="*/ 764275 w 1627909"/>
                            <a:gd name="connsiteY249" fmla="*/ 110403 h 415636"/>
                            <a:gd name="connsiteX250" fmla="*/ 769471 w 1627909"/>
                            <a:gd name="connsiteY250" fmla="*/ 110403 h 415636"/>
                            <a:gd name="connsiteX251" fmla="*/ 774666 w 1627909"/>
                            <a:gd name="connsiteY251" fmla="*/ 110403 h 415636"/>
                            <a:gd name="connsiteX252" fmla="*/ 785923 w 1627909"/>
                            <a:gd name="connsiteY252" fmla="*/ 111269 h 415636"/>
                            <a:gd name="connsiteX253" fmla="*/ 799777 w 1627909"/>
                            <a:gd name="connsiteY253" fmla="*/ 112135 h 415636"/>
                            <a:gd name="connsiteX254" fmla="*/ 791984 w 1627909"/>
                            <a:gd name="connsiteY254" fmla="*/ 111269 h 415636"/>
                            <a:gd name="connsiteX255" fmla="*/ 785057 w 1627909"/>
                            <a:gd name="connsiteY255" fmla="*/ 110403 h 415636"/>
                            <a:gd name="connsiteX256" fmla="*/ 784191 w 1627909"/>
                            <a:gd name="connsiteY256" fmla="*/ 110403 h 415636"/>
                            <a:gd name="connsiteX257" fmla="*/ 784191 w 1627909"/>
                            <a:gd name="connsiteY257" fmla="*/ 110403 h 415636"/>
                            <a:gd name="connsiteX258" fmla="*/ 784191 w 1627909"/>
                            <a:gd name="connsiteY258" fmla="*/ 110403 h 415636"/>
                            <a:gd name="connsiteX259" fmla="*/ 784191 w 1627909"/>
                            <a:gd name="connsiteY259" fmla="*/ 110403 h 415636"/>
                            <a:gd name="connsiteX260" fmla="*/ 784191 w 1627909"/>
                            <a:gd name="connsiteY260" fmla="*/ 109538 h 415636"/>
                            <a:gd name="connsiteX261" fmla="*/ 733968 w 1627909"/>
                            <a:gd name="connsiteY261" fmla="*/ 100879 h 415636"/>
                            <a:gd name="connsiteX262" fmla="*/ 750421 w 1627909"/>
                            <a:gd name="connsiteY262" fmla="*/ 104342 h 415636"/>
                            <a:gd name="connsiteX263" fmla="*/ 541737 w 1627909"/>
                            <a:gd name="connsiteY263" fmla="*/ 83560 h 415636"/>
                            <a:gd name="connsiteX264" fmla="*/ 483721 w 1627909"/>
                            <a:gd name="connsiteY264" fmla="*/ 78365 h 415636"/>
                            <a:gd name="connsiteX265" fmla="*/ 454280 w 1627909"/>
                            <a:gd name="connsiteY265" fmla="*/ 75767 h 415636"/>
                            <a:gd name="connsiteX266" fmla="*/ 423973 w 1627909"/>
                            <a:gd name="connsiteY266" fmla="*/ 73169 h 415636"/>
                            <a:gd name="connsiteX267" fmla="*/ 302746 w 1627909"/>
                            <a:gd name="connsiteY267" fmla="*/ 61913 h 415636"/>
                            <a:gd name="connsiteX268" fmla="*/ 327857 w 1627909"/>
                            <a:gd name="connsiteY268" fmla="*/ 68840 h 415636"/>
                            <a:gd name="connsiteX269" fmla="*/ 262914 w 1627909"/>
                            <a:gd name="connsiteY269" fmla="*/ 67974 h 415636"/>
                            <a:gd name="connsiteX270" fmla="*/ 253389 w 1627909"/>
                            <a:gd name="connsiteY270" fmla="*/ 67974 h 415636"/>
                            <a:gd name="connsiteX271" fmla="*/ 244730 w 1627909"/>
                            <a:gd name="connsiteY271" fmla="*/ 67974 h 415636"/>
                            <a:gd name="connsiteX272" fmla="*/ 228277 w 1627909"/>
                            <a:gd name="connsiteY272" fmla="*/ 67974 h 415636"/>
                            <a:gd name="connsiteX273" fmla="*/ 209227 w 1627909"/>
                            <a:gd name="connsiteY273" fmla="*/ 68840 h 415636"/>
                            <a:gd name="connsiteX274" fmla="*/ 271573 w 1627909"/>
                            <a:gd name="connsiteY274" fmla="*/ 78365 h 415636"/>
                            <a:gd name="connsiteX275" fmla="*/ 226546 w 1627909"/>
                            <a:gd name="connsiteY275" fmla="*/ 74901 h 415636"/>
                            <a:gd name="connsiteX276" fmla="*/ 178055 w 1627909"/>
                            <a:gd name="connsiteY276" fmla="*/ 71438 h 415636"/>
                            <a:gd name="connsiteX277" fmla="*/ 220484 w 1627909"/>
                            <a:gd name="connsiteY277" fmla="*/ 75767 h 415636"/>
                            <a:gd name="connsiteX278" fmla="*/ 242132 w 1627909"/>
                            <a:gd name="connsiteY278" fmla="*/ 79231 h 415636"/>
                            <a:gd name="connsiteX279" fmla="*/ 225680 w 1627909"/>
                            <a:gd name="connsiteY279" fmla="*/ 82694 h 415636"/>
                            <a:gd name="connsiteX280" fmla="*/ 207496 w 1627909"/>
                            <a:gd name="connsiteY280" fmla="*/ 80962 h 415636"/>
                            <a:gd name="connsiteX281" fmla="*/ 206630 w 1627909"/>
                            <a:gd name="connsiteY281" fmla="*/ 84426 h 415636"/>
                            <a:gd name="connsiteX282" fmla="*/ 199703 w 1627909"/>
                            <a:gd name="connsiteY282" fmla="*/ 87890 h 415636"/>
                            <a:gd name="connsiteX283" fmla="*/ 169396 w 1627909"/>
                            <a:gd name="connsiteY283" fmla="*/ 93085 h 415636"/>
                            <a:gd name="connsiteX284" fmla="*/ 149480 w 1627909"/>
                            <a:gd name="connsiteY284" fmla="*/ 95683 h 415636"/>
                            <a:gd name="connsiteX285" fmla="*/ 127832 w 1627909"/>
                            <a:gd name="connsiteY285" fmla="*/ 98280 h 415636"/>
                            <a:gd name="connsiteX286" fmla="*/ 83671 w 1627909"/>
                            <a:gd name="connsiteY286" fmla="*/ 106074 h 415636"/>
                            <a:gd name="connsiteX287" fmla="*/ 126966 w 1627909"/>
                            <a:gd name="connsiteY287" fmla="*/ 106940 h 415636"/>
                            <a:gd name="connsiteX288" fmla="*/ 170261 w 1627909"/>
                            <a:gd name="connsiteY288" fmla="*/ 107806 h 415636"/>
                            <a:gd name="connsiteX289" fmla="*/ 107916 w 1627909"/>
                            <a:gd name="connsiteY289" fmla="*/ 111269 h 415636"/>
                            <a:gd name="connsiteX290" fmla="*/ 166798 w 1627909"/>
                            <a:gd name="connsiteY290" fmla="*/ 112135 h 415636"/>
                            <a:gd name="connsiteX291" fmla="*/ 179786 w 1627909"/>
                            <a:gd name="connsiteY291" fmla="*/ 109538 h 415636"/>
                            <a:gd name="connsiteX292" fmla="*/ 195373 w 1627909"/>
                            <a:gd name="connsiteY292" fmla="*/ 107806 h 415636"/>
                            <a:gd name="connsiteX293" fmla="*/ 262048 w 1627909"/>
                            <a:gd name="connsiteY293" fmla="*/ 109538 h 415636"/>
                            <a:gd name="connsiteX294" fmla="*/ 182384 w 1627909"/>
                            <a:gd name="connsiteY294" fmla="*/ 112135 h 415636"/>
                            <a:gd name="connsiteX295" fmla="*/ 170261 w 1627909"/>
                            <a:gd name="connsiteY295" fmla="*/ 114733 h 415636"/>
                            <a:gd name="connsiteX296" fmla="*/ 165932 w 1627909"/>
                            <a:gd name="connsiteY296" fmla="*/ 118197 h 415636"/>
                            <a:gd name="connsiteX297" fmla="*/ 146016 w 1627909"/>
                            <a:gd name="connsiteY297" fmla="*/ 124258 h 415636"/>
                            <a:gd name="connsiteX298" fmla="*/ 113111 w 1627909"/>
                            <a:gd name="connsiteY298" fmla="*/ 126856 h 415636"/>
                            <a:gd name="connsiteX299" fmla="*/ 54230 w 1627909"/>
                            <a:gd name="connsiteY299" fmla="*/ 128587 h 415636"/>
                            <a:gd name="connsiteX300" fmla="*/ 104452 w 1627909"/>
                            <a:gd name="connsiteY300" fmla="*/ 130319 h 415636"/>
                            <a:gd name="connsiteX301" fmla="*/ 154675 w 1627909"/>
                            <a:gd name="connsiteY301" fmla="*/ 131185 h 415636"/>
                            <a:gd name="connsiteX302" fmla="*/ 127832 w 1627909"/>
                            <a:gd name="connsiteY302" fmla="*/ 132051 h 415636"/>
                            <a:gd name="connsiteX303" fmla="*/ 100989 w 1627909"/>
                            <a:gd name="connsiteY303" fmla="*/ 132917 h 415636"/>
                            <a:gd name="connsiteX304" fmla="*/ 136491 w 1627909"/>
                            <a:gd name="connsiteY304" fmla="*/ 132917 h 415636"/>
                            <a:gd name="connsiteX305" fmla="*/ 171993 w 1627909"/>
                            <a:gd name="connsiteY305" fmla="*/ 132917 h 415636"/>
                            <a:gd name="connsiteX306" fmla="*/ 122636 w 1627909"/>
                            <a:gd name="connsiteY306" fmla="*/ 136381 h 415636"/>
                            <a:gd name="connsiteX307" fmla="*/ 47302 w 1627909"/>
                            <a:gd name="connsiteY307" fmla="*/ 138978 h 415636"/>
                            <a:gd name="connsiteX308" fmla="*/ 29984 w 1627909"/>
                            <a:gd name="connsiteY308" fmla="*/ 136381 h 415636"/>
                            <a:gd name="connsiteX309" fmla="*/ 6605 w 1627909"/>
                            <a:gd name="connsiteY309" fmla="*/ 140710 h 415636"/>
                            <a:gd name="connsiteX310" fmla="*/ 16130 w 1627909"/>
                            <a:gd name="connsiteY310" fmla="*/ 144174 h 415636"/>
                            <a:gd name="connsiteX311" fmla="*/ 37777 w 1627909"/>
                            <a:gd name="connsiteY311" fmla="*/ 148504 h 415636"/>
                            <a:gd name="connsiteX312" fmla="*/ 50766 w 1627909"/>
                            <a:gd name="connsiteY312" fmla="*/ 145905 h 415636"/>
                            <a:gd name="connsiteX313" fmla="*/ 66352 w 1627909"/>
                            <a:gd name="connsiteY313" fmla="*/ 143308 h 415636"/>
                            <a:gd name="connsiteX314" fmla="*/ 81939 w 1627909"/>
                            <a:gd name="connsiteY314" fmla="*/ 147637 h 415636"/>
                            <a:gd name="connsiteX315" fmla="*/ 90598 w 1627909"/>
                            <a:gd name="connsiteY315" fmla="*/ 152833 h 415636"/>
                            <a:gd name="connsiteX316" fmla="*/ 94927 w 1627909"/>
                            <a:gd name="connsiteY316" fmla="*/ 158028 h 415636"/>
                            <a:gd name="connsiteX317" fmla="*/ 95793 w 1627909"/>
                            <a:gd name="connsiteY317" fmla="*/ 158894 h 415636"/>
                            <a:gd name="connsiteX318" fmla="*/ 96659 w 1627909"/>
                            <a:gd name="connsiteY318" fmla="*/ 159760 h 415636"/>
                            <a:gd name="connsiteX319" fmla="*/ 99257 w 1627909"/>
                            <a:gd name="connsiteY319" fmla="*/ 162358 h 415636"/>
                            <a:gd name="connsiteX320" fmla="*/ 107050 w 1627909"/>
                            <a:gd name="connsiteY320" fmla="*/ 167553 h 415636"/>
                            <a:gd name="connsiteX321" fmla="*/ 113111 w 1627909"/>
                            <a:gd name="connsiteY321" fmla="*/ 170151 h 415636"/>
                            <a:gd name="connsiteX322" fmla="*/ 121771 w 1627909"/>
                            <a:gd name="connsiteY322" fmla="*/ 171883 h 415636"/>
                            <a:gd name="connsiteX323" fmla="*/ 183250 w 1627909"/>
                            <a:gd name="connsiteY323" fmla="*/ 177944 h 415636"/>
                            <a:gd name="connsiteX324" fmla="*/ 202300 w 1627909"/>
                            <a:gd name="connsiteY324" fmla="*/ 176212 h 415636"/>
                            <a:gd name="connsiteX325" fmla="*/ 221350 w 1627909"/>
                            <a:gd name="connsiteY325" fmla="*/ 174481 h 415636"/>
                            <a:gd name="connsiteX326" fmla="*/ 250791 w 1627909"/>
                            <a:gd name="connsiteY326" fmla="*/ 177079 h 415636"/>
                            <a:gd name="connsiteX327" fmla="*/ 239534 w 1627909"/>
                            <a:gd name="connsiteY327" fmla="*/ 180542 h 415636"/>
                            <a:gd name="connsiteX328" fmla="*/ 221350 w 1627909"/>
                            <a:gd name="connsiteY328" fmla="*/ 184871 h 415636"/>
                            <a:gd name="connsiteX329" fmla="*/ 230875 w 1627909"/>
                            <a:gd name="connsiteY329" fmla="*/ 189201 h 415636"/>
                            <a:gd name="connsiteX330" fmla="*/ 221350 w 1627909"/>
                            <a:gd name="connsiteY330" fmla="*/ 190067 h 415636"/>
                            <a:gd name="connsiteX331" fmla="*/ 268109 w 1627909"/>
                            <a:gd name="connsiteY331" fmla="*/ 189201 h 415636"/>
                            <a:gd name="connsiteX332" fmla="*/ 283696 w 1627909"/>
                            <a:gd name="connsiteY332" fmla="*/ 191799 h 415636"/>
                            <a:gd name="connsiteX333" fmla="*/ 218752 w 1627909"/>
                            <a:gd name="connsiteY333" fmla="*/ 198726 h 415636"/>
                            <a:gd name="connsiteX334" fmla="*/ 149480 w 1627909"/>
                            <a:gd name="connsiteY334" fmla="*/ 205653 h 415636"/>
                            <a:gd name="connsiteX335" fmla="*/ 200568 w 1627909"/>
                            <a:gd name="connsiteY335" fmla="*/ 205653 h 415636"/>
                            <a:gd name="connsiteX336" fmla="*/ 235205 w 1627909"/>
                            <a:gd name="connsiteY336" fmla="*/ 203921 h 415636"/>
                            <a:gd name="connsiteX337" fmla="*/ 281098 w 1627909"/>
                            <a:gd name="connsiteY337" fmla="*/ 200458 h 415636"/>
                            <a:gd name="connsiteX338" fmla="*/ 288891 w 1627909"/>
                            <a:gd name="connsiteY338" fmla="*/ 199592 h 415636"/>
                            <a:gd name="connsiteX339" fmla="*/ 288891 w 1627909"/>
                            <a:gd name="connsiteY339" fmla="*/ 199592 h 415636"/>
                            <a:gd name="connsiteX340" fmla="*/ 288891 w 1627909"/>
                            <a:gd name="connsiteY340" fmla="*/ 199592 h 415636"/>
                            <a:gd name="connsiteX341" fmla="*/ 292355 w 1627909"/>
                            <a:gd name="connsiteY341" fmla="*/ 201324 h 415636"/>
                            <a:gd name="connsiteX342" fmla="*/ 292355 w 1627909"/>
                            <a:gd name="connsiteY342" fmla="*/ 201324 h 415636"/>
                            <a:gd name="connsiteX343" fmla="*/ 293221 w 1627909"/>
                            <a:gd name="connsiteY343" fmla="*/ 201324 h 415636"/>
                            <a:gd name="connsiteX344" fmla="*/ 294087 w 1627909"/>
                            <a:gd name="connsiteY344" fmla="*/ 201324 h 415636"/>
                            <a:gd name="connsiteX345" fmla="*/ 295818 w 1627909"/>
                            <a:gd name="connsiteY345" fmla="*/ 201324 h 415636"/>
                            <a:gd name="connsiteX346" fmla="*/ 300148 w 1627909"/>
                            <a:gd name="connsiteY346" fmla="*/ 201324 h 415636"/>
                            <a:gd name="connsiteX347" fmla="*/ 318332 w 1627909"/>
                            <a:gd name="connsiteY347" fmla="*/ 199592 h 415636"/>
                            <a:gd name="connsiteX348" fmla="*/ 365091 w 1627909"/>
                            <a:gd name="connsiteY348" fmla="*/ 195262 h 415636"/>
                            <a:gd name="connsiteX349" fmla="*/ 305343 w 1627909"/>
                            <a:gd name="connsiteY349" fmla="*/ 203056 h 415636"/>
                            <a:gd name="connsiteX350" fmla="*/ 372884 w 1627909"/>
                            <a:gd name="connsiteY350" fmla="*/ 196994 h 415636"/>
                            <a:gd name="connsiteX351" fmla="*/ 395398 w 1627909"/>
                            <a:gd name="connsiteY351" fmla="*/ 195262 h 415636"/>
                            <a:gd name="connsiteX352" fmla="*/ 404923 w 1627909"/>
                            <a:gd name="connsiteY352" fmla="*/ 195262 h 415636"/>
                            <a:gd name="connsiteX353" fmla="*/ 409252 w 1627909"/>
                            <a:gd name="connsiteY353" fmla="*/ 195262 h 415636"/>
                            <a:gd name="connsiteX354" fmla="*/ 410984 w 1627909"/>
                            <a:gd name="connsiteY354" fmla="*/ 195262 h 415636"/>
                            <a:gd name="connsiteX355" fmla="*/ 413582 w 1627909"/>
                            <a:gd name="connsiteY355" fmla="*/ 195262 h 415636"/>
                            <a:gd name="connsiteX356" fmla="*/ 392800 w 1627909"/>
                            <a:gd name="connsiteY356" fmla="*/ 196994 h 415636"/>
                            <a:gd name="connsiteX357" fmla="*/ 373750 w 1627909"/>
                            <a:gd name="connsiteY357" fmla="*/ 198726 h 415636"/>
                            <a:gd name="connsiteX358" fmla="*/ 337382 w 1627909"/>
                            <a:gd name="connsiteY358" fmla="*/ 203921 h 415636"/>
                            <a:gd name="connsiteX359" fmla="*/ 298416 w 1627909"/>
                            <a:gd name="connsiteY359" fmla="*/ 209117 h 415636"/>
                            <a:gd name="connsiteX360" fmla="*/ 275036 w 1627909"/>
                            <a:gd name="connsiteY360" fmla="*/ 211715 h 415636"/>
                            <a:gd name="connsiteX361" fmla="*/ 268975 w 1627909"/>
                            <a:gd name="connsiteY361" fmla="*/ 212581 h 415636"/>
                            <a:gd name="connsiteX362" fmla="*/ 262914 w 1627909"/>
                            <a:gd name="connsiteY362" fmla="*/ 213447 h 415636"/>
                            <a:gd name="connsiteX363" fmla="*/ 249059 w 1627909"/>
                            <a:gd name="connsiteY363" fmla="*/ 214313 h 415636"/>
                            <a:gd name="connsiteX364" fmla="*/ 238668 w 1627909"/>
                            <a:gd name="connsiteY364" fmla="*/ 216044 h 415636"/>
                            <a:gd name="connsiteX365" fmla="*/ 231741 w 1627909"/>
                            <a:gd name="connsiteY365" fmla="*/ 217776 h 415636"/>
                            <a:gd name="connsiteX366" fmla="*/ 223082 w 1627909"/>
                            <a:gd name="connsiteY366" fmla="*/ 221240 h 415636"/>
                            <a:gd name="connsiteX367" fmla="*/ 225680 w 1627909"/>
                            <a:gd name="connsiteY367" fmla="*/ 225569 h 415636"/>
                            <a:gd name="connsiteX368" fmla="*/ 268975 w 1627909"/>
                            <a:gd name="connsiteY368" fmla="*/ 226435 h 415636"/>
                            <a:gd name="connsiteX369" fmla="*/ 296684 w 1627909"/>
                            <a:gd name="connsiteY369" fmla="*/ 227301 h 415636"/>
                            <a:gd name="connsiteX370" fmla="*/ 236071 w 1627909"/>
                            <a:gd name="connsiteY370" fmla="*/ 241155 h 415636"/>
                            <a:gd name="connsiteX371" fmla="*/ 318332 w 1627909"/>
                            <a:gd name="connsiteY371" fmla="*/ 229033 h 415636"/>
                            <a:gd name="connsiteX372" fmla="*/ 339114 w 1627909"/>
                            <a:gd name="connsiteY372" fmla="*/ 222972 h 415636"/>
                            <a:gd name="connsiteX373" fmla="*/ 346041 w 1627909"/>
                            <a:gd name="connsiteY373" fmla="*/ 217776 h 415636"/>
                            <a:gd name="connsiteX374" fmla="*/ 426571 w 1627909"/>
                            <a:gd name="connsiteY374" fmla="*/ 207385 h 415636"/>
                            <a:gd name="connsiteX375" fmla="*/ 461207 w 1627909"/>
                            <a:gd name="connsiteY375" fmla="*/ 206519 h 415636"/>
                            <a:gd name="connsiteX376" fmla="*/ 432632 w 1627909"/>
                            <a:gd name="connsiteY376" fmla="*/ 213447 h 415636"/>
                            <a:gd name="connsiteX377" fmla="*/ 369421 w 1627909"/>
                            <a:gd name="connsiteY377" fmla="*/ 226435 h 415636"/>
                            <a:gd name="connsiteX378" fmla="*/ 311405 w 1627909"/>
                            <a:gd name="connsiteY378" fmla="*/ 240290 h 415636"/>
                            <a:gd name="connsiteX379" fmla="*/ 295818 w 1627909"/>
                            <a:gd name="connsiteY379" fmla="*/ 249815 h 415636"/>
                            <a:gd name="connsiteX380" fmla="*/ 281964 w 1627909"/>
                            <a:gd name="connsiteY380" fmla="*/ 250681 h 415636"/>
                            <a:gd name="connsiteX381" fmla="*/ 297550 w 1627909"/>
                            <a:gd name="connsiteY381" fmla="*/ 253278 h 415636"/>
                            <a:gd name="connsiteX382" fmla="*/ 296684 w 1627909"/>
                            <a:gd name="connsiteY382" fmla="*/ 260206 h 415636"/>
                            <a:gd name="connsiteX383" fmla="*/ 339114 w 1627909"/>
                            <a:gd name="connsiteY383" fmla="*/ 254144 h 415636"/>
                            <a:gd name="connsiteX384" fmla="*/ 349505 w 1627909"/>
                            <a:gd name="connsiteY384" fmla="*/ 254144 h 415636"/>
                            <a:gd name="connsiteX385" fmla="*/ 416180 w 1627909"/>
                            <a:gd name="connsiteY385" fmla="*/ 242887 h 415636"/>
                            <a:gd name="connsiteX386" fmla="*/ 409252 w 1627909"/>
                            <a:gd name="connsiteY386" fmla="*/ 242887 h 415636"/>
                            <a:gd name="connsiteX387" fmla="*/ 394532 w 1627909"/>
                            <a:gd name="connsiteY387" fmla="*/ 242887 h 415636"/>
                            <a:gd name="connsiteX388" fmla="*/ 372884 w 1627909"/>
                            <a:gd name="connsiteY388" fmla="*/ 242887 h 415636"/>
                            <a:gd name="connsiteX389" fmla="*/ 417046 w 1627909"/>
                            <a:gd name="connsiteY389" fmla="*/ 237692 h 415636"/>
                            <a:gd name="connsiteX390" fmla="*/ 443889 w 1627909"/>
                            <a:gd name="connsiteY390" fmla="*/ 234228 h 415636"/>
                            <a:gd name="connsiteX391" fmla="*/ 469866 w 1627909"/>
                            <a:gd name="connsiteY391" fmla="*/ 230765 h 415636"/>
                            <a:gd name="connsiteX392" fmla="*/ 506234 w 1627909"/>
                            <a:gd name="connsiteY392" fmla="*/ 226435 h 415636"/>
                            <a:gd name="connsiteX393" fmla="*/ 501039 w 1627909"/>
                            <a:gd name="connsiteY393" fmla="*/ 232496 h 415636"/>
                            <a:gd name="connsiteX394" fmla="*/ 462073 w 1627909"/>
                            <a:gd name="connsiteY394" fmla="*/ 239424 h 415636"/>
                            <a:gd name="connsiteX395" fmla="*/ 425705 w 1627909"/>
                            <a:gd name="connsiteY395" fmla="*/ 244619 h 415636"/>
                            <a:gd name="connsiteX396" fmla="*/ 427437 w 1627909"/>
                            <a:gd name="connsiteY396" fmla="*/ 248083 h 415636"/>
                            <a:gd name="connsiteX397" fmla="*/ 436096 w 1627909"/>
                            <a:gd name="connsiteY397" fmla="*/ 248083 h 415636"/>
                            <a:gd name="connsiteX398" fmla="*/ 429168 w 1627909"/>
                            <a:gd name="connsiteY398" fmla="*/ 251546 h 415636"/>
                            <a:gd name="connsiteX399" fmla="*/ 375482 w 1627909"/>
                            <a:gd name="connsiteY399" fmla="*/ 261938 h 415636"/>
                            <a:gd name="connsiteX400" fmla="*/ 353834 w 1627909"/>
                            <a:gd name="connsiteY400" fmla="*/ 261938 h 415636"/>
                            <a:gd name="connsiteX401" fmla="*/ 334784 w 1627909"/>
                            <a:gd name="connsiteY401" fmla="*/ 260206 h 415636"/>
                            <a:gd name="connsiteX402" fmla="*/ 287159 w 1627909"/>
                            <a:gd name="connsiteY402" fmla="*/ 264535 h 415636"/>
                            <a:gd name="connsiteX403" fmla="*/ 279366 w 1627909"/>
                            <a:gd name="connsiteY403" fmla="*/ 267133 h 415636"/>
                            <a:gd name="connsiteX404" fmla="*/ 283696 w 1627909"/>
                            <a:gd name="connsiteY404" fmla="*/ 267999 h 415636"/>
                            <a:gd name="connsiteX405" fmla="*/ 307941 w 1627909"/>
                            <a:gd name="connsiteY405" fmla="*/ 266267 h 415636"/>
                            <a:gd name="connsiteX406" fmla="*/ 315734 w 1627909"/>
                            <a:gd name="connsiteY406" fmla="*/ 267133 h 415636"/>
                            <a:gd name="connsiteX407" fmla="*/ 265511 w 1627909"/>
                            <a:gd name="connsiteY407" fmla="*/ 277524 h 415636"/>
                            <a:gd name="connsiteX408" fmla="*/ 334784 w 1627909"/>
                            <a:gd name="connsiteY408" fmla="*/ 266267 h 415636"/>
                            <a:gd name="connsiteX409" fmla="*/ 342578 w 1627909"/>
                            <a:gd name="connsiteY409" fmla="*/ 268865 h 415636"/>
                            <a:gd name="connsiteX410" fmla="*/ 346041 w 1627909"/>
                            <a:gd name="connsiteY410" fmla="*/ 273194 h 415636"/>
                            <a:gd name="connsiteX411" fmla="*/ 397130 w 1627909"/>
                            <a:gd name="connsiteY411" fmla="*/ 266267 h 415636"/>
                            <a:gd name="connsiteX412" fmla="*/ 334784 w 1627909"/>
                            <a:gd name="connsiteY412" fmla="*/ 280988 h 415636"/>
                            <a:gd name="connsiteX413" fmla="*/ 363359 w 1627909"/>
                            <a:gd name="connsiteY413" fmla="*/ 276658 h 415636"/>
                            <a:gd name="connsiteX414" fmla="*/ 385007 w 1627909"/>
                            <a:gd name="connsiteY414" fmla="*/ 274926 h 415636"/>
                            <a:gd name="connsiteX415" fmla="*/ 341712 w 1627909"/>
                            <a:gd name="connsiteY415" fmla="*/ 283585 h 415636"/>
                            <a:gd name="connsiteX416" fmla="*/ 297550 w 1627909"/>
                            <a:gd name="connsiteY416" fmla="*/ 292244 h 415636"/>
                            <a:gd name="connsiteX417" fmla="*/ 327857 w 1627909"/>
                            <a:gd name="connsiteY417" fmla="*/ 289647 h 415636"/>
                            <a:gd name="connsiteX418" fmla="*/ 320064 w 1627909"/>
                            <a:gd name="connsiteY418" fmla="*/ 297440 h 415636"/>
                            <a:gd name="connsiteX419" fmla="*/ 307075 w 1627909"/>
                            <a:gd name="connsiteY419" fmla="*/ 306099 h 415636"/>
                            <a:gd name="connsiteX420" fmla="*/ 320930 w 1627909"/>
                            <a:gd name="connsiteY420" fmla="*/ 307831 h 415636"/>
                            <a:gd name="connsiteX421" fmla="*/ 343443 w 1627909"/>
                            <a:gd name="connsiteY421" fmla="*/ 293110 h 415636"/>
                            <a:gd name="connsiteX422" fmla="*/ 381543 w 1627909"/>
                            <a:gd name="connsiteY422" fmla="*/ 283585 h 415636"/>
                            <a:gd name="connsiteX423" fmla="*/ 413582 w 1627909"/>
                            <a:gd name="connsiteY423" fmla="*/ 273194 h 415636"/>
                            <a:gd name="connsiteX424" fmla="*/ 440425 w 1627909"/>
                            <a:gd name="connsiteY424" fmla="*/ 274060 h 415636"/>
                            <a:gd name="connsiteX425" fmla="*/ 398862 w 1627909"/>
                            <a:gd name="connsiteY425" fmla="*/ 290512 h 415636"/>
                            <a:gd name="connsiteX426" fmla="*/ 351237 w 1627909"/>
                            <a:gd name="connsiteY426" fmla="*/ 310428 h 415636"/>
                            <a:gd name="connsiteX427" fmla="*/ 344309 w 1627909"/>
                            <a:gd name="connsiteY427" fmla="*/ 317356 h 415636"/>
                            <a:gd name="connsiteX428" fmla="*/ 355566 w 1627909"/>
                            <a:gd name="connsiteY428" fmla="*/ 319954 h 415636"/>
                            <a:gd name="connsiteX429" fmla="*/ 353834 w 1627909"/>
                            <a:gd name="connsiteY429" fmla="*/ 318222 h 415636"/>
                            <a:gd name="connsiteX430" fmla="*/ 361627 w 1627909"/>
                            <a:gd name="connsiteY430" fmla="*/ 312160 h 415636"/>
                            <a:gd name="connsiteX431" fmla="*/ 401459 w 1627909"/>
                            <a:gd name="connsiteY431" fmla="*/ 299172 h 415636"/>
                            <a:gd name="connsiteX432" fmla="*/ 397996 w 1627909"/>
                            <a:gd name="connsiteY432" fmla="*/ 303501 h 415636"/>
                            <a:gd name="connsiteX433" fmla="*/ 391934 w 1627909"/>
                            <a:gd name="connsiteY433" fmla="*/ 308697 h 415636"/>
                            <a:gd name="connsiteX434" fmla="*/ 368555 w 1627909"/>
                            <a:gd name="connsiteY434" fmla="*/ 322551 h 415636"/>
                            <a:gd name="connsiteX435" fmla="*/ 413582 w 1627909"/>
                            <a:gd name="connsiteY435" fmla="*/ 313026 h 415636"/>
                            <a:gd name="connsiteX436" fmla="*/ 433498 w 1627909"/>
                            <a:gd name="connsiteY436" fmla="*/ 303501 h 415636"/>
                            <a:gd name="connsiteX437" fmla="*/ 460341 w 1627909"/>
                            <a:gd name="connsiteY437" fmla="*/ 295708 h 415636"/>
                            <a:gd name="connsiteX438" fmla="*/ 464671 w 1627909"/>
                            <a:gd name="connsiteY438" fmla="*/ 300903 h 415636"/>
                            <a:gd name="connsiteX439" fmla="*/ 529614 w 1627909"/>
                            <a:gd name="connsiteY439" fmla="*/ 284451 h 415636"/>
                            <a:gd name="connsiteX440" fmla="*/ 480257 w 1627909"/>
                            <a:gd name="connsiteY440" fmla="*/ 302635 h 415636"/>
                            <a:gd name="connsiteX441" fmla="*/ 498441 w 1627909"/>
                            <a:gd name="connsiteY441" fmla="*/ 304367 h 415636"/>
                            <a:gd name="connsiteX442" fmla="*/ 533943 w 1627909"/>
                            <a:gd name="connsiteY442" fmla="*/ 293110 h 415636"/>
                            <a:gd name="connsiteX443" fmla="*/ 567714 w 1627909"/>
                            <a:gd name="connsiteY443" fmla="*/ 281853 h 415636"/>
                            <a:gd name="connsiteX444" fmla="*/ 578971 w 1627909"/>
                            <a:gd name="connsiteY444" fmla="*/ 284451 h 415636"/>
                            <a:gd name="connsiteX445" fmla="*/ 541737 w 1627909"/>
                            <a:gd name="connsiteY445" fmla="*/ 296574 h 415636"/>
                            <a:gd name="connsiteX446" fmla="*/ 503636 w 1627909"/>
                            <a:gd name="connsiteY446" fmla="*/ 308697 h 415636"/>
                            <a:gd name="connsiteX447" fmla="*/ 520089 w 1627909"/>
                            <a:gd name="connsiteY447" fmla="*/ 306965 h 415636"/>
                            <a:gd name="connsiteX448" fmla="*/ 536541 w 1627909"/>
                            <a:gd name="connsiteY448" fmla="*/ 304367 h 415636"/>
                            <a:gd name="connsiteX449" fmla="*/ 509698 w 1627909"/>
                            <a:gd name="connsiteY449" fmla="*/ 314758 h 415636"/>
                            <a:gd name="connsiteX450" fmla="*/ 481989 w 1627909"/>
                            <a:gd name="connsiteY450" fmla="*/ 325149 h 415636"/>
                            <a:gd name="connsiteX451" fmla="*/ 529614 w 1627909"/>
                            <a:gd name="connsiteY451" fmla="*/ 317356 h 415636"/>
                            <a:gd name="connsiteX452" fmla="*/ 539139 w 1627909"/>
                            <a:gd name="connsiteY452" fmla="*/ 325149 h 415636"/>
                            <a:gd name="connsiteX453" fmla="*/ 588496 w 1627909"/>
                            <a:gd name="connsiteY453" fmla="*/ 302635 h 415636"/>
                            <a:gd name="connsiteX454" fmla="*/ 630059 w 1627909"/>
                            <a:gd name="connsiteY454" fmla="*/ 291379 h 415636"/>
                            <a:gd name="connsiteX455" fmla="*/ 606680 w 1627909"/>
                            <a:gd name="connsiteY455" fmla="*/ 305233 h 415636"/>
                            <a:gd name="connsiteX456" fmla="*/ 603216 w 1627909"/>
                            <a:gd name="connsiteY456" fmla="*/ 308697 h 415636"/>
                            <a:gd name="connsiteX457" fmla="*/ 606680 w 1627909"/>
                            <a:gd name="connsiteY457" fmla="*/ 309563 h 415636"/>
                            <a:gd name="connsiteX458" fmla="*/ 614473 w 1627909"/>
                            <a:gd name="connsiteY458" fmla="*/ 309563 h 415636"/>
                            <a:gd name="connsiteX459" fmla="*/ 574641 w 1627909"/>
                            <a:gd name="connsiteY459" fmla="*/ 325149 h 415636"/>
                            <a:gd name="connsiteX460" fmla="*/ 575507 w 1627909"/>
                            <a:gd name="connsiteY460" fmla="*/ 317356 h 415636"/>
                            <a:gd name="connsiteX461" fmla="*/ 531346 w 1627909"/>
                            <a:gd name="connsiteY461" fmla="*/ 334674 h 415636"/>
                            <a:gd name="connsiteX462" fmla="*/ 540871 w 1627909"/>
                            <a:gd name="connsiteY462" fmla="*/ 344199 h 415636"/>
                            <a:gd name="connsiteX463" fmla="*/ 567714 w 1627909"/>
                            <a:gd name="connsiteY463" fmla="*/ 342467 h 415636"/>
                            <a:gd name="connsiteX464" fmla="*/ 565982 w 1627909"/>
                            <a:gd name="connsiteY464" fmla="*/ 336405 h 415636"/>
                            <a:gd name="connsiteX465" fmla="*/ 609277 w 1627909"/>
                            <a:gd name="connsiteY465" fmla="*/ 324283 h 415636"/>
                            <a:gd name="connsiteX466" fmla="*/ 649975 w 1627909"/>
                            <a:gd name="connsiteY466" fmla="*/ 312160 h 415636"/>
                            <a:gd name="connsiteX467" fmla="*/ 634389 w 1627909"/>
                            <a:gd name="connsiteY467" fmla="*/ 322551 h 415636"/>
                            <a:gd name="connsiteX468" fmla="*/ 613607 w 1627909"/>
                            <a:gd name="connsiteY468" fmla="*/ 331210 h 415636"/>
                            <a:gd name="connsiteX469" fmla="*/ 635255 w 1627909"/>
                            <a:gd name="connsiteY469" fmla="*/ 325149 h 415636"/>
                            <a:gd name="connsiteX470" fmla="*/ 657768 w 1627909"/>
                            <a:gd name="connsiteY470" fmla="*/ 319954 h 415636"/>
                            <a:gd name="connsiteX471" fmla="*/ 616205 w 1627909"/>
                            <a:gd name="connsiteY471" fmla="*/ 343333 h 415636"/>
                            <a:gd name="connsiteX472" fmla="*/ 573775 w 1627909"/>
                            <a:gd name="connsiteY472" fmla="*/ 358919 h 415636"/>
                            <a:gd name="connsiteX473" fmla="*/ 607546 w 1627909"/>
                            <a:gd name="connsiteY473" fmla="*/ 351992 h 415636"/>
                            <a:gd name="connsiteX474" fmla="*/ 639584 w 1627909"/>
                            <a:gd name="connsiteY474" fmla="*/ 344199 h 415636"/>
                            <a:gd name="connsiteX475" fmla="*/ 630059 w 1627909"/>
                            <a:gd name="connsiteY475" fmla="*/ 358053 h 415636"/>
                            <a:gd name="connsiteX476" fmla="*/ 617071 w 1627909"/>
                            <a:gd name="connsiteY476" fmla="*/ 371042 h 415636"/>
                            <a:gd name="connsiteX477" fmla="*/ 636987 w 1627909"/>
                            <a:gd name="connsiteY477" fmla="*/ 371908 h 415636"/>
                            <a:gd name="connsiteX478" fmla="*/ 671623 w 1627909"/>
                            <a:gd name="connsiteY478" fmla="*/ 363249 h 415636"/>
                            <a:gd name="connsiteX479" fmla="*/ 688941 w 1627909"/>
                            <a:gd name="connsiteY479" fmla="*/ 358919 h 415636"/>
                            <a:gd name="connsiteX480" fmla="*/ 689807 w 1627909"/>
                            <a:gd name="connsiteY480" fmla="*/ 358919 h 415636"/>
                            <a:gd name="connsiteX481" fmla="*/ 689807 w 1627909"/>
                            <a:gd name="connsiteY481" fmla="*/ 358919 h 415636"/>
                            <a:gd name="connsiteX482" fmla="*/ 689807 w 1627909"/>
                            <a:gd name="connsiteY482" fmla="*/ 358919 h 415636"/>
                            <a:gd name="connsiteX483" fmla="*/ 699332 w 1627909"/>
                            <a:gd name="connsiteY483" fmla="*/ 359785 h 415636"/>
                            <a:gd name="connsiteX484" fmla="*/ 699332 w 1627909"/>
                            <a:gd name="connsiteY484" fmla="*/ 359785 h 415636"/>
                            <a:gd name="connsiteX485" fmla="*/ 699332 w 1627909"/>
                            <a:gd name="connsiteY485" fmla="*/ 359785 h 415636"/>
                            <a:gd name="connsiteX486" fmla="*/ 699332 w 1627909"/>
                            <a:gd name="connsiteY486" fmla="*/ 359785 h 415636"/>
                            <a:gd name="connsiteX487" fmla="*/ 700198 w 1627909"/>
                            <a:gd name="connsiteY487" fmla="*/ 358919 h 415636"/>
                            <a:gd name="connsiteX488" fmla="*/ 702796 w 1627909"/>
                            <a:gd name="connsiteY488" fmla="*/ 358053 h 415636"/>
                            <a:gd name="connsiteX489" fmla="*/ 707125 w 1627909"/>
                            <a:gd name="connsiteY489" fmla="*/ 356322 h 415636"/>
                            <a:gd name="connsiteX490" fmla="*/ 714053 w 1627909"/>
                            <a:gd name="connsiteY490" fmla="*/ 355456 h 415636"/>
                            <a:gd name="connsiteX491" fmla="*/ 715784 w 1627909"/>
                            <a:gd name="connsiteY491" fmla="*/ 356322 h 415636"/>
                            <a:gd name="connsiteX492" fmla="*/ 715784 w 1627909"/>
                            <a:gd name="connsiteY492" fmla="*/ 356322 h 415636"/>
                            <a:gd name="connsiteX493" fmla="*/ 715784 w 1627909"/>
                            <a:gd name="connsiteY493" fmla="*/ 356322 h 415636"/>
                            <a:gd name="connsiteX494" fmla="*/ 717516 w 1627909"/>
                            <a:gd name="connsiteY494" fmla="*/ 357188 h 415636"/>
                            <a:gd name="connsiteX495" fmla="*/ 720114 w 1627909"/>
                            <a:gd name="connsiteY495" fmla="*/ 358919 h 415636"/>
                            <a:gd name="connsiteX496" fmla="*/ 744359 w 1627909"/>
                            <a:gd name="connsiteY496" fmla="*/ 351126 h 415636"/>
                            <a:gd name="connsiteX497" fmla="*/ 756482 w 1627909"/>
                            <a:gd name="connsiteY497" fmla="*/ 353724 h 415636"/>
                            <a:gd name="connsiteX498" fmla="*/ 759080 w 1627909"/>
                            <a:gd name="connsiteY498" fmla="*/ 354590 h 415636"/>
                            <a:gd name="connsiteX499" fmla="*/ 759946 w 1627909"/>
                            <a:gd name="connsiteY499" fmla="*/ 354590 h 415636"/>
                            <a:gd name="connsiteX500" fmla="*/ 760812 w 1627909"/>
                            <a:gd name="connsiteY500" fmla="*/ 354590 h 415636"/>
                            <a:gd name="connsiteX501" fmla="*/ 761678 w 1627909"/>
                            <a:gd name="connsiteY501" fmla="*/ 355456 h 415636"/>
                            <a:gd name="connsiteX502" fmla="*/ 766007 w 1627909"/>
                            <a:gd name="connsiteY502" fmla="*/ 357188 h 415636"/>
                            <a:gd name="connsiteX503" fmla="*/ 783325 w 1627909"/>
                            <a:gd name="connsiteY503" fmla="*/ 364115 h 415636"/>
                            <a:gd name="connsiteX504" fmla="*/ 805839 w 1627909"/>
                            <a:gd name="connsiteY504" fmla="*/ 365847 h 415636"/>
                            <a:gd name="connsiteX505" fmla="*/ 836146 w 1627909"/>
                            <a:gd name="connsiteY505" fmla="*/ 356322 h 415636"/>
                            <a:gd name="connsiteX506" fmla="*/ 839609 w 1627909"/>
                            <a:gd name="connsiteY506" fmla="*/ 371908 h 415636"/>
                            <a:gd name="connsiteX507" fmla="*/ 843939 w 1627909"/>
                            <a:gd name="connsiteY507" fmla="*/ 387494 h 415636"/>
                            <a:gd name="connsiteX508" fmla="*/ 855196 w 1627909"/>
                            <a:gd name="connsiteY508" fmla="*/ 363249 h 415636"/>
                            <a:gd name="connsiteX509" fmla="*/ 858659 w 1627909"/>
                            <a:gd name="connsiteY509" fmla="*/ 347663 h 415636"/>
                            <a:gd name="connsiteX510" fmla="*/ 879441 w 1627909"/>
                            <a:gd name="connsiteY510" fmla="*/ 335540 h 415636"/>
                            <a:gd name="connsiteX511" fmla="*/ 893296 w 1627909"/>
                            <a:gd name="connsiteY511" fmla="*/ 335540 h 415636"/>
                            <a:gd name="connsiteX512" fmla="*/ 894162 w 1627909"/>
                            <a:gd name="connsiteY512" fmla="*/ 345931 h 415636"/>
                            <a:gd name="connsiteX513" fmla="*/ 893296 w 1627909"/>
                            <a:gd name="connsiteY513" fmla="*/ 371042 h 415636"/>
                            <a:gd name="connsiteX514" fmla="*/ 909748 w 1627909"/>
                            <a:gd name="connsiteY514" fmla="*/ 357188 h 415636"/>
                            <a:gd name="connsiteX515" fmla="*/ 927932 w 1627909"/>
                            <a:gd name="connsiteY515" fmla="*/ 344199 h 415636"/>
                            <a:gd name="connsiteX516" fmla="*/ 946116 w 1627909"/>
                            <a:gd name="connsiteY516" fmla="*/ 339004 h 415636"/>
                            <a:gd name="connsiteX517" fmla="*/ 967764 w 1627909"/>
                            <a:gd name="connsiteY517" fmla="*/ 348528 h 415636"/>
                            <a:gd name="connsiteX518" fmla="*/ 954775 w 1627909"/>
                            <a:gd name="connsiteY518" fmla="*/ 351992 h 415636"/>
                            <a:gd name="connsiteX519" fmla="*/ 941787 w 1627909"/>
                            <a:gd name="connsiteY519" fmla="*/ 352858 h 415636"/>
                            <a:gd name="connsiteX520" fmla="*/ 953909 w 1627909"/>
                            <a:gd name="connsiteY520" fmla="*/ 361517 h 415636"/>
                            <a:gd name="connsiteX521" fmla="*/ 966898 w 1627909"/>
                            <a:gd name="connsiteY521" fmla="*/ 370176 h 415636"/>
                            <a:gd name="connsiteX522" fmla="*/ 948714 w 1627909"/>
                            <a:gd name="connsiteY522" fmla="*/ 385762 h 415636"/>
                            <a:gd name="connsiteX523" fmla="*/ 934859 w 1627909"/>
                            <a:gd name="connsiteY523" fmla="*/ 393556 h 415636"/>
                            <a:gd name="connsiteX524" fmla="*/ 930530 w 1627909"/>
                            <a:gd name="connsiteY524" fmla="*/ 400483 h 415636"/>
                            <a:gd name="connsiteX525" fmla="*/ 940921 w 1627909"/>
                            <a:gd name="connsiteY525" fmla="*/ 413472 h 415636"/>
                            <a:gd name="connsiteX526" fmla="*/ 957373 w 1627909"/>
                            <a:gd name="connsiteY526" fmla="*/ 385762 h 415636"/>
                            <a:gd name="connsiteX527" fmla="*/ 990278 w 1627909"/>
                            <a:gd name="connsiteY527" fmla="*/ 379701 h 415636"/>
                            <a:gd name="connsiteX528" fmla="*/ 1007596 w 1627909"/>
                            <a:gd name="connsiteY528" fmla="*/ 377970 h 415636"/>
                            <a:gd name="connsiteX529" fmla="*/ 1021450 w 1627909"/>
                            <a:gd name="connsiteY529" fmla="*/ 373640 h 415636"/>
                            <a:gd name="connsiteX530" fmla="*/ 1025780 w 1627909"/>
                            <a:gd name="connsiteY530" fmla="*/ 345931 h 415636"/>
                            <a:gd name="connsiteX531" fmla="*/ 1036171 w 1627909"/>
                            <a:gd name="connsiteY531" fmla="*/ 351992 h 415636"/>
                            <a:gd name="connsiteX532" fmla="*/ 1046562 w 1627909"/>
                            <a:gd name="connsiteY532" fmla="*/ 358053 h 415636"/>
                            <a:gd name="connsiteX533" fmla="*/ 1038768 w 1627909"/>
                            <a:gd name="connsiteY533" fmla="*/ 360651 h 415636"/>
                            <a:gd name="connsiteX534" fmla="*/ 1058684 w 1627909"/>
                            <a:gd name="connsiteY534" fmla="*/ 365847 h 415636"/>
                            <a:gd name="connsiteX535" fmla="*/ 1059550 w 1627909"/>
                            <a:gd name="connsiteY535" fmla="*/ 350260 h 415636"/>
                            <a:gd name="connsiteX536" fmla="*/ 1058684 w 1627909"/>
                            <a:gd name="connsiteY536" fmla="*/ 330345 h 415636"/>
                            <a:gd name="connsiteX537" fmla="*/ 1072539 w 1627909"/>
                            <a:gd name="connsiteY537" fmla="*/ 323417 h 415636"/>
                            <a:gd name="connsiteX538" fmla="*/ 1093321 w 1627909"/>
                            <a:gd name="connsiteY538" fmla="*/ 332076 h 415636"/>
                            <a:gd name="connsiteX539" fmla="*/ 1101114 w 1627909"/>
                            <a:gd name="connsiteY539" fmla="*/ 343333 h 415636"/>
                            <a:gd name="connsiteX540" fmla="*/ 1108041 w 1627909"/>
                            <a:gd name="connsiteY540" fmla="*/ 335540 h 415636"/>
                            <a:gd name="connsiteX541" fmla="*/ 1112371 w 1627909"/>
                            <a:gd name="connsiteY541" fmla="*/ 330345 h 415636"/>
                            <a:gd name="connsiteX542" fmla="*/ 1114102 w 1627909"/>
                            <a:gd name="connsiteY542" fmla="*/ 327746 h 415636"/>
                            <a:gd name="connsiteX543" fmla="*/ 1125359 w 1627909"/>
                            <a:gd name="connsiteY543" fmla="*/ 337272 h 415636"/>
                            <a:gd name="connsiteX544" fmla="*/ 1140080 w 1627909"/>
                            <a:gd name="connsiteY544" fmla="*/ 334674 h 415636"/>
                            <a:gd name="connsiteX545" fmla="*/ 1158264 w 1627909"/>
                            <a:gd name="connsiteY545" fmla="*/ 331210 h 415636"/>
                            <a:gd name="connsiteX546" fmla="*/ 1159996 w 1627909"/>
                            <a:gd name="connsiteY546" fmla="*/ 332942 h 415636"/>
                            <a:gd name="connsiteX547" fmla="*/ 1152203 w 1627909"/>
                            <a:gd name="connsiteY547" fmla="*/ 316490 h 415636"/>
                            <a:gd name="connsiteX548" fmla="*/ 1145275 w 1627909"/>
                            <a:gd name="connsiteY548" fmla="*/ 301769 h 415636"/>
                            <a:gd name="connsiteX549" fmla="*/ 1156532 w 1627909"/>
                            <a:gd name="connsiteY549" fmla="*/ 308697 h 415636"/>
                            <a:gd name="connsiteX550" fmla="*/ 1161727 w 1627909"/>
                            <a:gd name="connsiteY550" fmla="*/ 315624 h 415636"/>
                            <a:gd name="connsiteX551" fmla="*/ 1161727 w 1627909"/>
                            <a:gd name="connsiteY551" fmla="*/ 307831 h 415636"/>
                            <a:gd name="connsiteX552" fmla="*/ 1160862 w 1627909"/>
                            <a:gd name="connsiteY552" fmla="*/ 300038 h 415636"/>
                            <a:gd name="connsiteX553" fmla="*/ 1187705 w 1627909"/>
                            <a:gd name="connsiteY553" fmla="*/ 319954 h 415636"/>
                            <a:gd name="connsiteX554" fmla="*/ 1176448 w 1627909"/>
                            <a:gd name="connsiteY554" fmla="*/ 328613 h 415636"/>
                            <a:gd name="connsiteX555" fmla="*/ 1221475 w 1627909"/>
                            <a:gd name="connsiteY555" fmla="*/ 350260 h 415636"/>
                            <a:gd name="connsiteX556" fmla="*/ 1227537 w 1627909"/>
                            <a:gd name="connsiteY556" fmla="*/ 345065 h 415636"/>
                            <a:gd name="connsiteX557" fmla="*/ 1231000 w 1627909"/>
                            <a:gd name="connsiteY557" fmla="*/ 335540 h 415636"/>
                            <a:gd name="connsiteX558" fmla="*/ 1244855 w 1627909"/>
                            <a:gd name="connsiteY558" fmla="*/ 335540 h 415636"/>
                            <a:gd name="connsiteX559" fmla="*/ 1275162 w 1627909"/>
                            <a:gd name="connsiteY559" fmla="*/ 341601 h 415636"/>
                            <a:gd name="connsiteX560" fmla="*/ 1269100 w 1627909"/>
                            <a:gd name="connsiteY560" fmla="*/ 346797 h 415636"/>
                            <a:gd name="connsiteX561" fmla="*/ 1263039 w 1627909"/>
                            <a:gd name="connsiteY561" fmla="*/ 351992 h 415636"/>
                            <a:gd name="connsiteX562" fmla="*/ 1334909 w 1627909"/>
                            <a:gd name="connsiteY562" fmla="*/ 373640 h 415636"/>
                            <a:gd name="connsiteX563" fmla="*/ 1364350 w 1627909"/>
                            <a:gd name="connsiteY563" fmla="*/ 377103 h 415636"/>
                            <a:gd name="connsiteX564" fmla="*/ 1407646 w 1627909"/>
                            <a:gd name="connsiteY564" fmla="*/ 384030 h 415636"/>
                            <a:gd name="connsiteX565" fmla="*/ 1369546 w 1627909"/>
                            <a:gd name="connsiteY565" fmla="*/ 373640 h 415636"/>
                            <a:gd name="connsiteX566" fmla="*/ 1316725 w 1627909"/>
                            <a:gd name="connsiteY566" fmla="*/ 358053 h 415636"/>
                            <a:gd name="connsiteX567" fmla="*/ 1272564 w 1627909"/>
                            <a:gd name="connsiteY567" fmla="*/ 340735 h 415636"/>
                            <a:gd name="connsiteX568" fmla="*/ 1254380 w 1627909"/>
                            <a:gd name="connsiteY568" fmla="*/ 325149 h 415636"/>
                            <a:gd name="connsiteX569" fmla="*/ 1273430 w 1627909"/>
                            <a:gd name="connsiteY569" fmla="*/ 326881 h 415636"/>
                            <a:gd name="connsiteX570" fmla="*/ 1274296 w 1627909"/>
                            <a:gd name="connsiteY570" fmla="*/ 316490 h 415636"/>
                            <a:gd name="connsiteX571" fmla="*/ 1314128 w 1627909"/>
                            <a:gd name="connsiteY571" fmla="*/ 329478 h 415636"/>
                            <a:gd name="connsiteX572" fmla="*/ 1334044 w 1627909"/>
                            <a:gd name="connsiteY572" fmla="*/ 325149 h 415636"/>
                            <a:gd name="connsiteX573" fmla="*/ 1392059 w 1627909"/>
                            <a:gd name="connsiteY573" fmla="*/ 350260 h 415636"/>
                            <a:gd name="connsiteX574" fmla="*/ 1377339 w 1627909"/>
                            <a:gd name="connsiteY574" fmla="*/ 333808 h 415636"/>
                            <a:gd name="connsiteX575" fmla="*/ 1360887 w 1627909"/>
                            <a:gd name="connsiteY575" fmla="*/ 325149 h 415636"/>
                            <a:gd name="connsiteX576" fmla="*/ 1345300 w 1627909"/>
                            <a:gd name="connsiteY576" fmla="*/ 315624 h 415636"/>
                            <a:gd name="connsiteX577" fmla="*/ 1402450 w 1627909"/>
                            <a:gd name="connsiteY577" fmla="*/ 325149 h 415636"/>
                            <a:gd name="connsiteX578" fmla="*/ 1478650 w 1627909"/>
                            <a:gd name="connsiteY578" fmla="*/ 345931 h 415636"/>
                            <a:gd name="connsiteX579" fmla="*/ 1482980 w 1627909"/>
                            <a:gd name="connsiteY579" fmla="*/ 340735 h 415636"/>
                            <a:gd name="connsiteX580" fmla="*/ 1444880 w 1627909"/>
                            <a:gd name="connsiteY580" fmla="*/ 331210 h 415636"/>
                            <a:gd name="connsiteX581" fmla="*/ 1396389 w 1627909"/>
                            <a:gd name="connsiteY581" fmla="*/ 309563 h 415636"/>
                            <a:gd name="connsiteX582" fmla="*/ 1425830 w 1627909"/>
                            <a:gd name="connsiteY582" fmla="*/ 309563 h 415636"/>
                            <a:gd name="connsiteX583" fmla="*/ 1433623 w 1627909"/>
                            <a:gd name="connsiteY583" fmla="*/ 306965 h 415636"/>
                            <a:gd name="connsiteX584" fmla="*/ 1437087 w 1627909"/>
                            <a:gd name="connsiteY584" fmla="*/ 303501 h 415636"/>
                            <a:gd name="connsiteX585" fmla="*/ 1432757 w 1627909"/>
                            <a:gd name="connsiteY585" fmla="*/ 293976 h 415636"/>
                            <a:gd name="connsiteX586" fmla="*/ 1430159 w 1627909"/>
                            <a:gd name="connsiteY586" fmla="*/ 291379 h 415636"/>
                            <a:gd name="connsiteX587" fmla="*/ 1426696 w 1627909"/>
                            <a:gd name="connsiteY587" fmla="*/ 287915 h 415636"/>
                            <a:gd name="connsiteX588" fmla="*/ 1418037 w 1627909"/>
                            <a:gd name="connsiteY588" fmla="*/ 280988 h 415636"/>
                            <a:gd name="connsiteX589" fmla="*/ 1463064 w 1627909"/>
                            <a:gd name="connsiteY589" fmla="*/ 288780 h 415636"/>
                            <a:gd name="connsiteX590" fmla="*/ 1496834 w 1627909"/>
                            <a:gd name="connsiteY590" fmla="*/ 298306 h 415636"/>
                            <a:gd name="connsiteX591" fmla="*/ 1469991 w 1627909"/>
                            <a:gd name="connsiteY591" fmla="*/ 288780 h 415636"/>
                            <a:gd name="connsiteX592" fmla="*/ 1442282 w 1627909"/>
                            <a:gd name="connsiteY592" fmla="*/ 279256 h 415636"/>
                            <a:gd name="connsiteX593" fmla="*/ 1477784 w 1627909"/>
                            <a:gd name="connsiteY593" fmla="*/ 286183 h 415636"/>
                            <a:gd name="connsiteX594" fmla="*/ 1427562 w 1627909"/>
                            <a:gd name="connsiteY594" fmla="*/ 272329 h 415636"/>
                            <a:gd name="connsiteX595" fmla="*/ 1398987 w 1627909"/>
                            <a:gd name="connsiteY595" fmla="*/ 265401 h 415636"/>
                            <a:gd name="connsiteX596" fmla="*/ 1381669 w 1627909"/>
                            <a:gd name="connsiteY596" fmla="*/ 258474 h 415636"/>
                            <a:gd name="connsiteX597" fmla="*/ 1366082 w 1627909"/>
                            <a:gd name="connsiteY597" fmla="*/ 252413 h 415636"/>
                            <a:gd name="connsiteX598" fmla="*/ 1421500 w 1627909"/>
                            <a:gd name="connsiteY598" fmla="*/ 256742 h 415636"/>
                            <a:gd name="connsiteX599" fmla="*/ 1478650 w 1627909"/>
                            <a:gd name="connsiteY599" fmla="*/ 259340 h 415636"/>
                            <a:gd name="connsiteX600" fmla="*/ 1460466 w 1627909"/>
                            <a:gd name="connsiteY600" fmla="*/ 248949 h 415636"/>
                            <a:gd name="connsiteX601" fmla="*/ 1508091 w 1627909"/>
                            <a:gd name="connsiteY601" fmla="*/ 255010 h 415636"/>
                            <a:gd name="connsiteX602" fmla="*/ 1560912 w 1627909"/>
                            <a:gd name="connsiteY602" fmla="*/ 263669 h 415636"/>
                            <a:gd name="connsiteX603" fmla="*/ 1550521 w 1627909"/>
                            <a:gd name="connsiteY603" fmla="*/ 260206 h 415636"/>
                            <a:gd name="connsiteX604" fmla="*/ 1541862 w 1627909"/>
                            <a:gd name="connsiteY604" fmla="*/ 256742 h 415636"/>
                            <a:gd name="connsiteX605" fmla="*/ 1527141 w 1627909"/>
                            <a:gd name="connsiteY605" fmla="*/ 251546 h 415636"/>
                            <a:gd name="connsiteX606" fmla="*/ 1503762 w 1627909"/>
                            <a:gd name="connsiteY606" fmla="*/ 244619 h 415636"/>
                            <a:gd name="connsiteX607" fmla="*/ 1501164 w 1627909"/>
                            <a:gd name="connsiteY607" fmla="*/ 243754 h 415636"/>
                            <a:gd name="connsiteX608" fmla="*/ 1500298 w 1627909"/>
                            <a:gd name="connsiteY608" fmla="*/ 243754 h 415636"/>
                            <a:gd name="connsiteX609" fmla="*/ 1500298 w 1627909"/>
                            <a:gd name="connsiteY609" fmla="*/ 243754 h 415636"/>
                            <a:gd name="connsiteX610" fmla="*/ 1504628 w 1627909"/>
                            <a:gd name="connsiteY610" fmla="*/ 241155 h 415636"/>
                            <a:gd name="connsiteX611" fmla="*/ 1504628 w 1627909"/>
                            <a:gd name="connsiteY611" fmla="*/ 241155 h 415636"/>
                            <a:gd name="connsiteX612" fmla="*/ 1504628 w 1627909"/>
                            <a:gd name="connsiteY612" fmla="*/ 241155 h 415636"/>
                            <a:gd name="connsiteX613" fmla="*/ 1504628 w 1627909"/>
                            <a:gd name="connsiteY613" fmla="*/ 241155 h 415636"/>
                            <a:gd name="connsiteX614" fmla="*/ 1503762 w 1627909"/>
                            <a:gd name="connsiteY614" fmla="*/ 241155 h 415636"/>
                            <a:gd name="connsiteX615" fmla="*/ 1502030 w 1627909"/>
                            <a:gd name="connsiteY615" fmla="*/ 241155 h 415636"/>
                            <a:gd name="connsiteX616" fmla="*/ 1494237 w 1627909"/>
                            <a:gd name="connsiteY616" fmla="*/ 240290 h 415636"/>
                            <a:gd name="connsiteX617" fmla="*/ 1475187 w 1627909"/>
                            <a:gd name="connsiteY617" fmla="*/ 237692 h 415636"/>
                            <a:gd name="connsiteX618" fmla="*/ 1412841 w 1627909"/>
                            <a:gd name="connsiteY618" fmla="*/ 228167 h 415636"/>
                            <a:gd name="connsiteX619" fmla="*/ 1413707 w 1627909"/>
                            <a:gd name="connsiteY619" fmla="*/ 228167 h 415636"/>
                            <a:gd name="connsiteX620" fmla="*/ 1414573 w 1627909"/>
                            <a:gd name="connsiteY620" fmla="*/ 228167 h 415636"/>
                            <a:gd name="connsiteX621" fmla="*/ 1416305 w 1627909"/>
                            <a:gd name="connsiteY621" fmla="*/ 228167 h 415636"/>
                            <a:gd name="connsiteX622" fmla="*/ 1425830 w 1627909"/>
                            <a:gd name="connsiteY622" fmla="*/ 228167 h 415636"/>
                            <a:gd name="connsiteX623" fmla="*/ 1454405 w 1627909"/>
                            <a:gd name="connsiteY623" fmla="*/ 228167 h 415636"/>
                            <a:gd name="connsiteX624" fmla="*/ 1483846 w 1627909"/>
                            <a:gd name="connsiteY624" fmla="*/ 228167 h 415636"/>
                            <a:gd name="connsiteX625" fmla="*/ 1496834 w 1627909"/>
                            <a:gd name="connsiteY625" fmla="*/ 228167 h 415636"/>
                            <a:gd name="connsiteX626" fmla="*/ 1429294 w 1627909"/>
                            <a:gd name="connsiteY626" fmla="*/ 224704 h 415636"/>
                            <a:gd name="connsiteX627" fmla="*/ 1364350 w 1627909"/>
                            <a:gd name="connsiteY627" fmla="*/ 216910 h 415636"/>
                            <a:gd name="connsiteX628" fmla="*/ 1348764 w 1627909"/>
                            <a:gd name="connsiteY628" fmla="*/ 215178 h 415636"/>
                            <a:gd name="connsiteX629" fmla="*/ 1340971 w 1627909"/>
                            <a:gd name="connsiteY629" fmla="*/ 214313 h 415636"/>
                            <a:gd name="connsiteX630" fmla="*/ 1333178 w 1627909"/>
                            <a:gd name="connsiteY630" fmla="*/ 213447 h 415636"/>
                            <a:gd name="connsiteX631" fmla="*/ 1301139 w 1627909"/>
                            <a:gd name="connsiteY631" fmla="*/ 209117 h 415636"/>
                            <a:gd name="connsiteX632" fmla="*/ 1239659 w 1627909"/>
                            <a:gd name="connsiteY632" fmla="*/ 202190 h 415636"/>
                            <a:gd name="connsiteX633" fmla="*/ 1144409 w 1627909"/>
                            <a:gd name="connsiteY633" fmla="*/ 196994 h 415636"/>
                            <a:gd name="connsiteX634" fmla="*/ 1115834 w 1627909"/>
                            <a:gd name="connsiteY634" fmla="*/ 193530 h 415636"/>
                            <a:gd name="connsiteX635" fmla="*/ 1095919 w 1627909"/>
                            <a:gd name="connsiteY635" fmla="*/ 191799 h 415636"/>
                            <a:gd name="connsiteX636" fmla="*/ 1086394 w 1627909"/>
                            <a:gd name="connsiteY636" fmla="*/ 190933 h 415636"/>
                            <a:gd name="connsiteX637" fmla="*/ 1191169 w 1627909"/>
                            <a:gd name="connsiteY637" fmla="*/ 197860 h 415636"/>
                            <a:gd name="connsiteX638" fmla="*/ 1164325 w 1627909"/>
                            <a:gd name="connsiteY638" fmla="*/ 195262 h 415636"/>
                            <a:gd name="connsiteX639" fmla="*/ 1243123 w 1627909"/>
                            <a:gd name="connsiteY639" fmla="*/ 199592 h 415636"/>
                            <a:gd name="connsiteX640" fmla="*/ 1335775 w 1627909"/>
                            <a:gd name="connsiteY640" fmla="*/ 206519 h 415636"/>
                            <a:gd name="connsiteX641" fmla="*/ 1263905 w 1627909"/>
                            <a:gd name="connsiteY641" fmla="*/ 203921 h 415636"/>
                            <a:gd name="connsiteX642" fmla="*/ 1367814 w 1627909"/>
                            <a:gd name="connsiteY642" fmla="*/ 213447 h 415636"/>
                            <a:gd name="connsiteX643" fmla="*/ 1470857 w 1627909"/>
                            <a:gd name="connsiteY643" fmla="*/ 222106 h 415636"/>
                            <a:gd name="connsiteX644" fmla="*/ 1444014 w 1627909"/>
                            <a:gd name="connsiteY644" fmla="*/ 216910 h 415636"/>
                            <a:gd name="connsiteX645" fmla="*/ 1489907 w 1627909"/>
                            <a:gd name="connsiteY645" fmla="*/ 221240 h 415636"/>
                            <a:gd name="connsiteX646" fmla="*/ 1450941 w 1627909"/>
                            <a:gd name="connsiteY646" fmla="*/ 216044 h 415636"/>
                            <a:gd name="connsiteX647" fmla="*/ 1515019 w 1627909"/>
                            <a:gd name="connsiteY647" fmla="*/ 219508 h 415636"/>
                            <a:gd name="connsiteX648" fmla="*/ 1579962 w 1627909"/>
                            <a:gd name="connsiteY648" fmla="*/ 222106 h 415636"/>
                            <a:gd name="connsiteX649" fmla="*/ 1554850 w 1627909"/>
                            <a:gd name="connsiteY649" fmla="*/ 220374 h 415636"/>
                            <a:gd name="connsiteX650" fmla="*/ 1529739 w 1627909"/>
                            <a:gd name="connsiteY650" fmla="*/ 218642 h 415636"/>
                            <a:gd name="connsiteX651" fmla="*/ 1544459 w 1627909"/>
                            <a:gd name="connsiteY651" fmla="*/ 217776 h 415636"/>
                            <a:gd name="connsiteX652" fmla="*/ 1575632 w 1627909"/>
                            <a:gd name="connsiteY652" fmla="*/ 215178 h 415636"/>
                            <a:gd name="connsiteX653" fmla="*/ 1606805 w 1627909"/>
                            <a:gd name="connsiteY653" fmla="*/ 211715 h 415636"/>
                            <a:gd name="connsiteX654" fmla="*/ 1617196 w 1627909"/>
                            <a:gd name="connsiteY654" fmla="*/ 210849 h 415636"/>
                            <a:gd name="connsiteX655" fmla="*/ 1620659 w 1627909"/>
                            <a:gd name="connsiteY655" fmla="*/ 209983 h 415636"/>
                            <a:gd name="connsiteX656" fmla="*/ 1517616 w 1627909"/>
                            <a:gd name="connsiteY656" fmla="*/ 199592 h 415636"/>
                            <a:gd name="connsiteX657" fmla="*/ 1406780 w 1627909"/>
                            <a:gd name="connsiteY657" fmla="*/ 191799 h 415636"/>
                            <a:gd name="connsiteX658" fmla="*/ 1225805 w 1627909"/>
                            <a:gd name="connsiteY658" fmla="*/ 320819 h 415636"/>
                            <a:gd name="connsiteX659" fmla="*/ 1253514 w 1627909"/>
                            <a:gd name="connsiteY659" fmla="*/ 327746 h 415636"/>
                            <a:gd name="connsiteX660" fmla="*/ 1256977 w 1627909"/>
                            <a:gd name="connsiteY660" fmla="*/ 337272 h 415636"/>
                            <a:gd name="connsiteX661" fmla="*/ 1239659 w 1627909"/>
                            <a:gd name="connsiteY661" fmla="*/ 335540 h 415636"/>
                            <a:gd name="connsiteX662" fmla="*/ 1225805 w 1627909"/>
                            <a:gd name="connsiteY662" fmla="*/ 320819 h 415636"/>
                            <a:gd name="connsiteX663" fmla="*/ 1052623 w 1627909"/>
                            <a:gd name="connsiteY663" fmla="*/ 190067 h 415636"/>
                            <a:gd name="connsiteX664" fmla="*/ 1018852 w 1627909"/>
                            <a:gd name="connsiteY664" fmla="*/ 187470 h 415636"/>
                            <a:gd name="connsiteX665" fmla="*/ 1017987 w 1627909"/>
                            <a:gd name="connsiteY665" fmla="*/ 188335 h 415636"/>
                            <a:gd name="connsiteX666" fmla="*/ 1057818 w 1627909"/>
                            <a:gd name="connsiteY666" fmla="*/ 195262 h 415636"/>
                            <a:gd name="connsiteX667" fmla="*/ 1062148 w 1627909"/>
                            <a:gd name="connsiteY667" fmla="*/ 196129 h 415636"/>
                            <a:gd name="connsiteX668" fmla="*/ 1047428 w 1627909"/>
                            <a:gd name="connsiteY668" fmla="*/ 193530 h 415636"/>
                            <a:gd name="connsiteX669" fmla="*/ 1042232 w 1627909"/>
                            <a:gd name="connsiteY669" fmla="*/ 192665 h 415636"/>
                            <a:gd name="connsiteX670" fmla="*/ 1030975 w 1627909"/>
                            <a:gd name="connsiteY670" fmla="*/ 190067 h 415636"/>
                            <a:gd name="connsiteX671" fmla="*/ 1017121 w 1627909"/>
                            <a:gd name="connsiteY671" fmla="*/ 187470 h 415636"/>
                            <a:gd name="connsiteX672" fmla="*/ 1017121 w 1627909"/>
                            <a:gd name="connsiteY672" fmla="*/ 187470 h 415636"/>
                            <a:gd name="connsiteX673" fmla="*/ 1017121 w 1627909"/>
                            <a:gd name="connsiteY673" fmla="*/ 187470 h 415636"/>
                            <a:gd name="connsiteX674" fmla="*/ 1017121 w 1627909"/>
                            <a:gd name="connsiteY674" fmla="*/ 187470 h 415636"/>
                            <a:gd name="connsiteX675" fmla="*/ 1017121 w 1627909"/>
                            <a:gd name="connsiteY675" fmla="*/ 187470 h 415636"/>
                            <a:gd name="connsiteX676" fmla="*/ 1017121 w 1627909"/>
                            <a:gd name="connsiteY676" fmla="*/ 187470 h 415636"/>
                            <a:gd name="connsiteX677" fmla="*/ 1017121 w 1627909"/>
                            <a:gd name="connsiteY677" fmla="*/ 187470 h 415636"/>
                            <a:gd name="connsiteX678" fmla="*/ 1017121 w 1627909"/>
                            <a:gd name="connsiteY678" fmla="*/ 187470 h 415636"/>
                            <a:gd name="connsiteX679" fmla="*/ 1014523 w 1627909"/>
                            <a:gd name="connsiteY679" fmla="*/ 186603 h 415636"/>
                            <a:gd name="connsiteX680" fmla="*/ 1013657 w 1627909"/>
                            <a:gd name="connsiteY680" fmla="*/ 186603 h 415636"/>
                            <a:gd name="connsiteX681" fmla="*/ 1007596 w 1627909"/>
                            <a:gd name="connsiteY681" fmla="*/ 184871 h 415636"/>
                            <a:gd name="connsiteX682" fmla="*/ 1008462 w 1627909"/>
                            <a:gd name="connsiteY682" fmla="*/ 184871 h 415636"/>
                            <a:gd name="connsiteX683" fmla="*/ 1009328 w 1627909"/>
                            <a:gd name="connsiteY683" fmla="*/ 184871 h 415636"/>
                            <a:gd name="connsiteX684" fmla="*/ 1011059 w 1627909"/>
                            <a:gd name="connsiteY684" fmla="*/ 185738 h 415636"/>
                            <a:gd name="connsiteX685" fmla="*/ 1008462 w 1627909"/>
                            <a:gd name="connsiteY685" fmla="*/ 184871 h 415636"/>
                            <a:gd name="connsiteX686" fmla="*/ 1009328 w 1627909"/>
                            <a:gd name="connsiteY686" fmla="*/ 184871 h 415636"/>
                            <a:gd name="connsiteX687" fmla="*/ 1006730 w 1627909"/>
                            <a:gd name="connsiteY687" fmla="*/ 184006 h 415636"/>
                            <a:gd name="connsiteX688" fmla="*/ 1004132 w 1627909"/>
                            <a:gd name="connsiteY688" fmla="*/ 183140 h 415636"/>
                            <a:gd name="connsiteX689" fmla="*/ 1004132 w 1627909"/>
                            <a:gd name="connsiteY689" fmla="*/ 183140 h 415636"/>
                            <a:gd name="connsiteX690" fmla="*/ 1004132 w 1627909"/>
                            <a:gd name="connsiteY690" fmla="*/ 183140 h 415636"/>
                            <a:gd name="connsiteX691" fmla="*/ 1004132 w 1627909"/>
                            <a:gd name="connsiteY691" fmla="*/ 183140 h 415636"/>
                            <a:gd name="connsiteX692" fmla="*/ 1004132 w 1627909"/>
                            <a:gd name="connsiteY692" fmla="*/ 183140 h 415636"/>
                            <a:gd name="connsiteX693" fmla="*/ 1004132 w 1627909"/>
                            <a:gd name="connsiteY693" fmla="*/ 183140 h 415636"/>
                            <a:gd name="connsiteX694" fmla="*/ 1004998 w 1627909"/>
                            <a:gd name="connsiteY694" fmla="*/ 183140 h 415636"/>
                            <a:gd name="connsiteX695" fmla="*/ 1004998 w 1627909"/>
                            <a:gd name="connsiteY695" fmla="*/ 183140 h 415636"/>
                            <a:gd name="connsiteX696" fmla="*/ 1011059 w 1627909"/>
                            <a:gd name="connsiteY696" fmla="*/ 184006 h 415636"/>
                            <a:gd name="connsiteX697" fmla="*/ 1011059 w 1627909"/>
                            <a:gd name="connsiteY697" fmla="*/ 184006 h 415636"/>
                            <a:gd name="connsiteX698" fmla="*/ 1011059 w 1627909"/>
                            <a:gd name="connsiteY698" fmla="*/ 184006 h 415636"/>
                            <a:gd name="connsiteX699" fmla="*/ 1011059 w 1627909"/>
                            <a:gd name="connsiteY699" fmla="*/ 184006 h 415636"/>
                            <a:gd name="connsiteX700" fmla="*/ 1010193 w 1627909"/>
                            <a:gd name="connsiteY700" fmla="*/ 184006 h 415636"/>
                            <a:gd name="connsiteX701" fmla="*/ 1010193 w 1627909"/>
                            <a:gd name="connsiteY701" fmla="*/ 184006 h 415636"/>
                            <a:gd name="connsiteX702" fmla="*/ 1010193 w 1627909"/>
                            <a:gd name="connsiteY702" fmla="*/ 184006 h 415636"/>
                            <a:gd name="connsiteX703" fmla="*/ 1011059 w 1627909"/>
                            <a:gd name="connsiteY703" fmla="*/ 184006 h 415636"/>
                            <a:gd name="connsiteX704" fmla="*/ 1011059 w 1627909"/>
                            <a:gd name="connsiteY704" fmla="*/ 184006 h 415636"/>
                            <a:gd name="connsiteX705" fmla="*/ 1012791 w 1627909"/>
                            <a:gd name="connsiteY705" fmla="*/ 184006 h 415636"/>
                            <a:gd name="connsiteX706" fmla="*/ 1013657 w 1627909"/>
                            <a:gd name="connsiteY706" fmla="*/ 184006 h 415636"/>
                            <a:gd name="connsiteX707" fmla="*/ 1014523 w 1627909"/>
                            <a:gd name="connsiteY707" fmla="*/ 184006 h 415636"/>
                            <a:gd name="connsiteX708" fmla="*/ 1013657 w 1627909"/>
                            <a:gd name="connsiteY708" fmla="*/ 184006 h 415636"/>
                            <a:gd name="connsiteX709" fmla="*/ 1014523 w 1627909"/>
                            <a:gd name="connsiteY709" fmla="*/ 184006 h 415636"/>
                            <a:gd name="connsiteX710" fmla="*/ 1014523 w 1627909"/>
                            <a:gd name="connsiteY710" fmla="*/ 184006 h 415636"/>
                            <a:gd name="connsiteX711" fmla="*/ 1015389 w 1627909"/>
                            <a:gd name="connsiteY711" fmla="*/ 184006 h 415636"/>
                            <a:gd name="connsiteX712" fmla="*/ 1015389 w 1627909"/>
                            <a:gd name="connsiteY712" fmla="*/ 184006 h 415636"/>
                            <a:gd name="connsiteX713" fmla="*/ 1015389 w 1627909"/>
                            <a:gd name="connsiteY713" fmla="*/ 184006 h 415636"/>
                            <a:gd name="connsiteX714" fmla="*/ 1016255 w 1627909"/>
                            <a:gd name="connsiteY714" fmla="*/ 184006 h 415636"/>
                            <a:gd name="connsiteX715" fmla="*/ 1015389 w 1627909"/>
                            <a:gd name="connsiteY715" fmla="*/ 184006 h 415636"/>
                            <a:gd name="connsiteX716" fmla="*/ 1018852 w 1627909"/>
                            <a:gd name="connsiteY716" fmla="*/ 183140 h 415636"/>
                            <a:gd name="connsiteX717" fmla="*/ 1018852 w 1627909"/>
                            <a:gd name="connsiteY717" fmla="*/ 183140 h 415636"/>
                            <a:gd name="connsiteX718" fmla="*/ 1018852 w 1627909"/>
                            <a:gd name="connsiteY718" fmla="*/ 183140 h 415636"/>
                            <a:gd name="connsiteX719" fmla="*/ 1018852 w 1627909"/>
                            <a:gd name="connsiteY719" fmla="*/ 183140 h 415636"/>
                            <a:gd name="connsiteX720" fmla="*/ 1018852 w 1627909"/>
                            <a:gd name="connsiteY720" fmla="*/ 183140 h 415636"/>
                            <a:gd name="connsiteX721" fmla="*/ 1018852 w 1627909"/>
                            <a:gd name="connsiteY721" fmla="*/ 183140 h 415636"/>
                            <a:gd name="connsiteX722" fmla="*/ 1017987 w 1627909"/>
                            <a:gd name="connsiteY722" fmla="*/ 183140 h 415636"/>
                            <a:gd name="connsiteX723" fmla="*/ 1017121 w 1627909"/>
                            <a:gd name="connsiteY723" fmla="*/ 184006 h 415636"/>
                            <a:gd name="connsiteX724" fmla="*/ 1016255 w 1627909"/>
                            <a:gd name="connsiteY724" fmla="*/ 184006 h 415636"/>
                            <a:gd name="connsiteX725" fmla="*/ 1019718 w 1627909"/>
                            <a:gd name="connsiteY725" fmla="*/ 184006 h 415636"/>
                            <a:gd name="connsiteX726" fmla="*/ 1052623 w 1627909"/>
                            <a:gd name="connsiteY726" fmla="*/ 190067 h 415636"/>
                            <a:gd name="connsiteX727" fmla="*/ 949580 w 1627909"/>
                            <a:gd name="connsiteY727" fmla="*/ 190933 h 415636"/>
                            <a:gd name="connsiteX728" fmla="*/ 948714 w 1627909"/>
                            <a:gd name="connsiteY728" fmla="*/ 190067 h 415636"/>
                            <a:gd name="connsiteX729" fmla="*/ 949580 w 1627909"/>
                            <a:gd name="connsiteY729" fmla="*/ 190933 h 415636"/>
                            <a:gd name="connsiteX730" fmla="*/ 922737 w 1627909"/>
                            <a:gd name="connsiteY730" fmla="*/ 182274 h 415636"/>
                            <a:gd name="connsiteX731" fmla="*/ 922737 w 1627909"/>
                            <a:gd name="connsiteY731" fmla="*/ 182274 h 415636"/>
                            <a:gd name="connsiteX732" fmla="*/ 922737 w 1627909"/>
                            <a:gd name="connsiteY732" fmla="*/ 182274 h 415636"/>
                            <a:gd name="connsiteX733" fmla="*/ 922737 w 1627909"/>
                            <a:gd name="connsiteY733" fmla="*/ 182274 h 415636"/>
                            <a:gd name="connsiteX734" fmla="*/ 922737 w 1627909"/>
                            <a:gd name="connsiteY734" fmla="*/ 182274 h 415636"/>
                            <a:gd name="connsiteX735" fmla="*/ 921871 w 1627909"/>
                            <a:gd name="connsiteY735" fmla="*/ 182274 h 415636"/>
                            <a:gd name="connsiteX736" fmla="*/ 922737 w 1627909"/>
                            <a:gd name="connsiteY736" fmla="*/ 182274 h 415636"/>
                            <a:gd name="connsiteX737" fmla="*/ 922737 w 1627909"/>
                            <a:gd name="connsiteY737" fmla="*/ 182274 h 415636"/>
                            <a:gd name="connsiteX738" fmla="*/ 922737 w 1627909"/>
                            <a:gd name="connsiteY738" fmla="*/ 182274 h 415636"/>
                            <a:gd name="connsiteX739" fmla="*/ 922737 w 1627909"/>
                            <a:gd name="connsiteY739" fmla="*/ 182274 h 415636"/>
                            <a:gd name="connsiteX740" fmla="*/ 716650 w 1627909"/>
                            <a:gd name="connsiteY740" fmla="*/ 171017 h 415636"/>
                            <a:gd name="connsiteX741" fmla="*/ 759080 w 1627909"/>
                            <a:gd name="connsiteY741" fmla="*/ 163224 h 415636"/>
                            <a:gd name="connsiteX742" fmla="*/ 760812 w 1627909"/>
                            <a:gd name="connsiteY742" fmla="*/ 163224 h 415636"/>
                            <a:gd name="connsiteX743" fmla="*/ 716650 w 1627909"/>
                            <a:gd name="connsiteY743" fmla="*/ 171017 h 415636"/>
                            <a:gd name="connsiteX744" fmla="*/ 998937 w 1627909"/>
                            <a:gd name="connsiteY744" fmla="*/ 182274 h 415636"/>
                            <a:gd name="connsiteX745" fmla="*/ 992009 w 1627909"/>
                            <a:gd name="connsiteY745" fmla="*/ 183140 h 415636"/>
                            <a:gd name="connsiteX746" fmla="*/ 990278 w 1627909"/>
                            <a:gd name="connsiteY746" fmla="*/ 183140 h 415636"/>
                            <a:gd name="connsiteX747" fmla="*/ 1001534 w 1627909"/>
                            <a:gd name="connsiteY747" fmla="*/ 182274 h 415636"/>
                            <a:gd name="connsiteX748" fmla="*/ 998937 w 1627909"/>
                            <a:gd name="connsiteY748" fmla="*/ 182274 h 415636"/>
                            <a:gd name="connsiteX749" fmla="*/ 1003266 w 1627909"/>
                            <a:gd name="connsiteY749" fmla="*/ 185738 h 415636"/>
                            <a:gd name="connsiteX750" fmla="*/ 1003266 w 1627909"/>
                            <a:gd name="connsiteY750" fmla="*/ 185738 h 415636"/>
                            <a:gd name="connsiteX751" fmla="*/ 1003266 w 1627909"/>
                            <a:gd name="connsiteY751" fmla="*/ 185738 h 415636"/>
                            <a:gd name="connsiteX752" fmla="*/ 1003266 w 1627909"/>
                            <a:gd name="connsiteY752" fmla="*/ 185738 h 415636"/>
                            <a:gd name="connsiteX753" fmla="*/ 1004998 w 1627909"/>
                            <a:gd name="connsiteY753" fmla="*/ 185738 h 415636"/>
                            <a:gd name="connsiteX754" fmla="*/ 1004998 w 1627909"/>
                            <a:gd name="connsiteY754" fmla="*/ 185738 h 415636"/>
                            <a:gd name="connsiteX755" fmla="*/ 1004998 w 1627909"/>
                            <a:gd name="connsiteY755" fmla="*/ 185738 h 415636"/>
                            <a:gd name="connsiteX756" fmla="*/ 1004998 w 1627909"/>
                            <a:gd name="connsiteY756" fmla="*/ 185738 h 415636"/>
                            <a:gd name="connsiteX757" fmla="*/ 988546 w 1627909"/>
                            <a:gd name="connsiteY757" fmla="*/ 183140 h 415636"/>
                            <a:gd name="connsiteX758" fmla="*/ 988546 w 1627909"/>
                            <a:gd name="connsiteY758" fmla="*/ 183140 h 415636"/>
                            <a:gd name="connsiteX759" fmla="*/ 1027511 w 1627909"/>
                            <a:gd name="connsiteY759" fmla="*/ 178810 h 415636"/>
                            <a:gd name="connsiteX760" fmla="*/ 988546 w 1627909"/>
                            <a:gd name="connsiteY760" fmla="*/ 183140 h 415636"/>
                            <a:gd name="connsiteX761" fmla="*/ 776398 w 1627909"/>
                            <a:gd name="connsiteY761" fmla="*/ 158894 h 415636"/>
                            <a:gd name="connsiteX762" fmla="*/ 786789 w 1627909"/>
                            <a:gd name="connsiteY762" fmla="*/ 156296 h 415636"/>
                            <a:gd name="connsiteX763" fmla="*/ 788521 w 1627909"/>
                            <a:gd name="connsiteY763" fmla="*/ 156296 h 415636"/>
                            <a:gd name="connsiteX764" fmla="*/ 795448 w 1627909"/>
                            <a:gd name="connsiteY764" fmla="*/ 157163 h 415636"/>
                            <a:gd name="connsiteX765" fmla="*/ 784191 w 1627909"/>
                            <a:gd name="connsiteY765" fmla="*/ 158028 h 415636"/>
                            <a:gd name="connsiteX766" fmla="*/ 778996 w 1627909"/>
                            <a:gd name="connsiteY766" fmla="*/ 158894 h 415636"/>
                            <a:gd name="connsiteX767" fmla="*/ 776398 w 1627909"/>
                            <a:gd name="connsiteY767" fmla="*/ 158894 h 415636"/>
                            <a:gd name="connsiteX768" fmla="*/ 738298 w 1627909"/>
                            <a:gd name="connsiteY768" fmla="*/ 152833 h 415636"/>
                            <a:gd name="connsiteX769" fmla="*/ 740030 w 1627909"/>
                            <a:gd name="connsiteY769" fmla="*/ 151967 h 415636"/>
                            <a:gd name="connsiteX770" fmla="*/ 736566 w 1627909"/>
                            <a:gd name="connsiteY770" fmla="*/ 151967 h 415636"/>
                            <a:gd name="connsiteX771" fmla="*/ 733102 w 1627909"/>
                            <a:gd name="connsiteY771" fmla="*/ 151101 h 415636"/>
                            <a:gd name="connsiteX772" fmla="*/ 735700 w 1627909"/>
                            <a:gd name="connsiteY772" fmla="*/ 151101 h 415636"/>
                            <a:gd name="connsiteX773" fmla="*/ 751287 w 1627909"/>
                            <a:gd name="connsiteY773" fmla="*/ 149369 h 415636"/>
                            <a:gd name="connsiteX774" fmla="*/ 759946 w 1627909"/>
                            <a:gd name="connsiteY774" fmla="*/ 151101 h 415636"/>
                            <a:gd name="connsiteX775" fmla="*/ 755616 w 1627909"/>
                            <a:gd name="connsiteY775" fmla="*/ 151101 h 415636"/>
                            <a:gd name="connsiteX776" fmla="*/ 752152 w 1627909"/>
                            <a:gd name="connsiteY776" fmla="*/ 151101 h 415636"/>
                            <a:gd name="connsiteX777" fmla="*/ 751287 w 1627909"/>
                            <a:gd name="connsiteY777" fmla="*/ 151101 h 415636"/>
                            <a:gd name="connsiteX778" fmla="*/ 751287 w 1627909"/>
                            <a:gd name="connsiteY778" fmla="*/ 151101 h 415636"/>
                            <a:gd name="connsiteX779" fmla="*/ 751287 w 1627909"/>
                            <a:gd name="connsiteY779" fmla="*/ 151101 h 415636"/>
                            <a:gd name="connsiteX780" fmla="*/ 751287 w 1627909"/>
                            <a:gd name="connsiteY780" fmla="*/ 151101 h 415636"/>
                            <a:gd name="connsiteX781" fmla="*/ 753884 w 1627909"/>
                            <a:gd name="connsiteY781" fmla="*/ 152833 h 415636"/>
                            <a:gd name="connsiteX782" fmla="*/ 753884 w 1627909"/>
                            <a:gd name="connsiteY782" fmla="*/ 152833 h 415636"/>
                            <a:gd name="connsiteX783" fmla="*/ 753884 w 1627909"/>
                            <a:gd name="connsiteY783" fmla="*/ 152833 h 415636"/>
                            <a:gd name="connsiteX784" fmla="*/ 752152 w 1627909"/>
                            <a:gd name="connsiteY784" fmla="*/ 152833 h 415636"/>
                            <a:gd name="connsiteX785" fmla="*/ 744359 w 1627909"/>
                            <a:gd name="connsiteY785" fmla="*/ 152833 h 415636"/>
                            <a:gd name="connsiteX786" fmla="*/ 738298 w 1627909"/>
                            <a:gd name="connsiteY786" fmla="*/ 152833 h 415636"/>
                            <a:gd name="connsiteX787" fmla="*/ 695002 w 1627909"/>
                            <a:gd name="connsiteY787" fmla="*/ 148504 h 415636"/>
                            <a:gd name="connsiteX788" fmla="*/ 699332 w 1627909"/>
                            <a:gd name="connsiteY788" fmla="*/ 147637 h 415636"/>
                            <a:gd name="connsiteX789" fmla="*/ 700198 w 1627909"/>
                            <a:gd name="connsiteY789" fmla="*/ 147637 h 415636"/>
                            <a:gd name="connsiteX790" fmla="*/ 695002 w 1627909"/>
                            <a:gd name="connsiteY790" fmla="*/ 148504 h 415636"/>
                            <a:gd name="connsiteX791" fmla="*/ 866453 w 1627909"/>
                            <a:gd name="connsiteY791" fmla="*/ 135515 h 415636"/>
                            <a:gd name="connsiteX792" fmla="*/ 869916 w 1627909"/>
                            <a:gd name="connsiteY792" fmla="*/ 138113 h 415636"/>
                            <a:gd name="connsiteX793" fmla="*/ 839609 w 1627909"/>
                            <a:gd name="connsiteY793" fmla="*/ 140710 h 415636"/>
                            <a:gd name="connsiteX794" fmla="*/ 837877 w 1627909"/>
                            <a:gd name="connsiteY794" fmla="*/ 139845 h 415636"/>
                            <a:gd name="connsiteX795" fmla="*/ 836146 w 1627909"/>
                            <a:gd name="connsiteY795" fmla="*/ 138978 h 415636"/>
                            <a:gd name="connsiteX796" fmla="*/ 839609 w 1627909"/>
                            <a:gd name="connsiteY796" fmla="*/ 138978 h 415636"/>
                            <a:gd name="connsiteX797" fmla="*/ 836146 w 1627909"/>
                            <a:gd name="connsiteY797" fmla="*/ 138978 h 415636"/>
                            <a:gd name="connsiteX798" fmla="*/ 832682 w 1627909"/>
                            <a:gd name="connsiteY798" fmla="*/ 136381 h 415636"/>
                            <a:gd name="connsiteX799" fmla="*/ 846537 w 1627909"/>
                            <a:gd name="connsiteY799" fmla="*/ 135515 h 415636"/>
                            <a:gd name="connsiteX800" fmla="*/ 862123 w 1627909"/>
                            <a:gd name="connsiteY800" fmla="*/ 134649 h 415636"/>
                            <a:gd name="connsiteX801" fmla="*/ 865587 w 1627909"/>
                            <a:gd name="connsiteY801" fmla="*/ 134649 h 415636"/>
                            <a:gd name="connsiteX802" fmla="*/ 866453 w 1627909"/>
                            <a:gd name="connsiteY802" fmla="*/ 135515 h 415636"/>
                            <a:gd name="connsiteX803" fmla="*/ 838743 w 1627909"/>
                            <a:gd name="connsiteY803" fmla="*/ 140710 h 415636"/>
                            <a:gd name="connsiteX804" fmla="*/ 857794 w 1627909"/>
                            <a:gd name="connsiteY804" fmla="*/ 146772 h 415636"/>
                            <a:gd name="connsiteX805" fmla="*/ 855196 w 1627909"/>
                            <a:gd name="connsiteY805" fmla="*/ 147637 h 415636"/>
                            <a:gd name="connsiteX806" fmla="*/ 845671 w 1627909"/>
                            <a:gd name="connsiteY806" fmla="*/ 149369 h 415636"/>
                            <a:gd name="connsiteX807" fmla="*/ 826621 w 1627909"/>
                            <a:gd name="connsiteY807" fmla="*/ 141576 h 415636"/>
                            <a:gd name="connsiteX808" fmla="*/ 838743 w 1627909"/>
                            <a:gd name="connsiteY808" fmla="*/ 140710 h 415636"/>
                            <a:gd name="connsiteX809" fmla="*/ 838743 w 1627909"/>
                            <a:gd name="connsiteY809" fmla="*/ 140710 h 415636"/>
                            <a:gd name="connsiteX810" fmla="*/ 893296 w 1627909"/>
                            <a:gd name="connsiteY810" fmla="*/ 141576 h 415636"/>
                            <a:gd name="connsiteX811" fmla="*/ 891564 w 1627909"/>
                            <a:gd name="connsiteY811" fmla="*/ 141576 h 415636"/>
                            <a:gd name="connsiteX812" fmla="*/ 893296 w 1627909"/>
                            <a:gd name="connsiteY812" fmla="*/ 141576 h 415636"/>
                            <a:gd name="connsiteX813" fmla="*/ 893296 w 1627909"/>
                            <a:gd name="connsiteY813" fmla="*/ 141576 h 415636"/>
                            <a:gd name="connsiteX814" fmla="*/ 893296 w 1627909"/>
                            <a:gd name="connsiteY814" fmla="*/ 142442 h 415636"/>
                            <a:gd name="connsiteX815" fmla="*/ 894162 w 1627909"/>
                            <a:gd name="connsiteY815" fmla="*/ 143308 h 415636"/>
                            <a:gd name="connsiteX816" fmla="*/ 865587 w 1627909"/>
                            <a:gd name="connsiteY816" fmla="*/ 149369 h 415636"/>
                            <a:gd name="connsiteX817" fmla="*/ 862989 w 1627909"/>
                            <a:gd name="connsiteY817" fmla="*/ 148504 h 415636"/>
                            <a:gd name="connsiteX818" fmla="*/ 888966 w 1627909"/>
                            <a:gd name="connsiteY818" fmla="*/ 143308 h 415636"/>
                            <a:gd name="connsiteX819" fmla="*/ 893296 w 1627909"/>
                            <a:gd name="connsiteY819" fmla="*/ 142442 h 415636"/>
                            <a:gd name="connsiteX820" fmla="*/ 895893 w 1627909"/>
                            <a:gd name="connsiteY820" fmla="*/ 145040 h 415636"/>
                            <a:gd name="connsiteX821" fmla="*/ 856928 w 1627909"/>
                            <a:gd name="connsiteY821" fmla="*/ 153699 h 415636"/>
                            <a:gd name="connsiteX822" fmla="*/ 855196 w 1627909"/>
                            <a:gd name="connsiteY822" fmla="*/ 152833 h 415636"/>
                            <a:gd name="connsiteX823" fmla="*/ 877709 w 1627909"/>
                            <a:gd name="connsiteY823" fmla="*/ 148504 h 415636"/>
                            <a:gd name="connsiteX824" fmla="*/ 870782 w 1627909"/>
                            <a:gd name="connsiteY824" fmla="*/ 149369 h 415636"/>
                            <a:gd name="connsiteX825" fmla="*/ 854330 w 1627909"/>
                            <a:gd name="connsiteY825" fmla="*/ 152833 h 415636"/>
                            <a:gd name="connsiteX826" fmla="*/ 852598 w 1627909"/>
                            <a:gd name="connsiteY826" fmla="*/ 151967 h 415636"/>
                            <a:gd name="connsiteX827" fmla="*/ 878575 w 1627909"/>
                            <a:gd name="connsiteY827" fmla="*/ 146772 h 415636"/>
                            <a:gd name="connsiteX828" fmla="*/ 894162 w 1627909"/>
                            <a:gd name="connsiteY828" fmla="*/ 143308 h 415636"/>
                            <a:gd name="connsiteX829" fmla="*/ 895893 w 1627909"/>
                            <a:gd name="connsiteY829" fmla="*/ 145040 h 415636"/>
                            <a:gd name="connsiteX830" fmla="*/ 861257 w 1627909"/>
                            <a:gd name="connsiteY830" fmla="*/ 168419 h 415636"/>
                            <a:gd name="connsiteX831" fmla="*/ 861257 w 1627909"/>
                            <a:gd name="connsiteY831" fmla="*/ 168419 h 415636"/>
                            <a:gd name="connsiteX832" fmla="*/ 874246 w 1627909"/>
                            <a:gd name="connsiteY832" fmla="*/ 171017 h 415636"/>
                            <a:gd name="connsiteX833" fmla="*/ 874246 w 1627909"/>
                            <a:gd name="connsiteY833" fmla="*/ 171017 h 415636"/>
                            <a:gd name="connsiteX834" fmla="*/ 861257 w 1627909"/>
                            <a:gd name="connsiteY834" fmla="*/ 168419 h 415636"/>
                            <a:gd name="connsiteX835" fmla="*/ 795448 w 1627909"/>
                            <a:gd name="connsiteY835" fmla="*/ 158028 h 415636"/>
                            <a:gd name="connsiteX836" fmla="*/ 788521 w 1627909"/>
                            <a:gd name="connsiteY836" fmla="*/ 156296 h 415636"/>
                            <a:gd name="connsiteX837" fmla="*/ 798046 w 1627909"/>
                            <a:gd name="connsiteY837" fmla="*/ 153699 h 415636"/>
                            <a:gd name="connsiteX838" fmla="*/ 798912 w 1627909"/>
                            <a:gd name="connsiteY838" fmla="*/ 152833 h 415636"/>
                            <a:gd name="connsiteX839" fmla="*/ 798912 w 1627909"/>
                            <a:gd name="connsiteY839" fmla="*/ 152833 h 415636"/>
                            <a:gd name="connsiteX840" fmla="*/ 799777 w 1627909"/>
                            <a:gd name="connsiteY840" fmla="*/ 152833 h 415636"/>
                            <a:gd name="connsiteX841" fmla="*/ 800643 w 1627909"/>
                            <a:gd name="connsiteY841" fmla="*/ 152833 h 415636"/>
                            <a:gd name="connsiteX842" fmla="*/ 798912 w 1627909"/>
                            <a:gd name="connsiteY842" fmla="*/ 152833 h 415636"/>
                            <a:gd name="connsiteX843" fmla="*/ 797180 w 1627909"/>
                            <a:gd name="connsiteY843" fmla="*/ 152833 h 415636"/>
                            <a:gd name="connsiteX844" fmla="*/ 797180 w 1627909"/>
                            <a:gd name="connsiteY844" fmla="*/ 152833 h 415636"/>
                            <a:gd name="connsiteX845" fmla="*/ 797180 w 1627909"/>
                            <a:gd name="connsiteY845" fmla="*/ 152833 h 415636"/>
                            <a:gd name="connsiteX846" fmla="*/ 797180 w 1627909"/>
                            <a:gd name="connsiteY846" fmla="*/ 152833 h 415636"/>
                            <a:gd name="connsiteX847" fmla="*/ 797180 w 1627909"/>
                            <a:gd name="connsiteY847" fmla="*/ 152833 h 415636"/>
                            <a:gd name="connsiteX848" fmla="*/ 796314 w 1627909"/>
                            <a:gd name="connsiteY848" fmla="*/ 151967 h 415636"/>
                            <a:gd name="connsiteX849" fmla="*/ 797180 w 1627909"/>
                            <a:gd name="connsiteY849" fmla="*/ 149369 h 415636"/>
                            <a:gd name="connsiteX850" fmla="*/ 801509 w 1627909"/>
                            <a:gd name="connsiteY850" fmla="*/ 151101 h 415636"/>
                            <a:gd name="connsiteX851" fmla="*/ 811900 w 1627909"/>
                            <a:gd name="connsiteY851" fmla="*/ 151967 h 415636"/>
                            <a:gd name="connsiteX852" fmla="*/ 804107 w 1627909"/>
                            <a:gd name="connsiteY852" fmla="*/ 148504 h 415636"/>
                            <a:gd name="connsiteX853" fmla="*/ 802375 w 1627909"/>
                            <a:gd name="connsiteY853" fmla="*/ 148504 h 415636"/>
                            <a:gd name="connsiteX854" fmla="*/ 806705 w 1627909"/>
                            <a:gd name="connsiteY854" fmla="*/ 147637 h 415636"/>
                            <a:gd name="connsiteX855" fmla="*/ 800643 w 1627909"/>
                            <a:gd name="connsiteY855" fmla="*/ 148504 h 415636"/>
                            <a:gd name="connsiteX856" fmla="*/ 792850 w 1627909"/>
                            <a:gd name="connsiteY856" fmla="*/ 147637 h 415636"/>
                            <a:gd name="connsiteX857" fmla="*/ 785057 w 1627909"/>
                            <a:gd name="connsiteY857" fmla="*/ 146772 h 415636"/>
                            <a:gd name="connsiteX858" fmla="*/ 783325 w 1627909"/>
                            <a:gd name="connsiteY858" fmla="*/ 146772 h 415636"/>
                            <a:gd name="connsiteX859" fmla="*/ 800643 w 1627909"/>
                            <a:gd name="connsiteY859" fmla="*/ 145040 h 415636"/>
                            <a:gd name="connsiteX860" fmla="*/ 813632 w 1627909"/>
                            <a:gd name="connsiteY860" fmla="*/ 149369 h 415636"/>
                            <a:gd name="connsiteX861" fmla="*/ 826621 w 1627909"/>
                            <a:gd name="connsiteY861" fmla="*/ 153699 h 415636"/>
                            <a:gd name="connsiteX862" fmla="*/ 812766 w 1627909"/>
                            <a:gd name="connsiteY862" fmla="*/ 156296 h 415636"/>
                            <a:gd name="connsiteX863" fmla="*/ 795448 w 1627909"/>
                            <a:gd name="connsiteY863" fmla="*/ 158028 h 415636"/>
                            <a:gd name="connsiteX864" fmla="*/ 782459 w 1627909"/>
                            <a:gd name="connsiteY864" fmla="*/ 145905 h 415636"/>
                            <a:gd name="connsiteX865" fmla="*/ 793716 w 1627909"/>
                            <a:gd name="connsiteY865" fmla="*/ 149369 h 415636"/>
                            <a:gd name="connsiteX866" fmla="*/ 764275 w 1627909"/>
                            <a:gd name="connsiteY866" fmla="*/ 151101 h 415636"/>
                            <a:gd name="connsiteX867" fmla="*/ 755616 w 1627909"/>
                            <a:gd name="connsiteY867" fmla="*/ 149369 h 415636"/>
                            <a:gd name="connsiteX868" fmla="*/ 776398 w 1627909"/>
                            <a:gd name="connsiteY868" fmla="*/ 146772 h 415636"/>
                            <a:gd name="connsiteX869" fmla="*/ 782459 w 1627909"/>
                            <a:gd name="connsiteY869" fmla="*/ 145905 h 415636"/>
                            <a:gd name="connsiteX870" fmla="*/ 824889 w 1627909"/>
                            <a:gd name="connsiteY870" fmla="*/ 137246 h 415636"/>
                            <a:gd name="connsiteX871" fmla="*/ 832682 w 1627909"/>
                            <a:gd name="connsiteY871" fmla="*/ 138978 h 415636"/>
                            <a:gd name="connsiteX872" fmla="*/ 822291 w 1627909"/>
                            <a:gd name="connsiteY872" fmla="*/ 138978 h 415636"/>
                            <a:gd name="connsiteX873" fmla="*/ 821425 w 1627909"/>
                            <a:gd name="connsiteY873" fmla="*/ 138113 h 415636"/>
                            <a:gd name="connsiteX874" fmla="*/ 820559 w 1627909"/>
                            <a:gd name="connsiteY874" fmla="*/ 137246 h 415636"/>
                            <a:gd name="connsiteX875" fmla="*/ 824889 w 1627909"/>
                            <a:gd name="connsiteY875" fmla="*/ 137246 h 415636"/>
                            <a:gd name="connsiteX876" fmla="*/ 850000 w 1627909"/>
                            <a:gd name="connsiteY876" fmla="*/ 151101 h 415636"/>
                            <a:gd name="connsiteX877" fmla="*/ 850000 w 1627909"/>
                            <a:gd name="connsiteY877" fmla="*/ 151101 h 415636"/>
                            <a:gd name="connsiteX878" fmla="*/ 860391 w 1627909"/>
                            <a:gd name="connsiteY878" fmla="*/ 148504 h 415636"/>
                            <a:gd name="connsiteX879" fmla="*/ 861257 w 1627909"/>
                            <a:gd name="connsiteY879" fmla="*/ 148504 h 415636"/>
                            <a:gd name="connsiteX880" fmla="*/ 864721 w 1627909"/>
                            <a:gd name="connsiteY880" fmla="*/ 149369 h 415636"/>
                            <a:gd name="connsiteX881" fmla="*/ 851732 w 1627909"/>
                            <a:gd name="connsiteY881" fmla="*/ 151967 h 415636"/>
                            <a:gd name="connsiteX882" fmla="*/ 850000 w 1627909"/>
                            <a:gd name="connsiteY882" fmla="*/ 151101 h 415636"/>
                            <a:gd name="connsiteX883" fmla="*/ 832682 w 1627909"/>
                            <a:gd name="connsiteY883" fmla="*/ 154565 h 415636"/>
                            <a:gd name="connsiteX884" fmla="*/ 819693 w 1627909"/>
                            <a:gd name="connsiteY884" fmla="*/ 156296 h 415636"/>
                            <a:gd name="connsiteX885" fmla="*/ 830950 w 1627909"/>
                            <a:gd name="connsiteY885" fmla="*/ 153699 h 415636"/>
                            <a:gd name="connsiteX886" fmla="*/ 832682 w 1627909"/>
                            <a:gd name="connsiteY886" fmla="*/ 154565 h 415636"/>
                            <a:gd name="connsiteX887" fmla="*/ 834414 w 1627909"/>
                            <a:gd name="connsiteY887" fmla="*/ 155431 h 415636"/>
                            <a:gd name="connsiteX888" fmla="*/ 835280 w 1627909"/>
                            <a:gd name="connsiteY888" fmla="*/ 155431 h 415636"/>
                            <a:gd name="connsiteX889" fmla="*/ 836146 w 1627909"/>
                            <a:gd name="connsiteY889" fmla="*/ 155431 h 415636"/>
                            <a:gd name="connsiteX890" fmla="*/ 804107 w 1627909"/>
                            <a:gd name="connsiteY890" fmla="*/ 162358 h 415636"/>
                            <a:gd name="connsiteX891" fmla="*/ 834414 w 1627909"/>
                            <a:gd name="connsiteY891" fmla="*/ 155431 h 415636"/>
                            <a:gd name="connsiteX892" fmla="*/ 875112 w 1627909"/>
                            <a:gd name="connsiteY892" fmla="*/ 171017 h 415636"/>
                            <a:gd name="connsiteX893" fmla="*/ 862123 w 1627909"/>
                            <a:gd name="connsiteY893" fmla="*/ 168419 h 415636"/>
                            <a:gd name="connsiteX894" fmla="*/ 863855 w 1627909"/>
                            <a:gd name="connsiteY894" fmla="*/ 167553 h 415636"/>
                            <a:gd name="connsiteX895" fmla="*/ 875977 w 1627909"/>
                            <a:gd name="connsiteY895" fmla="*/ 171017 h 415636"/>
                            <a:gd name="connsiteX896" fmla="*/ 875112 w 1627909"/>
                            <a:gd name="connsiteY896" fmla="*/ 171017 h 415636"/>
                            <a:gd name="connsiteX897" fmla="*/ 875977 w 1627909"/>
                            <a:gd name="connsiteY897" fmla="*/ 171017 h 415636"/>
                            <a:gd name="connsiteX898" fmla="*/ 863855 w 1627909"/>
                            <a:gd name="connsiteY898" fmla="*/ 167553 h 415636"/>
                            <a:gd name="connsiteX899" fmla="*/ 864721 w 1627909"/>
                            <a:gd name="connsiteY899" fmla="*/ 167553 h 415636"/>
                            <a:gd name="connsiteX900" fmla="*/ 860391 w 1627909"/>
                            <a:gd name="connsiteY900" fmla="*/ 166688 h 415636"/>
                            <a:gd name="connsiteX901" fmla="*/ 860391 w 1627909"/>
                            <a:gd name="connsiteY901" fmla="*/ 164090 h 415636"/>
                            <a:gd name="connsiteX902" fmla="*/ 871648 w 1627909"/>
                            <a:gd name="connsiteY902" fmla="*/ 166688 h 415636"/>
                            <a:gd name="connsiteX903" fmla="*/ 879441 w 1627909"/>
                            <a:gd name="connsiteY903" fmla="*/ 169285 h 415636"/>
                            <a:gd name="connsiteX904" fmla="*/ 875977 w 1627909"/>
                            <a:gd name="connsiteY904" fmla="*/ 171017 h 415636"/>
                            <a:gd name="connsiteX905" fmla="*/ 860391 w 1627909"/>
                            <a:gd name="connsiteY905" fmla="*/ 148504 h 415636"/>
                            <a:gd name="connsiteX906" fmla="*/ 852598 w 1627909"/>
                            <a:gd name="connsiteY906" fmla="*/ 150235 h 415636"/>
                            <a:gd name="connsiteX907" fmla="*/ 848268 w 1627909"/>
                            <a:gd name="connsiteY907" fmla="*/ 151101 h 415636"/>
                            <a:gd name="connsiteX908" fmla="*/ 847403 w 1627909"/>
                            <a:gd name="connsiteY908" fmla="*/ 151101 h 415636"/>
                            <a:gd name="connsiteX909" fmla="*/ 860391 w 1627909"/>
                            <a:gd name="connsiteY909" fmla="*/ 148504 h 415636"/>
                            <a:gd name="connsiteX910" fmla="*/ 860391 w 1627909"/>
                            <a:gd name="connsiteY910" fmla="*/ 148504 h 415636"/>
                            <a:gd name="connsiteX911" fmla="*/ 830950 w 1627909"/>
                            <a:gd name="connsiteY911" fmla="*/ 140710 h 415636"/>
                            <a:gd name="connsiteX912" fmla="*/ 826621 w 1627909"/>
                            <a:gd name="connsiteY912" fmla="*/ 140710 h 415636"/>
                            <a:gd name="connsiteX913" fmla="*/ 823157 w 1627909"/>
                            <a:gd name="connsiteY913" fmla="*/ 138978 h 415636"/>
                            <a:gd name="connsiteX914" fmla="*/ 833548 w 1627909"/>
                            <a:gd name="connsiteY914" fmla="*/ 138113 h 415636"/>
                            <a:gd name="connsiteX915" fmla="*/ 837877 w 1627909"/>
                            <a:gd name="connsiteY915" fmla="*/ 139845 h 415636"/>
                            <a:gd name="connsiteX916" fmla="*/ 830950 w 1627909"/>
                            <a:gd name="connsiteY916" fmla="*/ 140710 h 415636"/>
                            <a:gd name="connsiteX917" fmla="*/ 761678 w 1627909"/>
                            <a:gd name="connsiteY917" fmla="*/ 135515 h 415636"/>
                            <a:gd name="connsiteX918" fmla="*/ 736566 w 1627909"/>
                            <a:gd name="connsiteY918" fmla="*/ 135515 h 415636"/>
                            <a:gd name="connsiteX919" fmla="*/ 760812 w 1627909"/>
                            <a:gd name="connsiteY919" fmla="*/ 134649 h 415636"/>
                            <a:gd name="connsiteX920" fmla="*/ 761678 w 1627909"/>
                            <a:gd name="connsiteY920" fmla="*/ 135515 h 415636"/>
                            <a:gd name="connsiteX921" fmla="*/ 753018 w 1627909"/>
                            <a:gd name="connsiteY921" fmla="*/ 144174 h 415636"/>
                            <a:gd name="connsiteX922" fmla="*/ 792850 w 1627909"/>
                            <a:gd name="connsiteY922" fmla="*/ 141576 h 415636"/>
                            <a:gd name="connsiteX923" fmla="*/ 794582 w 1627909"/>
                            <a:gd name="connsiteY923" fmla="*/ 142442 h 415636"/>
                            <a:gd name="connsiteX924" fmla="*/ 776398 w 1627909"/>
                            <a:gd name="connsiteY924" fmla="*/ 143308 h 415636"/>
                            <a:gd name="connsiteX925" fmla="*/ 732237 w 1627909"/>
                            <a:gd name="connsiteY925" fmla="*/ 145905 h 415636"/>
                            <a:gd name="connsiteX926" fmla="*/ 730505 w 1627909"/>
                            <a:gd name="connsiteY926" fmla="*/ 145905 h 415636"/>
                            <a:gd name="connsiteX927" fmla="*/ 753018 w 1627909"/>
                            <a:gd name="connsiteY927" fmla="*/ 144174 h 415636"/>
                            <a:gd name="connsiteX928" fmla="*/ 804107 w 1627909"/>
                            <a:gd name="connsiteY928" fmla="*/ 164090 h 415636"/>
                            <a:gd name="connsiteX929" fmla="*/ 837877 w 1627909"/>
                            <a:gd name="connsiteY929" fmla="*/ 156296 h 415636"/>
                            <a:gd name="connsiteX930" fmla="*/ 840475 w 1627909"/>
                            <a:gd name="connsiteY930" fmla="*/ 157163 h 415636"/>
                            <a:gd name="connsiteX931" fmla="*/ 809303 w 1627909"/>
                            <a:gd name="connsiteY931" fmla="*/ 164956 h 415636"/>
                            <a:gd name="connsiteX932" fmla="*/ 804107 w 1627909"/>
                            <a:gd name="connsiteY932" fmla="*/ 164090 h 415636"/>
                            <a:gd name="connsiteX933" fmla="*/ 859525 w 1627909"/>
                            <a:gd name="connsiteY933" fmla="*/ 169285 h 415636"/>
                            <a:gd name="connsiteX934" fmla="*/ 871648 w 1627909"/>
                            <a:gd name="connsiteY934" fmla="*/ 171883 h 415636"/>
                            <a:gd name="connsiteX935" fmla="*/ 873380 w 1627909"/>
                            <a:gd name="connsiteY935" fmla="*/ 171883 h 415636"/>
                            <a:gd name="connsiteX936" fmla="*/ 868184 w 1627909"/>
                            <a:gd name="connsiteY936" fmla="*/ 173615 h 415636"/>
                            <a:gd name="connsiteX937" fmla="*/ 853464 w 1627909"/>
                            <a:gd name="connsiteY937" fmla="*/ 171017 h 415636"/>
                            <a:gd name="connsiteX938" fmla="*/ 859525 w 1627909"/>
                            <a:gd name="connsiteY938" fmla="*/ 169285 h 415636"/>
                            <a:gd name="connsiteX939" fmla="*/ 912346 w 1627909"/>
                            <a:gd name="connsiteY939" fmla="*/ 179676 h 415636"/>
                            <a:gd name="connsiteX940" fmla="*/ 912346 w 1627909"/>
                            <a:gd name="connsiteY940" fmla="*/ 179676 h 415636"/>
                            <a:gd name="connsiteX941" fmla="*/ 912346 w 1627909"/>
                            <a:gd name="connsiteY941" fmla="*/ 179676 h 415636"/>
                            <a:gd name="connsiteX942" fmla="*/ 912346 w 1627909"/>
                            <a:gd name="connsiteY942" fmla="*/ 179676 h 415636"/>
                            <a:gd name="connsiteX943" fmla="*/ 912346 w 1627909"/>
                            <a:gd name="connsiteY943" fmla="*/ 179676 h 415636"/>
                            <a:gd name="connsiteX944" fmla="*/ 963434 w 1627909"/>
                            <a:gd name="connsiteY944" fmla="*/ 180542 h 415636"/>
                            <a:gd name="connsiteX945" fmla="*/ 963434 w 1627909"/>
                            <a:gd name="connsiteY945" fmla="*/ 180542 h 415636"/>
                            <a:gd name="connsiteX946" fmla="*/ 963434 w 1627909"/>
                            <a:gd name="connsiteY946" fmla="*/ 180542 h 415636"/>
                            <a:gd name="connsiteX947" fmla="*/ 963434 w 1627909"/>
                            <a:gd name="connsiteY947" fmla="*/ 180542 h 415636"/>
                            <a:gd name="connsiteX948" fmla="*/ 963434 w 1627909"/>
                            <a:gd name="connsiteY948" fmla="*/ 180542 h 415636"/>
                            <a:gd name="connsiteX949" fmla="*/ 938323 w 1627909"/>
                            <a:gd name="connsiteY949" fmla="*/ 186603 h 415636"/>
                            <a:gd name="connsiteX950" fmla="*/ 938323 w 1627909"/>
                            <a:gd name="connsiteY950" fmla="*/ 186603 h 415636"/>
                            <a:gd name="connsiteX951" fmla="*/ 938323 w 1627909"/>
                            <a:gd name="connsiteY951" fmla="*/ 186603 h 415636"/>
                            <a:gd name="connsiteX952" fmla="*/ 941787 w 1627909"/>
                            <a:gd name="connsiteY952" fmla="*/ 187470 h 415636"/>
                            <a:gd name="connsiteX953" fmla="*/ 941787 w 1627909"/>
                            <a:gd name="connsiteY953" fmla="*/ 187470 h 415636"/>
                            <a:gd name="connsiteX954" fmla="*/ 941787 w 1627909"/>
                            <a:gd name="connsiteY954" fmla="*/ 187470 h 415636"/>
                            <a:gd name="connsiteX955" fmla="*/ 941787 w 1627909"/>
                            <a:gd name="connsiteY955" fmla="*/ 187470 h 415636"/>
                            <a:gd name="connsiteX956" fmla="*/ 963434 w 1627909"/>
                            <a:gd name="connsiteY956" fmla="*/ 180542 h 415636"/>
                            <a:gd name="connsiteX957" fmla="*/ 963434 w 1627909"/>
                            <a:gd name="connsiteY957" fmla="*/ 180542 h 415636"/>
                            <a:gd name="connsiteX958" fmla="*/ 963434 w 1627909"/>
                            <a:gd name="connsiteY958" fmla="*/ 180542 h 415636"/>
                            <a:gd name="connsiteX959" fmla="*/ 963434 w 1627909"/>
                            <a:gd name="connsiteY959" fmla="*/ 180542 h 415636"/>
                            <a:gd name="connsiteX960" fmla="*/ 959105 w 1627909"/>
                            <a:gd name="connsiteY960" fmla="*/ 180542 h 415636"/>
                            <a:gd name="connsiteX961" fmla="*/ 961703 w 1627909"/>
                            <a:gd name="connsiteY961" fmla="*/ 180542 h 415636"/>
                            <a:gd name="connsiteX962" fmla="*/ 959105 w 1627909"/>
                            <a:gd name="connsiteY962" fmla="*/ 180542 h 415636"/>
                            <a:gd name="connsiteX963" fmla="*/ 921871 w 1627909"/>
                            <a:gd name="connsiteY963" fmla="*/ 170151 h 415636"/>
                            <a:gd name="connsiteX964" fmla="*/ 921005 w 1627909"/>
                            <a:gd name="connsiteY964" fmla="*/ 171883 h 415636"/>
                            <a:gd name="connsiteX965" fmla="*/ 921005 w 1627909"/>
                            <a:gd name="connsiteY965" fmla="*/ 171017 h 415636"/>
                            <a:gd name="connsiteX966" fmla="*/ 920139 w 1627909"/>
                            <a:gd name="connsiteY966" fmla="*/ 168419 h 415636"/>
                            <a:gd name="connsiteX967" fmla="*/ 921871 w 1627909"/>
                            <a:gd name="connsiteY967" fmla="*/ 170151 h 415636"/>
                            <a:gd name="connsiteX968" fmla="*/ 916675 w 1627909"/>
                            <a:gd name="connsiteY968" fmla="*/ 174481 h 415636"/>
                            <a:gd name="connsiteX969" fmla="*/ 916675 w 1627909"/>
                            <a:gd name="connsiteY969" fmla="*/ 174481 h 415636"/>
                            <a:gd name="connsiteX970" fmla="*/ 914943 w 1627909"/>
                            <a:gd name="connsiteY970" fmla="*/ 177079 h 415636"/>
                            <a:gd name="connsiteX971" fmla="*/ 914078 w 1627909"/>
                            <a:gd name="connsiteY971" fmla="*/ 177079 h 415636"/>
                            <a:gd name="connsiteX972" fmla="*/ 916675 w 1627909"/>
                            <a:gd name="connsiteY972" fmla="*/ 174481 h 415636"/>
                            <a:gd name="connsiteX973" fmla="*/ 925334 w 1627909"/>
                            <a:gd name="connsiteY973" fmla="*/ 173615 h 415636"/>
                            <a:gd name="connsiteX974" fmla="*/ 926200 w 1627909"/>
                            <a:gd name="connsiteY974" fmla="*/ 174481 h 415636"/>
                            <a:gd name="connsiteX975" fmla="*/ 925334 w 1627909"/>
                            <a:gd name="connsiteY975" fmla="*/ 176212 h 415636"/>
                            <a:gd name="connsiteX976" fmla="*/ 924468 w 1627909"/>
                            <a:gd name="connsiteY976" fmla="*/ 175347 h 415636"/>
                            <a:gd name="connsiteX977" fmla="*/ 925334 w 1627909"/>
                            <a:gd name="connsiteY977" fmla="*/ 173615 h 415636"/>
                            <a:gd name="connsiteX978" fmla="*/ 941787 w 1627909"/>
                            <a:gd name="connsiteY978" fmla="*/ 187470 h 415636"/>
                            <a:gd name="connsiteX979" fmla="*/ 941787 w 1627909"/>
                            <a:gd name="connsiteY979" fmla="*/ 187470 h 415636"/>
                            <a:gd name="connsiteX980" fmla="*/ 941787 w 1627909"/>
                            <a:gd name="connsiteY980" fmla="*/ 187470 h 415636"/>
                            <a:gd name="connsiteX981" fmla="*/ 941787 w 1627909"/>
                            <a:gd name="connsiteY981" fmla="*/ 187470 h 415636"/>
                            <a:gd name="connsiteX982" fmla="*/ 941787 w 1627909"/>
                            <a:gd name="connsiteY982" fmla="*/ 187470 h 415636"/>
                            <a:gd name="connsiteX983" fmla="*/ 957373 w 1627909"/>
                            <a:gd name="connsiteY983" fmla="*/ 185738 h 415636"/>
                            <a:gd name="connsiteX984" fmla="*/ 957373 w 1627909"/>
                            <a:gd name="connsiteY984" fmla="*/ 185738 h 415636"/>
                            <a:gd name="connsiteX985" fmla="*/ 957373 w 1627909"/>
                            <a:gd name="connsiteY985" fmla="*/ 185738 h 415636"/>
                            <a:gd name="connsiteX986" fmla="*/ 957373 w 1627909"/>
                            <a:gd name="connsiteY986" fmla="*/ 185738 h 415636"/>
                            <a:gd name="connsiteX987" fmla="*/ 957373 w 1627909"/>
                            <a:gd name="connsiteY987" fmla="*/ 185738 h 415636"/>
                            <a:gd name="connsiteX988" fmla="*/ 982484 w 1627909"/>
                            <a:gd name="connsiteY988" fmla="*/ 180542 h 415636"/>
                            <a:gd name="connsiteX989" fmla="*/ 997205 w 1627909"/>
                            <a:gd name="connsiteY989" fmla="*/ 177944 h 415636"/>
                            <a:gd name="connsiteX990" fmla="*/ 982484 w 1627909"/>
                            <a:gd name="connsiteY990" fmla="*/ 180542 h 415636"/>
                            <a:gd name="connsiteX991" fmla="*/ 982484 w 1627909"/>
                            <a:gd name="connsiteY991" fmla="*/ 180542 h 415636"/>
                            <a:gd name="connsiteX992" fmla="*/ 980752 w 1627909"/>
                            <a:gd name="connsiteY992" fmla="*/ 180542 h 415636"/>
                            <a:gd name="connsiteX993" fmla="*/ 987680 w 1627909"/>
                            <a:gd name="connsiteY993" fmla="*/ 179676 h 415636"/>
                            <a:gd name="connsiteX994" fmla="*/ 980752 w 1627909"/>
                            <a:gd name="connsiteY994" fmla="*/ 180542 h 415636"/>
                            <a:gd name="connsiteX995" fmla="*/ 980752 w 1627909"/>
                            <a:gd name="connsiteY995" fmla="*/ 180542 h 415636"/>
                            <a:gd name="connsiteX996" fmla="*/ 900223 w 1627909"/>
                            <a:gd name="connsiteY996" fmla="*/ 160626 h 415636"/>
                            <a:gd name="connsiteX997" fmla="*/ 897625 w 1627909"/>
                            <a:gd name="connsiteY997" fmla="*/ 158894 h 415636"/>
                            <a:gd name="connsiteX998" fmla="*/ 896759 w 1627909"/>
                            <a:gd name="connsiteY998" fmla="*/ 161492 h 415636"/>
                            <a:gd name="connsiteX999" fmla="*/ 887234 w 1627909"/>
                            <a:gd name="connsiteY999" fmla="*/ 165822 h 415636"/>
                            <a:gd name="connsiteX1000" fmla="*/ 883771 w 1627909"/>
                            <a:gd name="connsiteY1000" fmla="*/ 164090 h 415636"/>
                            <a:gd name="connsiteX1001" fmla="*/ 868184 w 1627909"/>
                            <a:gd name="connsiteY1001" fmla="*/ 158028 h 415636"/>
                            <a:gd name="connsiteX1002" fmla="*/ 872514 w 1627909"/>
                            <a:gd name="connsiteY1002" fmla="*/ 155431 h 415636"/>
                            <a:gd name="connsiteX1003" fmla="*/ 881173 w 1627909"/>
                            <a:gd name="connsiteY1003" fmla="*/ 151101 h 415636"/>
                            <a:gd name="connsiteX1004" fmla="*/ 888966 w 1627909"/>
                            <a:gd name="connsiteY1004" fmla="*/ 147637 h 415636"/>
                            <a:gd name="connsiteX1005" fmla="*/ 895893 w 1627909"/>
                            <a:gd name="connsiteY1005" fmla="*/ 145040 h 415636"/>
                            <a:gd name="connsiteX1006" fmla="*/ 896759 w 1627909"/>
                            <a:gd name="connsiteY1006" fmla="*/ 145040 h 415636"/>
                            <a:gd name="connsiteX1007" fmla="*/ 908016 w 1627909"/>
                            <a:gd name="connsiteY1007" fmla="*/ 156296 h 415636"/>
                            <a:gd name="connsiteX1008" fmla="*/ 900223 w 1627909"/>
                            <a:gd name="connsiteY1008" fmla="*/ 160626 h 415636"/>
                            <a:gd name="connsiteX1009" fmla="*/ 888966 w 1627909"/>
                            <a:gd name="connsiteY1009" fmla="*/ 137246 h 415636"/>
                            <a:gd name="connsiteX1010" fmla="*/ 892430 w 1627909"/>
                            <a:gd name="connsiteY1010" fmla="*/ 140710 h 415636"/>
                            <a:gd name="connsiteX1011" fmla="*/ 859525 w 1627909"/>
                            <a:gd name="connsiteY1011" fmla="*/ 146772 h 415636"/>
                            <a:gd name="connsiteX1012" fmla="*/ 851732 w 1627909"/>
                            <a:gd name="connsiteY1012" fmla="*/ 144174 h 415636"/>
                            <a:gd name="connsiteX1013" fmla="*/ 839609 w 1627909"/>
                            <a:gd name="connsiteY1013" fmla="*/ 139845 h 415636"/>
                            <a:gd name="connsiteX1014" fmla="*/ 869050 w 1627909"/>
                            <a:gd name="connsiteY1014" fmla="*/ 137246 h 415636"/>
                            <a:gd name="connsiteX1015" fmla="*/ 877709 w 1627909"/>
                            <a:gd name="connsiteY1015" fmla="*/ 142442 h 415636"/>
                            <a:gd name="connsiteX1016" fmla="*/ 877709 w 1627909"/>
                            <a:gd name="connsiteY1016" fmla="*/ 141576 h 415636"/>
                            <a:gd name="connsiteX1017" fmla="*/ 876843 w 1627909"/>
                            <a:gd name="connsiteY1017" fmla="*/ 138978 h 415636"/>
                            <a:gd name="connsiteX1018" fmla="*/ 876843 w 1627909"/>
                            <a:gd name="connsiteY1018" fmla="*/ 136381 h 415636"/>
                            <a:gd name="connsiteX1019" fmla="*/ 884636 w 1627909"/>
                            <a:gd name="connsiteY1019" fmla="*/ 135515 h 415636"/>
                            <a:gd name="connsiteX1020" fmla="*/ 876843 w 1627909"/>
                            <a:gd name="connsiteY1020" fmla="*/ 136381 h 415636"/>
                            <a:gd name="connsiteX1021" fmla="*/ 876843 w 1627909"/>
                            <a:gd name="connsiteY1021" fmla="*/ 135515 h 415636"/>
                            <a:gd name="connsiteX1022" fmla="*/ 870782 w 1627909"/>
                            <a:gd name="connsiteY1022" fmla="*/ 130319 h 415636"/>
                            <a:gd name="connsiteX1023" fmla="*/ 884636 w 1627909"/>
                            <a:gd name="connsiteY1023" fmla="*/ 130319 h 415636"/>
                            <a:gd name="connsiteX1024" fmla="*/ 888966 w 1627909"/>
                            <a:gd name="connsiteY1024" fmla="*/ 137246 h 415636"/>
                            <a:gd name="connsiteX1025" fmla="*/ 863855 w 1627909"/>
                            <a:gd name="connsiteY1025" fmla="*/ 132917 h 415636"/>
                            <a:gd name="connsiteX1026" fmla="*/ 829218 w 1627909"/>
                            <a:gd name="connsiteY1026" fmla="*/ 133783 h 415636"/>
                            <a:gd name="connsiteX1027" fmla="*/ 828352 w 1627909"/>
                            <a:gd name="connsiteY1027" fmla="*/ 132917 h 415636"/>
                            <a:gd name="connsiteX1028" fmla="*/ 863855 w 1627909"/>
                            <a:gd name="connsiteY1028" fmla="*/ 132917 h 415636"/>
                            <a:gd name="connsiteX1029" fmla="*/ 863855 w 1627909"/>
                            <a:gd name="connsiteY1029" fmla="*/ 132917 h 415636"/>
                            <a:gd name="connsiteX1030" fmla="*/ 752152 w 1627909"/>
                            <a:gd name="connsiteY1030" fmla="*/ 132051 h 415636"/>
                            <a:gd name="connsiteX1031" fmla="*/ 743493 w 1627909"/>
                            <a:gd name="connsiteY1031" fmla="*/ 132051 h 415636"/>
                            <a:gd name="connsiteX1032" fmla="*/ 750421 w 1627909"/>
                            <a:gd name="connsiteY1032" fmla="*/ 132051 h 415636"/>
                            <a:gd name="connsiteX1033" fmla="*/ 752152 w 1627909"/>
                            <a:gd name="connsiteY1033" fmla="*/ 132051 h 415636"/>
                            <a:gd name="connsiteX1034" fmla="*/ 728773 w 1627909"/>
                            <a:gd name="connsiteY1034" fmla="*/ 145905 h 415636"/>
                            <a:gd name="connsiteX1035" fmla="*/ 729639 w 1627909"/>
                            <a:gd name="connsiteY1035" fmla="*/ 145905 h 415636"/>
                            <a:gd name="connsiteX1036" fmla="*/ 707991 w 1627909"/>
                            <a:gd name="connsiteY1036" fmla="*/ 147637 h 415636"/>
                            <a:gd name="connsiteX1037" fmla="*/ 706259 w 1627909"/>
                            <a:gd name="connsiteY1037" fmla="*/ 147637 h 415636"/>
                            <a:gd name="connsiteX1038" fmla="*/ 728773 w 1627909"/>
                            <a:gd name="connsiteY1038" fmla="*/ 145905 h 415636"/>
                            <a:gd name="connsiteX1039" fmla="*/ 718382 w 1627909"/>
                            <a:gd name="connsiteY1039" fmla="*/ 153699 h 415636"/>
                            <a:gd name="connsiteX1040" fmla="*/ 721846 w 1627909"/>
                            <a:gd name="connsiteY1040" fmla="*/ 154565 h 415636"/>
                            <a:gd name="connsiteX1041" fmla="*/ 708857 w 1627909"/>
                            <a:gd name="connsiteY1041" fmla="*/ 156296 h 415636"/>
                            <a:gd name="connsiteX1042" fmla="*/ 701930 w 1627909"/>
                            <a:gd name="connsiteY1042" fmla="*/ 155431 h 415636"/>
                            <a:gd name="connsiteX1043" fmla="*/ 718382 w 1627909"/>
                            <a:gd name="connsiteY1043" fmla="*/ 153699 h 415636"/>
                            <a:gd name="connsiteX1044" fmla="*/ 851732 w 1627909"/>
                            <a:gd name="connsiteY1044" fmla="*/ 171883 h 415636"/>
                            <a:gd name="connsiteX1045" fmla="*/ 867318 w 1627909"/>
                            <a:gd name="connsiteY1045" fmla="*/ 173615 h 415636"/>
                            <a:gd name="connsiteX1046" fmla="*/ 865587 w 1627909"/>
                            <a:gd name="connsiteY1046" fmla="*/ 174481 h 415636"/>
                            <a:gd name="connsiteX1047" fmla="*/ 850000 w 1627909"/>
                            <a:gd name="connsiteY1047" fmla="*/ 172749 h 415636"/>
                            <a:gd name="connsiteX1048" fmla="*/ 851732 w 1627909"/>
                            <a:gd name="connsiteY1048" fmla="*/ 171883 h 415636"/>
                            <a:gd name="connsiteX1049" fmla="*/ 911480 w 1627909"/>
                            <a:gd name="connsiteY1049" fmla="*/ 179676 h 415636"/>
                            <a:gd name="connsiteX1050" fmla="*/ 911480 w 1627909"/>
                            <a:gd name="connsiteY1050" fmla="*/ 179676 h 415636"/>
                            <a:gd name="connsiteX1051" fmla="*/ 911480 w 1627909"/>
                            <a:gd name="connsiteY1051" fmla="*/ 179676 h 415636"/>
                            <a:gd name="connsiteX1052" fmla="*/ 911480 w 1627909"/>
                            <a:gd name="connsiteY1052" fmla="*/ 179676 h 415636"/>
                            <a:gd name="connsiteX1053" fmla="*/ 911480 w 1627909"/>
                            <a:gd name="connsiteY1053" fmla="*/ 179676 h 415636"/>
                            <a:gd name="connsiteX1054" fmla="*/ 911480 w 1627909"/>
                            <a:gd name="connsiteY1054" fmla="*/ 179676 h 415636"/>
                            <a:gd name="connsiteX1055" fmla="*/ 916675 w 1627909"/>
                            <a:gd name="connsiteY1055" fmla="*/ 181408 h 415636"/>
                            <a:gd name="connsiteX1056" fmla="*/ 917541 w 1627909"/>
                            <a:gd name="connsiteY1056" fmla="*/ 181408 h 415636"/>
                            <a:gd name="connsiteX1057" fmla="*/ 918407 w 1627909"/>
                            <a:gd name="connsiteY1057" fmla="*/ 181408 h 415636"/>
                            <a:gd name="connsiteX1058" fmla="*/ 916675 w 1627909"/>
                            <a:gd name="connsiteY1058" fmla="*/ 181408 h 415636"/>
                            <a:gd name="connsiteX1059" fmla="*/ 916675 w 1627909"/>
                            <a:gd name="connsiteY1059" fmla="*/ 181408 h 415636"/>
                            <a:gd name="connsiteX1060" fmla="*/ 921005 w 1627909"/>
                            <a:gd name="connsiteY1060" fmla="*/ 182274 h 415636"/>
                            <a:gd name="connsiteX1061" fmla="*/ 921005 w 1627909"/>
                            <a:gd name="connsiteY1061" fmla="*/ 182274 h 415636"/>
                            <a:gd name="connsiteX1062" fmla="*/ 921005 w 1627909"/>
                            <a:gd name="connsiteY1062" fmla="*/ 182274 h 415636"/>
                            <a:gd name="connsiteX1063" fmla="*/ 921005 w 1627909"/>
                            <a:gd name="connsiteY1063" fmla="*/ 182274 h 415636"/>
                            <a:gd name="connsiteX1064" fmla="*/ 921005 w 1627909"/>
                            <a:gd name="connsiteY1064" fmla="*/ 182274 h 415636"/>
                            <a:gd name="connsiteX1065" fmla="*/ 921871 w 1627909"/>
                            <a:gd name="connsiteY1065" fmla="*/ 182274 h 415636"/>
                            <a:gd name="connsiteX1066" fmla="*/ 921871 w 1627909"/>
                            <a:gd name="connsiteY1066" fmla="*/ 182274 h 415636"/>
                            <a:gd name="connsiteX1067" fmla="*/ 921871 w 1627909"/>
                            <a:gd name="connsiteY1067" fmla="*/ 182274 h 415636"/>
                            <a:gd name="connsiteX1068" fmla="*/ 921871 w 1627909"/>
                            <a:gd name="connsiteY1068" fmla="*/ 182274 h 415636"/>
                            <a:gd name="connsiteX1069" fmla="*/ 921871 w 1627909"/>
                            <a:gd name="connsiteY1069" fmla="*/ 182274 h 415636"/>
                            <a:gd name="connsiteX1070" fmla="*/ 921871 w 1627909"/>
                            <a:gd name="connsiteY1070" fmla="*/ 182274 h 415636"/>
                            <a:gd name="connsiteX1071" fmla="*/ 921871 w 1627909"/>
                            <a:gd name="connsiteY1071" fmla="*/ 182274 h 415636"/>
                            <a:gd name="connsiteX1072" fmla="*/ 921871 w 1627909"/>
                            <a:gd name="connsiteY1072" fmla="*/ 182274 h 415636"/>
                            <a:gd name="connsiteX1073" fmla="*/ 921871 w 1627909"/>
                            <a:gd name="connsiteY1073" fmla="*/ 182274 h 415636"/>
                            <a:gd name="connsiteX1074" fmla="*/ 921871 w 1627909"/>
                            <a:gd name="connsiteY1074" fmla="*/ 182274 h 415636"/>
                            <a:gd name="connsiteX1075" fmla="*/ 925334 w 1627909"/>
                            <a:gd name="connsiteY1075" fmla="*/ 183140 h 415636"/>
                            <a:gd name="connsiteX1076" fmla="*/ 924468 w 1627909"/>
                            <a:gd name="connsiteY1076" fmla="*/ 183140 h 415636"/>
                            <a:gd name="connsiteX1077" fmla="*/ 925334 w 1627909"/>
                            <a:gd name="connsiteY1077" fmla="*/ 183140 h 415636"/>
                            <a:gd name="connsiteX1078" fmla="*/ 927066 w 1627909"/>
                            <a:gd name="connsiteY1078" fmla="*/ 183140 h 415636"/>
                            <a:gd name="connsiteX1079" fmla="*/ 926200 w 1627909"/>
                            <a:gd name="connsiteY1079" fmla="*/ 183140 h 415636"/>
                            <a:gd name="connsiteX1080" fmla="*/ 927066 w 1627909"/>
                            <a:gd name="connsiteY1080" fmla="*/ 183140 h 415636"/>
                            <a:gd name="connsiteX1081" fmla="*/ 928798 w 1627909"/>
                            <a:gd name="connsiteY1081" fmla="*/ 184006 h 415636"/>
                            <a:gd name="connsiteX1082" fmla="*/ 927932 w 1627909"/>
                            <a:gd name="connsiteY1082" fmla="*/ 184006 h 415636"/>
                            <a:gd name="connsiteX1083" fmla="*/ 928798 w 1627909"/>
                            <a:gd name="connsiteY1083" fmla="*/ 184006 h 415636"/>
                            <a:gd name="connsiteX1084" fmla="*/ 922737 w 1627909"/>
                            <a:gd name="connsiteY1084" fmla="*/ 180542 h 415636"/>
                            <a:gd name="connsiteX1085" fmla="*/ 923602 w 1627909"/>
                            <a:gd name="connsiteY1085" fmla="*/ 178810 h 415636"/>
                            <a:gd name="connsiteX1086" fmla="*/ 923602 w 1627909"/>
                            <a:gd name="connsiteY1086" fmla="*/ 177944 h 415636"/>
                            <a:gd name="connsiteX1087" fmla="*/ 924468 w 1627909"/>
                            <a:gd name="connsiteY1087" fmla="*/ 178810 h 415636"/>
                            <a:gd name="connsiteX1088" fmla="*/ 923602 w 1627909"/>
                            <a:gd name="connsiteY1088" fmla="*/ 180542 h 415636"/>
                            <a:gd name="connsiteX1089" fmla="*/ 922737 w 1627909"/>
                            <a:gd name="connsiteY1089" fmla="*/ 180542 h 415636"/>
                            <a:gd name="connsiteX1090" fmla="*/ 931396 w 1627909"/>
                            <a:gd name="connsiteY1090" fmla="*/ 184871 h 415636"/>
                            <a:gd name="connsiteX1091" fmla="*/ 931396 w 1627909"/>
                            <a:gd name="connsiteY1091" fmla="*/ 184871 h 415636"/>
                            <a:gd name="connsiteX1092" fmla="*/ 931396 w 1627909"/>
                            <a:gd name="connsiteY1092" fmla="*/ 184871 h 415636"/>
                            <a:gd name="connsiteX1093" fmla="*/ 931396 w 1627909"/>
                            <a:gd name="connsiteY1093" fmla="*/ 184871 h 415636"/>
                            <a:gd name="connsiteX1094" fmla="*/ 931396 w 1627909"/>
                            <a:gd name="connsiteY1094" fmla="*/ 184871 h 415636"/>
                            <a:gd name="connsiteX1095" fmla="*/ 933127 w 1627909"/>
                            <a:gd name="connsiteY1095" fmla="*/ 189201 h 415636"/>
                            <a:gd name="connsiteX1096" fmla="*/ 933127 w 1627909"/>
                            <a:gd name="connsiteY1096" fmla="*/ 189201 h 415636"/>
                            <a:gd name="connsiteX1097" fmla="*/ 933127 w 1627909"/>
                            <a:gd name="connsiteY1097" fmla="*/ 189201 h 415636"/>
                            <a:gd name="connsiteX1098" fmla="*/ 933127 w 1627909"/>
                            <a:gd name="connsiteY1098" fmla="*/ 189201 h 415636"/>
                            <a:gd name="connsiteX1099" fmla="*/ 941787 w 1627909"/>
                            <a:gd name="connsiteY1099" fmla="*/ 188335 h 415636"/>
                            <a:gd name="connsiteX1100" fmla="*/ 941787 w 1627909"/>
                            <a:gd name="connsiteY1100" fmla="*/ 188335 h 415636"/>
                            <a:gd name="connsiteX1101" fmla="*/ 941787 w 1627909"/>
                            <a:gd name="connsiteY1101" fmla="*/ 188335 h 415636"/>
                            <a:gd name="connsiteX1102" fmla="*/ 941787 w 1627909"/>
                            <a:gd name="connsiteY1102" fmla="*/ 188335 h 415636"/>
                            <a:gd name="connsiteX1103" fmla="*/ 941787 w 1627909"/>
                            <a:gd name="connsiteY1103" fmla="*/ 188335 h 415636"/>
                            <a:gd name="connsiteX1104" fmla="*/ 941787 w 1627909"/>
                            <a:gd name="connsiteY1104" fmla="*/ 188335 h 415636"/>
                            <a:gd name="connsiteX1105" fmla="*/ 942653 w 1627909"/>
                            <a:gd name="connsiteY1105" fmla="*/ 188335 h 415636"/>
                            <a:gd name="connsiteX1106" fmla="*/ 942653 w 1627909"/>
                            <a:gd name="connsiteY1106" fmla="*/ 188335 h 415636"/>
                            <a:gd name="connsiteX1107" fmla="*/ 942653 w 1627909"/>
                            <a:gd name="connsiteY1107" fmla="*/ 188335 h 415636"/>
                            <a:gd name="connsiteX1108" fmla="*/ 951312 w 1627909"/>
                            <a:gd name="connsiteY1108" fmla="*/ 191799 h 415636"/>
                            <a:gd name="connsiteX1109" fmla="*/ 951312 w 1627909"/>
                            <a:gd name="connsiteY1109" fmla="*/ 191799 h 415636"/>
                            <a:gd name="connsiteX1110" fmla="*/ 951312 w 1627909"/>
                            <a:gd name="connsiteY1110" fmla="*/ 191799 h 415636"/>
                            <a:gd name="connsiteX1111" fmla="*/ 951312 w 1627909"/>
                            <a:gd name="connsiteY1111" fmla="*/ 191799 h 415636"/>
                            <a:gd name="connsiteX1112" fmla="*/ 956507 w 1627909"/>
                            <a:gd name="connsiteY1112" fmla="*/ 186603 h 415636"/>
                            <a:gd name="connsiteX1113" fmla="*/ 956507 w 1627909"/>
                            <a:gd name="connsiteY1113" fmla="*/ 186603 h 415636"/>
                            <a:gd name="connsiteX1114" fmla="*/ 957373 w 1627909"/>
                            <a:gd name="connsiteY1114" fmla="*/ 186603 h 415636"/>
                            <a:gd name="connsiteX1115" fmla="*/ 957373 w 1627909"/>
                            <a:gd name="connsiteY1115" fmla="*/ 187470 h 415636"/>
                            <a:gd name="connsiteX1116" fmla="*/ 956507 w 1627909"/>
                            <a:gd name="connsiteY1116" fmla="*/ 186603 h 415636"/>
                            <a:gd name="connsiteX1117" fmla="*/ 956507 w 1627909"/>
                            <a:gd name="connsiteY1117" fmla="*/ 186603 h 415636"/>
                            <a:gd name="connsiteX1118" fmla="*/ 988546 w 1627909"/>
                            <a:gd name="connsiteY1118" fmla="*/ 183140 h 415636"/>
                            <a:gd name="connsiteX1119" fmla="*/ 990278 w 1627909"/>
                            <a:gd name="connsiteY1119" fmla="*/ 183140 h 415636"/>
                            <a:gd name="connsiteX1120" fmla="*/ 992009 w 1627909"/>
                            <a:gd name="connsiteY1120" fmla="*/ 183140 h 415636"/>
                            <a:gd name="connsiteX1121" fmla="*/ 990278 w 1627909"/>
                            <a:gd name="connsiteY1121" fmla="*/ 183140 h 415636"/>
                            <a:gd name="connsiteX1122" fmla="*/ 988546 w 1627909"/>
                            <a:gd name="connsiteY1122" fmla="*/ 183140 h 415636"/>
                            <a:gd name="connsiteX1123" fmla="*/ 1005864 w 1627909"/>
                            <a:gd name="connsiteY1123" fmla="*/ 186603 h 415636"/>
                            <a:gd name="connsiteX1124" fmla="*/ 1005864 w 1627909"/>
                            <a:gd name="connsiteY1124" fmla="*/ 186603 h 415636"/>
                            <a:gd name="connsiteX1125" fmla="*/ 1005864 w 1627909"/>
                            <a:gd name="connsiteY1125" fmla="*/ 186603 h 415636"/>
                            <a:gd name="connsiteX1126" fmla="*/ 1005864 w 1627909"/>
                            <a:gd name="connsiteY1126" fmla="*/ 186603 h 415636"/>
                            <a:gd name="connsiteX1127" fmla="*/ 1005864 w 1627909"/>
                            <a:gd name="connsiteY1127" fmla="*/ 186603 h 415636"/>
                            <a:gd name="connsiteX1128" fmla="*/ 1032707 w 1627909"/>
                            <a:gd name="connsiteY1128" fmla="*/ 174481 h 415636"/>
                            <a:gd name="connsiteX1129" fmla="*/ 985948 w 1627909"/>
                            <a:gd name="connsiteY1129" fmla="*/ 182274 h 415636"/>
                            <a:gd name="connsiteX1130" fmla="*/ 985082 w 1627909"/>
                            <a:gd name="connsiteY1130" fmla="*/ 182274 h 415636"/>
                            <a:gd name="connsiteX1131" fmla="*/ 1012791 w 1627909"/>
                            <a:gd name="connsiteY1131" fmla="*/ 177944 h 415636"/>
                            <a:gd name="connsiteX1132" fmla="*/ 1032707 w 1627909"/>
                            <a:gd name="connsiteY1132" fmla="*/ 174481 h 415636"/>
                            <a:gd name="connsiteX1133" fmla="*/ 988546 w 1627909"/>
                            <a:gd name="connsiteY1133" fmla="*/ 178810 h 415636"/>
                            <a:gd name="connsiteX1134" fmla="*/ 1013657 w 1627909"/>
                            <a:gd name="connsiteY1134" fmla="*/ 174481 h 415636"/>
                            <a:gd name="connsiteX1135" fmla="*/ 988546 w 1627909"/>
                            <a:gd name="connsiteY1135" fmla="*/ 178810 h 415636"/>
                            <a:gd name="connsiteX1136" fmla="*/ 949580 w 1627909"/>
                            <a:gd name="connsiteY1136" fmla="*/ 165822 h 415636"/>
                            <a:gd name="connsiteX1137" fmla="*/ 949580 w 1627909"/>
                            <a:gd name="connsiteY1137" fmla="*/ 165822 h 415636"/>
                            <a:gd name="connsiteX1138" fmla="*/ 950446 w 1627909"/>
                            <a:gd name="connsiteY1138" fmla="*/ 166688 h 415636"/>
                            <a:gd name="connsiteX1139" fmla="*/ 949580 w 1627909"/>
                            <a:gd name="connsiteY1139" fmla="*/ 165822 h 415636"/>
                            <a:gd name="connsiteX1140" fmla="*/ 949580 w 1627909"/>
                            <a:gd name="connsiteY1140" fmla="*/ 165822 h 415636"/>
                            <a:gd name="connsiteX1141" fmla="*/ 772068 w 1627909"/>
                            <a:gd name="connsiteY1141" fmla="*/ 121660 h 415636"/>
                            <a:gd name="connsiteX1142" fmla="*/ 785923 w 1627909"/>
                            <a:gd name="connsiteY1142" fmla="*/ 119928 h 415636"/>
                            <a:gd name="connsiteX1143" fmla="*/ 829218 w 1627909"/>
                            <a:gd name="connsiteY1143" fmla="*/ 120794 h 415636"/>
                            <a:gd name="connsiteX1144" fmla="*/ 845671 w 1627909"/>
                            <a:gd name="connsiteY1144" fmla="*/ 121660 h 415636"/>
                            <a:gd name="connsiteX1145" fmla="*/ 865587 w 1627909"/>
                            <a:gd name="connsiteY1145" fmla="*/ 122526 h 415636"/>
                            <a:gd name="connsiteX1146" fmla="*/ 876843 w 1627909"/>
                            <a:gd name="connsiteY1146" fmla="*/ 123392 h 415636"/>
                            <a:gd name="connsiteX1147" fmla="*/ 883771 w 1627909"/>
                            <a:gd name="connsiteY1147" fmla="*/ 131185 h 415636"/>
                            <a:gd name="connsiteX1148" fmla="*/ 869916 w 1627909"/>
                            <a:gd name="connsiteY1148" fmla="*/ 131185 h 415636"/>
                            <a:gd name="connsiteX1149" fmla="*/ 864721 w 1627909"/>
                            <a:gd name="connsiteY1149" fmla="*/ 127722 h 415636"/>
                            <a:gd name="connsiteX1150" fmla="*/ 859525 w 1627909"/>
                            <a:gd name="connsiteY1150" fmla="*/ 127722 h 415636"/>
                            <a:gd name="connsiteX1151" fmla="*/ 862989 w 1627909"/>
                            <a:gd name="connsiteY1151" fmla="*/ 131185 h 415636"/>
                            <a:gd name="connsiteX1152" fmla="*/ 827487 w 1627909"/>
                            <a:gd name="connsiteY1152" fmla="*/ 131185 h 415636"/>
                            <a:gd name="connsiteX1153" fmla="*/ 826621 w 1627909"/>
                            <a:gd name="connsiteY1153" fmla="*/ 129454 h 415636"/>
                            <a:gd name="connsiteX1154" fmla="*/ 828352 w 1627909"/>
                            <a:gd name="connsiteY1154" fmla="*/ 128587 h 415636"/>
                            <a:gd name="connsiteX1155" fmla="*/ 837011 w 1627909"/>
                            <a:gd name="connsiteY1155" fmla="*/ 131185 h 415636"/>
                            <a:gd name="connsiteX1156" fmla="*/ 822291 w 1627909"/>
                            <a:gd name="connsiteY1156" fmla="*/ 125990 h 415636"/>
                            <a:gd name="connsiteX1157" fmla="*/ 809303 w 1627909"/>
                            <a:gd name="connsiteY1157" fmla="*/ 123392 h 415636"/>
                            <a:gd name="connsiteX1158" fmla="*/ 798046 w 1627909"/>
                            <a:gd name="connsiteY1158" fmla="*/ 122526 h 415636"/>
                            <a:gd name="connsiteX1159" fmla="*/ 787655 w 1627909"/>
                            <a:gd name="connsiteY1159" fmla="*/ 123392 h 415636"/>
                            <a:gd name="connsiteX1160" fmla="*/ 778996 w 1627909"/>
                            <a:gd name="connsiteY1160" fmla="*/ 124258 h 415636"/>
                            <a:gd name="connsiteX1161" fmla="*/ 776398 w 1627909"/>
                            <a:gd name="connsiteY1161" fmla="*/ 123392 h 415636"/>
                            <a:gd name="connsiteX1162" fmla="*/ 772068 w 1627909"/>
                            <a:gd name="connsiteY1162" fmla="*/ 121660 h 415636"/>
                            <a:gd name="connsiteX1163" fmla="*/ 669025 w 1627909"/>
                            <a:gd name="connsiteY1163" fmla="*/ 159760 h 415636"/>
                            <a:gd name="connsiteX1164" fmla="*/ 631791 w 1627909"/>
                            <a:gd name="connsiteY1164" fmla="*/ 163224 h 415636"/>
                            <a:gd name="connsiteX1165" fmla="*/ 620534 w 1627909"/>
                            <a:gd name="connsiteY1165" fmla="*/ 163224 h 415636"/>
                            <a:gd name="connsiteX1166" fmla="*/ 700198 w 1627909"/>
                            <a:gd name="connsiteY1166" fmla="*/ 155431 h 415636"/>
                            <a:gd name="connsiteX1167" fmla="*/ 705393 w 1627909"/>
                            <a:gd name="connsiteY1167" fmla="*/ 156296 h 415636"/>
                            <a:gd name="connsiteX1168" fmla="*/ 688075 w 1627909"/>
                            <a:gd name="connsiteY1168" fmla="*/ 158028 h 415636"/>
                            <a:gd name="connsiteX1169" fmla="*/ 688075 w 1627909"/>
                            <a:gd name="connsiteY1169" fmla="*/ 158028 h 415636"/>
                            <a:gd name="connsiteX1170" fmla="*/ 688075 w 1627909"/>
                            <a:gd name="connsiteY1170" fmla="*/ 158028 h 415636"/>
                            <a:gd name="connsiteX1171" fmla="*/ 669025 w 1627909"/>
                            <a:gd name="connsiteY1171" fmla="*/ 159760 h 415636"/>
                            <a:gd name="connsiteX1172" fmla="*/ 857794 w 1627909"/>
                            <a:gd name="connsiteY1172" fmla="*/ 177944 h 415636"/>
                            <a:gd name="connsiteX1173" fmla="*/ 834414 w 1627909"/>
                            <a:gd name="connsiteY1173" fmla="*/ 185738 h 415636"/>
                            <a:gd name="connsiteX1174" fmla="*/ 795448 w 1627909"/>
                            <a:gd name="connsiteY1174" fmla="*/ 204788 h 415636"/>
                            <a:gd name="connsiteX1175" fmla="*/ 764275 w 1627909"/>
                            <a:gd name="connsiteY1175" fmla="*/ 216910 h 415636"/>
                            <a:gd name="connsiteX1176" fmla="*/ 740896 w 1627909"/>
                            <a:gd name="connsiteY1176" fmla="*/ 228167 h 415636"/>
                            <a:gd name="connsiteX1177" fmla="*/ 753018 w 1627909"/>
                            <a:gd name="connsiteY1177" fmla="*/ 216910 h 415636"/>
                            <a:gd name="connsiteX1178" fmla="*/ 790252 w 1627909"/>
                            <a:gd name="connsiteY1178" fmla="*/ 202190 h 415636"/>
                            <a:gd name="connsiteX1179" fmla="*/ 783325 w 1627909"/>
                            <a:gd name="connsiteY1179" fmla="*/ 205653 h 415636"/>
                            <a:gd name="connsiteX1180" fmla="*/ 824023 w 1627909"/>
                            <a:gd name="connsiteY1180" fmla="*/ 187470 h 415636"/>
                            <a:gd name="connsiteX1181" fmla="*/ 832682 w 1627909"/>
                            <a:gd name="connsiteY1181" fmla="*/ 181408 h 415636"/>
                            <a:gd name="connsiteX1182" fmla="*/ 843939 w 1627909"/>
                            <a:gd name="connsiteY1182" fmla="*/ 174481 h 415636"/>
                            <a:gd name="connsiteX1183" fmla="*/ 843939 w 1627909"/>
                            <a:gd name="connsiteY1183" fmla="*/ 174481 h 415636"/>
                            <a:gd name="connsiteX1184" fmla="*/ 844805 w 1627909"/>
                            <a:gd name="connsiteY1184" fmla="*/ 174481 h 415636"/>
                            <a:gd name="connsiteX1185" fmla="*/ 844805 w 1627909"/>
                            <a:gd name="connsiteY1185" fmla="*/ 174481 h 415636"/>
                            <a:gd name="connsiteX1186" fmla="*/ 845671 w 1627909"/>
                            <a:gd name="connsiteY1186" fmla="*/ 174481 h 415636"/>
                            <a:gd name="connsiteX1187" fmla="*/ 849134 w 1627909"/>
                            <a:gd name="connsiteY1187" fmla="*/ 174481 h 415636"/>
                            <a:gd name="connsiteX1188" fmla="*/ 849134 w 1627909"/>
                            <a:gd name="connsiteY1188" fmla="*/ 174481 h 415636"/>
                            <a:gd name="connsiteX1189" fmla="*/ 850000 w 1627909"/>
                            <a:gd name="connsiteY1189" fmla="*/ 174481 h 415636"/>
                            <a:gd name="connsiteX1190" fmla="*/ 850000 w 1627909"/>
                            <a:gd name="connsiteY1190" fmla="*/ 174481 h 415636"/>
                            <a:gd name="connsiteX1191" fmla="*/ 851732 w 1627909"/>
                            <a:gd name="connsiteY1191" fmla="*/ 174481 h 415636"/>
                            <a:gd name="connsiteX1192" fmla="*/ 852598 w 1627909"/>
                            <a:gd name="connsiteY1192" fmla="*/ 174481 h 415636"/>
                            <a:gd name="connsiteX1193" fmla="*/ 856062 w 1627909"/>
                            <a:gd name="connsiteY1193" fmla="*/ 174481 h 415636"/>
                            <a:gd name="connsiteX1194" fmla="*/ 858659 w 1627909"/>
                            <a:gd name="connsiteY1194" fmla="*/ 174481 h 415636"/>
                            <a:gd name="connsiteX1195" fmla="*/ 857794 w 1627909"/>
                            <a:gd name="connsiteY1195" fmla="*/ 174481 h 415636"/>
                            <a:gd name="connsiteX1196" fmla="*/ 857794 w 1627909"/>
                            <a:gd name="connsiteY1196" fmla="*/ 174481 h 415636"/>
                            <a:gd name="connsiteX1197" fmla="*/ 857794 w 1627909"/>
                            <a:gd name="connsiteY1197" fmla="*/ 174481 h 415636"/>
                            <a:gd name="connsiteX1198" fmla="*/ 854330 w 1627909"/>
                            <a:gd name="connsiteY1198" fmla="*/ 174481 h 415636"/>
                            <a:gd name="connsiteX1199" fmla="*/ 853464 w 1627909"/>
                            <a:gd name="connsiteY1199" fmla="*/ 174481 h 415636"/>
                            <a:gd name="connsiteX1200" fmla="*/ 853464 w 1627909"/>
                            <a:gd name="connsiteY1200" fmla="*/ 174481 h 415636"/>
                            <a:gd name="connsiteX1201" fmla="*/ 852598 w 1627909"/>
                            <a:gd name="connsiteY1201" fmla="*/ 174481 h 415636"/>
                            <a:gd name="connsiteX1202" fmla="*/ 852598 w 1627909"/>
                            <a:gd name="connsiteY1202" fmla="*/ 174481 h 415636"/>
                            <a:gd name="connsiteX1203" fmla="*/ 851732 w 1627909"/>
                            <a:gd name="connsiteY1203" fmla="*/ 174481 h 415636"/>
                            <a:gd name="connsiteX1204" fmla="*/ 850866 w 1627909"/>
                            <a:gd name="connsiteY1204" fmla="*/ 174481 h 415636"/>
                            <a:gd name="connsiteX1205" fmla="*/ 850866 w 1627909"/>
                            <a:gd name="connsiteY1205" fmla="*/ 174481 h 415636"/>
                            <a:gd name="connsiteX1206" fmla="*/ 850866 w 1627909"/>
                            <a:gd name="connsiteY1206" fmla="*/ 174481 h 415636"/>
                            <a:gd name="connsiteX1207" fmla="*/ 850866 w 1627909"/>
                            <a:gd name="connsiteY1207" fmla="*/ 174481 h 415636"/>
                            <a:gd name="connsiteX1208" fmla="*/ 850000 w 1627909"/>
                            <a:gd name="connsiteY1208" fmla="*/ 174481 h 415636"/>
                            <a:gd name="connsiteX1209" fmla="*/ 849134 w 1627909"/>
                            <a:gd name="connsiteY1209" fmla="*/ 174481 h 415636"/>
                            <a:gd name="connsiteX1210" fmla="*/ 849134 w 1627909"/>
                            <a:gd name="connsiteY1210" fmla="*/ 174481 h 415636"/>
                            <a:gd name="connsiteX1211" fmla="*/ 849134 w 1627909"/>
                            <a:gd name="connsiteY1211" fmla="*/ 174481 h 415636"/>
                            <a:gd name="connsiteX1212" fmla="*/ 849134 w 1627909"/>
                            <a:gd name="connsiteY1212" fmla="*/ 174481 h 415636"/>
                            <a:gd name="connsiteX1213" fmla="*/ 849134 w 1627909"/>
                            <a:gd name="connsiteY1213" fmla="*/ 174481 h 415636"/>
                            <a:gd name="connsiteX1214" fmla="*/ 849134 w 1627909"/>
                            <a:gd name="connsiteY1214" fmla="*/ 174481 h 415636"/>
                            <a:gd name="connsiteX1215" fmla="*/ 848268 w 1627909"/>
                            <a:gd name="connsiteY1215" fmla="*/ 174481 h 415636"/>
                            <a:gd name="connsiteX1216" fmla="*/ 849134 w 1627909"/>
                            <a:gd name="connsiteY1216" fmla="*/ 174481 h 415636"/>
                            <a:gd name="connsiteX1217" fmla="*/ 848268 w 1627909"/>
                            <a:gd name="connsiteY1217" fmla="*/ 174481 h 415636"/>
                            <a:gd name="connsiteX1218" fmla="*/ 846537 w 1627909"/>
                            <a:gd name="connsiteY1218" fmla="*/ 174481 h 415636"/>
                            <a:gd name="connsiteX1219" fmla="*/ 848268 w 1627909"/>
                            <a:gd name="connsiteY1219" fmla="*/ 174481 h 415636"/>
                            <a:gd name="connsiteX1220" fmla="*/ 848268 w 1627909"/>
                            <a:gd name="connsiteY1220" fmla="*/ 174481 h 415636"/>
                            <a:gd name="connsiteX1221" fmla="*/ 843939 w 1627909"/>
                            <a:gd name="connsiteY1221" fmla="*/ 174481 h 415636"/>
                            <a:gd name="connsiteX1222" fmla="*/ 849134 w 1627909"/>
                            <a:gd name="connsiteY1222" fmla="*/ 171883 h 415636"/>
                            <a:gd name="connsiteX1223" fmla="*/ 860391 w 1627909"/>
                            <a:gd name="connsiteY1223" fmla="*/ 172749 h 415636"/>
                            <a:gd name="connsiteX1224" fmla="*/ 864721 w 1627909"/>
                            <a:gd name="connsiteY1224" fmla="*/ 173615 h 415636"/>
                            <a:gd name="connsiteX1225" fmla="*/ 861257 w 1627909"/>
                            <a:gd name="connsiteY1225" fmla="*/ 174481 h 415636"/>
                            <a:gd name="connsiteX1226" fmla="*/ 861257 w 1627909"/>
                            <a:gd name="connsiteY1226" fmla="*/ 174481 h 415636"/>
                            <a:gd name="connsiteX1227" fmla="*/ 861257 w 1627909"/>
                            <a:gd name="connsiteY1227" fmla="*/ 174481 h 415636"/>
                            <a:gd name="connsiteX1228" fmla="*/ 861257 w 1627909"/>
                            <a:gd name="connsiteY1228" fmla="*/ 174481 h 415636"/>
                            <a:gd name="connsiteX1229" fmla="*/ 861257 w 1627909"/>
                            <a:gd name="connsiteY1229" fmla="*/ 174481 h 415636"/>
                            <a:gd name="connsiteX1230" fmla="*/ 861257 w 1627909"/>
                            <a:gd name="connsiteY1230" fmla="*/ 174481 h 415636"/>
                            <a:gd name="connsiteX1231" fmla="*/ 857794 w 1627909"/>
                            <a:gd name="connsiteY1231" fmla="*/ 177944 h 415636"/>
                            <a:gd name="connsiteX1232" fmla="*/ 909748 w 1627909"/>
                            <a:gd name="connsiteY1232" fmla="*/ 183140 h 415636"/>
                            <a:gd name="connsiteX1233" fmla="*/ 904553 w 1627909"/>
                            <a:gd name="connsiteY1233" fmla="*/ 188335 h 415636"/>
                            <a:gd name="connsiteX1234" fmla="*/ 899357 w 1627909"/>
                            <a:gd name="connsiteY1234" fmla="*/ 194397 h 415636"/>
                            <a:gd name="connsiteX1235" fmla="*/ 908882 w 1627909"/>
                            <a:gd name="connsiteY1235" fmla="*/ 183140 h 415636"/>
                            <a:gd name="connsiteX1236" fmla="*/ 911480 w 1627909"/>
                            <a:gd name="connsiteY1236" fmla="*/ 180542 h 415636"/>
                            <a:gd name="connsiteX1237" fmla="*/ 911480 w 1627909"/>
                            <a:gd name="connsiteY1237" fmla="*/ 180542 h 415636"/>
                            <a:gd name="connsiteX1238" fmla="*/ 911480 w 1627909"/>
                            <a:gd name="connsiteY1238" fmla="*/ 180542 h 415636"/>
                            <a:gd name="connsiteX1239" fmla="*/ 911480 w 1627909"/>
                            <a:gd name="connsiteY1239" fmla="*/ 180542 h 415636"/>
                            <a:gd name="connsiteX1240" fmla="*/ 912346 w 1627909"/>
                            <a:gd name="connsiteY1240" fmla="*/ 180542 h 415636"/>
                            <a:gd name="connsiteX1241" fmla="*/ 912346 w 1627909"/>
                            <a:gd name="connsiteY1241" fmla="*/ 180542 h 415636"/>
                            <a:gd name="connsiteX1242" fmla="*/ 913212 w 1627909"/>
                            <a:gd name="connsiteY1242" fmla="*/ 180542 h 415636"/>
                            <a:gd name="connsiteX1243" fmla="*/ 914078 w 1627909"/>
                            <a:gd name="connsiteY1243" fmla="*/ 180542 h 415636"/>
                            <a:gd name="connsiteX1244" fmla="*/ 914943 w 1627909"/>
                            <a:gd name="connsiteY1244" fmla="*/ 180542 h 415636"/>
                            <a:gd name="connsiteX1245" fmla="*/ 913212 w 1627909"/>
                            <a:gd name="connsiteY1245" fmla="*/ 180542 h 415636"/>
                            <a:gd name="connsiteX1246" fmla="*/ 909748 w 1627909"/>
                            <a:gd name="connsiteY1246" fmla="*/ 183140 h 415636"/>
                            <a:gd name="connsiteX1247" fmla="*/ 921871 w 1627909"/>
                            <a:gd name="connsiteY1247" fmla="*/ 182274 h 415636"/>
                            <a:gd name="connsiteX1248" fmla="*/ 921871 w 1627909"/>
                            <a:gd name="connsiteY1248" fmla="*/ 182274 h 415636"/>
                            <a:gd name="connsiteX1249" fmla="*/ 922737 w 1627909"/>
                            <a:gd name="connsiteY1249" fmla="*/ 182274 h 415636"/>
                            <a:gd name="connsiteX1250" fmla="*/ 922737 w 1627909"/>
                            <a:gd name="connsiteY1250" fmla="*/ 182274 h 415636"/>
                            <a:gd name="connsiteX1251" fmla="*/ 922737 w 1627909"/>
                            <a:gd name="connsiteY1251" fmla="*/ 182274 h 415636"/>
                            <a:gd name="connsiteX1252" fmla="*/ 923602 w 1627909"/>
                            <a:gd name="connsiteY1252" fmla="*/ 182274 h 415636"/>
                            <a:gd name="connsiteX1253" fmla="*/ 922737 w 1627909"/>
                            <a:gd name="connsiteY1253" fmla="*/ 182274 h 415636"/>
                            <a:gd name="connsiteX1254" fmla="*/ 921005 w 1627909"/>
                            <a:gd name="connsiteY1254" fmla="*/ 185738 h 415636"/>
                            <a:gd name="connsiteX1255" fmla="*/ 921871 w 1627909"/>
                            <a:gd name="connsiteY1255" fmla="*/ 182274 h 415636"/>
                            <a:gd name="connsiteX1256" fmla="*/ 929664 w 1627909"/>
                            <a:gd name="connsiteY1256" fmla="*/ 184006 h 415636"/>
                            <a:gd name="connsiteX1257" fmla="*/ 929664 w 1627909"/>
                            <a:gd name="connsiteY1257" fmla="*/ 184006 h 415636"/>
                            <a:gd name="connsiteX1258" fmla="*/ 929664 w 1627909"/>
                            <a:gd name="connsiteY1258" fmla="*/ 184006 h 415636"/>
                            <a:gd name="connsiteX1259" fmla="*/ 929664 w 1627909"/>
                            <a:gd name="connsiteY1259" fmla="*/ 184006 h 415636"/>
                            <a:gd name="connsiteX1260" fmla="*/ 945250 w 1627909"/>
                            <a:gd name="connsiteY1260" fmla="*/ 189201 h 415636"/>
                            <a:gd name="connsiteX1261" fmla="*/ 946982 w 1627909"/>
                            <a:gd name="connsiteY1261" fmla="*/ 190067 h 415636"/>
                            <a:gd name="connsiteX1262" fmla="*/ 946982 w 1627909"/>
                            <a:gd name="connsiteY1262" fmla="*/ 190067 h 415636"/>
                            <a:gd name="connsiteX1263" fmla="*/ 946982 w 1627909"/>
                            <a:gd name="connsiteY1263" fmla="*/ 190067 h 415636"/>
                            <a:gd name="connsiteX1264" fmla="*/ 945250 w 1627909"/>
                            <a:gd name="connsiteY1264" fmla="*/ 189201 h 415636"/>
                            <a:gd name="connsiteX1265" fmla="*/ 946982 w 1627909"/>
                            <a:gd name="connsiteY1265" fmla="*/ 190067 h 415636"/>
                            <a:gd name="connsiteX1266" fmla="*/ 946982 w 1627909"/>
                            <a:gd name="connsiteY1266" fmla="*/ 190067 h 415636"/>
                            <a:gd name="connsiteX1267" fmla="*/ 946982 w 1627909"/>
                            <a:gd name="connsiteY1267" fmla="*/ 190067 h 415636"/>
                            <a:gd name="connsiteX1268" fmla="*/ 946982 w 1627909"/>
                            <a:gd name="connsiteY1268" fmla="*/ 190067 h 415636"/>
                            <a:gd name="connsiteX1269" fmla="*/ 949580 w 1627909"/>
                            <a:gd name="connsiteY1269" fmla="*/ 190933 h 415636"/>
                            <a:gd name="connsiteX1270" fmla="*/ 949580 w 1627909"/>
                            <a:gd name="connsiteY1270" fmla="*/ 190933 h 415636"/>
                            <a:gd name="connsiteX1271" fmla="*/ 949580 w 1627909"/>
                            <a:gd name="connsiteY1271" fmla="*/ 190933 h 415636"/>
                            <a:gd name="connsiteX1272" fmla="*/ 949580 w 1627909"/>
                            <a:gd name="connsiteY1272" fmla="*/ 190933 h 415636"/>
                            <a:gd name="connsiteX1273" fmla="*/ 957373 w 1627909"/>
                            <a:gd name="connsiteY1273" fmla="*/ 187470 h 415636"/>
                            <a:gd name="connsiteX1274" fmla="*/ 958239 w 1627909"/>
                            <a:gd name="connsiteY1274" fmla="*/ 187470 h 415636"/>
                            <a:gd name="connsiteX1275" fmla="*/ 960837 w 1627909"/>
                            <a:gd name="connsiteY1275" fmla="*/ 193530 h 415636"/>
                            <a:gd name="connsiteX1276" fmla="*/ 957373 w 1627909"/>
                            <a:gd name="connsiteY1276" fmla="*/ 187470 h 415636"/>
                            <a:gd name="connsiteX1277" fmla="*/ 1053489 w 1627909"/>
                            <a:gd name="connsiteY1277" fmla="*/ 201324 h 415636"/>
                            <a:gd name="connsiteX1278" fmla="*/ 1030975 w 1627909"/>
                            <a:gd name="connsiteY1278" fmla="*/ 195262 h 415636"/>
                            <a:gd name="connsiteX1279" fmla="*/ 1020584 w 1627909"/>
                            <a:gd name="connsiteY1279" fmla="*/ 192665 h 415636"/>
                            <a:gd name="connsiteX1280" fmla="*/ 1011925 w 1627909"/>
                            <a:gd name="connsiteY1280" fmla="*/ 190067 h 415636"/>
                            <a:gd name="connsiteX1281" fmla="*/ 1009328 w 1627909"/>
                            <a:gd name="connsiteY1281" fmla="*/ 190067 h 415636"/>
                            <a:gd name="connsiteX1282" fmla="*/ 1024048 w 1627909"/>
                            <a:gd name="connsiteY1282" fmla="*/ 195262 h 415636"/>
                            <a:gd name="connsiteX1283" fmla="*/ 1039634 w 1627909"/>
                            <a:gd name="connsiteY1283" fmla="*/ 200458 h 415636"/>
                            <a:gd name="connsiteX1284" fmla="*/ 1030109 w 1627909"/>
                            <a:gd name="connsiteY1284" fmla="*/ 197860 h 415636"/>
                            <a:gd name="connsiteX1285" fmla="*/ 998937 w 1627909"/>
                            <a:gd name="connsiteY1285" fmla="*/ 186603 h 415636"/>
                            <a:gd name="connsiteX1286" fmla="*/ 1000669 w 1627909"/>
                            <a:gd name="connsiteY1286" fmla="*/ 186603 h 415636"/>
                            <a:gd name="connsiteX1287" fmla="*/ 1003266 w 1627909"/>
                            <a:gd name="connsiteY1287" fmla="*/ 186603 h 415636"/>
                            <a:gd name="connsiteX1288" fmla="*/ 1004132 w 1627909"/>
                            <a:gd name="connsiteY1288" fmla="*/ 186603 h 415636"/>
                            <a:gd name="connsiteX1289" fmla="*/ 1004132 w 1627909"/>
                            <a:gd name="connsiteY1289" fmla="*/ 186603 h 415636"/>
                            <a:gd name="connsiteX1290" fmla="*/ 1004998 w 1627909"/>
                            <a:gd name="connsiteY1290" fmla="*/ 186603 h 415636"/>
                            <a:gd name="connsiteX1291" fmla="*/ 1004998 w 1627909"/>
                            <a:gd name="connsiteY1291" fmla="*/ 186603 h 415636"/>
                            <a:gd name="connsiteX1292" fmla="*/ 1004998 w 1627909"/>
                            <a:gd name="connsiteY1292" fmla="*/ 186603 h 415636"/>
                            <a:gd name="connsiteX1293" fmla="*/ 1005864 w 1627909"/>
                            <a:gd name="connsiteY1293" fmla="*/ 186603 h 415636"/>
                            <a:gd name="connsiteX1294" fmla="*/ 1005864 w 1627909"/>
                            <a:gd name="connsiteY1294" fmla="*/ 186603 h 415636"/>
                            <a:gd name="connsiteX1295" fmla="*/ 1004998 w 1627909"/>
                            <a:gd name="connsiteY1295" fmla="*/ 186603 h 415636"/>
                            <a:gd name="connsiteX1296" fmla="*/ 1005864 w 1627909"/>
                            <a:gd name="connsiteY1296" fmla="*/ 186603 h 415636"/>
                            <a:gd name="connsiteX1297" fmla="*/ 1005864 w 1627909"/>
                            <a:gd name="connsiteY1297" fmla="*/ 186603 h 415636"/>
                            <a:gd name="connsiteX1298" fmla="*/ 1011059 w 1627909"/>
                            <a:gd name="connsiteY1298" fmla="*/ 188335 h 415636"/>
                            <a:gd name="connsiteX1299" fmla="*/ 1040500 w 1627909"/>
                            <a:gd name="connsiteY1299" fmla="*/ 196129 h 415636"/>
                            <a:gd name="connsiteX1300" fmla="*/ 1053489 w 1627909"/>
                            <a:gd name="connsiteY1300" fmla="*/ 201324 h 415636"/>
                            <a:gd name="connsiteX1301" fmla="*/ 1390328 w 1627909"/>
                            <a:gd name="connsiteY1301" fmla="*/ 208251 h 415636"/>
                            <a:gd name="connsiteX1302" fmla="*/ 1411975 w 1627909"/>
                            <a:gd name="connsiteY1302" fmla="*/ 204788 h 415636"/>
                            <a:gd name="connsiteX1303" fmla="*/ 1390328 w 1627909"/>
                            <a:gd name="connsiteY1303" fmla="*/ 208251 h 415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  <a:cxn ang="0">
                              <a:pos x="connsiteX1182" y="connsiteY1182"/>
                            </a:cxn>
                            <a:cxn ang="0">
                              <a:pos x="connsiteX1183" y="connsiteY1183"/>
                            </a:cxn>
                            <a:cxn ang="0">
                              <a:pos x="connsiteX1184" y="connsiteY1184"/>
                            </a:cxn>
                            <a:cxn ang="0">
                              <a:pos x="connsiteX1185" y="connsiteY1185"/>
                            </a:cxn>
                            <a:cxn ang="0">
                              <a:pos x="connsiteX1186" y="connsiteY1186"/>
                            </a:cxn>
                            <a:cxn ang="0">
                              <a:pos x="connsiteX1187" y="connsiteY1187"/>
                            </a:cxn>
                            <a:cxn ang="0">
                              <a:pos x="connsiteX1188" y="connsiteY1188"/>
                            </a:cxn>
                            <a:cxn ang="0">
                              <a:pos x="connsiteX1189" y="connsiteY1189"/>
                            </a:cxn>
                            <a:cxn ang="0">
                              <a:pos x="connsiteX1190" y="connsiteY1190"/>
                            </a:cxn>
                            <a:cxn ang="0">
                              <a:pos x="connsiteX1191" y="connsiteY1191"/>
                            </a:cxn>
                            <a:cxn ang="0">
                              <a:pos x="connsiteX1192" y="connsiteY1192"/>
                            </a:cxn>
                            <a:cxn ang="0">
                              <a:pos x="connsiteX1193" y="connsiteY1193"/>
                            </a:cxn>
                            <a:cxn ang="0">
                              <a:pos x="connsiteX1194" y="connsiteY1194"/>
                            </a:cxn>
                            <a:cxn ang="0">
                              <a:pos x="connsiteX1195" y="connsiteY1195"/>
                            </a:cxn>
                            <a:cxn ang="0">
                              <a:pos x="connsiteX1196" y="connsiteY1196"/>
                            </a:cxn>
                            <a:cxn ang="0">
                              <a:pos x="connsiteX1197" y="connsiteY1197"/>
                            </a:cxn>
                            <a:cxn ang="0">
                              <a:pos x="connsiteX1198" y="connsiteY1198"/>
                            </a:cxn>
                            <a:cxn ang="0">
                              <a:pos x="connsiteX1199" y="connsiteY1199"/>
                            </a:cxn>
                            <a:cxn ang="0">
                              <a:pos x="connsiteX1200" y="connsiteY1200"/>
                            </a:cxn>
                            <a:cxn ang="0">
                              <a:pos x="connsiteX1201" y="connsiteY1201"/>
                            </a:cxn>
                            <a:cxn ang="0">
                              <a:pos x="connsiteX1202" y="connsiteY1202"/>
                            </a:cxn>
                            <a:cxn ang="0">
                              <a:pos x="connsiteX1203" y="connsiteY1203"/>
                            </a:cxn>
                            <a:cxn ang="0">
                              <a:pos x="connsiteX1204" y="connsiteY1204"/>
                            </a:cxn>
                            <a:cxn ang="0">
                              <a:pos x="connsiteX1205" y="connsiteY1205"/>
                            </a:cxn>
                            <a:cxn ang="0">
                              <a:pos x="connsiteX1206" y="connsiteY1206"/>
                            </a:cxn>
                            <a:cxn ang="0">
                              <a:pos x="connsiteX1207" y="connsiteY1207"/>
                            </a:cxn>
                            <a:cxn ang="0">
                              <a:pos x="connsiteX1208" y="connsiteY1208"/>
                            </a:cxn>
                            <a:cxn ang="0">
                              <a:pos x="connsiteX1209" y="connsiteY1209"/>
                            </a:cxn>
                            <a:cxn ang="0">
                              <a:pos x="connsiteX1210" y="connsiteY1210"/>
                            </a:cxn>
                            <a:cxn ang="0">
                              <a:pos x="connsiteX1211" y="connsiteY1211"/>
                            </a:cxn>
                            <a:cxn ang="0">
                              <a:pos x="connsiteX1212" y="connsiteY1212"/>
                            </a:cxn>
                            <a:cxn ang="0">
                              <a:pos x="connsiteX1213" y="connsiteY1213"/>
                            </a:cxn>
                            <a:cxn ang="0">
                              <a:pos x="connsiteX1214" y="connsiteY1214"/>
                            </a:cxn>
                            <a:cxn ang="0">
                              <a:pos x="connsiteX1215" y="connsiteY1215"/>
                            </a:cxn>
                            <a:cxn ang="0">
                              <a:pos x="connsiteX1216" y="connsiteY1216"/>
                            </a:cxn>
                            <a:cxn ang="0">
                              <a:pos x="connsiteX1217" y="connsiteY1217"/>
                            </a:cxn>
                            <a:cxn ang="0">
                              <a:pos x="connsiteX1218" y="connsiteY1218"/>
                            </a:cxn>
                            <a:cxn ang="0">
                              <a:pos x="connsiteX1219" y="connsiteY1219"/>
                            </a:cxn>
                            <a:cxn ang="0">
                              <a:pos x="connsiteX1220" y="connsiteY1220"/>
                            </a:cxn>
                            <a:cxn ang="0">
                              <a:pos x="connsiteX1221" y="connsiteY1221"/>
                            </a:cxn>
                            <a:cxn ang="0">
                              <a:pos x="connsiteX1222" y="connsiteY1222"/>
                            </a:cxn>
                            <a:cxn ang="0">
                              <a:pos x="connsiteX1223" y="connsiteY1223"/>
                            </a:cxn>
                            <a:cxn ang="0">
                              <a:pos x="connsiteX1224" y="connsiteY1224"/>
                            </a:cxn>
                            <a:cxn ang="0">
                              <a:pos x="connsiteX1225" y="connsiteY1225"/>
                            </a:cxn>
                            <a:cxn ang="0">
                              <a:pos x="connsiteX1226" y="connsiteY1226"/>
                            </a:cxn>
                            <a:cxn ang="0">
                              <a:pos x="connsiteX1227" y="connsiteY1227"/>
                            </a:cxn>
                            <a:cxn ang="0">
                              <a:pos x="connsiteX1228" y="connsiteY1228"/>
                            </a:cxn>
                            <a:cxn ang="0">
                              <a:pos x="connsiteX1229" y="connsiteY1229"/>
                            </a:cxn>
                            <a:cxn ang="0">
                              <a:pos x="connsiteX1230" y="connsiteY1230"/>
                            </a:cxn>
                            <a:cxn ang="0">
                              <a:pos x="connsiteX1231" y="connsiteY1231"/>
                            </a:cxn>
                            <a:cxn ang="0">
                              <a:pos x="connsiteX1232" y="connsiteY1232"/>
                            </a:cxn>
                            <a:cxn ang="0">
                              <a:pos x="connsiteX1233" y="connsiteY1233"/>
                            </a:cxn>
                            <a:cxn ang="0">
                              <a:pos x="connsiteX1234" y="connsiteY1234"/>
                            </a:cxn>
                            <a:cxn ang="0">
                              <a:pos x="connsiteX1235" y="connsiteY1235"/>
                            </a:cxn>
                            <a:cxn ang="0">
                              <a:pos x="connsiteX1236" y="connsiteY1236"/>
                            </a:cxn>
                            <a:cxn ang="0">
                              <a:pos x="connsiteX1237" y="connsiteY1237"/>
                            </a:cxn>
                            <a:cxn ang="0">
                              <a:pos x="connsiteX1238" y="connsiteY1238"/>
                            </a:cxn>
                            <a:cxn ang="0">
                              <a:pos x="connsiteX1239" y="connsiteY1239"/>
                            </a:cxn>
                            <a:cxn ang="0">
                              <a:pos x="connsiteX1240" y="connsiteY1240"/>
                            </a:cxn>
                            <a:cxn ang="0">
                              <a:pos x="connsiteX1241" y="connsiteY1241"/>
                            </a:cxn>
                            <a:cxn ang="0">
                              <a:pos x="connsiteX1242" y="connsiteY1242"/>
                            </a:cxn>
                            <a:cxn ang="0">
                              <a:pos x="connsiteX1243" y="connsiteY1243"/>
                            </a:cxn>
                            <a:cxn ang="0">
                              <a:pos x="connsiteX1244" y="connsiteY1244"/>
                            </a:cxn>
                            <a:cxn ang="0">
                              <a:pos x="connsiteX1245" y="connsiteY1245"/>
                            </a:cxn>
                            <a:cxn ang="0">
                              <a:pos x="connsiteX1246" y="connsiteY1246"/>
                            </a:cxn>
                            <a:cxn ang="0">
                              <a:pos x="connsiteX1247" y="connsiteY1247"/>
                            </a:cxn>
                            <a:cxn ang="0">
                              <a:pos x="connsiteX1248" y="connsiteY1248"/>
                            </a:cxn>
                            <a:cxn ang="0">
                              <a:pos x="connsiteX1249" y="connsiteY1249"/>
                            </a:cxn>
                            <a:cxn ang="0">
                              <a:pos x="connsiteX1250" y="connsiteY1250"/>
                            </a:cxn>
                            <a:cxn ang="0">
                              <a:pos x="connsiteX1251" y="connsiteY1251"/>
                            </a:cxn>
                            <a:cxn ang="0">
                              <a:pos x="connsiteX1252" y="connsiteY1252"/>
                            </a:cxn>
                            <a:cxn ang="0">
                              <a:pos x="connsiteX1253" y="connsiteY1253"/>
                            </a:cxn>
                            <a:cxn ang="0">
                              <a:pos x="connsiteX1254" y="connsiteY1254"/>
                            </a:cxn>
                            <a:cxn ang="0">
                              <a:pos x="connsiteX1255" y="connsiteY1255"/>
                            </a:cxn>
                            <a:cxn ang="0">
                              <a:pos x="connsiteX1256" y="connsiteY1256"/>
                            </a:cxn>
                            <a:cxn ang="0">
                              <a:pos x="connsiteX1257" y="connsiteY1257"/>
                            </a:cxn>
                            <a:cxn ang="0">
                              <a:pos x="connsiteX1258" y="connsiteY1258"/>
                            </a:cxn>
                            <a:cxn ang="0">
                              <a:pos x="connsiteX1259" y="connsiteY1259"/>
                            </a:cxn>
                            <a:cxn ang="0">
                              <a:pos x="connsiteX1260" y="connsiteY1260"/>
                            </a:cxn>
                            <a:cxn ang="0">
                              <a:pos x="connsiteX1261" y="connsiteY1261"/>
                            </a:cxn>
                            <a:cxn ang="0">
                              <a:pos x="connsiteX1262" y="connsiteY1262"/>
                            </a:cxn>
                            <a:cxn ang="0">
                              <a:pos x="connsiteX1263" y="connsiteY1263"/>
                            </a:cxn>
                            <a:cxn ang="0">
                              <a:pos x="connsiteX1264" y="connsiteY1264"/>
                            </a:cxn>
                            <a:cxn ang="0">
                              <a:pos x="connsiteX1265" y="connsiteY1265"/>
                            </a:cxn>
                            <a:cxn ang="0">
                              <a:pos x="connsiteX1266" y="connsiteY1266"/>
                            </a:cxn>
                            <a:cxn ang="0">
                              <a:pos x="connsiteX1267" y="connsiteY1267"/>
                            </a:cxn>
                            <a:cxn ang="0">
                              <a:pos x="connsiteX1268" y="connsiteY1268"/>
                            </a:cxn>
                            <a:cxn ang="0">
                              <a:pos x="connsiteX1269" y="connsiteY1269"/>
                            </a:cxn>
                            <a:cxn ang="0">
                              <a:pos x="connsiteX1270" y="connsiteY1270"/>
                            </a:cxn>
                            <a:cxn ang="0">
                              <a:pos x="connsiteX1271" y="connsiteY1271"/>
                            </a:cxn>
                            <a:cxn ang="0">
                              <a:pos x="connsiteX1272" y="connsiteY1272"/>
                            </a:cxn>
                            <a:cxn ang="0">
                              <a:pos x="connsiteX1273" y="connsiteY1273"/>
                            </a:cxn>
                            <a:cxn ang="0">
                              <a:pos x="connsiteX1274" y="connsiteY1274"/>
                            </a:cxn>
                            <a:cxn ang="0">
                              <a:pos x="connsiteX1275" y="connsiteY1275"/>
                            </a:cxn>
                            <a:cxn ang="0">
                              <a:pos x="connsiteX1276" y="connsiteY1276"/>
                            </a:cxn>
                            <a:cxn ang="0">
                              <a:pos x="connsiteX1277" y="connsiteY1277"/>
                            </a:cxn>
                            <a:cxn ang="0">
                              <a:pos x="connsiteX1278" y="connsiteY1278"/>
                            </a:cxn>
                            <a:cxn ang="0">
                              <a:pos x="connsiteX1279" y="connsiteY1279"/>
                            </a:cxn>
                            <a:cxn ang="0">
                              <a:pos x="connsiteX1280" y="connsiteY1280"/>
                            </a:cxn>
                            <a:cxn ang="0">
                              <a:pos x="connsiteX1281" y="connsiteY1281"/>
                            </a:cxn>
                            <a:cxn ang="0">
                              <a:pos x="connsiteX1282" y="connsiteY1282"/>
                            </a:cxn>
                            <a:cxn ang="0">
                              <a:pos x="connsiteX1283" y="connsiteY1283"/>
                            </a:cxn>
                            <a:cxn ang="0">
                              <a:pos x="connsiteX1284" y="connsiteY1284"/>
                            </a:cxn>
                            <a:cxn ang="0">
                              <a:pos x="connsiteX1285" y="connsiteY1285"/>
                            </a:cxn>
                            <a:cxn ang="0">
                              <a:pos x="connsiteX1286" y="connsiteY1286"/>
                            </a:cxn>
                            <a:cxn ang="0">
                              <a:pos x="connsiteX1287" y="connsiteY1287"/>
                            </a:cxn>
                            <a:cxn ang="0">
                              <a:pos x="connsiteX1288" y="connsiteY1288"/>
                            </a:cxn>
                            <a:cxn ang="0">
                              <a:pos x="connsiteX1289" y="connsiteY1289"/>
                            </a:cxn>
                            <a:cxn ang="0">
                              <a:pos x="connsiteX1290" y="connsiteY1290"/>
                            </a:cxn>
                            <a:cxn ang="0">
                              <a:pos x="connsiteX1291" y="connsiteY1291"/>
                            </a:cxn>
                            <a:cxn ang="0">
                              <a:pos x="connsiteX1292" y="connsiteY1292"/>
                            </a:cxn>
                            <a:cxn ang="0">
                              <a:pos x="connsiteX1293" y="connsiteY1293"/>
                            </a:cxn>
                            <a:cxn ang="0">
                              <a:pos x="connsiteX1294" y="connsiteY1294"/>
                            </a:cxn>
                            <a:cxn ang="0">
                              <a:pos x="connsiteX1295" y="connsiteY1295"/>
                            </a:cxn>
                            <a:cxn ang="0">
                              <a:pos x="connsiteX1296" y="connsiteY1296"/>
                            </a:cxn>
                            <a:cxn ang="0">
                              <a:pos x="connsiteX1297" y="connsiteY1297"/>
                            </a:cxn>
                            <a:cxn ang="0">
                              <a:pos x="connsiteX1298" y="connsiteY1298"/>
                            </a:cxn>
                            <a:cxn ang="0">
                              <a:pos x="connsiteX1299" y="connsiteY1299"/>
                            </a:cxn>
                            <a:cxn ang="0">
                              <a:pos x="connsiteX1300" y="connsiteY1300"/>
                            </a:cxn>
                            <a:cxn ang="0">
                              <a:pos x="connsiteX1301" y="connsiteY1301"/>
                            </a:cxn>
                            <a:cxn ang="0">
                              <a:pos x="connsiteX1302" y="connsiteY1302"/>
                            </a:cxn>
                            <a:cxn ang="0">
                              <a:pos x="connsiteX1303" y="connsiteY1303"/>
                            </a:cxn>
                          </a:cxnLst>
                          <a:rect l="l" t="t" r="r" b="b"/>
                          <a:pathLst>
                            <a:path w="1627909" h="415636">
                              <a:moveTo>
                                <a:pt x="1406780" y="191799"/>
                              </a:moveTo>
                              <a:cubicBezTo>
                                <a:pt x="1371278" y="189201"/>
                                <a:pt x="1337507" y="187470"/>
                                <a:pt x="1309798" y="186603"/>
                              </a:cubicBezTo>
                              <a:cubicBezTo>
                                <a:pt x="1295943" y="185738"/>
                                <a:pt x="1282955" y="184871"/>
                                <a:pt x="1272564" y="184871"/>
                              </a:cubicBezTo>
                              <a:cubicBezTo>
                                <a:pt x="1261307" y="184006"/>
                                <a:pt x="1252648" y="183140"/>
                                <a:pt x="1245721" y="183140"/>
                              </a:cubicBezTo>
                              <a:cubicBezTo>
                                <a:pt x="1294212" y="183140"/>
                                <a:pt x="1333178" y="183140"/>
                                <a:pt x="1374741" y="182274"/>
                              </a:cubicBezTo>
                              <a:cubicBezTo>
                                <a:pt x="1416305" y="181408"/>
                                <a:pt x="1459600" y="180542"/>
                                <a:pt x="1516750" y="179676"/>
                              </a:cubicBezTo>
                              <a:cubicBezTo>
                                <a:pt x="1487309" y="180542"/>
                                <a:pt x="1475187" y="182274"/>
                                <a:pt x="1474321" y="183140"/>
                              </a:cubicBezTo>
                              <a:cubicBezTo>
                                <a:pt x="1473455" y="184006"/>
                                <a:pt x="1482980" y="185738"/>
                                <a:pt x="1495102" y="186603"/>
                              </a:cubicBezTo>
                              <a:cubicBezTo>
                                <a:pt x="1507225" y="188335"/>
                                <a:pt x="1522812" y="189201"/>
                                <a:pt x="1533203" y="190933"/>
                              </a:cubicBezTo>
                              <a:cubicBezTo>
                                <a:pt x="1538398" y="191799"/>
                                <a:pt x="1542727" y="192665"/>
                                <a:pt x="1544459" y="193530"/>
                              </a:cubicBezTo>
                              <a:cubicBezTo>
                                <a:pt x="1546191" y="194397"/>
                                <a:pt x="1546191" y="195262"/>
                                <a:pt x="1542727" y="196129"/>
                              </a:cubicBezTo>
                              <a:cubicBezTo>
                                <a:pt x="1549655" y="194397"/>
                                <a:pt x="1566107" y="193530"/>
                                <a:pt x="1584291" y="193530"/>
                              </a:cubicBezTo>
                              <a:cubicBezTo>
                                <a:pt x="1601609" y="193530"/>
                                <a:pt x="1619794" y="194397"/>
                                <a:pt x="1629318" y="195262"/>
                              </a:cubicBezTo>
                              <a:cubicBezTo>
                                <a:pt x="1629318" y="195262"/>
                                <a:pt x="1627587" y="195262"/>
                                <a:pt x="1624989" y="194397"/>
                              </a:cubicBezTo>
                              <a:cubicBezTo>
                                <a:pt x="1622391" y="194397"/>
                                <a:pt x="1618062" y="193530"/>
                                <a:pt x="1612866" y="192665"/>
                              </a:cubicBezTo>
                              <a:cubicBezTo>
                                <a:pt x="1602475" y="190933"/>
                                <a:pt x="1589487" y="189201"/>
                                <a:pt x="1575632" y="187470"/>
                              </a:cubicBezTo>
                              <a:cubicBezTo>
                                <a:pt x="1561778" y="185738"/>
                                <a:pt x="1547923" y="184006"/>
                                <a:pt x="1537532" y="183140"/>
                              </a:cubicBezTo>
                              <a:cubicBezTo>
                                <a:pt x="1527141" y="182274"/>
                                <a:pt x="1520214" y="181408"/>
                                <a:pt x="1520214" y="181408"/>
                              </a:cubicBezTo>
                              <a:cubicBezTo>
                                <a:pt x="1566973" y="181408"/>
                                <a:pt x="1584291" y="180542"/>
                                <a:pt x="1594682" y="178810"/>
                              </a:cubicBezTo>
                              <a:cubicBezTo>
                                <a:pt x="1605073" y="177079"/>
                                <a:pt x="1608537" y="176212"/>
                                <a:pt x="1626721" y="173615"/>
                              </a:cubicBezTo>
                              <a:cubicBezTo>
                                <a:pt x="1580828" y="175347"/>
                                <a:pt x="1550521" y="175347"/>
                                <a:pt x="1528873" y="175347"/>
                              </a:cubicBezTo>
                              <a:cubicBezTo>
                                <a:pt x="1507225" y="175347"/>
                                <a:pt x="1495968" y="173615"/>
                                <a:pt x="1488175" y="172749"/>
                              </a:cubicBezTo>
                              <a:cubicBezTo>
                                <a:pt x="1480382" y="171883"/>
                                <a:pt x="1476053" y="170151"/>
                                <a:pt x="1469991" y="168419"/>
                              </a:cubicBezTo>
                              <a:cubicBezTo>
                                <a:pt x="1463930" y="166688"/>
                                <a:pt x="1456137" y="165822"/>
                                <a:pt x="1441416" y="165822"/>
                              </a:cubicBezTo>
                              <a:cubicBezTo>
                                <a:pt x="1471723" y="164090"/>
                                <a:pt x="1502896" y="163224"/>
                                <a:pt x="1524544" y="163224"/>
                              </a:cubicBezTo>
                              <a:cubicBezTo>
                                <a:pt x="1535800" y="163224"/>
                                <a:pt x="1544459" y="163224"/>
                                <a:pt x="1549655" y="164090"/>
                              </a:cubicBezTo>
                              <a:cubicBezTo>
                                <a:pt x="1554850" y="164956"/>
                                <a:pt x="1556582" y="165822"/>
                                <a:pt x="1553984" y="167553"/>
                              </a:cubicBezTo>
                              <a:cubicBezTo>
                                <a:pt x="1587755" y="164956"/>
                                <a:pt x="1590352" y="163224"/>
                                <a:pt x="1577364" y="162358"/>
                              </a:cubicBezTo>
                              <a:cubicBezTo>
                                <a:pt x="1564375" y="161492"/>
                                <a:pt x="1536666" y="161492"/>
                                <a:pt x="1508091" y="162358"/>
                              </a:cubicBezTo>
                              <a:cubicBezTo>
                                <a:pt x="1479516" y="162358"/>
                                <a:pt x="1450075" y="163224"/>
                                <a:pt x="1435355" y="163224"/>
                              </a:cubicBezTo>
                              <a:cubicBezTo>
                                <a:pt x="1420634" y="163224"/>
                                <a:pt x="1418903" y="162358"/>
                                <a:pt x="1446612" y="158894"/>
                              </a:cubicBezTo>
                              <a:cubicBezTo>
                                <a:pt x="1449209" y="159760"/>
                                <a:pt x="1440550" y="161492"/>
                                <a:pt x="1471723" y="159760"/>
                              </a:cubicBezTo>
                              <a:cubicBezTo>
                                <a:pt x="1443148" y="159760"/>
                                <a:pt x="1438818" y="158028"/>
                                <a:pt x="1447477" y="155431"/>
                              </a:cubicBezTo>
                              <a:cubicBezTo>
                                <a:pt x="1451807" y="154565"/>
                                <a:pt x="1459600" y="152833"/>
                                <a:pt x="1469125" y="151967"/>
                              </a:cubicBezTo>
                              <a:cubicBezTo>
                                <a:pt x="1478650" y="151101"/>
                                <a:pt x="1490773" y="149369"/>
                                <a:pt x="1504628" y="149369"/>
                              </a:cubicBezTo>
                              <a:lnTo>
                                <a:pt x="1507225" y="150235"/>
                              </a:lnTo>
                              <a:cubicBezTo>
                                <a:pt x="1508957" y="149369"/>
                                <a:pt x="1508957" y="147637"/>
                                <a:pt x="1508957" y="145905"/>
                              </a:cubicBezTo>
                              <a:cubicBezTo>
                                <a:pt x="1508091" y="144174"/>
                                <a:pt x="1507225" y="143308"/>
                                <a:pt x="1504628" y="141576"/>
                              </a:cubicBezTo>
                              <a:cubicBezTo>
                                <a:pt x="1499432" y="138978"/>
                                <a:pt x="1489907" y="136381"/>
                                <a:pt x="1475187" y="134649"/>
                              </a:cubicBezTo>
                              <a:cubicBezTo>
                                <a:pt x="1460466" y="132917"/>
                                <a:pt x="1441416" y="132051"/>
                                <a:pt x="1417171" y="132917"/>
                              </a:cubicBezTo>
                              <a:cubicBezTo>
                                <a:pt x="1392925" y="133783"/>
                                <a:pt x="1363484" y="136381"/>
                                <a:pt x="1327982" y="139845"/>
                              </a:cubicBezTo>
                              <a:cubicBezTo>
                                <a:pt x="1336641" y="138978"/>
                                <a:pt x="1379071" y="133783"/>
                                <a:pt x="1423232" y="128587"/>
                              </a:cubicBezTo>
                              <a:cubicBezTo>
                                <a:pt x="1467394" y="123392"/>
                                <a:pt x="1513287" y="119063"/>
                                <a:pt x="1528007" y="117331"/>
                              </a:cubicBezTo>
                              <a:cubicBezTo>
                                <a:pt x="1528007" y="117331"/>
                                <a:pt x="1520214" y="118197"/>
                                <a:pt x="1506359" y="119063"/>
                              </a:cubicBezTo>
                              <a:cubicBezTo>
                                <a:pt x="1492505" y="119928"/>
                                <a:pt x="1473455" y="121660"/>
                                <a:pt x="1450075" y="124258"/>
                              </a:cubicBezTo>
                              <a:cubicBezTo>
                                <a:pt x="1403316" y="128587"/>
                                <a:pt x="1341837" y="134649"/>
                                <a:pt x="1282089" y="141576"/>
                              </a:cubicBezTo>
                              <a:cubicBezTo>
                                <a:pt x="1251782" y="145040"/>
                                <a:pt x="1222341" y="148504"/>
                                <a:pt x="1194632" y="151967"/>
                              </a:cubicBezTo>
                              <a:cubicBezTo>
                                <a:pt x="1166923" y="155431"/>
                                <a:pt x="1141812" y="158894"/>
                                <a:pt x="1120164" y="161492"/>
                              </a:cubicBezTo>
                              <a:cubicBezTo>
                                <a:pt x="1098516" y="164090"/>
                                <a:pt x="1080332" y="166688"/>
                                <a:pt x="1068209" y="168419"/>
                              </a:cubicBezTo>
                              <a:cubicBezTo>
                                <a:pt x="1056087" y="170151"/>
                                <a:pt x="1048294" y="171017"/>
                                <a:pt x="1048294" y="171017"/>
                              </a:cubicBezTo>
                              <a:cubicBezTo>
                                <a:pt x="1076868" y="166688"/>
                                <a:pt x="1114968" y="160626"/>
                                <a:pt x="1157398" y="154565"/>
                              </a:cubicBezTo>
                              <a:cubicBezTo>
                                <a:pt x="1199828" y="147637"/>
                                <a:pt x="1245721" y="140710"/>
                                <a:pt x="1290748" y="133783"/>
                              </a:cubicBezTo>
                              <a:cubicBezTo>
                                <a:pt x="1335775" y="126856"/>
                                <a:pt x="1379071" y="119928"/>
                                <a:pt x="1416305" y="114733"/>
                              </a:cubicBezTo>
                              <a:cubicBezTo>
                                <a:pt x="1453539" y="109538"/>
                                <a:pt x="1484712" y="106074"/>
                                <a:pt x="1505493" y="105208"/>
                              </a:cubicBezTo>
                              <a:cubicBezTo>
                                <a:pt x="1511555" y="102610"/>
                                <a:pt x="1517616" y="100879"/>
                                <a:pt x="1515885" y="99147"/>
                              </a:cubicBezTo>
                              <a:cubicBezTo>
                                <a:pt x="1514153" y="97415"/>
                                <a:pt x="1503762" y="96549"/>
                                <a:pt x="1478650" y="98280"/>
                              </a:cubicBezTo>
                              <a:cubicBezTo>
                                <a:pt x="1472589" y="100012"/>
                                <a:pt x="1434489" y="107806"/>
                                <a:pt x="1395523" y="114733"/>
                              </a:cubicBezTo>
                              <a:cubicBezTo>
                                <a:pt x="1356557" y="121660"/>
                                <a:pt x="1317591" y="127722"/>
                                <a:pt x="1310664" y="127722"/>
                              </a:cubicBezTo>
                              <a:cubicBezTo>
                                <a:pt x="1339239" y="121660"/>
                                <a:pt x="1357423" y="118197"/>
                                <a:pt x="1369546" y="114733"/>
                              </a:cubicBezTo>
                              <a:cubicBezTo>
                                <a:pt x="1381669" y="112135"/>
                                <a:pt x="1387730" y="110403"/>
                                <a:pt x="1393791" y="108671"/>
                              </a:cubicBezTo>
                              <a:cubicBezTo>
                                <a:pt x="1399852" y="106940"/>
                                <a:pt x="1405048" y="105208"/>
                                <a:pt x="1413707" y="102610"/>
                              </a:cubicBezTo>
                              <a:cubicBezTo>
                                <a:pt x="1422366" y="100012"/>
                                <a:pt x="1434489" y="96549"/>
                                <a:pt x="1452673" y="91353"/>
                              </a:cubicBezTo>
                              <a:cubicBezTo>
                                <a:pt x="1438818" y="94817"/>
                                <a:pt x="1395523" y="102610"/>
                                <a:pt x="1353959" y="109538"/>
                              </a:cubicBezTo>
                              <a:cubicBezTo>
                                <a:pt x="1331446" y="113001"/>
                                <a:pt x="1308932" y="117331"/>
                                <a:pt x="1292480" y="119928"/>
                              </a:cubicBezTo>
                              <a:cubicBezTo>
                                <a:pt x="1276028" y="122526"/>
                                <a:pt x="1265637" y="124258"/>
                                <a:pt x="1264771" y="123392"/>
                              </a:cubicBezTo>
                              <a:cubicBezTo>
                                <a:pt x="1277759" y="120794"/>
                                <a:pt x="1317591" y="113001"/>
                                <a:pt x="1357423" y="105208"/>
                              </a:cubicBezTo>
                              <a:cubicBezTo>
                                <a:pt x="1393791" y="98280"/>
                                <a:pt x="1429294" y="91353"/>
                                <a:pt x="1443148" y="88756"/>
                              </a:cubicBezTo>
                              <a:cubicBezTo>
                                <a:pt x="1438818" y="89621"/>
                                <a:pt x="1429294" y="90488"/>
                                <a:pt x="1417171" y="92220"/>
                              </a:cubicBezTo>
                              <a:cubicBezTo>
                                <a:pt x="1399852" y="94817"/>
                                <a:pt x="1377339" y="97415"/>
                                <a:pt x="1354825" y="100879"/>
                              </a:cubicBezTo>
                              <a:cubicBezTo>
                                <a:pt x="1332312" y="104342"/>
                                <a:pt x="1310664" y="107806"/>
                                <a:pt x="1294212" y="110403"/>
                              </a:cubicBezTo>
                              <a:cubicBezTo>
                                <a:pt x="1286419" y="111269"/>
                                <a:pt x="1280357" y="113001"/>
                                <a:pt x="1275162" y="113867"/>
                              </a:cubicBezTo>
                              <a:cubicBezTo>
                                <a:pt x="1292480" y="110403"/>
                                <a:pt x="1321055" y="104342"/>
                                <a:pt x="1349630" y="98280"/>
                              </a:cubicBezTo>
                              <a:cubicBezTo>
                                <a:pt x="1383400" y="90488"/>
                                <a:pt x="1417171" y="81829"/>
                                <a:pt x="1435355" y="75767"/>
                              </a:cubicBezTo>
                              <a:cubicBezTo>
                                <a:pt x="1421500" y="79231"/>
                                <a:pt x="1417171" y="77499"/>
                                <a:pt x="1411975" y="75767"/>
                              </a:cubicBezTo>
                              <a:cubicBezTo>
                                <a:pt x="1409378" y="74901"/>
                                <a:pt x="1407646" y="73169"/>
                                <a:pt x="1404182" y="72303"/>
                              </a:cubicBezTo>
                              <a:cubicBezTo>
                                <a:pt x="1400718" y="71438"/>
                                <a:pt x="1397255" y="70572"/>
                                <a:pt x="1392059" y="71438"/>
                              </a:cubicBezTo>
                              <a:cubicBezTo>
                                <a:pt x="1392059" y="71438"/>
                                <a:pt x="1386864" y="74035"/>
                                <a:pt x="1381669" y="76633"/>
                              </a:cubicBezTo>
                              <a:cubicBezTo>
                                <a:pt x="1376473" y="79231"/>
                                <a:pt x="1370412" y="81829"/>
                                <a:pt x="1370412" y="81829"/>
                              </a:cubicBezTo>
                              <a:cubicBezTo>
                                <a:pt x="1369546" y="80097"/>
                                <a:pt x="1365216" y="80097"/>
                                <a:pt x="1358289" y="80097"/>
                              </a:cubicBezTo>
                              <a:cubicBezTo>
                                <a:pt x="1351362" y="80097"/>
                                <a:pt x="1341837" y="81829"/>
                                <a:pt x="1331446" y="83560"/>
                              </a:cubicBezTo>
                              <a:cubicBezTo>
                                <a:pt x="1309798" y="87024"/>
                                <a:pt x="1281223" y="93085"/>
                                <a:pt x="1253514" y="99147"/>
                              </a:cubicBezTo>
                              <a:cubicBezTo>
                                <a:pt x="1225805" y="105208"/>
                                <a:pt x="1198096" y="112135"/>
                                <a:pt x="1177314" y="116465"/>
                              </a:cubicBezTo>
                              <a:cubicBezTo>
                                <a:pt x="1156532" y="120794"/>
                                <a:pt x="1141812" y="124258"/>
                                <a:pt x="1139214" y="122526"/>
                              </a:cubicBezTo>
                              <a:cubicBezTo>
                                <a:pt x="1146141" y="120794"/>
                                <a:pt x="1159996" y="116465"/>
                                <a:pt x="1177314" y="111269"/>
                              </a:cubicBezTo>
                              <a:cubicBezTo>
                                <a:pt x="1194632" y="106074"/>
                                <a:pt x="1214548" y="100012"/>
                                <a:pt x="1233598" y="93951"/>
                              </a:cubicBezTo>
                              <a:cubicBezTo>
                                <a:pt x="1252648" y="87890"/>
                                <a:pt x="1271698" y="81829"/>
                                <a:pt x="1284687" y="76633"/>
                              </a:cubicBezTo>
                              <a:cubicBezTo>
                                <a:pt x="1298541" y="71438"/>
                                <a:pt x="1306334" y="67108"/>
                                <a:pt x="1306334" y="65376"/>
                              </a:cubicBezTo>
                              <a:cubicBezTo>
                                <a:pt x="1289016" y="70572"/>
                                <a:pt x="1258709" y="78365"/>
                                <a:pt x="1224939" y="88756"/>
                              </a:cubicBezTo>
                              <a:cubicBezTo>
                                <a:pt x="1190303" y="99147"/>
                                <a:pt x="1151337" y="111269"/>
                                <a:pt x="1114102" y="123392"/>
                              </a:cubicBezTo>
                              <a:cubicBezTo>
                                <a:pt x="1076868" y="135515"/>
                                <a:pt x="1042232" y="147637"/>
                                <a:pt x="1014523" y="158028"/>
                              </a:cubicBezTo>
                              <a:cubicBezTo>
                                <a:pt x="1000669" y="163224"/>
                                <a:pt x="988546" y="168419"/>
                                <a:pt x="979021" y="171883"/>
                              </a:cubicBezTo>
                              <a:cubicBezTo>
                                <a:pt x="975557" y="172749"/>
                                <a:pt x="972959" y="174481"/>
                                <a:pt x="970362" y="175347"/>
                              </a:cubicBezTo>
                              <a:cubicBezTo>
                                <a:pt x="970362" y="175347"/>
                                <a:pt x="970362" y="175347"/>
                                <a:pt x="970362" y="175347"/>
                              </a:cubicBezTo>
                              <a:cubicBezTo>
                                <a:pt x="970362" y="175347"/>
                                <a:pt x="971227" y="175347"/>
                                <a:pt x="971227" y="174481"/>
                              </a:cubicBezTo>
                              <a:cubicBezTo>
                                <a:pt x="978155" y="171017"/>
                                <a:pt x="985082" y="167553"/>
                                <a:pt x="985082" y="167553"/>
                              </a:cubicBezTo>
                              <a:cubicBezTo>
                                <a:pt x="985082" y="167553"/>
                                <a:pt x="977289" y="171017"/>
                                <a:pt x="969496" y="174481"/>
                              </a:cubicBezTo>
                              <a:cubicBezTo>
                                <a:pt x="969496" y="174481"/>
                                <a:pt x="969496" y="174481"/>
                                <a:pt x="969496" y="174481"/>
                              </a:cubicBezTo>
                              <a:cubicBezTo>
                                <a:pt x="969496" y="174481"/>
                                <a:pt x="969496" y="174481"/>
                                <a:pt x="969496" y="174481"/>
                              </a:cubicBezTo>
                              <a:cubicBezTo>
                                <a:pt x="973825" y="172749"/>
                                <a:pt x="978155" y="170151"/>
                                <a:pt x="982484" y="167553"/>
                              </a:cubicBezTo>
                              <a:cubicBezTo>
                                <a:pt x="992875" y="162358"/>
                                <a:pt x="1004998" y="156296"/>
                                <a:pt x="1018852" y="150235"/>
                              </a:cubicBezTo>
                              <a:cubicBezTo>
                                <a:pt x="1031841" y="144174"/>
                                <a:pt x="1046562" y="138113"/>
                                <a:pt x="1062148" y="132051"/>
                              </a:cubicBezTo>
                              <a:cubicBezTo>
                                <a:pt x="1077734" y="125990"/>
                                <a:pt x="1093321" y="119928"/>
                                <a:pt x="1110639" y="113867"/>
                              </a:cubicBezTo>
                              <a:cubicBezTo>
                                <a:pt x="1127091" y="107806"/>
                                <a:pt x="1144409" y="101744"/>
                                <a:pt x="1161727" y="95683"/>
                              </a:cubicBezTo>
                              <a:cubicBezTo>
                                <a:pt x="1179046" y="89621"/>
                                <a:pt x="1196364" y="84426"/>
                                <a:pt x="1213682" y="80097"/>
                              </a:cubicBezTo>
                              <a:cubicBezTo>
                                <a:pt x="1247453" y="70572"/>
                                <a:pt x="1279491" y="61913"/>
                                <a:pt x="1303737" y="56717"/>
                              </a:cubicBezTo>
                              <a:cubicBezTo>
                                <a:pt x="1309798" y="50655"/>
                                <a:pt x="1318457" y="47192"/>
                                <a:pt x="1322787" y="44595"/>
                              </a:cubicBezTo>
                              <a:cubicBezTo>
                                <a:pt x="1327116" y="41996"/>
                                <a:pt x="1326250" y="40265"/>
                                <a:pt x="1312396" y="39399"/>
                              </a:cubicBezTo>
                              <a:cubicBezTo>
                                <a:pt x="1322787" y="32472"/>
                                <a:pt x="1337507" y="29008"/>
                                <a:pt x="1350496" y="26410"/>
                              </a:cubicBezTo>
                              <a:cubicBezTo>
                                <a:pt x="1364350" y="23813"/>
                                <a:pt x="1376473" y="23813"/>
                                <a:pt x="1381669" y="23813"/>
                              </a:cubicBezTo>
                              <a:cubicBezTo>
                                <a:pt x="1381669" y="23813"/>
                                <a:pt x="1371278" y="19483"/>
                                <a:pt x="1359155" y="15153"/>
                              </a:cubicBezTo>
                              <a:cubicBezTo>
                                <a:pt x="1347032" y="10824"/>
                                <a:pt x="1334044" y="6494"/>
                                <a:pt x="1334044" y="6494"/>
                              </a:cubicBezTo>
                              <a:cubicBezTo>
                                <a:pt x="1320189" y="13421"/>
                                <a:pt x="1306334" y="17751"/>
                                <a:pt x="1293346" y="21215"/>
                              </a:cubicBezTo>
                              <a:cubicBezTo>
                                <a:pt x="1280357" y="24678"/>
                                <a:pt x="1267368" y="27276"/>
                                <a:pt x="1255246" y="29874"/>
                              </a:cubicBezTo>
                              <a:cubicBezTo>
                                <a:pt x="1249184" y="30740"/>
                                <a:pt x="1243123" y="32472"/>
                                <a:pt x="1237928" y="33337"/>
                              </a:cubicBezTo>
                              <a:cubicBezTo>
                                <a:pt x="1236196" y="33337"/>
                                <a:pt x="1235330" y="34204"/>
                                <a:pt x="1233598" y="34204"/>
                              </a:cubicBezTo>
                              <a:lnTo>
                                <a:pt x="1233598" y="34204"/>
                              </a:lnTo>
                              <a:lnTo>
                                <a:pt x="1233598" y="34204"/>
                              </a:lnTo>
                              <a:cubicBezTo>
                                <a:pt x="1236196" y="34204"/>
                                <a:pt x="1213682" y="32472"/>
                                <a:pt x="1223207" y="33337"/>
                              </a:cubicBezTo>
                              <a:lnTo>
                                <a:pt x="1223207" y="33337"/>
                              </a:lnTo>
                              <a:lnTo>
                                <a:pt x="1223207" y="33337"/>
                              </a:lnTo>
                              <a:lnTo>
                                <a:pt x="1223207" y="33337"/>
                              </a:lnTo>
                              <a:lnTo>
                                <a:pt x="1222341" y="33337"/>
                              </a:lnTo>
                              <a:cubicBezTo>
                                <a:pt x="1221475" y="33337"/>
                                <a:pt x="1221475" y="33337"/>
                                <a:pt x="1220609" y="34204"/>
                              </a:cubicBezTo>
                              <a:cubicBezTo>
                                <a:pt x="1218878" y="35069"/>
                                <a:pt x="1216280" y="35935"/>
                                <a:pt x="1214548" y="36801"/>
                              </a:cubicBezTo>
                              <a:cubicBezTo>
                                <a:pt x="1206755" y="40265"/>
                                <a:pt x="1198096" y="44595"/>
                                <a:pt x="1187705" y="50655"/>
                              </a:cubicBezTo>
                              <a:cubicBezTo>
                                <a:pt x="1187705" y="50655"/>
                                <a:pt x="1192034" y="48924"/>
                                <a:pt x="1199828" y="46326"/>
                              </a:cubicBezTo>
                              <a:cubicBezTo>
                                <a:pt x="1200693" y="46326"/>
                                <a:pt x="1200693" y="46326"/>
                                <a:pt x="1201559" y="45460"/>
                              </a:cubicBezTo>
                              <a:lnTo>
                                <a:pt x="1201559" y="45460"/>
                              </a:lnTo>
                              <a:cubicBezTo>
                                <a:pt x="1199828" y="45460"/>
                                <a:pt x="1218012" y="47192"/>
                                <a:pt x="1210218" y="46326"/>
                              </a:cubicBezTo>
                              <a:lnTo>
                                <a:pt x="1210218" y="46326"/>
                              </a:lnTo>
                              <a:lnTo>
                                <a:pt x="1210218" y="46326"/>
                              </a:lnTo>
                              <a:lnTo>
                                <a:pt x="1210218" y="46326"/>
                              </a:lnTo>
                              <a:lnTo>
                                <a:pt x="1211084" y="46326"/>
                              </a:lnTo>
                              <a:lnTo>
                                <a:pt x="1211950" y="46326"/>
                              </a:lnTo>
                              <a:cubicBezTo>
                                <a:pt x="1213682" y="46326"/>
                                <a:pt x="1214548" y="45460"/>
                                <a:pt x="1216280" y="45460"/>
                              </a:cubicBezTo>
                              <a:cubicBezTo>
                                <a:pt x="1219743" y="44595"/>
                                <a:pt x="1222341" y="44595"/>
                                <a:pt x="1225805" y="43728"/>
                              </a:cubicBezTo>
                              <a:cubicBezTo>
                                <a:pt x="1232732" y="42863"/>
                                <a:pt x="1239659" y="41131"/>
                                <a:pt x="1247453" y="40265"/>
                              </a:cubicBezTo>
                              <a:cubicBezTo>
                                <a:pt x="1255246" y="39399"/>
                                <a:pt x="1263039" y="37667"/>
                                <a:pt x="1269966" y="36801"/>
                              </a:cubicBezTo>
                              <a:cubicBezTo>
                                <a:pt x="1276894" y="35935"/>
                                <a:pt x="1283821" y="34204"/>
                                <a:pt x="1289882" y="33337"/>
                              </a:cubicBezTo>
                              <a:cubicBezTo>
                                <a:pt x="1302005" y="31606"/>
                                <a:pt x="1309798" y="30740"/>
                                <a:pt x="1309798" y="30740"/>
                              </a:cubicBezTo>
                              <a:cubicBezTo>
                                <a:pt x="1295078" y="37667"/>
                                <a:pt x="1274296" y="44595"/>
                                <a:pt x="1251782" y="52387"/>
                              </a:cubicBezTo>
                              <a:cubicBezTo>
                                <a:pt x="1229269" y="60181"/>
                                <a:pt x="1205889" y="67974"/>
                                <a:pt x="1184241" y="74901"/>
                              </a:cubicBezTo>
                              <a:cubicBezTo>
                                <a:pt x="1162593" y="81829"/>
                                <a:pt x="1143544" y="87890"/>
                                <a:pt x="1128823" y="91353"/>
                              </a:cubicBezTo>
                              <a:cubicBezTo>
                                <a:pt x="1127091" y="92220"/>
                                <a:pt x="1125359" y="92220"/>
                                <a:pt x="1123627" y="93085"/>
                              </a:cubicBezTo>
                              <a:lnTo>
                                <a:pt x="1122762" y="93085"/>
                              </a:lnTo>
                              <a:lnTo>
                                <a:pt x="1122762" y="93085"/>
                              </a:lnTo>
                              <a:lnTo>
                                <a:pt x="1122762" y="93085"/>
                              </a:lnTo>
                              <a:cubicBezTo>
                                <a:pt x="1121030" y="93085"/>
                                <a:pt x="1126225" y="93085"/>
                                <a:pt x="1119298" y="93085"/>
                              </a:cubicBezTo>
                              <a:lnTo>
                                <a:pt x="1119298" y="93085"/>
                              </a:lnTo>
                              <a:lnTo>
                                <a:pt x="1119298" y="93085"/>
                              </a:lnTo>
                              <a:lnTo>
                                <a:pt x="1118432" y="93085"/>
                              </a:lnTo>
                              <a:lnTo>
                                <a:pt x="1116700" y="93951"/>
                              </a:lnTo>
                              <a:cubicBezTo>
                                <a:pt x="1114102" y="94817"/>
                                <a:pt x="1112371" y="95683"/>
                                <a:pt x="1110639" y="95683"/>
                              </a:cubicBezTo>
                              <a:cubicBezTo>
                                <a:pt x="1107175" y="96549"/>
                                <a:pt x="1104578" y="96549"/>
                                <a:pt x="1103712" y="95683"/>
                              </a:cubicBezTo>
                              <a:cubicBezTo>
                                <a:pt x="1118432" y="84426"/>
                                <a:pt x="1192900" y="46326"/>
                                <a:pt x="1208487" y="37667"/>
                              </a:cubicBezTo>
                              <a:cubicBezTo>
                                <a:pt x="1204157" y="40265"/>
                                <a:pt x="1198096" y="41996"/>
                                <a:pt x="1193766" y="43728"/>
                              </a:cubicBezTo>
                              <a:cubicBezTo>
                                <a:pt x="1192900" y="44595"/>
                                <a:pt x="1191169" y="44595"/>
                                <a:pt x="1190303" y="45460"/>
                              </a:cubicBezTo>
                              <a:cubicBezTo>
                                <a:pt x="1189437" y="45460"/>
                                <a:pt x="1189437" y="45460"/>
                                <a:pt x="1188571" y="46326"/>
                              </a:cubicBezTo>
                              <a:lnTo>
                                <a:pt x="1187705" y="46326"/>
                              </a:lnTo>
                              <a:cubicBezTo>
                                <a:pt x="1186839" y="46326"/>
                                <a:pt x="1186839" y="46326"/>
                                <a:pt x="1185973" y="46326"/>
                              </a:cubicBezTo>
                              <a:cubicBezTo>
                                <a:pt x="1181644" y="47192"/>
                                <a:pt x="1177314" y="47192"/>
                                <a:pt x="1173850" y="48058"/>
                              </a:cubicBezTo>
                              <a:cubicBezTo>
                                <a:pt x="1158264" y="49790"/>
                                <a:pt x="1147007" y="48924"/>
                                <a:pt x="1149605" y="45460"/>
                              </a:cubicBezTo>
                              <a:cubicBezTo>
                                <a:pt x="1149605" y="45460"/>
                                <a:pt x="1159996" y="41996"/>
                                <a:pt x="1171253" y="38533"/>
                              </a:cubicBezTo>
                              <a:cubicBezTo>
                                <a:pt x="1182509" y="35069"/>
                                <a:pt x="1194632" y="31606"/>
                                <a:pt x="1194632" y="31606"/>
                              </a:cubicBezTo>
                              <a:cubicBezTo>
                                <a:pt x="1191169" y="28142"/>
                                <a:pt x="1182509" y="29008"/>
                                <a:pt x="1171253" y="30740"/>
                              </a:cubicBezTo>
                              <a:cubicBezTo>
                                <a:pt x="1168655" y="31606"/>
                                <a:pt x="1166057" y="31606"/>
                                <a:pt x="1163459" y="32472"/>
                              </a:cubicBezTo>
                              <a:cubicBezTo>
                                <a:pt x="1161727" y="32472"/>
                                <a:pt x="1160862" y="33337"/>
                                <a:pt x="1159130" y="33337"/>
                              </a:cubicBezTo>
                              <a:lnTo>
                                <a:pt x="1155666" y="34204"/>
                              </a:lnTo>
                              <a:cubicBezTo>
                                <a:pt x="1150471" y="35935"/>
                                <a:pt x="1146141" y="37667"/>
                                <a:pt x="1140946" y="39399"/>
                              </a:cubicBezTo>
                              <a:cubicBezTo>
                                <a:pt x="1131421" y="42863"/>
                                <a:pt x="1122762" y="45460"/>
                                <a:pt x="1116700" y="45460"/>
                              </a:cubicBezTo>
                              <a:cubicBezTo>
                                <a:pt x="1114102" y="45460"/>
                                <a:pt x="1111505" y="44595"/>
                                <a:pt x="1110639" y="43728"/>
                              </a:cubicBezTo>
                              <a:cubicBezTo>
                                <a:pt x="1108907" y="41996"/>
                                <a:pt x="1108907" y="39399"/>
                                <a:pt x="1108907" y="35935"/>
                              </a:cubicBezTo>
                              <a:cubicBezTo>
                                <a:pt x="1107175" y="35069"/>
                                <a:pt x="1107175" y="32472"/>
                                <a:pt x="1107175" y="29008"/>
                              </a:cubicBezTo>
                              <a:cubicBezTo>
                                <a:pt x="1107175" y="25544"/>
                                <a:pt x="1108041" y="21215"/>
                                <a:pt x="1107175" y="17751"/>
                              </a:cubicBezTo>
                              <a:cubicBezTo>
                                <a:pt x="1107175" y="9958"/>
                                <a:pt x="1104578" y="5629"/>
                                <a:pt x="1096784" y="14288"/>
                              </a:cubicBezTo>
                              <a:cubicBezTo>
                                <a:pt x="1094187" y="22947"/>
                                <a:pt x="1086394" y="35935"/>
                                <a:pt x="1075137" y="50655"/>
                              </a:cubicBezTo>
                              <a:cubicBezTo>
                                <a:pt x="1063880" y="65376"/>
                                <a:pt x="1049159" y="82694"/>
                                <a:pt x="1034439" y="99147"/>
                              </a:cubicBezTo>
                              <a:cubicBezTo>
                                <a:pt x="1019718" y="115599"/>
                                <a:pt x="1004132" y="132051"/>
                                <a:pt x="991143" y="145905"/>
                              </a:cubicBezTo>
                              <a:cubicBezTo>
                                <a:pt x="980752" y="156296"/>
                                <a:pt x="972093" y="165822"/>
                                <a:pt x="966898" y="172749"/>
                              </a:cubicBezTo>
                              <a:cubicBezTo>
                                <a:pt x="966898" y="172749"/>
                                <a:pt x="966898" y="172749"/>
                                <a:pt x="966898" y="172749"/>
                              </a:cubicBezTo>
                              <a:cubicBezTo>
                                <a:pt x="966898" y="172749"/>
                                <a:pt x="966898" y="172749"/>
                                <a:pt x="966898" y="172749"/>
                              </a:cubicBezTo>
                              <a:cubicBezTo>
                                <a:pt x="969496" y="169285"/>
                                <a:pt x="972959" y="164090"/>
                                <a:pt x="975557" y="158894"/>
                              </a:cubicBezTo>
                              <a:cubicBezTo>
                                <a:pt x="978155" y="153699"/>
                                <a:pt x="979886" y="148504"/>
                                <a:pt x="980752" y="143308"/>
                              </a:cubicBezTo>
                              <a:cubicBezTo>
                                <a:pt x="982484" y="138113"/>
                                <a:pt x="983350" y="132917"/>
                                <a:pt x="984216" y="128587"/>
                              </a:cubicBezTo>
                              <a:cubicBezTo>
                                <a:pt x="985948" y="121660"/>
                                <a:pt x="988546" y="114733"/>
                                <a:pt x="992875" y="106940"/>
                              </a:cubicBezTo>
                              <a:cubicBezTo>
                                <a:pt x="997205" y="99147"/>
                                <a:pt x="1002400" y="91353"/>
                                <a:pt x="1008462" y="83560"/>
                              </a:cubicBezTo>
                              <a:cubicBezTo>
                                <a:pt x="1014523" y="75767"/>
                                <a:pt x="1020584" y="67974"/>
                                <a:pt x="1025780" y="61046"/>
                              </a:cubicBezTo>
                              <a:cubicBezTo>
                                <a:pt x="1030975" y="54119"/>
                                <a:pt x="1035305" y="47192"/>
                                <a:pt x="1035305" y="41131"/>
                              </a:cubicBezTo>
                              <a:cubicBezTo>
                                <a:pt x="1032707" y="45460"/>
                                <a:pt x="1028377" y="49790"/>
                                <a:pt x="1024048" y="53254"/>
                              </a:cubicBezTo>
                              <a:cubicBezTo>
                                <a:pt x="1019718" y="56717"/>
                                <a:pt x="1015389" y="60181"/>
                                <a:pt x="1013657" y="61913"/>
                              </a:cubicBezTo>
                              <a:cubicBezTo>
                                <a:pt x="1011059" y="58449"/>
                                <a:pt x="1014523" y="52387"/>
                                <a:pt x="1017121" y="47192"/>
                              </a:cubicBezTo>
                              <a:cubicBezTo>
                                <a:pt x="1018852" y="41996"/>
                                <a:pt x="1018852" y="38533"/>
                                <a:pt x="1008462" y="40265"/>
                              </a:cubicBezTo>
                              <a:cubicBezTo>
                                <a:pt x="1001534" y="55851"/>
                                <a:pt x="992875" y="54985"/>
                                <a:pt x="987680" y="53254"/>
                              </a:cubicBezTo>
                              <a:cubicBezTo>
                                <a:pt x="985082" y="52387"/>
                                <a:pt x="983350" y="52387"/>
                                <a:pt x="984216" y="53254"/>
                              </a:cubicBezTo>
                              <a:cubicBezTo>
                                <a:pt x="984216" y="54985"/>
                                <a:pt x="986814" y="57583"/>
                                <a:pt x="992009" y="65376"/>
                              </a:cubicBezTo>
                              <a:cubicBezTo>
                                <a:pt x="987680" y="67108"/>
                                <a:pt x="984216" y="67974"/>
                                <a:pt x="981618" y="67974"/>
                              </a:cubicBezTo>
                              <a:cubicBezTo>
                                <a:pt x="979021" y="67974"/>
                                <a:pt x="977289" y="67108"/>
                                <a:pt x="974691" y="65376"/>
                              </a:cubicBezTo>
                              <a:cubicBezTo>
                                <a:pt x="972959" y="64510"/>
                                <a:pt x="970362" y="62778"/>
                                <a:pt x="967764" y="61913"/>
                              </a:cubicBezTo>
                              <a:cubicBezTo>
                                <a:pt x="966032" y="61046"/>
                                <a:pt x="964300" y="61046"/>
                                <a:pt x="962568" y="61046"/>
                              </a:cubicBezTo>
                              <a:cubicBezTo>
                                <a:pt x="960837" y="61046"/>
                                <a:pt x="958239" y="61046"/>
                                <a:pt x="956507" y="61046"/>
                              </a:cubicBezTo>
                              <a:cubicBezTo>
                                <a:pt x="959105" y="70572"/>
                                <a:pt x="954775" y="87890"/>
                                <a:pt x="950446" y="103476"/>
                              </a:cubicBezTo>
                              <a:cubicBezTo>
                                <a:pt x="948714" y="111269"/>
                                <a:pt x="946982" y="118197"/>
                                <a:pt x="945250" y="124258"/>
                              </a:cubicBezTo>
                              <a:cubicBezTo>
                                <a:pt x="943518" y="130319"/>
                                <a:pt x="942653" y="134649"/>
                                <a:pt x="941787" y="137246"/>
                              </a:cubicBezTo>
                              <a:cubicBezTo>
                                <a:pt x="940921" y="134649"/>
                                <a:pt x="940055" y="131185"/>
                                <a:pt x="939189" y="128587"/>
                              </a:cubicBezTo>
                              <a:cubicBezTo>
                                <a:pt x="939189" y="128587"/>
                                <a:pt x="940055" y="128587"/>
                                <a:pt x="940055" y="128587"/>
                              </a:cubicBezTo>
                              <a:cubicBezTo>
                                <a:pt x="940055" y="128587"/>
                                <a:pt x="940921" y="128587"/>
                                <a:pt x="940921" y="128587"/>
                              </a:cubicBezTo>
                              <a:lnTo>
                                <a:pt x="940921" y="128587"/>
                              </a:lnTo>
                              <a:cubicBezTo>
                                <a:pt x="940921" y="128587"/>
                                <a:pt x="940921" y="128587"/>
                                <a:pt x="940921" y="128587"/>
                              </a:cubicBezTo>
                              <a:cubicBezTo>
                                <a:pt x="940921" y="128587"/>
                                <a:pt x="940921" y="128587"/>
                                <a:pt x="940921" y="128587"/>
                              </a:cubicBezTo>
                              <a:cubicBezTo>
                                <a:pt x="940921" y="128587"/>
                                <a:pt x="940921" y="128587"/>
                                <a:pt x="940921" y="127722"/>
                              </a:cubicBezTo>
                              <a:cubicBezTo>
                                <a:pt x="940921" y="127722"/>
                                <a:pt x="940921" y="127722"/>
                                <a:pt x="940921" y="127722"/>
                              </a:cubicBezTo>
                              <a:cubicBezTo>
                                <a:pt x="940055" y="127722"/>
                                <a:pt x="939189" y="127722"/>
                                <a:pt x="938323" y="127722"/>
                              </a:cubicBezTo>
                              <a:cubicBezTo>
                                <a:pt x="938323" y="126856"/>
                                <a:pt x="937457" y="125990"/>
                                <a:pt x="937457" y="125124"/>
                              </a:cubicBezTo>
                              <a:cubicBezTo>
                                <a:pt x="935725" y="120794"/>
                                <a:pt x="933993" y="117331"/>
                                <a:pt x="933127" y="114733"/>
                              </a:cubicBezTo>
                              <a:cubicBezTo>
                                <a:pt x="930530" y="114733"/>
                                <a:pt x="927932" y="113867"/>
                                <a:pt x="925334" y="113001"/>
                              </a:cubicBezTo>
                              <a:cubicBezTo>
                                <a:pt x="922737" y="112135"/>
                                <a:pt x="920139" y="112135"/>
                                <a:pt x="917541" y="111269"/>
                              </a:cubicBezTo>
                              <a:cubicBezTo>
                                <a:pt x="912346" y="109538"/>
                                <a:pt x="907150" y="107806"/>
                                <a:pt x="901955" y="106074"/>
                              </a:cubicBezTo>
                              <a:cubicBezTo>
                                <a:pt x="891564" y="102610"/>
                                <a:pt x="880307" y="99147"/>
                                <a:pt x="869050" y="100012"/>
                              </a:cubicBezTo>
                              <a:cubicBezTo>
                                <a:pt x="864721" y="96549"/>
                                <a:pt x="857794" y="93085"/>
                                <a:pt x="850866" y="87890"/>
                              </a:cubicBezTo>
                              <a:cubicBezTo>
                                <a:pt x="843939" y="83560"/>
                                <a:pt x="836146" y="78365"/>
                                <a:pt x="832682" y="71438"/>
                              </a:cubicBezTo>
                              <a:cubicBezTo>
                                <a:pt x="833548" y="74035"/>
                                <a:pt x="835280" y="78365"/>
                                <a:pt x="836146" y="81829"/>
                              </a:cubicBezTo>
                              <a:cubicBezTo>
                                <a:pt x="837011" y="83560"/>
                                <a:pt x="837011" y="85292"/>
                                <a:pt x="837011" y="86158"/>
                              </a:cubicBezTo>
                              <a:cubicBezTo>
                                <a:pt x="837011" y="87024"/>
                                <a:pt x="836146" y="87890"/>
                                <a:pt x="834414" y="88756"/>
                              </a:cubicBezTo>
                              <a:cubicBezTo>
                                <a:pt x="823157" y="82694"/>
                                <a:pt x="817962" y="79231"/>
                                <a:pt x="816230" y="77499"/>
                              </a:cubicBezTo>
                              <a:cubicBezTo>
                                <a:pt x="814498" y="75767"/>
                                <a:pt x="816230" y="74901"/>
                                <a:pt x="817962" y="73169"/>
                              </a:cubicBezTo>
                              <a:cubicBezTo>
                                <a:pt x="819693" y="72303"/>
                                <a:pt x="821425" y="70572"/>
                                <a:pt x="819693" y="67974"/>
                              </a:cubicBezTo>
                              <a:cubicBezTo>
                                <a:pt x="817962" y="65376"/>
                                <a:pt x="813632" y="61046"/>
                                <a:pt x="801509" y="53254"/>
                              </a:cubicBezTo>
                              <a:cubicBezTo>
                                <a:pt x="810169" y="61913"/>
                                <a:pt x="811034" y="67974"/>
                                <a:pt x="810169" y="74035"/>
                              </a:cubicBezTo>
                              <a:cubicBezTo>
                                <a:pt x="810169" y="76633"/>
                                <a:pt x="809303" y="79231"/>
                                <a:pt x="808437" y="81829"/>
                              </a:cubicBezTo>
                              <a:cubicBezTo>
                                <a:pt x="808437" y="84426"/>
                                <a:pt x="808437" y="87024"/>
                                <a:pt x="809303" y="89621"/>
                              </a:cubicBezTo>
                              <a:cubicBezTo>
                                <a:pt x="819693" y="95683"/>
                                <a:pt x="825755" y="99147"/>
                                <a:pt x="830084" y="100879"/>
                              </a:cubicBezTo>
                              <a:cubicBezTo>
                                <a:pt x="832682" y="101744"/>
                                <a:pt x="833548" y="101744"/>
                                <a:pt x="835280" y="101744"/>
                              </a:cubicBezTo>
                              <a:cubicBezTo>
                                <a:pt x="836146" y="101744"/>
                                <a:pt x="837011" y="100879"/>
                                <a:pt x="837877" y="100012"/>
                              </a:cubicBezTo>
                              <a:cubicBezTo>
                                <a:pt x="838743" y="98280"/>
                                <a:pt x="838743" y="94817"/>
                                <a:pt x="838743" y="91353"/>
                              </a:cubicBezTo>
                              <a:cubicBezTo>
                                <a:pt x="838743" y="87890"/>
                                <a:pt x="838743" y="84426"/>
                                <a:pt x="838743" y="81829"/>
                              </a:cubicBezTo>
                              <a:cubicBezTo>
                                <a:pt x="848268" y="91353"/>
                                <a:pt x="856928" y="100012"/>
                                <a:pt x="864721" y="109538"/>
                              </a:cubicBezTo>
                              <a:cubicBezTo>
                                <a:pt x="866453" y="111269"/>
                                <a:pt x="868184" y="113867"/>
                                <a:pt x="870782" y="115599"/>
                              </a:cubicBezTo>
                              <a:lnTo>
                                <a:pt x="823157" y="109538"/>
                              </a:lnTo>
                              <a:cubicBezTo>
                                <a:pt x="827487" y="110403"/>
                                <a:pt x="835280" y="112135"/>
                                <a:pt x="810169" y="109538"/>
                              </a:cubicBezTo>
                              <a:lnTo>
                                <a:pt x="871648" y="115599"/>
                              </a:lnTo>
                              <a:cubicBezTo>
                                <a:pt x="872514" y="117331"/>
                                <a:pt x="874246" y="118197"/>
                                <a:pt x="875977" y="119928"/>
                              </a:cubicBezTo>
                              <a:cubicBezTo>
                                <a:pt x="867318" y="119063"/>
                                <a:pt x="861257" y="119063"/>
                                <a:pt x="856928" y="118197"/>
                              </a:cubicBezTo>
                              <a:cubicBezTo>
                                <a:pt x="847403" y="117331"/>
                                <a:pt x="845671" y="117331"/>
                                <a:pt x="844805" y="117331"/>
                              </a:cubicBezTo>
                              <a:cubicBezTo>
                                <a:pt x="843939" y="117331"/>
                                <a:pt x="842207" y="117331"/>
                                <a:pt x="841341" y="117331"/>
                              </a:cubicBezTo>
                              <a:cubicBezTo>
                                <a:pt x="842207" y="117331"/>
                                <a:pt x="843073" y="117331"/>
                                <a:pt x="843073" y="117331"/>
                              </a:cubicBezTo>
                              <a:cubicBezTo>
                                <a:pt x="842207" y="117331"/>
                                <a:pt x="841341" y="117331"/>
                                <a:pt x="841341" y="117331"/>
                              </a:cubicBezTo>
                              <a:cubicBezTo>
                                <a:pt x="832682" y="116465"/>
                                <a:pt x="815364" y="115599"/>
                                <a:pt x="796314" y="113867"/>
                              </a:cubicBezTo>
                              <a:cubicBezTo>
                                <a:pt x="773800" y="112135"/>
                                <a:pt x="747823" y="110403"/>
                                <a:pt x="727041" y="108671"/>
                              </a:cubicBezTo>
                              <a:cubicBezTo>
                                <a:pt x="727041" y="108671"/>
                                <a:pt x="734834" y="108671"/>
                                <a:pt x="745225" y="109538"/>
                              </a:cubicBezTo>
                              <a:cubicBezTo>
                                <a:pt x="750421" y="109538"/>
                                <a:pt x="757348" y="110403"/>
                                <a:pt x="764275" y="110403"/>
                              </a:cubicBezTo>
                              <a:cubicBezTo>
                                <a:pt x="766007" y="110403"/>
                                <a:pt x="767739" y="110403"/>
                                <a:pt x="769471" y="110403"/>
                              </a:cubicBezTo>
                              <a:cubicBezTo>
                                <a:pt x="771203" y="110403"/>
                                <a:pt x="772934" y="110403"/>
                                <a:pt x="774666" y="110403"/>
                              </a:cubicBezTo>
                              <a:cubicBezTo>
                                <a:pt x="778130" y="110403"/>
                                <a:pt x="781593" y="111269"/>
                                <a:pt x="785923" y="111269"/>
                              </a:cubicBezTo>
                              <a:cubicBezTo>
                                <a:pt x="790252" y="111269"/>
                                <a:pt x="795448" y="112135"/>
                                <a:pt x="799777" y="112135"/>
                              </a:cubicBezTo>
                              <a:cubicBezTo>
                                <a:pt x="796314" y="112135"/>
                                <a:pt x="794582" y="111269"/>
                                <a:pt x="791984" y="111269"/>
                              </a:cubicBezTo>
                              <a:cubicBezTo>
                                <a:pt x="788521" y="111269"/>
                                <a:pt x="785923" y="110403"/>
                                <a:pt x="785057" y="110403"/>
                              </a:cubicBezTo>
                              <a:lnTo>
                                <a:pt x="784191" y="110403"/>
                              </a:lnTo>
                              <a:lnTo>
                                <a:pt x="784191" y="110403"/>
                              </a:lnTo>
                              <a:lnTo>
                                <a:pt x="784191" y="110403"/>
                              </a:lnTo>
                              <a:cubicBezTo>
                                <a:pt x="784191" y="110403"/>
                                <a:pt x="784191" y="110403"/>
                                <a:pt x="784191" y="110403"/>
                              </a:cubicBezTo>
                              <a:cubicBezTo>
                                <a:pt x="784191" y="110403"/>
                                <a:pt x="784191" y="110403"/>
                                <a:pt x="784191" y="109538"/>
                              </a:cubicBezTo>
                              <a:cubicBezTo>
                                <a:pt x="785057" y="107806"/>
                                <a:pt x="786789" y="106940"/>
                                <a:pt x="733968" y="100879"/>
                              </a:cubicBezTo>
                              <a:lnTo>
                                <a:pt x="750421" y="104342"/>
                              </a:lnTo>
                              <a:cubicBezTo>
                                <a:pt x="688941" y="96549"/>
                                <a:pt x="617937" y="89621"/>
                                <a:pt x="541737" y="83560"/>
                              </a:cubicBezTo>
                              <a:cubicBezTo>
                                <a:pt x="522687" y="81829"/>
                                <a:pt x="502771" y="80097"/>
                                <a:pt x="483721" y="78365"/>
                              </a:cubicBezTo>
                              <a:cubicBezTo>
                                <a:pt x="473330" y="77499"/>
                                <a:pt x="463805" y="76633"/>
                                <a:pt x="454280" y="75767"/>
                              </a:cubicBezTo>
                              <a:cubicBezTo>
                                <a:pt x="443889" y="74901"/>
                                <a:pt x="433498" y="74035"/>
                                <a:pt x="423973" y="73169"/>
                              </a:cubicBezTo>
                              <a:cubicBezTo>
                                <a:pt x="384141" y="69706"/>
                                <a:pt x="342578" y="66242"/>
                                <a:pt x="302746" y="61913"/>
                              </a:cubicBezTo>
                              <a:cubicBezTo>
                                <a:pt x="337382" y="66242"/>
                                <a:pt x="339980" y="67974"/>
                                <a:pt x="327857" y="68840"/>
                              </a:cubicBezTo>
                              <a:cubicBezTo>
                                <a:pt x="315734" y="68840"/>
                                <a:pt x="288025" y="67974"/>
                                <a:pt x="262914" y="67974"/>
                              </a:cubicBezTo>
                              <a:cubicBezTo>
                                <a:pt x="259450" y="67974"/>
                                <a:pt x="256852" y="67974"/>
                                <a:pt x="253389" y="67974"/>
                              </a:cubicBezTo>
                              <a:cubicBezTo>
                                <a:pt x="249925" y="67974"/>
                                <a:pt x="247328" y="67974"/>
                                <a:pt x="244730" y="67974"/>
                              </a:cubicBezTo>
                              <a:cubicBezTo>
                                <a:pt x="238668" y="67974"/>
                                <a:pt x="233473" y="67974"/>
                                <a:pt x="228277" y="67974"/>
                              </a:cubicBezTo>
                              <a:cubicBezTo>
                                <a:pt x="218752" y="67974"/>
                                <a:pt x="211825" y="68840"/>
                                <a:pt x="209227" y="68840"/>
                              </a:cubicBezTo>
                              <a:cubicBezTo>
                                <a:pt x="204898" y="70572"/>
                                <a:pt x="219618" y="73169"/>
                                <a:pt x="271573" y="78365"/>
                              </a:cubicBezTo>
                              <a:cubicBezTo>
                                <a:pt x="253389" y="77499"/>
                                <a:pt x="240400" y="76633"/>
                                <a:pt x="226546" y="74901"/>
                              </a:cubicBezTo>
                              <a:cubicBezTo>
                                <a:pt x="212691" y="73169"/>
                                <a:pt x="198837" y="72303"/>
                                <a:pt x="178055" y="71438"/>
                              </a:cubicBezTo>
                              <a:cubicBezTo>
                                <a:pt x="195373" y="73169"/>
                                <a:pt x="210093" y="74901"/>
                                <a:pt x="220484" y="75767"/>
                              </a:cubicBezTo>
                              <a:cubicBezTo>
                                <a:pt x="230875" y="76633"/>
                                <a:pt x="238668" y="78365"/>
                                <a:pt x="242132" y="79231"/>
                              </a:cubicBezTo>
                              <a:cubicBezTo>
                                <a:pt x="249925" y="80962"/>
                                <a:pt x="243864" y="81829"/>
                                <a:pt x="225680" y="82694"/>
                              </a:cubicBezTo>
                              <a:lnTo>
                                <a:pt x="207496" y="80962"/>
                              </a:lnTo>
                              <a:cubicBezTo>
                                <a:pt x="208362" y="82694"/>
                                <a:pt x="208362" y="83560"/>
                                <a:pt x="206630" y="84426"/>
                              </a:cubicBezTo>
                              <a:cubicBezTo>
                                <a:pt x="204898" y="85292"/>
                                <a:pt x="203166" y="87024"/>
                                <a:pt x="199703" y="87890"/>
                              </a:cubicBezTo>
                              <a:cubicBezTo>
                                <a:pt x="192775" y="89621"/>
                                <a:pt x="182384" y="91353"/>
                                <a:pt x="169396" y="93085"/>
                              </a:cubicBezTo>
                              <a:cubicBezTo>
                                <a:pt x="162468" y="93951"/>
                                <a:pt x="156407" y="94817"/>
                                <a:pt x="149480" y="95683"/>
                              </a:cubicBezTo>
                              <a:cubicBezTo>
                                <a:pt x="142552" y="96549"/>
                                <a:pt x="134759" y="97415"/>
                                <a:pt x="127832" y="98280"/>
                              </a:cubicBezTo>
                              <a:cubicBezTo>
                                <a:pt x="113111" y="100012"/>
                                <a:pt x="97525" y="102610"/>
                                <a:pt x="83671" y="106074"/>
                              </a:cubicBezTo>
                              <a:cubicBezTo>
                                <a:pt x="83671" y="106074"/>
                                <a:pt x="105318" y="106074"/>
                                <a:pt x="126966" y="106940"/>
                              </a:cubicBezTo>
                              <a:cubicBezTo>
                                <a:pt x="148614" y="106940"/>
                                <a:pt x="170261" y="107806"/>
                                <a:pt x="170261" y="107806"/>
                              </a:cubicBezTo>
                              <a:cubicBezTo>
                                <a:pt x="157273" y="110403"/>
                                <a:pt x="130430" y="110403"/>
                                <a:pt x="107916" y="111269"/>
                              </a:cubicBezTo>
                              <a:cubicBezTo>
                                <a:pt x="140821" y="113001"/>
                                <a:pt x="157273" y="113001"/>
                                <a:pt x="166798" y="112135"/>
                              </a:cubicBezTo>
                              <a:cubicBezTo>
                                <a:pt x="176323" y="112135"/>
                                <a:pt x="178055" y="111269"/>
                                <a:pt x="179786" y="109538"/>
                              </a:cubicBezTo>
                              <a:cubicBezTo>
                                <a:pt x="181518" y="108671"/>
                                <a:pt x="184116" y="107806"/>
                                <a:pt x="195373" y="107806"/>
                              </a:cubicBezTo>
                              <a:cubicBezTo>
                                <a:pt x="206630" y="107806"/>
                                <a:pt x="225680" y="107806"/>
                                <a:pt x="262048" y="109538"/>
                              </a:cubicBezTo>
                              <a:cubicBezTo>
                                <a:pt x="217886" y="109538"/>
                                <a:pt x="194507" y="110403"/>
                                <a:pt x="182384" y="112135"/>
                              </a:cubicBezTo>
                              <a:cubicBezTo>
                                <a:pt x="176323" y="113001"/>
                                <a:pt x="172859" y="113867"/>
                                <a:pt x="170261" y="114733"/>
                              </a:cubicBezTo>
                              <a:cubicBezTo>
                                <a:pt x="167664" y="115599"/>
                                <a:pt x="166798" y="117331"/>
                                <a:pt x="165932" y="118197"/>
                              </a:cubicBezTo>
                              <a:cubicBezTo>
                                <a:pt x="164200" y="120794"/>
                                <a:pt x="160737" y="122526"/>
                                <a:pt x="146016" y="124258"/>
                              </a:cubicBezTo>
                              <a:cubicBezTo>
                                <a:pt x="138223" y="125124"/>
                                <a:pt x="127832" y="125990"/>
                                <a:pt x="113111" y="126856"/>
                              </a:cubicBezTo>
                              <a:cubicBezTo>
                                <a:pt x="98391" y="127722"/>
                                <a:pt x="79341" y="128587"/>
                                <a:pt x="54230" y="128587"/>
                              </a:cubicBezTo>
                              <a:cubicBezTo>
                                <a:pt x="54230" y="131185"/>
                                <a:pt x="79341" y="130319"/>
                                <a:pt x="104452" y="130319"/>
                              </a:cubicBezTo>
                              <a:cubicBezTo>
                                <a:pt x="129564" y="129454"/>
                                <a:pt x="154675" y="129454"/>
                                <a:pt x="154675" y="131185"/>
                              </a:cubicBezTo>
                              <a:cubicBezTo>
                                <a:pt x="154675" y="131185"/>
                                <a:pt x="140821" y="131185"/>
                                <a:pt x="127832" y="132051"/>
                              </a:cubicBezTo>
                              <a:cubicBezTo>
                                <a:pt x="113977" y="132051"/>
                                <a:pt x="100989" y="132917"/>
                                <a:pt x="100989" y="132917"/>
                              </a:cubicBezTo>
                              <a:cubicBezTo>
                                <a:pt x="100989" y="132917"/>
                                <a:pt x="118307" y="132917"/>
                                <a:pt x="136491" y="132917"/>
                              </a:cubicBezTo>
                              <a:cubicBezTo>
                                <a:pt x="153809" y="132917"/>
                                <a:pt x="171993" y="132917"/>
                                <a:pt x="171993" y="132917"/>
                              </a:cubicBezTo>
                              <a:cubicBezTo>
                                <a:pt x="166798" y="134649"/>
                                <a:pt x="146882" y="135515"/>
                                <a:pt x="122636" y="136381"/>
                              </a:cubicBezTo>
                              <a:cubicBezTo>
                                <a:pt x="98391" y="137246"/>
                                <a:pt x="69816" y="138113"/>
                                <a:pt x="47302" y="138978"/>
                              </a:cubicBezTo>
                              <a:cubicBezTo>
                                <a:pt x="52498" y="138113"/>
                                <a:pt x="33448" y="137246"/>
                                <a:pt x="29984" y="136381"/>
                              </a:cubicBezTo>
                              <a:cubicBezTo>
                                <a:pt x="14398" y="137246"/>
                                <a:pt x="7471" y="138978"/>
                                <a:pt x="6605" y="140710"/>
                              </a:cubicBezTo>
                              <a:cubicBezTo>
                                <a:pt x="5739" y="142442"/>
                                <a:pt x="10068" y="143308"/>
                                <a:pt x="16130" y="144174"/>
                              </a:cubicBezTo>
                              <a:cubicBezTo>
                                <a:pt x="25655" y="145905"/>
                                <a:pt x="39509" y="147637"/>
                                <a:pt x="37777" y="148504"/>
                              </a:cubicBezTo>
                              <a:cubicBezTo>
                                <a:pt x="40375" y="147637"/>
                                <a:pt x="45571" y="146772"/>
                                <a:pt x="50766" y="145905"/>
                              </a:cubicBezTo>
                              <a:cubicBezTo>
                                <a:pt x="58559" y="144174"/>
                                <a:pt x="66352" y="143308"/>
                                <a:pt x="66352" y="143308"/>
                              </a:cubicBezTo>
                              <a:cubicBezTo>
                                <a:pt x="73280" y="145040"/>
                                <a:pt x="78475" y="145905"/>
                                <a:pt x="81939" y="147637"/>
                              </a:cubicBezTo>
                              <a:cubicBezTo>
                                <a:pt x="86268" y="149369"/>
                                <a:pt x="88866" y="151101"/>
                                <a:pt x="90598" y="152833"/>
                              </a:cubicBezTo>
                              <a:cubicBezTo>
                                <a:pt x="92330" y="154565"/>
                                <a:pt x="94062" y="156296"/>
                                <a:pt x="94927" y="158028"/>
                              </a:cubicBezTo>
                              <a:lnTo>
                                <a:pt x="95793" y="158894"/>
                              </a:lnTo>
                              <a:lnTo>
                                <a:pt x="96659" y="159760"/>
                              </a:lnTo>
                              <a:cubicBezTo>
                                <a:pt x="97525" y="160626"/>
                                <a:pt x="98391" y="161492"/>
                                <a:pt x="99257" y="162358"/>
                              </a:cubicBezTo>
                              <a:cubicBezTo>
                                <a:pt x="100989" y="164090"/>
                                <a:pt x="103587" y="165822"/>
                                <a:pt x="107050" y="167553"/>
                              </a:cubicBezTo>
                              <a:cubicBezTo>
                                <a:pt x="108782" y="168419"/>
                                <a:pt x="110514" y="169285"/>
                                <a:pt x="113111" y="170151"/>
                              </a:cubicBezTo>
                              <a:cubicBezTo>
                                <a:pt x="115709" y="171017"/>
                                <a:pt x="118307" y="171883"/>
                                <a:pt x="121771" y="171883"/>
                              </a:cubicBezTo>
                              <a:cubicBezTo>
                                <a:pt x="133893" y="174481"/>
                                <a:pt x="152943" y="177079"/>
                                <a:pt x="183250" y="177944"/>
                              </a:cubicBezTo>
                              <a:cubicBezTo>
                                <a:pt x="183250" y="177944"/>
                                <a:pt x="192775" y="177079"/>
                                <a:pt x="202300" y="176212"/>
                              </a:cubicBezTo>
                              <a:cubicBezTo>
                                <a:pt x="211825" y="175347"/>
                                <a:pt x="221350" y="174481"/>
                                <a:pt x="221350" y="174481"/>
                              </a:cubicBezTo>
                              <a:cubicBezTo>
                                <a:pt x="242132" y="175347"/>
                                <a:pt x="249925" y="176212"/>
                                <a:pt x="250791" y="177079"/>
                              </a:cubicBezTo>
                              <a:cubicBezTo>
                                <a:pt x="251657" y="177944"/>
                                <a:pt x="246462" y="179676"/>
                                <a:pt x="239534" y="180542"/>
                              </a:cubicBezTo>
                              <a:cubicBezTo>
                                <a:pt x="232607" y="182274"/>
                                <a:pt x="224814" y="183140"/>
                                <a:pt x="221350" y="184871"/>
                              </a:cubicBezTo>
                              <a:cubicBezTo>
                                <a:pt x="217886" y="186603"/>
                                <a:pt x="219618" y="188335"/>
                                <a:pt x="230875" y="189201"/>
                              </a:cubicBezTo>
                              <a:lnTo>
                                <a:pt x="221350" y="190067"/>
                              </a:lnTo>
                              <a:cubicBezTo>
                                <a:pt x="242132" y="189201"/>
                                <a:pt x="257718" y="189201"/>
                                <a:pt x="268109" y="189201"/>
                              </a:cubicBezTo>
                              <a:cubicBezTo>
                                <a:pt x="278500" y="189201"/>
                                <a:pt x="283696" y="190067"/>
                                <a:pt x="283696" y="191799"/>
                              </a:cubicBezTo>
                              <a:cubicBezTo>
                                <a:pt x="259450" y="192665"/>
                                <a:pt x="239534" y="196129"/>
                                <a:pt x="218752" y="198726"/>
                              </a:cubicBezTo>
                              <a:cubicBezTo>
                                <a:pt x="197971" y="202190"/>
                                <a:pt x="177189" y="204788"/>
                                <a:pt x="149480" y="205653"/>
                              </a:cubicBezTo>
                              <a:cubicBezTo>
                                <a:pt x="172859" y="206519"/>
                                <a:pt x="187580" y="206519"/>
                                <a:pt x="200568" y="205653"/>
                              </a:cubicBezTo>
                              <a:cubicBezTo>
                                <a:pt x="213557" y="205653"/>
                                <a:pt x="223948" y="204788"/>
                                <a:pt x="235205" y="203921"/>
                              </a:cubicBezTo>
                              <a:cubicBezTo>
                                <a:pt x="247328" y="203056"/>
                                <a:pt x="261182" y="202190"/>
                                <a:pt x="281098" y="200458"/>
                              </a:cubicBezTo>
                              <a:cubicBezTo>
                                <a:pt x="283696" y="200458"/>
                                <a:pt x="286293" y="200458"/>
                                <a:pt x="288891" y="199592"/>
                              </a:cubicBezTo>
                              <a:lnTo>
                                <a:pt x="288891" y="199592"/>
                              </a:lnTo>
                              <a:lnTo>
                                <a:pt x="288891" y="199592"/>
                              </a:lnTo>
                              <a:cubicBezTo>
                                <a:pt x="286293" y="197860"/>
                                <a:pt x="293221" y="201324"/>
                                <a:pt x="292355" y="201324"/>
                              </a:cubicBezTo>
                              <a:lnTo>
                                <a:pt x="292355" y="201324"/>
                              </a:lnTo>
                              <a:lnTo>
                                <a:pt x="293221" y="201324"/>
                              </a:lnTo>
                              <a:lnTo>
                                <a:pt x="294087" y="201324"/>
                              </a:lnTo>
                              <a:cubicBezTo>
                                <a:pt x="294953" y="201324"/>
                                <a:pt x="295818" y="201324"/>
                                <a:pt x="295818" y="201324"/>
                              </a:cubicBezTo>
                              <a:cubicBezTo>
                                <a:pt x="297550" y="201324"/>
                                <a:pt x="298416" y="201324"/>
                                <a:pt x="300148" y="201324"/>
                              </a:cubicBezTo>
                              <a:cubicBezTo>
                                <a:pt x="305343" y="200458"/>
                                <a:pt x="311405" y="200458"/>
                                <a:pt x="318332" y="199592"/>
                              </a:cubicBezTo>
                              <a:cubicBezTo>
                                <a:pt x="331321" y="198726"/>
                                <a:pt x="346907" y="196994"/>
                                <a:pt x="365091" y="195262"/>
                              </a:cubicBezTo>
                              <a:lnTo>
                                <a:pt x="305343" y="203056"/>
                              </a:lnTo>
                              <a:cubicBezTo>
                                <a:pt x="333918" y="200458"/>
                                <a:pt x="355566" y="197860"/>
                                <a:pt x="372884" y="196994"/>
                              </a:cubicBezTo>
                              <a:cubicBezTo>
                                <a:pt x="381543" y="196129"/>
                                <a:pt x="388471" y="196129"/>
                                <a:pt x="395398" y="195262"/>
                              </a:cubicBezTo>
                              <a:cubicBezTo>
                                <a:pt x="398862" y="195262"/>
                                <a:pt x="401459" y="195262"/>
                                <a:pt x="404923" y="195262"/>
                              </a:cubicBezTo>
                              <a:cubicBezTo>
                                <a:pt x="406655" y="195262"/>
                                <a:pt x="407521" y="195262"/>
                                <a:pt x="409252" y="195262"/>
                              </a:cubicBezTo>
                              <a:cubicBezTo>
                                <a:pt x="410118" y="195262"/>
                                <a:pt x="410984" y="195262"/>
                                <a:pt x="410984" y="195262"/>
                              </a:cubicBezTo>
                              <a:cubicBezTo>
                                <a:pt x="411850" y="195262"/>
                                <a:pt x="412716" y="195262"/>
                                <a:pt x="413582" y="195262"/>
                              </a:cubicBezTo>
                              <a:cubicBezTo>
                                <a:pt x="405789" y="195262"/>
                                <a:pt x="399727" y="196129"/>
                                <a:pt x="392800" y="196994"/>
                              </a:cubicBezTo>
                              <a:cubicBezTo>
                                <a:pt x="386739" y="197860"/>
                                <a:pt x="379812" y="198726"/>
                                <a:pt x="373750" y="198726"/>
                              </a:cubicBezTo>
                              <a:cubicBezTo>
                                <a:pt x="361627" y="200458"/>
                                <a:pt x="349505" y="202190"/>
                                <a:pt x="337382" y="203921"/>
                              </a:cubicBezTo>
                              <a:cubicBezTo>
                                <a:pt x="325259" y="205653"/>
                                <a:pt x="313136" y="207385"/>
                                <a:pt x="298416" y="209117"/>
                              </a:cubicBezTo>
                              <a:cubicBezTo>
                                <a:pt x="291489" y="209983"/>
                                <a:pt x="283696" y="210849"/>
                                <a:pt x="275036" y="211715"/>
                              </a:cubicBezTo>
                              <a:cubicBezTo>
                                <a:pt x="273305" y="211715"/>
                                <a:pt x="270707" y="211715"/>
                                <a:pt x="268975" y="212581"/>
                              </a:cubicBezTo>
                              <a:cubicBezTo>
                                <a:pt x="266377" y="212581"/>
                                <a:pt x="264646" y="212581"/>
                                <a:pt x="262914" y="213447"/>
                              </a:cubicBezTo>
                              <a:cubicBezTo>
                                <a:pt x="258584" y="213447"/>
                                <a:pt x="254255" y="214313"/>
                                <a:pt x="249059" y="214313"/>
                              </a:cubicBezTo>
                              <a:cubicBezTo>
                                <a:pt x="245596" y="215178"/>
                                <a:pt x="242132" y="215178"/>
                                <a:pt x="238668" y="216044"/>
                              </a:cubicBezTo>
                              <a:cubicBezTo>
                                <a:pt x="236071" y="216910"/>
                                <a:pt x="233473" y="217776"/>
                                <a:pt x="231741" y="217776"/>
                              </a:cubicBezTo>
                              <a:cubicBezTo>
                                <a:pt x="227411" y="218642"/>
                                <a:pt x="224814" y="220374"/>
                                <a:pt x="223082" y="221240"/>
                              </a:cubicBezTo>
                              <a:cubicBezTo>
                                <a:pt x="219618" y="222972"/>
                                <a:pt x="221350" y="224704"/>
                                <a:pt x="225680" y="225569"/>
                              </a:cubicBezTo>
                              <a:cubicBezTo>
                                <a:pt x="233473" y="227301"/>
                                <a:pt x="252523" y="227301"/>
                                <a:pt x="268975" y="226435"/>
                              </a:cubicBezTo>
                              <a:cubicBezTo>
                                <a:pt x="284562" y="225569"/>
                                <a:pt x="297550" y="225569"/>
                                <a:pt x="296684" y="227301"/>
                              </a:cubicBezTo>
                              <a:cubicBezTo>
                                <a:pt x="294953" y="229033"/>
                                <a:pt x="278500" y="232496"/>
                                <a:pt x="236071" y="241155"/>
                              </a:cubicBezTo>
                              <a:cubicBezTo>
                                <a:pt x="278500" y="235960"/>
                                <a:pt x="303612" y="231631"/>
                                <a:pt x="318332" y="229033"/>
                              </a:cubicBezTo>
                              <a:cubicBezTo>
                                <a:pt x="333053" y="225569"/>
                                <a:pt x="338248" y="223837"/>
                                <a:pt x="339114" y="222972"/>
                              </a:cubicBezTo>
                              <a:cubicBezTo>
                                <a:pt x="340846" y="220374"/>
                                <a:pt x="326125" y="219508"/>
                                <a:pt x="346041" y="217776"/>
                              </a:cubicBezTo>
                              <a:cubicBezTo>
                                <a:pt x="370286" y="213447"/>
                                <a:pt x="402325" y="209117"/>
                                <a:pt x="426571" y="207385"/>
                              </a:cubicBezTo>
                              <a:cubicBezTo>
                                <a:pt x="450816" y="204788"/>
                                <a:pt x="467268" y="204788"/>
                                <a:pt x="461207" y="206519"/>
                              </a:cubicBezTo>
                              <a:cubicBezTo>
                                <a:pt x="461207" y="207385"/>
                                <a:pt x="449950" y="209983"/>
                                <a:pt x="432632" y="213447"/>
                              </a:cubicBezTo>
                              <a:cubicBezTo>
                                <a:pt x="415314" y="216910"/>
                                <a:pt x="391934" y="222106"/>
                                <a:pt x="369421" y="226435"/>
                              </a:cubicBezTo>
                              <a:cubicBezTo>
                                <a:pt x="346907" y="231631"/>
                                <a:pt x="325259" y="235960"/>
                                <a:pt x="311405" y="240290"/>
                              </a:cubicBezTo>
                              <a:cubicBezTo>
                                <a:pt x="296684" y="244619"/>
                                <a:pt x="289757" y="248083"/>
                                <a:pt x="295818" y="249815"/>
                              </a:cubicBezTo>
                              <a:cubicBezTo>
                                <a:pt x="294087" y="248949"/>
                                <a:pt x="282830" y="250681"/>
                                <a:pt x="281964" y="250681"/>
                              </a:cubicBezTo>
                              <a:cubicBezTo>
                                <a:pt x="266377" y="255876"/>
                                <a:pt x="283696" y="254144"/>
                                <a:pt x="297550" y="253278"/>
                              </a:cubicBezTo>
                              <a:cubicBezTo>
                                <a:pt x="311405" y="252413"/>
                                <a:pt x="322661" y="252413"/>
                                <a:pt x="296684" y="260206"/>
                              </a:cubicBezTo>
                              <a:cubicBezTo>
                                <a:pt x="320064" y="255876"/>
                                <a:pt x="332187" y="254144"/>
                                <a:pt x="339114" y="254144"/>
                              </a:cubicBezTo>
                              <a:cubicBezTo>
                                <a:pt x="346041" y="253278"/>
                                <a:pt x="347773" y="254144"/>
                                <a:pt x="349505" y="254144"/>
                              </a:cubicBezTo>
                              <a:cubicBezTo>
                                <a:pt x="353834" y="254144"/>
                                <a:pt x="360761" y="254144"/>
                                <a:pt x="416180" y="242887"/>
                              </a:cubicBezTo>
                              <a:cubicBezTo>
                                <a:pt x="416180" y="242887"/>
                                <a:pt x="413582" y="242887"/>
                                <a:pt x="409252" y="242887"/>
                              </a:cubicBezTo>
                              <a:cubicBezTo>
                                <a:pt x="404923" y="242887"/>
                                <a:pt x="399727" y="242887"/>
                                <a:pt x="394532" y="242887"/>
                              </a:cubicBezTo>
                              <a:cubicBezTo>
                                <a:pt x="384141" y="242887"/>
                                <a:pt x="372884" y="242887"/>
                                <a:pt x="372884" y="242887"/>
                              </a:cubicBezTo>
                              <a:cubicBezTo>
                                <a:pt x="382409" y="242022"/>
                                <a:pt x="398862" y="240290"/>
                                <a:pt x="417046" y="237692"/>
                              </a:cubicBezTo>
                              <a:cubicBezTo>
                                <a:pt x="425705" y="236826"/>
                                <a:pt x="435230" y="235095"/>
                                <a:pt x="443889" y="234228"/>
                              </a:cubicBezTo>
                              <a:cubicBezTo>
                                <a:pt x="453414" y="232496"/>
                                <a:pt x="462073" y="231631"/>
                                <a:pt x="469866" y="230765"/>
                              </a:cubicBezTo>
                              <a:cubicBezTo>
                                <a:pt x="486318" y="228167"/>
                                <a:pt x="500173" y="226435"/>
                                <a:pt x="506234" y="226435"/>
                              </a:cubicBezTo>
                              <a:cubicBezTo>
                                <a:pt x="513162" y="226435"/>
                                <a:pt x="512296" y="228167"/>
                                <a:pt x="501039" y="232496"/>
                              </a:cubicBezTo>
                              <a:cubicBezTo>
                                <a:pt x="489782" y="235095"/>
                                <a:pt x="475928" y="237692"/>
                                <a:pt x="462073" y="239424"/>
                              </a:cubicBezTo>
                              <a:cubicBezTo>
                                <a:pt x="448218" y="242022"/>
                                <a:pt x="435230" y="243754"/>
                                <a:pt x="425705" y="244619"/>
                              </a:cubicBezTo>
                              <a:cubicBezTo>
                                <a:pt x="411850" y="248949"/>
                                <a:pt x="419643" y="248083"/>
                                <a:pt x="427437" y="248083"/>
                              </a:cubicBezTo>
                              <a:cubicBezTo>
                                <a:pt x="430900" y="248083"/>
                                <a:pt x="435230" y="247217"/>
                                <a:pt x="436096" y="248083"/>
                              </a:cubicBezTo>
                              <a:cubicBezTo>
                                <a:pt x="436962" y="248083"/>
                                <a:pt x="436096" y="248949"/>
                                <a:pt x="429168" y="251546"/>
                              </a:cubicBezTo>
                              <a:cubicBezTo>
                                <a:pt x="402325" y="257608"/>
                                <a:pt x="385873" y="260206"/>
                                <a:pt x="375482" y="261938"/>
                              </a:cubicBezTo>
                              <a:cubicBezTo>
                                <a:pt x="364225" y="262803"/>
                                <a:pt x="359030" y="262803"/>
                                <a:pt x="353834" y="261938"/>
                              </a:cubicBezTo>
                              <a:cubicBezTo>
                                <a:pt x="348639" y="261072"/>
                                <a:pt x="344309" y="260206"/>
                                <a:pt x="334784" y="260206"/>
                              </a:cubicBezTo>
                              <a:cubicBezTo>
                                <a:pt x="325259" y="260206"/>
                                <a:pt x="311405" y="261072"/>
                                <a:pt x="287159" y="264535"/>
                              </a:cubicBezTo>
                              <a:cubicBezTo>
                                <a:pt x="281964" y="266267"/>
                                <a:pt x="280232" y="267133"/>
                                <a:pt x="279366" y="267133"/>
                              </a:cubicBezTo>
                              <a:cubicBezTo>
                                <a:pt x="279366" y="267999"/>
                                <a:pt x="281098" y="267999"/>
                                <a:pt x="283696" y="267999"/>
                              </a:cubicBezTo>
                              <a:cubicBezTo>
                                <a:pt x="289757" y="267999"/>
                                <a:pt x="300148" y="267133"/>
                                <a:pt x="307941" y="266267"/>
                              </a:cubicBezTo>
                              <a:cubicBezTo>
                                <a:pt x="315734" y="265401"/>
                                <a:pt x="320064" y="265401"/>
                                <a:pt x="315734" y="267133"/>
                              </a:cubicBezTo>
                              <a:cubicBezTo>
                                <a:pt x="311405" y="268865"/>
                                <a:pt x="296684" y="271462"/>
                                <a:pt x="265511" y="277524"/>
                              </a:cubicBezTo>
                              <a:cubicBezTo>
                                <a:pt x="305343" y="269731"/>
                                <a:pt x="325259" y="267133"/>
                                <a:pt x="334784" y="266267"/>
                              </a:cubicBezTo>
                              <a:cubicBezTo>
                                <a:pt x="344309" y="265401"/>
                                <a:pt x="344309" y="267133"/>
                                <a:pt x="342578" y="268865"/>
                              </a:cubicBezTo>
                              <a:cubicBezTo>
                                <a:pt x="341712" y="270597"/>
                                <a:pt x="339114" y="273194"/>
                                <a:pt x="346041" y="273194"/>
                              </a:cubicBezTo>
                              <a:cubicBezTo>
                                <a:pt x="352102" y="273194"/>
                                <a:pt x="366823" y="272329"/>
                                <a:pt x="397130" y="266267"/>
                              </a:cubicBezTo>
                              <a:lnTo>
                                <a:pt x="334784" y="280988"/>
                              </a:lnTo>
                              <a:cubicBezTo>
                                <a:pt x="340846" y="280121"/>
                                <a:pt x="352968" y="278390"/>
                                <a:pt x="363359" y="276658"/>
                              </a:cubicBezTo>
                              <a:cubicBezTo>
                                <a:pt x="373750" y="274926"/>
                                <a:pt x="383275" y="274060"/>
                                <a:pt x="385007" y="274926"/>
                              </a:cubicBezTo>
                              <a:cubicBezTo>
                                <a:pt x="385007" y="274926"/>
                                <a:pt x="363359" y="279256"/>
                                <a:pt x="341712" y="283585"/>
                              </a:cubicBezTo>
                              <a:cubicBezTo>
                                <a:pt x="320064" y="287915"/>
                                <a:pt x="297550" y="292244"/>
                                <a:pt x="297550" y="292244"/>
                              </a:cubicBezTo>
                              <a:cubicBezTo>
                                <a:pt x="318332" y="288780"/>
                                <a:pt x="326125" y="288780"/>
                                <a:pt x="327857" y="289647"/>
                              </a:cubicBezTo>
                              <a:cubicBezTo>
                                <a:pt x="329589" y="290512"/>
                                <a:pt x="325259" y="293976"/>
                                <a:pt x="320064" y="297440"/>
                              </a:cubicBezTo>
                              <a:cubicBezTo>
                                <a:pt x="314868" y="300903"/>
                                <a:pt x="308807" y="304367"/>
                                <a:pt x="307075" y="306099"/>
                              </a:cubicBezTo>
                              <a:cubicBezTo>
                                <a:pt x="305343" y="308697"/>
                                <a:pt x="308807" y="309563"/>
                                <a:pt x="320930" y="307831"/>
                              </a:cubicBezTo>
                              <a:cubicBezTo>
                                <a:pt x="303612" y="304367"/>
                                <a:pt x="320064" y="299172"/>
                                <a:pt x="343443" y="293110"/>
                              </a:cubicBezTo>
                              <a:cubicBezTo>
                                <a:pt x="355566" y="289647"/>
                                <a:pt x="368555" y="287049"/>
                                <a:pt x="381543" y="283585"/>
                              </a:cubicBezTo>
                              <a:cubicBezTo>
                                <a:pt x="394532" y="280121"/>
                                <a:pt x="405789" y="276658"/>
                                <a:pt x="413582" y="273194"/>
                              </a:cubicBezTo>
                              <a:cubicBezTo>
                                <a:pt x="441291" y="269731"/>
                                <a:pt x="446487" y="270597"/>
                                <a:pt x="440425" y="274060"/>
                              </a:cubicBezTo>
                              <a:cubicBezTo>
                                <a:pt x="434364" y="277524"/>
                                <a:pt x="417046" y="283585"/>
                                <a:pt x="398862" y="290512"/>
                              </a:cubicBezTo>
                              <a:cubicBezTo>
                                <a:pt x="380678" y="297440"/>
                                <a:pt x="360761" y="304367"/>
                                <a:pt x="351237" y="310428"/>
                              </a:cubicBezTo>
                              <a:cubicBezTo>
                                <a:pt x="346041" y="313026"/>
                                <a:pt x="343443" y="315624"/>
                                <a:pt x="344309" y="317356"/>
                              </a:cubicBezTo>
                              <a:cubicBezTo>
                                <a:pt x="345175" y="319087"/>
                                <a:pt x="348639" y="319954"/>
                                <a:pt x="355566" y="319954"/>
                              </a:cubicBezTo>
                              <a:cubicBezTo>
                                <a:pt x="354700" y="319954"/>
                                <a:pt x="353834" y="319087"/>
                                <a:pt x="353834" y="318222"/>
                              </a:cubicBezTo>
                              <a:cubicBezTo>
                                <a:pt x="354700" y="316490"/>
                                <a:pt x="357298" y="314758"/>
                                <a:pt x="361627" y="312160"/>
                              </a:cubicBezTo>
                              <a:cubicBezTo>
                                <a:pt x="370286" y="307831"/>
                                <a:pt x="385007" y="302635"/>
                                <a:pt x="401459" y="299172"/>
                              </a:cubicBezTo>
                              <a:cubicBezTo>
                                <a:pt x="400593" y="300038"/>
                                <a:pt x="399727" y="301769"/>
                                <a:pt x="397996" y="303501"/>
                              </a:cubicBezTo>
                              <a:cubicBezTo>
                                <a:pt x="396264" y="305233"/>
                                <a:pt x="394532" y="306965"/>
                                <a:pt x="391934" y="308697"/>
                              </a:cubicBezTo>
                              <a:cubicBezTo>
                                <a:pt x="386739" y="313026"/>
                                <a:pt x="378946" y="317356"/>
                                <a:pt x="368555" y="322551"/>
                              </a:cubicBezTo>
                              <a:cubicBezTo>
                                <a:pt x="390203" y="323417"/>
                                <a:pt x="401459" y="319087"/>
                                <a:pt x="413582" y="313026"/>
                              </a:cubicBezTo>
                              <a:cubicBezTo>
                                <a:pt x="419643" y="310428"/>
                                <a:pt x="425705" y="306965"/>
                                <a:pt x="433498" y="303501"/>
                              </a:cubicBezTo>
                              <a:cubicBezTo>
                                <a:pt x="441291" y="300038"/>
                                <a:pt x="449950" y="297440"/>
                                <a:pt x="460341" y="295708"/>
                              </a:cubicBezTo>
                              <a:cubicBezTo>
                                <a:pt x="434364" y="306965"/>
                                <a:pt x="444755" y="305233"/>
                                <a:pt x="464671" y="300903"/>
                              </a:cubicBezTo>
                              <a:cubicBezTo>
                                <a:pt x="484587" y="295708"/>
                                <a:pt x="514893" y="287049"/>
                                <a:pt x="529614" y="284451"/>
                              </a:cubicBezTo>
                              <a:lnTo>
                                <a:pt x="480257" y="302635"/>
                              </a:lnTo>
                              <a:cubicBezTo>
                                <a:pt x="481123" y="306965"/>
                                <a:pt x="488050" y="306965"/>
                                <a:pt x="498441" y="304367"/>
                              </a:cubicBezTo>
                              <a:cubicBezTo>
                                <a:pt x="508832" y="301769"/>
                                <a:pt x="521821" y="297440"/>
                                <a:pt x="533943" y="293110"/>
                              </a:cubicBezTo>
                              <a:cubicBezTo>
                                <a:pt x="546932" y="288780"/>
                                <a:pt x="559055" y="284451"/>
                                <a:pt x="567714" y="281853"/>
                              </a:cubicBezTo>
                              <a:cubicBezTo>
                                <a:pt x="576373" y="279256"/>
                                <a:pt x="580703" y="280121"/>
                                <a:pt x="578971" y="284451"/>
                              </a:cubicBezTo>
                              <a:cubicBezTo>
                                <a:pt x="578971" y="284451"/>
                                <a:pt x="560787" y="290512"/>
                                <a:pt x="541737" y="296574"/>
                              </a:cubicBezTo>
                              <a:cubicBezTo>
                                <a:pt x="522687" y="302635"/>
                                <a:pt x="503636" y="308697"/>
                                <a:pt x="503636" y="308697"/>
                              </a:cubicBezTo>
                              <a:cubicBezTo>
                                <a:pt x="503636" y="308697"/>
                                <a:pt x="511430" y="307831"/>
                                <a:pt x="520089" y="306965"/>
                              </a:cubicBezTo>
                              <a:cubicBezTo>
                                <a:pt x="527882" y="306099"/>
                                <a:pt x="536541" y="304367"/>
                                <a:pt x="536541" y="304367"/>
                              </a:cubicBezTo>
                              <a:cubicBezTo>
                                <a:pt x="536541" y="304367"/>
                                <a:pt x="522687" y="309563"/>
                                <a:pt x="509698" y="314758"/>
                              </a:cubicBezTo>
                              <a:cubicBezTo>
                                <a:pt x="495843" y="319954"/>
                                <a:pt x="481989" y="325149"/>
                                <a:pt x="481989" y="325149"/>
                              </a:cubicBezTo>
                              <a:cubicBezTo>
                                <a:pt x="510564" y="318222"/>
                                <a:pt x="522687" y="316490"/>
                                <a:pt x="529614" y="317356"/>
                              </a:cubicBezTo>
                              <a:cubicBezTo>
                                <a:pt x="535675" y="318222"/>
                                <a:pt x="536541" y="321685"/>
                                <a:pt x="539139" y="325149"/>
                              </a:cubicBezTo>
                              <a:cubicBezTo>
                                <a:pt x="551261" y="318222"/>
                                <a:pt x="571178" y="309563"/>
                                <a:pt x="588496" y="302635"/>
                              </a:cubicBezTo>
                              <a:cubicBezTo>
                                <a:pt x="606680" y="295708"/>
                                <a:pt x="623132" y="291379"/>
                                <a:pt x="630059" y="291379"/>
                              </a:cubicBezTo>
                              <a:cubicBezTo>
                                <a:pt x="623132" y="297440"/>
                                <a:pt x="612741" y="302635"/>
                                <a:pt x="606680" y="305233"/>
                              </a:cubicBezTo>
                              <a:cubicBezTo>
                                <a:pt x="604082" y="306965"/>
                                <a:pt x="602350" y="307831"/>
                                <a:pt x="603216" y="308697"/>
                              </a:cubicBezTo>
                              <a:cubicBezTo>
                                <a:pt x="603216" y="308697"/>
                                <a:pt x="604948" y="309563"/>
                                <a:pt x="606680" y="309563"/>
                              </a:cubicBezTo>
                              <a:cubicBezTo>
                                <a:pt x="608412" y="309563"/>
                                <a:pt x="611009" y="309563"/>
                                <a:pt x="614473" y="309563"/>
                              </a:cubicBezTo>
                              <a:cubicBezTo>
                                <a:pt x="600618" y="315624"/>
                                <a:pt x="584166" y="321685"/>
                                <a:pt x="574641" y="325149"/>
                              </a:cubicBezTo>
                              <a:cubicBezTo>
                                <a:pt x="565116" y="327746"/>
                                <a:pt x="562518" y="326881"/>
                                <a:pt x="575507" y="317356"/>
                              </a:cubicBezTo>
                              <a:cubicBezTo>
                                <a:pt x="561652" y="323417"/>
                                <a:pt x="545200" y="328613"/>
                                <a:pt x="531346" y="334674"/>
                              </a:cubicBezTo>
                              <a:cubicBezTo>
                                <a:pt x="524418" y="342467"/>
                                <a:pt x="531346" y="344199"/>
                                <a:pt x="540871" y="344199"/>
                              </a:cubicBezTo>
                              <a:cubicBezTo>
                                <a:pt x="550396" y="344199"/>
                                <a:pt x="563384" y="342467"/>
                                <a:pt x="567714" y="342467"/>
                              </a:cubicBezTo>
                              <a:cubicBezTo>
                                <a:pt x="565116" y="341601"/>
                                <a:pt x="563384" y="339869"/>
                                <a:pt x="565982" y="336405"/>
                              </a:cubicBezTo>
                              <a:cubicBezTo>
                                <a:pt x="565982" y="336405"/>
                                <a:pt x="587630" y="330345"/>
                                <a:pt x="609277" y="324283"/>
                              </a:cubicBezTo>
                              <a:cubicBezTo>
                                <a:pt x="630059" y="318222"/>
                                <a:pt x="649975" y="312160"/>
                                <a:pt x="649975" y="312160"/>
                              </a:cubicBezTo>
                              <a:cubicBezTo>
                                <a:pt x="646511" y="316490"/>
                                <a:pt x="641316" y="319954"/>
                                <a:pt x="634389" y="322551"/>
                              </a:cubicBezTo>
                              <a:cubicBezTo>
                                <a:pt x="628328" y="326015"/>
                                <a:pt x="620534" y="328613"/>
                                <a:pt x="613607" y="331210"/>
                              </a:cubicBezTo>
                              <a:cubicBezTo>
                                <a:pt x="618803" y="330345"/>
                                <a:pt x="626596" y="327746"/>
                                <a:pt x="635255" y="325149"/>
                              </a:cubicBezTo>
                              <a:cubicBezTo>
                                <a:pt x="643048" y="322551"/>
                                <a:pt x="651707" y="319954"/>
                                <a:pt x="657768" y="319954"/>
                              </a:cubicBezTo>
                              <a:cubicBezTo>
                                <a:pt x="643914" y="327746"/>
                                <a:pt x="630059" y="336405"/>
                                <a:pt x="616205" y="343333"/>
                              </a:cubicBezTo>
                              <a:cubicBezTo>
                                <a:pt x="602350" y="350260"/>
                                <a:pt x="588496" y="356322"/>
                                <a:pt x="573775" y="358919"/>
                              </a:cubicBezTo>
                              <a:cubicBezTo>
                                <a:pt x="573775" y="358919"/>
                                <a:pt x="591093" y="355456"/>
                                <a:pt x="607546" y="351992"/>
                              </a:cubicBezTo>
                              <a:cubicBezTo>
                                <a:pt x="623998" y="348528"/>
                                <a:pt x="639584" y="344199"/>
                                <a:pt x="639584" y="344199"/>
                              </a:cubicBezTo>
                              <a:cubicBezTo>
                                <a:pt x="635255" y="347663"/>
                                <a:pt x="632657" y="352858"/>
                                <a:pt x="630059" y="358053"/>
                              </a:cubicBezTo>
                              <a:cubicBezTo>
                                <a:pt x="627462" y="363249"/>
                                <a:pt x="623998" y="368444"/>
                                <a:pt x="617071" y="371042"/>
                              </a:cubicBezTo>
                              <a:cubicBezTo>
                                <a:pt x="619668" y="373640"/>
                                <a:pt x="627462" y="373640"/>
                                <a:pt x="636987" y="371908"/>
                              </a:cubicBezTo>
                              <a:cubicBezTo>
                                <a:pt x="647377" y="370176"/>
                                <a:pt x="659500" y="366712"/>
                                <a:pt x="671623" y="363249"/>
                              </a:cubicBezTo>
                              <a:cubicBezTo>
                                <a:pt x="677684" y="361517"/>
                                <a:pt x="683746" y="359785"/>
                                <a:pt x="688941" y="358919"/>
                              </a:cubicBezTo>
                              <a:lnTo>
                                <a:pt x="689807" y="358919"/>
                              </a:lnTo>
                              <a:lnTo>
                                <a:pt x="689807" y="358919"/>
                              </a:lnTo>
                              <a:lnTo>
                                <a:pt x="689807" y="358919"/>
                              </a:lnTo>
                              <a:cubicBezTo>
                                <a:pt x="707991" y="359785"/>
                                <a:pt x="695002" y="358919"/>
                                <a:pt x="699332" y="359785"/>
                              </a:cubicBezTo>
                              <a:lnTo>
                                <a:pt x="699332" y="359785"/>
                              </a:lnTo>
                              <a:lnTo>
                                <a:pt x="699332" y="359785"/>
                              </a:lnTo>
                              <a:lnTo>
                                <a:pt x="699332" y="359785"/>
                              </a:lnTo>
                              <a:lnTo>
                                <a:pt x="700198" y="358919"/>
                              </a:lnTo>
                              <a:cubicBezTo>
                                <a:pt x="701064" y="358919"/>
                                <a:pt x="701930" y="358053"/>
                                <a:pt x="702796" y="358053"/>
                              </a:cubicBezTo>
                              <a:cubicBezTo>
                                <a:pt x="704527" y="357188"/>
                                <a:pt x="706259" y="357188"/>
                                <a:pt x="707125" y="356322"/>
                              </a:cubicBezTo>
                              <a:cubicBezTo>
                                <a:pt x="709723" y="355456"/>
                                <a:pt x="712321" y="354590"/>
                                <a:pt x="714053" y="355456"/>
                              </a:cubicBezTo>
                              <a:cubicBezTo>
                                <a:pt x="714919" y="355456"/>
                                <a:pt x="715784" y="355456"/>
                                <a:pt x="715784" y="356322"/>
                              </a:cubicBezTo>
                              <a:lnTo>
                                <a:pt x="715784" y="356322"/>
                              </a:lnTo>
                              <a:cubicBezTo>
                                <a:pt x="715784" y="356322"/>
                                <a:pt x="715784" y="356322"/>
                                <a:pt x="715784" y="356322"/>
                              </a:cubicBezTo>
                              <a:cubicBezTo>
                                <a:pt x="716650" y="356322"/>
                                <a:pt x="716650" y="356322"/>
                                <a:pt x="717516" y="357188"/>
                              </a:cubicBezTo>
                              <a:cubicBezTo>
                                <a:pt x="718382" y="357188"/>
                                <a:pt x="719248" y="358053"/>
                                <a:pt x="720114" y="358919"/>
                              </a:cubicBezTo>
                              <a:cubicBezTo>
                                <a:pt x="725309" y="355456"/>
                                <a:pt x="733102" y="352858"/>
                                <a:pt x="744359" y="351126"/>
                              </a:cubicBezTo>
                              <a:cubicBezTo>
                                <a:pt x="748689" y="351992"/>
                                <a:pt x="752152" y="352858"/>
                                <a:pt x="756482" y="353724"/>
                              </a:cubicBezTo>
                              <a:cubicBezTo>
                                <a:pt x="757348" y="353724"/>
                                <a:pt x="758214" y="354590"/>
                                <a:pt x="759080" y="354590"/>
                              </a:cubicBezTo>
                              <a:cubicBezTo>
                                <a:pt x="759080" y="354590"/>
                                <a:pt x="759946" y="354590"/>
                                <a:pt x="759946" y="354590"/>
                              </a:cubicBezTo>
                              <a:lnTo>
                                <a:pt x="760812" y="354590"/>
                              </a:lnTo>
                              <a:lnTo>
                                <a:pt x="761678" y="355456"/>
                              </a:lnTo>
                              <a:cubicBezTo>
                                <a:pt x="763409" y="356322"/>
                                <a:pt x="764275" y="356322"/>
                                <a:pt x="766007" y="357188"/>
                              </a:cubicBezTo>
                              <a:cubicBezTo>
                                <a:pt x="771203" y="359785"/>
                                <a:pt x="777264" y="362383"/>
                                <a:pt x="783325" y="364115"/>
                              </a:cubicBezTo>
                              <a:cubicBezTo>
                                <a:pt x="790252" y="365847"/>
                                <a:pt x="797180" y="366712"/>
                                <a:pt x="805839" y="365847"/>
                              </a:cubicBezTo>
                              <a:cubicBezTo>
                                <a:pt x="814498" y="364981"/>
                                <a:pt x="824889" y="362383"/>
                                <a:pt x="836146" y="356322"/>
                              </a:cubicBezTo>
                              <a:cubicBezTo>
                                <a:pt x="836146" y="356322"/>
                                <a:pt x="837011" y="364115"/>
                                <a:pt x="839609" y="371908"/>
                              </a:cubicBezTo>
                              <a:cubicBezTo>
                                <a:pt x="841341" y="379701"/>
                                <a:pt x="843939" y="387494"/>
                                <a:pt x="843939" y="387494"/>
                              </a:cubicBezTo>
                              <a:cubicBezTo>
                                <a:pt x="860391" y="384030"/>
                                <a:pt x="856062" y="374506"/>
                                <a:pt x="855196" y="363249"/>
                              </a:cubicBezTo>
                              <a:cubicBezTo>
                                <a:pt x="855196" y="358053"/>
                                <a:pt x="855196" y="352858"/>
                                <a:pt x="858659" y="347663"/>
                              </a:cubicBezTo>
                              <a:cubicBezTo>
                                <a:pt x="862123" y="342467"/>
                                <a:pt x="868184" y="339004"/>
                                <a:pt x="879441" y="335540"/>
                              </a:cubicBezTo>
                              <a:cubicBezTo>
                                <a:pt x="887234" y="332942"/>
                                <a:pt x="891564" y="333808"/>
                                <a:pt x="893296" y="335540"/>
                              </a:cubicBezTo>
                              <a:cubicBezTo>
                                <a:pt x="895028" y="338137"/>
                                <a:pt x="895028" y="341601"/>
                                <a:pt x="894162" y="345931"/>
                              </a:cubicBezTo>
                              <a:cubicBezTo>
                                <a:pt x="892430" y="354590"/>
                                <a:pt x="888100" y="366712"/>
                                <a:pt x="893296" y="371042"/>
                              </a:cubicBezTo>
                              <a:cubicBezTo>
                                <a:pt x="898491" y="366712"/>
                                <a:pt x="903687" y="362383"/>
                                <a:pt x="909748" y="357188"/>
                              </a:cubicBezTo>
                              <a:cubicBezTo>
                                <a:pt x="915809" y="351992"/>
                                <a:pt x="921871" y="347663"/>
                                <a:pt x="927932" y="344199"/>
                              </a:cubicBezTo>
                              <a:cubicBezTo>
                                <a:pt x="933993" y="340735"/>
                                <a:pt x="940055" y="339004"/>
                                <a:pt x="946116" y="339004"/>
                              </a:cubicBezTo>
                              <a:cubicBezTo>
                                <a:pt x="952178" y="339004"/>
                                <a:pt x="959105" y="342467"/>
                                <a:pt x="967764" y="348528"/>
                              </a:cubicBezTo>
                              <a:cubicBezTo>
                                <a:pt x="963434" y="351126"/>
                                <a:pt x="959105" y="351992"/>
                                <a:pt x="954775" y="351992"/>
                              </a:cubicBezTo>
                              <a:cubicBezTo>
                                <a:pt x="950446" y="351992"/>
                                <a:pt x="946116" y="351126"/>
                                <a:pt x="941787" y="352858"/>
                              </a:cubicBezTo>
                              <a:cubicBezTo>
                                <a:pt x="941787" y="352858"/>
                                <a:pt x="946982" y="357188"/>
                                <a:pt x="953909" y="361517"/>
                              </a:cubicBezTo>
                              <a:cubicBezTo>
                                <a:pt x="959971" y="365847"/>
                                <a:pt x="966898" y="370176"/>
                                <a:pt x="966898" y="370176"/>
                              </a:cubicBezTo>
                              <a:cubicBezTo>
                                <a:pt x="960837" y="377103"/>
                                <a:pt x="953909" y="382299"/>
                                <a:pt x="948714" y="385762"/>
                              </a:cubicBezTo>
                              <a:cubicBezTo>
                                <a:pt x="942653" y="389226"/>
                                <a:pt x="938323" y="391824"/>
                                <a:pt x="934859" y="393556"/>
                              </a:cubicBezTo>
                              <a:cubicBezTo>
                                <a:pt x="931396" y="395288"/>
                                <a:pt x="929664" y="397885"/>
                                <a:pt x="930530" y="400483"/>
                              </a:cubicBezTo>
                              <a:cubicBezTo>
                                <a:pt x="931396" y="403081"/>
                                <a:pt x="934859" y="407410"/>
                                <a:pt x="940921" y="413472"/>
                              </a:cubicBezTo>
                              <a:cubicBezTo>
                                <a:pt x="941787" y="397885"/>
                                <a:pt x="948714" y="390092"/>
                                <a:pt x="957373" y="385762"/>
                              </a:cubicBezTo>
                              <a:cubicBezTo>
                                <a:pt x="966032" y="381433"/>
                                <a:pt x="978155" y="380567"/>
                                <a:pt x="990278" y="379701"/>
                              </a:cubicBezTo>
                              <a:cubicBezTo>
                                <a:pt x="996339" y="378835"/>
                                <a:pt x="1002400" y="378835"/>
                                <a:pt x="1007596" y="377970"/>
                              </a:cubicBezTo>
                              <a:cubicBezTo>
                                <a:pt x="1012791" y="377103"/>
                                <a:pt x="1017987" y="375371"/>
                                <a:pt x="1021450" y="373640"/>
                              </a:cubicBezTo>
                              <a:cubicBezTo>
                                <a:pt x="1029243" y="369310"/>
                                <a:pt x="1031841" y="360651"/>
                                <a:pt x="1025780" y="345931"/>
                              </a:cubicBezTo>
                              <a:cubicBezTo>
                                <a:pt x="1025780" y="345931"/>
                                <a:pt x="1030975" y="349394"/>
                                <a:pt x="1036171" y="351992"/>
                              </a:cubicBezTo>
                              <a:cubicBezTo>
                                <a:pt x="1041366" y="355456"/>
                                <a:pt x="1046562" y="358053"/>
                                <a:pt x="1046562" y="358053"/>
                              </a:cubicBezTo>
                              <a:cubicBezTo>
                                <a:pt x="1042232" y="357188"/>
                                <a:pt x="1043098" y="361517"/>
                                <a:pt x="1038768" y="360651"/>
                              </a:cubicBezTo>
                              <a:cubicBezTo>
                                <a:pt x="1050025" y="367579"/>
                                <a:pt x="1056087" y="368444"/>
                                <a:pt x="1058684" y="365847"/>
                              </a:cubicBezTo>
                              <a:cubicBezTo>
                                <a:pt x="1061282" y="363249"/>
                                <a:pt x="1061282" y="357188"/>
                                <a:pt x="1059550" y="350260"/>
                              </a:cubicBezTo>
                              <a:cubicBezTo>
                                <a:pt x="1058684" y="343333"/>
                                <a:pt x="1056953" y="335540"/>
                                <a:pt x="1058684" y="330345"/>
                              </a:cubicBezTo>
                              <a:cubicBezTo>
                                <a:pt x="1059550" y="325149"/>
                                <a:pt x="1063014" y="321685"/>
                                <a:pt x="1072539" y="323417"/>
                              </a:cubicBezTo>
                              <a:cubicBezTo>
                                <a:pt x="1079466" y="325149"/>
                                <a:pt x="1087259" y="328613"/>
                                <a:pt x="1093321" y="332076"/>
                              </a:cubicBezTo>
                              <a:cubicBezTo>
                                <a:pt x="1098516" y="335540"/>
                                <a:pt x="1102846" y="339869"/>
                                <a:pt x="1101114" y="343333"/>
                              </a:cubicBezTo>
                              <a:cubicBezTo>
                                <a:pt x="1101114" y="343333"/>
                                <a:pt x="1105443" y="339004"/>
                                <a:pt x="1108041" y="335540"/>
                              </a:cubicBezTo>
                              <a:cubicBezTo>
                                <a:pt x="1109773" y="333808"/>
                                <a:pt x="1111505" y="331210"/>
                                <a:pt x="1112371" y="330345"/>
                              </a:cubicBezTo>
                              <a:cubicBezTo>
                                <a:pt x="1113237" y="328613"/>
                                <a:pt x="1114102" y="327746"/>
                                <a:pt x="1114102" y="327746"/>
                              </a:cubicBezTo>
                              <a:cubicBezTo>
                                <a:pt x="1121030" y="328613"/>
                                <a:pt x="1127957" y="335540"/>
                                <a:pt x="1125359" y="337272"/>
                              </a:cubicBezTo>
                              <a:cubicBezTo>
                                <a:pt x="1128823" y="336405"/>
                                <a:pt x="1134884" y="335540"/>
                                <a:pt x="1140080" y="334674"/>
                              </a:cubicBezTo>
                              <a:cubicBezTo>
                                <a:pt x="1149605" y="332942"/>
                                <a:pt x="1158264" y="331210"/>
                                <a:pt x="1158264" y="331210"/>
                              </a:cubicBezTo>
                              <a:lnTo>
                                <a:pt x="1159996" y="332942"/>
                              </a:lnTo>
                              <a:cubicBezTo>
                                <a:pt x="1157398" y="327746"/>
                                <a:pt x="1154800" y="321685"/>
                                <a:pt x="1152203" y="316490"/>
                              </a:cubicBezTo>
                              <a:cubicBezTo>
                                <a:pt x="1149605" y="311294"/>
                                <a:pt x="1147007" y="306099"/>
                                <a:pt x="1145275" y="301769"/>
                              </a:cubicBezTo>
                              <a:cubicBezTo>
                                <a:pt x="1155666" y="305233"/>
                                <a:pt x="1156532" y="306965"/>
                                <a:pt x="1156532" y="308697"/>
                              </a:cubicBezTo>
                              <a:cubicBezTo>
                                <a:pt x="1156532" y="310428"/>
                                <a:pt x="1155666" y="312160"/>
                                <a:pt x="1161727" y="315624"/>
                              </a:cubicBezTo>
                              <a:cubicBezTo>
                                <a:pt x="1161727" y="315624"/>
                                <a:pt x="1161727" y="311294"/>
                                <a:pt x="1161727" y="307831"/>
                              </a:cubicBezTo>
                              <a:cubicBezTo>
                                <a:pt x="1161727" y="303501"/>
                                <a:pt x="1160862" y="300038"/>
                                <a:pt x="1160862" y="300038"/>
                              </a:cubicBezTo>
                              <a:cubicBezTo>
                                <a:pt x="1176448" y="306965"/>
                                <a:pt x="1185973" y="314758"/>
                                <a:pt x="1187705" y="319954"/>
                              </a:cubicBezTo>
                              <a:cubicBezTo>
                                <a:pt x="1190303" y="326015"/>
                                <a:pt x="1185973" y="329478"/>
                                <a:pt x="1176448" y="328613"/>
                              </a:cubicBezTo>
                              <a:cubicBezTo>
                                <a:pt x="1201559" y="342467"/>
                                <a:pt x="1214548" y="348528"/>
                                <a:pt x="1221475" y="350260"/>
                              </a:cubicBezTo>
                              <a:cubicBezTo>
                                <a:pt x="1228403" y="351992"/>
                                <a:pt x="1228403" y="348528"/>
                                <a:pt x="1227537" y="345065"/>
                              </a:cubicBezTo>
                              <a:cubicBezTo>
                                <a:pt x="1226671" y="341601"/>
                                <a:pt x="1225805" y="337272"/>
                                <a:pt x="1231000" y="335540"/>
                              </a:cubicBezTo>
                              <a:cubicBezTo>
                                <a:pt x="1233598" y="334674"/>
                                <a:pt x="1237928" y="334674"/>
                                <a:pt x="1244855" y="335540"/>
                              </a:cubicBezTo>
                              <a:cubicBezTo>
                                <a:pt x="1251782" y="336405"/>
                                <a:pt x="1261307" y="338137"/>
                                <a:pt x="1275162" y="341601"/>
                              </a:cubicBezTo>
                              <a:cubicBezTo>
                                <a:pt x="1275162" y="341601"/>
                                <a:pt x="1272564" y="344199"/>
                                <a:pt x="1269100" y="346797"/>
                              </a:cubicBezTo>
                              <a:cubicBezTo>
                                <a:pt x="1265637" y="349394"/>
                                <a:pt x="1263039" y="351992"/>
                                <a:pt x="1263039" y="351992"/>
                              </a:cubicBezTo>
                              <a:cubicBezTo>
                                <a:pt x="1297675" y="367579"/>
                                <a:pt x="1316725" y="371042"/>
                                <a:pt x="1334909" y="373640"/>
                              </a:cubicBezTo>
                              <a:cubicBezTo>
                                <a:pt x="1343568" y="374506"/>
                                <a:pt x="1353093" y="375371"/>
                                <a:pt x="1364350" y="377103"/>
                              </a:cubicBezTo>
                              <a:cubicBezTo>
                                <a:pt x="1375607" y="378835"/>
                                <a:pt x="1389462" y="380567"/>
                                <a:pt x="1407646" y="384030"/>
                              </a:cubicBezTo>
                              <a:cubicBezTo>
                                <a:pt x="1400718" y="381433"/>
                                <a:pt x="1385998" y="377970"/>
                                <a:pt x="1369546" y="373640"/>
                              </a:cubicBezTo>
                              <a:cubicBezTo>
                                <a:pt x="1353093" y="369310"/>
                                <a:pt x="1334044" y="363249"/>
                                <a:pt x="1316725" y="358053"/>
                              </a:cubicBezTo>
                              <a:cubicBezTo>
                                <a:pt x="1299407" y="351992"/>
                                <a:pt x="1283821" y="345931"/>
                                <a:pt x="1272564" y="340735"/>
                              </a:cubicBezTo>
                              <a:cubicBezTo>
                                <a:pt x="1261307" y="334674"/>
                                <a:pt x="1254380" y="329478"/>
                                <a:pt x="1254380" y="325149"/>
                              </a:cubicBezTo>
                              <a:cubicBezTo>
                                <a:pt x="1262173" y="326881"/>
                                <a:pt x="1269100" y="327746"/>
                                <a:pt x="1273430" y="326881"/>
                              </a:cubicBezTo>
                              <a:cubicBezTo>
                                <a:pt x="1277759" y="326015"/>
                                <a:pt x="1278625" y="323417"/>
                                <a:pt x="1274296" y="316490"/>
                              </a:cubicBezTo>
                              <a:cubicBezTo>
                                <a:pt x="1295078" y="326015"/>
                                <a:pt x="1306334" y="329478"/>
                                <a:pt x="1314128" y="329478"/>
                              </a:cubicBezTo>
                              <a:cubicBezTo>
                                <a:pt x="1321921" y="329478"/>
                                <a:pt x="1327116" y="327746"/>
                                <a:pt x="1334044" y="325149"/>
                              </a:cubicBezTo>
                              <a:lnTo>
                                <a:pt x="1392059" y="350260"/>
                              </a:lnTo>
                              <a:cubicBezTo>
                                <a:pt x="1394657" y="345065"/>
                                <a:pt x="1386864" y="339869"/>
                                <a:pt x="1377339" y="333808"/>
                              </a:cubicBezTo>
                              <a:cubicBezTo>
                                <a:pt x="1372144" y="331210"/>
                                <a:pt x="1366948" y="327746"/>
                                <a:pt x="1360887" y="325149"/>
                              </a:cubicBezTo>
                              <a:cubicBezTo>
                                <a:pt x="1355691" y="321685"/>
                                <a:pt x="1349630" y="319087"/>
                                <a:pt x="1345300" y="315624"/>
                              </a:cubicBezTo>
                              <a:cubicBezTo>
                                <a:pt x="1358289" y="315624"/>
                                <a:pt x="1379071" y="319087"/>
                                <a:pt x="1402450" y="325149"/>
                              </a:cubicBezTo>
                              <a:cubicBezTo>
                                <a:pt x="1425830" y="331210"/>
                                <a:pt x="1453539" y="339004"/>
                                <a:pt x="1478650" y="345931"/>
                              </a:cubicBezTo>
                              <a:cubicBezTo>
                                <a:pt x="1491639" y="345065"/>
                                <a:pt x="1490773" y="343333"/>
                                <a:pt x="1482980" y="340735"/>
                              </a:cubicBezTo>
                              <a:cubicBezTo>
                                <a:pt x="1475187" y="338137"/>
                                <a:pt x="1460466" y="334674"/>
                                <a:pt x="1444880" y="331210"/>
                              </a:cubicBezTo>
                              <a:cubicBezTo>
                                <a:pt x="1414573" y="324283"/>
                                <a:pt x="1384266" y="315624"/>
                                <a:pt x="1396389" y="309563"/>
                              </a:cubicBezTo>
                              <a:cubicBezTo>
                                <a:pt x="1409378" y="310428"/>
                                <a:pt x="1419769" y="310428"/>
                                <a:pt x="1425830" y="309563"/>
                              </a:cubicBezTo>
                              <a:cubicBezTo>
                                <a:pt x="1429294" y="308697"/>
                                <a:pt x="1431891" y="308697"/>
                                <a:pt x="1433623" y="306965"/>
                              </a:cubicBezTo>
                              <a:cubicBezTo>
                                <a:pt x="1435355" y="306099"/>
                                <a:pt x="1436221" y="305233"/>
                                <a:pt x="1437087" y="303501"/>
                              </a:cubicBezTo>
                              <a:cubicBezTo>
                                <a:pt x="1437953" y="300903"/>
                                <a:pt x="1436221" y="297440"/>
                                <a:pt x="1432757" y="293976"/>
                              </a:cubicBezTo>
                              <a:cubicBezTo>
                                <a:pt x="1431891" y="293110"/>
                                <a:pt x="1431025" y="292244"/>
                                <a:pt x="1430159" y="291379"/>
                              </a:cubicBezTo>
                              <a:cubicBezTo>
                                <a:pt x="1429294" y="290512"/>
                                <a:pt x="1427562" y="289647"/>
                                <a:pt x="1426696" y="287915"/>
                              </a:cubicBezTo>
                              <a:cubicBezTo>
                                <a:pt x="1424098" y="286183"/>
                                <a:pt x="1421500" y="283585"/>
                                <a:pt x="1418037" y="280988"/>
                              </a:cubicBezTo>
                              <a:cubicBezTo>
                                <a:pt x="1440550" y="282720"/>
                                <a:pt x="1452673" y="285317"/>
                                <a:pt x="1463064" y="288780"/>
                              </a:cubicBezTo>
                              <a:cubicBezTo>
                                <a:pt x="1473455" y="292244"/>
                                <a:pt x="1481248" y="295708"/>
                                <a:pt x="1496834" y="298306"/>
                              </a:cubicBezTo>
                              <a:cubicBezTo>
                                <a:pt x="1496834" y="298306"/>
                                <a:pt x="1483846" y="293110"/>
                                <a:pt x="1469991" y="288780"/>
                              </a:cubicBezTo>
                              <a:cubicBezTo>
                                <a:pt x="1456137" y="283585"/>
                                <a:pt x="1442282" y="279256"/>
                                <a:pt x="1442282" y="279256"/>
                              </a:cubicBezTo>
                              <a:cubicBezTo>
                                <a:pt x="1447477" y="278390"/>
                                <a:pt x="1467394" y="283585"/>
                                <a:pt x="1477784" y="286183"/>
                              </a:cubicBezTo>
                              <a:cubicBezTo>
                                <a:pt x="1469991" y="281853"/>
                                <a:pt x="1448343" y="276658"/>
                                <a:pt x="1427562" y="272329"/>
                              </a:cubicBezTo>
                              <a:cubicBezTo>
                                <a:pt x="1417171" y="269731"/>
                                <a:pt x="1406780" y="267133"/>
                                <a:pt x="1398987" y="265401"/>
                              </a:cubicBezTo>
                              <a:cubicBezTo>
                                <a:pt x="1391193" y="262803"/>
                                <a:pt x="1384266" y="260206"/>
                                <a:pt x="1381669" y="258474"/>
                              </a:cubicBezTo>
                              <a:cubicBezTo>
                                <a:pt x="1357423" y="253278"/>
                                <a:pt x="1355691" y="251546"/>
                                <a:pt x="1366082" y="252413"/>
                              </a:cubicBezTo>
                              <a:cubicBezTo>
                                <a:pt x="1376473" y="253278"/>
                                <a:pt x="1398121" y="255010"/>
                                <a:pt x="1421500" y="256742"/>
                              </a:cubicBezTo>
                              <a:cubicBezTo>
                                <a:pt x="1444014" y="258474"/>
                                <a:pt x="1467394" y="260206"/>
                                <a:pt x="1478650" y="259340"/>
                              </a:cubicBezTo>
                              <a:cubicBezTo>
                                <a:pt x="1489041" y="258474"/>
                                <a:pt x="1488175" y="255876"/>
                                <a:pt x="1460466" y="248949"/>
                              </a:cubicBezTo>
                              <a:cubicBezTo>
                                <a:pt x="1476919" y="250681"/>
                                <a:pt x="1491639" y="252413"/>
                                <a:pt x="1508091" y="255010"/>
                              </a:cubicBezTo>
                              <a:cubicBezTo>
                                <a:pt x="1523678" y="257608"/>
                                <a:pt x="1540996" y="261072"/>
                                <a:pt x="1560912" y="263669"/>
                              </a:cubicBezTo>
                              <a:cubicBezTo>
                                <a:pt x="1557448" y="261938"/>
                                <a:pt x="1553984" y="261072"/>
                                <a:pt x="1550521" y="260206"/>
                              </a:cubicBezTo>
                              <a:cubicBezTo>
                                <a:pt x="1547057" y="259340"/>
                                <a:pt x="1544459" y="257608"/>
                                <a:pt x="1541862" y="256742"/>
                              </a:cubicBezTo>
                              <a:cubicBezTo>
                                <a:pt x="1536666" y="255010"/>
                                <a:pt x="1531471" y="253278"/>
                                <a:pt x="1527141" y="251546"/>
                              </a:cubicBezTo>
                              <a:cubicBezTo>
                                <a:pt x="1518482" y="248949"/>
                                <a:pt x="1511555" y="246351"/>
                                <a:pt x="1503762" y="244619"/>
                              </a:cubicBezTo>
                              <a:cubicBezTo>
                                <a:pt x="1502896" y="244619"/>
                                <a:pt x="1502030" y="243754"/>
                                <a:pt x="1501164" y="243754"/>
                              </a:cubicBezTo>
                              <a:lnTo>
                                <a:pt x="1500298" y="243754"/>
                              </a:lnTo>
                              <a:lnTo>
                                <a:pt x="1500298" y="243754"/>
                              </a:lnTo>
                              <a:cubicBezTo>
                                <a:pt x="1508957" y="239424"/>
                                <a:pt x="1502896" y="242887"/>
                                <a:pt x="1504628" y="241155"/>
                              </a:cubicBezTo>
                              <a:lnTo>
                                <a:pt x="1504628" y="241155"/>
                              </a:lnTo>
                              <a:lnTo>
                                <a:pt x="1504628" y="241155"/>
                              </a:lnTo>
                              <a:lnTo>
                                <a:pt x="1504628" y="241155"/>
                              </a:lnTo>
                              <a:lnTo>
                                <a:pt x="1503762" y="241155"/>
                              </a:lnTo>
                              <a:lnTo>
                                <a:pt x="1502030" y="241155"/>
                              </a:lnTo>
                              <a:cubicBezTo>
                                <a:pt x="1499432" y="241155"/>
                                <a:pt x="1496834" y="240290"/>
                                <a:pt x="1494237" y="240290"/>
                              </a:cubicBezTo>
                              <a:cubicBezTo>
                                <a:pt x="1489041" y="239424"/>
                                <a:pt x="1482114" y="238558"/>
                                <a:pt x="1475187" y="237692"/>
                              </a:cubicBezTo>
                              <a:cubicBezTo>
                                <a:pt x="1460466" y="235095"/>
                                <a:pt x="1440550" y="232496"/>
                                <a:pt x="1412841" y="228167"/>
                              </a:cubicBezTo>
                              <a:cubicBezTo>
                                <a:pt x="1412841" y="228167"/>
                                <a:pt x="1412841" y="228167"/>
                                <a:pt x="1413707" y="228167"/>
                              </a:cubicBezTo>
                              <a:cubicBezTo>
                                <a:pt x="1413707" y="228167"/>
                                <a:pt x="1414573" y="228167"/>
                                <a:pt x="1414573" y="228167"/>
                              </a:cubicBezTo>
                              <a:cubicBezTo>
                                <a:pt x="1414573" y="228167"/>
                                <a:pt x="1415439" y="228167"/>
                                <a:pt x="1416305" y="228167"/>
                              </a:cubicBezTo>
                              <a:cubicBezTo>
                                <a:pt x="1418903" y="228167"/>
                                <a:pt x="1421500" y="228167"/>
                                <a:pt x="1425830" y="228167"/>
                              </a:cubicBezTo>
                              <a:cubicBezTo>
                                <a:pt x="1433623" y="228167"/>
                                <a:pt x="1444014" y="228167"/>
                                <a:pt x="1454405" y="228167"/>
                              </a:cubicBezTo>
                              <a:cubicBezTo>
                                <a:pt x="1464796" y="228167"/>
                                <a:pt x="1475187" y="228167"/>
                                <a:pt x="1483846" y="228167"/>
                              </a:cubicBezTo>
                              <a:cubicBezTo>
                                <a:pt x="1491639" y="228167"/>
                                <a:pt x="1496834" y="228167"/>
                                <a:pt x="1496834" y="228167"/>
                              </a:cubicBezTo>
                              <a:cubicBezTo>
                                <a:pt x="1473455" y="228167"/>
                                <a:pt x="1450941" y="226435"/>
                                <a:pt x="1429294" y="224704"/>
                              </a:cubicBezTo>
                              <a:cubicBezTo>
                                <a:pt x="1407646" y="222972"/>
                                <a:pt x="1385998" y="220374"/>
                                <a:pt x="1364350" y="216910"/>
                              </a:cubicBezTo>
                              <a:cubicBezTo>
                                <a:pt x="1359155" y="216044"/>
                                <a:pt x="1353959" y="215178"/>
                                <a:pt x="1348764" y="215178"/>
                              </a:cubicBezTo>
                              <a:cubicBezTo>
                                <a:pt x="1346166" y="215178"/>
                                <a:pt x="1343568" y="214313"/>
                                <a:pt x="1340971" y="214313"/>
                              </a:cubicBezTo>
                              <a:cubicBezTo>
                                <a:pt x="1338373" y="214313"/>
                                <a:pt x="1335775" y="213447"/>
                                <a:pt x="1333178" y="213447"/>
                              </a:cubicBezTo>
                              <a:cubicBezTo>
                                <a:pt x="1323653" y="212581"/>
                                <a:pt x="1312396" y="210849"/>
                                <a:pt x="1301139" y="209117"/>
                              </a:cubicBezTo>
                              <a:cubicBezTo>
                                <a:pt x="1280357" y="206519"/>
                                <a:pt x="1259575" y="203921"/>
                                <a:pt x="1239659" y="202190"/>
                              </a:cubicBezTo>
                              <a:cubicBezTo>
                                <a:pt x="1197230" y="200458"/>
                                <a:pt x="1161727" y="197860"/>
                                <a:pt x="1144409" y="196994"/>
                              </a:cubicBezTo>
                              <a:cubicBezTo>
                                <a:pt x="1144409" y="196994"/>
                                <a:pt x="1130555" y="195262"/>
                                <a:pt x="1115834" y="193530"/>
                              </a:cubicBezTo>
                              <a:cubicBezTo>
                                <a:pt x="1108907" y="192665"/>
                                <a:pt x="1101114" y="191799"/>
                                <a:pt x="1095919" y="191799"/>
                              </a:cubicBezTo>
                              <a:cubicBezTo>
                                <a:pt x="1090723" y="190933"/>
                                <a:pt x="1086394" y="190933"/>
                                <a:pt x="1086394" y="190933"/>
                              </a:cubicBezTo>
                              <a:cubicBezTo>
                                <a:pt x="1105443" y="191799"/>
                                <a:pt x="1144409" y="194397"/>
                                <a:pt x="1191169" y="197860"/>
                              </a:cubicBezTo>
                              <a:cubicBezTo>
                                <a:pt x="1181644" y="196994"/>
                                <a:pt x="1172984" y="196129"/>
                                <a:pt x="1164325" y="195262"/>
                              </a:cubicBezTo>
                              <a:cubicBezTo>
                                <a:pt x="1185973" y="196129"/>
                                <a:pt x="1213682" y="196994"/>
                                <a:pt x="1243123" y="199592"/>
                              </a:cubicBezTo>
                              <a:cubicBezTo>
                                <a:pt x="1272564" y="201324"/>
                                <a:pt x="1304602" y="203921"/>
                                <a:pt x="1335775" y="206519"/>
                              </a:cubicBezTo>
                              <a:cubicBezTo>
                                <a:pt x="1312396" y="205653"/>
                                <a:pt x="1288150" y="204788"/>
                                <a:pt x="1263905" y="203921"/>
                              </a:cubicBezTo>
                              <a:cubicBezTo>
                                <a:pt x="1297675" y="206519"/>
                                <a:pt x="1333178" y="209983"/>
                                <a:pt x="1367814" y="213447"/>
                              </a:cubicBezTo>
                              <a:cubicBezTo>
                                <a:pt x="1402450" y="216910"/>
                                <a:pt x="1437953" y="219508"/>
                                <a:pt x="1470857" y="222106"/>
                              </a:cubicBezTo>
                              <a:cubicBezTo>
                                <a:pt x="1458734" y="220374"/>
                                <a:pt x="1449209" y="218642"/>
                                <a:pt x="1444014" y="216910"/>
                              </a:cubicBezTo>
                              <a:cubicBezTo>
                                <a:pt x="1462198" y="218642"/>
                                <a:pt x="1477784" y="220374"/>
                                <a:pt x="1489907" y="221240"/>
                              </a:cubicBezTo>
                              <a:cubicBezTo>
                                <a:pt x="1502030" y="222106"/>
                                <a:pt x="1478650" y="218642"/>
                                <a:pt x="1450941" y="216044"/>
                              </a:cubicBezTo>
                              <a:cubicBezTo>
                                <a:pt x="1450941" y="216044"/>
                                <a:pt x="1482980" y="217776"/>
                                <a:pt x="1515019" y="219508"/>
                              </a:cubicBezTo>
                              <a:cubicBezTo>
                                <a:pt x="1547057" y="221240"/>
                                <a:pt x="1579962" y="222106"/>
                                <a:pt x="1579962" y="222106"/>
                              </a:cubicBezTo>
                              <a:cubicBezTo>
                                <a:pt x="1579962" y="222106"/>
                                <a:pt x="1567839" y="221240"/>
                                <a:pt x="1554850" y="220374"/>
                              </a:cubicBezTo>
                              <a:cubicBezTo>
                                <a:pt x="1542727" y="219508"/>
                                <a:pt x="1529739" y="218642"/>
                                <a:pt x="1529739" y="218642"/>
                              </a:cubicBezTo>
                              <a:cubicBezTo>
                                <a:pt x="1529739" y="218642"/>
                                <a:pt x="1535800" y="217776"/>
                                <a:pt x="1544459" y="217776"/>
                              </a:cubicBezTo>
                              <a:cubicBezTo>
                                <a:pt x="1553118" y="216910"/>
                                <a:pt x="1564375" y="216044"/>
                                <a:pt x="1575632" y="215178"/>
                              </a:cubicBezTo>
                              <a:cubicBezTo>
                                <a:pt x="1586889" y="214313"/>
                                <a:pt x="1598146" y="212581"/>
                                <a:pt x="1606805" y="211715"/>
                              </a:cubicBezTo>
                              <a:cubicBezTo>
                                <a:pt x="1611135" y="210849"/>
                                <a:pt x="1614598" y="210849"/>
                                <a:pt x="1617196" y="210849"/>
                              </a:cubicBezTo>
                              <a:cubicBezTo>
                                <a:pt x="1619794" y="210849"/>
                                <a:pt x="1620659" y="209983"/>
                                <a:pt x="1620659" y="209983"/>
                              </a:cubicBezTo>
                              <a:cubicBezTo>
                                <a:pt x="1589487" y="206519"/>
                                <a:pt x="1553984" y="203056"/>
                                <a:pt x="1517616" y="199592"/>
                              </a:cubicBezTo>
                              <a:cubicBezTo>
                                <a:pt x="1479516" y="196994"/>
                                <a:pt x="1442282" y="194397"/>
                                <a:pt x="1406780" y="191799"/>
                              </a:cubicBezTo>
                              <a:close/>
                              <a:moveTo>
                                <a:pt x="1225805" y="320819"/>
                              </a:moveTo>
                              <a:cubicBezTo>
                                <a:pt x="1230134" y="320819"/>
                                <a:pt x="1242257" y="325149"/>
                                <a:pt x="1253514" y="327746"/>
                              </a:cubicBezTo>
                              <a:cubicBezTo>
                                <a:pt x="1254380" y="330345"/>
                                <a:pt x="1257843" y="334674"/>
                                <a:pt x="1256977" y="337272"/>
                              </a:cubicBezTo>
                              <a:cubicBezTo>
                                <a:pt x="1256112" y="339869"/>
                                <a:pt x="1252648" y="340735"/>
                                <a:pt x="1239659" y="335540"/>
                              </a:cubicBezTo>
                              <a:cubicBezTo>
                                <a:pt x="1224073" y="323417"/>
                                <a:pt x="1221475" y="320819"/>
                                <a:pt x="1225805" y="320819"/>
                              </a:cubicBezTo>
                              <a:close/>
                              <a:moveTo>
                                <a:pt x="1052623" y="190067"/>
                              </a:moveTo>
                              <a:cubicBezTo>
                                <a:pt x="1041366" y="189201"/>
                                <a:pt x="1030109" y="188335"/>
                                <a:pt x="1018852" y="187470"/>
                              </a:cubicBezTo>
                              <a:cubicBezTo>
                                <a:pt x="1018852" y="187470"/>
                                <a:pt x="1017987" y="187470"/>
                                <a:pt x="1017987" y="188335"/>
                              </a:cubicBezTo>
                              <a:cubicBezTo>
                                <a:pt x="1038768" y="191799"/>
                                <a:pt x="1051757" y="194397"/>
                                <a:pt x="1057818" y="195262"/>
                              </a:cubicBezTo>
                              <a:cubicBezTo>
                                <a:pt x="1065612" y="196994"/>
                                <a:pt x="1065612" y="196994"/>
                                <a:pt x="1062148" y="196129"/>
                              </a:cubicBezTo>
                              <a:cubicBezTo>
                                <a:pt x="1058684" y="195262"/>
                                <a:pt x="1052623" y="194397"/>
                                <a:pt x="1047428" y="193530"/>
                              </a:cubicBezTo>
                              <a:cubicBezTo>
                                <a:pt x="1042232" y="192665"/>
                                <a:pt x="1039634" y="192665"/>
                                <a:pt x="1042232" y="192665"/>
                              </a:cubicBezTo>
                              <a:lnTo>
                                <a:pt x="1030975" y="190067"/>
                              </a:lnTo>
                              <a:cubicBezTo>
                                <a:pt x="1024914" y="189201"/>
                                <a:pt x="1020584" y="188335"/>
                                <a:pt x="1017121" y="187470"/>
                              </a:cubicBezTo>
                              <a:cubicBezTo>
                                <a:pt x="1017121" y="187470"/>
                                <a:pt x="1017121" y="187470"/>
                                <a:pt x="1017121" y="187470"/>
                              </a:cubicBezTo>
                              <a:cubicBezTo>
                                <a:pt x="1017121" y="187470"/>
                                <a:pt x="1017121" y="187470"/>
                                <a:pt x="1017121" y="187470"/>
                              </a:cubicBezTo>
                              <a:cubicBezTo>
                                <a:pt x="1017121" y="187470"/>
                                <a:pt x="1017121" y="187470"/>
                                <a:pt x="1017121" y="187470"/>
                              </a:cubicBezTo>
                              <a:lnTo>
                                <a:pt x="1017121" y="187470"/>
                              </a:lnTo>
                              <a:lnTo>
                                <a:pt x="1017121" y="187470"/>
                              </a:lnTo>
                              <a:lnTo>
                                <a:pt x="1017121" y="187470"/>
                              </a:lnTo>
                              <a:lnTo>
                                <a:pt x="1017121" y="187470"/>
                              </a:lnTo>
                              <a:cubicBezTo>
                                <a:pt x="1017987" y="187470"/>
                                <a:pt x="1016255" y="187470"/>
                                <a:pt x="1014523" y="186603"/>
                              </a:cubicBezTo>
                              <a:cubicBezTo>
                                <a:pt x="1014523" y="186603"/>
                                <a:pt x="1013657" y="186603"/>
                                <a:pt x="1013657" y="186603"/>
                              </a:cubicBezTo>
                              <a:cubicBezTo>
                                <a:pt x="1012791" y="186603"/>
                                <a:pt x="1011059" y="185738"/>
                                <a:pt x="1007596" y="184871"/>
                              </a:cubicBezTo>
                              <a:cubicBezTo>
                                <a:pt x="1007596" y="184871"/>
                                <a:pt x="1008462" y="184871"/>
                                <a:pt x="1008462" y="184871"/>
                              </a:cubicBezTo>
                              <a:cubicBezTo>
                                <a:pt x="1008462" y="184871"/>
                                <a:pt x="1009328" y="184871"/>
                                <a:pt x="1009328" y="184871"/>
                              </a:cubicBezTo>
                              <a:cubicBezTo>
                                <a:pt x="1010193" y="184871"/>
                                <a:pt x="1010193" y="184871"/>
                                <a:pt x="1011059" y="185738"/>
                              </a:cubicBezTo>
                              <a:cubicBezTo>
                                <a:pt x="1010193" y="185738"/>
                                <a:pt x="1009328" y="184871"/>
                                <a:pt x="1008462" y="184871"/>
                              </a:cubicBezTo>
                              <a:cubicBezTo>
                                <a:pt x="1008462" y="184871"/>
                                <a:pt x="1009328" y="184871"/>
                                <a:pt x="1009328" y="184871"/>
                              </a:cubicBezTo>
                              <a:cubicBezTo>
                                <a:pt x="1008462" y="184871"/>
                                <a:pt x="1007596" y="184871"/>
                                <a:pt x="1006730" y="184006"/>
                              </a:cubicBezTo>
                              <a:cubicBezTo>
                                <a:pt x="1005864" y="184006"/>
                                <a:pt x="1004998" y="183140"/>
                                <a:pt x="1004132" y="183140"/>
                              </a:cubicBezTo>
                              <a:lnTo>
                                <a:pt x="1004132" y="183140"/>
                              </a:lnTo>
                              <a:cubicBezTo>
                                <a:pt x="1004132" y="183140"/>
                                <a:pt x="1004132" y="183140"/>
                                <a:pt x="1004132" y="183140"/>
                              </a:cubicBezTo>
                              <a:lnTo>
                                <a:pt x="1004132" y="183140"/>
                              </a:lnTo>
                              <a:lnTo>
                                <a:pt x="1004132" y="183140"/>
                              </a:lnTo>
                              <a:cubicBezTo>
                                <a:pt x="1004132" y="183140"/>
                                <a:pt x="1004132" y="183140"/>
                                <a:pt x="1004132" y="183140"/>
                              </a:cubicBezTo>
                              <a:cubicBezTo>
                                <a:pt x="1004132" y="183140"/>
                                <a:pt x="1004132" y="183140"/>
                                <a:pt x="1004998" y="183140"/>
                              </a:cubicBezTo>
                              <a:lnTo>
                                <a:pt x="1004998" y="183140"/>
                              </a:lnTo>
                              <a:cubicBezTo>
                                <a:pt x="1007596" y="183140"/>
                                <a:pt x="1009328" y="184006"/>
                                <a:pt x="1011059" y="184006"/>
                              </a:cubicBezTo>
                              <a:lnTo>
                                <a:pt x="1011059" y="184006"/>
                              </a:lnTo>
                              <a:cubicBezTo>
                                <a:pt x="1011059" y="184006"/>
                                <a:pt x="1011059" y="184006"/>
                                <a:pt x="1011059" y="184006"/>
                              </a:cubicBezTo>
                              <a:cubicBezTo>
                                <a:pt x="1011059" y="184006"/>
                                <a:pt x="1011059" y="184006"/>
                                <a:pt x="1011059" y="184006"/>
                              </a:cubicBezTo>
                              <a:cubicBezTo>
                                <a:pt x="1011059" y="184006"/>
                                <a:pt x="1011059" y="184006"/>
                                <a:pt x="1010193" y="184006"/>
                              </a:cubicBezTo>
                              <a:lnTo>
                                <a:pt x="1010193" y="184006"/>
                              </a:lnTo>
                              <a:cubicBezTo>
                                <a:pt x="1010193" y="184006"/>
                                <a:pt x="1010193" y="184006"/>
                                <a:pt x="1010193" y="184006"/>
                              </a:cubicBezTo>
                              <a:cubicBezTo>
                                <a:pt x="1010193" y="184006"/>
                                <a:pt x="1011059" y="184006"/>
                                <a:pt x="1011059" y="184006"/>
                              </a:cubicBezTo>
                              <a:cubicBezTo>
                                <a:pt x="1011059" y="184006"/>
                                <a:pt x="1011059" y="184006"/>
                                <a:pt x="1011059" y="184006"/>
                              </a:cubicBezTo>
                              <a:cubicBezTo>
                                <a:pt x="1011925" y="184006"/>
                                <a:pt x="1011925" y="184006"/>
                                <a:pt x="1012791" y="184006"/>
                              </a:cubicBezTo>
                              <a:cubicBezTo>
                                <a:pt x="1012791" y="184006"/>
                                <a:pt x="1013657" y="184006"/>
                                <a:pt x="1013657" y="184006"/>
                              </a:cubicBezTo>
                              <a:cubicBezTo>
                                <a:pt x="1013657" y="184006"/>
                                <a:pt x="1014523" y="184006"/>
                                <a:pt x="1014523" y="184006"/>
                              </a:cubicBezTo>
                              <a:cubicBezTo>
                                <a:pt x="1014523" y="184006"/>
                                <a:pt x="1014523" y="184006"/>
                                <a:pt x="1013657" y="184006"/>
                              </a:cubicBezTo>
                              <a:cubicBezTo>
                                <a:pt x="1013657" y="184006"/>
                                <a:pt x="1013657" y="184006"/>
                                <a:pt x="1014523" y="184006"/>
                              </a:cubicBezTo>
                              <a:cubicBezTo>
                                <a:pt x="1014523" y="184006"/>
                                <a:pt x="1014523" y="184006"/>
                                <a:pt x="1014523" y="184006"/>
                              </a:cubicBezTo>
                              <a:cubicBezTo>
                                <a:pt x="1014523" y="184006"/>
                                <a:pt x="1015389" y="184006"/>
                                <a:pt x="1015389" y="184006"/>
                              </a:cubicBezTo>
                              <a:lnTo>
                                <a:pt x="1015389" y="184006"/>
                              </a:lnTo>
                              <a:cubicBezTo>
                                <a:pt x="1015389" y="184006"/>
                                <a:pt x="1015389" y="184006"/>
                                <a:pt x="1015389" y="184006"/>
                              </a:cubicBezTo>
                              <a:cubicBezTo>
                                <a:pt x="1015389" y="184006"/>
                                <a:pt x="1016255" y="184006"/>
                                <a:pt x="1016255" y="184006"/>
                              </a:cubicBezTo>
                              <a:cubicBezTo>
                                <a:pt x="1016255" y="184006"/>
                                <a:pt x="1016255" y="184006"/>
                                <a:pt x="1015389" y="184006"/>
                              </a:cubicBezTo>
                              <a:cubicBezTo>
                                <a:pt x="1016255" y="184006"/>
                                <a:pt x="1017987" y="183140"/>
                                <a:pt x="1018852" y="183140"/>
                              </a:cubicBezTo>
                              <a:lnTo>
                                <a:pt x="1018852" y="183140"/>
                              </a:lnTo>
                              <a:lnTo>
                                <a:pt x="1018852" y="183140"/>
                              </a:lnTo>
                              <a:lnTo>
                                <a:pt x="1018852" y="183140"/>
                              </a:lnTo>
                              <a:lnTo>
                                <a:pt x="1018852" y="183140"/>
                              </a:lnTo>
                              <a:lnTo>
                                <a:pt x="1018852" y="183140"/>
                              </a:lnTo>
                              <a:cubicBezTo>
                                <a:pt x="1018852" y="183140"/>
                                <a:pt x="1018852" y="183140"/>
                                <a:pt x="1017987" y="183140"/>
                              </a:cubicBezTo>
                              <a:cubicBezTo>
                                <a:pt x="1017987" y="183140"/>
                                <a:pt x="1017121" y="183140"/>
                                <a:pt x="1017121" y="184006"/>
                              </a:cubicBezTo>
                              <a:cubicBezTo>
                                <a:pt x="1017121" y="184006"/>
                                <a:pt x="1017121" y="184006"/>
                                <a:pt x="1016255" y="184006"/>
                              </a:cubicBezTo>
                              <a:cubicBezTo>
                                <a:pt x="1017121" y="184006"/>
                                <a:pt x="1017987" y="184006"/>
                                <a:pt x="1019718" y="184006"/>
                              </a:cubicBezTo>
                              <a:cubicBezTo>
                                <a:pt x="1030975" y="188335"/>
                                <a:pt x="1040500" y="189201"/>
                                <a:pt x="1052623" y="190067"/>
                              </a:cubicBezTo>
                              <a:close/>
                              <a:moveTo>
                                <a:pt x="949580" y="190933"/>
                              </a:moveTo>
                              <a:cubicBezTo>
                                <a:pt x="949580" y="190933"/>
                                <a:pt x="948714" y="190933"/>
                                <a:pt x="948714" y="190067"/>
                              </a:cubicBezTo>
                              <a:cubicBezTo>
                                <a:pt x="948714" y="190933"/>
                                <a:pt x="949580" y="190933"/>
                                <a:pt x="949580" y="190933"/>
                              </a:cubicBezTo>
                              <a:close/>
                              <a:moveTo>
                                <a:pt x="922737" y="182274"/>
                              </a:move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lnTo>
                                <a:pt x="922737" y="182274"/>
                              </a:ln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cubicBezTo>
                                <a:pt x="921871" y="182274"/>
                                <a:pt x="921871" y="182274"/>
                                <a:pt x="922737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2737" y="182274"/>
                              </a:cubicBezTo>
                              <a:cubicBezTo>
                                <a:pt x="921871" y="182274"/>
                                <a:pt x="922737" y="182274"/>
                                <a:pt x="922737" y="182274"/>
                              </a:cubicBez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close/>
                              <a:moveTo>
                                <a:pt x="716650" y="171017"/>
                              </a:moveTo>
                              <a:cubicBezTo>
                                <a:pt x="733968" y="167553"/>
                                <a:pt x="747823" y="164956"/>
                                <a:pt x="759080" y="163224"/>
                              </a:cubicBezTo>
                              <a:cubicBezTo>
                                <a:pt x="759946" y="163224"/>
                                <a:pt x="759946" y="163224"/>
                                <a:pt x="760812" y="163224"/>
                              </a:cubicBezTo>
                              <a:cubicBezTo>
                                <a:pt x="750421" y="164956"/>
                                <a:pt x="736566" y="166688"/>
                                <a:pt x="716650" y="171017"/>
                              </a:cubicBezTo>
                              <a:close/>
                              <a:moveTo>
                                <a:pt x="998937" y="182274"/>
                              </a:moveTo>
                              <a:cubicBezTo>
                                <a:pt x="996339" y="182274"/>
                                <a:pt x="994607" y="183140"/>
                                <a:pt x="992009" y="183140"/>
                              </a:cubicBezTo>
                              <a:cubicBezTo>
                                <a:pt x="991143" y="183140"/>
                                <a:pt x="991143" y="183140"/>
                                <a:pt x="990278" y="183140"/>
                              </a:cubicBezTo>
                              <a:cubicBezTo>
                                <a:pt x="993741" y="183140"/>
                                <a:pt x="998071" y="182274"/>
                                <a:pt x="1001534" y="182274"/>
                              </a:cubicBezTo>
                              <a:cubicBezTo>
                                <a:pt x="1017987" y="180542"/>
                                <a:pt x="1026646" y="179676"/>
                                <a:pt x="998937" y="182274"/>
                              </a:cubicBezTo>
                              <a:close/>
                              <a:moveTo>
                                <a:pt x="1003266" y="185738"/>
                              </a:moveTo>
                              <a:cubicBezTo>
                                <a:pt x="1003266" y="185738"/>
                                <a:pt x="1003266" y="185738"/>
                                <a:pt x="1003266" y="185738"/>
                              </a:cubicBezTo>
                              <a:lnTo>
                                <a:pt x="1003266" y="185738"/>
                              </a:lnTo>
                              <a:cubicBezTo>
                                <a:pt x="1003266" y="185738"/>
                                <a:pt x="1003266" y="185738"/>
                                <a:pt x="1003266" y="185738"/>
                              </a:cubicBezTo>
                              <a:close/>
                              <a:moveTo>
                                <a:pt x="1004998" y="185738"/>
                              </a:move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ubicBezTo>
                                <a:pt x="1004998" y="185738"/>
                                <a:pt x="1004998" y="185738"/>
                                <a:pt x="1004998" y="185738"/>
                              </a:cubicBezTo>
                              <a:close/>
                              <a:moveTo>
                                <a:pt x="988546" y="183140"/>
                              </a:moveTo>
                              <a:cubicBezTo>
                                <a:pt x="987680" y="183140"/>
                                <a:pt x="987680" y="183140"/>
                                <a:pt x="988546" y="183140"/>
                              </a:cubicBezTo>
                              <a:cubicBezTo>
                                <a:pt x="998071" y="181408"/>
                                <a:pt x="1011059" y="180542"/>
                                <a:pt x="1027511" y="178810"/>
                              </a:cubicBezTo>
                              <a:lnTo>
                                <a:pt x="988546" y="183140"/>
                              </a:lnTo>
                              <a:close/>
                              <a:moveTo>
                                <a:pt x="776398" y="158894"/>
                              </a:moveTo>
                              <a:cubicBezTo>
                                <a:pt x="780727" y="158028"/>
                                <a:pt x="784191" y="157163"/>
                                <a:pt x="786789" y="156296"/>
                              </a:cubicBezTo>
                              <a:cubicBezTo>
                                <a:pt x="787655" y="156296"/>
                                <a:pt x="787655" y="156296"/>
                                <a:pt x="788521" y="156296"/>
                              </a:cubicBezTo>
                              <a:cubicBezTo>
                                <a:pt x="791118" y="157163"/>
                                <a:pt x="793716" y="157163"/>
                                <a:pt x="795448" y="157163"/>
                              </a:cubicBezTo>
                              <a:cubicBezTo>
                                <a:pt x="790252" y="158028"/>
                                <a:pt x="788521" y="158028"/>
                                <a:pt x="784191" y="158028"/>
                              </a:cubicBezTo>
                              <a:cubicBezTo>
                                <a:pt x="782459" y="158028"/>
                                <a:pt x="780727" y="158028"/>
                                <a:pt x="778996" y="158894"/>
                              </a:cubicBezTo>
                              <a:cubicBezTo>
                                <a:pt x="778130" y="159760"/>
                                <a:pt x="777264" y="159760"/>
                                <a:pt x="776398" y="158894"/>
                              </a:cubicBezTo>
                              <a:close/>
                              <a:moveTo>
                                <a:pt x="738298" y="152833"/>
                              </a:moveTo>
                              <a:cubicBezTo>
                                <a:pt x="738298" y="152833"/>
                                <a:pt x="739164" y="152833"/>
                                <a:pt x="740030" y="151967"/>
                              </a:cubicBezTo>
                              <a:cubicBezTo>
                                <a:pt x="739164" y="151967"/>
                                <a:pt x="738298" y="151967"/>
                                <a:pt x="736566" y="151967"/>
                              </a:cubicBezTo>
                              <a:cubicBezTo>
                                <a:pt x="735700" y="151967"/>
                                <a:pt x="733968" y="151967"/>
                                <a:pt x="733102" y="151101"/>
                              </a:cubicBezTo>
                              <a:cubicBezTo>
                                <a:pt x="733968" y="151101"/>
                                <a:pt x="734834" y="151101"/>
                                <a:pt x="735700" y="151101"/>
                              </a:cubicBezTo>
                              <a:cubicBezTo>
                                <a:pt x="741761" y="150235"/>
                                <a:pt x="746957" y="150235"/>
                                <a:pt x="751287" y="149369"/>
                              </a:cubicBezTo>
                              <a:cubicBezTo>
                                <a:pt x="753884" y="150235"/>
                                <a:pt x="756482" y="150235"/>
                                <a:pt x="759946" y="151101"/>
                              </a:cubicBezTo>
                              <a:cubicBezTo>
                                <a:pt x="758214" y="151101"/>
                                <a:pt x="756482" y="151101"/>
                                <a:pt x="755616" y="151101"/>
                              </a:cubicBezTo>
                              <a:lnTo>
                                <a:pt x="752152" y="151101"/>
                              </a:lnTo>
                              <a:lnTo>
                                <a:pt x="751287" y="151101"/>
                              </a:lnTo>
                              <a:lnTo>
                                <a:pt x="751287" y="151101"/>
                              </a:lnTo>
                              <a:lnTo>
                                <a:pt x="751287" y="151101"/>
                              </a:lnTo>
                              <a:lnTo>
                                <a:pt x="751287" y="151101"/>
                              </a:lnTo>
                              <a:cubicBezTo>
                                <a:pt x="753018" y="151967"/>
                                <a:pt x="747823" y="149369"/>
                                <a:pt x="753884" y="152833"/>
                              </a:cubicBezTo>
                              <a:lnTo>
                                <a:pt x="753884" y="152833"/>
                              </a:lnTo>
                              <a:lnTo>
                                <a:pt x="753884" y="152833"/>
                              </a:lnTo>
                              <a:lnTo>
                                <a:pt x="752152" y="152833"/>
                              </a:lnTo>
                              <a:cubicBezTo>
                                <a:pt x="748689" y="152833"/>
                                <a:pt x="746957" y="152833"/>
                                <a:pt x="744359" y="152833"/>
                              </a:cubicBezTo>
                              <a:cubicBezTo>
                                <a:pt x="742627" y="153699"/>
                                <a:pt x="740896" y="152833"/>
                                <a:pt x="738298" y="152833"/>
                              </a:cubicBezTo>
                              <a:close/>
                              <a:moveTo>
                                <a:pt x="695002" y="148504"/>
                              </a:moveTo>
                              <a:cubicBezTo>
                                <a:pt x="695868" y="148504"/>
                                <a:pt x="697600" y="148504"/>
                                <a:pt x="699332" y="147637"/>
                              </a:cubicBezTo>
                              <a:cubicBezTo>
                                <a:pt x="699332" y="147637"/>
                                <a:pt x="699332" y="147637"/>
                                <a:pt x="700198" y="147637"/>
                              </a:cubicBezTo>
                              <a:cubicBezTo>
                                <a:pt x="698466" y="148504"/>
                                <a:pt x="696734" y="148504"/>
                                <a:pt x="695002" y="148504"/>
                              </a:cubicBezTo>
                              <a:close/>
                              <a:moveTo>
                                <a:pt x="866453" y="135515"/>
                              </a:moveTo>
                              <a:cubicBezTo>
                                <a:pt x="867318" y="136381"/>
                                <a:pt x="868184" y="137246"/>
                                <a:pt x="869916" y="138113"/>
                              </a:cubicBezTo>
                              <a:cubicBezTo>
                                <a:pt x="856928" y="138978"/>
                                <a:pt x="847403" y="139845"/>
                                <a:pt x="839609" y="140710"/>
                              </a:cubicBezTo>
                              <a:cubicBezTo>
                                <a:pt x="838743" y="140710"/>
                                <a:pt x="837877" y="139845"/>
                                <a:pt x="837877" y="139845"/>
                              </a:cubicBezTo>
                              <a:cubicBezTo>
                                <a:pt x="837011" y="139845"/>
                                <a:pt x="837011" y="138978"/>
                                <a:pt x="836146" y="138978"/>
                              </a:cubicBezTo>
                              <a:cubicBezTo>
                                <a:pt x="837011" y="138978"/>
                                <a:pt x="838743" y="138978"/>
                                <a:pt x="839609" y="138978"/>
                              </a:cubicBezTo>
                              <a:cubicBezTo>
                                <a:pt x="838743" y="138978"/>
                                <a:pt x="837011" y="138978"/>
                                <a:pt x="836146" y="138978"/>
                              </a:cubicBezTo>
                              <a:cubicBezTo>
                                <a:pt x="834414" y="138113"/>
                                <a:pt x="833548" y="137246"/>
                                <a:pt x="832682" y="136381"/>
                              </a:cubicBezTo>
                              <a:cubicBezTo>
                                <a:pt x="837011" y="136381"/>
                                <a:pt x="842207" y="135515"/>
                                <a:pt x="846537" y="135515"/>
                              </a:cubicBezTo>
                              <a:cubicBezTo>
                                <a:pt x="851732" y="135515"/>
                                <a:pt x="856928" y="134649"/>
                                <a:pt x="862123" y="134649"/>
                              </a:cubicBezTo>
                              <a:cubicBezTo>
                                <a:pt x="862989" y="134649"/>
                                <a:pt x="863855" y="134649"/>
                                <a:pt x="865587" y="134649"/>
                              </a:cubicBezTo>
                              <a:cubicBezTo>
                                <a:pt x="865587" y="134649"/>
                                <a:pt x="865587" y="134649"/>
                                <a:pt x="866453" y="135515"/>
                              </a:cubicBezTo>
                              <a:close/>
                              <a:moveTo>
                                <a:pt x="838743" y="140710"/>
                              </a:moveTo>
                              <a:cubicBezTo>
                                <a:pt x="845671" y="143308"/>
                                <a:pt x="852598" y="145905"/>
                                <a:pt x="857794" y="146772"/>
                              </a:cubicBezTo>
                              <a:cubicBezTo>
                                <a:pt x="856928" y="146772"/>
                                <a:pt x="856062" y="146772"/>
                                <a:pt x="855196" y="147637"/>
                              </a:cubicBezTo>
                              <a:cubicBezTo>
                                <a:pt x="851732" y="148504"/>
                                <a:pt x="849134" y="148504"/>
                                <a:pt x="845671" y="149369"/>
                              </a:cubicBezTo>
                              <a:cubicBezTo>
                                <a:pt x="838743" y="146772"/>
                                <a:pt x="832682" y="144174"/>
                                <a:pt x="826621" y="141576"/>
                              </a:cubicBezTo>
                              <a:cubicBezTo>
                                <a:pt x="830084" y="141576"/>
                                <a:pt x="833548" y="140710"/>
                                <a:pt x="838743" y="140710"/>
                              </a:cubicBezTo>
                              <a:cubicBezTo>
                                <a:pt x="837877" y="140710"/>
                                <a:pt x="838743" y="140710"/>
                                <a:pt x="838743" y="140710"/>
                              </a:cubicBezTo>
                              <a:close/>
                              <a:moveTo>
                                <a:pt x="893296" y="141576"/>
                              </a:moveTo>
                              <a:cubicBezTo>
                                <a:pt x="892430" y="141576"/>
                                <a:pt x="892430" y="141576"/>
                                <a:pt x="891564" y="141576"/>
                              </a:cubicBezTo>
                              <a:cubicBezTo>
                                <a:pt x="890698" y="142442"/>
                                <a:pt x="891564" y="142442"/>
                                <a:pt x="893296" y="141576"/>
                              </a:cubicBezTo>
                              <a:cubicBezTo>
                                <a:pt x="893296" y="141576"/>
                                <a:pt x="893296" y="141576"/>
                                <a:pt x="893296" y="141576"/>
                              </a:cubicBezTo>
                              <a:close/>
                              <a:moveTo>
                                <a:pt x="893296" y="142442"/>
                              </a:moveTo>
                              <a:cubicBezTo>
                                <a:pt x="893296" y="142442"/>
                                <a:pt x="894162" y="143308"/>
                                <a:pt x="894162" y="143308"/>
                              </a:cubicBezTo>
                              <a:cubicBezTo>
                                <a:pt x="884636" y="145040"/>
                                <a:pt x="874246" y="146772"/>
                                <a:pt x="865587" y="149369"/>
                              </a:cubicBezTo>
                              <a:cubicBezTo>
                                <a:pt x="865587" y="149369"/>
                                <a:pt x="864721" y="149369"/>
                                <a:pt x="862989" y="148504"/>
                              </a:cubicBezTo>
                              <a:cubicBezTo>
                                <a:pt x="875977" y="145905"/>
                                <a:pt x="887234" y="144174"/>
                                <a:pt x="888966" y="143308"/>
                              </a:cubicBezTo>
                              <a:cubicBezTo>
                                <a:pt x="890698" y="142442"/>
                                <a:pt x="891564" y="142442"/>
                                <a:pt x="893296" y="142442"/>
                              </a:cubicBezTo>
                              <a:close/>
                              <a:moveTo>
                                <a:pt x="895893" y="145040"/>
                              </a:moveTo>
                              <a:cubicBezTo>
                                <a:pt x="889832" y="146772"/>
                                <a:pt x="874246" y="150235"/>
                                <a:pt x="856928" y="153699"/>
                              </a:cubicBezTo>
                              <a:cubicBezTo>
                                <a:pt x="856062" y="153699"/>
                                <a:pt x="855196" y="152833"/>
                                <a:pt x="855196" y="152833"/>
                              </a:cubicBezTo>
                              <a:cubicBezTo>
                                <a:pt x="869050" y="150235"/>
                                <a:pt x="878575" y="147637"/>
                                <a:pt x="877709" y="148504"/>
                              </a:cubicBezTo>
                              <a:cubicBezTo>
                                <a:pt x="905419" y="142442"/>
                                <a:pt x="893296" y="145040"/>
                                <a:pt x="870782" y="149369"/>
                              </a:cubicBezTo>
                              <a:cubicBezTo>
                                <a:pt x="865587" y="150235"/>
                                <a:pt x="860391" y="151967"/>
                                <a:pt x="854330" y="152833"/>
                              </a:cubicBezTo>
                              <a:cubicBezTo>
                                <a:pt x="853464" y="152833"/>
                                <a:pt x="853464" y="151967"/>
                                <a:pt x="852598" y="151967"/>
                              </a:cubicBezTo>
                              <a:cubicBezTo>
                                <a:pt x="861257" y="150235"/>
                                <a:pt x="870782" y="148504"/>
                                <a:pt x="878575" y="146772"/>
                              </a:cubicBezTo>
                              <a:cubicBezTo>
                                <a:pt x="883771" y="145905"/>
                                <a:pt x="889832" y="145040"/>
                                <a:pt x="894162" y="143308"/>
                              </a:cubicBezTo>
                              <a:cubicBezTo>
                                <a:pt x="895028" y="144174"/>
                                <a:pt x="895028" y="144174"/>
                                <a:pt x="895893" y="145040"/>
                              </a:cubicBezTo>
                              <a:close/>
                              <a:moveTo>
                                <a:pt x="861257" y="168419"/>
                              </a:moveTo>
                              <a:cubicBezTo>
                                <a:pt x="861257" y="168419"/>
                                <a:pt x="861257" y="168419"/>
                                <a:pt x="861257" y="168419"/>
                              </a:cubicBezTo>
                              <a:cubicBezTo>
                                <a:pt x="865587" y="169285"/>
                                <a:pt x="870782" y="170151"/>
                                <a:pt x="874246" y="171017"/>
                              </a:cubicBezTo>
                              <a:cubicBezTo>
                                <a:pt x="874246" y="171017"/>
                                <a:pt x="874246" y="171017"/>
                                <a:pt x="874246" y="171017"/>
                              </a:cubicBezTo>
                              <a:cubicBezTo>
                                <a:pt x="869916" y="170151"/>
                                <a:pt x="864721" y="169285"/>
                                <a:pt x="861257" y="168419"/>
                              </a:cubicBezTo>
                              <a:close/>
                              <a:moveTo>
                                <a:pt x="795448" y="158028"/>
                              </a:moveTo>
                              <a:cubicBezTo>
                                <a:pt x="793716" y="158028"/>
                                <a:pt x="791118" y="157163"/>
                                <a:pt x="788521" y="156296"/>
                              </a:cubicBezTo>
                              <a:cubicBezTo>
                                <a:pt x="792850" y="155431"/>
                                <a:pt x="796314" y="154565"/>
                                <a:pt x="798046" y="153699"/>
                              </a:cubicBezTo>
                              <a:cubicBezTo>
                                <a:pt x="798912" y="153699"/>
                                <a:pt x="798912" y="153699"/>
                                <a:pt x="798912" y="152833"/>
                              </a:cubicBezTo>
                              <a:cubicBezTo>
                                <a:pt x="798912" y="152833"/>
                                <a:pt x="798912" y="152833"/>
                                <a:pt x="798912" y="152833"/>
                              </a:cubicBezTo>
                              <a:lnTo>
                                <a:pt x="799777" y="152833"/>
                              </a:lnTo>
                              <a:cubicBezTo>
                                <a:pt x="800643" y="152833"/>
                                <a:pt x="800643" y="152833"/>
                                <a:pt x="800643" y="152833"/>
                              </a:cubicBezTo>
                              <a:cubicBezTo>
                                <a:pt x="800643" y="152833"/>
                                <a:pt x="799777" y="152833"/>
                                <a:pt x="798912" y="152833"/>
                              </a:cubicBezTo>
                              <a:cubicBezTo>
                                <a:pt x="798046" y="152833"/>
                                <a:pt x="798046" y="152833"/>
                                <a:pt x="797180" y="152833"/>
                              </a:cubicBezTo>
                              <a:lnTo>
                                <a:pt x="797180" y="152833"/>
                              </a:lnTo>
                              <a:lnTo>
                                <a:pt x="797180" y="152833"/>
                              </a:lnTo>
                              <a:lnTo>
                                <a:pt x="797180" y="152833"/>
                              </a:lnTo>
                              <a:cubicBezTo>
                                <a:pt x="797180" y="152833"/>
                                <a:pt x="797180" y="152833"/>
                                <a:pt x="797180" y="152833"/>
                              </a:cubicBezTo>
                              <a:cubicBezTo>
                                <a:pt x="796314" y="152833"/>
                                <a:pt x="796314" y="152833"/>
                                <a:pt x="796314" y="151967"/>
                              </a:cubicBezTo>
                              <a:cubicBezTo>
                                <a:pt x="794582" y="151101"/>
                                <a:pt x="794582" y="150235"/>
                                <a:pt x="797180" y="149369"/>
                              </a:cubicBezTo>
                              <a:cubicBezTo>
                                <a:pt x="798912" y="150235"/>
                                <a:pt x="800643" y="150235"/>
                                <a:pt x="801509" y="151101"/>
                              </a:cubicBezTo>
                              <a:cubicBezTo>
                                <a:pt x="804107" y="151101"/>
                                <a:pt x="809303" y="151967"/>
                                <a:pt x="811900" y="151967"/>
                              </a:cubicBezTo>
                              <a:cubicBezTo>
                                <a:pt x="814498" y="151967"/>
                                <a:pt x="813632" y="151101"/>
                                <a:pt x="804107" y="148504"/>
                              </a:cubicBezTo>
                              <a:cubicBezTo>
                                <a:pt x="804107" y="148504"/>
                                <a:pt x="803241" y="148504"/>
                                <a:pt x="802375" y="148504"/>
                              </a:cubicBezTo>
                              <a:cubicBezTo>
                                <a:pt x="803241" y="148504"/>
                                <a:pt x="804973" y="147637"/>
                                <a:pt x="806705" y="147637"/>
                              </a:cubicBezTo>
                              <a:cubicBezTo>
                                <a:pt x="804973" y="147637"/>
                                <a:pt x="802375" y="147637"/>
                                <a:pt x="800643" y="148504"/>
                              </a:cubicBezTo>
                              <a:cubicBezTo>
                                <a:pt x="798912" y="148504"/>
                                <a:pt x="795448" y="147637"/>
                                <a:pt x="792850" y="147637"/>
                              </a:cubicBezTo>
                              <a:cubicBezTo>
                                <a:pt x="790252" y="147637"/>
                                <a:pt x="786789" y="146772"/>
                                <a:pt x="785057" y="146772"/>
                              </a:cubicBezTo>
                              <a:cubicBezTo>
                                <a:pt x="784191" y="146772"/>
                                <a:pt x="784191" y="146772"/>
                                <a:pt x="783325" y="146772"/>
                              </a:cubicBezTo>
                              <a:cubicBezTo>
                                <a:pt x="788521" y="145905"/>
                                <a:pt x="792850" y="145905"/>
                                <a:pt x="800643" y="145040"/>
                              </a:cubicBezTo>
                              <a:cubicBezTo>
                                <a:pt x="805839" y="146772"/>
                                <a:pt x="810169" y="147637"/>
                                <a:pt x="813632" y="149369"/>
                              </a:cubicBezTo>
                              <a:cubicBezTo>
                                <a:pt x="818828" y="151101"/>
                                <a:pt x="823157" y="152833"/>
                                <a:pt x="826621" y="153699"/>
                              </a:cubicBezTo>
                              <a:cubicBezTo>
                                <a:pt x="817962" y="155431"/>
                                <a:pt x="812766" y="156296"/>
                                <a:pt x="812766" y="156296"/>
                              </a:cubicBezTo>
                              <a:cubicBezTo>
                                <a:pt x="804107" y="156296"/>
                                <a:pt x="798912" y="157163"/>
                                <a:pt x="795448" y="158028"/>
                              </a:cubicBezTo>
                              <a:close/>
                              <a:moveTo>
                                <a:pt x="782459" y="145905"/>
                              </a:moveTo>
                              <a:cubicBezTo>
                                <a:pt x="786789" y="146772"/>
                                <a:pt x="790252" y="148504"/>
                                <a:pt x="793716" y="149369"/>
                              </a:cubicBezTo>
                              <a:cubicBezTo>
                                <a:pt x="781593" y="150235"/>
                                <a:pt x="772068" y="151101"/>
                                <a:pt x="764275" y="151101"/>
                              </a:cubicBezTo>
                              <a:cubicBezTo>
                                <a:pt x="761678" y="150235"/>
                                <a:pt x="758214" y="150235"/>
                                <a:pt x="755616" y="149369"/>
                              </a:cubicBezTo>
                              <a:cubicBezTo>
                                <a:pt x="765141" y="148504"/>
                                <a:pt x="771203" y="147637"/>
                                <a:pt x="776398" y="146772"/>
                              </a:cubicBezTo>
                              <a:cubicBezTo>
                                <a:pt x="778130" y="146772"/>
                                <a:pt x="780727" y="146772"/>
                                <a:pt x="782459" y="145905"/>
                              </a:cubicBezTo>
                              <a:close/>
                              <a:moveTo>
                                <a:pt x="824889" y="137246"/>
                              </a:moveTo>
                              <a:cubicBezTo>
                                <a:pt x="826621" y="137246"/>
                                <a:pt x="829218" y="138113"/>
                                <a:pt x="832682" y="138978"/>
                              </a:cubicBezTo>
                              <a:cubicBezTo>
                                <a:pt x="828352" y="138978"/>
                                <a:pt x="824889" y="138978"/>
                                <a:pt x="822291" y="138978"/>
                              </a:cubicBezTo>
                              <a:cubicBezTo>
                                <a:pt x="822291" y="138978"/>
                                <a:pt x="821425" y="138978"/>
                                <a:pt x="821425" y="138113"/>
                              </a:cubicBezTo>
                              <a:cubicBezTo>
                                <a:pt x="820559" y="137246"/>
                                <a:pt x="820559" y="137246"/>
                                <a:pt x="820559" y="137246"/>
                              </a:cubicBezTo>
                              <a:cubicBezTo>
                                <a:pt x="820559" y="137246"/>
                                <a:pt x="822291" y="137246"/>
                                <a:pt x="824889" y="137246"/>
                              </a:cubicBezTo>
                              <a:close/>
                              <a:moveTo>
                                <a:pt x="850000" y="151101"/>
                              </a:moveTo>
                              <a:cubicBezTo>
                                <a:pt x="850000" y="151101"/>
                                <a:pt x="849134" y="150235"/>
                                <a:pt x="850000" y="151101"/>
                              </a:cubicBezTo>
                              <a:cubicBezTo>
                                <a:pt x="852598" y="150235"/>
                                <a:pt x="856928" y="149369"/>
                                <a:pt x="860391" y="148504"/>
                              </a:cubicBezTo>
                              <a:cubicBezTo>
                                <a:pt x="860391" y="148504"/>
                                <a:pt x="861257" y="148504"/>
                                <a:pt x="861257" y="148504"/>
                              </a:cubicBezTo>
                              <a:cubicBezTo>
                                <a:pt x="862989" y="149369"/>
                                <a:pt x="864721" y="149369"/>
                                <a:pt x="864721" y="149369"/>
                              </a:cubicBezTo>
                              <a:cubicBezTo>
                                <a:pt x="860391" y="150235"/>
                                <a:pt x="856062" y="151101"/>
                                <a:pt x="851732" y="151967"/>
                              </a:cubicBezTo>
                              <a:cubicBezTo>
                                <a:pt x="850866" y="151101"/>
                                <a:pt x="850866" y="151101"/>
                                <a:pt x="850000" y="151101"/>
                              </a:cubicBezTo>
                              <a:close/>
                              <a:moveTo>
                                <a:pt x="832682" y="154565"/>
                              </a:moveTo>
                              <a:cubicBezTo>
                                <a:pt x="824023" y="156296"/>
                                <a:pt x="818828" y="157163"/>
                                <a:pt x="819693" y="156296"/>
                              </a:cubicBezTo>
                              <a:cubicBezTo>
                                <a:pt x="823157" y="155431"/>
                                <a:pt x="826621" y="154565"/>
                                <a:pt x="830950" y="153699"/>
                              </a:cubicBezTo>
                              <a:cubicBezTo>
                                <a:pt x="831816" y="154565"/>
                                <a:pt x="832682" y="154565"/>
                                <a:pt x="832682" y="154565"/>
                              </a:cubicBezTo>
                              <a:close/>
                              <a:moveTo>
                                <a:pt x="834414" y="155431"/>
                              </a:moveTo>
                              <a:cubicBezTo>
                                <a:pt x="834414" y="155431"/>
                                <a:pt x="835280" y="155431"/>
                                <a:pt x="835280" y="155431"/>
                              </a:cubicBezTo>
                              <a:cubicBezTo>
                                <a:pt x="835280" y="155431"/>
                                <a:pt x="835280" y="155431"/>
                                <a:pt x="836146" y="155431"/>
                              </a:cubicBezTo>
                              <a:cubicBezTo>
                                <a:pt x="822291" y="158028"/>
                                <a:pt x="810169" y="160626"/>
                                <a:pt x="804107" y="162358"/>
                              </a:cubicBezTo>
                              <a:cubicBezTo>
                                <a:pt x="811900" y="160626"/>
                                <a:pt x="823157" y="158028"/>
                                <a:pt x="834414" y="155431"/>
                              </a:cubicBezTo>
                              <a:close/>
                              <a:moveTo>
                                <a:pt x="875112" y="171017"/>
                              </a:moveTo>
                              <a:cubicBezTo>
                                <a:pt x="871648" y="170151"/>
                                <a:pt x="866453" y="169285"/>
                                <a:pt x="862123" y="168419"/>
                              </a:cubicBezTo>
                              <a:cubicBezTo>
                                <a:pt x="862989" y="168419"/>
                                <a:pt x="863855" y="167553"/>
                                <a:pt x="863855" y="167553"/>
                              </a:cubicBezTo>
                              <a:cubicBezTo>
                                <a:pt x="869050" y="169285"/>
                                <a:pt x="873380" y="170151"/>
                                <a:pt x="875977" y="171017"/>
                              </a:cubicBezTo>
                              <a:cubicBezTo>
                                <a:pt x="875977" y="171017"/>
                                <a:pt x="875977" y="171017"/>
                                <a:pt x="875112" y="171017"/>
                              </a:cubicBezTo>
                              <a:close/>
                              <a:moveTo>
                                <a:pt x="875977" y="171017"/>
                              </a:moveTo>
                              <a:cubicBezTo>
                                <a:pt x="872514" y="170151"/>
                                <a:pt x="869050" y="169285"/>
                                <a:pt x="863855" y="167553"/>
                              </a:cubicBezTo>
                              <a:cubicBezTo>
                                <a:pt x="863855" y="167553"/>
                                <a:pt x="864721" y="167553"/>
                                <a:pt x="864721" y="167553"/>
                              </a:cubicBezTo>
                              <a:cubicBezTo>
                                <a:pt x="862123" y="167553"/>
                                <a:pt x="861257" y="167553"/>
                                <a:pt x="860391" y="166688"/>
                              </a:cubicBezTo>
                              <a:cubicBezTo>
                                <a:pt x="859525" y="165822"/>
                                <a:pt x="860391" y="164956"/>
                                <a:pt x="860391" y="164090"/>
                              </a:cubicBezTo>
                              <a:cubicBezTo>
                                <a:pt x="863855" y="164956"/>
                                <a:pt x="867318" y="165822"/>
                                <a:pt x="871648" y="166688"/>
                              </a:cubicBezTo>
                              <a:cubicBezTo>
                                <a:pt x="874246" y="167553"/>
                                <a:pt x="876843" y="168419"/>
                                <a:pt x="879441" y="169285"/>
                              </a:cubicBezTo>
                              <a:cubicBezTo>
                                <a:pt x="878575" y="170151"/>
                                <a:pt x="877709" y="170151"/>
                                <a:pt x="875977" y="171017"/>
                              </a:cubicBezTo>
                              <a:close/>
                              <a:moveTo>
                                <a:pt x="860391" y="148504"/>
                              </a:moveTo>
                              <a:cubicBezTo>
                                <a:pt x="858659" y="148504"/>
                                <a:pt x="856062" y="149369"/>
                                <a:pt x="852598" y="150235"/>
                              </a:cubicBezTo>
                              <a:cubicBezTo>
                                <a:pt x="850866" y="150235"/>
                                <a:pt x="850000" y="151101"/>
                                <a:pt x="848268" y="151101"/>
                              </a:cubicBezTo>
                              <a:cubicBezTo>
                                <a:pt x="848268" y="151101"/>
                                <a:pt x="848268" y="151101"/>
                                <a:pt x="847403" y="151101"/>
                              </a:cubicBezTo>
                              <a:cubicBezTo>
                                <a:pt x="852598" y="149369"/>
                                <a:pt x="856062" y="148504"/>
                                <a:pt x="860391" y="148504"/>
                              </a:cubicBezTo>
                              <a:cubicBezTo>
                                <a:pt x="860391" y="147637"/>
                                <a:pt x="860391" y="148504"/>
                                <a:pt x="860391" y="148504"/>
                              </a:cubicBezTo>
                              <a:close/>
                              <a:moveTo>
                                <a:pt x="830950" y="140710"/>
                              </a:moveTo>
                              <a:cubicBezTo>
                                <a:pt x="829218" y="140710"/>
                                <a:pt x="827487" y="140710"/>
                                <a:pt x="826621" y="140710"/>
                              </a:cubicBezTo>
                              <a:cubicBezTo>
                                <a:pt x="825755" y="139845"/>
                                <a:pt x="824023" y="139845"/>
                                <a:pt x="823157" y="138978"/>
                              </a:cubicBezTo>
                              <a:cubicBezTo>
                                <a:pt x="826621" y="138978"/>
                                <a:pt x="830084" y="138113"/>
                                <a:pt x="833548" y="138113"/>
                              </a:cubicBezTo>
                              <a:cubicBezTo>
                                <a:pt x="835280" y="138978"/>
                                <a:pt x="837011" y="138978"/>
                                <a:pt x="837877" y="139845"/>
                              </a:cubicBezTo>
                              <a:cubicBezTo>
                                <a:pt x="834414" y="140710"/>
                                <a:pt x="832682" y="140710"/>
                                <a:pt x="830950" y="140710"/>
                              </a:cubicBezTo>
                              <a:close/>
                              <a:moveTo>
                                <a:pt x="761678" y="135515"/>
                              </a:moveTo>
                              <a:cubicBezTo>
                                <a:pt x="753018" y="135515"/>
                                <a:pt x="744359" y="135515"/>
                                <a:pt x="736566" y="135515"/>
                              </a:cubicBezTo>
                              <a:cubicBezTo>
                                <a:pt x="736566" y="135515"/>
                                <a:pt x="746091" y="135515"/>
                                <a:pt x="760812" y="134649"/>
                              </a:cubicBezTo>
                              <a:cubicBezTo>
                                <a:pt x="760812" y="134649"/>
                                <a:pt x="760812" y="135515"/>
                                <a:pt x="761678" y="135515"/>
                              </a:cubicBezTo>
                              <a:close/>
                              <a:moveTo>
                                <a:pt x="753018" y="144174"/>
                              </a:moveTo>
                              <a:cubicBezTo>
                                <a:pt x="765141" y="143308"/>
                                <a:pt x="778996" y="142442"/>
                                <a:pt x="792850" y="141576"/>
                              </a:cubicBezTo>
                              <a:cubicBezTo>
                                <a:pt x="793716" y="141576"/>
                                <a:pt x="793716" y="141576"/>
                                <a:pt x="794582" y="142442"/>
                              </a:cubicBezTo>
                              <a:cubicBezTo>
                                <a:pt x="790252" y="142442"/>
                                <a:pt x="784191" y="143308"/>
                                <a:pt x="776398" y="143308"/>
                              </a:cubicBezTo>
                              <a:cubicBezTo>
                                <a:pt x="766007" y="144174"/>
                                <a:pt x="751287" y="145040"/>
                                <a:pt x="732237" y="145905"/>
                              </a:cubicBezTo>
                              <a:cubicBezTo>
                                <a:pt x="731371" y="145905"/>
                                <a:pt x="731371" y="145905"/>
                                <a:pt x="730505" y="145905"/>
                              </a:cubicBezTo>
                              <a:cubicBezTo>
                                <a:pt x="736566" y="145040"/>
                                <a:pt x="744359" y="145040"/>
                                <a:pt x="753018" y="144174"/>
                              </a:cubicBezTo>
                              <a:close/>
                              <a:moveTo>
                                <a:pt x="804107" y="164090"/>
                              </a:moveTo>
                              <a:cubicBezTo>
                                <a:pt x="812766" y="162358"/>
                                <a:pt x="824889" y="158894"/>
                                <a:pt x="837877" y="156296"/>
                              </a:cubicBezTo>
                              <a:cubicBezTo>
                                <a:pt x="838743" y="156296"/>
                                <a:pt x="839609" y="157163"/>
                                <a:pt x="840475" y="157163"/>
                              </a:cubicBezTo>
                              <a:cubicBezTo>
                                <a:pt x="828352" y="159760"/>
                                <a:pt x="816230" y="163224"/>
                                <a:pt x="809303" y="164956"/>
                              </a:cubicBezTo>
                              <a:cubicBezTo>
                                <a:pt x="807571" y="164956"/>
                                <a:pt x="805839" y="164090"/>
                                <a:pt x="804107" y="164090"/>
                              </a:cubicBezTo>
                              <a:close/>
                              <a:moveTo>
                                <a:pt x="859525" y="169285"/>
                              </a:moveTo>
                              <a:cubicBezTo>
                                <a:pt x="862989" y="170151"/>
                                <a:pt x="867318" y="171017"/>
                                <a:pt x="871648" y="171883"/>
                              </a:cubicBezTo>
                              <a:cubicBezTo>
                                <a:pt x="871648" y="171883"/>
                                <a:pt x="872514" y="171883"/>
                                <a:pt x="873380" y="171883"/>
                              </a:cubicBezTo>
                              <a:cubicBezTo>
                                <a:pt x="871648" y="172749"/>
                                <a:pt x="869916" y="172749"/>
                                <a:pt x="868184" y="173615"/>
                              </a:cubicBezTo>
                              <a:cubicBezTo>
                                <a:pt x="862989" y="172749"/>
                                <a:pt x="857794" y="171883"/>
                                <a:pt x="853464" y="171017"/>
                              </a:cubicBezTo>
                              <a:cubicBezTo>
                                <a:pt x="854330" y="171017"/>
                                <a:pt x="856928" y="170151"/>
                                <a:pt x="859525" y="169285"/>
                              </a:cubicBezTo>
                              <a:close/>
                              <a:moveTo>
                                <a:pt x="912346" y="179676"/>
                              </a:moveTo>
                              <a:cubicBezTo>
                                <a:pt x="912346" y="179676"/>
                                <a:pt x="912346" y="179676"/>
                                <a:pt x="912346" y="179676"/>
                              </a:cubicBezTo>
                              <a:cubicBezTo>
                                <a:pt x="913212" y="179676"/>
                                <a:pt x="912346" y="179676"/>
                                <a:pt x="912346" y="179676"/>
                              </a:cubicBezTo>
                              <a:cubicBezTo>
                                <a:pt x="912346" y="179676"/>
                                <a:pt x="912346" y="179676"/>
                                <a:pt x="912346" y="179676"/>
                              </a:cubicBezTo>
                              <a:cubicBezTo>
                                <a:pt x="912346" y="179676"/>
                                <a:pt x="912346" y="179676"/>
                                <a:pt x="912346" y="179676"/>
                              </a:cubicBezTo>
                              <a:close/>
                              <a:moveTo>
                                <a:pt x="963434" y="180542"/>
                              </a:moveTo>
                              <a:lnTo>
                                <a:pt x="963434" y="180542"/>
                              </a:ln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lnTo>
                                <a:pt x="963434" y="180542"/>
                              </a:ln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close/>
                              <a:moveTo>
                                <a:pt x="938323" y="186603"/>
                              </a:moveTo>
                              <a:cubicBezTo>
                                <a:pt x="938323" y="186603"/>
                                <a:pt x="938323" y="186603"/>
                                <a:pt x="938323" y="186603"/>
                              </a:cubicBezTo>
                              <a:cubicBezTo>
                                <a:pt x="940055" y="187470"/>
                                <a:pt x="937457" y="186603"/>
                                <a:pt x="938323" y="186603"/>
                              </a:cubicBezTo>
                              <a:close/>
                              <a:moveTo>
                                <a:pt x="941787" y="187470"/>
                              </a:moveTo>
                              <a:lnTo>
                                <a:pt x="941787" y="187470"/>
                              </a:ln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close/>
                              <a:moveTo>
                                <a:pt x="963434" y="180542"/>
                              </a:move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cubicBezTo>
                                <a:pt x="963434" y="180542"/>
                                <a:pt x="963434" y="180542"/>
                                <a:pt x="963434" y="180542"/>
                              </a:cubicBezTo>
                              <a:lnTo>
                                <a:pt x="963434" y="180542"/>
                              </a:lnTo>
                              <a:close/>
                              <a:moveTo>
                                <a:pt x="959105" y="180542"/>
                              </a:moveTo>
                              <a:cubicBezTo>
                                <a:pt x="959971" y="180542"/>
                                <a:pt x="960837" y="180542"/>
                                <a:pt x="961703" y="180542"/>
                              </a:cubicBezTo>
                              <a:cubicBezTo>
                                <a:pt x="959971" y="180542"/>
                                <a:pt x="959105" y="180542"/>
                                <a:pt x="959105" y="180542"/>
                              </a:cubicBezTo>
                              <a:close/>
                              <a:moveTo>
                                <a:pt x="921871" y="170151"/>
                              </a:moveTo>
                              <a:cubicBezTo>
                                <a:pt x="921871" y="170151"/>
                                <a:pt x="921005" y="171017"/>
                                <a:pt x="921005" y="171883"/>
                              </a:cubicBezTo>
                              <a:cubicBezTo>
                                <a:pt x="921005" y="171883"/>
                                <a:pt x="921005" y="171017"/>
                                <a:pt x="921005" y="171017"/>
                              </a:cubicBezTo>
                              <a:cubicBezTo>
                                <a:pt x="921005" y="170151"/>
                                <a:pt x="921005" y="169285"/>
                                <a:pt x="920139" y="168419"/>
                              </a:cubicBezTo>
                              <a:cubicBezTo>
                                <a:pt x="920139" y="169285"/>
                                <a:pt x="921005" y="170151"/>
                                <a:pt x="921871" y="170151"/>
                              </a:cubicBezTo>
                              <a:close/>
                              <a:moveTo>
                                <a:pt x="916675" y="174481"/>
                              </a:moveTo>
                              <a:cubicBezTo>
                                <a:pt x="917541" y="174481"/>
                                <a:pt x="917541" y="174481"/>
                                <a:pt x="916675" y="174481"/>
                              </a:cubicBezTo>
                              <a:cubicBezTo>
                                <a:pt x="916675" y="175347"/>
                                <a:pt x="915809" y="176212"/>
                                <a:pt x="914943" y="177079"/>
                              </a:cubicBezTo>
                              <a:cubicBezTo>
                                <a:pt x="914943" y="177079"/>
                                <a:pt x="914943" y="177079"/>
                                <a:pt x="914078" y="177079"/>
                              </a:cubicBezTo>
                              <a:cubicBezTo>
                                <a:pt x="915809" y="176212"/>
                                <a:pt x="916675" y="175347"/>
                                <a:pt x="916675" y="174481"/>
                              </a:cubicBezTo>
                              <a:close/>
                              <a:moveTo>
                                <a:pt x="925334" y="173615"/>
                              </a:moveTo>
                              <a:cubicBezTo>
                                <a:pt x="925334" y="173615"/>
                                <a:pt x="926200" y="174481"/>
                                <a:pt x="926200" y="174481"/>
                              </a:cubicBezTo>
                              <a:cubicBezTo>
                                <a:pt x="926200" y="174481"/>
                                <a:pt x="926200" y="175347"/>
                                <a:pt x="925334" y="176212"/>
                              </a:cubicBezTo>
                              <a:cubicBezTo>
                                <a:pt x="925334" y="176212"/>
                                <a:pt x="924468" y="176212"/>
                                <a:pt x="924468" y="175347"/>
                              </a:cubicBezTo>
                              <a:cubicBezTo>
                                <a:pt x="925334" y="174481"/>
                                <a:pt x="925334" y="174481"/>
                                <a:pt x="925334" y="173615"/>
                              </a:cubicBezTo>
                              <a:close/>
                              <a:moveTo>
                                <a:pt x="941787" y="187470"/>
                              </a:moveTo>
                              <a:cubicBezTo>
                                <a:pt x="941787" y="187470"/>
                                <a:pt x="941787" y="187470"/>
                                <a:pt x="941787" y="187470"/>
                              </a:cubicBezTo>
                              <a:lnTo>
                                <a:pt x="941787" y="187470"/>
                              </a:lnTo>
                              <a:cubicBezTo>
                                <a:pt x="941787" y="188335"/>
                                <a:pt x="941787" y="188335"/>
                                <a:pt x="941787" y="187470"/>
                              </a:cubicBezTo>
                              <a:cubicBezTo>
                                <a:pt x="941787" y="188335"/>
                                <a:pt x="941787" y="187470"/>
                                <a:pt x="941787" y="187470"/>
                              </a:cubicBezTo>
                              <a:close/>
                              <a:moveTo>
                                <a:pt x="957373" y="185738"/>
                              </a:move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ubicBezTo>
                                <a:pt x="957373" y="185738"/>
                                <a:pt x="957373" y="185738"/>
                                <a:pt x="957373" y="185738"/>
                              </a:cubicBezTo>
                              <a:close/>
                              <a:moveTo>
                                <a:pt x="982484" y="180542"/>
                              </a:moveTo>
                              <a:cubicBezTo>
                                <a:pt x="985948" y="179676"/>
                                <a:pt x="991143" y="178810"/>
                                <a:pt x="997205" y="177944"/>
                              </a:cubicBezTo>
                              <a:cubicBezTo>
                                <a:pt x="997205" y="178810"/>
                                <a:pt x="992009" y="179676"/>
                                <a:pt x="982484" y="180542"/>
                              </a:cubicBezTo>
                              <a:cubicBezTo>
                                <a:pt x="982484" y="180542"/>
                                <a:pt x="982484" y="180542"/>
                                <a:pt x="982484" y="180542"/>
                              </a:cubicBezTo>
                              <a:close/>
                              <a:moveTo>
                                <a:pt x="980752" y="180542"/>
                              </a:moveTo>
                              <a:cubicBezTo>
                                <a:pt x="983350" y="180542"/>
                                <a:pt x="985082" y="179676"/>
                                <a:pt x="987680" y="179676"/>
                              </a:cubicBezTo>
                              <a:cubicBezTo>
                                <a:pt x="985948" y="179676"/>
                                <a:pt x="983350" y="179676"/>
                                <a:pt x="980752" y="180542"/>
                              </a:cubicBezTo>
                              <a:cubicBezTo>
                                <a:pt x="981618" y="180542"/>
                                <a:pt x="981618" y="180542"/>
                                <a:pt x="980752" y="180542"/>
                              </a:cubicBezTo>
                              <a:close/>
                              <a:moveTo>
                                <a:pt x="900223" y="160626"/>
                              </a:moveTo>
                              <a:cubicBezTo>
                                <a:pt x="897625" y="158894"/>
                                <a:pt x="895893" y="158028"/>
                                <a:pt x="897625" y="158894"/>
                              </a:cubicBezTo>
                              <a:cubicBezTo>
                                <a:pt x="893296" y="158028"/>
                                <a:pt x="894162" y="158894"/>
                                <a:pt x="896759" y="161492"/>
                              </a:cubicBezTo>
                              <a:cubicBezTo>
                                <a:pt x="894162" y="163224"/>
                                <a:pt x="890698" y="164090"/>
                                <a:pt x="887234" y="165822"/>
                              </a:cubicBezTo>
                              <a:cubicBezTo>
                                <a:pt x="886368" y="164956"/>
                                <a:pt x="884636" y="164956"/>
                                <a:pt x="883771" y="164090"/>
                              </a:cubicBezTo>
                              <a:cubicBezTo>
                                <a:pt x="878575" y="162358"/>
                                <a:pt x="873380" y="159760"/>
                                <a:pt x="868184" y="158028"/>
                              </a:cubicBezTo>
                              <a:cubicBezTo>
                                <a:pt x="869050" y="157163"/>
                                <a:pt x="870782" y="156296"/>
                                <a:pt x="872514" y="155431"/>
                              </a:cubicBezTo>
                              <a:cubicBezTo>
                                <a:pt x="875112" y="153699"/>
                                <a:pt x="877709" y="152833"/>
                                <a:pt x="881173" y="151101"/>
                              </a:cubicBezTo>
                              <a:cubicBezTo>
                                <a:pt x="883771" y="150235"/>
                                <a:pt x="887234" y="148504"/>
                                <a:pt x="888966" y="147637"/>
                              </a:cubicBezTo>
                              <a:cubicBezTo>
                                <a:pt x="891564" y="146772"/>
                                <a:pt x="894162" y="145905"/>
                                <a:pt x="895893" y="145040"/>
                              </a:cubicBezTo>
                              <a:cubicBezTo>
                                <a:pt x="895893" y="145040"/>
                                <a:pt x="896759" y="145040"/>
                                <a:pt x="896759" y="145040"/>
                              </a:cubicBezTo>
                              <a:cubicBezTo>
                                <a:pt x="900223" y="149369"/>
                                <a:pt x="904553" y="152833"/>
                                <a:pt x="908016" y="156296"/>
                              </a:cubicBezTo>
                              <a:cubicBezTo>
                                <a:pt x="905419" y="158028"/>
                                <a:pt x="902821" y="158894"/>
                                <a:pt x="900223" y="160626"/>
                              </a:cubicBezTo>
                              <a:close/>
                              <a:moveTo>
                                <a:pt x="888966" y="137246"/>
                              </a:moveTo>
                              <a:cubicBezTo>
                                <a:pt x="889832" y="138113"/>
                                <a:pt x="890698" y="139845"/>
                                <a:pt x="892430" y="140710"/>
                              </a:cubicBezTo>
                              <a:cubicBezTo>
                                <a:pt x="885502" y="141576"/>
                                <a:pt x="872514" y="144174"/>
                                <a:pt x="859525" y="146772"/>
                              </a:cubicBezTo>
                              <a:cubicBezTo>
                                <a:pt x="856928" y="145905"/>
                                <a:pt x="854330" y="145040"/>
                                <a:pt x="851732" y="144174"/>
                              </a:cubicBezTo>
                              <a:cubicBezTo>
                                <a:pt x="847403" y="142442"/>
                                <a:pt x="842207" y="140710"/>
                                <a:pt x="839609" y="139845"/>
                              </a:cubicBezTo>
                              <a:cubicBezTo>
                                <a:pt x="848268" y="138978"/>
                                <a:pt x="857794" y="138113"/>
                                <a:pt x="869050" y="137246"/>
                              </a:cubicBezTo>
                              <a:cubicBezTo>
                                <a:pt x="870782" y="138978"/>
                                <a:pt x="874246" y="140710"/>
                                <a:pt x="877709" y="142442"/>
                              </a:cubicBezTo>
                              <a:cubicBezTo>
                                <a:pt x="877709" y="142442"/>
                                <a:pt x="877709" y="142442"/>
                                <a:pt x="877709" y="141576"/>
                              </a:cubicBezTo>
                              <a:cubicBezTo>
                                <a:pt x="877709" y="140710"/>
                                <a:pt x="877709" y="139845"/>
                                <a:pt x="876843" y="138978"/>
                              </a:cubicBezTo>
                              <a:cubicBezTo>
                                <a:pt x="876843" y="138113"/>
                                <a:pt x="876843" y="136381"/>
                                <a:pt x="876843" y="136381"/>
                              </a:cubicBezTo>
                              <a:cubicBezTo>
                                <a:pt x="879441" y="136381"/>
                                <a:pt x="882039" y="136381"/>
                                <a:pt x="884636" y="135515"/>
                              </a:cubicBezTo>
                              <a:cubicBezTo>
                                <a:pt x="882039" y="135515"/>
                                <a:pt x="879441" y="135515"/>
                                <a:pt x="876843" y="136381"/>
                              </a:cubicBezTo>
                              <a:cubicBezTo>
                                <a:pt x="876843" y="136381"/>
                                <a:pt x="876843" y="135515"/>
                                <a:pt x="876843" y="135515"/>
                              </a:cubicBezTo>
                              <a:cubicBezTo>
                                <a:pt x="874246" y="133783"/>
                                <a:pt x="872514" y="132051"/>
                                <a:pt x="870782" y="130319"/>
                              </a:cubicBezTo>
                              <a:cubicBezTo>
                                <a:pt x="875977" y="130319"/>
                                <a:pt x="880307" y="130319"/>
                                <a:pt x="884636" y="130319"/>
                              </a:cubicBezTo>
                              <a:cubicBezTo>
                                <a:pt x="885502" y="133783"/>
                                <a:pt x="887234" y="135515"/>
                                <a:pt x="888966" y="137246"/>
                              </a:cubicBezTo>
                              <a:close/>
                              <a:moveTo>
                                <a:pt x="863855" y="132917"/>
                              </a:moveTo>
                              <a:cubicBezTo>
                                <a:pt x="853464" y="132917"/>
                                <a:pt x="842207" y="133783"/>
                                <a:pt x="829218" y="133783"/>
                              </a:cubicBezTo>
                              <a:cubicBezTo>
                                <a:pt x="829218" y="133783"/>
                                <a:pt x="828352" y="132917"/>
                                <a:pt x="828352" y="132917"/>
                              </a:cubicBezTo>
                              <a:cubicBezTo>
                                <a:pt x="840475" y="132917"/>
                                <a:pt x="852598" y="132051"/>
                                <a:pt x="863855" y="132917"/>
                              </a:cubicBezTo>
                              <a:cubicBezTo>
                                <a:pt x="863855" y="132051"/>
                                <a:pt x="863855" y="132917"/>
                                <a:pt x="863855" y="132917"/>
                              </a:cubicBezTo>
                              <a:close/>
                              <a:moveTo>
                                <a:pt x="752152" y="132051"/>
                              </a:moveTo>
                              <a:cubicBezTo>
                                <a:pt x="748689" y="132051"/>
                                <a:pt x="745225" y="132051"/>
                                <a:pt x="743493" y="132051"/>
                              </a:cubicBezTo>
                              <a:cubicBezTo>
                                <a:pt x="746091" y="132051"/>
                                <a:pt x="748689" y="132051"/>
                                <a:pt x="750421" y="132051"/>
                              </a:cubicBezTo>
                              <a:cubicBezTo>
                                <a:pt x="751287" y="132051"/>
                                <a:pt x="752152" y="132051"/>
                                <a:pt x="752152" y="132051"/>
                              </a:cubicBezTo>
                              <a:close/>
                              <a:moveTo>
                                <a:pt x="728773" y="145905"/>
                              </a:moveTo>
                              <a:cubicBezTo>
                                <a:pt x="728773" y="145905"/>
                                <a:pt x="729639" y="145905"/>
                                <a:pt x="729639" y="145905"/>
                              </a:cubicBezTo>
                              <a:cubicBezTo>
                                <a:pt x="722712" y="146772"/>
                                <a:pt x="715784" y="146772"/>
                                <a:pt x="707991" y="147637"/>
                              </a:cubicBezTo>
                              <a:cubicBezTo>
                                <a:pt x="707125" y="147637"/>
                                <a:pt x="707125" y="147637"/>
                                <a:pt x="706259" y="147637"/>
                              </a:cubicBezTo>
                              <a:cubicBezTo>
                                <a:pt x="712321" y="146772"/>
                                <a:pt x="720114" y="145905"/>
                                <a:pt x="728773" y="145905"/>
                              </a:cubicBezTo>
                              <a:close/>
                              <a:moveTo>
                                <a:pt x="718382" y="153699"/>
                              </a:moveTo>
                              <a:cubicBezTo>
                                <a:pt x="720114" y="153699"/>
                                <a:pt x="720980" y="154565"/>
                                <a:pt x="721846" y="154565"/>
                              </a:cubicBezTo>
                              <a:cubicBezTo>
                                <a:pt x="717516" y="154565"/>
                                <a:pt x="713187" y="155431"/>
                                <a:pt x="708857" y="156296"/>
                              </a:cubicBezTo>
                              <a:cubicBezTo>
                                <a:pt x="707125" y="156296"/>
                                <a:pt x="704527" y="156296"/>
                                <a:pt x="701930" y="155431"/>
                              </a:cubicBezTo>
                              <a:cubicBezTo>
                                <a:pt x="707991" y="154565"/>
                                <a:pt x="713187" y="153699"/>
                                <a:pt x="718382" y="153699"/>
                              </a:cubicBezTo>
                              <a:close/>
                              <a:moveTo>
                                <a:pt x="851732" y="171883"/>
                              </a:moveTo>
                              <a:cubicBezTo>
                                <a:pt x="856062" y="172749"/>
                                <a:pt x="861257" y="172749"/>
                                <a:pt x="867318" y="173615"/>
                              </a:cubicBezTo>
                              <a:cubicBezTo>
                                <a:pt x="866453" y="173615"/>
                                <a:pt x="866453" y="173615"/>
                                <a:pt x="865587" y="174481"/>
                              </a:cubicBezTo>
                              <a:cubicBezTo>
                                <a:pt x="860391" y="173615"/>
                                <a:pt x="855196" y="173615"/>
                                <a:pt x="850000" y="172749"/>
                              </a:cubicBezTo>
                              <a:cubicBezTo>
                                <a:pt x="850866" y="172749"/>
                                <a:pt x="851732" y="172749"/>
                                <a:pt x="851732" y="171883"/>
                              </a:cubicBezTo>
                              <a:close/>
                              <a:moveTo>
                                <a:pt x="911480" y="179676"/>
                              </a:moveTo>
                              <a:cubicBezTo>
                                <a:pt x="911480" y="180542"/>
                                <a:pt x="912346" y="180542"/>
                                <a:pt x="911480" y="179676"/>
                              </a:cubicBezTo>
                              <a:cubicBezTo>
                                <a:pt x="912346" y="180542"/>
                                <a:pt x="912346" y="180542"/>
                                <a:pt x="911480" y="179676"/>
                              </a:cubicBezTo>
                              <a:cubicBezTo>
                                <a:pt x="912346" y="180542"/>
                                <a:pt x="912346" y="180542"/>
                                <a:pt x="911480" y="179676"/>
                              </a:cubicBezTo>
                              <a:cubicBezTo>
                                <a:pt x="912346" y="180542"/>
                                <a:pt x="911480" y="180542"/>
                                <a:pt x="911480" y="179676"/>
                              </a:cubicBezTo>
                              <a:cubicBezTo>
                                <a:pt x="911480" y="180542"/>
                                <a:pt x="911480" y="180542"/>
                                <a:pt x="911480" y="179676"/>
                              </a:cubicBezTo>
                              <a:close/>
                              <a:moveTo>
                                <a:pt x="916675" y="181408"/>
                              </a:moveTo>
                              <a:cubicBezTo>
                                <a:pt x="916675" y="181408"/>
                                <a:pt x="917541" y="181408"/>
                                <a:pt x="917541" y="181408"/>
                              </a:cubicBezTo>
                              <a:cubicBezTo>
                                <a:pt x="917541" y="181408"/>
                                <a:pt x="918407" y="181408"/>
                                <a:pt x="918407" y="181408"/>
                              </a:cubicBezTo>
                              <a:cubicBezTo>
                                <a:pt x="918407" y="181408"/>
                                <a:pt x="917541" y="181408"/>
                                <a:pt x="916675" y="181408"/>
                              </a:cubicBezTo>
                              <a:cubicBezTo>
                                <a:pt x="916675" y="181408"/>
                                <a:pt x="916675" y="181408"/>
                                <a:pt x="916675" y="181408"/>
                              </a:cubicBezTo>
                              <a:close/>
                              <a:moveTo>
                                <a:pt x="921005" y="182274"/>
                              </a:moveTo>
                              <a:cubicBezTo>
                                <a:pt x="921005" y="182274"/>
                                <a:pt x="921005" y="182274"/>
                                <a:pt x="921005" y="182274"/>
                              </a:cubicBezTo>
                              <a:cubicBezTo>
                                <a:pt x="921005" y="182274"/>
                                <a:pt x="921005" y="182274"/>
                                <a:pt x="921005" y="182274"/>
                              </a:cubicBezTo>
                              <a:cubicBezTo>
                                <a:pt x="921005" y="182274"/>
                                <a:pt x="920139" y="182274"/>
                                <a:pt x="921005" y="182274"/>
                              </a:cubicBezTo>
                              <a:cubicBezTo>
                                <a:pt x="920139" y="182274"/>
                                <a:pt x="921005" y="182274"/>
                                <a:pt x="921005" y="182274"/>
                              </a:cubicBezTo>
                              <a:close/>
                              <a:moveTo>
                                <a:pt x="921871" y="182274"/>
                              </a:move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005" y="182274"/>
                                <a:pt x="921871" y="182274"/>
                              </a:cubicBezTo>
                              <a:cubicBezTo>
                                <a:pt x="921005" y="182274"/>
                                <a:pt x="921005" y="182274"/>
                                <a:pt x="921871" y="182274"/>
                              </a:cubicBezTo>
                              <a:close/>
                              <a:moveTo>
                                <a:pt x="921871" y="182274"/>
                              </a:move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lose/>
                              <a:moveTo>
                                <a:pt x="925334" y="183140"/>
                              </a:moveTo>
                              <a:cubicBezTo>
                                <a:pt x="925334" y="183140"/>
                                <a:pt x="924468" y="183140"/>
                                <a:pt x="924468" y="183140"/>
                              </a:cubicBezTo>
                              <a:cubicBezTo>
                                <a:pt x="925334" y="183140"/>
                                <a:pt x="925334" y="183140"/>
                                <a:pt x="925334" y="183140"/>
                              </a:cubicBezTo>
                              <a:close/>
                              <a:moveTo>
                                <a:pt x="927066" y="183140"/>
                              </a:moveTo>
                              <a:cubicBezTo>
                                <a:pt x="927066" y="183140"/>
                                <a:pt x="926200" y="183140"/>
                                <a:pt x="926200" y="183140"/>
                              </a:cubicBezTo>
                              <a:cubicBezTo>
                                <a:pt x="926200" y="183140"/>
                                <a:pt x="927066" y="183140"/>
                                <a:pt x="927066" y="183140"/>
                              </a:cubicBezTo>
                              <a:close/>
                              <a:moveTo>
                                <a:pt x="928798" y="184006"/>
                              </a:moveTo>
                              <a:cubicBezTo>
                                <a:pt x="928798" y="184006"/>
                                <a:pt x="927932" y="184006"/>
                                <a:pt x="927932" y="184006"/>
                              </a:cubicBezTo>
                              <a:cubicBezTo>
                                <a:pt x="927932" y="184006"/>
                                <a:pt x="927932" y="184006"/>
                                <a:pt x="928798" y="184006"/>
                              </a:cubicBezTo>
                              <a:close/>
                              <a:moveTo>
                                <a:pt x="922737" y="180542"/>
                              </a:moveTo>
                              <a:cubicBezTo>
                                <a:pt x="922737" y="179676"/>
                                <a:pt x="923602" y="179676"/>
                                <a:pt x="923602" y="178810"/>
                              </a:cubicBezTo>
                              <a:cubicBezTo>
                                <a:pt x="923602" y="178810"/>
                                <a:pt x="923602" y="178810"/>
                                <a:pt x="923602" y="177944"/>
                              </a:cubicBezTo>
                              <a:cubicBezTo>
                                <a:pt x="923602" y="177944"/>
                                <a:pt x="924468" y="177944"/>
                                <a:pt x="924468" y="178810"/>
                              </a:cubicBezTo>
                              <a:cubicBezTo>
                                <a:pt x="924468" y="179676"/>
                                <a:pt x="923602" y="180542"/>
                                <a:pt x="923602" y="180542"/>
                              </a:cubicBezTo>
                              <a:cubicBezTo>
                                <a:pt x="923602" y="180542"/>
                                <a:pt x="922737" y="180542"/>
                                <a:pt x="922737" y="180542"/>
                              </a:cubicBezTo>
                              <a:close/>
                              <a:moveTo>
                                <a:pt x="931396" y="184871"/>
                              </a:moveTo>
                              <a:cubicBezTo>
                                <a:pt x="931396" y="184871"/>
                                <a:pt x="931396" y="184871"/>
                                <a:pt x="931396" y="184871"/>
                              </a:cubicBezTo>
                              <a:cubicBezTo>
                                <a:pt x="931396" y="184871"/>
                                <a:pt x="931396" y="184871"/>
                                <a:pt x="931396" y="184871"/>
                              </a:cubicBezTo>
                              <a:cubicBezTo>
                                <a:pt x="931396" y="184871"/>
                                <a:pt x="930530" y="184871"/>
                                <a:pt x="931396" y="184871"/>
                              </a:cubicBezTo>
                              <a:cubicBezTo>
                                <a:pt x="930530" y="184871"/>
                                <a:pt x="931396" y="184871"/>
                                <a:pt x="931396" y="184871"/>
                              </a:cubicBezTo>
                              <a:close/>
                              <a:moveTo>
                                <a:pt x="933127" y="189201"/>
                              </a:moveTo>
                              <a:lnTo>
                                <a:pt x="933127" y="189201"/>
                              </a:lnTo>
                              <a:lnTo>
                                <a:pt x="933127" y="189201"/>
                              </a:lnTo>
                              <a:lnTo>
                                <a:pt x="933127" y="189201"/>
                              </a:lnTo>
                              <a:close/>
                              <a:moveTo>
                                <a:pt x="941787" y="188335"/>
                              </a:moveTo>
                              <a:cubicBezTo>
                                <a:pt x="941787" y="188335"/>
                                <a:pt x="941787" y="188335"/>
                                <a:pt x="941787" y="188335"/>
                              </a:cubicBezTo>
                              <a:lnTo>
                                <a:pt x="941787" y="188335"/>
                              </a:lnTo>
                              <a:cubicBezTo>
                                <a:pt x="942653" y="188335"/>
                                <a:pt x="942653" y="188335"/>
                                <a:pt x="941787" y="188335"/>
                              </a:cubicBezTo>
                              <a:cubicBezTo>
                                <a:pt x="942653" y="188335"/>
                                <a:pt x="942653" y="188335"/>
                                <a:pt x="941787" y="188335"/>
                              </a:cubicBezTo>
                              <a:cubicBezTo>
                                <a:pt x="942653" y="188335"/>
                                <a:pt x="942653" y="188335"/>
                                <a:pt x="941787" y="188335"/>
                              </a:cubicBezTo>
                              <a:close/>
                              <a:moveTo>
                                <a:pt x="942653" y="188335"/>
                              </a:moveTo>
                              <a:cubicBezTo>
                                <a:pt x="942653" y="188335"/>
                                <a:pt x="942653" y="188335"/>
                                <a:pt x="942653" y="188335"/>
                              </a:cubicBezTo>
                              <a:cubicBezTo>
                                <a:pt x="942653" y="188335"/>
                                <a:pt x="942653" y="188335"/>
                                <a:pt x="942653" y="188335"/>
                              </a:cubicBezTo>
                              <a:close/>
                              <a:moveTo>
                                <a:pt x="951312" y="191799"/>
                              </a:moveTo>
                              <a:cubicBezTo>
                                <a:pt x="951312" y="191799"/>
                                <a:pt x="951312" y="191799"/>
                                <a:pt x="951312" y="191799"/>
                              </a:cubicBezTo>
                              <a:cubicBezTo>
                                <a:pt x="951312" y="191799"/>
                                <a:pt x="951312" y="191799"/>
                                <a:pt x="951312" y="191799"/>
                              </a:cubicBezTo>
                              <a:cubicBezTo>
                                <a:pt x="951312" y="191799"/>
                                <a:pt x="951312" y="191799"/>
                                <a:pt x="951312" y="191799"/>
                              </a:cubicBezTo>
                              <a:close/>
                              <a:moveTo>
                                <a:pt x="956507" y="186603"/>
                              </a:moveTo>
                              <a:cubicBezTo>
                                <a:pt x="956507" y="186603"/>
                                <a:pt x="956507" y="186603"/>
                                <a:pt x="956507" y="186603"/>
                              </a:cubicBezTo>
                              <a:cubicBezTo>
                                <a:pt x="956507" y="186603"/>
                                <a:pt x="957373" y="186603"/>
                                <a:pt x="957373" y="186603"/>
                              </a:cubicBezTo>
                              <a:cubicBezTo>
                                <a:pt x="957373" y="186603"/>
                                <a:pt x="957373" y="187470"/>
                                <a:pt x="957373" y="187470"/>
                              </a:cubicBezTo>
                              <a:cubicBezTo>
                                <a:pt x="958239" y="186603"/>
                                <a:pt x="957373" y="186603"/>
                                <a:pt x="956507" y="186603"/>
                              </a:cubicBezTo>
                              <a:cubicBezTo>
                                <a:pt x="957373" y="186603"/>
                                <a:pt x="956507" y="186603"/>
                                <a:pt x="956507" y="186603"/>
                              </a:cubicBezTo>
                              <a:close/>
                              <a:moveTo>
                                <a:pt x="988546" y="183140"/>
                              </a:moveTo>
                              <a:cubicBezTo>
                                <a:pt x="989412" y="183140"/>
                                <a:pt x="989412" y="183140"/>
                                <a:pt x="990278" y="183140"/>
                              </a:cubicBezTo>
                              <a:cubicBezTo>
                                <a:pt x="990278" y="183140"/>
                                <a:pt x="991143" y="183140"/>
                                <a:pt x="992009" y="183140"/>
                              </a:cubicBezTo>
                              <a:cubicBezTo>
                                <a:pt x="991143" y="183140"/>
                                <a:pt x="990278" y="183140"/>
                                <a:pt x="990278" y="183140"/>
                              </a:cubicBezTo>
                              <a:cubicBezTo>
                                <a:pt x="989412" y="183140"/>
                                <a:pt x="989412" y="183140"/>
                                <a:pt x="988546" y="183140"/>
                              </a:cubicBezTo>
                              <a:close/>
                              <a:moveTo>
                                <a:pt x="1005864" y="186603"/>
                              </a:move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lose/>
                              <a:moveTo>
                                <a:pt x="1032707" y="174481"/>
                              </a:moveTo>
                              <a:cubicBezTo>
                                <a:pt x="1015389" y="177079"/>
                                <a:pt x="1000669" y="179676"/>
                                <a:pt x="985948" y="182274"/>
                              </a:cubicBezTo>
                              <a:cubicBezTo>
                                <a:pt x="985948" y="182274"/>
                                <a:pt x="985082" y="182274"/>
                                <a:pt x="985082" y="182274"/>
                              </a:cubicBezTo>
                              <a:cubicBezTo>
                                <a:pt x="995473" y="180542"/>
                                <a:pt x="1004998" y="178810"/>
                                <a:pt x="1012791" y="177944"/>
                              </a:cubicBezTo>
                              <a:cubicBezTo>
                                <a:pt x="1024048" y="175347"/>
                                <a:pt x="1032707" y="174481"/>
                                <a:pt x="1032707" y="174481"/>
                              </a:cubicBezTo>
                              <a:close/>
                              <a:moveTo>
                                <a:pt x="988546" y="178810"/>
                              </a:moveTo>
                              <a:cubicBezTo>
                                <a:pt x="996339" y="177079"/>
                                <a:pt x="1004132" y="176212"/>
                                <a:pt x="1013657" y="174481"/>
                              </a:cubicBezTo>
                              <a:cubicBezTo>
                                <a:pt x="997205" y="177079"/>
                                <a:pt x="990278" y="178810"/>
                                <a:pt x="988546" y="178810"/>
                              </a:cubicBezTo>
                              <a:close/>
                              <a:moveTo>
                                <a:pt x="949580" y="165822"/>
                              </a:moveTo>
                              <a:cubicBezTo>
                                <a:pt x="949580" y="165822"/>
                                <a:pt x="950446" y="165822"/>
                                <a:pt x="949580" y="165822"/>
                              </a:cubicBezTo>
                              <a:cubicBezTo>
                                <a:pt x="950446" y="166688"/>
                                <a:pt x="950446" y="166688"/>
                                <a:pt x="950446" y="166688"/>
                              </a:cubicBezTo>
                              <a:cubicBezTo>
                                <a:pt x="950446" y="165822"/>
                                <a:pt x="949580" y="164956"/>
                                <a:pt x="949580" y="165822"/>
                              </a:cubicBezTo>
                              <a:cubicBezTo>
                                <a:pt x="949580" y="164956"/>
                                <a:pt x="949580" y="164956"/>
                                <a:pt x="949580" y="165822"/>
                              </a:cubicBezTo>
                              <a:close/>
                              <a:moveTo>
                                <a:pt x="772068" y="121660"/>
                              </a:moveTo>
                              <a:cubicBezTo>
                                <a:pt x="772934" y="120794"/>
                                <a:pt x="777264" y="120794"/>
                                <a:pt x="785923" y="119928"/>
                              </a:cubicBezTo>
                              <a:cubicBezTo>
                                <a:pt x="795448" y="119928"/>
                                <a:pt x="809303" y="119928"/>
                                <a:pt x="829218" y="120794"/>
                              </a:cubicBezTo>
                              <a:cubicBezTo>
                                <a:pt x="834414" y="120794"/>
                                <a:pt x="839609" y="121660"/>
                                <a:pt x="845671" y="121660"/>
                              </a:cubicBezTo>
                              <a:cubicBezTo>
                                <a:pt x="851732" y="121660"/>
                                <a:pt x="857794" y="122526"/>
                                <a:pt x="865587" y="122526"/>
                              </a:cubicBezTo>
                              <a:cubicBezTo>
                                <a:pt x="869050" y="122526"/>
                                <a:pt x="872514" y="122526"/>
                                <a:pt x="876843" y="123392"/>
                              </a:cubicBezTo>
                              <a:cubicBezTo>
                                <a:pt x="878575" y="125990"/>
                                <a:pt x="881173" y="128587"/>
                                <a:pt x="883771" y="131185"/>
                              </a:cubicBezTo>
                              <a:cubicBezTo>
                                <a:pt x="879441" y="131185"/>
                                <a:pt x="875112" y="131185"/>
                                <a:pt x="869916" y="131185"/>
                              </a:cubicBezTo>
                              <a:cubicBezTo>
                                <a:pt x="868184" y="129454"/>
                                <a:pt x="866453" y="128587"/>
                                <a:pt x="864721" y="127722"/>
                              </a:cubicBezTo>
                              <a:cubicBezTo>
                                <a:pt x="861257" y="125990"/>
                                <a:pt x="859525" y="125990"/>
                                <a:pt x="859525" y="127722"/>
                              </a:cubicBezTo>
                              <a:cubicBezTo>
                                <a:pt x="860391" y="128587"/>
                                <a:pt x="862123" y="130319"/>
                                <a:pt x="862989" y="131185"/>
                              </a:cubicBezTo>
                              <a:cubicBezTo>
                                <a:pt x="851732" y="131185"/>
                                <a:pt x="839609" y="131185"/>
                                <a:pt x="827487" y="131185"/>
                              </a:cubicBezTo>
                              <a:cubicBezTo>
                                <a:pt x="826621" y="130319"/>
                                <a:pt x="826621" y="130319"/>
                                <a:pt x="826621" y="129454"/>
                              </a:cubicBezTo>
                              <a:cubicBezTo>
                                <a:pt x="826621" y="128587"/>
                                <a:pt x="826621" y="127722"/>
                                <a:pt x="828352" y="128587"/>
                              </a:cubicBezTo>
                              <a:cubicBezTo>
                                <a:pt x="830084" y="128587"/>
                                <a:pt x="832682" y="129454"/>
                                <a:pt x="837011" y="131185"/>
                              </a:cubicBezTo>
                              <a:cubicBezTo>
                                <a:pt x="831816" y="128587"/>
                                <a:pt x="826621" y="126856"/>
                                <a:pt x="822291" y="125990"/>
                              </a:cubicBezTo>
                              <a:cubicBezTo>
                                <a:pt x="817962" y="125124"/>
                                <a:pt x="813632" y="124258"/>
                                <a:pt x="809303" y="123392"/>
                              </a:cubicBezTo>
                              <a:cubicBezTo>
                                <a:pt x="804973" y="122526"/>
                                <a:pt x="801509" y="122526"/>
                                <a:pt x="798046" y="122526"/>
                              </a:cubicBezTo>
                              <a:cubicBezTo>
                                <a:pt x="794582" y="122526"/>
                                <a:pt x="791118" y="122526"/>
                                <a:pt x="787655" y="123392"/>
                              </a:cubicBezTo>
                              <a:cubicBezTo>
                                <a:pt x="785057" y="123392"/>
                                <a:pt x="782459" y="123392"/>
                                <a:pt x="778996" y="124258"/>
                              </a:cubicBezTo>
                              <a:cubicBezTo>
                                <a:pt x="778130" y="124258"/>
                                <a:pt x="777264" y="124258"/>
                                <a:pt x="776398" y="123392"/>
                              </a:cubicBezTo>
                              <a:cubicBezTo>
                                <a:pt x="773800" y="123392"/>
                                <a:pt x="771203" y="122526"/>
                                <a:pt x="772068" y="121660"/>
                              </a:cubicBezTo>
                              <a:close/>
                              <a:moveTo>
                                <a:pt x="669025" y="159760"/>
                              </a:moveTo>
                              <a:cubicBezTo>
                                <a:pt x="654305" y="161492"/>
                                <a:pt x="641316" y="162358"/>
                                <a:pt x="631791" y="163224"/>
                              </a:cubicBezTo>
                              <a:cubicBezTo>
                                <a:pt x="622266" y="164090"/>
                                <a:pt x="617937" y="164090"/>
                                <a:pt x="620534" y="163224"/>
                              </a:cubicBezTo>
                              <a:cubicBezTo>
                                <a:pt x="654305" y="159760"/>
                                <a:pt x="679416" y="158028"/>
                                <a:pt x="700198" y="155431"/>
                              </a:cubicBezTo>
                              <a:cubicBezTo>
                                <a:pt x="701930" y="155431"/>
                                <a:pt x="703662" y="156296"/>
                                <a:pt x="705393" y="156296"/>
                              </a:cubicBezTo>
                              <a:cubicBezTo>
                                <a:pt x="700198" y="157163"/>
                                <a:pt x="694136" y="157163"/>
                                <a:pt x="688075" y="158028"/>
                              </a:cubicBezTo>
                              <a:cubicBezTo>
                                <a:pt x="688075" y="158028"/>
                                <a:pt x="688075" y="158028"/>
                                <a:pt x="688075" y="158028"/>
                              </a:cubicBezTo>
                              <a:cubicBezTo>
                                <a:pt x="688075" y="158028"/>
                                <a:pt x="688075" y="158028"/>
                                <a:pt x="688075" y="158028"/>
                              </a:cubicBezTo>
                              <a:cubicBezTo>
                                <a:pt x="681148" y="158028"/>
                                <a:pt x="675087" y="158894"/>
                                <a:pt x="669025" y="159760"/>
                              </a:cubicBezTo>
                              <a:close/>
                              <a:moveTo>
                                <a:pt x="857794" y="177944"/>
                              </a:moveTo>
                              <a:cubicBezTo>
                                <a:pt x="846537" y="182274"/>
                                <a:pt x="834414" y="185738"/>
                                <a:pt x="834414" y="185738"/>
                              </a:cubicBezTo>
                              <a:cubicBezTo>
                                <a:pt x="832682" y="189201"/>
                                <a:pt x="816230" y="196994"/>
                                <a:pt x="795448" y="204788"/>
                              </a:cubicBezTo>
                              <a:cubicBezTo>
                                <a:pt x="785057" y="209117"/>
                                <a:pt x="773800" y="213447"/>
                                <a:pt x="764275" y="216910"/>
                              </a:cubicBezTo>
                              <a:cubicBezTo>
                                <a:pt x="754750" y="221240"/>
                                <a:pt x="746091" y="224704"/>
                                <a:pt x="740896" y="228167"/>
                              </a:cubicBezTo>
                              <a:cubicBezTo>
                                <a:pt x="733102" y="229899"/>
                                <a:pt x="740896" y="223837"/>
                                <a:pt x="753018" y="216910"/>
                              </a:cubicBezTo>
                              <a:cubicBezTo>
                                <a:pt x="766007" y="209983"/>
                                <a:pt x="783325" y="203056"/>
                                <a:pt x="790252" y="202190"/>
                              </a:cubicBezTo>
                              <a:lnTo>
                                <a:pt x="783325" y="205653"/>
                              </a:lnTo>
                              <a:cubicBezTo>
                                <a:pt x="805839" y="196994"/>
                                <a:pt x="817962" y="190933"/>
                                <a:pt x="824023" y="187470"/>
                              </a:cubicBezTo>
                              <a:cubicBezTo>
                                <a:pt x="830950" y="184006"/>
                                <a:pt x="832682" y="182274"/>
                                <a:pt x="832682" y="181408"/>
                              </a:cubicBezTo>
                              <a:cubicBezTo>
                                <a:pt x="833548" y="179676"/>
                                <a:pt x="832682" y="178810"/>
                                <a:pt x="843939" y="174481"/>
                              </a:cubicBezTo>
                              <a:cubicBezTo>
                                <a:pt x="843939" y="174481"/>
                                <a:pt x="843939" y="174481"/>
                                <a:pt x="843939" y="174481"/>
                              </a:cubicBezTo>
                              <a:cubicBezTo>
                                <a:pt x="843939" y="174481"/>
                                <a:pt x="844805" y="174481"/>
                                <a:pt x="844805" y="174481"/>
                              </a:cubicBezTo>
                              <a:cubicBezTo>
                                <a:pt x="846537" y="174481"/>
                                <a:pt x="845671" y="174481"/>
                                <a:pt x="844805" y="174481"/>
                              </a:cubicBezTo>
                              <a:cubicBezTo>
                                <a:pt x="844805" y="174481"/>
                                <a:pt x="845671" y="174481"/>
                                <a:pt x="845671" y="174481"/>
                              </a:cubicBezTo>
                              <a:cubicBezTo>
                                <a:pt x="846537" y="174481"/>
                                <a:pt x="847403" y="174481"/>
                                <a:pt x="849134" y="174481"/>
                              </a:cubicBezTo>
                              <a:cubicBezTo>
                                <a:pt x="849134" y="174481"/>
                                <a:pt x="849134" y="174481"/>
                                <a:pt x="849134" y="174481"/>
                              </a:cubicBezTo>
                              <a:cubicBezTo>
                                <a:pt x="849134" y="174481"/>
                                <a:pt x="850000" y="174481"/>
                                <a:pt x="850000" y="174481"/>
                              </a:cubicBezTo>
                              <a:cubicBezTo>
                                <a:pt x="850000" y="174481"/>
                                <a:pt x="850000" y="174481"/>
                                <a:pt x="850000" y="174481"/>
                              </a:cubicBezTo>
                              <a:cubicBezTo>
                                <a:pt x="850866" y="174481"/>
                                <a:pt x="850866" y="174481"/>
                                <a:pt x="851732" y="174481"/>
                              </a:cubicBezTo>
                              <a:cubicBezTo>
                                <a:pt x="851732" y="174481"/>
                                <a:pt x="852598" y="174481"/>
                                <a:pt x="852598" y="174481"/>
                              </a:cubicBezTo>
                              <a:cubicBezTo>
                                <a:pt x="853464" y="174481"/>
                                <a:pt x="854330" y="174481"/>
                                <a:pt x="856062" y="174481"/>
                              </a:cubicBezTo>
                              <a:cubicBezTo>
                                <a:pt x="856928" y="174481"/>
                                <a:pt x="857794" y="174481"/>
                                <a:pt x="858659" y="174481"/>
                              </a:cubicBezTo>
                              <a:cubicBezTo>
                                <a:pt x="858659" y="174481"/>
                                <a:pt x="857794" y="174481"/>
                                <a:pt x="857794" y="174481"/>
                              </a:cubicBezTo>
                              <a:cubicBezTo>
                                <a:pt x="857794" y="174481"/>
                                <a:pt x="857794" y="174481"/>
                                <a:pt x="857794" y="174481"/>
                              </a:cubicBezTo>
                              <a:cubicBezTo>
                                <a:pt x="857794" y="174481"/>
                                <a:pt x="857794" y="174481"/>
                                <a:pt x="857794" y="174481"/>
                              </a:cubicBezTo>
                              <a:cubicBezTo>
                                <a:pt x="856928" y="174481"/>
                                <a:pt x="856062" y="174481"/>
                                <a:pt x="854330" y="174481"/>
                              </a:cubicBezTo>
                              <a:cubicBezTo>
                                <a:pt x="854330" y="174481"/>
                                <a:pt x="853464" y="174481"/>
                                <a:pt x="853464" y="174481"/>
                              </a:cubicBezTo>
                              <a:cubicBezTo>
                                <a:pt x="853464" y="174481"/>
                                <a:pt x="853464" y="174481"/>
                                <a:pt x="853464" y="174481"/>
                              </a:cubicBezTo>
                              <a:cubicBezTo>
                                <a:pt x="853464" y="174481"/>
                                <a:pt x="853464" y="174481"/>
                                <a:pt x="852598" y="174481"/>
                              </a:cubicBezTo>
                              <a:cubicBezTo>
                                <a:pt x="852598" y="174481"/>
                                <a:pt x="852598" y="174481"/>
                                <a:pt x="852598" y="174481"/>
                              </a:cubicBezTo>
                              <a:cubicBezTo>
                                <a:pt x="852598" y="174481"/>
                                <a:pt x="851732" y="174481"/>
                                <a:pt x="851732" y="174481"/>
                              </a:cubicBezTo>
                              <a:cubicBezTo>
                                <a:pt x="851732" y="174481"/>
                                <a:pt x="850866" y="174481"/>
                                <a:pt x="850866" y="174481"/>
                              </a:cubicBezTo>
                              <a:cubicBezTo>
                                <a:pt x="850866" y="174481"/>
                                <a:pt x="850866" y="174481"/>
                                <a:pt x="850866" y="174481"/>
                              </a:cubicBezTo>
                              <a:cubicBezTo>
                                <a:pt x="850866" y="174481"/>
                                <a:pt x="850866" y="174481"/>
                                <a:pt x="850866" y="174481"/>
                              </a:cubicBezTo>
                              <a:cubicBezTo>
                                <a:pt x="850866" y="174481"/>
                                <a:pt x="850866" y="174481"/>
                                <a:pt x="850866" y="174481"/>
                              </a:cubicBezTo>
                              <a:cubicBezTo>
                                <a:pt x="850866" y="174481"/>
                                <a:pt x="851732" y="174481"/>
                                <a:pt x="850000" y="174481"/>
                              </a:cubicBezTo>
                              <a:cubicBezTo>
                                <a:pt x="849134" y="174481"/>
                                <a:pt x="849134" y="174481"/>
                                <a:pt x="849134" y="174481"/>
                              </a:cubicBezTo>
                              <a:cubicBezTo>
                                <a:pt x="849134" y="174481"/>
                                <a:pt x="849134" y="174481"/>
                                <a:pt x="849134" y="174481"/>
                              </a:cubicBezTo>
                              <a:cubicBezTo>
                                <a:pt x="849134" y="174481"/>
                                <a:pt x="849134" y="174481"/>
                                <a:pt x="849134" y="174481"/>
                              </a:cubicBezTo>
                              <a:cubicBezTo>
                                <a:pt x="849134" y="174481"/>
                                <a:pt x="849134" y="174481"/>
                                <a:pt x="849134" y="174481"/>
                              </a:cubicBezTo>
                              <a:cubicBezTo>
                                <a:pt x="849134" y="174481"/>
                                <a:pt x="849134" y="174481"/>
                                <a:pt x="849134" y="174481"/>
                              </a:cubicBezTo>
                              <a:cubicBezTo>
                                <a:pt x="849134" y="174481"/>
                                <a:pt x="849134" y="174481"/>
                                <a:pt x="849134" y="174481"/>
                              </a:cubicBezTo>
                              <a:cubicBezTo>
                                <a:pt x="849134" y="174481"/>
                                <a:pt x="848268" y="174481"/>
                                <a:pt x="848268" y="174481"/>
                              </a:cubicBezTo>
                              <a:cubicBezTo>
                                <a:pt x="848268" y="174481"/>
                                <a:pt x="848268" y="174481"/>
                                <a:pt x="849134" y="174481"/>
                              </a:cubicBezTo>
                              <a:cubicBezTo>
                                <a:pt x="849134" y="174481"/>
                                <a:pt x="849134" y="174481"/>
                                <a:pt x="848268" y="174481"/>
                              </a:cubicBezTo>
                              <a:cubicBezTo>
                                <a:pt x="847403" y="174481"/>
                                <a:pt x="847403" y="174481"/>
                                <a:pt x="846537" y="174481"/>
                              </a:cubicBezTo>
                              <a:cubicBezTo>
                                <a:pt x="847403" y="174481"/>
                                <a:pt x="847403" y="174481"/>
                                <a:pt x="848268" y="174481"/>
                              </a:cubicBezTo>
                              <a:cubicBezTo>
                                <a:pt x="848268" y="174481"/>
                                <a:pt x="848268" y="174481"/>
                                <a:pt x="848268" y="174481"/>
                              </a:cubicBezTo>
                              <a:cubicBezTo>
                                <a:pt x="846537" y="174481"/>
                                <a:pt x="845671" y="174481"/>
                                <a:pt x="843939" y="174481"/>
                              </a:cubicBezTo>
                              <a:cubicBezTo>
                                <a:pt x="845671" y="173615"/>
                                <a:pt x="847403" y="172749"/>
                                <a:pt x="849134" y="171883"/>
                              </a:cubicBezTo>
                              <a:cubicBezTo>
                                <a:pt x="852598" y="171883"/>
                                <a:pt x="856928" y="172749"/>
                                <a:pt x="860391" y="172749"/>
                              </a:cubicBezTo>
                              <a:cubicBezTo>
                                <a:pt x="862123" y="172749"/>
                                <a:pt x="862989" y="172749"/>
                                <a:pt x="864721" y="173615"/>
                              </a:cubicBezTo>
                              <a:cubicBezTo>
                                <a:pt x="863855" y="173615"/>
                                <a:pt x="862123" y="174481"/>
                                <a:pt x="861257" y="174481"/>
                              </a:cubicBezTo>
                              <a:cubicBezTo>
                                <a:pt x="861257" y="174481"/>
                                <a:pt x="861257" y="174481"/>
                                <a:pt x="861257" y="174481"/>
                              </a:cubicBezTo>
                              <a:cubicBezTo>
                                <a:pt x="861257" y="174481"/>
                                <a:pt x="861257" y="174481"/>
                                <a:pt x="861257" y="174481"/>
                              </a:cubicBezTo>
                              <a:cubicBezTo>
                                <a:pt x="861257" y="174481"/>
                                <a:pt x="861257" y="174481"/>
                                <a:pt x="861257" y="174481"/>
                              </a:cubicBezTo>
                              <a:cubicBezTo>
                                <a:pt x="861257" y="174481"/>
                                <a:pt x="861257" y="174481"/>
                                <a:pt x="861257" y="174481"/>
                              </a:cubicBezTo>
                              <a:cubicBezTo>
                                <a:pt x="861257" y="174481"/>
                                <a:pt x="861257" y="174481"/>
                                <a:pt x="861257" y="174481"/>
                              </a:cubicBezTo>
                              <a:cubicBezTo>
                                <a:pt x="861257" y="176212"/>
                                <a:pt x="859525" y="177079"/>
                                <a:pt x="857794" y="177944"/>
                              </a:cubicBezTo>
                              <a:close/>
                              <a:moveTo>
                                <a:pt x="909748" y="183140"/>
                              </a:moveTo>
                              <a:cubicBezTo>
                                <a:pt x="908016" y="184871"/>
                                <a:pt x="906284" y="186603"/>
                                <a:pt x="904553" y="188335"/>
                              </a:cubicBezTo>
                              <a:cubicBezTo>
                                <a:pt x="902821" y="190067"/>
                                <a:pt x="901089" y="191799"/>
                                <a:pt x="899357" y="194397"/>
                              </a:cubicBezTo>
                              <a:cubicBezTo>
                                <a:pt x="899357" y="194397"/>
                                <a:pt x="904553" y="189201"/>
                                <a:pt x="908882" y="183140"/>
                              </a:cubicBezTo>
                              <a:cubicBezTo>
                                <a:pt x="909748" y="182274"/>
                                <a:pt x="910614" y="181408"/>
                                <a:pt x="911480" y="180542"/>
                              </a:cubicBezTo>
                              <a:cubicBezTo>
                                <a:pt x="911480" y="180542"/>
                                <a:pt x="911480" y="180542"/>
                                <a:pt x="911480" y="180542"/>
                              </a:cubicBezTo>
                              <a:cubicBezTo>
                                <a:pt x="911480" y="180542"/>
                                <a:pt x="911480" y="180542"/>
                                <a:pt x="911480" y="180542"/>
                              </a:cubicBezTo>
                              <a:cubicBezTo>
                                <a:pt x="911480" y="180542"/>
                                <a:pt x="911480" y="180542"/>
                                <a:pt x="911480" y="180542"/>
                              </a:cubicBezTo>
                              <a:cubicBezTo>
                                <a:pt x="911480" y="180542"/>
                                <a:pt x="912346" y="180542"/>
                                <a:pt x="912346" y="180542"/>
                              </a:cubicBezTo>
                              <a:cubicBezTo>
                                <a:pt x="912346" y="180542"/>
                                <a:pt x="912346" y="180542"/>
                                <a:pt x="912346" y="180542"/>
                              </a:cubicBezTo>
                              <a:cubicBezTo>
                                <a:pt x="912346" y="180542"/>
                                <a:pt x="912346" y="180542"/>
                                <a:pt x="913212" y="180542"/>
                              </a:cubicBezTo>
                              <a:cubicBezTo>
                                <a:pt x="913212" y="180542"/>
                                <a:pt x="913212" y="180542"/>
                                <a:pt x="914078" y="180542"/>
                              </a:cubicBezTo>
                              <a:cubicBezTo>
                                <a:pt x="914078" y="180542"/>
                                <a:pt x="914078" y="180542"/>
                                <a:pt x="914943" y="180542"/>
                              </a:cubicBezTo>
                              <a:cubicBezTo>
                                <a:pt x="914078" y="180542"/>
                                <a:pt x="914078" y="180542"/>
                                <a:pt x="913212" y="180542"/>
                              </a:cubicBezTo>
                              <a:cubicBezTo>
                                <a:pt x="911480" y="181408"/>
                                <a:pt x="910614" y="182274"/>
                                <a:pt x="909748" y="183140"/>
                              </a:cubicBezTo>
                              <a:close/>
                              <a:moveTo>
                                <a:pt x="921871" y="182274"/>
                              </a:moveTo>
                              <a:cubicBezTo>
                                <a:pt x="921871" y="182274"/>
                                <a:pt x="921871" y="182274"/>
                                <a:pt x="921871" y="182274"/>
                              </a:cubicBez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cubicBezTo>
                                <a:pt x="922737" y="182274"/>
                                <a:pt x="922737" y="182274"/>
                                <a:pt x="922737" y="182274"/>
                              </a:cubicBezTo>
                              <a:cubicBezTo>
                                <a:pt x="922737" y="182274"/>
                                <a:pt x="923602" y="182274"/>
                                <a:pt x="923602" y="182274"/>
                              </a:cubicBezTo>
                              <a:cubicBezTo>
                                <a:pt x="923602" y="182274"/>
                                <a:pt x="922737" y="182274"/>
                                <a:pt x="922737" y="182274"/>
                              </a:cubicBezTo>
                              <a:cubicBezTo>
                                <a:pt x="921871" y="183140"/>
                                <a:pt x="921871" y="184871"/>
                                <a:pt x="921005" y="185738"/>
                              </a:cubicBezTo>
                              <a:cubicBezTo>
                                <a:pt x="921005" y="184871"/>
                                <a:pt x="921005" y="184006"/>
                                <a:pt x="921871" y="182274"/>
                              </a:cubicBezTo>
                              <a:close/>
                              <a:moveTo>
                                <a:pt x="929664" y="184006"/>
                              </a:moveTo>
                              <a:cubicBezTo>
                                <a:pt x="929664" y="184006"/>
                                <a:pt x="929664" y="184006"/>
                                <a:pt x="929664" y="184006"/>
                              </a:cubicBezTo>
                              <a:cubicBezTo>
                                <a:pt x="929664" y="184006"/>
                                <a:pt x="929664" y="184006"/>
                                <a:pt x="929664" y="184006"/>
                              </a:cubicBezTo>
                              <a:lnTo>
                                <a:pt x="929664" y="184006"/>
                              </a:lnTo>
                              <a:close/>
                              <a:moveTo>
                                <a:pt x="945250" y="189201"/>
                              </a:moveTo>
                              <a:cubicBezTo>
                                <a:pt x="946116" y="189201"/>
                                <a:pt x="946982" y="190067"/>
                                <a:pt x="946982" y="190067"/>
                              </a:cubicBezTo>
                              <a:cubicBezTo>
                                <a:pt x="946982" y="190067"/>
                                <a:pt x="946982" y="190067"/>
                                <a:pt x="946982" y="190067"/>
                              </a:cubicBezTo>
                              <a:cubicBezTo>
                                <a:pt x="946982" y="190067"/>
                                <a:pt x="946982" y="190067"/>
                                <a:pt x="946982" y="190067"/>
                              </a:cubicBezTo>
                              <a:cubicBezTo>
                                <a:pt x="946116" y="189201"/>
                                <a:pt x="946116" y="189201"/>
                                <a:pt x="945250" y="189201"/>
                              </a:cubicBezTo>
                              <a:close/>
                              <a:moveTo>
                                <a:pt x="946982" y="190067"/>
                              </a:moveTo>
                              <a:cubicBezTo>
                                <a:pt x="946982" y="190067"/>
                                <a:pt x="946982" y="190067"/>
                                <a:pt x="946982" y="190067"/>
                              </a:cubicBezTo>
                              <a:cubicBezTo>
                                <a:pt x="946982" y="190067"/>
                                <a:pt x="946982" y="190067"/>
                                <a:pt x="946982" y="190067"/>
                              </a:cubicBezTo>
                              <a:cubicBezTo>
                                <a:pt x="946982" y="190067"/>
                                <a:pt x="946982" y="190067"/>
                                <a:pt x="946982" y="190067"/>
                              </a:cubicBezTo>
                              <a:close/>
                              <a:moveTo>
                                <a:pt x="949580" y="190933"/>
                              </a:moveTo>
                              <a:cubicBezTo>
                                <a:pt x="949580" y="190933"/>
                                <a:pt x="950446" y="190933"/>
                                <a:pt x="949580" y="190933"/>
                              </a:cubicBezTo>
                              <a:lnTo>
                                <a:pt x="949580" y="190933"/>
                              </a:lnTo>
                              <a:cubicBezTo>
                                <a:pt x="950446" y="190933"/>
                                <a:pt x="949580" y="190933"/>
                                <a:pt x="949580" y="190933"/>
                              </a:cubicBezTo>
                              <a:close/>
                              <a:moveTo>
                                <a:pt x="957373" y="187470"/>
                              </a:moveTo>
                              <a:cubicBezTo>
                                <a:pt x="957373" y="187470"/>
                                <a:pt x="958239" y="187470"/>
                                <a:pt x="958239" y="187470"/>
                              </a:cubicBezTo>
                              <a:cubicBezTo>
                                <a:pt x="959105" y="189201"/>
                                <a:pt x="959971" y="190933"/>
                                <a:pt x="960837" y="193530"/>
                              </a:cubicBezTo>
                              <a:cubicBezTo>
                                <a:pt x="959971" y="190933"/>
                                <a:pt x="958239" y="189201"/>
                                <a:pt x="957373" y="187470"/>
                              </a:cubicBezTo>
                              <a:close/>
                              <a:moveTo>
                                <a:pt x="1053489" y="201324"/>
                              </a:moveTo>
                              <a:cubicBezTo>
                                <a:pt x="1046562" y="199592"/>
                                <a:pt x="1038768" y="196994"/>
                                <a:pt x="1030975" y="195262"/>
                              </a:cubicBezTo>
                              <a:cubicBezTo>
                                <a:pt x="1027511" y="194397"/>
                                <a:pt x="1024048" y="193530"/>
                                <a:pt x="1020584" y="192665"/>
                              </a:cubicBezTo>
                              <a:cubicBezTo>
                                <a:pt x="1017987" y="191799"/>
                                <a:pt x="1015389" y="190933"/>
                                <a:pt x="1011925" y="190067"/>
                              </a:cubicBezTo>
                              <a:cubicBezTo>
                                <a:pt x="1002400" y="187470"/>
                                <a:pt x="998937" y="186603"/>
                                <a:pt x="1009328" y="190067"/>
                              </a:cubicBezTo>
                              <a:cubicBezTo>
                                <a:pt x="1009328" y="190067"/>
                                <a:pt x="1017121" y="192665"/>
                                <a:pt x="1024048" y="195262"/>
                              </a:cubicBezTo>
                              <a:cubicBezTo>
                                <a:pt x="1031841" y="197860"/>
                                <a:pt x="1039634" y="200458"/>
                                <a:pt x="1039634" y="200458"/>
                              </a:cubicBezTo>
                              <a:cubicBezTo>
                                <a:pt x="1048294" y="203921"/>
                                <a:pt x="1043098" y="202190"/>
                                <a:pt x="1030109" y="197860"/>
                              </a:cubicBezTo>
                              <a:cubicBezTo>
                                <a:pt x="1022316" y="195262"/>
                                <a:pt x="1011059" y="191799"/>
                                <a:pt x="998937" y="186603"/>
                              </a:cubicBezTo>
                              <a:cubicBezTo>
                                <a:pt x="999803" y="186603"/>
                                <a:pt x="999803" y="186603"/>
                                <a:pt x="1000669" y="186603"/>
                              </a:cubicBezTo>
                              <a:cubicBezTo>
                                <a:pt x="1001534" y="186603"/>
                                <a:pt x="1002400" y="186603"/>
                                <a:pt x="1003266" y="186603"/>
                              </a:cubicBezTo>
                              <a:cubicBezTo>
                                <a:pt x="1003266" y="186603"/>
                                <a:pt x="1004132" y="186603"/>
                                <a:pt x="1004132" y="186603"/>
                              </a:cubicBezTo>
                              <a:cubicBezTo>
                                <a:pt x="1004132" y="186603"/>
                                <a:pt x="1004132" y="186603"/>
                                <a:pt x="1004132" y="186603"/>
                              </a:cubicBezTo>
                              <a:cubicBezTo>
                                <a:pt x="1004132" y="186603"/>
                                <a:pt x="1004132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5864" y="186603"/>
                                <a:pt x="1004998" y="186603"/>
                                <a:pt x="1004998" y="186603"/>
                              </a:cubicBezTo>
                              <a:cubicBezTo>
                                <a:pt x="1004998" y="186603"/>
                                <a:pt x="1004998" y="186603"/>
                                <a:pt x="1005864" y="186603"/>
                              </a:cubicBezTo>
                              <a:cubicBezTo>
                                <a:pt x="1005864" y="186603"/>
                                <a:pt x="1005864" y="186603"/>
                                <a:pt x="1005864" y="186603"/>
                              </a:cubicBezTo>
                              <a:cubicBezTo>
                                <a:pt x="1007596" y="187470"/>
                                <a:pt x="1009328" y="187470"/>
                                <a:pt x="1011059" y="188335"/>
                              </a:cubicBezTo>
                              <a:cubicBezTo>
                                <a:pt x="1025780" y="192665"/>
                                <a:pt x="1040500" y="196129"/>
                                <a:pt x="1040500" y="196129"/>
                              </a:cubicBezTo>
                              <a:cubicBezTo>
                                <a:pt x="1104578" y="213447"/>
                                <a:pt x="1082064" y="209117"/>
                                <a:pt x="1053489" y="201324"/>
                              </a:cubicBezTo>
                              <a:close/>
                              <a:moveTo>
                                <a:pt x="1390328" y="208251"/>
                              </a:moveTo>
                              <a:cubicBezTo>
                                <a:pt x="1384266" y="206519"/>
                                <a:pt x="1388596" y="205653"/>
                                <a:pt x="1411975" y="204788"/>
                              </a:cubicBezTo>
                              <a:cubicBezTo>
                                <a:pt x="1440550" y="207385"/>
                                <a:pt x="1424964" y="209117"/>
                                <a:pt x="1390328" y="2082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8AD8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7" name="Freeform 133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E6C316F-1FB9-44C8-8B0A-6E31EB7FB601}"/>
                          </a:ext>
                        </a:extLst>
                      </wps:cNvPr>
                      <wps:cNvSpPr/>
                      <wps:spPr>
                        <a:xfrm>
                          <a:off x="4314825" y="8115300"/>
                          <a:ext cx="12052" cy="12051"/>
                        </a:xfrm>
                        <a:custGeom>
                          <a:avLst/>
                          <a:gdLst>
                            <a:gd name="connsiteX0" fmla="*/ 7144 w 8659"/>
                            <a:gd name="connsiteY0" fmla="*/ 6494 h 8659"/>
                            <a:gd name="connsiteX1" fmla="*/ 7144 w 8659"/>
                            <a:gd name="connsiteY1" fmla="*/ 6494 h 8659"/>
                            <a:gd name="connsiteX2" fmla="*/ 7144 w 8659"/>
                            <a:gd name="connsiteY2" fmla="*/ 6494 h 8659"/>
                            <a:gd name="connsiteX3" fmla="*/ 7144 w 8659"/>
                            <a:gd name="connsiteY3" fmla="*/ 6494 h 8659"/>
                            <a:gd name="connsiteX4" fmla="*/ 7144 w 8659"/>
                            <a:gd name="connsiteY4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7144" y="6494"/>
                              </a:moveTo>
                              <a:cubicBezTo>
                                <a:pt x="6278" y="6494"/>
                                <a:pt x="6278" y="6494"/>
                                <a:pt x="7144" y="6494"/>
                              </a:cubicBezTo>
                              <a:cubicBezTo>
                                <a:pt x="6278" y="6494"/>
                                <a:pt x="6278" y="6494"/>
                                <a:pt x="7144" y="6494"/>
                              </a:cubicBezTo>
                              <a:cubicBezTo>
                                <a:pt x="6278" y="6494"/>
                                <a:pt x="7144" y="6494"/>
                                <a:pt x="7144" y="6494"/>
                              </a:cubicBezTo>
                              <a:cubicBezTo>
                                <a:pt x="7144" y="6494"/>
                                <a:pt x="7144" y="6494"/>
                                <a:pt x="714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8" name="Freeform 133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FC1F4E-FE5D-4A6A-BF30-D21F4D1F516C}"/>
                          </a:ext>
                        </a:extLst>
                      </wps:cNvPr>
                      <wps:cNvSpPr/>
                      <wps:spPr>
                        <a:xfrm>
                          <a:off x="4962525" y="8162925"/>
                          <a:ext cx="72312" cy="12051"/>
                        </a:xfrm>
                        <a:custGeom>
                          <a:avLst/>
                          <a:gdLst>
                            <a:gd name="connsiteX0" fmla="*/ 53253 w 51954"/>
                            <a:gd name="connsiteY0" fmla="*/ 9092 h 8659"/>
                            <a:gd name="connsiteX1" fmla="*/ 6494 w 51954"/>
                            <a:gd name="connsiteY1" fmla="*/ 6494 h 8659"/>
                            <a:gd name="connsiteX2" fmla="*/ 53253 w 51954"/>
                            <a:gd name="connsiteY2" fmla="*/ 9092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1954" h="8659">
                              <a:moveTo>
                                <a:pt x="53253" y="9092"/>
                              </a:moveTo>
                              <a:cubicBezTo>
                                <a:pt x="38533" y="8226"/>
                                <a:pt x="22081" y="7360"/>
                                <a:pt x="6494" y="6494"/>
                              </a:cubicBezTo>
                              <a:cubicBezTo>
                                <a:pt x="19483" y="8226"/>
                                <a:pt x="35935" y="9092"/>
                                <a:pt x="53253" y="9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9" name="Freeform 133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33922EC-5449-438E-86F0-E41C5AA922C2}"/>
                          </a:ext>
                        </a:extLst>
                      </wps:cNvPr>
                      <wps:cNvSpPr/>
                      <wps:spPr>
                        <a:xfrm>
                          <a:off x="3914775" y="8362950"/>
                          <a:ext cx="24103" cy="12051"/>
                        </a:xfrm>
                        <a:custGeom>
                          <a:avLst/>
                          <a:gdLst>
                            <a:gd name="connsiteX0" fmla="*/ 12556 w 17318"/>
                            <a:gd name="connsiteY0" fmla="*/ 6494 h 8659"/>
                            <a:gd name="connsiteX1" fmla="*/ 11690 w 17318"/>
                            <a:gd name="connsiteY1" fmla="*/ 6494 h 8659"/>
                            <a:gd name="connsiteX2" fmla="*/ 6494 w 17318"/>
                            <a:gd name="connsiteY2" fmla="*/ 9958 h 8659"/>
                            <a:gd name="connsiteX3" fmla="*/ 12556 w 17318"/>
                            <a:gd name="connsiteY3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2556" y="6494"/>
                              </a:moveTo>
                              <a:cubicBezTo>
                                <a:pt x="12556" y="6494"/>
                                <a:pt x="11690" y="6494"/>
                                <a:pt x="11690" y="6494"/>
                              </a:cubicBezTo>
                              <a:cubicBezTo>
                                <a:pt x="9958" y="7360"/>
                                <a:pt x="8226" y="9092"/>
                                <a:pt x="6494" y="9958"/>
                              </a:cubicBezTo>
                              <a:lnTo>
                                <a:pt x="12556" y="6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0" name="Freeform 133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9D7DD22-2813-4D60-874D-834582714472}"/>
                          </a:ext>
                        </a:extLst>
                      </wps:cNvPr>
                      <wps:cNvSpPr/>
                      <wps:spPr>
                        <a:xfrm>
                          <a:off x="4352925" y="7896225"/>
                          <a:ext cx="24103" cy="24102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494 h 17318"/>
                            <a:gd name="connsiteX1" fmla="*/ 12556 w 17318"/>
                            <a:gd name="connsiteY1" fmla="*/ 17751 h 17318"/>
                            <a:gd name="connsiteX2" fmla="*/ 6494 w 17318"/>
                            <a:gd name="connsiteY2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17318">
                              <a:moveTo>
                                <a:pt x="6494" y="6494"/>
                              </a:moveTo>
                              <a:cubicBezTo>
                                <a:pt x="11690" y="9958"/>
                                <a:pt x="12556" y="13421"/>
                                <a:pt x="12556" y="17751"/>
                              </a:cubicBezTo>
                              <a:cubicBezTo>
                                <a:pt x="15153" y="12555"/>
                                <a:pt x="15153" y="8226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1" name="Freeform 133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A5BD724-EE93-42CF-8AD4-E15F946807EF}"/>
                          </a:ext>
                        </a:extLst>
                      </wps:cNvPr>
                      <wps:cNvSpPr/>
                      <wps:spPr>
                        <a:xfrm>
                          <a:off x="4038600" y="8067675"/>
                          <a:ext cx="24103" cy="12051"/>
                        </a:xfrm>
                        <a:custGeom>
                          <a:avLst/>
                          <a:gdLst>
                            <a:gd name="connsiteX0" fmla="*/ 15493 w 17318"/>
                            <a:gd name="connsiteY0" fmla="*/ 9958 h 8659"/>
                            <a:gd name="connsiteX1" fmla="*/ 8566 w 17318"/>
                            <a:gd name="connsiteY1" fmla="*/ 6494 h 8659"/>
                            <a:gd name="connsiteX2" fmla="*/ 15493 w 17318"/>
                            <a:gd name="connsiteY2" fmla="*/ 9958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15493" y="9958"/>
                              </a:moveTo>
                              <a:cubicBezTo>
                                <a:pt x="15493" y="9958"/>
                                <a:pt x="15493" y="9092"/>
                                <a:pt x="8566" y="6494"/>
                              </a:cubicBezTo>
                              <a:cubicBezTo>
                                <a:pt x="5102" y="6494"/>
                                <a:pt x="5102" y="7361"/>
                                <a:pt x="15493" y="99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2" name="Freeform 133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E6F288F-DED2-46C5-B92B-EEFB88CBBE56}"/>
                          </a:ext>
                        </a:extLst>
                      </wps:cNvPr>
                      <wps:cNvSpPr/>
                      <wps:spPr>
                        <a:xfrm>
                          <a:off x="3943350" y="7972425"/>
                          <a:ext cx="84363" cy="48204"/>
                        </a:xfrm>
                        <a:custGeom>
                          <a:avLst/>
                          <a:gdLst>
                            <a:gd name="connsiteX0" fmla="*/ 12556 w 60613"/>
                            <a:gd name="connsiteY0" fmla="*/ 11690 h 34636"/>
                            <a:gd name="connsiteX1" fmla="*/ 18617 w 60613"/>
                            <a:gd name="connsiteY1" fmla="*/ 16885 h 34636"/>
                            <a:gd name="connsiteX2" fmla="*/ 55851 w 60613"/>
                            <a:gd name="connsiteY2" fmla="*/ 31606 h 34636"/>
                            <a:gd name="connsiteX3" fmla="*/ 6494 w 60613"/>
                            <a:gd name="connsiteY3" fmla="*/ 6494 h 34636"/>
                            <a:gd name="connsiteX4" fmla="*/ 8226 w 60613"/>
                            <a:gd name="connsiteY4" fmla="*/ 8226 h 34636"/>
                            <a:gd name="connsiteX5" fmla="*/ 12556 w 60613"/>
                            <a:gd name="connsiteY5" fmla="*/ 11690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613" h="34636">
                              <a:moveTo>
                                <a:pt x="12556" y="11690"/>
                              </a:moveTo>
                              <a:cubicBezTo>
                                <a:pt x="15153" y="14288"/>
                                <a:pt x="18617" y="16885"/>
                                <a:pt x="18617" y="16885"/>
                              </a:cubicBezTo>
                              <a:cubicBezTo>
                                <a:pt x="30740" y="20349"/>
                                <a:pt x="40265" y="24678"/>
                                <a:pt x="55851" y="31606"/>
                              </a:cubicBezTo>
                              <a:lnTo>
                                <a:pt x="6494" y="6494"/>
                              </a:lnTo>
                              <a:cubicBezTo>
                                <a:pt x="6494" y="6494"/>
                                <a:pt x="7360" y="7360"/>
                                <a:pt x="8226" y="8226"/>
                              </a:cubicBezTo>
                              <a:cubicBezTo>
                                <a:pt x="9092" y="9092"/>
                                <a:pt x="10824" y="10824"/>
                                <a:pt x="12556" y="116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" name="Freeform 133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8BEBB0C-49AF-47AB-94C5-374D5B4E6689}"/>
                          </a:ext>
                        </a:extLst>
                      </wps:cNvPr>
                      <wps:cNvSpPr/>
                      <wps:spPr>
                        <a:xfrm>
                          <a:off x="3971925" y="7943850"/>
                          <a:ext cx="48207" cy="36153"/>
                        </a:xfrm>
                        <a:custGeom>
                          <a:avLst/>
                          <a:gdLst>
                            <a:gd name="connsiteX0" fmla="*/ 32472 w 34636"/>
                            <a:gd name="connsiteY0" fmla="*/ 26439 h 25977"/>
                            <a:gd name="connsiteX1" fmla="*/ 23813 w 34636"/>
                            <a:gd name="connsiteY1" fmla="*/ 12585 h 25977"/>
                            <a:gd name="connsiteX2" fmla="*/ 6494 w 34636"/>
                            <a:gd name="connsiteY2" fmla="*/ 7389 h 25977"/>
                            <a:gd name="connsiteX3" fmla="*/ 13421 w 34636"/>
                            <a:gd name="connsiteY3" fmla="*/ 18646 h 25977"/>
                            <a:gd name="connsiteX4" fmla="*/ 32472 w 34636"/>
                            <a:gd name="connsiteY4" fmla="*/ 26439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32472" y="26439"/>
                              </a:moveTo>
                              <a:cubicBezTo>
                                <a:pt x="27276" y="22975"/>
                                <a:pt x="25544" y="16914"/>
                                <a:pt x="23813" y="12585"/>
                              </a:cubicBezTo>
                              <a:cubicBezTo>
                                <a:pt x="21215" y="8255"/>
                                <a:pt x="17751" y="4791"/>
                                <a:pt x="6494" y="7389"/>
                              </a:cubicBezTo>
                              <a:cubicBezTo>
                                <a:pt x="10824" y="10853"/>
                                <a:pt x="10824" y="15182"/>
                                <a:pt x="13421" y="18646"/>
                              </a:cubicBezTo>
                              <a:cubicBezTo>
                                <a:pt x="15153" y="21244"/>
                                <a:pt x="20349" y="23842"/>
                                <a:pt x="32472" y="264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" name="Freeform 133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83F9A6-4559-4F90-9311-FC1D2720386D}"/>
                          </a:ext>
                        </a:extLst>
                      </wps:cNvPr>
                      <wps:cNvSpPr/>
                      <wps:spPr>
                        <a:xfrm>
                          <a:off x="4286250" y="8010525"/>
                          <a:ext cx="60259" cy="72308"/>
                        </a:xfrm>
                        <a:custGeom>
                          <a:avLst/>
                          <a:gdLst>
                            <a:gd name="connsiteX0" fmla="*/ 22947 w 43295"/>
                            <a:gd name="connsiteY0" fmla="*/ 29008 h 51954"/>
                            <a:gd name="connsiteX1" fmla="*/ 40265 w 43295"/>
                            <a:gd name="connsiteY1" fmla="*/ 6494 h 51954"/>
                            <a:gd name="connsiteX2" fmla="*/ 36801 w 43295"/>
                            <a:gd name="connsiteY2" fmla="*/ 6494 h 51954"/>
                            <a:gd name="connsiteX3" fmla="*/ 6494 w 43295"/>
                            <a:gd name="connsiteY3" fmla="*/ 51522 h 51954"/>
                            <a:gd name="connsiteX4" fmla="*/ 22947 w 43295"/>
                            <a:gd name="connsiteY4" fmla="*/ 29008 h 51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295" h="51954">
                              <a:moveTo>
                                <a:pt x="22947" y="29008"/>
                              </a:moveTo>
                              <a:cubicBezTo>
                                <a:pt x="31606" y="17751"/>
                                <a:pt x="40265" y="6494"/>
                                <a:pt x="40265" y="6494"/>
                              </a:cubicBezTo>
                              <a:lnTo>
                                <a:pt x="36801" y="6494"/>
                              </a:lnTo>
                              <a:lnTo>
                                <a:pt x="6494" y="51522"/>
                              </a:lnTo>
                              <a:cubicBezTo>
                                <a:pt x="6494" y="51522"/>
                                <a:pt x="14287" y="40265"/>
                                <a:pt x="22947" y="290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" name="Freeform 133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440736-4305-40D1-A4BE-1369DD3DB321}"/>
                          </a:ext>
                        </a:extLst>
                      </wps:cNvPr>
                      <wps:cNvSpPr/>
                      <wps:spPr>
                        <a:xfrm>
                          <a:off x="4791075" y="7915275"/>
                          <a:ext cx="156674" cy="48204"/>
                        </a:xfrm>
                        <a:custGeom>
                          <a:avLst/>
                          <a:gdLst>
                            <a:gd name="connsiteX0" fmla="*/ 6494 w 112568"/>
                            <a:gd name="connsiteY0" fmla="*/ 33338 h 34636"/>
                            <a:gd name="connsiteX1" fmla="*/ 48924 w 112568"/>
                            <a:gd name="connsiteY1" fmla="*/ 28142 h 34636"/>
                            <a:gd name="connsiteX2" fmla="*/ 72303 w 112568"/>
                            <a:gd name="connsiteY2" fmla="*/ 22947 h 34636"/>
                            <a:gd name="connsiteX3" fmla="*/ 113867 w 112568"/>
                            <a:gd name="connsiteY3" fmla="*/ 9958 h 34636"/>
                            <a:gd name="connsiteX4" fmla="*/ 102610 w 112568"/>
                            <a:gd name="connsiteY4" fmla="*/ 7360 h 34636"/>
                            <a:gd name="connsiteX5" fmla="*/ 76633 w 112568"/>
                            <a:gd name="connsiteY5" fmla="*/ 13421 h 34636"/>
                            <a:gd name="connsiteX6" fmla="*/ 52387 w 112568"/>
                            <a:gd name="connsiteY6" fmla="*/ 19483 h 34636"/>
                            <a:gd name="connsiteX7" fmla="*/ 46326 w 112568"/>
                            <a:gd name="connsiteY7" fmla="*/ 16019 h 34636"/>
                            <a:gd name="connsiteX8" fmla="*/ 25544 w 112568"/>
                            <a:gd name="connsiteY8" fmla="*/ 25544 h 34636"/>
                            <a:gd name="connsiteX9" fmla="*/ 6494 w 112568"/>
                            <a:gd name="connsiteY9" fmla="*/ 33338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12568" h="34636">
                              <a:moveTo>
                                <a:pt x="6494" y="33338"/>
                              </a:moveTo>
                              <a:cubicBezTo>
                                <a:pt x="28142" y="29874"/>
                                <a:pt x="36801" y="30739"/>
                                <a:pt x="48924" y="28142"/>
                              </a:cubicBezTo>
                              <a:cubicBezTo>
                                <a:pt x="54985" y="27276"/>
                                <a:pt x="61912" y="25544"/>
                                <a:pt x="72303" y="22947"/>
                              </a:cubicBezTo>
                              <a:cubicBezTo>
                                <a:pt x="82694" y="20349"/>
                                <a:pt x="95683" y="16019"/>
                                <a:pt x="113867" y="9958"/>
                              </a:cubicBezTo>
                              <a:cubicBezTo>
                                <a:pt x="114733" y="6494"/>
                                <a:pt x="109537" y="5628"/>
                                <a:pt x="102610" y="7360"/>
                              </a:cubicBezTo>
                              <a:cubicBezTo>
                                <a:pt x="95683" y="8226"/>
                                <a:pt x="86158" y="10824"/>
                                <a:pt x="76633" y="13421"/>
                              </a:cubicBezTo>
                              <a:cubicBezTo>
                                <a:pt x="67108" y="16019"/>
                                <a:pt x="58449" y="18617"/>
                                <a:pt x="52387" y="19483"/>
                              </a:cubicBezTo>
                              <a:cubicBezTo>
                                <a:pt x="46326" y="20349"/>
                                <a:pt x="43728" y="19483"/>
                                <a:pt x="46326" y="16019"/>
                              </a:cubicBezTo>
                              <a:cubicBezTo>
                                <a:pt x="29874" y="19483"/>
                                <a:pt x="27276" y="22947"/>
                                <a:pt x="25544" y="25544"/>
                              </a:cubicBezTo>
                              <a:cubicBezTo>
                                <a:pt x="23813" y="28142"/>
                                <a:pt x="21215" y="30739"/>
                                <a:pt x="6494" y="333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6" name="Freeform 134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231C83B-3923-444A-AD7F-124C2412D6AB}"/>
                          </a:ext>
                        </a:extLst>
                      </wps:cNvPr>
                      <wps:cNvSpPr/>
                      <wps:spPr>
                        <a:xfrm>
                          <a:off x="4762500" y="7943850"/>
                          <a:ext cx="48207" cy="24102"/>
                        </a:xfrm>
                        <a:custGeom>
                          <a:avLst/>
                          <a:gdLst>
                            <a:gd name="connsiteX0" fmla="*/ 30740 w 34636"/>
                            <a:gd name="connsiteY0" fmla="*/ 6494 h 17318"/>
                            <a:gd name="connsiteX1" fmla="*/ 6494 w 34636"/>
                            <a:gd name="connsiteY1" fmla="*/ 10824 h 17318"/>
                            <a:gd name="connsiteX2" fmla="*/ 30740 w 34636"/>
                            <a:gd name="connsiteY2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636" h="17318">
                              <a:moveTo>
                                <a:pt x="30740" y="6494"/>
                              </a:moveTo>
                              <a:cubicBezTo>
                                <a:pt x="23813" y="7360"/>
                                <a:pt x="16019" y="9092"/>
                                <a:pt x="6494" y="10824"/>
                              </a:cubicBezTo>
                              <a:cubicBezTo>
                                <a:pt x="17751" y="9092"/>
                                <a:pt x="24678" y="8226"/>
                                <a:pt x="30740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7" name="Freeform 134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039073A-44D7-4DBC-95AB-09F9404847A8}"/>
                          </a:ext>
                        </a:extLst>
                      </wps:cNvPr>
                      <wps:cNvSpPr/>
                      <wps:spPr>
                        <a:xfrm>
                          <a:off x="4229100" y="80391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" name="Freeform 134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43B6DE0-7382-4017-8567-8ABDB35E9C22}"/>
                          </a:ext>
                        </a:extLst>
                      </wps:cNvPr>
                      <wps:cNvSpPr/>
                      <wps:spPr>
                        <a:xfrm>
                          <a:off x="4381500" y="81915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9" name="Freeform 134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C3F7968-A01F-42CD-8C3D-A8EF07C08DF2}"/>
                          </a:ext>
                        </a:extLst>
                      </wps:cNvPr>
                      <wps:cNvSpPr/>
                      <wps:spPr>
                        <a:xfrm>
                          <a:off x="4533900" y="83439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" name="Freeform 134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DA70D16-6B92-48D4-8278-CDAC2EE9A320}"/>
                          </a:ext>
                        </a:extLst>
                      </wps:cNvPr>
                      <wps:cNvSpPr/>
                      <wps:spPr>
                        <a:xfrm>
                          <a:off x="4686300" y="84963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" name="Freeform 134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E647A5-DE9F-424F-8F3A-4361A91D9A67}"/>
                          </a:ext>
                        </a:extLst>
                      </wps:cNvPr>
                      <wps:cNvSpPr/>
                      <wps:spPr>
                        <a:xfrm>
                          <a:off x="4838700" y="8648700"/>
                          <a:ext cx="12052" cy="12051"/>
                        </a:xfrm>
                        <a:custGeom>
                          <a:avLst/>
                          <a:gdLst>
                            <a:gd name="connsiteX0" fmla="*/ 6494 w 8659"/>
                            <a:gd name="connsiteY0" fmla="*/ 6494 h 8659"/>
                            <a:gd name="connsiteX1" fmla="*/ 6494 w 8659"/>
                            <a:gd name="connsiteY1" fmla="*/ 6494 h 8659"/>
                            <a:gd name="connsiteX2" fmla="*/ 6494 w 8659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59" h="8659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2" name="Freeform 134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45F6C4-6EEA-48C4-9057-BCD2B2A5AEA4}"/>
                          </a:ext>
                        </a:extLst>
                      </wps:cNvPr>
                      <wps:cNvSpPr/>
                      <wps:spPr>
                        <a:xfrm>
                          <a:off x="4829175" y="8353425"/>
                          <a:ext cx="84363" cy="24102"/>
                        </a:xfrm>
                        <a:custGeom>
                          <a:avLst/>
                          <a:gdLst>
                            <a:gd name="connsiteX0" fmla="*/ 6494 w 60613"/>
                            <a:gd name="connsiteY0" fmla="*/ 6494 h 17318"/>
                            <a:gd name="connsiteX1" fmla="*/ 30740 w 60613"/>
                            <a:gd name="connsiteY1" fmla="*/ 12555 h 17318"/>
                            <a:gd name="connsiteX2" fmla="*/ 55851 w 60613"/>
                            <a:gd name="connsiteY2" fmla="*/ 18617 h 17318"/>
                            <a:gd name="connsiteX3" fmla="*/ 43728 w 60613"/>
                            <a:gd name="connsiteY3" fmla="*/ 12555 h 17318"/>
                            <a:gd name="connsiteX4" fmla="*/ 6494 w 60613"/>
                            <a:gd name="connsiteY4" fmla="*/ 6494 h 173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613" h="17318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18617" y="9958"/>
                                <a:pt x="30740" y="12555"/>
                              </a:cubicBezTo>
                              <a:cubicBezTo>
                                <a:pt x="42862" y="16019"/>
                                <a:pt x="55851" y="18617"/>
                                <a:pt x="55851" y="18617"/>
                              </a:cubicBezTo>
                              <a:lnTo>
                                <a:pt x="43728" y="12555"/>
                              </a:lnTo>
                              <a:cubicBezTo>
                                <a:pt x="24678" y="6494"/>
                                <a:pt x="18617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3" name="Freeform 134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1A219F-B48B-42E7-82DA-C6126758CFFC}"/>
                          </a:ext>
                        </a:extLst>
                      </wps:cNvPr>
                      <wps:cNvSpPr/>
                      <wps:spPr>
                        <a:xfrm>
                          <a:off x="4419600" y="8343900"/>
                          <a:ext cx="48207" cy="48204"/>
                        </a:xfrm>
                        <a:custGeom>
                          <a:avLst/>
                          <a:gdLst>
                            <a:gd name="connsiteX0" fmla="*/ 6494 w 34636"/>
                            <a:gd name="connsiteY0" fmla="*/ 6494 h 34636"/>
                            <a:gd name="connsiteX1" fmla="*/ 16885 w 34636"/>
                            <a:gd name="connsiteY1" fmla="*/ 19483 h 34636"/>
                            <a:gd name="connsiteX2" fmla="*/ 28142 w 34636"/>
                            <a:gd name="connsiteY2" fmla="*/ 32472 h 34636"/>
                            <a:gd name="connsiteX3" fmla="*/ 33338 w 34636"/>
                            <a:gd name="connsiteY3" fmla="*/ 32472 h 34636"/>
                            <a:gd name="connsiteX4" fmla="*/ 19483 w 34636"/>
                            <a:gd name="connsiteY4" fmla="*/ 19483 h 34636"/>
                            <a:gd name="connsiteX5" fmla="*/ 6494 w 34636"/>
                            <a:gd name="connsiteY5" fmla="*/ 6494 h 346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636" h="34636">
                              <a:moveTo>
                                <a:pt x="6494" y="6494"/>
                              </a:moveTo>
                              <a:cubicBezTo>
                                <a:pt x="6494" y="6494"/>
                                <a:pt x="11690" y="12556"/>
                                <a:pt x="16885" y="19483"/>
                              </a:cubicBezTo>
                              <a:cubicBezTo>
                                <a:pt x="22081" y="25544"/>
                                <a:pt x="28142" y="32472"/>
                                <a:pt x="28142" y="32472"/>
                              </a:cubicBezTo>
                              <a:lnTo>
                                <a:pt x="33338" y="32472"/>
                              </a:lnTo>
                              <a:cubicBezTo>
                                <a:pt x="33338" y="32472"/>
                                <a:pt x="26410" y="26410"/>
                                <a:pt x="19483" y="19483"/>
                              </a:cubicBezTo>
                              <a:cubicBezTo>
                                <a:pt x="12556" y="12556"/>
                                <a:pt x="6494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4" name="Freeform 134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BA58CE-DBFF-4410-9FF6-C04DB7FB4F62}"/>
                          </a:ext>
                        </a:extLst>
                      </wps:cNvPr>
                      <wps:cNvSpPr/>
                      <wps:spPr>
                        <a:xfrm>
                          <a:off x="4133850" y="8410575"/>
                          <a:ext cx="48207" cy="36153"/>
                        </a:xfrm>
                        <a:custGeom>
                          <a:avLst/>
                          <a:gdLst>
                            <a:gd name="connsiteX0" fmla="*/ 24678 w 34636"/>
                            <a:gd name="connsiteY0" fmla="*/ 15475 h 25977"/>
                            <a:gd name="connsiteX1" fmla="*/ 16019 w 34636"/>
                            <a:gd name="connsiteY1" fmla="*/ 8548 h 25977"/>
                            <a:gd name="connsiteX2" fmla="*/ 6494 w 34636"/>
                            <a:gd name="connsiteY2" fmla="*/ 20671 h 25977"/>
                            <a:gd name="connsiteX3" fmla="*/ 22947 w 34636"/>
                            <a:gd name="connsiteY3" fmla="*/ 18939 h 25977"/>
                            <a:gd name="connsiteX4" fmla="*/ 31606 w 34636"/>
                            <a:gd name="connsiteY4" fmla="*/ 17207 h 25977"/>
                            <a:gd name="connsiteX5" fmla="*/ 24678 w 34636"/>
                            <a:gd name="connsiteY5" fmla="*/ 15475 h 25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636" h="25977">
                              <a:moveTo>
                                <a:pt x="24678" y="15475"/>
                              </a:moveTo>
                              <a:cubicBezTo>
                                <a:pt x="21215" y="13743"/>
                                <a:pt x="17751" y="10280"/>
                                <a:pt x="16019" y="8548"/>
                              </a:cubicBezTo>
                              <a:cubicBezTo>
                                <a:pt x="11690" y="5084"/>
                                <a:pt x="9092" y="4218"/>
                                <a:pt x="6494" y="20671"/>
                              </a:cubicBezTo>
                              <a:cubicBezTo>
                                <a:pt x="11690" y="21536"/>
                                <a:pt x="17751" y="19805"/>
                                <a:pt x="22947" y="18939"/>
                              </a:cubicBezTo>
                              <a:cubicBezTo>
                                <a:pt x="25544" y="18073"/>
                                <a:pt x="29008" y="18073"/>
                                <a:pt x="31606" y="17207"/>
                              </a:cubicBezTo>
                              <a:cubicBezTo>
                                <a:pt x="29008" y="18073"/>
                                <a:pt x="26410" y="17207"/>
                                <a:pt x="24678" y="154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5" name="Freeform 134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ED8676A-CE33-4035-A7E2-71982D251493}"/>
                          </a:ext>
                        </a:extLst>
                      </wps:cNvPr>
                      <wps:cNvSpPr/>
                      <wps:spPr>
                        <a:xfrm>
                          <a:off x="4162425" y="8429625"/>
                          <a:ext cx="24103" cy="12051"/>
                        </a:xfrm>
                        <a:custGeom>
                          <a:avLst/>
                          <a:gdLst>
                            <a:gd name="connsiteX0" fmla="*/ 6494 w 17318"/>
                            <a:gd name="connsiteY0" fmla="*/ 6494 h 8659"/>
                            <a:gd name="connsiteX1" fmla="*/ 14288 w 17318"/>
                            <a:gd name="connsiteY1" fmla="*/ 6494 h 8659"/>
                            <a:gd name="connsiteX2" fmla="*/ 6494 w 17318"/>
                            <a:gd name="connsiteY2" fmla="*/ 6494 h 8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18" h="8659">
                              <a:moveTo>
                                <a:pt x="6494" y="6494"/>
                              </a:moveTo>
                              <a:cubicBezTo>
                                <a:pt x="9092" y="6494"/>
                                <a:pt x="11690" y="6494"/>
                                <a:pt x="14288" y="6494"/>
                              </a:cubicBezTo>
                              <a:cubicBezTo>
                                <a:pt x="11690" y="6494"/>
                                <a:pt x="9092" y="6494"/>
                                <a:pt x="6494" y="6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8FB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6" name="Freeform 135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CEEADD-BD64-4593-A7CF-081CCD4E4F0B}"/>
                          </a:ext>
                        </a:extLst>
                      </wps:cNvPr>
                      <wps:cNvSpPr/>
                      <wps:spPr>
                        <a:xfrm>
                          <a:off x="3609975" y="6019800"/>
                          <a:ext cx="1831879" cy="216922"/>
                        </a:xfrm>
                        <a:custGeom>
                          <a:avLst/>
                          <a:gdLst>
                            <a:gd name="connsiteX0" fmla="*/ 35069 w 1316181"/>
                            <a:gd name="connsiteY0" fmla="*/ 150235 h 155863"/>
                            <a:gd name="connsiteX1" fmla="*/ 658524 w 1316181"/>
                            <a:gd name="connsiteY1" fmla="*/ 72303 h 155863"/>
                            <a:gd name="connsiteX2" fmla="*/ 1281978 w 1316181"/>
                            <a:gd name="connsiteY2" fmla="*/ 150235 h 155863"/>
                            <a:gd name="connsiteX3" fmla="*/ 1310554 w 1316181"/>
                            <a:gd name="connsiteY3" fmla="*/ 117331 h 155863"/>
                            <a:gd name="connsiteX4" fmla="*/ 658524 w 1316181"/>
                            <a:gd name="connsiteY4" fmla="*/ 6494 h 155863"/>
                            <a:gd name="connsiteX5" fmla="*/ 6494 w 1316181"/>
                            <a:gd name="connsiteY5" fmla="*/ 117331 h 155863"/>
                            <a:gd name="connsiteX6" fmla="*/ 35069 w 1316181"/>
                            <a:gd name="connsiteY6" fmla="*/ 150235 h 1558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16181" h="155863">
                              <a:moveTo>
                                <a:pt x="35069" y="150235"/>
                              </a:moveTo>
                              <a:cubicBezTo>
                                <a:pt x="117331" y="105208"/>
                                <a:pt x="364981" y="72303"/>
                                <a:pt x="658524" y="72303"/>
                              </a:cubicBezTo>
                              <a:cubicBezTo>
                                <a:pt x="952067" y="72303"/>
                                <a:pt x="1199717" y="105208"/>
                                <a:pt x="1281978" y="150235"/>
                              </a:cubicBezTo>
                              <a:cubicBezTo>
                                <a:pt x="1301029" y="139844"/>
                                <a:pt x="1310554" y="128587"/>
                                <a:pt x="1310554" y="117331"/>
                              </a:cubicBezTo>
                              <a:cubicBezTo>
                                <a:pt x="1310554" y="55851"/>
                                <a:pt x="1018742" y="6494"/>
                                <a:pt x="658524" y="6494"/>
                              </a:cubicBezTo>
                              <a:cubicBezTo>
                                <a:pt x="298306" y="6494"/>
                                <a:pt x="6494" y="55851"/>
                                <a:pt x="6494" y="117331"/>
                              </a:cubicBezTo>
                              <a:cubicBezTo>
                                <a:pt x="6494" y="128587"/>
                                <a:pt x="16019" y="139844"/>
                                <a:pt x="35069" y="1502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16D28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7" name="Freeform 135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C45CF7F-CBFA-450F-B976-8CC84BE94818}"/>
                          </a:ext>
                        </a:extLst>
                      </wps:cNvPr>
                      <wps:cNvSpPr/>
                      <wps:spPr>
                        <a:xfrm>
                          <a:off x="4000500" y="7867650"/>
                          <a:ext cx="1048510" cy="168716"/>
                        </a:xfrm>
                        <a:custGeom>
                          <a:avLst/>
                          <a:gdLst>
                            <a:gd name="connsiteX0" fmla="*/ 377969 w 753340"/>
                            <a:gd name="connsiteY0" fmla="*/ 74901 h 121227"/>
                            <a:gd name="connsiteX1" fmla="*/ 6494 w 753340"/>
                            <a:gd name="connsiteY1" fmla="*/ 6494 h 121227"/>
                            <a:gd name="connsiteX2" fmla="*/ 6494 w 753340"/>
                            <a:gd name="connsiteY2" fmla="*/ 31605 h 121227"/>
                            <a:gd name="connsiteX3" fmla="*/ 377969 w 753340"/>
                            <a:gd name="connsiteY3" fmla="*/ 122526 h 121227"/>
                            <a:gd name="connsiteX4" fmla="*/ 749445 w 753340"/>
                            <a:gd name="connsiteY4" fmla="*/ 31605 h 121227"/>
                            <a:gd name="connsiteX5" fmla="*/ 749445 w 753340"/>
                            <a:gd name="connsiteY5" fmla="*/ 10824 h 121227"/>
                            <a:gd name="connsiteX6" fmla="*/ 377969 w 753340"/>
                            <a:gd name="connsiteY6" fmla="*/ 74901 h 121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3340" h="121227">
                              <a:moveTo>
                                <a:pt x="377969" y="74901"/>
                              </a:moveTo>
                              <a:cubicBezTo>
                                <a:pt x="296574" y="74901"/>
                                <a:pt x="150235" y="64510"/>
                                <a:pt x="6494" y="6494"/>
                              </a:cubicBezTo>
                              <a:lnTo>
                                <a:pt x="6494" y="31605"/>
                              </a:lnTo>
                              <a:cubicBezTo>
                                <a:pt x="6494" y="74901"/>
                                <a:pt x="172749" y="122526"/>
                                <a:pt x="377969" y="122526"/>
                              </a:cubicBezTo>
                              <a:cubicBezTo>
                                <a:pt x="583190" y="122526"/>
                                <a:pt x="749445" y="74901"/>
                                <a:pt x="749445" y="31605"/>
                              </a:cubicBezTo>
                              <a:lnTo>
                                <a:pt x="749445" y="10824"/>
                              </a:lnTo>
                              <a:cubicBezTo>
                                <a:pt x="610033" y="65376"/>
                                <a:pt x="467158" y="74901"/>
                                <a:pt x="377969" y="749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1045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8" name="Freeform 135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6E737C-5125-4879-9E72-CF08378CBF20}"/>
                          </a:ext>
                        </a:extLst>
                      </wps:cNvPr>
                      <wps:cNvSpPr/>
                      <wps:spPr>
                        <a:xfrm>
                          <a:off x="3609975" y="6019800"/>
                          <a:ext cx="1831879" cy="325381"/>
                        </a:xfrm>
                        <a:custGeom>
                          <a:avLst/>
                          <a:gdLst>
                            <a:gd name="connsiteX0" fmla="*/ 1310554 w 1316181"/>
                            <a:gd name="connsiteY0" fmla="*/ 117331 h 233795"/>
                            <a:gd name="connsiteX1" fmla="*/ 658524 w 1316181"/>
                            <a:gd name="connsiteY1" fmla="*/ 228167 h 233795"/>
                            <a:gd name="connsiteX2" fmla="*/ 6495 w 1316181"/>
                            <a:gd name="connsiteY2" fmla="*/ 117331 h 233795"/>
                            <a:gd name="connsiteX3" fmla="*/ 658524 w 1316181"/>
                            <a:gd name="connsiteY3" fmla="*/ 6494 h 233795"/>
                            <a:gd name="connsiteX4" fmla="*/ 1310554 w 1316181"/>
                            <a:gd name="connsiteY4" fmla="*/ 117331 h 233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6181" h="233795">
                              <a:moveTo>
                                <a:pt x="1310554" y="117331"/>
                              </a:moveTo>
                              <a:cubicBezTo>
                                <a:pt x="1310554" y="178544"/>
                                <a:pt x="1018630" y="228167"/>
                                <a:pt x="658524" y="228167"/>
                              </a:cubicBezTo>
                              <a:cubicBezTo>
                                <a:pt x="298418" y="228167"/>
                                <a:pt x="6495" y="178544"/>
                                <a:pt x="6495" y="117331"/>
                              </a:cubicBezTo>
                              <a:cubicBezTo>
                                <a:pt x="6495" y="56117"/>
                                <a:pt x="298418" y="6494"/>
                                <a:pt x="658524" y="6494"/>
                              </a:cubicBezTo>
                              <a:cubicBezTo>
                                <a:pt x="1018630" y="6494"/>
                                <a:pt x="1310554" y="56118"/>
                                <a:pt x="1310554" y="1173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3340B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9" name="Freeform 135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AFAE134-2850-46DC-ABFF-2767446AADD7}"/>
                          </a:ext>
                        </a:extLst>
                      </wps:cNvPr>
                      <wps:cNvSpPr/>
                      <wps:spPr>
                        <a:xfrm>
                          <a:off x="3676650" y="5381625"/>
                          <a:ext cx="1687258" cy="988196"/>
                        </a:xfrm>
                        <a:custGeom>
                          <a:avLst/>
                          <a:gdLst>
                            <a:gd name="connsiteX0" fmla="*/ 30248 w 1212272"/>
                            <a:gd name="connsiteY0" fmla="*/ 502534 h 710045"/>
                            <a:gd name="connsiteX1" fmla="*/ 82203 w 1212272"/>
                            <a:gd name="connsiteY1" fmla="*/ 472227 h 710045"/>
                            <a:gd name="connsiteX2" fmla="*/ 154939 w 1212272"/>
                            <a:gd name="connsiteY2" fmla="*/ 300776 h 710045"/>
                            <a:gd name="connsiteX3" fmla="*/ 283093 w 1212272"/>
                            <a:gd name="connsiteY3" fmla="*/ 265274 h 710045"/>
                            <a:gd name="connsiteX4" fmla="*/ 381807 w 1212272"/>
                            <a:gd name="connsiteY4" fmla="*/ 175220 h 710045"/>
                            <a:gd name="connsiteX5" fmla="*/ 524682 w 1212272"/>
                            <a:gd name="connsiteY5" fmla="*/ 73042 h 710045"/>
                            <a:gd name="connsiteX6" fmla="*/ 610407 w 1212272"/>
                            <a:gd name="connsiteY6" fmla="*/ 7233 h 710045"/>
                            <a:gd name="connsiteX7" fmla="*/ 636384 w 1212272"/>
                            <a:gd name="connsiteY7" fmla="*/ 20222 h 710045"/>
                            <a:gd name="connsiteX8" fmla="*/ 754148 w 1212272"/>
                            <a:gd name="connsiteY8" fmla="*/ 137986 h 710045"/>
                            <a:gd name="connsiteX9" fmla="*/ 779259 w 1212272"/>
                            <a:gd name="connsiteY9" fmla="*/ 168292 h 710045"/>
                            <a:gd name="connsiteX10" fmla="*/ 831214 w 1212272"/>
                            <a:gd name="connsiteY10" fmla="*/ 186477 h 710045"/>
                            <a:gd name="connsiteX11" fmla="*/ 942050 w 1212272"/>
                            <a:gd name="connsiteY11" fmla="*/ 249688 h 710045"/>
                            <a:gd name="connsiteX12" fmla="*/ 969759 w 1212272"/>
                            <a:gd name="connsiteY12" fmla="*/ 298179 h 710045"/>
                            <a:gd name="connsiteX13" fmla="*/ 1080596 w 1212272"/>
                            <a:gd name="connsiteY13" fmla="*/ 394295 h 710045"/>
                            <a:gd name="connsiteX14" fmla="*/ 1171516 w 1212272"/>
                            <a:gd name="connsiteY14" fmla="*/ 506863 h 710045"/>
                            <a:gd name="connsiteX15" fmla="*/ 1181907 w 1212272"/>
                            <a:gd name="connsiteY15" fmla="*/ 537170 h 710045"/>
                            <a:gd name="connsiteX16" fmla="*/ 1206153 w 1212272"/>
                            <a:gd name="connsiteY16" fmla="*/ 555354 h 710045"/>
                            <a:gd name="connsiteX17" fmla="*/ 1200091 w 1212272"/>
                            <a:gd name="connsiteY17" fmla="*/ 637615 h 710045"/>
                            <a:gd name="connsiteX18" fmla="*/ 1144673 w 1212272"/>
                            <a:gd name="connsiteY18" fmla="*/ 655799 h 710045"/>
                            <a:gd name="connsiteX19" fmla="*/ 885766 w 1212272"/>
                            <a:gd name="connsiteY19" fmla="*/ 709486 h 710045"/>
                            <a:gd name="connsiteX20" fmla="*/ 256250 w 1212272"/>
                            <a:gd name="connsiteY20" fmla="*/ 686972 h 710045"/>
                            <a:gd name="connsiteX21" fmla="*/ 151475 w 1212272"/>
                            <a:gd name="connsiteY21" fmla="*/ 661861 h 710045"/>
                            <a:gd name="connsiteX22" fmla="*/ 30248 w 1212272"/>
                            <a:gd name="connsiteY22" fmla="*/ 502534 h 710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1212272" h="710045">
                              <a:moveTo>
                                <a:pt x="30248" y="502534"/>
                              </a:moveTo>
                              <a:cubicBezTo>
                                <a:pt x="38041" y="484349"/>
                                <a:pt x="66616" y="485215"/>
                                <a:pt x="82203" y="472227"/>
                              </a:cubicBezTo>
                              <a:cubicBezTo>
                                <a:pt x="131559" y="432395"/>
                                <a:pt x="106448" y="342340"/>
                                <a:pt x="154939" y="300776"/>
                              </a:cubicBezTo>
                              <a:cubicBezTo>
                                <a:pt x="189575" y="272201"/>
                                <a:pt x="241530" y="282592"/>
                                <a:pt x="283093" y="265274"/>
                              </a:cubicBezTo>
                              <a:cubicBezTo>
                                <a:pt x="324657" y="247956"/>
                                <a:pt x="348037" y="205526"/>
                                <a:pt x="381807" y="175220"/>
                              </a:cubicBezTo>
                              <a:cubicBezTo>
                                <a:pt x="425103" y="136254"/>
                                <a:pt x="486582" y="118070"/>
                                <a:pt x="524682" y="73042"/>
                              </a:cubicBezTo>
                              <a:cubicBezTo>
                                <a:pt x="548928" y="43602"/>
                                <a:pt x="573173" y="306"/>
                                <a:pt x="610407" y="7233"/>
                              </a:cubicBezTo>
                              <a:cubicBezTo>
                                <a:pt x="619932" y="8965"/>
                                <a:pt x="628591" y="14161"/>
                                <a:pt x="636384" y="20222"/>
                              </a:cubicBezTo>
                              <a:cubicBezTo>
                                <a:pt x="682278" y="51395"/>
                                <a:pt x="722109" y="92092"/>
                                <a:pt x="754148" y="137986"/>
                              </a:cubicBezTo>
                              <a:cubicBezTo>
                                <a:pt x="761075" y="148377"/>
                                <a:pt x="768868" y="160499"/>
                                <a:pt x="779259" y="168292"/>
                              </a:cubicBezTo>
                              <a:cubicBezTo>
                                <a:pt x="793980" y="179549"/>
                                <a:pt x="813030" y="182147"/>
                                <a:pt x="831214" y="186477"/>
                              </a:cubicBezTo>
                              <a:cubicBezTo>
                                <a:pt x="873644" y="195136"/>
                                <a:pt x="916939" y="214185"/>
                                <a:pt x="942050" y="249688"/>
                              </a:cubicBezTo>
                              <a:cubicBezTo>
                                <a:pt x="952441" y="264409"/>
                                <a:pt x="959368" y="282592"/>
                                <a:pt x="969759" y="298179"/>
                              </a:cubicBezTo>
                              <a:cubicBezTo>
                                <a:pt x="995737" y="339742"/>
                                <a:pt x="1039898" y="366586"/>
                                <a:pt x="1080596" y="394295"/>
                              </a:cubicBezTo>
                              <a:cubicBezTo>
                                <a:pt x="1121294" y="422870"/>
                                <a:pt x="1161991" y="458372"/>
                                <a:pt x="1171516" y="506863"/>
                              </a:cubicBezTo>
                              <a:cubicBezTo>
                                <a:pt x="1174114" y="517254"/>
                                <a:pt x="1174980" y="529377"/>
                                <a:pt x="1181907" y="537170"/>
                              </a:cubicBezTo>
                              <a:cubicBezTo>
                                <a:pt x="1187968" y="544963"/>
                                <a:pt x="1198359" y="548427"/>
                                <a:pt x="1206153" y="555354"/>
                              </a:cubicBezTo>
                              <a:cubicBezTo>
                                <a:pt x="1220873" y="570074"/>
                                <a:pt x="1213946" y="622895"/>
                                <a:pt x="1200091" y="637615"/>
                              </a:cubicBezTo>
                              <a:cubicBezTo>
                                <a:pt x="1186237" y="653201"/>
                                <a:pt x="1164589" y="649738"/>
                                <a:pt x="1144673" y="655799"/>
                              </a:cubicBezTo>
                              <a:cubicBezTo>
                                <a:pt x="1062412" y="678313"/>
                                <a:pt x="970625" y="706888"/>
                                <a:pt x="885766" y="709486"/>
                              </a:cubicBezTo>
                              <a:cubicBezTo>
                                <a:pt x="671887" y="716413"/>
                                <a:pt x="470130" y="688704"/>
                                <a:pt x="256250" y="686972"/>
                              </a:cubicBezTo>
                              <a:cubicBezTo>
                                <a:pt x="220748" y="686972"/>
                                <a:pt x="184380" y="673983"/>
                                <a:pt x="151475" y="661861"/>
                              </a:cubicBezTo>
                              <a:cubicBezTo>
                                <a:pt x="95191" y="641945"/>
                                <a:pt x="-50282" y="687838"/>
                                <a:pt x="30248" y="5025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0" name="Freeform 135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4A807A3-E61F-463D-B21A-6E90DE3A1C27}"/>
                          </a:ext>
                        </a:extLst>
                      </wps:cNvPr>
                      <wps:cNvSpPr/>
                      <wps:spPr>
                        <a:xfrm>
                          <a:off x="3676650" y="5381625"/>
                          <a:ext cx="855680" cy="952043"/>
                        </a:xfrm>
                        <a:custGeom>
                          <a:avLst/>
                          <a:gdLst>
                            <a:gd name="connsiteX0" fmla="*/ 151048 w 614795"/>
                            <a:gd name="connsiteY0" fmla="*/ 660995 h 684068"/>
                            <a:gd name="connsiteX1" fmla="*/ 202136 w 614795"/>
                            <a:gd name="connsiteY1" fmla="*/ 678313 h 684068"/>
                            <a:gd name="connsiteX2" fmla="*/ 267080 w 614795"/>
                            <a:gd name="connsiteY2" fmla="*/ 533706 h 684068"/>
                            <a:gd name="connsiteX3" fmla="*/ 308643 w 614795"/>
                            <a:gd name="connsiteY3" fmla="*/ 499070 h 684068"/>
                            <a:gd name="connsiteX4" fmla="*/ 316437 w 614795"/>
                            <a:gd name="connsiteY4" fmla="*/ 457506 h 684068"/>
                            <a:gd name="connsiteX5" fmla="*/ 343280 w 614795"/>
                            <a:gd name="connsiteY5" fmla="*/ 423736 h 684068"/>
                            <a:gd name="connsiteX6" fmla="*/ 489618 w 614795"/>
                            <a:gd name="connsiteY6" fmla="*/ 273067 h 684068"/>
                            <a:gd name="connsiteX7" fmla="*/ 582271 w 614795"/>
                            <a:gd name="connsiteY7" fmla="*/ 137986 h 684068"/>
                            <a:gd name="connsiteX8" fmla="*/ 615175 w 614795"/>
                            <a:gd name="connsiteY8" fmla="*/ 8099 h 684068"/>
                            <a:gd name="connsiteX9" fmla="*/ 609980 w 614795"/>
                            <a:gd name="connsiteY9" fmla="*/ 7234 h 684068"/>
                            <a:gd name="connsiteX10" fmla="*/ 524255 w 614795"/>
                            <a:gd name="connsiteY10" fmla="*/ 73042 h 684068"/>
                            <a:gd name="connsiteX11" fmla="*/ 381380 w 614795"/>
                            <a:gd name="connsiteY11" fmla="*/ 175220 h 684068"/>
                            <a:gd name="connsiteX12" fmla="*/ 282666 w 614795"/>
                            <a:gd name="connsiteY12" fmla="*/ 265274 h 684068"/>
                            <a:gd name="connsiteX13" fmla="*/ 154511 w 614795"/>
                            <a:gd name="connsiteY13" fmla="*/ 300776 h 684068"/>
                            <a:gd name="connsiteX14" fmla="*/ 81775 w 614795"/>
                            <a:gd name="connsiteY14" fmla="*/ 472226 h 684068"/>
                            <a:gd name="connsiteX15" fmla="*/ 29821 w 614795"/>
                            <a:gd name="connsiteY15" fmla="*/ 502533 h 684068"/>
                            <a:gd name="connsiteX16" fmla="*/ 151048 w 614795"/>
                            <a:gd name="connsiteY16" fmla="*/ 660995 h 684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14795" h="684068">
                              <a:moveTo>
                                <a:pt x="151048" y="660995"/>
                              </a:moveTo>
                              <a:cubicBezTo>
                                <a:pt x="167500" y="667056"/>
                                <a:pt x="184818" y="673117"/>
                                <a:pt x="202136" y="678313"/>
                              </a:cubicBezTo>
                              <a:cubicBezTo>
                                <a:pt x="224650" y="629822"/>
                                <a:pt x="223784" y="565745"/>
                                <a:pt x="267080" y="533706"/>
                              </a:cubicBezTo>
                              <a:cubicBezTo>
                                <a:pt x="281800" y="522449"/>
                                <a:pt x="300850" y="515522"/>
                                <a:pt x="308643" y="499070"/>
                              </a:cubicBezTo>
                              <a:cubicBezTo>
                                <a:pt x="314705" y="486081"/>
                                <a:pt x="312107" y="471361"/>
                                <a:pt x="316437" y="457506"/>
                              </a:cubicBezTo>
                              <a:cubicBezTo>
                                <a:pt x="320766" y="443651"/>
                                <a:pt x="332889" y="433260"/>
                                <a:pt x="343280" y="423736"/>
                              </a:cubicBezTo>
                              <a:cubicBezTo>
                                <a:pt x="395234" y="376976"/>
                                <a:pt x="441993" y="325022"/>
                                <a:pt x="489618" y="273067"/>
                              </a:cubicBezTo>
                              <a:cubicBezTo>
                                <a:pt x="526852" y="232370"/>
                                <a:pt x="564952" y="189940"/>
                                <a:pt x="582271" y="137986"/>
                              </a:cubicBezTo>
                              <a:cubicBezTo>
                                <a:pt x="587466" y="123265"/>
                                <a:pt x="610846" y="54859"/>
                                <a:pt x="615175" y="8099"/>
                              </a:cubicBezTo>
                              <a:cubicBezTo>
                                <a:pt x="613443" y="7234"/>
                                <a:pt x="611712" y="7234"/>
                                <a:pt x="609980" y="7234"/>
                              </a:cubicBezTo>
                              <a:cubicBezTo>
                                <a:pt x="572746" y="306"/>
                                <a:pt x="548500" y="43601"/>
                                <a:pt x="524255" y="73042"/>
                              </a:cubicBezTo>
                              <a:cubicBezTo>
                                <a:pt x="486155" y="118070"/>
                                <a:pt x="425541" y="136254"/>
                                <a:pt x="381380" y="175220"/>
                              </a:cubicBezTo>
                              <a:cubicBezTo>
                                <a:pt x="348475" y="204661"/>
                                <a:pt x="324230" y="247956"/>
                                <a:pt x="282666" y="265274"/>
                              </a:cubicBezTo>
                              <a:cubicBezTo>
                                <a:pt x="241102" y="282593"/>
                                <a:pt x="188282" y="271336"/>
                                <a:pt x="154511" y="300776"/>
                              </a:cubicBezTo>
                              <a:cubicBezTo>
                                <a:pt x="106020" y="341474"/>
                                <a:pt x="131132" y="431529"/>
                                <a:pt x="81775" y="472226"/>
                              </a:cubicBezTo>
                              <a:cubicBezTo>
                                <a:pt x="66189" y="485215"/>
                                <a:pt x="37614" y="483484"/>
                                <a:pt x="29821" y="502533"/>
                              </a:cubicBezTo>
                              <a:cubicBezTo>
                                <a:pt x="-49843" y="686106"/>
                                <a:pt x="95630" y="640213"/>
                                <a:pt x="151048" y="6609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1A1D">
                            <a:alpha val="15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1" name="Freeform 135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4527BB3-CAC0-453F-8DBF-4B94F8B3AD91}"/>
                          </a:ext>
                        </a:extLst>
                      </wps:cNvPr>
                      <wps:cNvSpPr/>
                      <wps:spPr>
                        <a:xfrm>
                          <a:off x="3438525" y="6219825"/>
                          <a:ext cx="2169330" cy="1759471"/>
                        </a:xfrm>
                        <a:custGeom>
                          <a:avLst/>
                          <a:gdLst>
                            <a:gd name="connsiteX0" fmla="*/ 1382424 w 1558636"/>
                            <a:gd name="connsiteY0" fmla="*/ 97415 h 1264227"/>
                            <a:gd name="connsiteX1" fmla="*/ 1407536 w 1558636"/>
                            <a:gd name="connsiteY1" fmla="*/ 6494 h 1264227"/>
                            <a:gd name="connsiteX2" fmla="*/ 782349 w 1558636"/>
                            <a:gd name="connsiteY2" fmla="*/ 86158 h 1264227"/>
                            <a:gd name="connsiteX3" fmla="*/ 157163 w 1558636"/>
                            <a:gd name="connsiteY3" fmla="*/ 6494 h 1264227"/>
                            <a:gd name="connsiteX4" fmla="*/ 182274 w 1558636"/>
                            <a:gd name="connsiteY4" fmla="*/ 97415 h 1264227"/>
                            <a:gd name="connsiteX5" fmla="*/ 6494 w 1558636"/>
                            <a:gd name="connsiteY5" fmla="*/ 547688 h 1264227"/>
                            <a:gd name="connsiteX6" fmla="*/ 783215 w 1558636"/>
                            <a:gd name="connsiteY6" fmla="*/ 1263794 h 1264227"/>
                            <a:gd name="connsiteX7" fmla="*/ 1559936 w 1558636"/>
                            <a:gd name="connsiteY7" fmla="*/ 547688 h 1264227"/>
                            <a:gd name="connsiteX8" fmla="*/ 1382424 w 1558636"/>
                            <a:gd name="connsiteY8" fmla="*/ 97415 h 1264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58636" h="1264227">
                              <a:moveTo>
                                <a:pt x="1382424" y="97415"/>
                              </a:moveTo>
                              <a:cubicBezTo>
                                <a:pt x="1373765" y="67108"/>
                                <a:pt x="1391083" y="31605"/>
                                <a:pt x="1407536" y="6494"/>
                              </a:cubicBezTo>
                              <a:cubicBezTo>
                                <a:pt x="1327872" y="52387"/>
                                <a:pt x="1077624" y="86158"/>
                                <a:pt x="782349" y="86158"/>
                              </a:cubicBezTo>
                              <a:cubicBezTo>
                                <a:pt x="487074" y="86158"/>
                                <a:pt x="236826" y="52387"/>
                                <a:pt x="157163" y="6494"/>
                              </a:cubicBezTo>
                              <a:cubicBezTo>
                                <a:pt x="173615" y="31605"/>
                                <a:pt x="190067" y="67108"/>
                                <a:pt x="182274" y="97415"/>
                              </a:cubicBezTo>
                              <a:cubicBezTo>
                                <a:pt x="167553" y="151101"/>
                                <a:pt x="6494" y="384897"/>
                                <a:pt x="6494" y="547688"/>
                              </a:cubicBezTo>
                              <a:cubicBezTo>
                                <a:pt x="6494" y="1201449"/>
                                <a:pt x="584922" y="1263794"/>
                                <a:pt x="783215" y="1263794"/>
                              </a:cubicBezTo>
                              <a:cubicBezTo>
                                <a:pt x="1004022" y="1263794"/>
                                <a:pt x="1559936" y="1201449"/>
                                <a:pt x="1559936" y="547688"/>
                              </a:cubicBezTo>
                              <a:cubicBezTo>
                                <a:pt x="1558204" y="384897"/>
                                <a:pt x="1397145" y="151101"/>
                                <a:pt x="1382424" y="974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2" name="Freeform 135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9E1D6A-7455-4367-8727-239A014E67B3}"/>
                          </a:ext>
                        </a:extLst>
                      </wps:cNvPr>
                      <wps:cNvSpPr/>
                      <wps:spPr>
                        <a:xfrm>
                          <a:off x="3648075" y="6219825"/>
                          <a:ext cx="1747516" cy="192818"/>
                        </a:xfrm>
                        <a:custGeom>
                          <a:avLst/>
                          <a:gdLst>
                            <a:gd name="connsiteX0" fmla="*/ 1230024 w 1255568"/>
                            <a:gd name="connsiteY0" fmla="*/ 72303 h 138545"/>
                            <a:gd name="connsiteX1" fmla="*/ 1230024 w 1255568"/>
                            <a:gd name="connsiteY1" fmla="*/ 72303 h 138545"/>
                            <a:gd name="connsiteX2" fmla="*/ 1230890 w 1255568"/>
                            <a:gd name="connsiteY2" fmla="*/ 63644 h 138545"/>
                            <a:gd name="connsiteX3" fmla="*/ 1230890 w 1255568"/>
                            <a:gd name="connsiteY3" fmla="*/ 63644 h 138545"/>
                            <a:gd name="connsiteX4" fmla="*/ 1232622 w 1255568"/>
                            <a:gd name="connsiteY4" fmla="*/ 54985 h 138545"/>
                            <a:gd name="connsiteX5" fmla="*/ 1232622 w 1255568"/>
                            <a:gd name="connsiteY5" fmla="*/ 54985 h 138545"/>
                            <a:gd name="connsiteX6" fmla="*/ 1235219 w 1255568"/>
                            <a:gd name="connsiteY6" fmla="*/ 46326 h 138545"/>
                            <a:gd name="connsiteX7" fmla="*/ 1235219 w 1255568"/>
                            <a:gd name="connsiteY7" fmla="*/ 46326 h 138545"/>
                            <a:gd name="connsiteX8" fmla="*/ 1238683 w 1255568"/>
                            <a:gd name="connsiteY8" fmla="*/ 37667 h 138545"/>
                            <a:gd name="connsiteX9" fmla="*/ 1238683 w 1255568"/>
                            <a:gd name="connsiteY9" fmla="*/ 37667 h 138545"/>
                            <a:gd name="connsiteX10" fmla="*/ 1243013 w 1255568"/>
                            <a:gd name="connsiteY10" fmla="*/ 29008 h 138545"/>
                            <a:gd name="connsiteX11" fmla="*/ 1243013 w 1255568"/>
                            <a:gd name="connsiteY11" fmla="*/ 29008 h 138545"/>
                            <a:gd name="connsiteX12" fmla="*/ 1247342 w 1255568"/>
                            <a:gd name="connsiteY12" fmla="*/ 21215 h 138545"/>
                            <a:gd name="connsiteX13" fmla="*/ 1247342 w 1255568"/>
                            <a:gd name="connsiteY13" fmla="*/ 21215 h 138545"/>
                            <a:gd name="connsiteX14" fmla="*/ 1249940 w 1255568"/>
                            <a:gd name="connsiteY14" fmla="*/ 16885 h 138545"/>
                            <a:gd name="connsiteX15" fmla="*/ 1249940 w 1255568"/>
                            <a:gd name="connsiteY15" fmla="*/ 16885 h 138545"/>
                            <a:gd name="connsiteX16" fmla="*/ 1252538 w 1255568"/>
                            <a:gd name="connsiteY16" fmla="*/ 13421 h 138545"/>
                            <a:gd name="connsiteX17" fmla="*/ 1252538 w 1255568"/>
                            <a:gd name="connsiteY17" fmla="*/ 13421 h 138545"/>
                            <a:gd name="connsiteX18" fmla="*/ 1255135 w 1255568"/>
                            <a:gd name="connsiteY18" fmla="*/ 9958 h 138545"/>
                            <a:gd name="connsiteX19" fmla="*/ 1255135 w 1255568"/>
                            <a:gd name="connsiteY19" fmla="*/ 9958 h 138545"/>
                            <a:gd name="connsiteX20" fmla="*/ 1256867 w 1255568"/>
                            <a:gd name="connsiteY20" fmla="*/ 6494 h 138545"/>
                            <a:gd name="connsiteX21" fmla="*/ 1256867 w 1255568"/>
                            <a:gd name="connsiteY21" fmla="*/ 6494 h 138545"/>
                            <a:gd name="connsiteX22" fmla="*/ 1256867 w 1255568"/>
                            <a:gd name="connsiteY22" fmla="*/ 6494 h 138545"/>
                            <a:gd name="connsiteX23" fmla="*/ 631681 w 1255568"/>
                            <a:gd name="connsiteY23" fmla="*/ 86158 h 138545"/>
                            <a:gd name="connsiteX24" fmla="*/ 6494 w 1255568"/>
                            <a:gd name="connsiteY24" fmla="*/ 6494 h 138545"/>
                            <a:gd name="connsiteX25" fmla="*/ 6494 w 1255568"/>
                            <a:gd name="connsiteY25" fmla="*/ 6494 h 138545"/>
                            <a:gd name="connsiteX26" fmla="*/ 6494 w 1255568"/>
                            <a:gd name="connsiteY26" fmla="*/ 6494 h 138545"/>
                            <a:gd name="connsiteX27" fmla="*/ 8226 w 1255568"/>
                            <a:gd name="connsiteY27" fmla="*/ 9958 h 138545"/>
                            <a:gd name="connsiteX28" fmla="*/ 8226 w 1255568"/>
                            <a:gd name="connsiteY28" fmla="*/ 9958 h 138545"/>
                            <a:gd name="connsiteX29" fmla="*/ 10824 w 1255568"/>
                            <a:gd name="connsiteY29" fmla="*/ 13421 h 138545"/>
                            <a:gd name="connsiteX30" fmla="*/ 10824 w 1255568"/>
                            <a:gd name="connsiteY30" fmla="*/ 13421 h 138545"/>
                            <a:gd name="connsiteX31" fmla="*/ 13421 w 1255568"/>
                            <a:gd name="connsiteY31" fmla="*/ 16885 h 138545"/>
                            <a:gd name="connsiteX32" fmla="*/ 13421 w 1255568"/>
                            <a:gd name="connsiteY32" fmla="*/ 16885 h 138545"/>
                            <a:gd name="connsiteX33" fmla="*/ 16019 w 1255568"/>
                            <a:gd name="connsiteY33" fmla="*/ 21215 h 138545"/>
                            <a:gd name="connsiteX34" fmla="*/ 16019 w 1255568"/>
                            <a:gd name="connsiteY34" fmla="*/ 21215 h 138545"/>
                            <a:gd name="connsiteX35" fmla="*/ 20349 w 1255568"/>
                            <a:gd name="connsiteY35" fmla="*/ 29874 h 138545"/>
                            <a:gd name="connsiteX36" fmla="*/ 20349 w 1255568"/>
                            <a:gd name="connsiteY36" fmla="*/ 29874 h 138545"/>
                            <a:gd name="connsiteX37" fmla="*/ 24678 w 1255568"/>
                            <a:gd name="connsiteY37" fmla="*/ 38533 h 138545"/>
                            <a:gd name="connsiteX38" fmla="*/ 24678 w 1255568"/>
                            <a:gd name="connsiteY38" fmla="*/ 38533 h 138545"/>
                            <a:gd name="connsiteX39" fmla="*/ 28142 w 1255568"/>
                            <a:gd name="connsiteY39" fmla="*/ 47192 h 138545"/>
                            <a:gd name="connsiteX40" fmla="*/ 28142 w 1255568"/>
                            <a:gd name="connsiteY40" fmla="*/ 47192 h 138545"/>
                            <a:gd name="connsiteX41" fmla="*/ 30740 w 1255568"/>
                            <a:gd name="connsiteY41" fmla="*/ 55851 h 138545"/>
                            <a:gd name="connsiteX42" fmla="*/ 30740 w 1255568"/>
                            <a:gd name="connsiteY42" fmla="*/ 55851 h 138545"/>
                            <a:gd name="connsiteX43" fmla="*/ 32472 w 1255568"/>
                            <a:gd name="connsiteY43" fmla="*/ 64510 h 138545"/>
                            <a:gd name="connsiteX44" fmla="*/ 32472 w 1255568"/>
                            <a:gd name="connsiteY44" fmla="*/ 64510 h 138545"/>
                            <a:gd name="connsiteX45" fmla="*/ 33337 w 1255568"/>
                            <a:gd name="connsiteY45" fmla="*/ 73169 h 138545"/>
                            <a:gd name="connsiteX46" fmla="*/ 33337 w 1255568"/>
                            <a:gd name="connsiteY46" fmla="*/ 73169 h 138545"/>
                            <a:gd name="connsiteX47" fmla="*/ 631681 w 1255568"/>
                            <a:gd name="connsiteY47" fmla="*/ 139845 h 138545"/>
                            <a:gd name="connsiteX48" fmla="*/ 1230024 w 1255568"/>
                            <a:gd name="connsiteY48" fmla="*/ 72303 h 1385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1255568" h="138545">
                              <a:moveTo>
                                <a:pt x="1230024" y="72303"/>
                              </a:moveTo>
                              <a:cubicBezTo>
                                <a:pt x="1230024" y="72303"/>
                                <a:pt x="1230024" y="72303"/>
                                <a:pt x="1230024" y="72303"/>
                              </a:cubicBezTo>
                              <a:cubicBezTo>
                                <a:pt x="1230024" y="68840"/>
                                <a:pt x="1230890" y="66242"/>
                                <a:pt x="1230890" y="63644"/>
                              </a:cubicBezTo>
                              <a:cubicBezTo>
                                <a:pt x="1230890" y="63644"/>
                                <a:pt x="1230890" y="63644"/>
                                <a:pt x="1230890" y="63644"/>
                              </a:cubicBezTo>
                              <a:cubicBezTo>
                                <a:pt x="1231756" y="61046"/>
                                <a:pt x="1231756" y="57583"/>
                                <a:pt x="1232622" y="54985"/>
                              </a:cubicBezTo>
                              <a:cubicBezTo>
                                <a:pt x="1232622" y="54985"/>
                                <a:pt x="1232622" y="54985"/>
                                <a:pt x="1232622" y="54985"/>
                              </a:cubicBezTo>
                              <a:cubicBezTo>
                                <a:pt x="1233487" y="52387"/>
                                <a:pt x="1234353" y="48924"/>
                                <a:pt x="1235219" y="46326"/>
                              </a:cubicBezTo>
                              <a:cubicBezTo>
                                <a:pt x="1235219" y="46326"/>
                                <a:pt x="1235219" y="46326"/>
                                <a:pt x="1235219" y="46326"/>
                              </a:cubicBezTo>
                              <a:cubicBezTo>
                                <a:pt x="1236085" y="43728"/>
                                <a:pt x="1237817" y="40265"/>
                                <a:pt x="1238683" y="37667"/>
                              </a:cubicBezTo>
                              <a:cubicBezTo>
                                <a:pt x="1238683" y="37667"/>
                                <a:pt x="1238683" y="37667"/>
                                <a:pt x="1238683" y="37667"/>
                              </a:cubicBezTo>
                              <a:cubicBezTo>
                                <a:pt x="1239549" y="35069"/>
                                <a:pt x="1241281" y="31606"/>
                                <a:pt x="1243013" y="29008"/>
                              </a:cubicBezTo>
                              <a:cubicBezTo>
                                <a:pt x="1243013" y="29008"/>
                                <a:pt x="1243013" y="29008"/>
                                <a:pt x="1243013" y="29008"/>
                              </a:cubicBezTo>
                              <a:cubicBezTo>
                                <a:pt x="1244744" y="26410"/>
                                <a:pt x="1245610" y="23813"/>
                                <a:pt x="1247342" y="21215"/>
                              </a:cubicBezTo>
                              <a:cubicBezTo>
                                <a:pt x="1247342" y="21215"/>
                                <a:pt x="1247342" y="21215"/>
                                <a:pt x="1247342" y="21215"/>
                              </a:cubicBezTo>
                              <a:cubicBezTo>
                                <a:pt x="1248208" y="19483"/>
                                <a:pt x="1249074" y="18617"/>
                                <a:pt x="1249940" y="16885"/>
                              </a:cubicBezTo>
                              <a:cubicBezTo>
                                <a:pt x="1249940" y="16885"/>
                                <a:pt x="1249940" y="16885"/>
                                <a:pt x="1249940" y="16885"/>
                              </a:cubicBezTo>
                              <a:cubicBezTo>
                                <a:pt x="1250806" y="16019"/>
                                <a:pt x="1251672" y="14288"/>
                                <a:pt x="1252538" y="13421"/>
                              </a:cubicBezTo>
                              <a:cubicBezTo>
                                <a:pt x="1252538" y="13421"/>
                                <a:pt x="1252538" y="13421"/>
                                <a:pt x="1252538" y="13421"/>
                              </a:cubicBezTo>
                              <a:cubicBezTo>
                                <a:pt x="1253404" y="12556"/>
                                <a:pt x="1254269" y="10824"/>
                                <a:pt x="1255135" y="9958"/>
                              </a:cubicBezTo>
                              <a:cubicBezTo>
                                <a:pt x="1255135" y="9958"/>
                                <a:pt x="1255135" y="9958"/>
                                <a:pt x="1255135" y="9958"/>
                              </a:cubicBezTo>
                              <a:cubicBezTo>
                                <a:pt x="1256001" y="9092"/>
                                <a:pt x="1256867" y="7360"/>
                                <a:pt x="1256867" y="6494"/>
                              </a:cubicBezTo>
                              <a:cubicBezTo>
                                <a:pt x="1256867" y="6494"/>
                                <a:pt x="1256867" y="6494"/>
                                <a:pt x="1256867" y="6494"/>
                              </a:cubicBezTo>
                              <a:cubicBezTo>
                                <a:pt x="1256867" y="6494"/>
                                <a:pt x="1256867" y="6494"/>
                                <a:pt x="1256867" y="6494"/>
                              </a:cubicBezTo>
                              <a:cubicBezTo>
                                <a:pt x="1177203" y="52387"/>
                                <a:pt x="926956" y="86158"/>
                                <a:pt x="631681" y="86158"/>
                              </a:cubicBezTo>
                              <a:cubicBezTo>
                                <a:pt x="336406" y="86158"/>
                                <a:pt x="86158" y="52387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7360" y="7360"/>
                                <a:pt x="8226" y="9092"/>
                                <a:pt x="8226" y="9958"/>
                              </a:cubicBezTo>
                              <a:cubicBezTo>
                                <a:pt x="8226" y="9958"/>
                                <a:pt x="8226" y="9958"/>
                                <a:pt x="8226" y="9958"/>
                              </a:cubicBezTo>
                              <a:cubicBezTo>
                                <a:pt x="9092" y="10824"/>
                                <a:pt x="9958" y="12556"/>
                                <a:pt x="10824" y="13421"/>
                              </a:cubicBezTo>
                              <a:cubicBezTo>
                                <a:pt x="10824" y="13421"/>
                                <a:pt x="10824" y="13421"/>
                                <a:pt x="10824" y="13421"/>
                              </a:cubicBezTo>
                              <a:cubicBezTo>
                                <a:pt x="11690" y="14288"/>
                                <a:pt x="12556" y="16019"/>
                                <a:pt x="13421" y="16885"/>
                              </a:cubicBezTo>
                              <a:cubicBezTo>
                                <a:pt x="13421" y="16885"/>
                                <a:pt x="13421" y="16885"/>
                                <a:pt x="13421" y="16885"/>
                              </a:cubicBezTo>
                              <a:cubicBezTo>
                                <a:pt x="14287" y="18617"/>
                                <a:pt x="15153" y="19483"/>
                                <a:pt x="16019" y="21215"/>
                              </a:cubicBezTo>
                              <a:cubicBezTo>
                                <a:pt x="16019" y="21215"/>
                                <a:pt x="16019" y="21215"/>
                                <a:pt x="16019" y="21215"/>
                              </a:cubicBezTo>
                              <a:cubicBezTo>
                                <a:pt x="17751" y="23813"/>
                                <a:pt x="18617" y="26410"/>
                                <a:pt x="20349" y="29874"/>
                              </a:cubicBezTo>
                              <a:cubicBezTo>
                                <a:pt x="20349" y="29874"/>
                                <a:pt x="20349" y="29874"/>
                                <a:pt x="20349" y="29874"/>
                              </a:cubicBezTo>
                              <a:cubicBezTo>
                                <a:pt x="22081" y="32472"/>
                                <a:pt x="22947" y="35935"/>
                                <a:pt x="24678" y="38533"/>
                              </a:cubicBezTo>
                              <a:cubicBezTo>
                                <a:pt x="24678" y="38533"/>
                                <a:pt x="24678" y="38533"/>
                                <a:pt x="24678" y="38533"/>
                              </a:cubicBezTo>
                              <a:cubicBezTo>
                                <a:pt x="25544" y="41131"/>
                                <a:pt x="27276" y="44595"/>
                                <a:pt x="28142" y="47192"/>
                              </a:cubicBezTo>
                              <a:cubicBezTo>
                                <a:pt x="28142" y="47192"/>
                                <a:pt x="28142" y="47192"/>
                                <a:pt x="28142" y="47192"/>
                              </a:cubicBezTo>
                              <a:cubicBezTo>
                                <a:pt x="29008" y="49790"/>
                                <a:pt x="29874" y="53254"/>
                                <a:pt x="30740" y="55851"/>
                              </a:cubicBezTo>
                              <a:cubicBezTo>
                                <a:pt x="30740" y="55851"/>
                                <a:pt x="30740" y="55851"/>
                                <a:pt x="30740" y="55851"/>
                              </a:cubicBezTo>
                              <a:cubicBezTo>
                                <a:pt x="31606" y="58449"/>
                                <a:pt x="32472" y="61913"/>
                                <a:pt x="32472" y="64510"/>
                              </a:cubicBezTo>
                              <a:cubicBezTo>
                                <a:pt x="32472" y="64510"/>
                                <a:pt x="32472" y="64510"/>
                                <a:pt x="32472" y="64510"/>
                              </a:cubicBezTo>
                              <a:cubicBezTo>
                                <a:pt x="33337" y="67108"/>
                                <a:pt x="33337" y="70572"/>
                                <a:pt x="33337" y="73169"/>
                              </a:cubicBezTo>
                              <a:cubicBezTo>
                                <a:pt x="33337" y="73169"/>
                                <a:pt x="33337" y="73169"/>
                                <a:pt x="33337" y="73169"/>
                              </a:cubicBezTo>
                              <a:cubicBezTo>
                                <a:pt x="133783" y="112135"/>
                                <a:pt x="364115" y="139845"/>
                                <a:pt x="631681" y="139845"/>
                              </a:cubicBezTo>
                              <a:cubicBezTo>
                                <a:pt x="899246" y="138978"/>
                                <a:pt x="1129578" y="112135"/>
                                <a:pt x="1230024" y="7230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2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3" name="Freeform 135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5591ECB-3964-4481-B3A3-781770A734C2}"/>
                          </a:ext>
                        </a:extLst>
                      </wps:cNvPr>
                      <wps:cNvSpPr/>
                      <wps:spPr>
                        <a:xfrm>
                          <a:off x="3438525" y="6819900"/>
                          <a:ext cx="2169330" cy="542303"/>
                        </a:xfrm>
                        <a:custGeom>
                          <a:avLst/>
                          <a:gdLst>
                            <a:gd name="connsiteX0" fmla="*/ 1540020 w 1558636"/>
                            <a:gd name="connsiteY0" fmla="*/ 6660 h 389659"/>
                            <a:gd name="connsiteX1" fmla="*/ 1496724 w 1558636"/>
                            <a:gd name="connsiteY1" fmla="*/ 183306 h 389659"/>
                            <a:gd name="connsiteX2" fmla="*/ 1361642 w 1558636"/>
                            <a:gd name="connsiteY2" fmla="*/ 12722 h 389659"/>
                            <a:gd name="connsiteX3" fmla="*/ 1346922 w 1558636"/>
                            <a:gd name="connsiteY3" fmla="*/ 6660 h 389659"/>
                            <a:gd name="connsiteX4" fmla="*/ 1333933 w 1558636"/>
                            <a:gd name="connsiteY4" fmla="*/ 16185 h 389659"/>
                            <a:gd name="connsiteX5" fmla="*/ 1200583 w 1558636"/>
                            <a:gd name="connsiteY5" fmla="*/ 297605 h 389659"/>
                            <a:gd name="connsiteX6" fmla="*/ 1047317 w 1558636"/>
                            <a:gd name="connsiteY6" fmla="*/ 84592 h 389659"/>
                            <a:gd name="connsiteX7" fmla="*/ 1034329 w 1558636"/>
                            <a:gd name="connsiteY7" fmla="*/ 77665 h 389659"/>
                            <a:gd name="connsiteX8" fmla="*/ 1021340 w 1558636"/>
                            <a:gd name="connsiteY8" fmla="*/ 83726 h 389659"/>
                            <a:gd name="connsiteX9" fmla="*/ 817851 w 1558636"/>
                            <a:gd name="connsiteY9" fmla="*/ 344365 h 389659"/>
                            <a:gd name="connsiteX10" fmla="*/ 679306 w 1558636"/>
                            <a:gd name="connsiteY10" fmla="*/ 98446 h 389659"/>
                            <a:gd name="connsiteX11" fmla="*/ 667183 w 1558636"/>
                            <a:gd name="connsiteY11" fmla="*/ 90653 h 389659"/>
                            <a:gd name="connsiteX12" fmla="*/ 653329 w 1558636"/>
                            <a:gd name="connsiteY12" fmla="*/ 94983 h 389659"/>
                            <a:gd name="connsiteX13" fmla="*/ 415204 w 1558636"/>
                            <a:gd name="connsiteY13" fmla="*/ 319253 h 389659"/>
                            <a:gd name="connsiteX14" fmla="*/ 268865 w 1558636"/>
                            <a:gd name="connsiteY14" fmla="*/ 29174 h 389659"/>
                            <a:gd name="connsiteX15" fmla="*/ 258474 w 1558636"/>
                            <a:gd name="connsiteY15" fmla="*/ 20514 h 389659"/>
                            <a:gd name="connsiteX16" fmla="*/ 245485 w 1558636"/>
                            <a:gd name="connsiteY16" fmla="*/ 22246 h 389659"/>
                            <a:gd name="connsiteX17" fmla="*/ 6494 w 1558636"/>
                            <a:gd name="connsiteY17" fmla="*/ 169451 h 389659"/>
                            <a:gd name="connsiteX18" fmla="*/ 9092 w 1558636"/>
                            <a:gd name="connsiteY18" fmla="*/ 204087 h 389659"/>
                            <a:gd name="connsiteX19" fmla="*/ 16885 w 1558636"/>
                            <a:gd name="connsiteY19" fmla="*/ 201490 h 389659"/>
                            <a:gd name="connsiteX20" fmla="*/ 248083 w 1558636"/>
                            <a:gd name="connsiteY20" fmla="*/ 58615 h 389659"/>
                            <a:gd name="connsiteX21" fmla="*/ 396153 w 1558636"/>
                            <a:gd name="connsiteY21" fmla="*/ 352158 h 389659"/>
                            <a:gd name="connsiteX22" fmla="*/ 408276 w 1558636"/>
                            <a:gd name="connsiteY22" fmla="*/ 360817 h 389659"/>
                            <a:gd name="connsiteX23" fmla="*/ 422131 w 1558636"/>
                            <a:gd name="connsiteY23" fmla="*/ 356488 h 389659"/>
                            <a:gd name="connsiteX24" fmla="*/ 661122 w 1558636"/>
                            <a:gd name="connsiteY24" fmla="*/ 132217 h 389659"/>
                            <a:gd name="connsiteX25" fmla="*/ 801399 w 1558636"/>
                            <a:gd name="connsiteY25" fmla="*/ 381599 h 389659"/>
                            <a:gd name="connsiteX26" fmla="*/ 814388 w 1558636"/>
                            <a:gd name="connsiteY26" fmla="*/ 390258 h 389659"/>
                            <a:gd name="connsiteX27" fmla="*/ 815254 w 1558636"/>
                            <a:gd name="connsiteY27" fmla="*/ 390258 h 389659"/>
                            <a:gd name="connsiteX28" fmla="*/ 828242 w 1558636"/>
                            <a:gd name="connsiteY28" fmla="*/ 384196 h 389659"/>
                            <a:gd name="connsiteX29" fmla="*/ 1033463 w 1558636"/>
                            <a:gd name="connsiteY29" fmla="*/ 120960 h 389659"/>
                            <a:gd name="connsiteX30" fmla="*/ 1190192 w 1558636"/>
                            <a:gd name="connsiteY30" fmla="*/ 338303 h 389659"/>
                            <a:gd name="connsiteX31" fmla="*/ 1204913 w 1558636"/>
                            <a:gd name="connsiteY31" fmla="*/ 345230 h 389659"/>
                            <a:gd name="connsiteX32" fmla="*/ 1217901 w 1558636"/>
                            <a:gd name="connsiteY32" fmla="*/ 335706 h 389659"/>
                            <a:gd name="connsiteX33" fmla="*/ 1352117 w 1558636"/>
                            <a:gd name="connsiteY33" fmla="*/ 53419 h 389659"/>
                            <a:gd name="connsiteX34" fmla="*/ 1491529 w 1558636"/>
                            <a:gd name="connsiteY34" fmla="*/ 229199 h 389659"/>
                            <a:gd name="connsiteX35" fmla="*/ 1507981 w 1558636"/>
                            <a:gd name="connsiteY35" fmla="*/ 235260 h 389659"/>
                            <a:gd name="connsiteX36" fmla="*/ 1520104 w 1558636"/>
                            <a:gd name="connsiteY36" fmla="*/ 223137 h 389659"/>
                            <a:gd name="connsiteX37" fmla="*/ 1555606 w 1558636"/>
                            <a:gd name="connsiteY37" fmla="*/ 78531 h 389659"/>
                            <a:gd name="connsiteX38" fmla="*/ 1540020 w 1558636"/>
                            <a:gd name="connsiteY38" fmla="*/ 6660 h 389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558636" h="389659">
                              <a:moveTo>
                                <a:pt x="1540020" y="6660"/>
                              </a:moveTo>
                              <a:lnTo>
                                <a:pt x="1496724" y="183306"/>
                              </a:lnTo>
                              <a:lnTo>
                                <a:pt x="1361642" y="12722"/>
                              </a:lnTo>
                              <a:cubicBezTo>
                                <a:pt x="1358179" y="8392"/>
                                <a:pt x="1352983" y="5794"/>
                                <a:pt x="1346922" y="6660"/>
                              </a:cubicBezTo>
                              <a:cubicBezTo>
                                <a:pt x="1341726" y="7526"/>
                                <a:pt x="1336531" y="10990"/>
                                <a:pt x="1333933" y="16185"/>
                              </a:cubicBezTo>
                              <a:lnTo>
                                <a:pt x="1200583" y="297605"/>
                              </a:lnTo>
                              <a:lnTo>
                                <a:pt x="1047317" y="84592"/>
                              </a:lnTo>
                              <a:cubicBezTo>
                                <a:pt x="1044720" y="80262"/>
                                <a:pt x="1039524" y="77665"/>
                                <a:pt x="1034329" y="77665"/>
                              </a:cubicBezTo>
                              <a:cubicBezTo>
                                <a:pt x="1029133" y="77665"/>
                                <a:pt x="1023938" y="80262"/>
                                <a:pt x="1021340" y="83726"/>
                              </a:cubicBezTo>
                              <a:lnTo>
                                <a:pt x="817851" y="344365"/>
                              </a:lnTo>
                              <a:lnTo>
                                <a:pt x="679306" y="98446"/>
                              </a:lnTo>
                              <a:cubicBezTo>
                                <a:pt x="676708" y="94117"/>
                                <a:pt x="672379" y="90653"/>
                                <a:pt x="667183" y="90653"/>
                              </a:cubicBezTo>
                              <a:cubicBezTo>
                                <a:pt x="661988" y="89787"/>
                                <a:pt x="656792" y="91519"/>
                                <a:pt x="653329" y="94983"/>
                              </a:cubicBezTo>
                              <a:lnTo>
                                <a:pt x="415204" y="319253"/>
                              </a:lnTo>
                              <a:lnTo>
                                <a:pt x="268865" y="29174"/>
                              </a:lnTo>
                              <a:cubicBezTo>
                                <a:pt x="267133" y="24844"/>
                                <a:pt x="262803" y="22246"/>
                                <a:pt x="258474" y="20514"/>
                              </a:cubicBezTo>
                              <a:cubicBezTo>
                                <a:pt x="254144" y="19649"/>
                                <a:pt x="248949" y="19649"/>
                                <a:pt x="245485" y="22246"/>
                              </a:cubicBezTo>
                              <a:lnTo>
                                <a:pt x="6494" y="169451"/>
                              </a:lnTo>
                              <a:cubicBezTo>
                                <a:pt x="7360" y="181574"/>
                                <a:pt x="8226" y="192831"/>
                                <a:pt x="9092" y="204087"/>
                              </a:cubicBezTo>
                              <a:cubicBezTo>
                                <a:pt x="11690" y="204087"/>
                                <a:pt x="14288" y="203222"/>
                                <a:pt x="16885" y="201490"/>
                              </a:cubicBezTo>
                              <a:lnTo>
                                <a:pt x="248083" y="58615"/>
                              </a:lnTo>
                              <a:lnTo>
                                <a:pt x="396153" y="352158"/>
                              </a:lnTo>
                              <a:cubicBezTo>
                                <a:pt x="398751" y="356488"/>
                                <a:pt x="403081" y="359951"/>
                                <a:pt x="408276" y="360817"/>
                              </a:cubicBezTo>
                              <a:cubicBezTo>
                                <a:pt x="413472" y="361683"/>
                                <a:pt x="418667" y="359951"/>
                                <a:pt x="422131" y="356488"/>
                              </a:cubicBezTo>
                              <a:lnTo>
                                <a:pt x="661122" y="132217"/>
                              </a:lnTo>
                              <a:lnTo>
                                <a:pt x="801399" y="381599"/>
                              </a:lnTo>
                              <a:cubicBezTo>
                                <a:pt x="803997" y="385928"/>
                                <a:pt x="809192" y="389392"/>
                                <a:pt x="814388" y="390258"/>
                              </a:cubicBezTo>
                              <a:cubicBezTo>
                                <a:pt x="814388" y="390258"/>
                                <a:pt x="815254" y="390258"/>
                                <a:pt x="815254" y="390258"/>
                              </a:cubicBezTo>
                              <a:cubicBezTo>
                                <a:pt x="820449" y="390258"/>
                                <a:pt x="824778" y="387660"/>
                                <a:pt x="828242" y="384196"/>
                              </a:cubicBezTo>
                              <a:lnTo>
                                <a:pt x="1033463" y="120960"/>
                              </a:lnTo>
                              <a:lnTo>
                                <a:pt x="1190192" y="338303"/>
                              </a:lnTo>
                              <a:cubicBezTo>
                                <a:pt x="1193656" y="342633"/>
                                <a:pt x="1198851" y="345230"/>
                                <a:pt x="1204913" y="345230"/>
                              </a:cubicBezTo>
                              <a:cubicBezTo>
                                <a:pt x="1210974" y="344365"/>
                                <a:pt x="1215304" y="340901"/>
                                <a:pt x="1217901" y="335706"/>
                              </a:cubicBezTo>
                              <a:lnTo>
                                <a:pt x="1352117" y="53419"/>
                              </a:lnTo>
                              <a:lnTo>
                                <a:pt x="1491529" y="229199"/>
                              </a:lnTo>
                              <a:cubicBezTo>
                                <a:pt x="1494992" y="234394"/>
                                <a:pt x="1501920" y="236126"/>
                                <a:pt x="1507981" y="235260"/>
                              </a:cubicBezTo>
                              <a:cubicBezTo>
                                <a:pt x="1514042" y="233528"/>
                                <a:pt x="1519238" y="229199"/>
                                <a:pt x="1520104" y="223137"/>
                              </a:cubicBezTo>
                              <a:lnTo>
                                <a:pt x="1555606" y="78531"/>
                              </a:lnTo>
                              <a:cubicBezTo>
                                <a:pt x="1553008" y="55151"/>
                                <a:pt x="1546947" y="31772"/>
                                <a:pt x="1540020" y="66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4" name="Freeform 135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104BCC5-EE10-4061-AE3D-75968FA0732B}"/>
                          </a:ext>
                        </a:extLst>
                      </wps:cNvPr>
                      <wps:cNvSpPr/>
                      <wps:spPr>
                        <a:xfrm>
                          <a:off x="3438525" y="7067550"/>
                          <a:ext cx="2169330" cy="494099"/>
                        </a:xfrm>
                        <a:custGeom>
                          <a:avLst/>
                          <a:gdLst>
                            <a:gd name="connsiteX0" fmla="*/ 39399 w 1558636"/>
                            <a:gd name="connsiteY0" fmla="*/ 184871 h 355022"/>
                            <a:gd name="connsiteX1" fmla="*/ 779751 w 1558636"/>
                            <a:gd name="connsiteY1" fmla="*/ 351126 h 355022"/>
                            <a:gd name="connsiteX2" fmla="*/ 1521835 w 1558636"/>
                            <a:gd name="connsiteY2" fmla="*/ 184006 h 355022"/>
                            <a:gd name="connsiteX3" fmla="*/ 1553874 w 1558636"/>
                            <a:gd name="connsiteY3" fmla="*/ 6494 h 355022"/>
                            <a:gd name="connsiteX4" fmla="*/ 779751 w 1558636"/>
                            <a:gd name="connsiteY4" fmla="*/ 193530 h 355022"/>
                            <a:gd name="connsiteX5" fmla="*/ 6494 w 1558636"/>
                            <a:gd name="connsiteY5" fmla="*/ 6494 h 355022"/>
                            <a:gd name="connsiteX6" fmla="*/ 39399 w 1558636"/>
                            <a:gd name="connsiteY6" fmla="*/ 184871 h 3550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58636" h="355022">
                              <a:moveTo>
                                <a:pt x="39399" y="184871"/>
                              </a:moveTo>
                              <a:cubicBezTo>
                                <a:pt x="209117" y="285317"/>
                                <a:pt x="477549" y="351126"/>
                                <a:pt x="779751" y="351126"/>
                              </a:cubicBezTo>
                              <a:cubicBezTo>
                                <a:pt x="1082819" y="351126"/>
                                <a:pt x="1352117" y="285317"/>
                                <a:pt x="1521835" y="184006"/>
                              </a:cubicBezTo>
                              <a:cubicBezTo>
                                <a:pt x="1537422" y="131185"/>
                                <a:pt x="1548679" y="72303"/>
                                <a:pt x="1553874" y="6494"/>
                              </a:cubicBezTo>
                              <a:cubicBezTo>
                                <a:pt x="1387619" y="119063"/>
                                <a:pt x="1102735" y="193530"/>
                                <a:pt x="779751" y="193530"/>
                              </a:cubicBezTo>
                              <a:cubicBezTo>
                                <a:pt x="456767" y="193530"/>
                                <a:pt x="172749" y="119063"/>
                                <a:pt x="6494" y="6494"/>
                              </a:cubicBezTo>
                              <a:cubicBezTo>
                                <a:pt x="11690" y="73169"/>
                                <a:pt x="22947" y="132051"/>
                                <a:pt x="39399" y="1848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Freeform 135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7CE53E2-37E7-4FF4-A15D-5CEFE98CC228}"/>
                          </a:ext>
                        </a:extLst>
                      </wps:cNvPr>
                      <wps:cNvSpPr/>
                      <wps:spPr>
                        <a:xfrm>
                          <a:off x="3486150" y="6553200"/>
                          <a:ext cx="2060865" cy="421791"/>
                        </a:xfrm>
                        <a:custGeom>
                          <a:avLst/>
                          <a:gdLst>
                            <a:gd name="connsiteX0" fmla="*/ 1480272 w 1480704"/>
                            <a:gd name="connsiteY0" fmla="*/ 132917 h 303068"/>
                            <a:gd name="connsiteX1" fmla="*/ 1422256 w 1480704"/>
                            <a:gd name="connsiteY1" fmla="*/ 6494 h 303068"/>
                            <a:gd name="connsiteX2" fmla="*/ 743383 w 1480704"/>
                            <a:gd name="connsiteY2" fmla="*/ 139844 h 303068"/>
                            <a:gd name="connsiteX3" fmla="*/ 64510 w 1480704"/>
                            <a:gd name="connsiteY3" fmla="*/ 6494 h 303068"/>
                            <a:gd name="connsiteX4" fmla="*/ 6494 w 1480704"/>
                            <a:gd name="connsiteY4" fmla="*/ 132917 h 303068"/>
                            <a:gd name="connsiteX5" fmla="*/ 743383 w 1480704"/>
                            <a:gd name="connsiteY5" fmla="*/ 296574 h 303068"/>
                            <a:gd name="connsiteX6" fmla="*/ 1480272 w 1480704"/>
                            <a:gd name="connsiteY6" fmla="*/ 132917 h 303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80704" h="303068">
                              <a:moveTo>
                                <a:pt x="1480272" y="132917"/>
                              </a:moveTo>
                              <a:cubicBezTo>
                                <a:pt x="1462954" y="88756"/>
                                <a:pt x="1442172" y="45460"/>
                                <a:pt x="1422256" y="6494"/>
                              </a:cubicBezTo>
                              <a:cubicBezTo>
                                <a:pt x="1252538" y="88756"/>
                                <a:pt x="1010949" y="139844"/>
                                <a:pt x="743383" y="139844"/>
                              </a:cubicBezTo>
                              <a:cubicBezTo>
                                <a:pt x="475817" y="139844"/>
                                <a:pt x="234229" y="88756"/>
                                <a:pt x="64510" y="6494"/>
                              </a:cubicBezTo>
                              <a:cubicBezTo>
                                <a:pt x="44595" y="45460"/>
                                <a:pt x="23813" y="88756"/>
                                <a:pt x="6494" y="132917"/>
                              </a:cubicBezTo>
                              <a:cubicBezTo>
                                <a:pt x="176213" y="232496"/>
                                <a:pt x="442913" y="296574"/>
                                <a:pt x="743383" y="296574"/>
                              </a:cubicBezTo>
                              <a:cubicBezTo>
                                <a:pt x="1042988" y="297440"/>
                                <a:pt x="1309688" y="232496"/>
                                <a:pt x="1480272" y="1329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6" name="Freeform 136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D85D5D-7180-423E-8EB9-AB0CB138E047}"/>
                          </a:ext>
                        </a:extLst>
                      </wps:cNvPr>
                      <wps:cNvSpPr/>
                      <wps:spPr>
                        <a:xfrm>
                          <a:off x="3486150" y="6829425"/>
                          <a:ext cx="108467" cy="108461"/>
                        </a:xfrm>
                        <a:custGeom>
                          <a:avLst/>
                          <a:gdLst>
                            <a:gd name="connsiteX0" fmla="*/ 75767 w 77931"/>
                            <a:gd name="connsiteY0" fmla="*/ 41131 h 77931"/>
                            <a:gd name="connsiteX1" fmla="*/ 41131 w 77931"/>
                            <a:gd name="connsiteY1" fmla="*/ 75767 h 77931"/>
                            <a:gd name="connsiteX2" fmla="*/ 6494 w 77931"/>
                            <a:gd name="connsiteY2" fmla="*/ 41131 h 77931"/>
                            <a:gd name="connsiteX3" fmla="*/ 41131 w 77931"/>
                            <a:gd name="connsiteY3" fmla="*/ 6494 h 77931"/>
                            <a:gd name="connsiteX4" fmla="*/ 75767 w 77931"/>
                            <a:gd name="connsiteY4" fmla="*/ 41131 h 77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31" h="77931">
                              <a:moveTo>
                                <a:pt x="75767" y="41131"/>
                              </a:moveTo>
                              <a:cubicBezTo>
                                <a:pt x="75767" y="60260"/>
                                <a:pt x="60260" y="75767"/>
                                <a:pt x="41131" y="75767"/>
                              </a:cubicBezTo>
                              <a:cubicBezTo>
                                <a:pt x="22002" y="75767"/>
                                <a:pt x="6494" y="60260"/>
                                <a:pt x="6494" y="41131"/>
                              </a:cubicBezTo>
                              <a:cubicBezTo>
                                <a:pt x="6494" y="22001"/>
                                <a:pt x="22002" y="6494"/>
                                <a:pt x="41131" y="6494"/>
                              </a:cubicBezTo>
                              <a:cubicBezTo>
                                <a:pt x="60260" y="6494"/>
                                <a:pt x="75767" y="22001"/>
                                <a:pt x="75767" y="411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CCF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Freeform 136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69E93E-D8A3-4744-9FD1-658FD97E339B}"/>
                          </a:ext>
                        </a:extLst>
                      </wps:cNvPr>
                      <wps:cNvSpPr/>
                      <wps:spPr>
                        <a:xfrm>
                          <a:off x="3667125" y="7019925"/>
                          <a:ext cx="108467" cy="108461"/>
                        </a:xfrm>
                        <a:custGeom>
                          <a:avLst/>
                          <a:gdLst>
                            <a:gd name="connsiteX0" fmla="*/ 75767 w 77931"/>
                            <a:gd name="connsiteY0" fmla="*/ 41131 h 77931"/>
                            <a:gd name="connsiteX1" fmla="*/ 41131 w 77931"/>
                            <a:gd name="connsiteY1" fmla="*/ 75767 h 77931"/>
                            <a:gd name="connsiteX2" fmla="*/ 6494 w 77931"/>
                            <a:gd name="connsiteY2" fmla="*/ 41131 h 77931"/>
                            <a:gd name="connsiteX3" fmla="*/ 41131 w 77931"/>
                            <a:gd name="connsiteY3" fmla="*/ 6495 h 77931"/>
                            <a:gd name="connsiteX4" fmla="*/ 75767 w 77931"/>
                            <a:gd name="connsiteY4" fmla="*/ 41131 h 77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31" h="77931">
                              <a:moveTo>
                                <a:pt x="75767" y="41131"/>
                              </a:moveTo>
                              <a:cubicBezTo>
                                <a:pt x="75767" y="60260"/>
                                <a:pt x="60260" y="75767"/>
                                <a:pt x="41131" y="75767"/>
                              </a:cubicBezTo>
                              <a:cubicBezTo>
                                <a:pt x="22001" y="75767"/>
                                <a:pt x="6494" y="60260"/>
                                <a:pt x="6494" y="41131"/>
                              </a:cubicBezTo>
                              <a:cubicBezTo>
                                <a:pt x="6494" y="22002"/>
                                <a:pt x="22001" y="6495"/>
                                <a:pt x="41131" y="6495"/>
                              </a:cubicBezTo>
                              <a:cubicBezTo>
                                <a:pt x="60260" y="6495"/>
                                <a:pt x="75767" y="22002"/>
                                <a:pt x="75767" y="411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CCF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8" name="Freeform 136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A3923B-D249-41AB-8CDC-9882E6937B9D}"/>
                          </a:ext>
                        </a:extLst>
                      </wps:cNvPr>
                      <wps:cNvSpPr/>
                      <wps:spPr>
                        <a:xfrm>
                          <a:off x="4267200" y="7153275"/>
                          <a:ext cx="108467" cy="108461"/>
                        </a:xfrm>
                        <a:custGeom>
                          <a:avLst/>
                          <a:gdLst>
                            <a:gd name="connsiteX0" fmla="*/ 75767 w 77931"/>
                            <a:gd name="connsiteY0" fmla="*/ 41131 h 77931"/>
                            <a:gd name="connsiteX1" fmla="*/ 41131 w 77931"/>
                            <a:gd name="connsiteY1" fmla="*/ 75767 h 77931"/>
                            <a:gd name="connsiteX2" fmla="*/ 6494 w 77931"/>
                            <a:gd name="connsiteY2" fmla="*/ 41131 h 77931"/>
                            <a:gd name="connsiteX3" fmla="*/ 41131 w 77931"/>
                            <a:gd name="connsiteY3" fmla="*/ 6494 h 77931"/>
                            <a:gd name="connsiteX4" fmla="*/ 75767 w 77931"/>
                            <a:gd name="connsiteY4" fmla="*/ 41131 h 77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31" h="77931">
                              <a:moveTo>
                                <a:pt x="75767" y="41131"/>
                              </a:moveTo>
                              <a:cubicBezTo>
                                <a:pt x="75767" y="60260"/>
                                <a:pt x="60260" y="75767"/>
                                <a:pt x="41131" y="75767"/>
                              </a:cubicBezTo>
                              <a:cubicBezTo>
                                <a:pt x="22002" y="75767"/>
                                <a:pt x="6494" y="60260"/>
                                <a:pt x="6494" y="41131"/>
                              </a:cubicBezTo>
                              <a:cubicBezTo>
                                <a:pt x="6494" y="22001"/>
                                <a:pt x="22002" y="6494"/>
                                <a:pt x="41131" y="6494"/>
                              </a:cubicBezTo>
                              <a:cubicBezTo>
                                <a:pt x="60260" y="6494"/>
                                <a:pt x="75767" y="22001"/>
                                <a:pt x="75767" y="411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CCF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Freeform 136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3A33C7B-CD16-4709-94C7-156BE0C08EFE}"/>
                          </a:ext>
                        </a:extLst>
                      </wps:cNvPr>
                      <wps:cNvSpPr/>
                      <wps:spPr>
                        <a:xfrm>
                          <a:off x="4524375" y="6991350"/>
                          <a:ext cx="108467" cy="108461"/>
                        </a:xfrm>
                        <a:custGeom>
                          <a:avLst/>
                          <a:gdLst>
                            <a:gd name="connsiteX0" fmla="*/ 75767 w 77931"/>
                            <a:gd name="connsiteY0" fmla="*/ 41131 h 77931"/>
                            <a:gd name="connsiteX1" fmla="*/ 41131 w 77931"/>
                            <a:gd name="connsiteY1" fmla="*/ 75767 h 77931"/>
                            <a:gd name="connsiteX2" fmla="*/ 6494 w 77931"/>
                            <a:gd name="connsiteY2" fmla="*/ 41131 h 77931"/>
                            <a:gd name="connsiteX3" fmla="*/ 41131 w 77931"/>
                            <a:gd name="connsiteY3" fmla="*/ 6494 h 77931"/>
                            <a:gd name="connsiteX4" fmla="*/ 75767 w 77931"/>
                            <a:gd name="connsiteY4" fmla="*/ 41131 h 77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31" h="77931">
                              <a:moveTo>
                                <a:pt x="75767" y="41131"/>
                              </a:moveTo>
                              <a:cubicBezTo>
                                <a:pt x="75767" y="60260"/>
                                <a:pt x="60260" y="75767"/>
                                <a:pt x="41131" y="75767"/>
                              </a:cubicBezTo>
                              <a:cubicBezTo>
                                <a:pt x="22002" y="75767"/>
                                <a:pt x="6494" y="60260"/>
                                <a:pt x="6494" y="41131"/>
                              </a:cubicBezTo>
                              <a:cubicBezTo>
                                <a:pt x="6494" y="22001"/>
                                <a:pt x="22002" y="6494"/>
                                <a:pt x="41131" y="6494"/>
                              </a:cubicBezTo>
                              <a:cubicBezTo>
                                <a:pt x="60260" y="6494"/>
                                <a:pt x="75767" y="22001"/>
                                <a:pt x="75767" y="411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CCF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Freeform 136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98A48F8-48E9-4F0D-98F6-784B0B24675B}"/>
                          </a:ext>
                        </a:extLst>
                      </wps:cNvPr>
                      <wps:cNvSpPr/>
                      <wps:spPr>
                        <a:xfrm>
                          <a:off x="4810125" y="7143750"/>
                          <a:ext cx="120518" cy="120512"/>
                        </a:xfrm>
                        <a:custGeom>
                          <a:avLst/>
                          <a:gdLst>
                            <a:gd name="connsiteX0" fmla="*/ 81379 w 86590"/>
                            <a:gd name="connsiteY0" fmla="*/ 41641 h 86590"/>
                            <a:gd name="connsiteX1" fmla="*/ 52738 w 86590"/>
                            <a:gd name="connsiteY1" fmla="*/ 81379 h 86590"/>
                            <a:gd name="connsiteX2" fmla="*/ 13000 w 86590"/>
                            <a:gd name="connsiteY2" fmla="*/ 52738 h 86590"/>
                            <a:gd name="connsiteX3" fmla="*/ 41640 w 86590"/>
                            <a:gd name="connsiteY3" fmla="*/ 13000 h 86590"/>
                            <a:gd name="connsiteX4" fmla="*/ 81379 w 86590"/>
                            <a:gd name="connsiteY4" fmla="*/ 41641 h 86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590" h="86590">
                              <a:moveTo>
                                <a:pt x="81379" y="41641"/>
                              </a:moveTo>
                              <a:cubicBezTo>
                                <a:pt x="84443" y="60523"/>
                                <a:pt x="71620" y="78314"/>
                                <a:pt x="52738" y="81379"/>
                              </a:cubicBezTo>
                              <a:cubicBezTo>
                                <a:pt x="33856" y="84443"/>
                                <a:pt x="16064" y="71621"/>
                                <a:pt x="13000" y="52738"/>
                              </a:cubicBezTo>
                              <a:cubicBezTo>
                                <a:pt x="9935" y="33855"/>
                                <a:pt x="22758" y="16064"/>
                                <a:pt x="41640" y="13000"/>
                              </a:cubicBezTo>
                              <a:cubicBezTo>
                                <a:pt x="60523" y="9935"/>
                                <a:pt x="78314" y="22758"/>
                                <a:pt x="81379" y="4164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1" name="Freeform 136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D1D89F8-C8B4-4AAC-8C12-197FABC4489A}"/>
                          </a:ext>
                        </a:extLst>
                      </wps:cNvPr>
                      <wps:cNvSpPr/>
                      <wps:spPr>
                        <a:xfrm>
                          <a:off x="5029200" y="6943725"/>
                          <a:ext cx="108467" cy="108461"/>
                        </a:xfrm>
                        <a:custGeom>
                          <a:avLst/>
                          <a:gdLst>
                            <a:gd name="connsiteX0" fmla="*/ 75767 w 77931"/>
                            <a:gd name="connsiteY0" fmla="*/ 41131 h 77931"/>
                            <a:gd name="connsiteX1" fmla="*/ 41131 w 77931"/>
                            <a:gd name="connsiteY1" fmla="*/ 75767 h 77931"/>
                            <a:gd name="connsiteX2" fmla="*/ 6494 w 77931"/>
                            <a:gd name="connsiteY2" fmla="*/ 41131 h 77931"/>
                            <a:gd name="connsiteX3" fmla="*/ 41131 w 77931"/>
                            <a:gd name="connsiteY3" fmla="*/ 6494 h 77931"/>
                            <a:gd name="connsiteX4" fmla="*/ 75767 w 77931"/>
                            <a:gd name="connsiteY4" fmla="*/ 41131 h 77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31" h="77931">
                              <a:moveTo>
                                <a:pt x="75767" y="41131"/>
                              </a:moveTo>
                              <a:cubicBezTo>
                                <a:pt x="75767" y="60260"/>
                                <a:pt x="60260" y="75767"/>
                                <a:pt x="41131" y="75767"/>
                              </a:cubicBezTo>
                              <a:cubicBezTo>
                                <a:pt x="22002" y="75767"/>
                                <a:pt x="6494" y="60260"/>
                                <a:pt x="6494" y="41131"/>
                              </a:cubicBezTo>
                              <a:cubicBezTo>
                                <a:pt x="6494" y="22001"/>
                                <a:pt x="22002" y="6494"/>
                                <a:pt x="41131" y="6494"/>
                              </a:cubicBezTo>
                              <a:cubicBezTo>
                                <a:pt x="60260" y="6494"/>
                                <a:pt x="75767" y="22001"/>
                                <a:pt x="75767" y="411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2" name="Freeform 136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4189F8-204E-40B9-A136-25E43CFF985F}"/>
                          </a:ext>
                        </a:extLst>
                      </wps:cNvPr>
                      <wps:cNvSpPr/>
                      <wps:spPr>
                        <a:xfrm>
                          <a:off x="5286375" y="7048500"/>
                          <a:ext cx="108467" cy="108461"/>
                        </a:xfrm>
                        <a:custGeom>
                          <a:avLst/>
                          <a:gdLst>
                            <a:gd name="connsiteX0" fmla="*/ 75767 w 77931"/>
                            <a:gd name="connsiteY0" fmla="*/ 41130 h 77931"/>
                            <a:gd name="connsiteX1" fmla="*/ 41131 w 77931"/>
                            <a:gd name="connsiteY1" fmla="*/ 75767 h 77931"/>
                            <a:gd name="connsiteX2" fmla="*/ 6494 w 77931"/>
                            <a:gd name="connsiteY2" fmla="*/ 41130 h 77931"/>
                            <a:gd name="connsiteX3" fmla="*/ 41131 w 77931"/>
                            <a:gd name="connsiteY3" fmla="*/ 6494 h 77931"/>
                            <a:gd name="connsiteX4" fmla="*/ 75767 w 77931"/>
                            <a:gd name="connsiteY4" fmla="*/ 41130 h 77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31" h="77931">
                              <a:moveTo>
                                <a:pt x="75767" y="41130"/>
                              </a:moveTo>
                              <a:cubicBezTo>
                                <a:pt x="75767" y="60260"/>
                                <a:pt x="60260" y="75767"/>
                                <a:pt x="41131" y="75767"/>
                              </a:cubicBezTo>
                              <a:cubicBezTo>
                                <a:pt x="22002" y="75767"/>
                                <a:pt x="6494" y="60260"/>
                                <a:pt x="6494" y="41130"/>
                              </a:cubicBezTo>
                              <a:cubicBezTo>
                                <a:pt x="6494" y="22001"/>
                                <a:pt x="22002" y="6494"/>
                                <a:pt x="41131" y="6494"/>
                              </a:cubicBezTo>
                              <a:cubicBezTo>
                                <a:pt x="60260" y="6494"/>
                                <a:pt x="75767" y="22001"/>
                                <a:pt x="75767" y="411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3" name="Freeform 136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5AF0CA8-6144-468B-AAA6-7D97AFD87ECD}"/>
                          </a:ext>
                        </a:extLst>
                      </wps:cNvPr>
                      <wps:cNvSpPr/>
                      <wps:spPr>
                        <a:xfrm>
                          <a:off x="5429250" y="6810375"/>
                          <a:ext cx="108467" cy="108461"/>
                        </a:xfrm>
                        <a:custGeom>
                          <a:avLst/>
                          <a:gdLst>
                            <a:gd name="connsiteX0" fmla="*/ 75767 w 77931"/>
                            <a:gd name="connsiteY0" fmla="*/ 41131 h 77931"/>
                            <a:gd name="connsiteX1" fmla="*/ 41131 w 77931"/>
                            <a:gd name="connsiteY1" fmla="*/ 75767 h 77931"/>
                            <a:gd name="connsiteX2" fmla="*/ 6494 w 77931"/>
                            <a:gd name="connsiteY2" fmla="*/ 41131 h 77931"/>
                            <a:gd name="connsiteX3" fmla="*/ 41131 w 77931"/>
                            <a:gd name="connsiteY3" fmla="*/ 6494 h 77931"/>
                            <a:gd name="connsiteX4" fmla="*/ 75767 w 77931"/>
                            <a:gd name="connsiteY4" fmla="*/ 41131 h 77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31" h="77931">
                              <a:moveTo>
                                <a:pt x="75767" y="41131"/>
                              </a:moveTo>
                              <a:cubicBezTo>
                                <a:pt x="75767" y="60260"/>
                                <a:pt x="60260" y="75767"/>
                                <a:pt x="41131" y="75767"/>
                              </a:cubicBezTo>
                              <a:cubicBezTo>
                                <a:pt x="22002" y="75767"/>
                                <a:pt x="6494" y="60260"/>
                                <a:pt x="6494" y="41131"/>
                              </a:cubicBezTo>
                              <a:cubicBezTo>
                                <a:pt x="6494" y="22001"/>
                                <a:pt x="22002" y="6494"/>
                                <a:pt x="41131" y="6494"/>
                              </a:cubicBezTo>
                              <a:cubicBezTo>
                                <a:pt x="60260" y="6494"/>
                                <a:pt x="75767" y="22001"/>
                                <a:pt x="75767" y="411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4" name="Freeform 136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722F164-944E-48B7-B79A-74A978828C22}"/>
                          </a:ext>
                        </a:extLst>
                      </wps:cNvPr>
                      <wps:cNvSpPr/>
                      <wps:spPr>
                        <a:xfrm>
                          <a:off x="3981450" y="6972300"/>
                          <a:ext cx="108467" cy="108461"/>
                        </a:xfrm>
                        <a:custGeom>
                          <a:avLst/>
                          <a:gdLst>
                            <a:gd name="connsiteX0" fmla="*/ 75767 w 77931"/>
                            <a:gd name="connsiteY0" fmla="*/ 41131 h 77931"/>
                            <a:gd name="connsiteX1" fmla="*/ 41131 w 77931"/>
                            <a:gd name="connsiteY1" fmla="*/ 75767 h 77931"/>
                            <a:gd name="connsiteX2" fmla="*/ 6494 w 77931"/>
                            <a:gd name="connsiteY2" fmla="*/ 41131 h 77931"/>
                            <a:gd name="connsiteX3" fmla="*/ 41131 w 77931"/>
                            <a:gd name="connsiteY3" fmla="*/ 6495 h 77931"/>
                            <a:gd name="connsiteX4" fmla="*/ 75767 w 77931"/>
                            <a:gd name="connsiteY4" fmla="*/ 41131 h 77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931" h="77931">
                              <a:moveTo>
                                <a:pt x="75767" y="41131"/>
                              </a:moveTo>
                              <a:cubicBezTo>
                                <a:pt x="75767" y="60260"/>
                                <a:pt x="60260" y="75767"/>
                                <a:pt x="41131" y="75767"/>
                              </a:cubicBezTo>
                              <a:cubicBezTo>
                                <a:pt x="22002" y="75767"/>
                                <a:pt x="6494" y="60260"/>
                                <a:pt x="6494" y="41131"/>
                              </a:cubicBezTo>
                              <a:cubicBezTo>
                                <a:pt x="6494" y="22002"/>
                                <a:pt x="22002" y="6495"/>
                                <a:pt x="41131" y="6495"/>
                              </a:cubicBezTo>
                              <a:cubicBezTo>
                                <a:pt x="60260" y="6495"/>
                                <a:pt x="75767" y="22002"/>
                                <a:pt x="75767" y="411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CCF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5" name="Freeform 136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266D7BE-1C4B-4F3E-BEB5-2C6D4EA58070}"/>
                          </a:ext>
                        </a:extLst>
                      </wps:cNvPr>
                      <wps:cNvSpPr/>
                      <wps:spPr>
                        <a:xfrm>
                          <a:off x="3438525" y="6219825"/>
                          <a:ext cx="1169028" cy="1759471"/>
                        </a:xfrm>
                        <a:custGeom>
                          <a:avLst/>
                          <a:gdLst>
                            <a:gd name="connsiteX0" fmla="*/ 114733 w 839931"/>
                            <a:gd name="connsiteY0" fmla="*/ 547688 h 1264227"/>
                            <a:gd name="connsiteX1" fmla="*/ 290512 w 839931"/>
                            <a:gd name="connsiteY1" fmla="*/ 97415 h 1264227"/>
                            <a:gd name="connsiteX2" fmla="*/ 286183 w 839931"/>
                            <a:gd name="connsiteY2" fmla="*/ 47192 h 1264227"/>
                            <a:gd name="connsiteX3" fmla="*/ 157162 w 839931"/>
                            <a:gd name="connsiteY3" fmla="*/ 6494 h 1264227"/>
                            <a:gd name="connsiteX4" fmla="*/ 182274 w 839931"/>
                            <a:gd name="connsiteY4" fmla="*/ 97415 h 1264227"/>
                            <a:gd name="connsiteX5" fmla="*/ 6494 w 839931"/>
                            <a:gd name="connsiteY5" fmla="*/ 547688 h 1264227"/>
                            <a:gd name="connsiteX6" fmla="*/ 783215 w 839931"/>
                            <a:gd name="connsiteY6" fmla="*/ 1263794 h 1264227"/>
                            <a:gd name="connsiteX7" fmla="*/ 839499 w 839931"/>
                            <a:gd name="connsiteY7" fmla="*/ 1262063 h 1264227"/>
                            <a:gd name="connsiteX8" fmla="*/ 114733 w 839931"/>
                            <a:gd name="connsiteY8" fmla="*/ 547688 h 1264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39931" h="1264227">
                              <a:moveTo>
                                <a:pt x="114733" y="547688"/>
                              </a:moveTo>
                              <a:cubicBezTo>
                                <a:pt x="114733" y="384897"/>
                                <a:pt x="275792" y="151101"/>
                                <a:pt x="290512" y="97415"/>
                              </a:cubicBezTo>
                              <a:cubicBezTo>
                                <a:pt x="294842" y="80963"/>
                                <a:pt x="292244" y="63645"/>
                                <a:pt x="286183" y="47192"/>
                              </a:cubicBezTo>
                              <a:cubicBezTo>
                                <a:pt x="227301" y="35935"/>
                                <a:pt x="183140" y="22081"/>
                                <a:pt x="157162" y="6494"/>
                              </a:cubicBezTo>
                              <a:cubicBezTo>
                                <a:pt x="173615" y="31606"/>
                                <a:pt x="190067" y="67108"/>
                                <a:pt x="182274" y="97415"/>
                              </a:cubicBezTo>
                              <a:cubicBezTo>
                                <a:pt x="167553" y="151101"/>
                                <a:pt x="6494" y="384897"/>
                                <a:pt x="6494" y="547688"/>
                              </a:cubicBezTo>
                              <a:cubicBezTo>
                                <a:pt x="6494" y="1201449"/>
                                <a:pt x="584922" y="1263794"/>
                                <a:pt x="783215" y="1263794"/>
                              </a:cubicBezTo>
                              <a:cubicBezTo>
                                <a:pt x="800533" y="1263794"/>
                                <a:pt x="819583" y="1263794"/>
                                <a:pt x="839499" y="1262063"/>
                              </a:cubicBezTo>
                              <a:cubicBezTo>
                                <a:pt x="607435" y="1250806"/>
                                <a:pt x="114733" y="1151226"/>
                                <a:pt x="114733" y="5476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241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6" name="Freeform 137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E8DA1A-E582-4F5B-8605-9B35C6BECCBA}"/>
                          </a:ext>
                        </a:extLst>
                      </wps:cNvPr>
                      <wps:cNvSpPr/>
                      <wps:spPr>
                        <a:xfrm>
                          <a:off x="3476625" y="6400800"/>
                          <a:ext cx="1482376" cy="1651010"/>
                        </a:xfrm>
                        <a:custGeom>
                          <a:avLst/>
                          <a:gdLst>
                            <a:gd name="connsiteX0" fmla="*/ 1018148 w 1065068"/>
                            <a:gd name="connsiteY0" fmla="*/ 1070102 h 1186295"/>
                            <a:gd name="connsiteX1" fmla="*/ 1018148 w 1065068"/>
                            <a:gd name="connsiteY1" fmla="*/ 1070102 h 1186295"/>
                            <a:gd name="connsiteX2" fmla="*/ 1021611 w 1065068"/>
                            <a:gd name="connsiteY2" fmla="*/ 1062309 h 1186295"/>
                            <a:gd name="connsiteX3" fmla="*/ 1022477 w 1065068"/>
                            <a:gd name="connsiteY3" fmla="*/ 1059711 h 1186295"/>
                            <a:gd name="connsiteX4" fmla="*/ 1025075 w 1065068"/>
                            <a:gd name="connsiteY4" fmla="*/ 1053650 h 1186295"/>
                            <a:gd name="connsiteX5" fmla="*/ 1025941 w 1065068"/>
                            <a:gd name="connsiteY5" fmla="*/ 1051052 h 1186295"/>
                            <a:gd name="connsiteX6" fmla="*/ 1028539 w 1065068"/>
                            <a:gd name="connsiteY6" fmla="*/ 1044991 h 1186295"/>
                            <a:gd name="connsiteX7" fmla="*/ 1029405 w 1065068"/>
                            <a:gd name="connsiteY7" fmla="*/ 1042393 h 1186295"/>
                            <a:gd name="connsiteX8" fmla="*/ 1032002 w 1065068"/>
                            <a:gd name="connsiteY8" fmla="*/ 1035466 h 1186295"/>
                            <a:gd name="connsiteX9" fmla="*/ 1032868 w 1065068"/>
                            <a:gd name="connsiteY9" fmla="*/ 1033734 h 1186295"/>
                            <a:gd name="connsiteX10" fmla="*/ 1038930 w 1065068"/>
                            <a:gd name="connsiteY10" fmla="*/ 1015550 h 1186295"/>
                            <a:gd name="connsiteX11" fmla="*/ 1039796 w 1065068"/>
                            <a:gd name="connsiteY11" fmla="*/ 1013818 h 1186295"/>
                            <a:gd name="connsiteX12" fmla="*/ 1042393 w 1065068"/>
                            <a:gd name="connsiteY12" fmla="*/ 1006025 h 1186295"/>
                            <a:gd name="connsiteX13" fmla="*/ 1043259 w 1065068"/>
                            <a:gd name="connsiteY13" fmla="*/ 1004293 h 1186295"/>
                            <a:gd name="connsiteX14" fmla="*/ 1045857 w 1065068"/>
                            <a:gd name="connsiteY14" fmla="*/ 996500 h 1186295"/>
                            <a:gd name="connsiteX15" fmla="*/ 1046723 w 1065068"/>
                            <a:gd name="connsiteY15" fmla="*/ 994768 h 1186295"/>
                            <a:gd name="connsiteX16" fmla="*/ 1049321 w 1065068"/>
                            <a:gd name="connsiteY16" fmla="*/ 985243 h 1186295"/>
                            <a:gd name="connsiteX17" fmla="*/ 1049321 w 1065068"/>
                            <a:gd name="connsiteY17" fmla="*/ 985243 h 1186295"/>
                            <a:gd name="connsiteX18" fmla="*/ 1053650 w 1065068"/>
                            <a:gd name="connsiteY18" fmla="*/ 964461 h 1186295"/>
                            <a:gd name="connsiteX19" fmla="*/ 1053650 w 1065068"/>
                            <a:gd name="connsiteY19" fmla="*/ 964461 h 1186295"/>
                            <a:gd name="connsiteX20" fmla="*/ 1055382 w 1065068"/>
                            <a:gd name="connsiteY20" fmla="*/ 954071 h 1186295"/>
                            <a:gd name="connsiteX21" fmla="*/ 1055382 w 1065068"/>
                            <a:gd name="connsiteY21" fmla="*/ 953204 h 1186295"/>
                            <a:gd name="connsiteX22" fmla="*/ 1057114 w 1065068"/>
                            <a:gd name="connsiteY22" fmla="*/ 942813 h 1186295"/>
                            <a:gd name="connsiteX23" fmla="*/ 1057114 w 1065068"/>
                            <a:gd name="connsiteY23" fmla="*/ 941948 h 1186295"/>
                            <a:gd name="connsiteX24" fmla="*/ 1065773 w 1065068"/>
                            <a:gd name="connsiteY24" fmla="*/ 826782 h 1186295"/>
                            <a:gd name="connsiteX25" fmla="*/ 1065773 w 1065068"/>
                            <a:gd name="connsiteY25" fmla="*/ 826782 h 1186295"/>
                            <a:gd name="connsiteX26" fmla="*/ 1065773 w 1065068"/>
                            <a:gd name="connsiteY26" fmla="*/ 820720 h 1186295"/>
                            <a:gd name="connsiteX27" fmla="*/ 1065773 w 1065068"/>
                            <a:gd name="connsiteY27" fmla="*/ 818988 h 1186295"/>
                            <a:gd name="connsiteX28" fmla="*/ 1065773 w 1065068"/>
                            <a:gd name="connsiteY28" fmla="*/ 814659 h 1186295"/>
                            <a:gd name="connsiteX29" fmla="*/ 1065773 w 1065068"/>
                            <a:gd name="connsiteY29" fmla="*/ 812061 h 1186295"/>
                            <a:gd name="connsiteX30" fmla="*/ 1065773 w 1065068"/>
                            <a:gd name="connsiteY30" fmla="*/ 808597 h 1186295"/>
                            <a:gd name="connsiteX31" fmla="*/ 1065773 w 1065068"/>
                            <a:gd name="connsiteY31" fmla="*/ 806000 h 1186295"/>
                            <a:gd name="connsiteX32" fmla="*/ 1065773 w 1065068"/>
                            <a:gd name="connsiteY32" fmla="*/ 802536 h 1186295"/>
                            <a:gd name="connsiteX33" fmla="*/ 1065773 w 1065068"/>
                            <a:gd name="connsiteY33" fmla="*/ 799938 h 1186295"/>
                            <a:gd name="connsiteX34" fmla="*/ 1064907 w 1065068"/>
                            <a:gd name="connsiteY34" fmla="*/ 796475 h 1186295"/>
                            <a:gd name="connsiteX35" fmla="*/ 1064907 w 1065068"/>
                            <a:gd name="connsiteY35" fmla="*/ 793877 h 1186295"/>
                            <a:gd name="connsiteX36" fmla="*/ 1064041 w 1065068"/>
                            <a:gd name="connsiteY36" fmla="*/ 789548 h 1186295"/>
                            <a:gd name="connsiteX37" fmla="*/ 1064041 w 1065068"/>
                            <a:gd name="connsiteY37" fmla="*/ 786950 h 1186295"/>
                            <a:gd name="connsiteX38" fmla="*/ 1063175 w 1065068"/>
                            <a:gd name="connsiteY38" fmla="*/ 782620 h 1186295"/>
                            <a:gd name="connsiteX39" fmla="*/ 1063175 w 1065068"/>
                            <a:gd name="connsiteY39" fmla="*/ 780889 h 1186295"/>
                            <a:gd name="connsiteX40" fmla="*/ 1062309 w 1065068"/>
                            <a:gd name="connsiteY40" fmla="*/ 776559 h 1186295"/>
                            <a:gd name="connsiteX41" fmla="*/ 1062309 w 1065068"/>
                            <a:gd name="connsiteY41" fmla="*/ 774827 h 1186295"/>
                            <a:gd name="connsiteX42" fmla="*/ 1061443 w 1065068"/>
                            <a:gd name="connsiteY42" fmla="*/ 769631 h 1186295"/>
                            <a:gd name="connsiteX43" fmla="*/ 1061443 w 1065068"/>
                            <a:gd name="connsiteY43" fmla="*/ 768766 h 1186295"/>
                            <a:gd name="connsiteX44" fmla="*/ 999098 w 1065068"/>
                            <a:gd name="connsiteY44" fmla="*/ 614634 h 1186295"/>
                            <a:gd name="connsiteX45" fmla="*/ 999098 w 1065068"/>
                            <a:gd name="connsiteY45" fmla="*/ 614634 h 1186295"/>
                            <a:gd name="connsiteX46" fmla="*/ 983511 w 1065068"/>
                            <a:gd name="connsiteY46" fmla="*/ 585193 h 1186295"/>
                            <a:gd name="connsiteX47" fmla="*/ 983511 w 1065068"/>
                            <a:gd name="connsiteY47" fmla="*/ 585193 h 1186295"/>
                            <a:gd name="connsiteX48" fmla="*/ 980914 w 1065068"/>
                            <a:gd name="connsiteY48" fmla="*/ 579998 h 1186295"/>
                            <a:gd name="connsiteX49" fmla="*/ 980048 w 1065068"/>
                            <a:gd name="connsiteY49" fmla="*/ 579131 h 1186295"/>
                            <a:gd name="connsiteX50" fmla="*/ 977450 w 1065068"/>
                            <a:gd name="connsiteY50" fmla="*/ 574802 h 1186295"/>
                            <a:gd name="connsiteX51" fmla="*/ 976584 w 1065068"/>
                            <a:gd name="connsiteY51" fmla="*/ 573071 h 1186295"/>
                            <a:gd name="connsiteX52" fmla="*/ 974852 w 1065068"/>
                            <a:gd name="connsiteY52" fmla="*/ 569607 h 1186295"/>
                            <a:gd name="connsiteX53" fmla="*/ 974852 w 1065068"/>
                            <a:gd name="connsiteY53" fmla="*/ 568741 h 1186295"/>
                            <a:gd name="connsiteX54" fmla="*/ 974852 w 1065068"/>
                            <a:gd name="connsiteY54" fmla="*/ 568741 h 1186295"/>
                            <a:gd name="connsiteX55" fmla="*/ 941948 w 1065068"/>
                            <a:gd name="connsiteY55" fmla="*/ 502932 h 1186295"/>
                            <a:gd name="connsiteX56" fmla="*/ 940216 w 1065068"/>
                            <a:gd name="connsiteY56" fmla="*/ 487345 h 1186295"/>
                            <a:gd name="connsiteX57" fmla="*/ 941082 w 1065068"/>
                            <a:gd name="connsiteY57" fmla="*/ 481284 h 1186295"/>
                            <a:gd name="connsiteX58" fmla="*/ 941082 w 1065068"/>
                            <a:gd name="connsiteY58" fmla="*/ 481284 h 1186295"/>
                            <a:gd name="connsiteX59" fmla="*/ 942814 w 1065068"/>
                            <a:gd name="connsiteY59" fmla="*/ 475222 h 1186295"/>
                            <a:gd name="connsiteX60" fmla="*/ 942814 w 1065068"/>
                            <a:gd name="connsiteY60" fmla="*/ 475222 h 1186295"/>
                            <a:gd name="connsiteX61" fmla="*/ 942814 w 1065068"/>
                            <a:gd name="connsiteY61" fmla="*/ 475222 h 1186295"/>
                            <a:gd name="connsiteX62" fmla="*/ 944546 w 1065068"/>
                            <a:gd name="connsiteY62" fmla="*/ 469161 h 1186295"/>
                            <a:gd name="connsiteX63" fmla="*/ 944546 w 1065068"/>
                            <a:gd name="connsiteY63" fmla="*/ 469161 h 1186295"/>
                            <a:gd name="connsiteX64" fmla="*/ 947143 w 1065068"/>
                            <a:gd name="connsiteY64" fmla="*/ 463100 h 1186295"/>
                            <a:gd name="connsiteX65" fmla="*/ 947143 w 1065068"/>
                            <a:gd name="connsiteY65" fmla="*/ 463100 h 1186295"/>
                            <a:gd name="connsiteX66" fmla="*/ 949741 w 1065068"/>
                            <a:gd name="connsiteY66" fmla="*/ 457039 h 1186295"/>
                            <a:gd name="connsiteX67" fmla="*/ 949741 w 1065068"/>
                            <a:gd name="connsiteY67" fmla="*/ 457039 h 1186295"/>
                            <a:gd name="connsiteX68" fmla="*/ 949741 w 1065068"/>
                            <a:gd name="connsiteY68" fmla="*/ 457039 h 1186295"/>
                            <a:gd name="connsiteX69" fmla="*/ 953205 w 1065068"/>
                            <a:gd name="connsiteY69" fmla="*/ 450977 h 1186295"/>
                            <a:gd name="connsiteX70" fmla="*/ 953205 w 1065068"/>
                            <a:gd name="connsiteY70" fmla="*/ 450977 h 1186295"/>
                            <a:gd name="connsiteX71" fmla="*/ 954937 w 1065068"/>
                            <a:gd name="connsiteY71" fmla="*/ 448379 h 1186295"/>
                            <a:gd name="connsiteX72" fmla="*/ 954937 w 1065068"/>
                            <a:gd name="connsiteY72" fmla="*/ 448379 h 1186295"/>
                            <a:gd name="connsiteX73" fmla="*/ 954937 w 1065068"/>
                            <a:gd name="connsiteY73" fmla="*/ 448379 h 1186295"/>
                            <a:gd name="connsiteX74" fmla="*/ 956668 w 1065068"/>
                            <a:gd name="connsiteY74" fmla="*/ 445782 h 1186295"/>
                            <a:gd name="connsiteX75" fmla="*/ 956668 w 1065068"/>
                            <a:gd name="connsiteY75" fmla="*/ 445782 h 1186295"/>
                            <a:gd name="connsiteX76" fmla="*/ 956668 w 1065068"/>
                            <a:gd name="connsiteY76" fmla="*/ 445782 h 1186295"/>
                            <a:gd name="connsiteX77" fmla="*/ 958400 w 1065068"/>
                            <a:gd name="connsiteY77" fmla="*/ 443184 h 1186295"/>
                            <a:gd name="connsiteX78" fmla="*/ 958400 w 1065068"/>
                            <a:gd name="connsiteY78" fmla="*/ 443184 h 1186295"/>
                            <a:gd name="connsiteX79" fmla="*/ 960132 w 1065068"/>
                            <a:gd name="connsiteY79" fmla="*/ 440586 h 1186295"/>
                            <a:gd name="connsiteX80" fmla="*/ 960132 w 1065068"/>
                            <a:gd name="connsiteY80" fmla="*/ 440586 h 1186295"/>
                            <a:gd name="connsiteX81" fmla="*/ 960132 w 1065068"/>
                            <a:gd name="connsiteY81" fmla="*/ 440586 h 1186295"/>
                            <a:gd name="connsiteX82" fmla="*/ 959266 w 1065068"/>
                            <a:gd name="connsiteY82" fmla="*/ 440586 h 1186295"/>
                            <a:gd name="connsiteX83" fmla="*/ 960998 w 1065068"/>
                            <a:gd name="connsiteY83" fmla="*/ 439720 h 1186295"/>
                            <a:gd name="connsiteX84" fmla="*/ 961864 w 1065068"/>
                            <a:gd name="connsiteY84" fmla="*/ 438855 h 1186295"/>
                            <a:gd name="connsiteX85" fmla="*/ 963596 w 1065068"/>
                            <a:gd name="connsiteY85" fmla="*/ 437988 h 1186295"/>
                            <a:gd name="connsiteX86" fmla="*/ 964461 w 1065068"/>
                            <a:gd name="connsiteY86" fmla="*/ 437123 h 1186295"/>
                            <a:gd name="connsiteX87" fmla="*/ 966193 w 1065068"/>
                            <a:gd name="connsiteY87" fmla="*/ 436256 h 1186295"/>
                            <a:gd name="connsiteX88" fmla="*/ 967059 w 1065068"/>
                            <a:gd name="connsiteY88" fmla="*/ 435391 h 1186295"/>
                            <a:gd name="connsiteX89" fmla="*/ 968791 w 1065068"/>
                            <a:gd name="connsiteY89" fmla="*/ 433659 h 1186295"/>
                            <a:gd name="connsiteX90" fmla="*/ 969657 w 1065068"/>
                            <a:gd name="connsiteY90" fmla="*/ 432793 h 1186295"/>
                            <a:gd name="connsiteX91" fmla="*/ 971389 w 1065068"/>
                            <a:gd name="connsiteY91" fmla="*/ 431927 h 1186295"/>
                            <a:gd name="connsiteX92" fmla="*/ 972255 w 1065068"/>
                            <a:gd name="connsiteY92" fmla="*/ 431061 h 1186295"/>
                            <a:gd name="connsiteX93" fmla="*/ 973120 w 1065068"/>
                            <a:gd name="connsiteY93" fmla="*/ 429329 h 1186295"/>
                            <a:gd name="connsiteX94" fmla="*/ 973120 w 1065068"/>
                            <a:gd name="connsiteY94" fmla="*/ 428464 h 1186295"/>
                            <a:gd name="connsiteX95" fmla="*/ 974852 w 1065068"/>
                            <a:gd name="connsiteY95" fmla="*/ 426732 h 1186295"/>
                            <a:gd name="connsiteX96" fmla="*/ 974852 w 1065068"/>
                            <a:gd name="connsiteY96" fmla="*/ 425866 h 1186295"/>
                            <a:gd name="connsiteX97" fmla="*/ 975718 w 1065068"/>
                            <a:gd name="connsiteY97" fmla="*/ 425000 h 1186295"/>
                            <a:gd name="connsiteX98" fmla="*/ 975718 w 1065068"/>
                            <a:gd name="connsiteY98" fmla="*/ 424134 h 1186295"/>
                            <a:gd name="connsiteX99" fmla="*/ 976584 w 1065068"/>
                            <a:gd name="connsiteY99" fmla="*/ 422402 h 1186295"/>
                            <a:gd name="connsiteX100" fmla="*/ 976584 w 1065068"/>
                            <a:gd name="connsiteY100" fmla="*/ 422402 h 1186295"/>
                            <a:gd name="connsiteX101" fmla="*/ 977450 w 1065068"/>
                            <a:gd name="connsiteY101" fmla="*/ 420670 h 1186295"/>
                            <a:gd name="connsiteX102" fmla="*/ 977450 w 1065068"/>
                            <a:gd name="connsiteY102" fmla="*/ 419805 h 1186295"/>
                            <a:gd name="connsiteX103" fmla="*/ 977450 w 1065068"/>
                            <a:gd name="connsiteY103" fmla="*/ 418073 h 1186295"/>
                            <a:gd name="connsiteX104" fmla="*/ 977450 w 1065068"/>
                            <a:gd name="connsiteY104" fmla="*/ 417207 h 1186295"/>
                            <a:gd name="connsiteX105" fmla="*/ 977450 w 1065068"/>
                            <a:gd name="connsiteY105" fmla="*/ 415475 h 1186295"/>
                            <a:gd name="connsiteX106" fmla="*/ 915105 w 1065068"/>
                            <a:gd name="connsiteY106" fmla="*/ 375643 h 1186295"/>
                            <a:gd name="connsiteX107" fmla="*/ 913373 w 1065068"/>
                            <a:gd name="connsiteY107" fmla="*/ 365252 h 1186295"/>
                            <a:gd name="connsiteX108" fmla="*/ 848430 w 1065068"/>
                            <a:gd name="connsiteY108" fmla="*/ 284722 h 1186295"/>
                            <a:gd name="connsiteX109" fmla="*/ 768766 w 1065068"/>
                            <a:gd name="connsiteY109" fmla="*/ 215450 h 1186295"/>
                            <a:gd name="connsiteX110" fmla="*/ 748850 w 1065068"/>
                            <a:gd name="connsiteY110" fmla="*/ 180813 h 1186295"/>
                            <a:gd name="connsiteX111" fmla="*/ 669187 w 1065068"/>
                            <a:gd name="connsiteY111" fmla="*/ 135786 h 1186295"/>
                            <a:gd name="connsiteX112" fmla="*/ 631952 w 1065068"/>
                            <a:gd name="connsiteY112" fmla="*/ 122798 h 1186295"/>
                            <a:gd name="connsiteX113" fmla="*/ 613768 w 1065068"/>
                            <a:gd name="connsiteY113" fmla="*/ 101150 h 1186295"/>
                            <a:gd name="connsiteX114" fmla="*/ 529775 w 1065068"/>
                            <a:gd name="connsiteY114" fmla="*/ 16291 h 1186295"/>
                            <a:gd name="connsiteX115" fmla="*/ 513323 w 1065068"/>
                            <a:gd name="connsiteY115" fmla="*/ 7631 h 1186295"/>
                            <a:gd name="connsiteX116" fmla="*/ 511591 w 1065068"/>
                            <a:gd name="connsiteY116" fmla="*/ 6766 h 1186295"/>
                            <a:gd name="connsiteX117" fmla="*/ 511591 w 1065068"/>
                            <a:gd name="connsiteY117" fmla="*/ 6766 h 1186295"/>
                            <a:gd name="connsiteX118" fmla="*/ 506395 w 1065068"/>
                            <a:gd name="connsiteY118" fmla="*/ 5900 h 1186295"/>
                            <a:gd name="connsiteX119" fmla="*/ 484748 w 1065068"/>
                            <a:gd name="connsiteY119" fmla="*/ 13693 h 1186295"/>
                            <a:gd name="connsiteX120" fmla="*/ 475223 w 1065068"/>
                            <a:gd name="connsiteY120" fmla="*/ 22352 h 1186295"/>
                            <a:gd name="connsiteX121" fmla="*/ 471759 w 1065068"/>
                            <a:gd name="connsiteY121" fmla="*/ 26682 h 1186295"/>
                            <a:gd name="connsiteX122" fmla="*/ 463100 w 1065068"/>
                            <a:gd name="connsiteY122" fmla="*/ 37073 h 1186295"/>
                            <a:gd name="connsiteX123" fmla="*/ 454441 w 1065068"/>
                            <a:gd name="connsiteY123" fmla="*/ 49196 h 1186295"/>
                            <a:gd name="connsiteX124" fmla="*/ 450111 w 1065068"/>
                            <a:gd name="connsiteY124" fmla="*/ 54391 h 1186295"/>
                            <a:gd name="connsiteX125" fmla="*/ 444916 w 1065068"/>
                            <a:gd name="connsiteY125" fmla="*/ 60452 h 1186295"/>
                            <a:gd name="connsiteX126" fmla="*/ 442318 w 1065068"/>
                            <a:gd name="connsiteY126" fmla="*/ 63050 h 1186295"/>
                            <a:gd name="connsiteX127" fmla="*/ 437123 w 1065068"/>
                            <a:gd name="connsiteY127" fmla="*/ 68245 h 1186295"/>
                            <a:gd name="connsiteX128" fmla="*/ 431062 w 1065068"/>
                            <a:gd name="connsiteY128" fmla="*/ 73441 h 1186295"/>
                            <a:gd name="connsiteX129" fmla="*/ 409414 w 1065068"/>
                            <a:gd name="connsiteY129" fmla="*/ 88161 h 1186295"/>
                            <a:gd name="connsiteX130" fmla="*/ 406816 w 1065068"/>
                            <a:gd name="connsiteY130" fmla="*/ 89893 h 1186295"/>
                            <a:gd name="connsiteX131" fmla="*/ 401620 w 1065068"/>
                            <a:gd name="connsiteY131" fmla="*/ 93357 h 1186295"/>
                            <a:gd name="connsiteX132" fmla="*/ 394693 w 1065068"/>
                            <a:gd name="connsiteY132" fmla="*/ 97686 h 1186295"/>
                            <a:gd name="connsiteX133" fmla="*/ 373911 w 1065068"/>
                            <a:gd name="connsiteY133" fmla="*/ 109809 h 1186295"/>
                            <a:gd name="connsiteX134" fmla="*/ 366984 w 1065068"/>
                            <a:gd name="connsiteY134" fmla="*/ 114139 h 1186295"/>
                            <a:gd name="connsiteX135" fmla="*/ 347934 w 1065068"/>
                            <a:gd name="connsiteY135" fmla="*/ 128859 h 1186295"/>
                            <a:gd name="connsiteX136" fmla="*/ 337543 w 1065068"/>
                            <a:gd name="connsiteY136" fmla="*/ 139250 h 1186295"/>
                            <a:gd name="connsiteX137" fmla="*/ 335812 w 1065068"/>
                            <a:gd name="connsiteY137" fmla="*/ 141847 h 1186295"/>
                            <a:gd name="connsiteX138" fmla="*/ 333214 w 1065068"/>
                            <a:gd name="connsiteY138" fmla="*/ 145311 h 1186295"/>
                            <a:gd name="connsiteX139" fmla="*/ 329750 w 1065068"/>
                            <a:gd name="connsiteY139" fmla="*/ 148775 h 1186295"/>
                            <a:gd name="connsiteX140" fmla="*/ 327152 w 1065068"/>
                            <a:gd name="connsiteY140" fmla="*/ 152238 h 1186295"/>
                            <a:gd name="connsiteX141" fmla="*/ 309834 w 1065068"/>
                            <a:gd name="connsiteY141" fmla="*/ 171288 h 1186295"/>
                            <a:gd name="connsiteX142" fmla="*/ 309834 w 1065068"/>
                            <a:gd name="connsiteY142" fmla="*/ 171288 h 1186295"/>
                            <a:gd name="connsiteX143" fmla="*/ 278661 w 1065068"/>
                            <a:gd name="connsiteY143" fmla="*/ 193802 h 1186295"/>
                            <a:gd name="connsiteX144" fmla="*/ 245757 w 1065068"/>
                            <a:gd name="connsiteY144" fmla="*/ 201595 h 1186295"/>
                            <a:gd name="connsiteX145" fmla="*/ 242293 w 1065068"/>
                            <a:gd name="connsiteY145" fmla="*/ 201595 h 1186295"/>
                            <a:gd name="connsiteX146" fmla="*/ 236232 w 1065068"/>
                            <a:gd name="connsiteY146" fmla="*/ 202461 h 1186295"/>
                            <a:gd name="connsiteX147" fmla="*/ 221511 w 1065068"/>
                            <a:gd name="connsiteY147" fmla="*/ 204193 h 1186295"/>
                            <a:gd name="connsiteX148" fmla="*/ 186875 w 1065068"/>
                            <a:gd name="connsiteY148" fmla="*/ 218913 h 1186295"/>
                            <a:gd name="connsiteX149" fmla="*/ 137518 w 1065068"/>
                            <a:gd name="connsiteY149" fmla="*/ 339275 h 1186295"/>
                            <a:gd name="connsiteX150" fmla="*/ 134055 w 1065068"/>
                            <a:gd name="connsiteY150" fmla="*/ 341873 h 1186295"/>
                            <a:gd name="connsiteX151" fmla="*/ 101150 w 1065068"/>
                            <a:gd name="connsiteY151" fmla="*/ 357459 h 1186295"/>
                            <a:gd name="connsiteX152" fmla="*/ 96821 w 1065068"/>
                            <a:gd name="connsiteY152" fmla="*/ 363520 h 1186295"/>
                            <a:gd name="connsiteX153" fmla="*/ 89027 w 1065068"/>
                            <a:gd name="connsiteY153" fmla="*/ 382571 h 1186295"/>
                            <a:gd name="connsiteX154" fmla="*/ 43134 w 1065068"/>
                            <a:gd name="connsiteY154" fmla="*/ 417207 h 1186295"/>
                            <a:gd name="connsiteX155" fmla="*/ 43134 w 1065068"/>
                            <a:gd name="connsiteY155" fmla="*/ 417207 h 1186295"/>
                            <a:gd name="connsiteX156" fmla="*/ 43134 w 1065068"/>
                            <a:gd name="connsiteY156" fmla="*/ 418938 h 1186295"/>
                            <a:gd name="connsiteX157" fmla="*/ 43134 w 1065068"/>
                            <a:gd name="connsiteY157" fmla="*/ 419805 h 1186295"/>
                            <a:gd name="connsiteX158" fmla="*/ 43134 w 1065068"/>
                            <a:gd name="connsiteY158" fmla="*/ 421536 h 1186295"/>
                            <a:gd name="connsiteX159" fmla="*/ 43134 w 1065068"/>
                            <a:gd name="connsiteY159" fmla="*/ 422402 h 1186295"/>
                            <a:gd name="connsiteX160" fmla="*/ 44000 w 1065068"/>
                            <a:gd name="connsiteY160" fmla="*/ 424134 h 1186295"/>
                            <a:gd name="connsiteX161" fmla="*/ 44000 w 1065068"/>
                            <a:gd name="connsiteY161" fmla="*/ 424134 h 1186295"/>
                            <a:gd name="connsiteX162" fmla="*/ 44866 w 1065068"/>
                            <a:gd name="connsiteY162" fmla="*/ 425866 h 1186295"/>
                            <a:gd name="connsiteX163" fmla="*/ 44866 w 1065068"/>
                            <a:gd name="connsiteY163" fmla="*/ 426732 h 1186295"/>
                            <a:gd name="connsiteX164" fmla="*/ 45732 w 1065068"/>
                            <a:gd name="connsiteY164" fmla="*/ 427597 h 1186295"/>
                            <a:gd name="connsiteX165" fmla="*/ 45732 w 1065068"/>
                            <a:gd name="connsiteY165" fmla="*/ 428464 h 1186295"/>
                            <a:gd name="connsiteX166" fmla="*/ 47464 w 1065068"/>
                            <a:gd name="connsiteY166" fmla="*/ 430196 h 1186295"/>
                            <a:gd name="connsiteX167" fmla="*/ 47464 w 1065068"/>
                            <a:gd name="connsiteY167" fmla="*/ 431061 h 1186295"/>
                            <a:gd name="connsiteX168" fmla="*/ 48330 w 1065068"/>
                            <a:gd name="connsiteY168" fmla="*/ 432793 h 1186295"/>
                            <a:gd name="connsiteX169" fmla="*/ 49196 w 1065068"/>
                            <a:gd name="connsiteY169" fmla="*/ 433659 h 1186295"/>
                            <a:gd name="connsiteX170" fmla="*/ 50927 w 1065068"/>
                            <a:gd name="connsiteY170" fmla="*/ 434525 h 1186295"/>
                            <a:gd name="connsiteX171" fmla="*/ 51793 w 1065068"/>
                            <a:gd name="connsiteY171" fmla="*/ 435391 h 1186295"/>
                            <a:gd name="connsiteX172" fmla="*/ 53525 w 1065068"/>
                            <a:gd name="connsiteY172" fmla="*/ 437123 h 1186295"/>
                            <a:gd name="connsiteX173" fmla="*/ 54391 w 1065068"/>
                            <a:gd name="connsiteY173" fmla="*/ 437988 h 1186295"/>
                            <a:gd name="connsiteX174" fmla="*/ 56123 w 1065068"/>
                            <a:gd name="connsiteY174" fmla="*/ 438855 h 1186295"/>
                            <a:gd name="connsiteX175" fmla="*/ 56989 w 1065068"/>
                            <a:gd name="connsiteY175" fmla="*/ 439720 h 1186295"/>
                            <a:gd name="connsiteX176" fmla="*/ 58721 w 1065068"/>
                            <a:gd name="connsiteY176" fmla="*/ 440586 h 1186295"/>
                            <a:gd name="connsiteX177" fmla="*/ 59586 w 1065068"/>
                            <a:gd name="connsiteY177" fmla="*/ 441452 h 1186295"/>
                            <a:gd name="connsiteX178" fmla="*/ 61318 w 1065068"/>
                            <a:gd name="connsiteY178" fmla="*/ 442318 h 1186295"/>
                            <a:gd name="connsiteX179" fmla="*/ 60452 w 1065068"/>
                            <a:gd name="connsiteY179" fmla="*/ 442318 h 1186295"/>
                            <a:gd name="connsiteX180" fmla="*/ 60452 w 1065068"/>
                            <a:gd name="connsiteY180" fmla="*/ 442318 h 1186295"/>
                            <a:gd name="connsiteX181" fmla="*/ 60452 w 1065068"/>
                            <a:gd name="connsiteY181" fmla="*/ 442318 h 1186295"/>
                            <a:gd name="connsiteX182" fmla="*/ 60452 w 1065068"/>
                            <a:gd name="connsiteY182" fmla="*/ 442318 h 1186295"/>
                            <a:gd name="connsiteX183" fmla="*/ 62184 w 1065068"/>
                            <a:gd name="connsiteY183" fmla="*/ 444916 h 1186295"/>
                            <a:gd name="connsiteX184" fmla="*/ 62184 w 1065068"/>
                            <a:gd name="connsiteY184" fmla="*/ 444916 h 1186295"/>
                            <a:gd name="connsiteX185" fmla="*/ 63916 w 1065068"/>
                            <a:gd name="connsiteY185" fmla="*/ 447514 h 1186295"/>
                            <a:gd name="connsiteX186" fmla="*/ 63916 w 1065068"/>
                            <a:gd name="connsiteY186" fmla="*/ 447514 h 1186295"/>
                            <a:gd name="connsiteX187" fmla="*/ 63916 w 1065068"/>
                            <a:gd name="connsiteY187" fmla="*/ 447514 h 1186295"/>
                            <a:gd name="connsiteX188" fmla="*/ 65648 w 1065068"/>
                            <a:gd name="connsiteY188" fmla="*/ 450111 h 1186295"/>
                            <a:gd name="connsiteX189" fmla="*/ 65648 w 1065068"/>
                            <a:gd name="connsiteY189" fmla="*/ 450111 h 1186295"/>
                            <a:gd name="connsiteX190" fmla="*/ 67380 w 1065068"/>
                            <a:gd name="connsiteY190" fmla="*/ 452709 h 1186295"/>
                            <a:gd name="connsiteX191" fmla="*/ 67380 w 1065068"/>
                            <a:gd name="connsiteY191" fmla="*/ 452709 h 1186295"/>
                            <a:gd name="connsiteX192" fmla="*/ 70843 w 1065068"/>
                            <a:gd name="connsiteY192" fmla="*/ 458770 h 1186295"/>
                            <a:gd name="connsiteX193" fmla="*/ 70843 w 1065068"/>
                            <a:gd name="connsiteY193" fmla="*/ 458770 h 1186295"/>
                            <a:gd name="connsiteX194" fmla="*/ 70843 w 1065068"/>
                            <a:gd name="connsiteY194" fmla="*/ 458770 h 1186295"/>
                            <a:gd name="connsiteX195" fmla="*/ 73441 w 1065068"/>
                            <a:gd name="connsiteY195" fmla="*/ 464832 h 1186295"/>
                            <a:gd name="connsiteX196" fmla="*/ 73441 w 1065068"/>
                            <a:gd name="connsiteY196" fmla="*/ 464832 h 1186295"/>
                            <a:gd name="connsiteX197" fmla="*/ 76039 w 1065068"/>
                            <a:gd name="connsiteY197" fmla="*/ 470893 h 1186295"/>
                            <a:gd name="connsiteX198" fmla="*/ 76039 w 1065068"/>
                            <a:gd name="connsiteY198" fmla="*/ 470893 h 1186295"/>
                            <a:gd name="connsiteX199" fmla="*/ 76039 w 1065068"/>
                            <a:gd name="connsiteY199" fmla="*/ 470893 h 1186295"/>
                            <a:gd name="connsiteX200" fmla="*/ 77770 w 1065068"/>
                            <a:gd name="connsiteY200" fmla="*/ 476954 h 1186295"/>
                            <a:gd name="connsiteX201" fmla="*/ 77770 w 1065068"/>
                            <a:gd name="connsiteY201" fmla="*/ 476954 h 1186295"/>
                            <a:gd name="connsiteX202" fmla="*/ 79502 w 1065068"/>
                            <a:gd name="connsiteY202" fmla="*/ 483016 h 1186295"/>
                            <a:gd name="connsiteX203" fmla="*/ 79502 w 1065068"/>
                            <a:gd name="connsiteY203" fmla="*/ 483016 h 1186295"/>
                            <a:gd name="connsiteX204" fmla="*/ 79502 w 1065068"/>
                            <a:gd name="connsiteY204" fmla="*/ 483016 h 1186295"/>
                            <a:gd name="connsiteX205" fmla="*/ 80368 w 1065068"/>
                            <a:gd name="connsiteY205" fmla="*/ 489077 h 1186295"/>
                            <a:gd name="connsiteX206" fmla="*/ 80368 w 1065068"/>
                            <a:gd name="connsiteY206" fmla="*/ 489077 h 1186295"/>
                            <a:gd name="connsiteX207" fmla="*/ 78636 w 1065068"/>
                            <a:gd name="connsiteY207" fmla="*/ 504664 h 1186295"/>
                            <a:gd name="connsiteX208" fmla="*/ 45732 w 1065068"/>
                            <a:gd name="connsiteY208" fmla="*/ 570472 h 1186295"/>
                            <a:gd name="connsiteX209" fmla="*/ 45732 w 1065068"/>
                            <a:gd name="connsiteY209" fmla="*/ 571339 h 1186295"/>
                            <a:gd name="connsiteX210" fmla="*/ 44000 w 1065068"/>
                            <a:gd name="connsiteY210" fmla="*/ 575668 h 1186295"/>
                            <a:gd name="connsiteX211" fmla="*/ 43134 w 1065068"/>
                            <a:gd name="connsiteY211" fmla="*/ 577400 h 1186295"/>
                            <a:gd name="connsiteX212" fmla="*/ 40536 w 1065068"/>
                            <a:gd name="connsiteY212" fmla="*/ 581730 h 1186295"/>
                            <a:gd name="connsiteX213" fmla="*/ 39670 w 1065068"/>
                            <a:gd name="connsiteY213" fmla="*/ 582595 h 1186295"/>
                            <a:gd name="connsiteX214" fmla="*/ 21486 w 1065068"/>
                            <a:gd name="connsiteY214" fmla="*/ 618097 h 1186295"/>
                            <a:gd name="connsiteX215" fmla="*/ 21486 w 1065068"/>
                            <a:gd name="connsiteY215" fmla="*/ 618097 h 1186295"/>
                            <a:gd name="connsiteX216" fmla="*/ 5900 w 1065068"/>
                            <a:gd name="connsiteY216" fmla="*/ 649270 h 1186295"/>
                            <a:gd name="connsiteX217" fmla="*/ 382571 w 1065068"/>
                            <a:gd name="connsiteY217" fmla="*/ 1065773 h 1186295"/>
                            <a:gd name="connsiteX218" fmla="*/ 382571 w 1065068"/>
                            <a:gd name="connsiteY218" fmla="*/ 1090884 h 1186295"/>
                            <a:gd name="connsiteX219" fmla="*/ 754046 w 1065068"/>
                            <a:gd name="connsiteY219" fmla="*/ 1181805 h 1186295"/>
                            <a:gd name="connsiteX220" fmla="*/ 962730 w 1065068"/>
                            <a:gd name="connsiteY220" fmla="*/ 1164486 h 1186295"/>
                            <a:gd name="connsiteX221" fmla="*/ 1018148 w 1065068"/>
                            <a:gd name="connsiteY221" fmla="*/ 1070102 h 1186295"/>
                            <a:gd name="connsiteX222" fmla="*/ 63916 w 1065068"/>
                            <a:gd name="connsiteY222" fmla="*/ 439720 h 1186295"/>
                            <a:gd name="connsiteX223" fmla="*/ 63050 w 1065068"/>
                            <a:gd name="connsiteY223" fmla="*/ 438855 h 1186295"/>
                            <a:gd name="connsiteX224" fmla="*/ 63050 w 1065068"/>
                            <a:gd name="connsiteY224" fmla="*/ 438855 h 1186295"/>
                            <a:gd name="connsiteX225" fmla="*/ 63916 w 1065068"/>
                            <a:gd name="connsiteY225" fmla="*/ 439720 h 1186295"/>
                            <a:gd name="connsiteX226" fmla="*/ 63916 w 1065068"/>
                            <a:gd name="connsiteY226" fmla="*/ 439720 h 1186295"/>
                            <a:gd name="connsiteX227" fmla="*/ 67380 w 1065068"/>
                            <a:gd name="connsiteY227" fmla="*/ 442318 h 1186295"/>
                            <a:gd name="connsiteX228" fmla="*/ 66514 w 1065068"/>
                            <a:gd name="connsiteY228" fmla="*/ 441452 h 1186295"/>
                            <a:gd name="connsiteX229" fmla="*/ 66514 w 1065068"/>
                            <a:gd name="connsiteY229" fmla="*/ 441452 h 1186295"/>
                            <a:gd name="connsiteX230" fmla="*/ 67380 w 1065068"/>
                            <a:gd name="connsiteY230" fmla="*/ 442318 h 1186295"/>
                            <a:gd name="connsiteX231" fmla="*/ 67380 w 1065068"/>
                            <a:gd name="connsiteY231" fmla="*/ 442318 h 1186295"/>
                            <a:gd name="connsiteX232" fmla="*/ 70843 w 1065068"/>
                            <a:gd name="connsiteY232" fmla="*/ 444050 h 1186295"/>
                            <a:gd name="connsiteX233" fmla="*/ 70843 w 1065068"/>
                            <a:gd name="connsiteY233" fmla="*/ 444050 h 1186295"/>
                            <a:gd name="connsiteX234" fmla="*/ 69977 w 1065068"/>
                            <a:gd name="connsiteY234" fmla="*/ 443184 h 1186295"/>
                            <a:gd name="connsiteX235" fmla="*/ 70843 w 1065068"/>
                            <a:gd name="connsiteY235" fmla="*/ 444050 h 1186295"/>
                            <a:gd name="connsiteX236" fmla="*/ 70843 w 1065068"/>
                            <a:gd name="connsiteY236" fmla="*/ 444050 h 1186295"/>
                            <a:gd name="connsiteX237" fmla="*/ 75173 w 1065068"/>
                            <a:gd name="connsiteY237" fmla="*/ 445782 h 1186295"/>
                            <a:gd name="connsiteX238" fmla="*/ 75173 w 1065068"/>
                            <a:gd name="connsiteY238" fmla="*/ 445782 h 1186295"/>
                            <a:gd name="connsiteX239" fmla="*/ 75173 w 1065068"/>
                            <a:gd name="connsiteY239" fmla="*/ 445782 h 1186295"/>
                            <a:gd name="connsiteX240" fmla="*/ 75173 w 1065068"/>
                            <a:gd name="connsiteY240" fmla="*/ 445782 h 1186295"/>
                            <a:gd name="connsiteX241" fmla="*/ 79502 w 1065068"/>
                            <a:gd name="connsiteY241" fmla="*/ 447514 h 1186295"/>
                            <a:gd name="connsiteX242" fmla="*/ 79502 w 1065068"/>
                            <a:gd name="connsiteY242" fmla="*/ 447514 h 1186295"/>
                            <a:gd name="connsiteX243" fmla="*/ 79502 w 1065068"/>
                            <a:gd name="connsiteY243" fmla="*/ 447514 h 1186295"/>
                            <a:gd name="connsiteX244" fmla="*/ 79502 w 1065068"/>
                            <a:gd name="connsiteY244" fmla="*/ 447514 h 1186295"/>
                            <a:gd name="connsiteX245" fmla="*/ 760107 w 1065068"/>
                            <a:gd name="connsiteY245" fmla="*/ 1130716 h 1186295"/>
                            <a:gd name="connsiteX246" fmla="*/ 760107 w 1065068"/>
                            <a:gd name="connsiteY246" fmla="*/ 1130716 h 1186295"/>
                            <a:gd name="connsiteX247" fmla="*/ 761839 w 1065068"/>
                            <a:gd name="connsiteY247" fmla="*/ 1130716 h 1186295"/>
                            <a:gd name="connsiteX248" fmla="*/ 760107 w 1065068"/>
                            <a:gd name="connsiteY248" fmla="*/ 1130716 h 1186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</a:cxnLst>
                          <a:rect l="l" t="t" r="r" b="b"/>
                          <a:pathLst>
                            <a:path w="1065068" h="1186295">
                              <a:moveTo>
                                <a:pt x="1018148" y="1070102"/>
                              </a:moveTo>
                              <a:cubicBezTo>
                                <a:pt x="1018148" y="1070102"/>
                                <a:pt x="1018148" y="1070102"/>
                                <a:pt x="1018148" y="1070102"/>
                              </a:cubicBezTo>
                              <a:cubicBezTo>
                                <a:pt x="1019014" y="1067504"/>
                                <a:pt x="1020745" y="1064907"/>
                                <a:pt x="1021611" y="1062309"/>
                              </a:cubicBezTo>
                              <a:cubicBezTo>
                                <a:pt x="1021611" y="1061443"/>
                                <a:pt x="1022477" y="1060577"/>
                                <a:pt x="1022477" y="1059711"/>
                              </a:cubicBezTo>
                              <a:cubicBezTo>
                                <a:pt x="1023343" y="1057980"/>
                                <a:pt x="1024209" y="1055382"/>
                                <a:pt x="1025075" y="1053650"/>
                              </a:cubicBezTo>
                              <a:cubicBezTo>
                                <a:pt x="1025075" y="1052784"/>
                                <a:pt x="1025941" y="1051918"/>
                                <a:pt x="1025941" y="1051052"/>
                              </a:cubicBezTo>
                              <a:cubicBezTo>
                                <a:pt x="1026807" y="1049321"/>
                                <a:pt x="1027673" y="1046722"/>
                                <a:pt x="1028539" y="1044991"/>
                              </a:cubicBezTo>
                              <a:cubicBezTo>
                                <a:pt x="1028539" y="1044125"/>
                                <a:pt x="1029405" y="1043259"/>
                                <a:pt x="1029405" y="1042393"/>
                              </a:cubicBezTo>
                              <a:cubicBezTo>
                                <a:pt x="1030271" y="1039795"/>
                                <a:pt x="1031136" y="1038063"/>
                                <a:pt x="1032002" y="1035466"/>
                              </a:cubicBezTo>
                              <a:cubicBezTo>
                                <a:pt x="1032002" y="1034600"/>
                                <a:pt x="1032868" y="1033734"/>
                                <a:pt x="1032868" y="1033734"/>
                              </a:cubicBezTo>
                              <a:cubicBezTo>
                                <a:pt x="1034600" y="1027673"/>
                                <a:pt x="1037198" y="1021611"/>
                                <a:pt x="1038930" y="1015550"/>
                              </a:cubicBezTo>
                              <a:cubicBezTo>
                                <a:pt x="1038930" y="1014684"/>
                                <a:pt x="1038930" y="1014684"/>
                                <a:pt x="1039796" y="1013818"/>
                              </a:cubicBezTo>
                              <a:cubicBezTo>
                                <a:pt x="1040662" y="1011220"/>
                                <a:pt x="1041527" y="1008623"/>
                                <a:pt x="1042393" y="1006025"/>
                              </a:cubicBezTo>
                              <a:cubicBezTo>
                                <a:pt x="1042393" y="1005159"/>
                                <a:pt x="1042393" y="1004293"/>
                                <a:pt x="1043259" y="1004293"/>
                              </a:cubicBezTo>
                              <a:cubicBezTo>
                                <a:pt x="1044125" y="1001696"/>
                                <a:pt x="1044991" y="999097"/>
                                <a:pt x="1045857" y="996500"/>
                              </a:cubicBezTo>
                              <a:cubicBezTo>
                                <a:pt x="1045857" y="995634"/>
                                <a:pt x="1045857" y="995634"/>
                                <a:pt x="1046723" y="994768"/>
                              </a:cubicBezTo>
                              <a:cubicBezTo>
                                <a:pt x="1047589" y="991305"/>
                                <a:pt x="1048455" y="988707"/>
                                <a:pt x="1049321" y="985243"/>
                              </a:cubicBezTo>
                              <a:cubicBezTo>
                                <a:pt x="1049321" y="985243"/>
                                <a:pt x="1049321" y="985243"/>
                                <a:pt x="1049321" y="985243"/>
                              </a:cubicBezTo>
                              <a:cubicBezTo>
                                <a:pt x="1051052" y="978316"/>
                                <a:pt x="1052784" y="971389"/>
                                <a:pt x="1053650" y="964461"/>
                              </a:cubicBezTo>
                              <a:cubicBezTo>
                                <a:pt x="1053650" y="964461"/>
                                <a:pt x="1053650" y="964461"/>
                                <a:pt x="1053650" y="964461"/>
                              </a:cubicBezTo>
                              <a:cubicBezTo>
                                <a:pt x="1054516" y="960998"/>
                                <a:pt x="1055382" y="957534"/>
                                <a:pt x="1055382" y="954071"/>
                              </a:cubicBezTo>
                              <a:cubicBezTo>
                                <a:pt x="1055382" y="954071"/>
                                <a:pt x="1055382" y="953204"/>
                                <a:pt x="1055382" y="953204"/>
                              </a:cubicBezTo>
                              <a:cubicBezTo>
                                <a:pt x="1056248" y="949741"/>
                                <a:pt x="1056248" y="946277"/>
                                <a:pt x="1057114" y="942813"/>
                              </a:cubicBezTo>
                              <a:cubicBezTo>
                                <a:pt x="1057114" y="942813"/>
                                <a:pt x="1057114" y="941948"/>
                                <a:pt x="1057114" y="941948"/>
                              </a:cubicBezTo>
                              <a:cubicBezTo>
                                <a:pt x="1063175" y="906446"/>
                                <a:pt x="1065773" y="868345"/>
                                <a:pt x="1065773" y="826782"/>
                              </a:cubicBezTo>
                              <a:lnTo>
                                <a:pt x="1065773" y="826782"/>
                              </a:lnTo>
                              <a:cubicBezTo>
                                <a:pt x="1065773" y="825050"/>
                                <a:pt x="1065773" y="823318"/>
                                <a:pt x="1065773" y="820720"/>
                              </a:cubicBezTo>
                              <a:cubicBezTo>
                                <a:pt x="1065773" y="819855"/>
                                <a:pt x="1065773" y="819855"/>
                                <a:pt x="1065773" y="818988"/>
                              </a:cubicBezTo>
                              <a:cubicBezTo>
                                <a:pt x="1065773" y="817256"/>
                                <a:pt x="1065773" y="816391"/>
                                <a:pt x="1065773" y="814659"/>
                              </a:cubicBezTo>
                              <a:cubicBezTo>
                                <a:pt x="1065773" y="813793"/>
                                <a:pt x="1065773" y="812927"/>
                                <a:pt x="1065773" y="812061"/>
                              </a:cubicBezTo>
                              <a:cubicBezTo>
                                <a:pt x="1065773" y="811196"/>
                                <a:pt x="1065773" y="809464"/>
                                <a:pt x="1065773" y="808597"/>
                              </a:cubicBezTo>
                              <a:cubicBezTo>
                                <a:pt x="1065773" y="807732"/>
                                <a:pt x="1065773" y="806866"/>
                                <a:pt x="1065773" y="806000"/>
                              </a:cubicBezTo>
                              <a:cubicBezTo>
                                <a:pt x="1065773" y="805134"/>
                                <a:pt x="1065773" y="803402"/>
                                <a:pt x="1065773" y="802536"/>
                              </a:cubicBezTo>
                              <a:cubicBezTo>
                                <a:pt x="1065773" y="801670"/>
                                <a:pt x="1065773" y="800805"/>
                                <a:pt x="1065773" y="799938"/>
                              </a:cubicBezTo>
                              <a:cubicBezTo>
                                <a:pt x="1065773" y="799073"/>
                                <a:pt x="1065773" y="797341"/>
                                <a:pt x="1064907" y="796475"/>
                              </a:cubicBezTo>
                              <a:cubicBezTo>
                                <a:pt x="1064907" y="795609"/>
                                <a:pt x="1064907" y="794743"/>
                                <a:pt x="1064907" y="793877"/>
                              </a:cubicBezTo>
                              <a:cubicBezTo>
                                <a:pt x="1064907" y="792145"/>
                                <a:pt x="1064907" y="791279"/>
                                <a:pt x="1064041" y="789548"/>
                              </a:cubicBezTo>
                              <a:cubicBezTo>
                                <a:pt x="1064041" y="788682"/>
                                <a:pt x="1064041" y="787816"/>
                                <a:pt x="1064041" y="786950"/>
                              </a:cubicBezTo>
                              <a:cubicBezTo>
                                <a:pt x="1064041" y="785218"/>
                                <a:pt x="1063175" y="784352"/>
                                <a:pt x="1063175" y="782620"/>
                              </a:cubicBezTo>
                              <a:cubicBezTo>
                                <a:pt x="1063175" y="781754"/>
                                <a:pt x="1063175" y="781754"/>
                                <a:pt x="1063175" y="780889"/>
                              </a:cubicBezTo>
                              <a:cubicBezTo>
                                <a:pt x="1063175" y="779157"/>
                                <a:pt x="1062309" y="777425"/>
                                <a:pt x="1062309" y="776559"/>
                              </a:cubicBezTo>
                              <a:cubicBezTo>
                                <a:pt x="1062309" y="775693"/>
                                <a:pt x="1062309" y="775693"/>
                                <a:pt x="1062309" y="774827"/>
                              </a:cubicBezTo>
                              <a:cubicBezTo>
                                <a:pt x="1062309" y="773095"/>
                                <a:pt x="1061443" y="771363"/>
                                <a:pt x="1061443" y="769631"/>
                              </a:cubicBezTo>
                              <a:cubicBezTo>
                                <a:pt x="1061443" y="769631"/>
                                <a:pt x="1061443" y="768766"/>
                                <a:pt x="1061443" y="768766"/>
                              </a:cubicBezTo>
                              <a:cubicBezTo>
                                <a:pt x="1049321" y="717677"/>
                                <a:pt x="1024209" y="662259"/>
                                <a:pt x="999098" y="614634"/>
                              </a:cubicBezTo>
                              <a:cubicBezTo>
                                <a:pt x="999098" y="614634"/>
                                <a:pt x="999098" y="614634"/>
                                <a:pt x="999098" y="614634"/>
                              </a:cubicBezTo>
                              <a:cubicBezTo>
                                <a:pt x="993902" y="604243"/>
                                <a:pt x="988707" y="594718"/>
                                <a:pt x="983511" y="585193"/>
                              </a:cubicBezTo>
                              <a:cubicBezTo>
                                <a:pt x="983511" y="585193"/>
                                <a:pt x="983511" y="585193"/>
                                <a:pt x="983511" y="585193"/>
                              </a:cubicBezTo>
                              <a:cubicBezTo>
                                <a:pt x="982646" y="583461"/>
                                <a:pt x="981780" y="581730"/>
                                <a:pt x="980914" y="579998"/>
                              </a:cubicBezTo>
                              <a:cubicBezTo>
                                <a:pt x="980914" y="579998"/>
                                <a:pt x="980914" y="579131"/>
                                <a:pt x="980048" y="579131"/>
                              </a:cubicBezTo>
                              <a:cubicBezTo>
                                <a:pt x="979182" y="577400"/>
                                <a:pt x="978316" y="576534"/>
                                <a:pt x="977450" y="574802"/>
                              </a:cubicBezTo>
                              <a:cubicBezTo>
                                <a:pt x="977450" y="573936"/>
                                <a:pt x="976584" y="573936"/>
                                <a:pt x="976584" y="573071"/>
                              </a:cubicBezTo>
                              <a:cubicBezTo>
                                <a:pt x="975718" y="572204"/>
                                <a:pt x="974852" y="570472"/>
                                <a:pt x="974852" y="569607"/>
                              </a:cubicBezTo>
                              <a:cubicBezTo>
                                <a:pt x="974852" y="569607"/>
                                <a:pt x="974852" y="569607"/>
                                <a:pt x="974852" y="568741"/>
                              </a:cubicBezTo>
                              <a:lnTo>
                                <a:pt x="974852" y="568741"/>
                              </a:lnTo>
                              <a:cubicBezTo>
                                <a:pt x="958400" y="538434"/>
                                <a:pt x="945412" y="514188"/>
                                <a:pt x="941948" y="502932"/>
                              </a:cubicBezTo>
                              <a:cubicBezTo>
                                <a:pt x="940216" y="497736"/>
                                <a:pt x="940216" y="492541"/>
                                <a:pt x="940216" y="487345"/>
                              </a:cubicBezTo>
                              <a:cubicBezTo>
                                <a:pt x="940216" y="485613"/>
                                <a:pt x="940216" y="483016"/>
                                <a:pt x="941082" y="481284"/>
                              </a:cubicBezTo>
                              <a:cubicBezTo>
                                <a:pt x="941082" y="481284"/>
                                <a:pt x="941082" y="481284"/>
                                <a:pt x="941082" y="481284"/>
                              </a:cubicBezTo>
                              <a:cubicBezTo>
                                <a:pt x="941082" y="479552"/>
                                <a:pt x="941948" y="476954"/>
                                <a:pt x="942814" y="475222"/>
                              </a:cubicBezTo>
                              <a:cubicBezTo>
                                <a:pt x="942814" y="475222"/>
                                <a:pt x="942814" y="475222"/>
                                <a:pt x="942814" y="475222"/>
                              </a:cubicBezTo>
                              <a:cubicBezTo>
                                <a:pt x="942814" y="475222"/>
                                <a:pt x="942814" y="475222"/>
                                <a:pt x="942814" y="475222"/>
                              </a:cubicBezTo>
                              <a:cubicBezTo>
                                <a:pt x="943680" y="473491"/>
                                <a:pt x="943680" y="470893"/>
                                <a:pt x="944546" y="469161"/>
                              </a:cubicBezTo>
                              <a:cubicBezTo>
                                <a:pt x="944546" y="469161"/>
                                <a:pt x="944546" y="469161"/>
                                <a:pt x="944546" y="469161"/>
                              </a:cubicBezTo>
                              <a:cubicBezTo>
                                <a:pt x="945412" y="467430"/>
                                <a:pt x="946277" y="464832"/>
                                <a:pt x="947143" y="463100"/>
                              </a:cubicBezTo>
                              <a:cubicBezTo>
                                <a:pt x="947143" y="463100"/>
                                <a:pt x="947143" y="463100"/>
                                <a:pt x="947143" y="463100"/>
                              </a:cubicBezTo>
                              <a:cubicBezTo>
                                <a:pt x="948009" y="461368"/>
                                <a:pt x="948875" y="458770"/>
                                <a:pt x="949741" y="457039"/>
                              </a:cubicBezTo>
                              <a:cubicBezTo>
                                <a:pt x="949741" y="457039"/>
                                <a:pt x="949741" y="457039"/>
                                <a:pt x="949741" y="457039"/>
                              </a:cubicBezTo>
                              <a:cubicBezTo>
                                <a:pt x="949741" y="457039"/>
                                <a:pt x="949741" y="457039"/>
                                <a:pt x="949741" y="457039"/>
                              </a:cubicBezTo>
                              <a:cubicBezTo>
                                <a:pt x="950607" y="455307"/>
                                <a:pt x="951473" y="452709"/>
                                <a:pt x="953205" y="450977"/>
                              </a:cubicBezTo>
                              <a:cubicBezTo>
                                <a:pt x="953205" y="450977"/>
                                <a:pt x="953205" y="450977"/>
                                <a:pt x="953205" y="450977"/>
                              </a:cubicBezTo>
                              <a:cubicBezTo>
                                <a:pt x="954071" y="450111"/>
                                <a:pt x="954071" y="449245"/>
                                <a:pt x="954937" y="448379"/>
                              </a:cubicBezTo>
                              <a:cubicBezTo>
                                <a:pt x="954937" y="448379"/>
                                <a:pt x="954937" y="448379"/>
                                <a:pt x="954937" y="448379"/>
                              </a:cubicBezTo>
                              <a:cubicBezTo>
                                <a:pt x="954937" y="448379"/>
                                <a:pt x="954937" y="448379"/>
                                <a:pt x="954937" y="448379"/>
                              </a:cubicBezTo>
                              <a:cubicBezTo>
                                <a:pt x="955802" y="447514"/>
                                <a:pt x="955802" y="446647"/>
                                <a:pt x="956668" y="445782"/>
                              </a:cubicBezTo>
                              <a:cubicBezTo>
                                <a:pt x="956668" y="445782"/>
                                <a:pt x="956668" y="445782"/>
                                <a:pt x="956668" y="445782"/>
                              </a:cubicBezTo>
                              <a:cubicBezTo>
                                <a:pt x="956668" y="445782"/>
                                <a:pt x="956668" y="445782"/>
                                <a:pt x="956668" y="445782"/>
                              </a:cubicBezTo>
                              <a:cubicBezTo>
                                <a:pt x="957534" y="444916"/>
                                <a:pt x="957534" y="444050"/>
                                <a:pt x="958400" y="443184"/>
                              </a:cubicBezTo>
                              <a:cubicBezTo>
                                <a:pt x="958400" y="443184"/>
                                <a:pt x="958400" y="443184"/>
                                <a:pt x="958400" y="443184"/>
                              </a:cubicBezTo>
                              <a:cubicBezTo>
                                <a:pt x="959266" y="442318"/>
                                <a:pt x="959266" y="441452"/>
                                <a:pt x="960132" y="440586"/>
                              </a:cubicBezTo>
                              <a:cubicBezTo>
                                <a:pt x="960132" y="440586"/>
                                <a:pt x="960132" y="440586"/>
                                <a:pt x="960132" y="440586"/>
                              </a:cubicBezTo>
                              <a:cubicBezTo>
                                <a:pt x="960132" y="440586"/>
                                <a:pt x="960132" y="440586"/>
                                <a:pt x="960132" y="440586"/>
                              </a:cubicBezTo>
                              <a:cubicBezTo>
                                <a:pt x="960132" y="440586"/>
                                <a:pt x="959266" y="440586"/>
                                <a:pt x="959266" y="440586"/>
                              </a:cubicBezTo>
                              <a:cubicBezTo>
                                <a:pt x="960132" y="440586"/>
                                <a:pt x="960132" y="439720"/>
                                <a:pt x="960998" y="439720"/>
                              </a:cubicBezTo>
                              <a:cubicBezTo>
                                <a:pt x="960998" y="439720"/>
                                <a:pt x="961864" y="439720"/>
                                <a:pt x="961864" y="438855"/>
                              </a:cubicBezTo>
                              <a:cubicBezTo>
                                <a:pt x="962730" y="438855"/>
                                <a:pt x="962730" y="437988"/>
                                <a:pt x="963596" y="437988"/>
                              </a:cubicBezTo>
                              <a:cubicBezTo>
                                <a:pt x="963596" y="437988"/>
                                <a:pt x="964461" y="437123"/>
                                <a:pt x="964461" y="437123"/>
                              </a:cubicBezTo>
                              <a:cubicBezTo>
                                <a:pt x="965327" y="437123"/>
                                <a:pt x="965327" y="436256"/>
                                <a:pt x="966193" y="436256"/>
                              </a:cubicBezTo>
                              <a:cubicBezTo>
                                <a:pt x="966193" y="436256"/>
                                <a:pt x="967059" y="436256"/>
                                <a:pt x="967059" y="435391"/>
                              </a:cubicBezTo>
                              <a:cubicBezTo>
                                <a:pt x="967925" y="434525"/>
                                <a:pt x="968791" y="434525"/>
                                <a:pt x="968791" y="433659"/>
                              </a:cubicBezTo>
                              <a:cubicBezTo>
                                <a:pt x="968791" y="433659"/>
                                <a:pt x="969657" y="433659"/>
                                <a:pt x="969657" y="432793"/>
                              </a:cubicBezTo>
                              <a:cubicBezTo>
                                <a:pt x="970523" y="432793"/>
                                <a:pt x="970523" y="431927"/>
                                <a:pt x="971389" y="431927"/>
                              </a:cubicBezTo>
                              <a:cubicBezTo>
                                <a:pt x="971389" y="431927"/>
                                <a:pt x="972255" y="431927"/>
                                <a:pt x="972255" y="431061"/>
                              </a:cubicBezTo>
                              <a:cubicBezTo>
                                <a:pt x="973120" y="430196"/>
                                <a:pt x="973120" y="430196"/>
                                <a:pt x="973120" y="429329"/>
                              </a:cubicBezTo>
                              <a:cubicBezTo>
                                <a:pt x="973120" y="429329"/>
                                <a:pt x="973120" y="429329"/>
                                <a:pt x="973120" y="428464"/>
                              </a:cubicBezTo>
                              <a:cubicBezTo>
                                <a:pt x="973986" y="427597"/>
                                <a:pt x="973986" y="427597"/>
                                <a:pt x="974852" y="426732"/>
                              </a:cubicBezTo>
                              <a:cubicBezTo>
                                <a:pt x="974852" y="426732"/>
                                <a:pt x="974852" y="426732"/>
                                <a:pt x="974852" y="425866"/>
                              </a:cubicBezTo>
                              <a:cubicBezTo>
                                <a:pt x="974852" y="425866"/>
                                <a:pt x="975718" y="425000"/>
                                <a:pt x="975718" y="425000"/>
                              </a:cubicBezTo>
                              <a:cubicBezTo>
                                <a:pt x="975718" y="425000"/>
                                <a:pt x="975718" y="425000"/>
                                <a:pt x="975718" y="424134"/>
                              </a:cubicBezTo>
                              <a:cubicBezTo>
                                <a:pt x="975718" y="423268"/>
                                <a:pt x="976584" y="423268"/>
                                <a:pt x="976584" y="422402"/>
                              </a:cubicBezTo>
                              <a:cubicBezTo>
                                <a:pt x="976584" y="422402"/>
                                <a:pt x="976584" y="422402"/>
                                <a:pt x="976584" y="422402"/>
                              </a:cubicBezTo>
                              <a:cubicBezTo>
                                <a:pt x="976584" y="421536"/>
                                <a:pt x="977450" y="421536"/>
                                <a:pt x="977450" y="420670"/>
                              </a:cubicBezTo>
                              <a:cubicBezTo>
                                <a:pt x="977450" y="420670"/>
                                <a:pt x="977450" y="420670"/>
                                <a:pt x="977450" y="419805"/>
                              </a:cubicBezTo>
                              <a:cubicBezTo>
                                <a:pt x="977450" y="418938"/>
                                <a:pt x="977450" y="418938"/>
                                <a:pt x="977450" y="418073"/>
                              </a:cubicBezTo>
                              <a:cubicBezTo>
                                <a:pt x="977450" y="418073"/>
                                <a:pt x="977450" y="418073"/>
                                <a:pt x="977450" y="417207"/>
                              </a:cubicBezTo>
                              <a:cubicBezTo>
                                <a:pt x="977450" y="416341"/>
                                <a:pt x="977450" y="416341"/>
                                <a:pt x="977450" y="415475"/>
                              </a:cubicBezTo>
                              <a:cubicBezTo>
                                <a:pt x="977450" y="400754"/>
                                <a:pt x="954937" y="387766"/>
                                <a:pt x="915105" y="375643"/>
                              </a:cubicBezTo>
                              <a:cubicBezTo>
                                <a:pt x="914239" y="372180"/>
                                <a:pt x="913373" y="368716"/>
                                <a:pt x="913373" y="365252"/>
                              </a:cubicBezTo>
                              <a:cubicBezTo>
                                <a:pt x="906446" y="330616"/>
                                <a:pt x="877005" y="304639"/>
                                <a:pt x="848430" y="284722"/>
                              </a:cubicBezTo>
                              <a:cubicBezTo>
                                <a:pt x="818989" y="264807"/>
                                <a:pt x="787816" y="245756"/>
                                <a:pt x="768766" y="215450"/>
                              </a:cubicBezTo>
                              <a:cubicBezTo>
                                <a:pt x="761839" y="204193"/>
                                <a:pt x="756643" y="192071"/>
                                <a:pt x="748850" y="180813"/>
                              </a:cubicBezTo>
                              <a:cubicBezTo>
                                <a:pt x="730666" y="155702"/>
                                <a:pt x="700359" y="141847"/>
                                <a:pt x="669187" y="135786"/>
                              </a:cubicBezTo>
                              <a:cubicBezTo>
                                <a:pt x="656198" y="133188"/>
                                <a:pt x="642343" y="130591"/>
                                <a:pt x="631952" y="122798"/>
                              </a:cubicBezTo>
                              <a:cubicBezTo>
                                <a:pt x="624159" y="116736"/>
                                <a:pt x="619830" y="108943"/>
                                <a:pt x="613768" y="101150"/>
                              </a:cubicBezTo>
                              <a:cubicBezTo>
                                <a:pt x="591255" y="68245"/>
                                <a:pt x="562680" y="38805"/>
                                <a:pt x="529775" y="16291"/>
                              </a:cubicBezTo>
                              <a:cubicBezTo>
                                <a:pt x="524580" y="12827"/>
                                <a:pt x="519384" y="9363"/>
                                <a:pt x="513323" y="7631"/>
                              </a:cubicBezTo>
                              <a:cubicBezTo>
                                <a:pt x="512457" y="7631"/>
                                <a:pt x="511591" y="7631"/>
                                <a:pt x="511591" y="6766"/>
                              </a:cubicBezTo>
                              <a:cubicBezTo>
                                <a:pt x="511591" y="6766"/>
                                <a:pt x="511591" y="6766"/>
                                <a:pt x="511591" y="6766"/>
                              </a:cubicBezTo>
                              <a:cubicBezTo>
                                <a:pt x="509859" y="6766"/>
                                <a:pt x="508127" y="5900"/>
                                <a:pt x="506395" y="5900"/>
                              </a:cubicBezTo>
                              <a:cubicBezTo>
                                <a:pt x="498602" y="5900"/>
                                <a:pt x="491675" y="8498"/>
                                <a:pt x="484748" y="13693"/>
                              </a:cubicBezTo>
                              <a:cubicBezTo>
                                <a:pt x="481284" y="16291"/>
                                <a:pt x="478687" y="18889"/>
                                <a:pt x="475223" y="22352"/>
                              </a:cubicBezTo>
                              <a:cubicBezTo>
                                <a:pt x="474357" y="23218"/>
                                <a:pt x="472625" y="24950"/>
                                <a:pt x="471759" y="26682"/>
                              </a:cubicBezTo>
                              <a:cubicBezTo>
                                <a:pt x="469161" y="30145"/>
                                <a:pt x="465698" y="33609"/>
                                <a:pt x="463100" y="37073"/>
                              </a:cubicBezTo>
                              <a:cubicBezTo>
                                <a:pt x="459636" y="41402"/>
                                <a:pt x="457039" y="44866"/>
                                <a:pt x="454441" y="49196"/>
                              </a:cubicBezTo>
                              <a:cubicBezTo>
                                <a:pt x="452709" y="50927"/>
                                <a:pt x="451843" y="52659"/>
                                <a:pt x="450111" y="54391"/>
                              </a:cubicBezTo>
                              <a:cubicBezTo>
                                <a:pt x="448380" y="56123"/>
                                <a:pt x="446648" y="58720"/>
                                <a:pt x="444916" y="60452"/>
                              </a:cubicBezTo>
                              <a:cubicBezTo>
                                <a:pt x="444050" y="61318"/>
                                <a:pt x="443184" y="62184"/>
                                <a:pt x="442318" y="63050"/>
                              </a:cubicBezTo>
                              <a:cubicBezTo>
                                <a:pt x="440586" y="64782"/>
                                <a:pt x="438855" y="66514"/>
                                <a:pt x="437123" y="68245"/>
                              </a:cubicBezTo>
                              <a:cubicBezTo>
                                <a:pt x="435391" y="69977"/>
                                <a:pt x="432793" y="71709"/>
                                <a:pt x="431062" y="73441"/>
                              </a:cubicBezTo>
                              <a:cubicBezTo>
                                <a:pt x="424134" y="78636"/>
                                <a:pt x="417207" y="83832"/>
                                <a:pt x="409414" y="88161"/>
                              </a:cubicBezTo>
                              <a:cubicBezTo>
                                <a:pt x="408548" y="89027"/>
                                <a:pt x="407682" y="89027"/>
                                <a:pt x="406816" y="89893"/>
                              </a:cubicBezTo>
                              <a:cubicBezTo>
                                <a:pt x="405084" y="90759"/>
                                <a:pt x="403352" y="92491"/>
                                <a:pt x="401620" y="93357"/>
                              </a:cubicBezTo>
                              <a:cubicBezTo>
                                <a:pt x="399023" y="95089"/>
                                <a:pt x="397291" y="95954"/>
                                <a:pt x="394693" y="97686"/>
                              </a:cubicBezTo>
                              <a:cubicBezTo>
                                <a:pt x="387766" y="102016"/>
                                <a:pt x="380839" y="105480"/>
                                <a:pt x="373911" y="109809"/>
                              </a:cubicBezTo>
                              <a:cubicBezTo>
                                <a:pt x="371314" y="111541"/>
                                <a:pt x="369582" y="112407"/>
                                <a:pt x="366984" y="114139"/>
                              </a:cubicBezTo>
                              <a:cubicBezTo>
                                <a:pt x="360057" y="118468"/>
                                <a:pt x="353995" y="123663"/>
                                <a:pt x="347934" y="128859"/>
                              </a:cubicBezTo>
                              <a:cubicBezTo>
                                <a:pt x="344471" y="132323"/>
                                <a:pt x="341007" y="135786"/>
                                <a:pt x="337543" y="139250"/>
                              </a:cubicBezTo>
                              <a:cubicBezTo>
                                <a:pt x="336677" y="140116"/>
                                <a:pt x="335812" y="140982"/>
                                <a:pt x="335812" y="141847"/>
                              </a:cubicBezTo>
                              <a:cubicBezTo>
                                <a:pt x="334946" y="142714"/>
                                <a:pt x="334080" y="144446"/>
                                <a:pt x="333214" y="145311"/>
                              </a:cubicBezTo>
                              <a:cubicBezTo>
                                <a:pt x="332348" y="146177"/>
                                <a:pt x="330616" y="147909"/>
                                <a:pt x="329750" y="148775"/>
                              </a:cubicBezTo>
                              <a:cubicBezTo>
                                <a:pt x="328884" y="149641"/>
                                <a:pt x="328018" y="150506"/>
                                <a:pt x="327152" y="152238"/>
                              </a:cubicBezTo>
                              <a:cubicBezTo>
                                <a:pt x="321091" y="159166"/>
                                <a:pt x="315895" y="165227"/>
                                <a:pt x="309834" y="171288"/>
                              </a:cubicBezTo>
                              <a:cubicBezTo>
                                <a:pt x="309834" y="171288"/>
                                <a:pt x="309834" y="171288"/>
                                <a:pt x="309834" y="171288"/>
                              </a:cubicBezTo>
                              <a:cubicBezTo>
                                <a:pt x="300309" y="180813"/>
                                <a:pt x="290784" y="188607"/>
                                <a:pt x="278661" y="193802"/>
                              </a:cubicBezTo>
                              <a:cubicBezTo>
                                <a:pt x="268270" y="198131"/>
                                <a:pt x="257014" y="199863"/>
                                <a:pt x="245757" y="201595"/>
                              </a:cubicBezTo>
                              <a:cubicBezTo>
                                <a:pt x="244891" y="201595"/>
                                <a:pt x="244025" y="201595"/>
                                <a:pt x="242293" y="201595"/>
                              </a:cubicBezTo>
                              <a:cubicBezTo>
                                <a:pt x="240562" y="201595"/>
                                <a:pt x="237964" y="202461"/>
                                <a:pt x="236232" y="202461"/>
                              </a:cubicBezTo>
                              <a:cubicBezTo>
                                <a:pt x="231036" y="203327"/>
                                <a:pt x="225841" y="203327"/>
                                <a:pt x="221511" y="204193"/>
                              </a:cubicBezTo>
                              <a:cubicBezTo>
                                <a:pt x="208523" y="206791"/>
                                <a:pt x="196400" y="210254"/>
                                <a:pt x="186875" y="218913"/>
                              </a:cubicBezTo>
                              <a:cubicBezTo>
                                <a:pt x="153105" y="247488"/>
                                <a:pt x="168691" y="308968"/>
                                <a:pt x="137518" y="339275"/>
                              </a:cubicBezTo>
                              <a:cubicBezTo>
                                <a:pt x="136652" y="340141"/>
                                <a:pt x="135786" y="341006"/>
                                <a:pt x="134055" y="341873"/>
                              </a:cubicBezTo>
                              <a:cubicBezTo>
                                <a:pt x="125395" y="349666"/>
                                <a:pt x="109809" y="350532"/>
                                <a:pt x="101150" y="357459"/>
                              </a:cubicBezTo>
                              <a:cubicBezTo>
                                <a:pt x="99418" y="359191"/>
                                <a:pt x="97686" y="360923"/>
                                <a:pt x="96821" y="363520"/>
                              </a:cubicBezTo>
                              <a:cubicBezTo>
                                <a:pt x="94223" y="370448"/>
                                <a:pt x="91625" y="376509"/>
                                <a:pt x="89027" y="382571"/>
                              </a:cubicBezTo>
                              <a:cubicBezTo>
                                <a:pt x="59586" y="392961"/>
                                <a:pt x="43134" y="404218"/>
                                <a:pt x="43134" y="417207"/>
                              </a:cubicBezTo>
                              <a:cubicBezTo>
                                <a:pt x="43134" y="417207"/>
                                <a:pt x="43134" y="417207"/>
                                <a:pt x="43134" y="417207"/>
                              </a:cubicBezTo>
                              <a:cubicBezTo>
                                <a:pt x="43134" y="418073"/>
                                <a:pt x="43134" y="418073"/>
                                <a:pt x="43134" y="418938"/>
                              </a:cubicBezTo>
                              <a:cubicBezTo>
                                <a:pt x="43134" y="418938"/>
                                <a:pt x="43134" y="418938"/>
                                <a:pt x="43134" y="419805"/>
                              </a:cubicBezTo>
                              <a:cubicBezTo>
                                <a:pt x="43134" y="420670"/>
                                <a:pt x="43134" y="420670"/>
                                <a:pt x="43134" y="421536"/>
                              </a:cubicBezTo>
                              <a:cubicBezTo>
                                <a:pt x="43134" y="421536"/>
                                <a:pt x="43134" y="421536"/>
                                <a:pt x="43134" y="422402"/>
                              </a:cubicBezTo>
                              <a:cubicBezTo>
                                <a:pt x="43134" y="423268"/>
                                <a:pt x="43134" y="423268"/>
                                <a:pt x="44000" y="424134"/>
                              </a:cubicBezTo>
                              <a:cubicBezTo>
                                <a:pt x="44000" y="424134"/>
                                <a:pt x="44000" y="424134"/>
                                <a:pt x="44000" y="424134"/>
                              </a:cubicBezTo>
                              <a:cubicBezTo>
                                <a:pt x="44000" y="425000"/>
                                <a:pt x="44866" y="425000"/>
                                <a:pt x="44866" y="425866"/>
                              </a:cubicBezTo>
                              <a:cubicBezTo>
                                <a:pt x="44866" y="425866"/>
                                <a:pt x="44866" y="425866"/>
                                <a:pt x="44866" y="426732"/>
                              </a:cubicBezTo>
                              <a:cubicBezTo>
                                <a:pt x="44866" y="426732"/>
                                <a:pt x="45732" y="427597"/>
                                <a:pt x="45732" y="427597"/>
                              </a:cubicBezTo>
                              <a:cubicBezTo>
                                <a:pt x="45732" y="427597"/>
                                <a:pt x="45732" y="427597"/>
                                <a:pt x="45732" y="428464"/>
                              </a:cubicBezTo>
                              <a:cubicBezTo>
                                <a:pt x="46598" y="429329"/>
                                <a:pt x="46598" y="429329"/>
                                <a:pt x="47464" y="430196"/>
                              </a:cubicBezTo>
                              <a:cubicBezTo>
                                <a:pt x="47464" y="430196"/>
                                <a:pt x="47464" y="430196"/>
                                <a:pt x="47464" y="431061"/>
                              </a:cubicBezTo>
                              <a:cubicBezTo>
                                <a:pt x="47464" y="431927"/>
                                <a:pt x="48330" y="431927"/>
                                <a:pt x="48330" y="432793"/>
                              </a:cubicBezTo>
                              <a:cubicBezTo>
                                <a:pt x="48330" y="432793"/>
                                <a:pt x="49196" y="433659"/>
                                <a:pt x="49196" y="433659"/>
                              </a:cubicBezTo>
                              <a:cubicBezTo>
                                <a:pt x="49196" y="433659"/>
                                <a:pt x="50061" y="434525"/>
                                <a:pt x="50927" y="434525"/>
                              </a:cubicBezTo>
                              <a:cubicBezTo>
                                <a:pt x="50927" y="434525"/>
                                <a:pt x="51793" y="434525"/>
                                <a:pt x="51793" y="435391"/>
                              </a:cubicBezTo>
                              <a:cubicBezTo>
                                <a:pt x="52659" y="436256"/>
                                <a:pt x="53525" y="436256"/>
                                <a:pt x="53525" y="437123"/>
                              </a:cubicBezTo>
                              <a:cubicBezTo>
                                <a:pt x="53525" y="437123"/>
                                <a:pt x="54391" y="437123"/>
                                <a:pt x="54391" y="437988"/>
                              </a:cubicBezTo>
                              <a:cubicBezTo>
                                <a:pt x="55257" y="437988"/>
                                <a:pt x="55257" y="438855"/>
                                <a:pt x="56123" y="438855"/>
                              </a:cubicBezTo>
                              <a:cubicBezTo>
                                <a:pt x="56123" y="438855"/>
                                <a:pt x="56989" y="439720"/>
                                <a:pt x="56989" y="439720"/>
                              </a:cubicBezTo>
                              <a:cubicBezTo>
                                <a:pt x="57855" y="439720"/>
                                <a:pt x="57855" y="440586"/>
                                <a:pt x="58721" y="440586"/>
                              </a:cubicBezTo>
                              <a:cubicBezTo>
                                <a:pt x="58721" y="440586"/>
                                <a:pt x="59586" y="440586"/>
                                <a:pt x="59586" y="441452"/>
                              </a:cubicBezTo>
                              <a:cubicBezTo>
                                <a:pt x="60452" y="441452"/>
                                <a:pt x="60452" y="442318"/>
                                <a:pt x="61318" y="442318"/>
                              </a:cubicBezTo>
                              <a:cubicBezTo>
                                <a:pt x="61318" y="442318"/>
                                <a:pt x="61318" y="442318"/>
                                <a:pt x="60452" y="442318"/>
                              </a:cubicBezTo>
                              <a:cubicBezTo>
                                <a:pt x="60452" y="442318"/>
                                <a:pt x="60452" y="442318"/>
                                <a:pt x="60452" y="442318"/>
                              </a:cubicBezTo>
                              <a:cubicBezTo>
                                <a:pt x="60452" y="442318"/>
                                <a:pt x="60452" y="442318"/>
                                <a:pt x="60452" y="442318"/>
                              </a:cubicBezTo>
                              <a:cubicBezTo>
                                <a:pt x="60452" y="442318"/>
                                <a:pt x="60452" y="442318"/>
                                <a:pt x="60452" y="442318"/>
                              </a:cubicBezTo>
                              <a:cubicBezTo>
                                <a:pt x="61318" y="443184"/>
                                <a:pt x="61318" y="444050"/>
                                <a:pt x="62184" y="444916"/>
                              </a:cubicBezTo>
                              <a:cubicBezTo>
                                <a:pt x="62184" y="444916"/>
                                <a:pt x="62184" y="444916"/>
                                <a:pt x="62184" y="444916"/>
                              </a:cubicBezTo>
                              <a:cubicBezTo>
                                <a:pt x="63050" y="445782"/>
                                <a:pt x="63050" y="446647"/>
                                <a:pt x="63916" y="447514"/>
                              </a:cubicBezTo>
                              <a:cubicBezTo>
                                <a:pt x="63916" y="447514"/>
                                <a:pt x="63916" y="447514"/>
                                <a:pt x="63916" y="447514"/>
                              </a:cubicBezTo>
                              <a:cubicBezTo>
                                <a:pt x="63916" y="447514"/>
                                <a:pt x="63916" y="447514"/>
                                <a:pt x="63916" y="447514"/>
                              </a:cubicBezTo>
                              <a:cubicBezTo>
                                <a:pt x="64782" y="448379"/>
                                <a:pt x="64782" y="449245"/>
                                <a:pt x="65648" y="450111"/>
                              </a:cubicBezTo>
                              <a:cubicBezTo>
                                <a:pt x="65648" y="450111"/>
                                <a:pt x="65648" y="450111"/>
                                <a:pt x="65648" y="450111"/>
                              </a:cubicBezTo>
                              <a:cubicBezTo>
                                <a:pt x="66514" y="450977"/>
                                <a:pt x="66514" y="451843"/>
                                <a:pt x="67380" y="452709"/>
                              </a:cubicBezTo>
                              <a:cubicBezTo>
                                <a:pt x="67380" y="452709"/>
                                <a:pt x="67380" y="452709"/>
                                <a:pt x="67380" y="452709"/>
                              </a:cubicBezTo>
                              <a:cubicBezTo>
                                <a:pt x="68245" y="454441"/>
                                <a:pt x="69111" y="457039"/>
                                <a:pt x="70843" y="458770"/>
                              </a:cubicBezTo>
                              <a:cubicBezTo>
                                <a:pt x="70843" y="458770"/>
                                <a:pt x="70843" y="458770"/>
                                <a:pt x="70843" y="458770"/>
                              </a:cubicBezTo>
                              <a:cubicBezTo>
                                <a:pt x="70843" y="458770"/>
                                <a:pt x="70843" y="458770"/>
                                <a:pt x="70843" y="458770"/>
                              </a:cubicBezTo>
                              <a:cubicBezTo>
                                <a:pt x="71709" y="460502"/>
                                <a:pt x="72575" y="463100"/>
                                <a:pt x="73441" y="464832"/>
                              </a:cubicBezTo>
                              <a:cubicBezTo>
                                <a:pt x="73441" y="464832"/>
                                <a:pt x="73441" y="464832"/>
                                <a:pt x="73441" y="464832"/>
                              </a:cubicBezTo>
                              <a:cubicBezTo>
                                <a:pt x="74307" y="466563"/>
                                <a:pt x="75173" y="469161"/>
                                <a:pt x="76039" y="470893"/>
                              </a:cubicBezTo>
                              <a:cubicBezTo>
                                <a:pt x="76039" y="470893"/>
                                <a:pt x="76039" y="470893"/>
                                <a:pt x="76039" y="470893"/>
                              </a:cubicBezTo>
                              <a:cubicBezTo>
                                <a:pt x="76039" y="470893"/>
                                <a:pt x="76039" y="470893"/>
                                <a:pt x="76039" y="470893"/>
                              </a:cubicBezTo>
                              <a:cubicBezTo>
                                <a:pt x="76904" y="472625"/>
                                <a:pt x="77770" y="475222"/>
                                <a:pt x="77770" y="476954"/>
                              </a:cubicBezTo>
                              <a:cubicBezTo>
                                <a:pt x="77770" y="476954"/>
                                <a:pt x="77770" y="476954"/>
                                <a:pt x="77770" y="476954"/>
                              </a:cubicBezTo>
                              <a:cubicBezTo>
                                <a:pt x="78636" y="478686"/>
                                <a:pt x="78636" y="481284"/>
                                <a:pt x="79502" y="483016"/>
                              </a:cubicBezTo>
                              <a:cubicBezTo>
                                <a:pt x="79502" y="483016"/>
                                <a:pt x="79502" y="483016"/>
                                <a:pt x="79502" y="483016"/>
                              </a:cubicBezTo>
                              <a:cubicBezTo>
                                <a:pt x="79502" y="483016"/>
                                <a:pt x="79502" y="483016"/>
                                <a:pt x="79502" y="483016"/>
                              </a:cubicBezTo>
                              <a:cubicBezTo>
                                <a:pt x="79502" y="484748"/>
                                <a:pt x="80368" y="487345"/>
                                <a:pt x="80368" y="489077"/>
                              </a:cubicBezTo>
                              <a:cubicBezTo>
                                <a:pt x="80368" y="489077"/>
                                <a:pt x="80368" y="489077"/>
                                <a:pt x="80368" y="489077"/>
                              </a:cubicBezTo>
                              <a:cubicBezTo>
                                <a:pt x="80368" y="494272"/>
                                <a:pt x="80368" y="499468"/>
                                <a:pt x="78636" y="504664"/>
                              </a:cubicBezTo>
                              <a:cubicBezTo>
                                <a:pt x="75173" y="516786"/>
                                <a:pt x="62184" y="540166"/>
                                <a:pt x="45732" y="570472"/>
                              </a:cubicBezTo>
                              <a:cubicBezTo>
                                <a:pt x="45732" y="570472"/>
                                <a:pt x="45732" y="570472"/>
                                <a:pt x="45732" y="571339"/>
                              </a:cubicBezTo>
                              <a:cubicBezTo>
                                <a:pt x="44866" y="573071"/>
                                <a:pt x="44000" y="573936"/>
                                <a:pt x="44000" y="575668"/>
                              </a:cubicBezTo>
                              <a:cubicBezTo>
                                <a:pt x="44000" y="576534"/>
                                <a:pt x="43134" y="576534"/>
                                <a:pt x="43134" y="577400"/>
                              </a:cubicBezTo>
                              <a:cubicBezTo>
                                <a:pt x="42268" y="579131"/>
                                <a:pt x="41402" y="579998"/>
                                <a:pt x="40536" y="581730"/>
                              </a:cubicBezTo>
                              <a:cubicBezTo>
                                <a:pt x="40536" y="581730"/>
                                <a:pt x="40536" y="582595"/>
                                <a:pt x="39670" y="582595"/>
                              </a:cubicBezTo>
                              <a:cubicBezTo>
                                <a:pt x="33609" y="593852"/>
                                <a:pt x="27548" y="605109"/>
                                <a:pt x="21486" y="618097"/>
                              </a:cubicBezTo>
                              <a:cubicBezTo>
                                <a:pt x="21486" y="618097"/>
                                <a:pt x="21486" y="618097"/>
                                <a:pt x="21486" y="618097"/>
                              </a:cubicBezTo>
                              <a:cubicBezTo>
                                <a:pt x="16291" y="628488"/>
                                <a:pt x="11096" y="638014"/>
                                <a:pt x="5900" y="649270"/>
                              </a:cubicBezTo>
                              <a:cubicBezTo>
                                <a:pt x="68245" y="879602"/>
                                <a:pt x="224109" y="1001696"/>
                                <a:pt x="382571" y="1065773"/>
                              </a:cubicBezTo>
                              <a:lnTo>
                                <a:pt x="382571" y="1090884"/>
                              </a:lnTo>
                              <a:cubicBezTo>
                                <a:pt x="382571" y="1134180"/>
                                <a:pt x="548825" y="1181805"/>
                                <a:pt x="754046" y="1181805"/>
                              </a:cubicBezTo>
                              <a:cubicBezTo>
                                <a:pt x="831977" y="1181805"/>
                                <a:pt x="903848" y="1174877"/>
                                <a:pt x="962730" y="1164486"/>
                              </a:cubicBezTo>
                              <a:cubicBezTo>
                                <a:pt x="983511" y="1134180"/>
                                <a:pt x="1001696" y="1103873"/>
                                <a:pt x="1018148" y="1070102"/>
                              </a:cubicBezTo>
                              <a:close/>
                              <a:moveTo>
                                <a:pt x="63916" y="439720"/>
                              </a:moveTo>
                              <a:cubicBezTo>
                                <a:pt x="63916" y="439720"/>
                                <a:pt x="63050" y="439720"/>
                                <a:pt x="63050" y="438855"/>
                              </a:cubicBezTo>
                              <a:cubicBezTo>
                                <a:pt x="63050" y="438855"/>
                                <a:pt x="63050" y="438855"/>
                                <a:pt x="63050" y="438855"/>
                              </a:cubicBezTo>
                              <a:cubicBezTo>
                                <a:pt x="63050" y="439720"/>
                                <a:pt x="63050" y="439720"/>
                                <a:pt x="63916" y="439720"/>
                              </a:cubicBezTo>
                              <a:cubicBezTo>
                                <a:pt x="63916" y="440586"/>
                                <a:pt x="63916" y="439720"/>
                                <a:pt x="63916" y="439720"/>
                              </a:cubicBezTo>
                              <a:close/>
                              <a:moveTo>
                                <a:pt x="67380" y="442318"/>
                              </a:moveTo>
                              <a:cubicBezTo>
                                <a:pt x="67380" y="442318"/>
                                <a:pt x="66514" y="442318"/>
                                <a:pt x="66514" y="441452"/>
                              </a:cubicBezTo>
                              <a:cubicBezTo>
                                <a:pt x="66514" y="441452"/>
                                <a:pt x="66514" y="441452"/>
                                <a:pt x="66514" y="441452"/>
                              </a:cubicBezTo>
                              <a:cubicBezTo>
                                <a:pt x="66514" y="441452"/>
                                <a:pt x="67380" y="441452"/>
                                <a:pt x="67380" y="442318"/>
                              </a:cubicBezTo>
                              <a:cubicBezTo>
                                <a:pt x="67380" y="442318"/>
                                <a:pt x="67380" y="442318"/>
                                <a:pt x="67380" y="442318"/>
                              </a:cubicBezTo>
                              <a:close/>
                              <a:moveTo>
                                <a:pt x="70843" y="444050"/>
                              </a:moveTo>
                              <a:cubicBezTo>
                                <a:pt x="70843" y="444050"/>
                                <a:pt x="70843" y="444050"/>
                                <a:pt x="70843" y="444050"/>
                              </a:cubicBezTo>
                              <a:cubicBezTo>
                                <a:pt x="69977" y="444050"/>
                                <a:pt x="69977" y="444050"/>
                                <a:pt x="69977" y="443184"/>
                              </a:cubicBezTo>
                              <a:cubicBezTo>
                                <a:pt x="70843" y="443184"/>
                                <a:pt x="70843" y="444050"/>
                                <a:pt x="70843" y="444050"/>
                              </a:cubicBezTo>
                              <a:cubicBezTo>
                                <a:pt x="71709" y="444050"/>
                                <a:pt x="71709" y="444050"/>
                                <a:pt x="70843" y="444050"/>
                              </a:cubicBezTo>
                              <a:close/>
                              <a:moveTo>
                                <a:pt x="75173" y="445782"/>
                              </a:moveTo>
                              <a:cubicBezTo>
                                <a:pt x="75173" y="445782"/>
                                <a:pt x="75173" y="445782"/>
                                <a:pt x="75173" y="445782"/>
                              </a:cubicBezTo>
                              <a:cubicBezTo>
                                <a:pt x="75173" y="445782"/>
                                <a:pt x="75173" y="445782"/>
                                <a:pt x="75173" y="445782"/>
                              </a:cubicBezTo>
                              <a:cubicBezTo>
                                <a:pt x="76039" y="445782"/>
                                <a:pt x="75173" y="445782"/>
                                <a:pt x="75173" y="445782"/>
                              </a:cubicBezTo>
                              <a:close/>
                              <a:moveTo>
                                <a:pt x="79502" y="447514"/>
                              </a:moveTo>
                              <a:cubicBezTo>
                                <a:pt x="79502" y="447514"/>
                                <a:pt x="79502" y="447514"/>
                                <a:pt x="79502" y="447514"/>
                              </a:cubicBezTo>
                              <a:cubicBezTo>
                                <a:pt x="79502" y="447514"/>
                                <a:pt x="79502" y="447514"/>
                                <a:pt x="79502" y="447514"/>
                              </a:cubicBezTo>
                              <a:cubicBezTo>
                                <a:pt x="80368" y="447514"/>
                                <a:pt x="80368" y="447514"/>
                                <a:pt x="79502" y="447514"/>
                              </a:cubicBezTo>
                              <a:close/>
                              <a:moveTo>
                                <a:pt x="760107" y="1130716"/>
                              </a:moveTo>
                              <a:cubicBezTo>
                                <a:pt x="760107" y="1130716"/>
                                <a:pt x="760107" y="1130716"/>
                                <a:pt x="760107" y="1130716"/>
                              </a:cubicBezTo>
                              <a:cubicBezTo>
                                <a:pt x="760973" y="1130716"/>
                                <a:pt x="760973" y="1130716"/>
                                <a:pt x="761839" y="1130716"/>
                              </a:cubicBezTo>
                              <a:cubicBezTo>
                                <a:pt x="760973" y="1130716"/>
                                <a:pt x="760973" y="1130716"/>
                                <a:pt x="760107" y="11307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2413">
                            <a:alpha val="10000"/>
                          </a:srgb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8" name="Freeform 137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863A0B8-658A-4466-83CC-F0076571EE50}"/>
                          </a:ext>
                        </a:extLst>
                      </wps:cNvPr>
                      <wps:cNvSpPr/>
                      <wps:spPr>
                        <a:xfrm>
                          <a:off x="1771650" y="6162675"/>
                          <a:ext cx="2410367" cy="1952291"/>
                        </a:xfrm>
                        <a:custGeom>
                          <a:avLst/>
                          <a:gdLst>
                            <a:gd name="connsiteX0" fmla="*/ 1535096 w 1731818"/>
                            <a:gd name="connsiteY0" fmla="*/ 107212 h 1402772"/>
                            <a:gd name="connsiteX1" fmla="*/ 1562805 w 1731818"/>
                            <a:gd name="connsiteY1" fmla="*/ 5900 h 1402772"/>
                            <a:gd name="connsiteX2" fmla="*/ 868346 w 1731818"/>
                            <a:gd name="connsiteY2" fmla="*/ 94223 h 1402772"/>
                            <a:gd name="connsiteX3" fmla="*/ 173887 w 1731818"/>
                            <a:gd name="connsiteY3" fmla="*/ 5900 h 1402772"/>
                            <a:gd name="connsiteX4" fmla="*/ 201596 w 1731818"/>
                            <a:gd name="connsiteY4" fmla="*/ 107212 h 1402772"/>
                            <a:gd name="connsiteX5" fmla="*/ 5900 w 1731818"/>
                            <a:gd name="connsiteY5" fmla="*/ 606841 h 1402772"/>
                            <a:gd name="connsiteX6" fmla="*/ 868346 w 1731818"/>
                            <a:gd name="connsiteY6" fmla="*/ 1401746 h 1402772"/>
                            <a:gd name="connsiteX7" fmla="*/ 1730791 w 1731818"/>
                            <a:gd name="connsiteY7" fmla="*/ 606841 h 1402772"/>
                            <a:gd name="connsiteX8" fmla="*/ 1535096 w 1731818"/>
                            <a:gd name="connsiteY8" fmla="*/ 107212 h 1402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1818" h="1402772">
                              <a:moveTo>
                                <a:pt x="1535096" y="107212"/>
                              </a:moveTo>
                              <a:cubicBezTo>
                                <a:pt x="1525571" y="73441"/>
                                <a:pt x="1544621" y="33609"/>
                                <a:pt x="1562805" y="5900"/>
                              </a:cubicBezTo>
                              <a:cubicBezTo>
                                <a:pt x="1474482" y="56989"/>
                                <a:pt x="1197391" y="94223"/>
                                <a:pt x="868346" y="94223"/>
                              </a:cubicBezTo>
                              <a:cubicBezTo>
                                <a:pt x="540166" y="94223"/>
                                <a:pt x="262209" y="56989"/>
                                <a:pt x="173887" y="5900"/>
                              </a:cubicBezTo>
                              <a:cubicBezTo>
                                <a:pt x="192071" y="33609"/>
                                <a:pt x="211121" y="72575"/>
                                <a:pt x="201596" y="107212"/>
                              </a:cubicBezTo>
                              <a:cubicBezTo>
                                <a:pt x="185143" y="166959"/>
                                <a:pt x="5900" y="425866"/>
                                <a:pt x="5900" y="606841"/>
                              </a:cubicBezTo>
                              <a:cubicBezTo>
                                <a:pt x="5900" y="1332473"/>
                                <a:pt x="647539" y="1401746"/>
                                <a:pt x="868346" y="1401746"/>
                              </a:cubicBezTo>
                              <a:cubicBezTo>
                                <a:pt x="1113398" y="1401746"/>
                                <a:pt x="1730791" y="1332473"/>
                                <a:pt x="1730791" y="606841"/>
                              </a:cubicBezTo>
                              <a:cubicBezTo>
                                <a:pt x="1730791" y="425866"/>
                                <a:pt x="1551548" y="166959"/>
                                <a:pt x="1535096" y="1072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7726"/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9" name="Freeform 137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6C72283-F042-485D-A5BD-27CEC339F3D8}"/>
                          </a:ext>
                        </a:extLst>
                      </wps:cNvPr>
                      <wps:cNvSpPr/>
                      <wps:spPr>
                        <a:xfrm>
                          <a:off x="1924050" y="6315075"/>
                          <a:ext cx="2410367" cy="1952291"/>
                        </a:xfrm>
                        <a:custGeom>
                          <a:avLst/>
                          <a:gdLst>
                            <a:gd name="connsiteX0" fmla="*/ 1535096 w 1731818"/>
                            <a:gd name="connsiteY0" fmla="*/ 107212 h 1402772"/>
                            <a:gd name="connsiteX1" fmla="*/ 1562805 w 1731818"/>
                            <a:gd name="connsiteY1" fmla="*/ 5900 h 1402772"/>
                            <a:gd name="connsiteX2" fmla="*/ 868346 w 1731818"/>
                            <a:gd name="connsiteY2" fmla="*/ 94223 h 1402772"/>
                            <a:gd name="connsiteX3" fmla="*/ 173887 w 1731818"/>
                            <a:gd name="connsiteY3" fmla="*/ 5900 h 1402772"/>
                            <a:gd name="connsiteX4" fmla="*/ 201596 w 1731818"/>
                            <a:gd name="connsiteY4" fmla="*/ 107212 h 1402772"/>
                            <a:gd name="connsiteX5" fmla="*/ 5900 w 1731818"/>
                            <a:gd name="connsiteY5" fmla="*/ 606841 h 1402772"/>
                            <a:gd name="connsiteX6" fmla="*/ 868346 w 1731818"/>
                            <a:gd name="connsiteY6" fmla="*/ 1401746 h 1402772"/>
                            <a:gd name="connsiteX7" fmla="*/ 1730791 w 1731818"/>
                            <a:gd name="connsiteY7" fmla="*/ 606841 h 1402772"/>
                            <a:gd name="connsiteX8" fmla="*/ 1535096 w 1731818"/>
                            <a:gd name="connsiteY8" fmla="*/ 107212 h 1402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1818" h="1402772">
                              <a:moveTo>
                                <a:pt x="1535096" y="107212"/>
                              </a:moveTo>
                              <a:cubicBezTo>
                                <a:pt x="1525571" y="73441"/>
                                <a:pt x="1544621" y="33609"/>
                                <a:pt x="1562805" y="5900"/>
                              </a:cubicBezTo>
                              <a:cubicBezTo>
                                <a:pt x="1474482" y="56989"/>
                                <a:pt x="1197391" y="94223"/>
                                <a:pt x="868346" y="94223"/>
                              </a:cubicBezTo>
                              <a:cubicBezTo>
                                <a:pt x="540166" y="94223"/>
                                <a:pt x="262209" y="56989"/>
                                <a:pt x="173887" y="5900"/>
                              </a:cubicBezTo>
                              <a:cubicBezTo>
                                <a:pt x="192071" y="33609"/>
                                <a:pt x="211121" y="72575"/>
                                <a:pt x="201596" y="107212"/>
                              </a:cubicBezTo>
                              <a:cubicBezTo>
                                <a:pt x="185143" y="166959"/>
                                <a:pt x="5900" y="425866"/>
                                <a:pt x="5900" y="606841"/>
                              </a:cubicBezTo>
                              <a:cubicBezTo>
                                <a:pt x="5900" y="1332473"/>
                                <a:pt x="647539" y="1401746"/>
                                <a:pt x="868346" y="1401746"/>
                              </a:cubicBezTo>
                              <a:cubicBezTo>
                                <a:pt x="1113398" y="1401746"/>
                                <a:pt x="1730791" y="1332473"/>
                                <a:pt x="1730791" y="606841"/>
                              </a:cubicBezTo>
                              <a:cubicBezTo>
                                <a:pt x="1730791" y="425866"/>
                                <a:pt x="1551548" y="166959"/>
                                <a:pt x="1535096" y="1072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0" name="Freeform 137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9DC126A-2B82-4296-BDA2-FB8B1E79DC57}"/>
                          </a:ext>
                        </a:extLst>
                      </wps:cNvPr>
                      <wps:cNvSpPr/>
                      <wps:spPr>
                        <a:xfrm>
                          <a:off x="1781175" y="7124700"/>
                          <a:ext cx="2398315" cy="542303"/>
                        </a:xfrm>
                        <a:custGeom>
                          <a:avLst/>
                          <a:gdLst>
                            <a:gd name="connsiteX0" fmla="*/ 43134 w 1723159"/>
                            <a:gd name="connsiteY0" fmla="*/ 204193 h 389659"/>
                            <a:gd name="connsiteX1" fmla="*/ 864882 w 1723159"/>
                            <a:gd name="connsiteY1" fmla="*/ 388631 h 389659"/>
                            <a:gd name="connsiteX2" fmla="*/ 1688362 w 1723159"/>
                            <a:gd name="connsiteY2" fmla="*/ 203327 h 389659"/>
                            <a:gd name="connsiteX3" fmla="*/ 1723864 w 1723159"/>
                            <a:gd name="connsiteY3" fmla="*/ 5900 h 389659"/>
                            <a:gd name="connsiteX4" fmla="*/ 864882 w 1723159"/>
                            <a:gd name="connsiteY4" fmla="*/ 213718 h 389659"/>
                            <a:gd name="connsiteX5" fmla="*/ 5900 w 1723159"/>
                            <a:gd name="connsiteY5" fmla="*/ 5900 h 389659"/>
                            <a:gd name="connsiteX6" fmla="*/ 43134 w 1723159"/>
                            <a:gd name="connsiteY6" fmla="*/ 204193 h 389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23159" h="389659">
                              <a:moveTo>
                                <a:pt x="43134" y="204193"/>
                              </a:moveTo>
                              <a:cubicBezTo>
                                <a:pt x="231036" y="315895"/>
                                <a:pt x="529775" y="388631"/>
                                <a:pt x="864882" y="388631"/>
                              </a:cubicBezTo>
                              <a:cubicBezTo>
                                <a:pt x="1201721" y="388631"/>
                                <a:pt x="1500459" y="315895"/>
                                <a:pt x="1688362" y="203327"/>
                              </a:cubicBezTo>
                              <a:cubicBezTo>
                                <a:pt x="1705680" y="144446"/>
                                <a:pt x="1717802" y="79502"/>
                                <a:pt x="1723864" y="5900"/>
                              </a:cubicBezTo>
                              <a:cubicBezTo>
                                <a:pt x="1539425" y="131457"/>
                                <a:pt x="1223368" y="213718"/>
                                <a:pt x="864882" y="213718"/>
                              </a:cubicBezTo>
                              <a:cubicBezTo>
                                <a:pt x="506396" y="213718"/>
                                <a:pt x="191205" y="131457"/>
                                <a:pt x="5900" y="5900"/>
                              </a:cubicBezTo>
                              <a:cubicBezTo>
                                <a:pt x="11961" y="79502"/>
                                <a:pt x="24950" y="145311"/>
                                <a:pt x="43134" y="2041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1" name="Freeform 137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632DF33-6742-471E-A717-BFE0445EDA1C}"/>
                          </a:ext>
                        </a:extLst>
                      </wps:cNvPr>
                      <wps:cNvSpPr/>
                      <wps:spPr>
                        <a:xfrm>
                          <a:off x="1857375" y="6572250"/>
                          <a:ext cx="2338057" cy="711019"/>
                        </a:xfrm>
                        <a:custGeom>
                          <a:avLst/>
                          <a:gdLst>
                            <a:gd name="connsiteX0" fmla="*/ 1477080 w 1679863"/>
                            <a:gd name="connsiteY0" fmla="*/ 73441 h 510886"/>
                            <a:gd name="connsiteX1" fmla="*/ 1377500 w 1679863"/>
                            <a:gd name="connsiteY1" fmla="*/ 116736 h 510886"/>
                            <a:gd name="connsiteX2" fmla="*/ 1342864 w 1679863"/>
                            <a:gd name="connsiteY2" fmla="*/ 198132 h 510886"/>
                            <a:gd name="connsiteX3" fmla="*/ 1323814 w 1679863"/>
                            <a:gd name="connsiteY3" fmla="*/ 285589 h 510886"/>
                            <a:gd name="connsiteX4" fmla="*/ 1296105 w 1679863"/>
                            <a:gd name="connsiteY4" fmla="*/ 347934 h 510886"/>
                            <a:gd name="connsiteX5" fmla="*/ 1234625 w 1679863"/>
                            <a:gd name="connsiteY5" fmla="*/ 313298 h 510886"/>
                            <a:gd name="connsiteX6" fmla="*/ 1160157 w 1679863"/>
                            <a:gd name="connsiteY6" fmla="*/ 246623 h 510886"/>
                            <a:gd name="connsiteX7" fmla="*/ 1091750 w 1679863"/>
                            <a:gd name="connsiteY7" fmla="*/ 202462 h 510886"/>
                            <a:gd name="connsiteX8" fmla="*/ 955803 w 1679863"/>
                            <a:gd name="connsiteY8" fmla="*/ 232768 h 510886"/>
                            <a:gd name="connsiteX9" fmla="*/ 889993 w 1679863"/>
                            <a:gd name="connsiteY9" fmla="*/ 329750 h 510886"/>
                            <a:gd name="connsiteX10" fmla="*/ 883066 w 1679863"/>
                            <a:gd name="connsiteY10" fmla="*/ 348800 h 510886"/>
                            <a:gd name="connsiteX11" fmla="*/ 864882 w 1679863"/>
                            <a:gd name="connsiteY11" fmla="*/ 389498 h 510886"/>
                            <a:gd name="connsiteX12" fmla="*/ 851893 w 1679863"/>
                            <a:gd name="connsiteY12" fmla="*/ 400755 h 510886"/>
                            <a:gd name="connsiteX13" fmla="*/ 826782 w 1679863"/>
                            <a:gd name="connsiteY13" fmla="*/ 367850 h 510886"/>
                            <a:gd name="connsiteX14" fmla="*/ 818123 w 1679863"/>
                            <a:gd name="connsiteY14" fmla="*/ 353130 h 510886"/>
                            <a:gd name="connsiteX15" fmla="*/ 722007 w 1679863"/>
                            <a:gd name="connsiteY15" fmla="*/ 218914 h 510886"/>
                            <a:gd name="connsiteX16" fmla="*/ 515055 w 1679863"/>
                            <a:gd name="connsiteY16" fmla="*/ 163496 h 510886"/>
                            <a:gd name="connsiteX17" fmla="*/ 443184 w 1679863"/>
                            <a:gd name="connsiteY17" fmla="*/ 203327 h 510886"/>
                            <a:gd name="connsiteX18" fmla="*/ 348800 w 1679863"/>
                            <a:gd name="connsiteY18" fmla="*/ 270002 h 510886"/>
                            <a:gd name="connsiteX19" fmla="*/ 276930 w 1679863"/>
                            <a:gd name="connsiteY19" fmla="*/ 310700 h 510886"/>
                            <a:gd name="connsiteX20" fmla="*/ 235366 w 1679863"/>
                            <a:gd name="connsiteY20" fmla="*/ 304639 h 510886"/>
                            <a:gd name="connsiteX21" fmla="*/ 221511 w 1679863"/>
                            <a:gd name="connsiteY21" fmla="*/ 250087 h 510886"/>
                            <a:gd name="connsiteX22" fmla="*/ 216316 w 1679863"/>
                            <a:gd name="connsiteY22" fmla="*/ 212853 h 510886"/>
                            <a:gd name="connsiteX23" fmla="*/ 99418 w 1679863"/>
                            <a:gd name="connsiteY23" fmla="*/ 36207 h 510886"/>
                            <a:gd name="connsiteX24" fmla="*/ 51793 w 1679863"/>
                            <a:gd name="connsiteY24" fmla="*/ 5900 h 510886"/>
                            <a:gd name="connsiteX25" fmla="*/ 5900 w 1679863"/>
                            <a:gd name="connsiteY25" fmla="*/ 104614 h 510886"/>
                            <a:gd name="connsiteX26" fmla="*/ 35341 w 1679863"/>
                            <a:gd name="connsiteY26" fmla="*/ 123664 h 510886"/>
                            <a:gd name="connsiteX27" fmla="*/ 109809 w 1679863"/>
                            <a:gd name="connsiteY27" fmla="*/ 233634 h 510886"/>
                            <a:gd name="connsiteX28" fmla="*/ 114139 w 1679863"/>
                            <a:gd name="connsiteY28" fmla="*/ 263075 h 510886"/>
                            <a:gd name="connsiteX29" fmla="*/ 156568 w 1679863"/>
                            <a:gd name="connsiteY29" fmla="*/ 379107 h 510886"/>
                            <a:gd name="connsiteX30" fmla="*/ 305505 w 1679863"/>
                            <a:gd name="connsiteY30" fmla="*/ 416341 h 510886"/>
                            <a:gd name="connsiteX31" fmla="*/ 412877 w 1679863"/>
                            <a:gd name="connsiteY31" fmla="*/ 360057 h 510886"/>
                            <a:gd name="connsiteX32" fmla="*/ 507261 w 1679863"/>
                            <a:gd name="connsiteY32" fmla="*/ 293382 h 510886"/>
                            <a:gd name="connsiteX33" fmla="*/ 551423 w 1679863"/>
                            <a:gd name="connsiteY33" fmla="*/ 267405 h 510886"/>
                            <a:gd name="connsiteX34" fmla="*/ 650136 w 1679863"/>
                            <a:gd name="connsiteY34" fmla="*/ 299443 h 510886"/>
                            <a:gd name="connsiteX35" fmla="*/ 726336 w 1679863"/>
                            <a:gd name="connsiteY35" fmla="*/ 407682 h 510886"/>
                            <a:gd name="connsiteX36" fmla="*/ 734996 w 1679863"/>
                            <a:gd name="connsiteY36" fmla="*/ 422403 h 510886"/>
                            <a:gd name="connsiteX37" fmla="*/ 844100 w 1679863"/>
                            <a:gd name="connsiteY37" fmla="*/ 508994 h 510886"/>
                            <a:gd name="connsiteX38" fmla="*/ 854491 w 1679863"/>
                            <a:gd name="connsiteY38" fmla="*/ 509859 h 510886"/>
                            <a:gd name="connsiteX39" fmla="*/ 957534 w 1679863"/>
                            <a:gd name="connsiteY39" fmla="*/ 450111 h 510886"/>
                            <a:gd name="connsiteX40" fmla="*/ 987841 w 1679863"/>
                            <a:gd name="connsiteY40" fmla="*/ 386034 h 510886"/>
                            <a:gd name="connsiteX41" fmla="*/ 993902 w 1679863"/>
                            <a:gd name="connsiteY41" fmla="*/ 369582 h 510886"/>
                            <a:gd name="connsiteX42" fmla="*/ 1027673 w 1679863"/>
                            <a:gd name="connsiteY42" fmla="*/ 316762 h 510886"/>
                            <a:gd name="connsiteX43" fmla="*/ 1061443 w 1679863"/>
                            <a:gd name="connsiteY43" fmla="*/ 306371 h 510886"/>
                            <a:gd name="connsiteX44" fmla="*/ 1091750 w 1679863"/>
                            <a:gd name="connsiteY44" fmla="*/ 328018 h 510886"/>
                            <a:gd name="connsiteX45" fmla="*/ 1166218 w 1679863"/>
                            <a:gd name="connsiteY45" fmla="*/ 394693 h 510886"/>
                            <a:gd name="connsiteX46" fmla="*/ 1335937 w 1679863"/>
                            <a:gd name="connsiteY46" fmla="*/ 450978 h 510886"/>
                            <a:gd name="connsiteX47" fmla="*/ 1434650 w 1679863"/>
                            <a:gd name="connsiteY47" fmla="*/ 309834 h 510886"/>
                            <a:gd name="connsiteX48" fmla="*/ 1453700 w 1679863"/>
                            <a:gd name="connsiteY48" fmla="*/ 222377 h 510886"/>
                            <a:gd name="connsiteX49" fmla="*/ 1464957 w 1679863"/>
                            <a:gd name="connsiteY49" fmla="*/ 188607 h 510886"/>
                            <a:gd name="connsiteX50" fmla="*/ 1527303 w 1679863"/>
                            <a:gd name="connsiteY50" fmla="*/ 193802 h 510886"/>
                            <a:gd name="connsiteX51" fmla="*/ 1661519 w 1679863"/>
                            <a:gd name="connsiteY51" fmla="*/ 310700 h 510886"/>
                            <a:gd name="connsiteX52" fmla="*/ 1678837 w 1679863"/>
                            <a:gd name="connsiteY52" fmla="*/ 325421 h 510886"/>
                            <a:gd name="connsiteX53" fmla="*/ 1678837 w 1679863"/>
                            <a:gd name="connsiteY53" fmla="*/ 315030 h 510886"/>
                            <a:gd name="connsiteX54" fmla="*/ 1640736 w 1679863"/>
                            <a:gd name="connsiteY54" fmla="*/ 140982 h 510886"/>
                            <a:gd name="connsiteX55" fmla="*/ 1574062 w 1679863"/>
                            <a:gd name="connsiteY55" fmla="*/ 95955 h 510886"/>
                            <a:gd name="connsiteX56" fmla="*/ 1477080 w 1679863"/>
                            <a:gd name="connsiteY56" fmla="*/ 73441 h 5108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1679863" h="510886">
                              <a:moveTo>
                                <a:pt x="1477080" y="73441"/>
                              </a:moveTo>
                              <a:cubicBezTo>
                                <a:pt x="1435516" y="73441"/>
                                <a:pt x="1400880" y="89028"/>
                                <a:pt x="1377500" y="116736"/>
                              </a:cubicBezTo>
                              <a:cubicBezTo>
                                <a:pt x="1354986" y="143580"/>
                                <a:pt x="1348059" y="174752"/>
                                <a:pt x="1342864" y="198132"/>
                              </a:cubicBezTo>
                              <a:lnTo>
                                <a:pt x="1323814" y="285589"/>
                              </a:lnTo>
                              <a:cubicBezTo>
                                <a:pt x="1313423" y="332348"/>
                                <a:pt x="1303032" y="345337"/>
                                <a:pt x="1296105" y="347934"/>
                              </a:cubicBezTo>
                              <a:cubicBezTo>
                                <a:pt x="1290043" y="349666"/>
                                <a:pt x="1274457" y="347934"/>
                                <a:pt x="1234625" y="313298"/>
                              </a:cubicBezTo>
                              <a:lnTo>
                                <a:pt x="1160157" y="246623"/>
                              </a:lnTo>
                              <a:cubicBezTo>
                                <a:pt x="1143705" y="231903"/>
                                <a:pt x="1121191" y="211986"/>
                                <a:pt x="1091750" y="202462"/>
                              </a:cubicBezTo>
                              <a:cubicBezTo>
                                <a:pt x="1047589" y="187741"/>
                                <a:pt x="994768" y="199864"/>
                                <a:pt x="955803" y="232768"/>
                              </a:cubicBezTo>
                              <a:cubicBezTo>
                                <a:pt x="928093" y="255282"/>
                                <a:pt x="907312" y="287321"/>
                                <a:pt x="889993" y="329750"/>
                              </a:cubicBezTo>
                              <a:cubicBezTo>
                                <a:pt x="887396" y="335812"/>
                                <a:pt x="884798" y="342739"/>
                                <a:pt x="883066" y="348800"/>
                              </a:cubicBezTo>
                              <a:cubicBezTo>
                                <a:pt x="877871" y="364387"/>
                                <a:pt x="871809" y="379107"/>
                                <a:pt x="864882" y="389498"/>
                              </a:cubicBezTo>
                              <a:cubicBezTo>
                                <a:pt x="859687" y="397291"/>
                                <a:pt x="854491" y="400755"/>
                                <a:pt x="851893" y="400755"/>
                              </a:cubicBezTo>
                              <a:cubicBezTo>
                                <a:pt x="849296" y="399889"/>
                                <a:pt x="841502" y="394693"/>
                                <a:pt x="826782" y="367850"/>
                              </a:cubicBezTo>
                              <a:cubicBezTo>
                                <a:pt x="824184" y="362655"/>
                                <a:pt x="821586" y="358325"/>
                                <a:pt x="818123" y="353130"/>
                              </a:cubicBezTo>
                              <a:cubicBezTo>
                                <a:pt x="791280" y="306371"/>
                                <a:pt x="764437" y="257880"/>
                                <a:pt x="722007" y="218914"/>
                              </a:cubicBezTo>
                              <a:cubicBezTo>
                                <a:pt x="661393" y="162630"/>
                                <a:pt x="581730" y="140982"/>
                                <a:pt x="515055" y="163496"/>
                              </a:cubicBezTo>
                              <a:cubicBezTo>
                                <a:pt x="486480" y="173020"/>
                                <a:pt x="463100" y="189473"/>
                                <a:pt x="443184" y="203327"/>
                              </a:cubicBezTo>
                              <a:lnTo>
                                <a:pt x="348800" y="270002"/>
                              </a:lnTo>
                              <a:cubicBezTo>
                                <a:pt x="325421" y="286455"/>
                                <a:pt x="300309" y="303773"/>
                                <a:pt x="276930" y="310700"/>
                              </a:cubicBezTo>
                              <a:cubicBezTo>
                                <a:pt x="260477" y="315030"/>
                                <a:pt x="242293" y="312432"/>
                                <a:pt x="235366" y="304639"/>
                              </a:cubicBezTo>
                              <a:cubicBezTo>
                                <a:pt x="226707" y="295114"/>
                                <a:pt x="224109" y="273466"/>
                                <a:pt x="221511" y="250087"/>
                              </a:cubicBezTo>
                              <a:cubicBezTo>
                                <a:pt x="219780" y="237964"/>
                                <a:pt x="218914" y="225841"/>
                                <a:pt x="216316" y="212853"/>
                              </a:cubicBezTo>
                              <a:cubicBezTo>
                                <a:pt x="203327" y="144446"/>
                                <a:pt x="161764" y="82100"/>
                                <a:pt x="99418" y="36207"/>
                              </a:cubicBezTo>
                              <a:cubicBezTo>
                                <a:pt x="84698" y="24950"/>
                                <a:pt x="69111" y="15425"/>
                                <a:pt x="51793" y="5900"/>
                              </a:cubicBezTo>
                              <a:cubicBezTo>
                                <a:pt x="36207" y="37073"/>
                                <a:pt x="19755" y="70843"/>
                                <a:pt x="5900" y="104614"/>
                              </a:cubicBezTo>
                              <a:cubicBezTo>
                                <a:pt x="16291" y="110675"/>
                                <a:pt x="25816" y="116736"/>
                                <a:pt x="35341" y="123664"/>
                              </a:cubicBezTo>
                              <a:cubicBezTo>
                                <a:pt x="75173" y="153105"/>
                                <a:pt x="102016" y="192937"/>
                                <a:pt x="109809" y="233634"/>
                              </a:cubicBezTo>
                              <a:cubicBezTo>
                                <a:pt x="111541" y="242293"/>
                                <a:pt x="112407" y="252684"/>
                                <a:pt x="114139" y="263075"/>
                              </a:cubicBezTo>
                              <a:cubicBezTo>
                                <a:pt x="118468" y="298577"/>
                                <a:pt x="123664" y="343605"/>
                                <a:pt x="156568" y="379107"/>
                              </a:cubicBezTo>
                              <a:cubicBezTo>
                                <a:pt x="191205" y="417207"/>
                                <a:pt x="248355" y="431062"/>
                                <a:pt x="305505" y="416341"/>
                              </a:cubicBezTo>
                              <a:cubicBezTo>
                                <a:pt x="348800" y="405084"/>
                                <a:pt x="382571" y="380839"/>
                                <a:pt x="412877" y="360057"/>
                              </a:cubicBezTo>
                              <a:lnTo>
                                <a:pt x="507261" y="293382"/>
                              </a:lnTo>
                              <a:cubicBezTo>
                                <a:pt x="522848" y="282125"/>
                                <a:pt x="537568" y="272600"/>
                                <a:pt x="551423" y="267405"/>
                              </a:cubicBezTo>
                              <a:cubicBezTo>
                                <a:pt x="584327" y="256148"/>
                                <a:pt x="624159" y="275198"/>
                                <a:pt x="650136" y="299443"/>
                              </a:cubicBezTo>
                              <a:cubicBezTo>
                                <a:pt x="680443" y="328018"/>
                                <a:pt x="702957" y="366984"/>
                                <a:pt x="726336" y="407682"/>
                              </a:cubicBezTo>
                              <a:cubicBezTo>
                                <a:pt x="728934" y="412877"/>
                                <a:pt x="732398" y="418073"/>
                                <a:pt x="734996" y="422403"/>
                              </a:cubicBezTo>
                              <a:cubicBezTo>
                                <a:pt x="748850" y="446648"/>
                                <a:pt x="780889" y="502932"/>
                                <a:pt x="844100" y="508994"/>
                              </a:cubicBezTo>
                              <a:cubicBezTo>
                                <a:pt x="847564" y="508994"/>
                                <a:pt x="851027" y="509859"/>
                                <a:pt x="854491" y="509859"/>
                              </a:cubicBezTo>
                              <a:cubicBezTo>
                                <a:pt x="893457" y="509859"/>
                                <a:pt x="932423" y="487346"/>
                                <a:pt x="957534" y="450111"/>
                              </a:cubicBezTo>
                              <a:cubicBezTo>
                                <a:pt x="972255" y="428464"/>
                                <a:pt x="980048" y="405950"/>
                                <a:pt x="987841" y="386034"/>
                              </a:cubicBezTo>
                              <a:cubicBezTo>
                                <a:pt x="989573" y="379973"/>
                                <a:pt x="992171" y="374778"/>
                                <a:pt x="993902" y="369582"/>
                              </a:cubicBezTo>
                              <a:cubicBezTo>
                                <a:pt x="1003428" y="344471"/>
                                <a:pt x="1014684" y="327153"/>
                                <a:pt x="1027673" y="316762"/>
                              </a:cubicBezTo>
                              <a:cubicBezTo>
                                <a:pt x="1038064" y="308103"/>
                                <a:pt x="1051918" y="303773"/>
                                <a:pt x="1061443" y="306371"/>
                              </a:cubicBezTo>
                              <a:cubicBezTo>
                                <a:pt x="1070102" y="308968"/>
                                <a:pt x="1081359" y="319359"/>
                                <a:pt x="1091750" y="328018"/>
                              </a:cubicBezTo>
                              <a:lnTo>
                                <a:pt x="1166218" y="394693"/>
                              </a:lnTo>
                              <a:cubicBezTo>
                                <a:pt x="1191330" y="417207"/>
                                <a:pt x="1259736" y="477821"/>
                                <a:pt x="1335937" y="450978"/>
                              </a:cubicBezTo>
                              <a:cubicBezTo>
                                <a:pt x="1408673" y="425866"/>
                                <a:pt x="1426857" y="344471"/>
                                <a:pt x="1434650" y="309834"/>
                              </a:cubicBezTo>
                              <a:lnTo>
                                <a:pt x="1453700" y="222377"/>
                              </a:lnTo>
                              <a:cubicBezTo>
                                <a:pt x="1456298" y="210255"/>
                                <a:pt x="1459762" y="194668"/>
                                <a:pt x="1464957" y="188607"/>
                              </a:cubicBezTo>
                              <a:cubicBezTo>
                                <a:pt x="1471884" y="180814"/>
                                <a:pt x="1499593" y="180814"/>
                                <a:pt x="1527303" y="193802"/>
                              </a:cubicBezTo>
                              <a:cubicBezTo>
                                <a:pt x="1556743" y="207657"/>
                                <a:pt x="1637273" y="279528"/>
                                <a:pt x="1661519" y="310700"/>
                              </a:cubicBezTo>
                              <a:cubicBezTo>
                                <a:pt x="1666714" y="316762"/>
                                <a:pt x="1672775" y="321957"/>
                                <a:pt x="1678837" y="325421"/>
                              </a:cubicBezTo>
                              <a:cubicBezTo>
                                <a:pt x="1678837" y="321957"/>
                                <a:pt x="1678837" y="318494"/>
                                <a:pt x="1678837" y="315030"/>
                              </a:cubicBezTo>
                              <a:cubicBezTo>
                                <a:pt x="1678837" y="261343"/>
                                <a:pt x="1663250" y="200730"/>
                                <a:pt x="1640736" y="140982"/>
                              </a:cubicBezTo>
                              <a:cubicBezTo>
                                <a:pt x="1616491" y="121066"/>
                                <a:pt x="1592246" y="104614"/>
                                <a:pt x="1574062" y="95955"/>
                              </a:cubicBezTo>
                              <a:cubicBezTo>
                                <a:pt x="1538559" y="80369"/>
                                <a:pt x="1506521" y="72575"/>
                                <a:pt x="1477080" y="734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2" name="Freeform 137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508E02F-B606-4952-BAE5-3CB700F56533}"/>
                          </a:ext>
                        </a:extLst>
                      </wps:cNvPr>
                      <wps:cNvSpPr/>
                      <wps:spPr>
                        <a:xfrm>
                          <a:off x="2400300" y="7991475"/>
                          <a:ext cx="1156977" cy="192818"/>
                        </a:xfrm>
                        <a:custGeom>
                          <a:avLst/>
                          <a:gdLst>
                            <a:gd name="connsiteX0" fmla="*/ 418073 w 831272"/>
                            <a:gd name="connsiteY0" fmla="*/ 82100 h 138545"/>
                            <a:gd name="connsiteX1" fmla="*/ 5900 w 831272"/>
                            <a:gd name="connsiteY1" fmla="*/ 5900 h 138545"/>
                            <a:gd name="connsiteX2" fmla="*/ 5900 w 831272"/>
                            <a:gd name="connsiteY2" fmla="*/ 33609 h 138545"/>
                            <a:gd name="connsiteX3" fmla="*/ 418073 w 831272"/>
                            <a:gd name="connsiteY3" fmla="*/ 134055 h 138545"/>
                            <a:gd name="connsiteX4" fmla="*/ 830246 w 831272"/>
                            <a:gd name="connsiteY4" fmla="*/ 33609 h 138545"/>
                            <a:gd name="connsiteX5" fmla="*/ 830246 w 831272"/>
                            <a:gd name="connsiteY5" fmla="*/ 10230 h 138545"/>
                            <a:gd name="connsiteX6" fmla="*/ 418073 w 831272"/>
                            <a:gd name="connsiteY6" fmla="*/ 82100 h 1385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31272" h="138545">
                              <a:moveTo>
                                <a:pt x="418073" y="82100"/>
                              </a:moveTo>
                              <a:cubicBezTo>
                                <a:pt x="327152" y="82100"/>
                                <a:pt x="165227" y="69978"/>
                                <a:pt x="5900" y="5900"/>
                              </a:cubicBezTo>
                              <a:lnTo>
                                <a:pt x="5900" y="33609"/>
                              </a:lnTo>
                              <a:cubicBezTo>
                                <a:pt x="5900" y="81234"/>
                                <a:pt x="190339" y="134055"/>
                                <a:pt x="418073" y="134055"/>
                              </a:cubicBezTo>
                              <a:cubicBezTo>
                                <a:pt x="645807" y="134055"/>
                                <a:pt x="830246" y="81234"/>
                                <a:pt x="830246" y="33609"/>
                              </a:cubicBezTo>
                              <a:lnTo>
                                <a:pt x="830246" y="10230"/>
                              </a:lnTo>
                              <a:cubicBezTo>
                                <a:pt x="676114" y="70843"/>
                                <a:pt x="516786" y="82100"/>
                                <a:pt x="418073" y="821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" name="Freeform 137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DBDFB1-8316-4656-B658-A7732C5DE761}"/>
                          </a:ext>
                        </a:extLst>
                      </wps:cNvPr>
                      <wps:cNvSpPr/>
                      <wps:spPr>
                        <a:xfrm>
                          <a:off x="1971675" y="5943600"/>
                          <a:ext cx="2024708" cy="228973"/>
                        </a:xfrm>
                        <a:custGeom>
                          <a:avLst/>
                          <a:gdLst>
                            <a:gd name="connsiteX0" fmla="*/ 37939 w 1454727"/>
                            <a:gd name="connsiteY0" fmla="*/ 165228 h 164522"/>
                            <a:gd name="connsiteX1" fmla="*/ 729800 w 1454727"/>
                            <a:gd name="connsiteY1" fmla="*/ 78637 h 164522"/>
                            <a:gd name="connsiteX2" fmla="*/ 1421662 w 1454727"/>
                            <a:gd name="connsiteY2" fmla="*/ 165228 h 164522"/>
                            <a:gd name="connsiteX3" fmla="*/ 1453700 w 1454727"/>
                            <a:gd name="connsiteY3" fmla="*/ 128859 h 164522"/>
                            <a:gd name="connsiteX4" fmla="*/ 729800 w 1454727"/>
                            <a:gd name="connsiteY4" fmla="*/ 5900 h 164522"/>
                            <a:gd name="connsiteX5" fmla="*/ 5900 w 1454727"/>
                            <a:gd name="connsiteY5" fmla="*/ 128859 h 164522"/>
                            <a:gd name="connsiteX6" fmla="*/ 37939 w 1454727"/>
                            <a:gd name="connsiteY6" fmla="*/ 165228 h 164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727" h="164522">
                              <a:moveTo>
                                <a:pt x="37939" y="165228"/>
                              </a:moveTo>
                              <a:cubicBezTo>
                                <a:pt x="128859" y="115005"/>
                                <a:pt x="404218" y="78637"/>
                                <a:pt x="729800" y="78637"/>
                              </a:cubicBezTo>
                              <a:cubicBezTo>
                                <a:pt x="1055382" y="78637"/>
                                <a:pt x="1330741" y="115005"/>
                                <a:pt x="1421662" y="165228"/>
                              </a:cubicBezTo>
                              <a:cubicBezTo>
                                <a:pt x="1442443" y="153971"/>
                                <a:pt x="1453700" y="141848"/>
                                <a:pt x="1453700" y="128859"/>
                              </a:cubicBezTo>
                              <a:cubicBezTo>
                                <a:pt x="1453700" y="61318"/>
                                <a:pt x="1129850" y="5900"/>
                                <a:pt x="729800" y="5900"/>
                              </a:cubicBezTo>
                              <a:cubicBezTo>
                                <a:pt x="329750" y="5900"/>
                                <a:pt x="5900" y="61318"/>
                                <a:pt x="5900" y="128859"/>
                              </a:cubicBezTo>
                              <a:cubicBezTo>
                                <a:pt x="5900" y="141848"/>
                                <a:pt x="17157" y="153971"/>
                                <a:pt x="37939" y="1652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16D28"/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4" name="Freeform 137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CA06B9-F176-4364-BC5F-18973988F358}"/>
                          </a:ext>
                        </a:extLst>
                      </wps:cNvPr>
                      <wps:cNvSpPr/>
                      <wps:spPr>
                        <a:xfrm>
                          <a:off x="1971675" y="5943600"/>
                          <a:ext cx="2024708" cy="349485"/>
                        </a:xfrm>
                        <a:custGeom>
                          <a:avLst/>
                          <a:gdLst>
                            <a:gd name="connsiteX0" fmla="*/ 1453700 w 1454727"/>
                            <a:gd name="connsiteY0" fmla="*/ 128859 h 251113"/>
                            <a:gd name="connsiteX1" fmla="*/ 729800 w 1454727"/>
                            <a:gd name="connsiteY1" fmla="*/ 251818 h 251113"/>
                            <a:gd name="connsiteX2" fmla="*/ 5900 w 1454727"/>
                            <a:gd name="connsiteY2" fmla="*/ 128859 h 251113"/>
                            <a:gd name="connsiteX3" fmla="*/ 729800 w 1454727"/>
                            <a:gd name="connsiteY3" fmla="*/ 5900 h 251113"/>
                            <a:gd name="connsiteX4" fmla="*/ 1453700 w 1454727"/>
                            <a:gd name="connsiteY4" fmla="*/ 128859 h 251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54727" h="251113">
                              <a:moveTo>
                                <a:pt x="1453700" y="128859"/>
                              </a:moveTo>
                              <a:cubicBezTo>
                                <a:pt x="1453700" y="196768"/>
                                <a:pt x="1129599" y="251818"/>
                                <a:pt x="729800" y="251818"/>
                              </a:cubicBezTo>
                              <a:cubicBezTo>
                                <a:pt x="330001" y="251818"/>
                                <a:pt x="5900" y="196768"/>
                                <a:pt x="5900" y="128859"/>
                              </a:cubicBezTo>
                              <a:cubicBezTo>
                                <a:pt x="5900" y="60951"/>
                                <a:pt x="330001" y="5900"/>
                                <a:pt x="729800" y="5900"/>
                              </a:cubicBezTo>
                              <a:cubicBezTo>
                                <a:pt x="1129599" y="5900"/>
                                <a:pt x="1453700" y="60951"/>
                                <a:pt x="1453700" y="1288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5" name="Freeform 137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D4D359E-BD71-4B5A-9039-DEDE6710EDD9}"/>
                          </a:ext>
                        </a:extLst>
                      </wps:cNvPr>
                      <wps:cNvSpPr/>
                      <wps:spPr>
                        <a:xfrm>
                          <a:off x="2038350" y="5267325"/>
                          <a:ext cx="1892138" cy="1036401"/>
                        </a:xfrm>
                        <a:custGeom>
                          <a:avLst/>
                          <a:gdLst>
                            <a:gd name="connsiteX0" fmla="*/ 39199 w 1359477"/>
                            <a:gd name="connsiteY0" fmla="*/ 555024 h 744681"/>
                            <a:gd name="connsiteX1" fmla="*/ 97215 w 1359477"/>
                            <a:gd name="connsiteY1" fmla="*/ 522119 h 744681"/>
                            <a:gd name="connsiteX2" fmla="*/ 177744 w 1359477"/>
                            <a:gd name="connsiteY2" fmla="*/ 331619 h 744681"/>
                            <a:gd name="connsiteX3" fmla="*/ 319754 w 1359477"/>
                            <a:gd name="connsiteY3" fmla="*/ 292653 h 744681"/>
                            <a:gd name="connsiteX4" fmla="*/ 428858 w 1359477"/>
                            <a:gd name="connsiteY4" fmla="*/ 193073 h 744681"/>
                            <a:gd name="connsiteX5" fmla="*/ 587320 w 1359477"/>
                            <a:gd name="connsiteY5" fmla="*/ 79640 h 744681"/>
                            <a:gd name="connsiteX6" fmla="*/ 682570 w 1359477"/>
                            <a:gd name="connsiteY6" fmla="*/ 6903 h 744681"/>
                            <a:gd name="connsiteX7" fmla="*/ 712010 w 1359477"/>
                            <a:gd name="connsiteY7" fmla="*/ 20758 h 744681"/>
                            <a:gd name="connsiteX8" fmla="*/ 842763 w 1359477"/>
                            <a:gd name="connsiteY8" fmla="*/ 151510 h 744681"/>
                            <a:gd name="connsiteX9" fmla="*/ 870472 w 1359477"/>
                            <a:gd name="connsiteY9" fmla="*/ 185281 h 744681"/>
                            <a:gd name="connsiteX10" fmla="*/ 928488 w 1359477"/>
                            <a:gd name="connsiteY10" fmla="*/ 205196 h 744681"/>
                            <a:gd name="connsiteX11" fmla="*/ 1051447 w 1359477"/>
                            <a:gd name="connsiteY11" fmla="*/ 274469 h 744681"/>
                            <a:gd name="connsiteX12" fmla="*/ 1081754 w 1359477"/>
                            <a:gd name="connsiteY12" fmla="*/ 328156 h 744681"/>
                            <a:gd name="connsiteX13" fmla="*/ 1204713 w 1359477"/>
                            <a:gd name="connsiteY13" fmla="*/ 435528 h 744681"/>
                            <a:gd name="connsiteX14" fmla="*/ 1306024 w 1359477"/>
                            <a:gd name="connsiteY14" fmla="*/ 560219 h 744681"/>
                            <a:gd name="connsiteX15" fmla="*/ 1317281 w 1359477"/>
                            <a:gd name="connsiteY15" fmla="*/ 593990 h 744681"/>
                            <a:gd name="connsiteX16" fmla="*/ 1344124 w 1359477"/>
                            <a:gd name="connsiteY16" fmla="*/ 613906 h 744681"/>
                            <a:gd name="connsiteX17" fmla="*/ 1341526 w 1359477"/>
                            <a:gd name="connsiteY17" fmla="*/ 675385 h 744681"/>
                            <a:gd name="connsiteX18" fmla="*/ 1281779 w 1359477"/>
                            <a:gd name="connsiteY18" fmla="*/ 706558 h 744681"/>
                            <a:gd name="connsiteX19" fmla="*/ 1001224 w 1359477"/>
                            <a:gd name="connsiteY19" fmla="*/ 738596 h 744681"/>
                            <a:gd name="connsiteX20" fmla="*/ 289447 w 1359477"/>
                            <a:gd name="connsiteY20" fmla="*/ 746390 h 744681"/>
                            <a:gd name="connsiteX21" fmla="*/ 173415 w 1359477"/>
                            <a:gd name="connsiteY21" fmla="*/ 731669 h 744681"/>
                            <a:gd name="connsiteX22" fmla="*/ 39199 w 1359477"/>
                            <a:gd name="connsiteY22" fmla="*/ 555024 h 7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1359477" h="744681">
                              <a:moveTo>
                                <a:pt x="39199" y="555024"/>
                              </a:moveTo>
                              <a:cubicBezTo>
                                <a:pt x="53054" y="537706"/>
                                <a:pt x="79897" y="535974"/>
                                <a:pt x="97215" y="522119"/>
                              </a:cubicBezTo>
                              <a:cubicBezTo>
                                <a:pt x="151767" y="477092"/>
                                <a:pt x="124058" y="377512"/>
                                <a:pt x="177744" y="331619"/>
                              </a:cubicBezTo>
                              <a:cubicBezTo>
                                <a:pt x="215844" y="299581"/>
                                <a:pt x="273860" y="311703"/>
                                <a:pt x="319754" y="292653"/>
                              </a:cubicBezTo>
                              <a:cubicBezTo>
                                <a:pt x="365647" y="273603"/>
                                <a:pt x="391624" y="225978"/>
                                <a:pt x="428858" y="193073"/>
                              </a:cubicBezTo>
                              <a:cubicBezTo>
                                <a:pt x="477349" y="149778"/>
                                <a:pt x="544890" y="129862"/>
                                <a:pt x="587320" y="79640"/>
                              </a:cubicBezTo>
                              <a:cubicBezTo>
                                <a:pt x="614163" y="47601"/>
                                <a:pt x="641006" y="-1756"/>
                                <a:pt x="682570" y="6903"/>
                              </a:cubicBezTo>
                              <a:cubicBezTo>
                                <a:pt x="692960" y="8635"/>
                                <a:pt x="702485" y="14696"/>
                                <a:pt x="712010" y="20758"/>
                              </a:cubicBezTo>
                              <a:cubicBezTo>
                                <a:pt x="763099" y="55394"/>
                                <a:pt x="807261" y="100422"/>
                                <a:pt x="842763" y="151510"/>
                              </a:cubicBezTo>
                              <a:cubicBezTo>
                                <a:pt x="850556" y="163633"/>
                                <a:pt x="858349" y="175755"/>
                                <a:pt x="870472" y="185281"/>
                              </a:cubicBezTo>
                              <a:cubicBezTo>
                                <a:pt x="886924" y="197403"/>
                                <a:pt x="908572" y="200867"/>
                                <a:pt x="928488" y="205196"/>
                              </a:cubicBezTo>
                              <a:cubicBezTo>
                                <a:pt x="975247" y="215587"/>
                                <a:pt x="1023738" y="235503"/>
                                <a:pt x="1051447" y="274469"/>
                              </a:cubicBezTo>
                              <a:cubicBezTo>
                                <a:pt x="1063569" y="290922"/>
                                <a:pt x="1070497" y="310837"/>
                                <a:pt x="1081754" y="328156"/>
                              </a:cubicBezTo>
                              <a:cubicBezTo>
                                <a:pt x="1110329" y="374914"/>
                                <a:pt x="1159685" y="403490"/>
                                <a:pt x="1204713" y="435528"/>
                              </a:cubicBezTo>
                              <a:cubicBezTo>
                                <a:pt x="1249740" y="466701"/>
                                <a:pt x="1294767" y="506533"/>
                                <a:pt x="1306024" y="560219"/>
                              </a:cubicBezTo>
                              <a:cubicBezTo>
                                <a:pt x="1308622" y="572342"/>
                                <a:pt x="1309488" y="585331"/>
                                <a:pt x="1317281" y="593990"/>
                              </a:cubicBezTo>
                              <a:cubicBezTo>
                                <a:pt x="1324208" y="602649"/>
                                <a:pt x="1336331" y="606112"/>
                                <a:pt x="1344124" y="613906"/>
                              </a:cubicBezTo>
                              <a:cubicBezTo>
                                <a:pt x="1360576" y="629492"/>
                                <a:pt x="1356247" y="658933"/>
                                <a:pt x="1341526" y="675385"/>
                              </a:cubicBezTo>
                              <a:cubicBezTo>
                                <a:pt x="1326806" y="691837"/>
                                <a:pt x="1303426" y="700496"/>
                                <a:pt x="1281779" y="706558"/>
                              </a:cubicBezTo>
                              <a:cubicBezTo>
                                <a:pt x="1190858" y="731669"/>
                                <a:pt x="1095608" y="735133"/>
                                <a:pt x="1001224" y="738596"/>
                              </a:cubicBezTo>
                              <a:cubicBezTo>
                                <a:pt x="763965" y="746390"/>
                                <a:pt x="526706" y="748987"/>
                                <a:pt x="289447" y="746390"/>
                              </a:cubicBezTo>
                              <a:cubicBezTo>
                                <a:pt x="250481" y="746390"/>
                                <a:pt x="210649" y="745524"/>
                                <a:pt x="173415" y="731669"/>
                              </a:cubicBezTo>
                              <a:cubicBezTo>
                                <a:pt x="110204" y="710021"/>
                                <a:pt x="-67308" y="684910"/>
                                <a:pt x="39199" y="5550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6" name="Freeform 138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875563-1D44-4ACD-B713-A656988BFC07}"/>
                          </a:ext>
                        </a:extLst>
                      </wps:cNvPr>
                      <wps:cNvSpPr/>
                      <wps:spPr>
                        <a:xfrm>
                          <a:off x="2038350" y="5267325"/>
                          <a:ext cx="964147" cy="1036401"/>
                        </a:xfrm>
                        <a:custGeom>
                          <a:avLst/>
                          <a:gdLst>
                            <a:gd name="connsiteX0" fmla="*/ 650373 w 692727"/>
                            <a:gd name="connsiteY0" fmla="*/ 153117 h 744681"/>
                            <a:gd name="connsiteX1" fmla="*/ 687607 w 692727"/>
                            <a:gd name="connsiteY1" fmla="*/ 8510 h 744681"/>
                            <a:gd name="connsiteX2" fmla="*/ 682411 w 692727"/>
                            <a:gd name="connsiteY2" fmla="*/ 6779 h 744681"/>
                            <a:gd name="connsiteX3" fmla="*/ 674618 w 692727"/>
                            <a:gd name="connsiteY3" fmla="*/ 5913 h 744681"/>
                            <a:gd name="connsiteX4" fmla="*/ 587161 w 692727"/>
                            <a:gd name="connsiteY4" fmla="*/ 79515 h 744681"/>
                            <a:gd name="connsiteX5" fmla="*/ 428700 w 692727"/>
                            <a:gd name="connsiteY5" fmla="*/ 192949 h 744681"/>
                            <a:gd name="connsiteX6" fmla="*/ 319596 w 692727"/>
                            <a:gd name="connsiteY6" fmla="*/ 292529 h 744681"/>
                            <a:gd name="connsiteX7" fmla="*/ 177586 w 692727"/>
                            <a:gd name="connsiteY7" fmla="*/ 331494 h 744681"/>
                            <a:gd name="connsiteX8" fmla="*/ 97057 w 692727"/>
                            <a:gd name="connsiteY8" fmla="*/ 521994 h 744681"/>
                            <a:gd name="connsiteX9" fmla="*/ 93593 w 692727"/>
                            <a:gd name="connsiteY9" fmla="*/ 524592 h 744681"/>
                            <a:gd name="connsiteX10" fmla="*/ 39041 w 692727"/>
                            <a:gd name="connsiteY10" fmla="*/ 555765 h 744681"/>
                            <a:gd name="connsiteX11" fmla="*/ 169793 w 692727"/>
                            <a:gd name="connsiteY11" fmla="*/ 732410 h 744681"/>
                            <a:gd name="connsiteX12" fmla="*/ 172391 w 692727"/>
                            <a:gd name="connsiteY12" fmla="*/ 733277 h 744681"/>
                            <a:gd name="connsiteX13" fmla="*/ 175855 w 692727"/>
                            <a:gd name="connsiteY13" fmla="*/ 734142 h 744681"/>
                            <a:gd name="connsiteX14" fmla="*/ 232139 w 692727"/>
                            <a:gd name="connsiteY14" fmla="*/ 745399 h 744681"/>
                            <a:gd name="connsiteX15" fmla="*/ 301411 w 692727"/>
                            <a:gd name="connsiteY15" fmla="*/ 591267 h 744681"/>
                            <a:gd name="connsiteX16" fmla="*/ 348171 w 692727"/>
                            <a:gd name="connsiteY16" fmla="*/ 553167 h 744681"/>
                            <a:gd name="connsiteX17" fmla="*/ 356830 w 692727"/>
                            <a:gd name="connsiteY17" fmla="*/ 507274 h 744681"/>
                            <a:gd name="connsiteX18" fmla="*/ 386271 w 692727"/>
                            <a:gd name="connsiteY18" fmla="*/ 470040 h 744681"/>
                            <a:gd name="connsiteX19" fmla="*/ 548196 w 692727"/>
                            <a:gd name="connsiteY19" fmla="*/ 302920 h 744681"/>
                            <a:gd name="connsiteX20" fmla="*/ 650373 w 692727"/>
                            <a:gd name="connsiteY20" fmla="*/ 153117 h 7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692727" h="744681">
                              <a:moveTo>
                                <a:pt x="650373" y="153117"/>
                              </a:moveTo>
                              <a:cubicBezTo>
                                <a:pt x="655568" y="136665"/>
                                <a:pt x="681546" y="60465"/>
                                <a:pt x="687607" y="8510"/>
                              </a:cubicBezTo>
                              <a:cubicBezTo>
                                <a:pt x="685875" y="7645"/>
                                <a:pt x="684143" y="7645"/>
                                <a:pt x="682411" y="6779"/>
                              </a:cubicBezTo>
                              <a:cubicBezTo>
                                <a:pt x="679814" y="5913"/>
                                <a:pt x="677216" y="5913"/>
                                <a:pt x="674618" y="5913"/>
                              </a:cubicBezTo>
                              <a:cubicBezTo>
                                <a:pt x="637384" y="5047"/>
                                <a:pt x="613139" y="49208"/>
                                <a:pt x="587161" y="79515"/>
                              </a:cubicBezTo>
                              <a:cubicBezTo>
                                <a:pt x="545598" y="129738"/>
                                <a:pt x="477191" y="149654"/>
                                <a:pt x="428700" y="192949"/>
                              </a:cubicBezTo>
                              <a:cubicBezTo>
                                <a:pt x="391466" y="225853"/>
                                <a:pt x="365489" y="273478"/>
                                <a:pt x="319596" y="292529"/>
                              </a:cubicBezTo>
                              <a:cubicBezTo>
                                <a:pt x="273702" y="311579"/>
                                <a:pt x="215686" y="299456"/>
                                <a:pt x="177586" y="331494"/>
                              </a:cubicBezTo>
                              <a:cubicBezTo>
                                <a:pt x="123900" y="377388"/>
                                <a:pt x="150743" y="476967"/>
                                <a:pt x="97057" y="521994"/>
                              </a:cubicBezTo>
                              <a:cubicBezTo>
                                <a:pt x="96191" y="522860"/>
                                <a:pt x="94459" y="523726"/>
                                <a:pt x="93593" y="524592"/>
                              </a:cubicBezTo>
                              <a:cubicBezTo>
                                <a:pt x="76275" y="536715"/>
                                <a:pt x="52030" y="539313"/>
                                <a:pt x="39041" y="555765"/>
                              </a:cubicBezTo>
                              <a:cubicBezTo>
                                <a:pt x="-65734" y="683920"/>
                                <a:pt x="105716" y="709897"/>
                                <a:pt x="169793" y="732410"/>
                              </a:cubicBezTo>
                              <a:cubicBezTo>
                                <a:pt x="170659" y="732410"/>
                                <a:pt x="171525" y="733277"/>
                                <a:pt x="172391" y="733277"/>
                              </a:cubicBezTo>
                              <a:cubicBezTo>
                                <a:pt x="173257" y="733277"/>
                                <a:pt x="174989" y="734142"/>
                                <a:pt x="175855" y="734142"/>
                              </a:cubicBezTo>
                              <a:cubicBezTo>
                                <a:pt x="194039" y="740204"/>
                                <a:pt x="213089" y="743667"/>
                                <a:pt x="232139" y="745399"/>
                              </a:cubicBezTo>
                              <a:cubicBezTo>
                                <a:pt x="254652" y="692579"/>
                                <a:pt x="255518" y="625904"/>
                                <a:pt x="301411" y="591267"/>
                              </a:cubicBezTo>
                              <a:cubicBezTo>
                                <a:pt x="317864" y="579144"/>
                                <a:pt x="339511" y="571351"/>
                                <a:pt x="348171" y="553167"/>
                              </a:cubicBezTo>
                              <a:cubicBezTo>
                                <a:pt x="355098" y="539313"/>
                                <a:pt x="352500" y="521994"/>
                                <a:pt x="356830" y="507274"/>
                              </a:cubicBezTo>
                              <a:cubicBezTo>
                                <a:pt x="362025" y="491688"/>
                                <a:pt x="375014" y="480431"/>
                                <a:pt x="386271" y="470040"/>
                              </a:cubicBezTo>
                              <a:cubicBezTo>
                                <a:pt x="444286" y="418085"/>
                                <a:pt x="496241" y="360069"/>
                                <a:pt x="548196" y="302920"/>
                              </a:cubicBezTo>
                              <a:cubicBezTo>
                                <a:pt x="588893" y="257892"/>
                                <a:pt x="630457" y="211133"/>
                                <a:pt x="650373" y="1531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E3D62">
                            <a:alpha val="10000"/>
                          </a:srgb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7" name="Freeform 138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3D2DB4-89A8-463C-A1B5-BAC70364F357}"/>
                          </a:ext>
                        </a:extLst>
                      </wps:cNvPr>
                      <wps:cNvSpPr/>
                      <wps:spPr>
                        <a:xfrm>
                          <a:off x="1771650" y="6257925"/>
                          <a:ext cx="1313650" cy="1855881"/>
                        </a:xfrm>
                        <a:custGeom>
                          <a:avLst/>
                          <a:gdLst>
                            <a:gd name="connsiteX0" fmla="*/ 143580 w 943840"/>
                            <a:gd name="connsiteY0" fmla="*/ 539300 h 1333500"/>
                            <a:gd name="connsiteX1" fmla="*/ 339275 w 943840"/>
                            <a:gd name="connsiteY1" fmla="*/ 39671 h 1333500"/>
                            <a:gd name="connsiteX2" fmla="*/ 202461 w 943840"/>
                            <a:gd name="connsiteY2" fmla="*/ 5900 h 1333500"/>
                            <a:gd name="connsiteX3" fmla="*/ 201596 w 943840"/>
                            <a:gd name="connsiteY3" fmla="*/ 39671 h 1333500"/>
                            <a:gd name="connsiteX4" fmla="*/ 5900 w 943840"/>
                            <a:gd name="connsiteY4" fmla="*/ 539300 h 1333500"/>
                            <a:gd name="connsiteX5" fmla="*/ 868346 w 943840"/>
                            <a:gd name="connsiteY5" fmla="*/ 1334205 h 1333500"/>
                            <a:gd name="connsiteX6" fmla="*/ 940216 w 943840"/>
                            <a:gd name="connsiteY6" fmla="*/ 1332473 h 1333500"/>
                            <a:gd name="connsiteX7" fmla="*/ 143580 w 943840"/>
                            <a:gd name="connsiteY7" fmla="*/ 539300 h 1333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43840" h="1333500">
                              <a:moveTo>
                                <a:pt x="143580" y="539300"/>
                              </a:moveTo>
                              <a:cubicBezTo>
                                <a:pt x="143580" y="359191"/>
                                <a:pt x="322823" y="99418"/>
                                <a:pt x="339275" y="39671"/>
                              </a:cubicBezTo>
                              <a:lnTo>
                                <a:pt x="202461" y="5900"/>
                              </a:lnTo>
                              <a:lnTo>
                                <a:pt x="201596" y="39671"/>
                              </a:lnTo>
                              <a:cubicBezTo>
                                <a:pt x="176484" y="115005"/>
                                <a:pt x="5900" y="358325"/>
                                <a:pt x="5900" y="539300"/>
                              </a:cubicBezTo>
                              <a:cubicBezTo>
                                <a:pt x="5900" y="1264932"/>
                                <a:pt x="647539" y="1334205"/>
                                <a:pt x="868346" y="1334205"/>
                              </a:cubicBezTo>
                              <a:cubicBezTo>
                                <a:pt x="889993" y="1334205"/>
                                <a:pt x="914239" y="1333339"/>
                                <a:pt x="940216" y="1332473"/>
                              </a:cubicBezTo>
                              <a:cubicBezTo>
                                <a:pt x="678711" y="1316887"/>
                                <a:pt x="143580" y="1201721"/>
                                <a:pt x="143580" y="5393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12B13">
                            <a:alpha val="10000"/>
                          </a:srgb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8" name="Freeform 138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BBE61FB-DAAF-4D09-B2D2-A5AE2ED29B07}"/>
                          </a:ext>
                        </a:extLst>
                      </wps:cNvPr>
                      <wps:cNvSpPr/>
                      <wps:spPr>
                        <a:xfrm>
                          <a:off x="2009775" y="6162675"/>
                          <a:ext cx="1940346" cy="204871"/>
                        </a:xfrm>
                        <a:custGeom>
                          <a:avLst/>
                          <a:gdLst>
                            <a:gd name="connsiteX0" fmla="*/ 1366243 w 1394113"/>
                            <a:gd name="connsiteY0" fmla="*/ 71709 h 147204"/>
                            <a:gd name="connsiteX1" fmla="*/ 1367109 w 1394113"/>
                            <a:gd name="connsiteY1" fmla="*/ 66514 h 147204"/>
                            <a:gd name="connsiteX2" fmla="*/ 1367109 w 1394113"/>
                            <a:gd name="connsiteY2" fmla="*/ 66514 h 147204"/>
                            <a:gd name="connsiteX3" fmla="*/ 1372305 w 1394113"/>
                            <a:gd name="connsiteY3" fmla="*/ 50061 h 147204"/>
                            <a:gd name="connsiteX4" fmla="*/ 1372305 w 1394113"/>
                            <a:gd name="connsiteY4" fmla="*/ 50061 h 147204"/>
                            <a:gd name="connsiteX5" fmla="*/ 1376634 w 1394113"/>
                            <a:gd name="connsiteY5" fmla="*/ 39670 h 147204"/>
                            <a:gd name="connsiteX6" fmla="*/ 1376634 w 1394113"/>
                            <a:gd name="connsiteY6" fmla="*/ 39670 h 147204"/>
                            <a:gd name="connsiteX7" fmla="*/ 1379232 w 1394113"/>
                            <a:gd name="connsiteY7" fmla="*/ 34475 h 147204"/>
                            <a:gd name="connsiteX8" fmla="*/ 1379232 w 1394113"/>
                            <a:gd name="connsiteY8" fmla="*/ 34475 h 147204"/>
                            <a:gd name="connsiteX9" fmla="*/ 1384427 w 1394113"/>
                            <a:gd name="connsiteY9" fmla="*/ 24950 h 147204"/>
                            <a:gd name="connsiteX10" fmla="*/ 1384427 w 1394113"/>
                            <a:gd name="connsiteY10" fmla="*/ 24084 h 147204"/>
                            <a:gd name="connsiteX11" fmla="*/ 1387025 w 1394113"/>
                            <a:gd name="connsiteY11" fmla="*/ 19754 h 147204"/>
                            <a:gd name="connsiteX12" fmla="*/ 1387025 w 1394113"/>
                            <a:gd name="connsiteY12" fmla="*/ 18889 h 147204"/>
                            <a:gd name="connsiteX13" fmla="*/ 1389623 w 1394113"/>
                            <a:gd name="connsiteY13" fmla="*/ 14559 h 147204"/>
                            <a:gd name="connsiteX14" fmla="*/ 1389623 w 1394113"/>
                            <a:gd name="connsiteY14" fmla="*/ 14559 h 147204"/>
                            <a:gd name="connsiteX15" fmla="*/ 1392221 w 1394113"/>
                            <a:gd name="connsiteY15" fmla="*/ 10230 h 147204"/>
                            <a:gd name="connsiteX16" fmla="*/ 1393087 w 1394113"/>
                            <a:gd name="connsiteY16" fmla="*/ 9363 h 147204"/>
                            <a:gd name="connsiteX17" fmla="*/ 1394818 w 1394113"/>
                            <a:gd name="connsiteY17" fmla="*/ 5900 h 147204"/>
                            <a:gd name="connsiteX18" fmla="*/ 700359 w 1394113"/>
                            <a:gd name="connsiteY18" fmla="*/ 94222 h 147204"/>
                            <a:gd name="connsiteX19" fmla="*/ 5900 w 1394113"/>
                            <a:gd name="connsiteY19" fmla="*/ 5900 h 147204"/>
                            <a:gd name="connsiteX20" fmla="*/ 7632 w 1394113"/>
                            <a:gd name="connsiteY20" fmla="*/ 9363 h 147204"/>
                            <a:gd name="connsiteX21" fmla="*/ 8498 w 1394113"/>
                            <a:gd name="connsiteY21" fmla="*/ 10230 h 147204"/>
                            <a:gd name="connsiteX22" fmla="*/ 11095 w 1394113"/>
                            <a:gd name="connsiteY22" fmla="*/ 13693 h 147204"/>
                            <a:gd name="connsiteX23" fmla="*/ 11095 w 1394113"/>
                            <a:gd name="connsiteY23" fmla="*/ 13693 h 147204"/>
                            <a:gd name="connsiteX24" fmla="*/ 13693 w 1394113"/>
                            <a:gd name="connsiteY24" fmla="*/ 18022 h 147204"/>
                            <a:gd name="connsiteX25" fmla="*/ 13693 w 1394113"/>
                            <a:gd name="connsiteY25" fmla="*/ 18889 h 147204"/>
                            <a:gd name="connsiteX26" fmla="*/ 16291 w 1394113"/>
                            <a:gd name="connsiteY26" fmla="*/ 23218 h 147204"/>
                            <a:gd name="connsiteX27" fmla="*/ 16291 w 1394113"/>
                            <a:gd name="connsiteY27" fmla="*/ 24084 h 147204"/>
                            <a:gd name="connsiteX28" fmla="*/ 21486 w 1394113"/>
                            <a:gd name="connsiteY28" fmla="*/ 33609 h 147204"/>
                            <a:gd name="connsiteX29" fmla="*/ 21486 w 1394113"/>
                            <a:gd name="connsiteY29" fmla="*/ 34475 h 147204"/>
                            <a:gd name="connsiteX30" fmla="*/ 24084 w 1394113"/>
                            <a:gd name="connsiteY30" fmla="*/ 39670 h 147204"/>
                            <a:gd name="connsiteX31" fmla="*/ 24084 w 1394113"/>
                            <a:gd name="connsiteY31" fmla="*/ 39670 h 147204"/>
                            <a:gd name="connsiteX32" fmla="*/ 28414 w 1394113"/>
                            <a:gd name="connsiteY32" fmla="*/ 50061 h 147204"/>
                            <a:gd name="connsiteX33" fmla="*/ 28414 w 1394113"/>
                            <a:gd name="connsiteY33" fmla="*/ 50061 h 147204"/>
                            <a:gd name="connsiteX34" fmla="*/ 33609 w 1394113"/>
                            <a:gd name="connsiteY34" fmla="*/ 66514 h 147204"/>
                            <a:gd name="connsiteX35" fmla="*/ 33609 w 1394113"/>
                            <a:gd name="connsiteY35" fmla="*/ 66514 h 147204"/>
                            <a:gd name="connsiteX36" fmla="*/ 34475 w 1394113"/>
                            <a:gd name="connsiteY36" fmla="*/ 71709 h 147204"/>
                            <a:gd name="connsiteX37" fmla="*/ 700359 w 1394113"/>
                            <a:gd name="connsiteY37" fmla="*/ 146177 h 147204"/>
                            <a:gd name="connsiteX38" fmla="*/ 1366243 w 1394113"/>
                            <a:gd name="connsiteY38" fmla="*/ 71709 h 1472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394113" h="147204">
                              <a:moveTo>
                                <a:pt x="1366243" y="71709"/>
                              </a:moveTo>
                              <a:cubicBezTo>
                                <a:pt x="1366243" y="69977"/>
                                <a:pt x="1367109" y="68245"/>
                                <a:pt x="1367109" y="66514"/>
                              </a:cubicBezTo>
                              <a:cubicBezTo>
                                <a:pt x="1367109" y="66514"/>
                                <a:pt x="1367109" y="66514"/>
                                <a:pt x="1367109" y="66514"/>
                              </a:cubicBezTo>
                              <a:cubicBezTo>
                                <a:pt x="1367975" y="61318"/>
                                <a:pt x="1369707" y="56123"/>
                                <a:pt x="1372305" y="50061"/>
                              </a:cubicBezTo>
                              <a:cubicBezTo>
                                <a:pt x="1372305" y="50061"/>
                                <a:pt x="1372305" y="50061"/>
                                <a:pt x="1372305" y="50061"/>
                              </a:cubicBezTo>
                              <a:cubicBezTo>
                                <a:pt x="1374036" y="46597"/>
                                <a:pt x="1374902" y="43134"/>
                                <a:pt x="1376634" y="39670"/>
                              </a:cubicBezTo>
                              <a:cubicBezTo>
                                <a:pt x="1376634" y="39670"/>
                                <a:pt x="1376634" y="39670"/>
                                <a:pt x="1376634" y="39670"/>
                              </a:cubicBezTo>
                              <a:cubicBezTo>
                                <a:pt x="1377500" y="37938"/>
                                <a:pt x="1378366" y="36207"/>
                                <a:pt x="1379232" y="34475"/>
                              </a:cubicBezTo>
                              <a:cubicBezTo>
                                <a:pt x="1379232" y="34475"/>
                                <a:pt x="1379232" y="34475"/>
                                <a:pt x="1379232" y="34475"/>
                              </a:cubicBezTo>
                              <a:cubicBezTo>
                                <a:pt x="1380964" y="31011"/>
                                <a:pt x="1382696" y="28413"/>
                                <a:pt x="1384427" y="24950"/>
                              </a:cubicBezTo>
                              <a:cubicBezTo>
                                <a:pt x="1384427" y="24950"/>
                                <a:pt x="1384427" y="24950"/>
                                <a:pt x="1384427" y="24084"/>
                              </a:cubicBezTo>
                              <a:cubicBezTo>
                                <a:pt x="1385293" y="22352"/>
                                <a:pt x="1386159" y="21486"/>
                                <a:pt x="1387025" y="19754"/>
                              </a:cubicBezTo>
                              <a:cubicBezTo>
                                <a:pt x="1387025" y="19754"/>
                                <a:pt x="1387025" y="18889"/>
                                <a:pt x="1387025" y="18889"/>
                              </a:cubicBezTo>
                              <a:cubicBezTo>
                                <a:pt x="1387891" y="17157"/>
                                <a:pt x="1388757" y="16291"/>
                                <a:pt x="1389623" y="14559"/>
                              </a:cubicBezTo>
                              <a:cubicBezTo>
                                <a:pt x="1389623" y="14559"/>
                                <a:pt x="1389623" y="14559"/>
                                <a:pt x="1389623" y="14559"/>
                              </a:cubicBezTo>
                              <a:cubicBezTo>
                                <a:pt x="1390489" y="12827"/>
                                <a:pt x="1391355" y="11961"/>
                                <a:pt x="1392221" y="10230"/>
                              </a:cubicBezTo>
                              <a:cubicBezTo>
                                <a:pt x="1392221" y="10230"/>
                                <a:pt x="1392221" y="9363"/>
                                <a:pt x="1393087" y="9363"/>
                              </a:cubicBezTo>
                              <a:cubicBezTo>
                                <a:pt x="1393953" y="8498"/>
                                <a:pt x="1394818" y="7631"/>
                                <a:pt x="1394818" y="5900"/>
                              </a:cubicBezTo>
                              <a:cubicBezTo>
                                <a:pt x="1306496" y="56988"/>
                                <a:pt x="1029405" y="94222"/>
                                <a:pt x="700359" y="94222"/>
                              </a:cubicBezTo>
                              <a:cubicBezTo>
                                <a:pt x="372180" y="94222"/>
                                <a:pt x="94223" y="56988"/>
                                <a:pt x="5900" y="5900"/>
                              </a:cubicBezTo>
                              <a:cubicBezTo>
                                <a:pt x="6766" y="6766"/>
                                <a:pt x="7632" y="7631"/>
                                <a:pt x="7632" y="9363"/>
                              </a:cubicBezTo>
                              <a:cubicBezTo>
                                <a:pt x="7632" y="9363"/>
                                <a:pt x="7632" y="10230"/>
                                <a:pt x="8498" y="10230"/>
                              </a:cubicBezTo>
                              <a:cubicBezTo>
                                <a:pt x="9364" y="11095"/>
                                <a:pt x="10230" y="12827"/>
                                <a:pt x="11095" y="13693"/>
                              </a:cubicBezTo>
                              <a:cubicBezTo>
                                <a:pt x="11095" y="13693"/>
                                <a:pt x="11095" y="13693"/>
                                <a:pt x="11095" y="13693"/>
                              </a:cubicBezTo>
                              <a:cubicBezTo>
                                <a:pt x="11961" y="15425"/>
                                <a:pt x="12827" y="16291"/>
                                <a:pt x="13693" y="18022"/>
                              </a:cubicBezTo>
                              <a:cubicBezTo>
                                <a:pt x="13693" y="18022"/>
                                <a:pt x="13693" y="18889"/>
                                <a:pt x="13693" y="18889"/>
                              </a:cubicBezTo>
                              <a:cubicBezTo>
                                <a:pt x="14559" y="20620"/>
                                <a:pt x="15425" y="21486"/>
                                <a:pt x="16291" y="23218"/>
                              </a:cubicBezTo>
                              <a:cubicBezTo>
                                <a:pt x="16291" y="23218"/>
                                <a:pt x="16291" y="23218"/>
                                <a:pt x="16291" y="24084"/>
                              </a:cubicBezTo>
                              <a:cubicBezTo>
                                <a:pt x="18023" y="27548"/>
                                <a:pt x="19755" y="30145"/>
                                <a:pt x="21486" y="33609"/>
                              </a:cubicBezTo>
                              <a:cubicBezTo>
                                <a:pt x="21486" y="33609"/>
                                <a:pt x="21486" y="33609"/>
                                <a:pt x="21486" y="34475"/>
                              </a:cubicBezTo>
                              <a:cubicBezTo>
                                <a:pt x="22352" y="36207"/>
                                <a:pt x="23218" y="37938"/>
                                <a:pt x="24084" y="39670"/>
                              </a:cubicBezTo>
                              <a:cubicBezTo>
                                <a:pt x="24084" y="39670"/>
                                <a:pt x="24084" y="39670"/>
                                <a:pt x="24084" y="39670"/>
                              </a:cubicBezTo>
                              <a:cubicBezTo>
                                <a:pt x="25816" y="43134"/>
                                <a:pt x="26682" y="46597"/>
                                <a:pt x="28414" y="50061"/>
                              </a:cubicBezTo>
                              <a:cubicBezTo>
                                <a:pt x="28414" y="50061"/>
                                <a:pt x="28414" y="50061"/>
                                <a:pt x="28414" y="50061"/>
                              </a:cubicBezTo>
                              <a:cubicBezTo>
                                <a:pt x="30146" y="55256"/>
                                <a:pt x="31877" y="60452"/>
                                <a:pt x="33609" y="66514"/>
                              </a:cubicBezTo>
                              <a:cubicBezTo>
                                <a:pt x="33609" y="66514"/>
                                <a:pt x="33609" y="66514"/>
                                <a:pt x="33609" y="66514"/>
                              </a:cubicBezTo>
                              <a:cubicBezTo>
                                <a:pt x="33609" y="68245"/>
                                <a:pt x="34475" y="69977"/>
                                <a:pt x="34475" y="71709"/>
                              </a:cubicBezTo>
                              <a:cubicBezTo>
                                <a:pt x="145311" y="115870"/>
                                <a:pt x="401621" y="146177"/>
                                <a:pt x="700359" y="146177"/>
                              </a:cubicBezTo>
                              <a:cubicBezTo>
                                <a:pt x="999098" y="147043"/>
                                <a:pt x="1255407" y="115870"/>
                                <a:pt x="1366243" y="717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12B13">
                            <a:alpha val="10000"/>
                          </a:srgb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9" name="Freeform 138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DED6375-EF29-458B-B737-9916C9F6A952}"/>
                          </a:ext>
                        </a:extLst>
                      </wps:cNvPr>
                      <wps:cNvSpPr/>
                      <wps:spPr>
                        <a:xfrm>
                          <a:off x="3171825" y="6353175"/>
                          <a:ext cx="1012355" cy="1759471"/>
                        </a:xfrm>
                        <a:custGeom>
                          <a:avLst/>
                          <a:gdLst>
                            <a:gd name="connsiteX0" fmla="*/ 684773 w 727363"/>
                            <a:gd name="connsiteY0" fmla="*/ 754046 h 1264227"/>
                            <a:gd name="connsiteX1" fmla="*/ 686505 w 727363"/>
                            <a:gd name="connsiteY1" fmla="*/ 753180 h 1264227"/>
                            <a:gd name="connsiteX2" fmla="*/ 722007 w 727363"/>
                            <a:gd name="connsiteY2" fmla="*/ 555752 h 1264227"/>
                            <a:gd name="connsiteX3" fmla="*/ 722007 w 727363"/>
                            <a:gd name="connsiteY3" fmla="*/ 555752 h 1264227"/>
                            <a:gd name="connsiteX4" fmla="*/ 725471 w 727363"/>
                            <a:gd name="connsiteY4" fmla="*/ 474357 h 1264227"/>
                            <a:gd name="connsiteX5" fmla="*/ 725471 w 727363"/>
                            <a:gd name="connsiteY5" fmla="*/ 474357 h 1264227"/>
                            <a:gd name="connsiteX6" fmla="*/ 725471 w 727363"/>
                            <a:gd name="connsiteY6" fmla="*/ 463966 h 1264227"/>
                            <a:gd name="connsiteX7" fmla="*/ 725471 w 727363"/>
                            <a:gd name="connsiteY7" fmla="*/ 463966 h 1264227"/>
                            <a:gd name="connsiteX8" fmla="*/ 725471 w 727363"/>
                            <a:gd name="connsiteY8" fmla="*/ 454441 h 1264227"/>
                            <a:gd name="connsiteX9" fmla="*/ 725471 w 727363"/>
                            <a:gd name="connsiteY9" fmla="*/ 450978 h 1264227"/>
                            <a:gd name="connsiteX10" fmla="*/ 725471 w 727363"/>
                            <a:gd name="connsiteY10" fmla="*/ 444916 h 1264227"/>
                            <a:gd name="connsiteX11" fmla="*/ 725471 w 727363"/>
                            <a:gd name="connsiteY11" fmla="*/ 441452 h 1264227"/>
                            <a:gd name="connsiteX12" fmla="*/ 724605 w 727363"/>
                            <a:gd name="connsiteY12" fmla="*/ 435391 h 1264227"/>
                            <a:gd name="connsiteX13" fmla="*/ 724605 w 727363"/>
                            <a:gd name="connsiteY13" fmla="*/ 431927 h 1264227"/>
                            <a:gd name="connsiteX14" fmla="*/ 723739 w 727363"/>
                            <a:gd name="connsiteY14" fmla="*/ 425866 h 1264227"/>
                            <a:gd name="connsiteX15" fmla="*/ 723739 w 727363"/>
                            <a:gd name="connsiteY15" fmla="*/ 422403 h 1264227"/>
                            <a:gd name="connsiteX16" fmla="*/ 722873 w 727363"/>
                            <a:gd name="connsiteY16" fmla="*/ 414609 h 1264227"/>
                            <a:gd name="connsiteX17" fmla="*/ 722873 w 727363"/>
                            <a:gd name="connsiteY17" fmla="*/ 412877 h 1264227"/>
                            <a:gd name="connsiteX18" fmla="*/ 721141 w 727363"/>
                            <a:gd name="connsiteY18" fmla="*/ 402486 h 1264227"/>
                            <a:gd name="connsiteX19" fmla="*/ 720275 w 727363"/>
                            <a:gd name="connsiteY19" fmla="*/ 399889 h 1264227"/>
                            <a:gd name="connsiteX20" fmla="*/ 718543 w 727363"/>
                            <a:gd name="connsiteY20" fmla="*/ 392096 h 1264227"/>
                            <a:gd name="connsiteX21" fmla="*/ 717677 w 727363"/>
                            <a:gd name="connsiteY21" fmla="*/ 388632 h 1264227"/>
                            <a:gd name="connsiteX22" fmla="*/ 715946 w 727363"/>
                            <a:gd name="connsiteY22" fmla="*/ 381705 h 1264227"/>
                            <a:gd name="connsiteX23" fmla="*/ 715080 w 727363"/>
                            <a:gd name="connsiteY23" fmla="*/ 378241 h 1264227"/>
                            <a:gd name="connsiteX24" fmla="*/ 713348 w 727363"/>
                            <a:gd name="connsiteY24" fmla="*/ 371314 h 1264227"/>
                            <a:gd name="connsiteX25" fmla="*/ 712482 w 727363"/>
                            <a:gd name="connsiteY25" fmla="*/ 367850 h 1264227"/>
                            <a:gd name="connsiteX26" fmla="*/ 710750 w 727363"/>
                            <a:gd name="connsiteY26" fmla="*/ 360057 h 1264227"/>
                            <a:gd name="connsiteX27" fmla="*/ 709884 w 727363"/>
                            <a:gd name="connsiteY27" fmla="*/ 357459 h 1264227"/>
                            <a:gd name="connsiteX28" fmla="*/ 707287 w 727363"/>
                            <a:gd name="connsiteY28" fmla="*/ 347068 h 1264227"/>
                            <a:gd name="connsiteX29" fmla="*/ 707287 w 727363"/>
                            <a:gd name="connsiteY29" fmla="*/ 345337 h 1264227"/>
                            <a:gd name="connsiteX30" fmla="*/ 704689 w 727363"/>
                            <a:gd name="connsiteY30" fmla="*/ 335812 h 1264227"/>
                            <a:gd name="connsiteX31" fmla="*/ 703823 w 727363"/>
                            <a:gd name="connsiteY31" fmla="*/ 332348 h 1264227"/>
                            <a:gd name="connsiteX32" fmla="*/ 701225 w 727363"/>
                            <a:gd name="connsiteY32" fmla="*/ 325421 h 1264227"/>
                            <a:gd name="connsiteX33" fmla="*/ 700359 w 727363"/>
                            <a:gd name="connsiteY33" fmla="*/ 321957 h 1264227"/>
                            <a:gd name="connsiteX34" fmla="*/ 697761 w 727363"/>
                            <a:gd name="connsiteY34" fmla="*/ 315030 h 1264227"/>
                            <a:gd name="connsiteX35" fmla="*/ 696895 w 727363"/>
                            <a:gd name="connsiteY35" fmla="*/ 311566 h 1264227"/>
                            <a:gd name="connsiteX36" fmla="*/ 694298 w 727363"/>
                            <a:gd name="connsiteY36" fmla="*/ 304639 h 1264227"/>
                            <a:gd name="connsiteX37" fmla="*/ 693432 w 727363"/>
                            <a:gd name="connsiteY37" fmla="*/ 301175 h 1264227"/>
                            <a:gd name="connsiteX38" fmla="*/ 689968 w 727363"/>
                            <a:gd name="connsiteY38" fmla="*/ 290784 h 1264227"/>
                            <a:gd name="connsiteX39" fmla="*/ 689968 w 727363"/>
                            <a:gd name="connsiteY39" fmla="*/ 290784 h 1264227"/>
                            <a:gd name="connsiteX40" fmla="*/ 689968 w 727363"/>
                            <a:gd name="connsiteY40" fmla="*/ 290784 h 1264227"/>
                            <a:gd name="connsiteX41" fmla="*/ 563546 w 727363"/>
                            <a:gd name="connsiteY41" fmla="*/ 31012 h 1264227"/>
                            <a:gd name="connsiteX42" fmla="*/ 562680 w 727363"/>
                            <a:gd name="connsiteY42" fmla="*/ 29280 h 1264227"/>
                            <a:gd name="connsiteX43" fmla="*/ 560082 w 727363"/>
                            <a:gd name="connsiteY43" fmla="*/ 24950 h 1264227"/>
                            <a:gd name="connsiteX44" fmla="*/ 558350 w 727363"/>
                            <a:gd name="connsiteY44" fmla="*/ 22353 h 1264227"/>
                            <a:gd name="connsiteX45" fmla="*/ 556618 w 727363"/>
                            <a:gd name="connsiteY45" fmla="*/ 18889 h 1264227"/>
                            <a:gd name="connsiteX46" fmla="*/ 554886 w 727363"/>
                            <a:gd name="connsiteY46" fmla="*/ 15425 h 1264227"/>
                            <a:gd name="connsiteX47" fmla="*/ 553155 w 727363"/>
                            <a:gd name="connsiteY47" fmla="*/ 12827 h 1264227"/>
                            <a:gd name="connsiteX48" fmla="*/ 551423 w 727363"/>
                            <a:gd name="connsiteY48" fmla="*/ 9364 h 1264227"/>
                            <a:gd name="connsiteX49" fmla="*/ 550557 w 727363"/>
                            <a:gd name="connsiteY49" fmla="*/ 6766 h 1264227"/>
                            <a:gd name="connsiteX50" fmla="*/ 550557 w 727363"/>
                            <a:gd name="connsiteY50" fmla="*/ 5900 h 1264227"/>
                            <a:gd name="connsiteX51" fmla="*/ 534971 w 727363"/>
                            <a:gd name="connsiteY51" fmla="*/ 12827 h 1264227"/>
                            <a:gd name="connsiteX52" fmla="*/ 525446 w 727363"/>
                            <a:gd name="connsiteY52" fmla="*/ 21486 h 1264227"/>
                            <a:gd name="connsiteX53" fmla="*/ 521982 w 727363"/>
                            <a:gd name="connsiteY53" fmla="*/ 25816 h 1264227"/>
                            <a:gd name="connsiteX54" fmla="*/ 513323 w 727363"/>
                            <a:gd name="connsiteY54" fmla="*/ 36207 h 1264227"/>
                            <a:gd name="connsiteX55" fmla="*/ 504664 w 727363"/>
                            <a:gd name="connsiteY55" fmla="*/ 48330 h 1264227"/>
                            <a:gd name="connsiteX56" fmla="*/ 500334 w 727363"/>
                            <a:gd name="connsiteY56" fmla="*/ 53525 h 1264227"/>
                            <a:gd name="connsiteX57" fmla="*/ 495139 w 727363"/>
                            <a:gd name="connsiteY57" fmla="*/ 59587 h 1264227"/>
                            <a:gd name="connsiteX58" fmla="*/ 492541 w 727363"/>
                            <a:gd name="connsiteY58" fmla="*/ 62184 h 1264227"/>
                            <a:gd name="connsiteX59" fmla="*/ 487346 w 727363"/>
                            <a:gd name="connsiteY59" fmla="*/ 67380 h 1264227"/>
                            <a:gd name="connsiteX60" fmla="*/ 481284 w 727363"/>
                            <a:gd name="connsiteY60" fmla="*/ 72575 h 1264227"/>
                            <a:gd name="connsiteX61" fmla="*/ 459636 w 727363"/>
                            <a:gd name="connsiteY61" fmla="*/ 87296 h 1264227"/>
                            <a:gd name="connsiteX62" fmla="*/ 457039 w 727363"/>
                            <a:gd name="connsiteY62" fmla="*/ 89028 h 1264227"/>
                            <a:gd name="connsiteX63" fmla="*/ 451843 w 727363"/>
                            <a:gd name="connsiteY63" fmla="*/ 92491 h 1264227"/>
                            <a:gd name="connsiteX64" fmla="*/ 444916 w 727363"/>
                            <a:gd name="connsiteY64" fmla="*/ 96821 h 1264227"/>
                            <a:gd name="connsiteX65" fmla="*/ 424134 w 727363"/>
                            <a:gd name="connsiteY65" fmla="*/ 108943 h 1264227"/>
                            <a:gd name="connsiteX66" fmla="*/ 417207 w 727363"/>
                            <a:gd name="connsiteY66" fmla="*/ 113273 h 1264227"/>
                            <a:gd name="connsiteX67" fmla="*/ 398157 w 727363"/>
                            <a:gd name="connsiteY67" fmla="*/ 127994 h 1264227"/>
                            <a:gd name="connsiteX68" fmla="*/ 387766 w 727363"/>
                            <a:gd name="connsiteY68" fmla="*/ 138384 h 1264227"/>
                            <a:gd name="connsiteX69" fmla="*/ 386034 w 727363"/>
                            <a:gd name="connsiteY69" fmla="*/ 140982 h 1264227"/>
                            <a:gd name="connsiteX70" fmla="*/ 383437 w 727363"/>
                            <a:gd name="connsiteY70" fmla="*/ 144446 h 1264227"/>
                            <a:gd name="connsiteX71" fmla="*/ 379973 w 727363"/>
                            <a:gd name="connsiteY71" fmla="*/ 147909 h 1264227"/>
                            <a:gd name="connsiteX72" fmla="*/ 377375 w 727363"/>
                            <a:gd name="connsiteY72" fmla="*/ 151373 h 1264227"/>
                            <a:gd name="connsiteX73" fmla="*/ 360057 w 727363"/>
                            <a:gd name="connsiteY73" fmla="*/ 170423 h 1264227"/>
                            <a:gd name="connsiteX74" fmla="*/ 360057 w 727363"/>
                            <a:gd name="connsiteY74" fmla="*/ 170423 h 1264227"/>
                            <a:gd name="connsiteX75" fmla="*/ 328884 w 727363"/>
                            <a:gd name="connsiteY75" fmla="*/ 192937 h 1264227"/>
                            <a:gd name="connsiteX76" fmla="*/ 295980 w 727363"/>
                            <a:gd name="connsiteY76" fmla="*/ 200730 h 1264227"/>
                            <a:gd name="connsiteX77" fmla="*/ 292516 w 727363"/>
                            <a:gd name="connsiteY77" fmla="*/ 200730 h 1264227"/>
                            <a:gd name="connsiteX78" fmla="*/ 286455 w 727363"/>
                            <a:gd name="connsiteY78" fmla="*/ 201596 h 1264227"/>
                            <a:gd name="connsiteX79" fmla="*/ 271734 w 727363"/>
                            <a:gd name="connsiteY79" fmla="*/ 203327 h 1264227"/>
                            <a:gd name="connsiteX80" fmla="*/ 237098 w 727363"/>
                            <a:gd name="connsiteY80" fmla="*/ 218048 h 1264227"/>
                            <a:gd name="connsiteX81" fmla="*/ 187741 w 727363"/>
                            <a:gd name="connsiteY81" fmla="*/ 338409 h 1264227"/>
                            <a:gd name="connsiteX82" fmla="*/ 184277 w 727363"/>
                            <a:gd name="connsiteY82" fmla="*/ 341007 h 1264227"/>
                            <a:gd name="connsiteX83" fmla="*/ 151373 w 727363"/>
                            <a:gd name="connsiteY83" fmla="*/ 356593 h 1264227"/>
                            <a:gd name="connsiteX84" fmla="*/ 147043 w 727363"/>
                            <a:gd name="connsiteY84" fmla="*/ 362655 h 1264227"/>
                            <a:gd name="connsiteX85" fmla="*/ 139250 w 727363"/>
                            <a:gd name="connsiteY85" fmla="*/ 381705 h 1264227"/>
                            <a:gd name="connsiteX86" fmla="*/ 93357 w 727363"/>
                            <a:gd name="connsiteY86" fmla="*/ 416341 h 1264227"/>
                            <a:gd name="connsiteX87" fmla="*/ 93357 w 727363"/>
                            <a:gd name="connsiteY87" fmla="*/ 416341 h 1264227"/>
                            <a:gd name="connsiteX88" fmla="*/ 93357 w 727363"/>
                            <a:gd name="connsiteY88" fmla="*/ 418073 h 1264227"/>
                            <a:gd name="connsiteX89" fmla="*/ 93357 w 727363"/>
                            <a:gd name="connsiteY89" fmla="*/ 418939 h 1264227"/>
                            <a:gd name="connsiteX90" fmla="*/ 93357 w 727363"/>
                            <a:gd name="connsiteY90" fmla="*/ 420671 h 1264227"/>
                            <a:gd name="connsiteX91" fmla="*/ 93357 w 727363"/>
                            <a:gd name="connsiteY91" fmla="*/ 421536 h 1264227"/>
                            <a:gd name="connsiteX92" fmla="*/ 94223 w 727363"/>
                            <a:gd name="connsiteY92" fmla="*/ 423268 h 1264227"/>
                            <a:gd name="connsiteX93" fmla="*/ 94223 w 727363"/>
                            <a:gd name="connsiteY93" fmla="*/ 423268 h 1264227"/>
                            <a:gd name="connsiteX94" fmla="*/ 95089 w 727363"/>
                            <a:gd name="connsiteY94" fmla="*/ 425000 h 1264227"/>
                            <a:gd name="connsiteX95" fmla="*/ 95089 w 727363"/>
                            <a:gd name="connsiteY95" fmla="*/ 425866 h 1264227"/>
                            <a:gd name="connsiteX96" fmla="*/ 95955 w 727363"/>
                            <a:gd name="connsiteY96" fmla="*/ 426732 h 1264227"/>
                            <a:gd name="connsiteX97" fmla="*/ 95955 w 727363"/>
                            <a:gd name="connsiteY97" fmla="*/ 427598 h 1264227"/>
                            <a:gd name="connsiteX98" fmla="*/ 97686 w 727363"/>
                            <a:gd name="connsiteY98" fmla="*/ 429330 h 1264227"/>
                            <a:gd name="connsiteX99" fmla="*/ 97686 w 727363"/>
                            <a:gd name="connsiteY99" fmla="*/ 430196 h 1264227"/>
                            <a:gd name="connsiteX100" fmla="*/ 98552 w 727363"/>
                            <a:gd name="connsiteY100" fmla="*/ 431927 h 1264227"/>
                            <a:gd name="connsiteX101" fmla="*/ 99418 w 727363"/>
                            <a:gd name="connsiteY101" fmla="*/ 432793 h 1264227"/>
                            <a:gd name="connsiteX102" fmla="*/ 101150 w 727363"/>
                            <a:gd name="connsiteY102" fmla="*/ 433659 h 1264227"/>
                            <a:gd name="connsiteX103" fmla="*/ 102016 w 727363"/>
                            <a:gd name="connsiteY103" fmla="*/ 434525 h 1264227"/>
                            <a:gd name="connsiteX104" fmla="*/ 103748 w 727363"/>
                            <a:gd name="connsiteY104" fmla="*/ 436257 h 1264227"/>
                            <a:gd name="connsiteX105" fmla="*/ 104614 w 727363"/>
                            <a:gd name="connsiteY105" fmla="*/ 437123 h 1264227"/>
                            <a:gd name="connsiteX106" fmla="*/ 106346 w 727363"/>
                            <a:gd name="connsiteY106" fmla="*/ 437989 h 1264227"/>
                            <a:gd name="connsiteX107" fmla="*/ 107211 w 727363"/>
                            <a:gd name="connsiteY107" fmla="*/ 438855 h 1264227"/>
                            <a:gd name="connsiteX108" fmla="*/ 108943 w 727363"/>
                            <a:gd name="connsiteY108" fmla="*/ 439721 h 1264227"/>
                            <a:gd name="connsiteX109" fmla="*/ 109809 w 727363"/>
                            <a:gd name="connsiteY109" fmla="*/ 440587 h 1264227"/>
                            <a:gd name="connsiteX110" fmla="*/ 111541 w 727363"/>
                            <a:gd name="connsiteY110" fmla="*/ 441452 h 1264227"/>
                            <a:gd name="connsiteX111" fmla="*/ 110675 w 727363"/>
                            <a:gd name="connsiteY111" fmla="*/ 441452 h 1264227"/>
                            <a:gd name="connsiteX112" fmla="*/ 110675 w 727363"/>
                            <a:gd name="connsiteY112" fmla="*/ 441452 h 1264227"/>
                            <a:gd name="connsiteX113" fmla="*/ 110675 w 727363"/>
                            <a:gd name="connsiteY113" fmla="*/ 441452 h 1264227"/>
                            <a:gd name="connsiteX114" fmla="*/ 110675 w 727363"/>
                            <a:gd name="connsiteY114" fmla="*/ 441452 h 1264227"/>
                            <a:gd name="connsiteX115" fmla="*/ 112407 w 727363"/>
                            <a:gd name="connsiteY115" fmla="*/ 444050 h 1264227"/>
                            <a:gd name="connsiteX116" fmla="*/ 112407 w 727363"/>
                            <a:gd name="connsiteY116" fmla="*/ 444050 h 1264227"/>
                            <a:gd name="connsiteX117" fmla="*/ 114139 w 727363"/>
                            <a:gd name="connsiteY117" fmla="*/ 446648 h 1264227"/>
                            <a:gd name="connsiteX118" fmla="*/ 114139 w 727363"/>
                            <a:gd name="connsiteY118" fmla="*/ 446648 h 1264227"/>
                            <a:gd name="connsiteX119" fmla="*/ 114139 w 727363"/>
                            <a:gd name="connsiteY119" fmla="*/ 446648 h 1264227"/>
                            <a:gd name="connsiteX120" fmla="*/ 115870 w 727363"/>
                            <a:gd name="connsiteY120" fmla="*/ 449246 h 1264227"/>
                            <a:gd name="connsiteX121" fmla="*/ 115870 w 727363"/>
                            <a:gd name="connsiteY121" fmla="*/ 449246 h 1264227"/>
                            <a:gd name="connsiteX122" fmla="*/ 117602 w 727363"/>
                            <a:gd name="connsiteY122" fmla="*/ 451843 h 1264227"/>
                            <a:gd name="connsiteX123" fmla="*/ 117602 w 727363"/>
                            <a:gd name="connsiteY123" fmla="*/ 451843 h 1264227"/>
                            <a:gd name="connsiteX124" fmla="*/ 121066 w 727363"/>
                            <a:gd name="connsiteY124" fmla="*/ 457905 h 1264227"/>
                            <a:gd name="connsiteX125" fmla="*/ 121066 w 727363"/>
                            <a:gd name="connsiteY125" fmla="*/ 457905 h 1264227"/>
                            <a:gd name="connsiteX126" fmla="*/ 121066 w 727363"/>
                            <a:gd name="connsiteY126" fmla="*/ 457905 h 1264227"/>
                            <a:gd name="connsiteX127" fmla="*/ 123664 w 727363"/>
                            <a:gd name="connsiteY127" fmla="*/ 463966 h 1264227"/>
                            <a:gd name="connsiteX128" fmla="*/ 123664 w 727363"/>
                            <a:gd name="connsiteY128" fmla="*/ 463966 h 1264227"/>
                            <a:gd name="connsiteX129" fmla="*/ 126261 w 727363"/>
                            <a:gd name="connsiteY129" fmla="*/ 470028 h 1264227"/>
                            <a:gd name="connsiteX130" fmla="*/ 126261 w 727363"/>
                            <a:gd name="connsiteY130" fmla="*/ 470028 h 1264227"/>
                            <a:gd name="connsiteX131" fmla="*/ 126261 w 727363"/>
                            <a:gd name="connsiteY131" fmla="*/ 470028 h 1264227"/>
                            <a:gd name="connsiteX132" fmla="*/ 127993 w 727363"/>
                            <a:gd name="connsiteY132" fmla="*/ 476089 h 1264227"/>
                            <a:gd name="connsiteX133" fmla="*/ 127993 w 727363"/>
                            <a:gd name="connsiteY133" fmla="*/ 476089 h 1264227"/>
                            <a:gd name="connsiteX134" fmla="*/ 129725 w 727363"/>
                            <a:gd name="connsiteY134" fmla="*/ 482150 h 1264227"/>
                            <a:gd name="connsiteX135" fmla="*/ 129725 w 727363"/>
                            <a:gd name="connsiteY135" fmla="*/ 482150 h 1264227"/>
                            <a:gd name="connsiteX136" fmla="*/ 129725 w 727363"/>
                            <a:gd name="connsiteY136" fmla="*/ 482150 h 1264227"/>
                            <a:gd name="connsiteX137" fmla="*/ 130591 w 727363"/>
                            <a:gd name="connsiteY137" fmla="*/ 488212 h 1264227"/>
                            <a:gd name="connsiteX138" fmla="*/ 130591 w 727363"/>
                            <a:gd name="connsiteY138" fmla="*/ 488212 h 1264227"/>
                            <a:gd name="connsiteX139" fmla="*/ 128859 w 727363"/>
                            <a:gd name="connsiteY139" fmla="*/ 503798 h 1264227"/>
                            <a:gd name="connsiteX140" fmla="*/ 95955 w 727363"/>
                            <a:gd name="connsiteY140" fmla="*/ 569607 h 1264227"/>
                            <a:gd name="connsiteX141" fmla="*/ 95955 w 727363"/>
                            <a:gd name="connsiteY141" fmla="*/ 570473 h 1264227"/>
                            <a:gd name="connsiteX142" fmla="*/ 94223 w 727363"/>
                            <a:gd name="connsiteY142" fmla="*/ 574802 h 1264227"/>
                            <a:gd name="connsiteX143" fmla="*/ 93357 w 727363"/>
                            <a:gd name="connsiteY143" fmla="*/ 576534 h 1264227"/>
                            <a:gd name="connsiteX144" fmla="*/ 90759 w 727363"/>
                            <a:gd name="connsiteY144" fmla="*/ 580864 h 1264227"/>
                            <a:gd name="connsiteX145" fmla="*/ 89893 w 727363"/>
                            <a:gd name="connsiteY145" fmla="*/ 581730 h 1264227"/>
                            <a:gd name="connsiteX146" fmla="*/ 71709 w 727363"/>
                            <a:gd name="connsiteY146" fmla="*/ 617232 h 1264227"/>
                            <a:gd name="connsiteX147" fmla="*/ 71709 w 727363"/>
                            <a:gd name="connsiteY147" fmla="*/ 617232 h 1264227"/>
                            <a:gd name="connsiteX148" fmla="*/ 24084 w 727363"/>
                            <a:gd name="connsiteY148" fmla="*/ 724605 h 1264227"/>
                            <a:gd name="connsiteX149" fmla="*/ 24084 w 727363"/>
                            <a:gd name="connsiteY149" fmla="*/ 724605 h 1264227"/>
                            <a:gd name="connsiteX150" fmla="*/ 24084 w 727363"/>
                            <a:gd name="connsiteY150" fmla="*/ 724605 h 1264227"/>
                            <a:gd name="connsiteX151" fmla="*/ 21486 w 727363"/>
                            <a:gd name="connsiteY151" fmla="*/ 731532 h 1264227"/>
                            <a:gd name="connsiteX152" fmla="*/ 21486 w 727363"/>
                            <a:gd name="connsiteY152" fmla="*/ 731532 h 1264227"/>
                            <a:gd name="connsiteX153" fmla="*/ 10230 w 727363"/>
                            <a:gd name="connsiteY153" fmla="*/ 771364 h 1264227"/>
                            <a:gd name="connsiteX154" fmla="*/ 10230 w 727363"/>
                            <a:gd name="connsiteY154" fmla="*/ 772230 h 1264227"/>
                            <a:gd name="connsiteX155" fmla="*/ 9364 w 727363"/>
                            <a:gd name="connsiteY155" fmla="*/ 777425 h 1264227"/>
                            <a:gd name="connsiteX156" fmla="*/ 9364 w 727363"/>
                            <a:gd name="connsiteY156" fmla="*/ 779157 h 1264227"/>
                            <a:gd name="connsiteX157" fmla="*/ 8498 w 727363"/>
                            <a:gd name="connsiteY157" fmla="*/ 783486 h 1264227"/>
                            <a:gd name="connsiteX158" fmla="*/ 8498 w 727363"/>
                            <a:gd name="connsiteY158" fmla="*/ 785218 h 1264227"/>
                            <a:gd name="connsiteX159" fmla="*/ 7632 w 727363"/>
                            <a:gd name="connsiteY159" fmla="*/ 789548 h 1264227"/>
                            <a:gd name="connsiteX160" fmla="*/ 7632 w 727363"/>
                            <a:gd name="connsiteY160" fmla="*/ 791280 h 1264227"/>
                            <a:gd name="connsiteX161" fmla="*/ 6766 w 727363"/>
                            <a:gd name="connsiteY161" fmla="*/ 795609 h 1264227"/>
                            <a:gd name="connsiteX162" fmla="*/ 6766 w 727363"/>
                            <a:gd name="connsiteY162" fmla="*/ 798207 h 1264227"/>
                            <a:gd name="connsiteX163" fmla="*/ 5900 w 727363"/>
                            <a:gd name="connsiteY163" fmla="*/ 801671 h 1264227"/>
                            <a:gd name="connsiteX164" fmla="*/ 5900 w 727363"/>
                            <a:gd name="connsiteY164" fmla="*/ 804268 h 1264227"/>
                            <a:gd name="connsiteX165" fmla="*/ 5900 w 727363"/>
                            <a:gd name="connsiteY165" fmla="*/ 807732 h 1264227"/>
                            <a:gd name="connsiteX166" fmla="*/ 5900 w 727363"/>
                            <a:gd name="connsiteY166" fmla="*/ 810330 h 1264227"/>
                            <a:gd name="connsiteX167" fmla="*/ 5900 w 727363"/>
                            <a:gd name="connsiteY167" fmla="*/ 813793 h 1264227"/>
                            <a:gd name="connsiteX168" fmla="*/ 5900 w 727363"/>
                            <a:gd name="connsiteY168" fmla="*/ 816391 h 1264227"/>
                            <a:gd name="connsiteX169" fmla="*/ 5900 w 727363"/>
                            <a:gd name="connsiteY169" fmla="*/ 820721 h 1264227"/>
                            <a:gd name="connsiteX170" fmla="*/ 5900 w 727363"/>
                            <a:gd name="connsiteY170" fmla="*/ 822452 h 1264227"/>
                            <a:gd name="connsiteX171" fmla="*/ 5900 w 727363"/>
                            <a:gd name="connsiteY171" fmla="*/ 828514 h 1264227"/>
                            <a:gd name="connsiteX172" fmla="*/ 5900 w 727363"/>
                            <a:gd name="connsiteY172" fmla="*/ 831111 h 1264227"/>
                            <a:gd name="connsiteX173" fmla="*/ 10230 w 727363"/>
                            <a:gd name="connsiteY173" fmla="*/ 909043 h 1264227"/>
                            <a:gd name="connsiteX174" fmla="*/ 10230 w 727363"/>
                            <a:gd name="connsiteY174" fmla="*/ 909043 h 1264227"/>
                            <a:gd name="connsiteX175" fmla="*/ 10230 w 727363"/>
                            <a:gd name="connsiteY175" fmla="*/ 909043 h 1264227"/>
                            <a:gd name="connsiteX176" fmla="*/ 15425 w 727363"/>
                            <a:gd name="connsiteY176" fmla="*/ 943680 h 1264227"/>
                            <a:gd name="connsiteX177" fmla="*/ 15425 w 727363"/>
                            <a:gd name="connsiteY177" fmla="*/ 944546 h 1264227"/>
                            <a:gd name="connsiteX178" fmla="*/ 17157 w 727363"/>
                            <a:gd name="connsiteY178" fmla="*/ 954937 h 1264227"/>
                            <a:gd name="connsiteX179" fmla="*/ 17157 w 727363"/>
                            <a:gd name="connsiteY179" fmla="*/ 955802 h 1264227"/>
                            <a:gd name="connsiteX180" fmla="*/ 24084 w 727363"/>
                            <a:gd name="connsiteY180" fmla="*/ 987841 h 1264227"/>
                            <a:gd name="connsiteX181" fmla="*/ 24084 w 727363"/>
                            <a:gd name="connsiteY181" fmla="*/ 987841 h 1264227"/>
                            <a:gd name="connsiteX182" fmla="*/ 26682 w 727363"/>
                            <a:gd name="connsiteY182" fmla="*/ 997366 h 1264227"/>
                            <a:gd name="connsiteX183" fmla="*/ 26682 w 727363"/>
                            <a:gd name="connsiteY183" fmla="*/ 998232 h 1264227"/>
                            <a:gd name="connsiteX184" fmla="*/ 29279 w 727363"/>
                            <a:gd name="connsiteY184" fmla="*/ 1007757 h 1264227"/>
                            <a:gd name="connsiteX185" fmla="*/ 29279 w 727363"/>
                            <a:gd name="connsiteY185" fmla="*/ 1007757 h 1264227"/>
                            <a:gd name="connsiteX186" fmla="*/ 38805 w 727363"/>
                            <a:gd name="connsiteY186" fmla="*/ 1036332 h 1264227"/>
                            <a:gd name="connsiteX187" fmla="*/ 38805 w 727363"/>
                            <a:gd name="connsiteY187" fmla="*/ 1037198 h 1264227"/>
                            <a:gd name="connsiteX188" fmla="*/ 42268 w 727363"/>
                            <a:gd name="connsiteY188" fmla="*/ 1045857 h 1264227"/>
                            <a:gd name="connsiteX189" fmla="*/ 42268 w 727363"/>
                            <a:gd name="connsiteY189" fmla="*/ 1046723 h 1264227"/>
                            <a:gd name="connsiteX190" fmla="*/ 226707 w 727363"/>
                            <a:gd name="connsiteY190" fmla="*/ 1258871 h 1264227"/>
                            <a:gd name="connsiteX191" fmla="*/ 278661 w 727363"/>
                            <a:gd name="connsiteY191" fmla="*/ 1212978 h 1264227"/>
                            <a:gd name="connsiteX192" fmla="*/ 278661 w 727363"/>
                            <a:gd name="connsiteY192" fmla="*/ 1189598 h 1264227"/>
                            <a:gd name="connsiteX193" fmla="*/ 278661 w 727363"/>
                            <a:gd name="connsiteY193" fmla="*/ 1189598 h 1264227"/>
                            <a:gd name="connsiteX194" fmla="*/ 684773 w 727363"/>
                            <a:gd name="connsiteY194" fmla="*/ 754046 h 1264227"/>
                            <a:gd name="connsiteX195" fmla="*/ 112407 w 727363"/>
                            <a:gd name="connsiteY195" fmla="*/ 440587 h 1264227"/>
                            <a:gd name="connsiteX196" fmla="*/ 111541 w 727363"/>
                            <a:gd name="connsiteY196" fmla="*/ 439721 h 1264227"/>
                            <a:gd name="connsiteX197" fmla="*/ 111541 w 727363"/>
                            <a:gd name="connsiteY197" fmla="*/ 439721 h 1264227"/>
                            <a:gd name="connsiteX198" fmla="*/ 112407 w 727363"/>
                            <a:gd name="connsiteY198" fmla="*/ 440587 h 1264227"/>
                            <a:gd name="connsiteX199" fmla="*/ 112407 w 727363"/>
                            <a:gd name="connsiteY199" fmla="*/ 440587 h 1264227"/>
                            <a:gd name="connsiteX200" fmla="*/ 115870 w 727363"/>
                            <a:gd name="connsiteY200" fmla="*/ 442318 h 1264227"/>
                            <a:gd name="connsiteX201" fmla="*/ 115005 w 727363"/>
                            <a:gd name="connsiteY201" fmla="*/ 441452 h 1264227"/>
                            <a:gd name="connsiteX202" fmla="*/ 115005 w 727363"/>
                            <a:gd name="connsiteY202" fmla="*/ 441452 h 1264227"/>
                            <a:gd name="connsiteX203" fmla="*/ 115870 w 727363"/>
                            <a:gd name="connsiteY203" fmla="*/ 442318 h 1264227"/>
                            <a:gd name="connsiteX204" fmla="*/ 115870 w 727363"/>
                            <a:gd name="connsiteY204" fmla="*/ 442318 h 1264227"/>
                            <a:gd name="connsiteX205" fmla="*/ 120200 w 727363"/>
                            <a:gd name="connsiteY205" fmla="*/ 444050 h 1264227"/>
                            <a:gd name="connsiteX206" fmla="*/ 120200 w 727363"/>
                            <a:gd name="connsiteY206" fmla="*/ 444050 h 1264227"/>
                            <a:gd name="connsiteX207" fmla="*/ 119334 w 727363"/>
                            <a:gd name="connsiteY207" fmla="*/ 443184 h 1264227"/>
                            <a:gd name="connsiteX208" fmla="*/ 120200 w 727363"/>
                            <a:gd name="connsiteY208" fmla="*/ 444050 h 1264227"/>
                            <a:gd name="connsiteX209" fmla="*/ 120200 w 727363"/>
                            <a:gd name="connsiteY209" fmla="*/ 444050 h 1264227"/>
                            <a:gd name="connsiteX210" fmla="*/ 123664 w 727363"/>
                            <a:gd name="connsiteY210" fmla="*/ 445782 h 1264227"/>
                            <a:gd name="connsiteX211" fmla="*/ 123664 w 727363"/>
                            <a:gd name="connsiteY211" fmla="*/ 445782 h 1264227"/>
                            <a:gd name="connsiteX212" fmla="*/ 123664 w 727363"/>
                            <a:gd name="connsiteY212" fmla="*/ 445782 h 1264227"/>
                            <a:gd name="connsiteX213" fmla="*/ 123664 w 727363"/>
                            <a:gd name="connsiteY213" fmla="*/ 445782 h 1264227"/>
                            <a:gd name="connsiteX214" fmla="*/ 128859 w 727363"/>
                            <a:gd name="connsiteY214" fmla="*/ 447514 h 1264227"/>
                            <a:gd name="connsiteX215" fmla="*/ 128859 w 727363"/>
                            <a:gd name="connsiteY215" fmla="*/ 447514 h 1264227"/>
                            <a:gd name="connsiteX216" fmla="*/ 128859 w 727363"/>
                            <a:gd name="connsiteY216" fmla="*/ 447514 h 1264227"/>
                            <a:gd name="connsiteX217" fmla="*/ 128859 w 727363"/>
                            <a:gd name="connsiteY217" fmla="*/ 447514 h 1264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</a:cxnLst>
                          <a:rect l="l" t="t" r="r" b="b"/>
                          <a:pathLst>
                            <a:path w="727363" h="1264227">
                              <a:moveTo>
                                <a:pt x="684773" y="754046"/>
                              </a:moveTo>
                              <a:cubicBezTo>
                                <a:pt x="685639" y="754046"/>
                                <a:pt x="685639" y="753180"/>
                                <a:pt x="686505" y="753180"/>
                              </a:cubicBezTo>
                              <a:cubicBezTo>
                                <a:pt x="703823" y="694298"/>
                                <a:pt x="715946" y="629355"/>
                                <a:pt x="722007" y="555752"/>
                              </a:cubicBezTo>
                              <a:cubicBezTo>
                                <a:pt x="722007" y="555752"/>
                                <a:pt x="722007" y="555752"/>
                                <a:pt x="722007" y="555752"/>
                              </a:cubicBezTo>
                              <a:cubicBezTo>
                                <a:pt x="723739" y="529775"/>
                                <a:pt x="725471" y="502932"/>
                                <a:pt x="725471" y="474357"/>
                              </a:cubicBezTo>
                              <a:lnTo>
                                <a:pt x="725471" y="474357"/>
                              </a:lnTo>
                              <a:cubicBezTo>
                                <a:pt x="725471" y="470893"/>
                                <a:pt x="725471" y="467430"/>
                                <a:pt x="725471" y="463966"/>
                              </a:cubicBezTo>
                              <a:cubicBezTo>
                                <a:pt x="725471" y="463966"/>
                                <a:pt x="725471" y="463966"/>
                                <a:pt x="725471" y="463966"/>
                              </a:cubicBezTo>
                              <a:cubicBezTo>
                                <a:pt x="725471" y="460502"/>
                                <a:pt x="725471" y="457905"/>
                                <a:pt x="725471" y="454441"/>
                              </a:cubicBezTo>
                              <a:cubicBezTo>
                                <a:pt x="725471" y="453575"/>
                                <a:pt x="725471" y="452709"/>
                                <a:pt x="725471" y="450978"/>
                              </a:cubicBezTo>
                              <a:cubicBezTo>
                                <a:pt x="725471" y="449246"/>
                                <a:pt x="725471" y="446648"/>
                                <a:pt x="725471" y="444916"/>
                              </a:cubicBezTo>
                              <a:cubicBezTo>
                                <a:pt x="725471" y="444050"/>
                                <a:pt x="725471" y="442318"/>
                                <a:pt x="725471" y="441452"/>
                              </a:cubicBezTo>
                              <a:cubicBezTo>
                                <a:pt x="725471" y="439721"/>
                                <a:pt x="725471" y="437123"/>
                                <a:pt x="724605" y="435391"/>
                              </a:cubicBezTo>
                              <a:cubicBezTo>
                                <a:pt x="724605" y="434525"/>
                                <a:pt x="724605" y="432793"/>
                                <a:pt x="724605" y="431927"/>
                              </a:cubicBezTo>
                              <a:cubicBezTo>
                                <a:pt x="724605" y="430196"/>
                                <a:pt x="723739" y="427598"/>
                                <a:pt x="723739" y="425866"/>
                              </a:cubicBezTo>
                              <a:cubicBezTo>
                                <a:pt x="723739" y="425000"/>
                                <a:pt x="723739" y="423268"/>
                                <a:pt x="723739" y="422403"/>
                              </a:cubicBezTo>
                              <a:cubicBezTo>
                                <a:pt x="723739" y="419805"/>
                                <a:pt x="722873" y="417207"/>
                                <a:pt x="722873" y="414609"/>
                              </a:cubicBezTo>
                              <a:cubicBezTo>
                                <a:pt x="722873" y="413744"/>
                                <a:pt x="722873" y="412877"/>
                                <a:pt x="722873" y="412877"/>
                              </a:cubicBezTo>
                              <a:cubicBezTo>
                                <a:pt x="722007" y="409414"/>
                                <a:pt x="722007" y="405950"/>
                                <a:pt x="721141" y="402486"/>
                              </a:cubicBezTo>
                              <a:cubicBezTo>
                                <a:pt x="721141" y="401621"/>
                                <a:pt x="721141" y="400755"/>
                                <a:pt x="720275" y="399889"/>
                              </a:cubicBezTo>
                              <a:cubicBezTo>
                                <a:pt x="719409" y="397291"/>
                                <a:pt x="719409" y="394693"/>
                                <a:pt x="718543" y="392096"/>
                              </a:cubicBezTo>
                              <a:cubicBezTo>
                                <a:pt x="718543" y="391230"/>
                                <a:pt x="717677" y="389498"/>
                                <a:pt x="717677" y="388632"/>
                              </a:cubicBezTo>
                              <a:cubicBezTo>
                                <a:pt x="716812" y="386034"/>
                                <a:pt x="716812" y="384302"/>
                                <a:pt x="715946" y="381705"/>
                              </a:cubicBezTo>
                              <a:cubicBezTo>
                                <a:pt x="715946" y="380839"/>
                                <a:pt x="715080" y="379107"/>
                                <a:pt x="715080" y="378241"/>
                              </a:cubicBezTo>
                              <a:cubicBezTo>
                                <a:pt x="714214" y="375643"/>
                                <a:pt x="714214" y="373911"/>
                                <a:pt x="713348" y="371314"/>
                              </a:cubicBezTo>
                              <a:cubicBezTo>
                                <a:pt x="713348" y="370448"/>
                                <a:pt x="712482" y="368716"/>
                                <a:pt x="712482" y="367850"/>
                              </a:cubicBezTo>
                              <a:cubicBezTo>
                                <a:pt x="711616" y="365252"/>
                                <a:pt x="710750" y="362655"/>
                                <a:pt x="710750" y="360057"/>
                              </a:cubicBezTo>
                              <a:cubicBezTo>
                                <a:pt x="710750" y="359191"/>
                                <a:pt x="709884" y="358325"/>
                                <a:pt x="709884" y="357459"/>
                              </a:cubicBezTo>
                              <a:cubicBezTo>
                                <a:pt x="709018" y="353996"/>
                                <a:pt x="708152" y="350532"/>
                                <a:pt x="707287" y="347068"/>
                              </a:cubicBezTo>
                              <a:cubicBezTo>
                                <a:pt x="707287" y="346202"/>
                                <a:pt x="707287" y="346202"/>
                                <a:pt x="707287" y="345337"/>
                              </a:cubicBezTo>
                              <a:cubicBezTo>
                                <a:pt x="706421" y="341873"/>
                                <a:pt x="705555" y="339275"/>
                                <a:pt x="704689" y="335812"/>
                              </a:cubicBezTo>
                              <a:cubicBezTo>
                                <a:pt x="704689" y="334946"/>
                                <a:pt x="703823" y="333214"/>
                                <a:pt x="703823" y="332348"/>
                              </a:cubicBezTo>
                              <a:cubicBezTo>
                                <a:pt x="702957" y="329750"/>
                                <a:pt x="702091" y="327153"/>
                                <a:pt x="701225" y="325421"/>
                              </a:cubicBezTo>
                              <a:cubicBezTo>
                                <a:pt x="701225" y="324555"/>
                                <a:pt x="700359" y="322823"/>
                                <a:pt x="700359" y="321957"/>
                              </a:cubicBezTo>
                              <a:cubicBezTo>
                                <a:pt x="699493" y="319359"/>
                                <a:pt x="698627" y="317627"/>
                                <a:pt x="697761" y="315030"/>
                              </a:cubicBezTo>
                              <a:cubicBezTo>
                                <a:pt x="697761" y="314164"/>
                                <a:pt x="696895" y="312432"/>
                                <a:pt x="696895" y="311566"/>
                              </a:cubicBezTo>
                              <a:cubicBezTo>
                                <a:pt x="696030" y="308968"/>
                                <a:pt x="695164" y="306371"/>
                                <a:pt x="694298" y="304639"/>
                              </a:cubicBezTo>
                              <a:cubicBezTo>
                                <a:pt x="694298" y="303773"/>
                                <a:pt x="693432" y="302907"/>
                                <a:pt x="693432" y="301175"/>
                              </a:cubicBezTo>
                              <a:cubicBezTo>
                                <a:pt x="692566" y="297712"/>
                                <a:pt x="690834" y="294248"/>
                                <a:pt x="689968" y="290784"/>
                              </a:cubicBezTo>
                              <a:cubicBezTo>
                                <a:pt x="689968" y="290784"/>
                                <a:pt x="689968" y="290784"/>
                                <a:pt x="689968" y="290784"/>
                              </a:cubicBezTo>
                              <a:cubicBezTo>
                                <a:pt x="689968" y="290784"/>
                                <a:pt x="689968" y="290784"/>
                                <a:pt x="689968" y="290784"/>
                              </a:cubicBezTo>
                              <a:cubicBezTo>
                                <a:pt x="653600" y="192937"/>
                                <a:pt x="598182" y="95955"/>
                                <a:pt x="563546" y="31012"/>
                              </a:cubicBezTo>
                              <a:cubicBezTo>
                                <a:pt x="563546" y="30145"/>
                                <a:pt x="562680" y="30145"/>
                                <a:pt x="562680" y="29280"/>
                              </a:cubicBezTo>
                              <a:cubicBezTo>
                                <a:pt x="561814" y="27548"/>
                                <a:pt x="560948" y="26682"/>
                                <a:pt x="560082" y="24950"/>
                              </a:cubicBezTo>
                              <a:cubicBezTo>
                                <a:pt x="559216" y="24084"/>
                                <a:pt x="559216" y="23218"/>
                                <a:pt x="558350" y="22353"/>
                              </a:cubicBezTo>
                              <a:cubicBezTo>
                                <a:pt x="557484" y="21486"/>
                                <a:pt x="557484" y="19755"/>
                                <a:pt x="556618" y="18889"/>
                              </a:cubicBezTo>
                              <a:cubicBezTo>
                                <a:pt x="555752" y="18023"/>
                                <a:pt x="555752" y="17157"/>
                                <a:pt x="554886" y="15425"/>
                              </a:cubicBezTo>
                              <a:cubicBezTo>
                                <a:pt x="554020" y="14559"/>
                                <a:pt x="554020" y="13693"/>
                                <a:pt x="553155" y="12827"/>
                              </a:cubicBezTo>
                              <a:cubicBezTo>
                                <a:pt x="552289" y="11962"/>
                                <a:pt x="552289" y="10230"/>
                                <a:pt x="551423" y="9364"/>
                              </a:cubicBezTo>
                              <a:cubicBezTo>
                                <a:pt x="551423" y="8498"/>
                                <a:pt x="550557" y="7632"/>
                                <a:pt x="550557" y="6766"/>
                              </a:cubicBezTo>
                              <a:cubicBezTo>
                                <a:pt x="550557" y="6766"/>
                                <a:pt x="550557" y="6766"/>
                                <a:pt x="550557" y="5900"/>
                              </a:cubicBezTo>
                              <a:cubicBezTo>
                                <a:pt x="544495" y="6766"/>
                                <a:pt x="540166" y="9364"/>
                                <a:pt x="534971" y="12827"/>
                              </a:cubicBezTo>
                              <a:cubicBezTo>
                                <a:pt x="531507" y="15425"/>
                                <a:pt x="528909" y="18023"/>
                                <a:pt x="525446" y="21486"/>
                              </a:cubicBezTo>
                              <a:cubicBezTo>
                                <a:pt x="524580" y="22353"/>
                                <a:pt x="522848" y="24084"/>
                                <a:pt x="521982" y="25816"/>
                              </a:cubicBezTo>
                              <a:cubicBezTo>
                                <a:pt x="519384" y="29280"/>
                                <a:pt x="515921" y="32744"/>
                                <a:pt x="513323" y="36207"/>
                              </a:cubicBezTo>
                              <a:cubicBezTo>
                                <a:pt x="509859" y="40536"/>
                                <a:pt x="507261" y="44000"/>
                                <a:pt x="504664" y="48330"/>
                              </a:cubicBezTo>
                              <a:cubicBezTo>
                                <a:pt x="502932" y="50062"/>
                                <a:pt x="502066" y="51793"/>
                                <a:pt x="500334" y="53525"/>
                              </a:cubicBezTo>
                              <a:cubicBezTo>
                                <a:pt x="498602" y="55257"/>
                                <a:pt x="496870" y="57855"/>
                                <a:pt x="495139" y="59587"/>
                              </a:cubicBezTo>
                              <a:cubicBezTo>
                                <a:pt x="494273" y="60452"/>
                                <a:pt x="493407" y="61318"/>
                                <a:pt x="492541" y="62184"/>
                              </a:cubicBezTo>
                              <a:cubicBezTo>
                                <a:pt x="490809" y="63916"/>
                                <a:pt x="489077" y="65648"/>
                                <a:pt x="487346" y="67380"/>
                              </a:cubicBezTo>
                              <a:cubicBezTo>
                                <a:pt x="485614" y="69111"/>
                                <a:pt x="483016" y="70843"/>
                                <a:pt x="481284" y="72575"/>
                              </a:cubicBezTo>
                              <a:cubicBezTo>
                                <a:pt x="474357" y="77770"/>
                                <a:pt x="467430" y="82966"/>
                                <a:pt x="459636" y="87296"/>
                              </a:cubicBezTo>
                              <a:cubicBezTo>
                                <a:pt x="458770" y="88161"/>
                                <a:pt x="457905" y="88161"/>
                                <a:pt x="457039" y="89028"/>
                              </a:cubicBezTo>
                              <a:cubicBezTo>
                                <a:pt x="455307" y="89893"/>
                                <a:pt x="453575" y="91625"/>
                                <a:pt x="451843" y="92491"/>
                              </a:cubicBezTo>
                              <a:cubicBezTo>
                                <a:pt x="449245" y="94223"/>
                                <a:pt x="447514" y="95089"/>
                                <a:pt x="444916" y="96821"/>
                              </a:cubicBezTo>
                              <a:cubicBezTo>
                                <a:pt x="437989" y="101150"/>
                                <a:pt x="431062" y="104614"/>
                                <a:pt x="424134" y="108943"/>
                              </a:cubicBezTo>
                              <a:cubicBezTo>
                                <a:pt x="421536" y="110675"/>
                                <a:pt x="419805" y="111541"/>
                                <a:pt x="417207" y="113273"/>
                              </a:cubicBezTo>
                              <a:cubicBezTo>
                                <a:pt x="410279" y="117603"/>
                                <a:pt x="404218" y="122798"/>
                                <a:pt x="398157" y="127994"/>
                              </a:cubicBezTo>
                              <a:cubicBezTo>
                                <a:pt x="394693" y="131457"/>
                                <a:pt x="391230" y="134921"/>
                                <a:pt x="387766" y="138384"/>
                              </a:cubicBezTo>
                              <a:cubicBezTo>
                                <a:pt x="386900" y="139250"/>
                                <a:pt x="386034" y="140116"/>
                                <a:pt x="386034" y="140982"/>
                              </a:cubicBezTo>
                              <a:cubicBezTo>
                                <a:pt x="385168" y="141848"/>
                                <a:pt x="384302" y="143580"/>
                                <a:pt x="383437" y="144446"/>
                              </a:cubicBezTo>
                              <a:cubicBezTo>
                                <a:pt x="382571" y="145312"/>
                                <a:pt x="380839" y="147043"/>
                                <a:pt x="379973" y="147909"/>
                              </a:cubicBezTo>
                              <a:cubicBezTo>
                                <a:pt x="379107" y="148775"/>
                                <a:pt x="378241" y="149641"/>
                                <a:pt x="377375" y="151373"/>
                              </a:cubicBezTo>
                              <a:cubicBezTo>
                                <a:pt x="371314" y="158300"/>
                                <a:pt x="366118" y="164361"/>
                                <a:pt x="360057" y="170423"/>
                              </a:cubicBezTo>
                              <a:cubicBezTo>
                                <a:pt x="360057" y="170423"/>
                                <a:pt x="360057" y="170423"/>
                                <a:pt x="360057" y="170423"/>
                              </a:cubicBezTo>
                              <a:cubicBezTo>
                                <a:pt x="350532" y="179948"/>
                                <a:pt x="341007" y="187741"/>
                                <a:pt x="328884" y="192937"/>
                              </a:cubicBezTo>
                              <a:cubicBezTo>
                                <a:pt x="318493" y="197266"/>
                                <a:pt x="307236" y="198998"/>
                                <a:pt x="295980" y="200730"/>
                              </a:cubicBezTo>
                              <a:cubicBezTo>
                                <a:pt x="295114" y="200730"/>
                                <a:pt x="294248" y="200730"/>
                                <a:pt x="292516" y="200730"/>
                              </a:cubicBezTo>
                              <a:cubicBezTo>
                                <a:pt x="290784" y="200730"/>
                                <a:pt x="288187" y="201596"/>
                                <a:pt x="286455" y="201596"/>
                              </a:cubicBezTo>
                              <a:cubicBezTo>
                                <a:pt x="281259" y="202462"/>
                                <a:pt x="276064" y="202462"/>
                                <a:pt x="271734" y="203327"/>
                              </a:cubicBezTo>
                              <a:cubicBezTo>
                                <a:pt x="258745" y="205925"/>
                                <a:pt x="246623" y="209389"/>
                                <a:pt x="237098" y="218048"/>
                              </a:cubicBezTo>
                              <a:cubicBezTo>
                                <a:pt x="203327" y="246623"/>
                                <a:pt x="218914" y="308103"/>
                                <a:pt x="187741" y="338409"/>
                              </a:cubicBezTo>
                              <a:cubicBezTo>
                                <a:pt x="186875" y="339275"/>
                                <a:pt x="186009" y="340141"/>
                                <a:pt x="184277" y="341007"/>
                              </a:cubicBezTo>
                              <a:cubicBezTo>
                                <a:pt x="175618" y="348800"/>
                                <a:pt x="160032" y="349666"/>
                                <a:pt x="151373" y="356593"/>
                              </a:cubicBezTo>
                              <a:cubicBezTo>
                                <a:pt x="149641" y="358325"/>
                                <a:pt x="147909" y="360057"/>
                                <a:pt x="147043" y="362655"/>
                              </a:cubicBezTo>
                              <a:cubicBezTo>
                                <a:pt x="144446" y="369582"/>
                                <a:pt x="141848" y="375643"/>
                                <a:pt x="139250" y="381705"/>
                              </a:cubicBezTo>
                              <a:cubicBezTo>
                                <a:pt x="109809" y="392096"/>
                                <a:pt x="93357" y="403353"/>
                                <a:pt x="93357" y="416341"/>
                              </a:cubicBezTo>
                              <a:cubicBezTo>
                                <a:pt x="93357" y="416341"/>
                                <a:pt x="93357" y="416341"/>
                                <a:pt x="93357" y="416341"/>
                              </a:cubicBezTo>
                              <a:cubicBezTo>
                                <a:pt x="93357" y="417207"/>
                                <a:pt x="93357" y="417207"/>
                                <a:pt x="93357" y="418073"/>
                              </a:cubicBezTo>
                              <a:cubicBezTo>
                                <a:pt x="93357" y="418073"/>
                                <a:pt x="93357" y="418073"/>
                                <a:pt x="93357" y="418939"/>
                              </a:cubicBezTo>
                              <a:cubicBezTo>
                                <a:pt x="93357" y="419805"/>
                                <a:pt x="93357" y="419805"/>
                                <a:pt x="93357" y="420671"/>
                              </a:cubicBezTo>
                              <a:cubicBezTo>
                                <a:pt x="93357" y="420671"/>
                                <a:pt x="93357" y="420671"/>
                                <a:pt x="93357" y="421536"/>
                              </a:cubicBezTo>
                              <a:cubicBezTo>
                                <a:pt x="93357" y="422403"/>
                                <a:pt x="93357" y="422403"/>
                                <a:pt x="94223" y="423268"/>
                              </a:cubicBezTo>
                              <a:cubicBezTo>
                                <a:pt x="94223" y="423268"/>
                                <a:pt x="94223" y="423268"/>
                                <a:pt x="94223" y="423268"/>
                              </a:cubicBezTo>
                              <a:cubicBezTo>
                                <a:pt x="94223" y="424134"/>
                                <a:pt x="95089" y="424134"/>
                                <a:pt x="95089" y="425000"/>
                              </a:cubicBezTo>
                              <a:cubicBezTo>
                                <a:pt x="95089" y="425000"/>
                                <a:pt x="95089" y="425000"/>
                                <a:pt x="95089" y="425866"/>
                              </a:cubicBezTo>
                              <a:cubicBezTo>
                                <a:pt x="95089" y="425866"/>
                                <a:pt x="95955" y="426732"/>
                                <a:pt x="95955" y="426732"/>
                              </a:cubicBezTo>
                              <a:cubicBezTo>
                                <a:pt x="95955" y="426732"/>
                                <a:pt x="95955" y="426732"/>
                                <a:pt x="95955" y="427598"/>
                              </a:cubicBezTo>
                              <a:cubicBezTo>
                                <a:pt x="96821" y="428464"/>
                                <a:pt x="96821" y="428464"/>
                                <a:pt x="97686" y="429330"/>
                              </a:cubicBezTo>
                              <a:cubicBezTo>
                                <a:pt x="97686" y="429330"/>
                                <a:pt x="97686" y="429330"/>
                                <a:pt x="97686" y="430196"/>
                              </a:cubicBezTo>
                              <a:cubicBezTo>
                                <a:pt x="97686" y="431062"/>
                                <a:pt x="98552" y="431062"/>
                                <a:pt x="98552" y="431927"/>
                              </a:cubicBezTo>
                              <a:cubicBezTo>
                                <a:pt x="98552" y="431927"/>
                                <a:pt x="99418" y="432793"/>
                                <a:pt x="99418" y="432793"/>
                              </a:cubicBezTo>
                              <a:cubicBezTo>
                                <a:pt x="99418" y="432793"/>
                                <a:pt x="100284" y="433659"/>
                                <a:pt x="101150" y="433659"/>
                              </a:cubicBezTo>
                              <a:cubicBezTo>
                                <a:pt x="101150" y="433659"/>
                                <a:pt x="102016" y="433659"/>
                                <a:pt x="102016" y="434525"/>
                              </a:cubicBezTo>
                              <a:cubicBezTo>
                                <a:pt x="102882" y="435391"/>
                                <a:pt x="103748" y="435391"/>
                                <a:pt x="103748" y="436257"/>
                              </a:cubicBezTo>
                              <a:cubicBezTo>
                                <a:pt x="103748" y="436257"/>
                                <a:pt x="104614" y="436257"/>
                                <a:pt x="104614" y="437123"/>
                              </a:cubicBezTo>
                              <a:cubicBezTo>
                                <a:pt x="105480" y="437123"/>
                                <a:pt x="105480" y="437989"/>
                                <a:pt x="106346" y="437989"/>
                              </a:cubicBezTo>
                              <a:cubicBezTo>
                                <a:pt x="106346" y="437989"/>
                                <a:pt x="107211" y="438855"/>
                                <a:pt x="107211" y="438855"/>
                              </a:cubicBezTo>
                              <a:cubicBezTo>
                                <a:pt x="108077" y="438855"/>
                                <a:pt x="108077" y="439721"/>
                                <a:pt x="108943" y="439721"/>
                              </a:cubicBezTo>
                              <a:cubicBezTo>
                                <a:pt x="108943" y="439721"/>
                                <a:pt x="109809" y="439721"/>
                                <a:pt x="109809" y="440587"/>
                              </a:cubicBezTo>
                              <a:cubicBezTo>
                                <a:pt x="110675" y="440587"/>
                                <a:pt x="110675" y="441452"/>
                                <a:pt x="111541" y="441452"/>
                              </a:cubicBezTo>
                              <a:cubicBezTo>
                                <a:pt x="111541" y="441452"/>
                                <a:pt x="111541" y="441452"/>
                                <a:pt x="110675" y="441452"/>
                              </a:cubicBezTo>
                              <a:cubicBezTo>
                                <a:pt x="110675" y="441452"/>
                                <a:pt x="110675" y="441452"/>
                                <a:pt x="110675" y="441452"/>
                              </a:cubicBezTo>
                              <a:cubicBezTo>
                                <a:pt x="110675" y="441452"/>
                                <a:pt x="110675" y="441452"/>
                                <a:pt x="110675" y="441452"/>
                              </a:cubicBezTo>
                              <a:cubicBezTo>
                                <a:pt x="110675" y="441452"/>
                                <a:pt x="110675" y="441452"/>
                                <a:pt x="110675" y="441452"/>
                              </a:cubicBezTo>
                              <a:cubicBezTo>
                                <a:pt x="111541" y="442318"/>
                                <a:pt x="111541" y="443184"/>
                                <a:pt x="112407" y="444050"/>
                              </a:cubicBezTo>
                              <a:cubicBezTo>
                                <a:pt x="112407" y="444050"/>
                                <a:pt x="112407" y="444050"/>
                                <a:pt x="112407" y="444050"/>
                              </a:cubicBezTo>
                              <a:cubicBezTo>
                                <a:pt x="113273" y="444916"/>
                                <a:pt x="113273" y="445782"/>
                                <a:pt x="114139" y="446648"/>
                              </a:cubicBezTo>
                              <a:cubicBezTo>
                                <a:pt x="114139" y="446648"/>
                                <a:pt x="114139" y="446648"/>
                                <a:pt x="114139" y="446648"/>
                              </a:cubicBezTo>
                              <a:cubicBezTo>
                                <a:pt x="114139" y="446648"/>
                                <a:pt x="114139" y="446648"/>
                                <a:pt x="114139" y="446648"/>
                              </a:cubicBezTo>
                              <a:cubicBezTo>
                                <a:pt x="115005" y="447514"/>
                                <a:pt x="115005" y="448380"/>
                                <a:pt x="115870" y="449246"/>
                              </a:cubicBezTo>
                              <a:cubicBezTo>
                                <a:pt x="115870" y="449246"/>
                                <a:pt x="115870" y="449246"/>
                                <a:pt x="115870" y="449246"/>
                              </a:cubicBezTo>
                              <a:cubicBezTo>
                                <a:pt x="116736" y="450111"/>
                                <a:pt x="116736" y="450978"/>
                                <a:pt x="117602" y="451843"/>
                              </a:cubicBezTo>
                              <a:cubicBezTo>
                                <a:pt x="117602" y="451843"/>
                                <a:pt x="117602" y="451843"/>
                                <a:pt x="117602" y="451843"/>
                              </a:cubicBezTo>
                              <a:cubicBezTo>
                                <a:pt x="118468" y="453575"/>
                                <a:pt x="119334" y="456173"/>
                                <a:pt x="121066" y="457905"/>
                              </a:cubicBezTo>
                              <a:cubicBezTo>
                                <a:pt x="121066" y="457905"/>
                                <a:pt x="121066" y="457905"/>
                                <a:pt x="121066" y="457905"/>
                              </a:cubicBezTo>
                              <a:cubicBezTo>
                                <a:pt x="121066" y="457905"/>
                                <a:pt x="121066" y="457905"/>
                                <a:pt x="121066" y="457905"/>
                              </a:cubicBezTo>
                              <a:cubicBezTo>
                                <a:pt x="121932" y="459637"/>
                                <a:pt x="122798" y="462234"/>
                                <a:pt x="123664" y="463966"/>
                              </a:cubicBezTo>
                              <a:cubicBezTo>
                                <a:pt x="123664" y="463966"/>
                                <a:pt x="123664" y="463966"/>
                                <a:pt x="123664" y="463966"/>
                              </a:cubicBezTo>
                              <a:cubicBezTo>
                                <a:pt x="124529" y="465698"/>
                                <a:pt x="125395" y="468296"/>
                                <a:pt x="126261" y="470028"/>
                              </a:cubicBezTo>
                              <a:cubicBezTo>
                                <a:pt x="126261" y="470028"/>
                                <a:pt x="126261" y="470028"/>
                                <a:pt x="126261" y="470028"/>
                              </a:cubicBezTo>
                              <a:cubicBezTo>
                                <a:pt x="126261" y="470028"/>
                                <a:pt x="126261" y="470028"/>
                                <a:pt x="126261" y="470028"/>
                              </a:cubicBezTo>
                              <a:cubicBezTo>
                                <a:pt x="127127" y="471759"/>
                                <a:pt x="127993" y="474357"/>
                                <a:pt x="127993" y="476089"/>
                              </a:cubicBezTo>
                              <a:cubicBezTo>
                                <a:pt x="127993" y="476089"/>
                                <a:pt x="127993" y="476089"/>
                                <a:pt x="127993" y="476089"/>
                              </a:cubicBezTo>
                              <a:cubicBezTo>
                                <a:pt x="128859" y="477821"/>
                                <a:pt x="128859" y="480418"/>
                                <a:pt x="129725" y="482150"/>
                              </a:cubicBezTo>
                              <a:cubicBezTo>
                                <a:pt x="129725" y="482150"/>
                                <a:pt x="129725" y="482150"/>
                                <a:pt x="129725" y="482150"/>
                              </a:cubicBezTo>
                              <a:cubicBezTo>
                                <a:pt x="129725" y="482150"/>
                                <a:pt x="129725" y="482150"/>
                                <a:pt x="129725" y="482150"/>
                              </a:cubicBezTo>
                              <a:cubicBezTo>
                                <a:pt x="129725" y="483882"/>
                                <a:pt x="130591" y="486480"/>
                                <a:pt x="130591" y="488212"/>
                              </a:cubicBezTo>
                              <a:cubicBezTo>
                                <a:pt x="130591" y="488212"/>
                                <a:pt x="130591" y="488212"/>
                                <a:pt x="130591" y="488212"/>
                              </a:cubicBezTo>
                              <a:cubicBezTo>
                                <a:pt x="130591" y="493407"/>
                                <a:pt x="130591" y="498603"/>
                                <a:pt x="128859" y="503798"/>
                              </a:cubicBezTo>
                              <a:cubicBezTo>
                                <a:pt x="125395" y="515921"/>
                                <a:pt x="112407" y="539300"/>
                                <a:pt x="95955" y="569607"/>
                              </a:cubicBezTo>
                              <a:cubicBezTo>
                                <a:pt x="95955" y="569607"/>
                                <a:pt x="95955" y="569607"/>
                                <a:pt x="95955" y="570473"/>
                              </a:cubicBezTo>
                              <a:cubicBezTo>
                                <a:pt x="95089" y="572205"/>
                                <a:pt x="94223" y="573071"/>
                                <a:pt x="94223" y="574802"/>
                              </a:cubicBezTo>
                              <a:cubicBezTo>
                                <a:pt x="94223" y="575668"/>
                                <a:pt x="93357" y="575668"/>
                                <a:pt x="93357" y="576534"/>
                              </a:cubicBezTo>
                              <a:cubicBezTo>
                                <a:pt x="92491" y="578266"/>
                                <a:pt x="91625" y="579132"/>
                                <a:pt x="90759" y="580864"/>
                              </a:cubicBezTo>
                              <a:cubicBezTo>
                                <a:pt x="90759" y="580864"/>
                                <a:pt x="90759" y="581730"/>
                                <a:pt x="89893" y="581730"/>
                              </a:cubicBezTo>
                              <a:cubicBezTo>
                                <a:pt x="83832" y="592986"/>
                                <a:pt x="77770" y="604244"/>
                                <a:pt x="71709" y="617232"/>
                              </a:cubicBezTo>
                              <a:cubicBezTo>
                                <a:pt x="71709" y="617232"/>
                                <a:pt x="71709" y="617232"/>
                                <a:pt x="71709" y="617232"/>
                              </a:cubicBezTo>
                              <a:cubicBezTo>
                                <a:pt x="54391" y="650137"/>
                                <a:pt x="37073" y="687371"/>
                                <a:pt x="24084" y="724605"/>
                              </a:cubicBezTo>
                              <a:lnTo>
                                <a:pt x="24084" y="724605"/>
                              </a:lnTo>
                              <a:cubicBezTo>
                                <a:pt x="24084" y="724605"/>
                                <a:pt x="24084" y="724605"/>
                                <a:pt x="24084" y="724605"/>
                              </a:cubicBezTo>
                              <a:cubicBezTo>
                                <a:pt x="23218" y="727202"/>
                                <a:pt x="22352" y="728934"/>
                                <a:pt x="21486" y="731532"/>
                              </a:cubicBezTo>
                              <a:cubicBezTo>
                                <a:pt x="21486" y="731532"/>
                                <a:pt x="21486" y="731532"/>
                                <a:pt x="21486" y="731532"/>
                              </a:cubicBezTo>
                              <a:cubicBezTo>
                                <a:pt x="17157" y="744520"/>
                                <a:pt x="12827" y="758375"/>
                                <a:pt x="10230" y="771364"/>
                              </a:cubicBezTo>
                              <a:cubicBezTo>
                                <a:pt x="10230" y="771364"/>
                                <a:pt x="10230" y="772230"/>
                                <a:pt x="10230" y="772230"/>
                              </a:cubicBezTo>
                              <a:cubicBezTo>
                                <a:pt x="10230" y="773962"/>
                                <a:pt x="9364" y="775693"/>
                                <a:pt x="9364" y="777425"/>
                              </a:cubicBezTo>
                              <a:cubicBezTo>
                                <a:pt x="9364" y="778291"/>
                                <a:pt x="9364" y="778291"/>
                                <a:pt x="9364" y="779157"/>
                              </a:cubicBezTo>
                              <a:cubicBezTo>
                                <a:pt x="9364" y="780889"/>
                                <a:pt x="8498" y="782621"/>
                                <a:pt x="8498" y="783486"/>
                              </a:cubicBezTo>
                              <a:cubicBezTo>
                                <a:pt x="8498" y="784353"/>
                                <a:pt x="8498" y="784353"/>
                                <a:pt x="8498" y="785218"/>
                              </a:cubicBezTo>
                              <a:cubicBezTo>
                                <a:pt x="8498" y="786950"/>
                                <a:pt x="7632" y="787816"/>
                                <a:pt x="7632" y="789548"/>
                              </a:cubicBezTo>
                              <a:cubicBezTo>
                                <a:pt x="7632" y="790414"/>
                                <a:pt x="7632" y="791280"/>
                                <a:pt x="7632" y="791280"/>
                              </a:cubicBezTo>
                              <a:cubicBezTo>
                                <a:pt x="7632" y="793012"/>
                                <a:pt x="7632" y="793877"/>
                                <a:pt x="6766" y="795609"/>
                              </a:cubicBezTo>
                              <a:cubicBezTo>
                                <a:pt x="6766" y="796475"/>
                                <a:pt x="6766" y="797341"/>
                                <a:pt x="6766" y="798207"/>
                              </a:cubicBezTo>
                              <a:cubicBezTo>
                                <a:pt x="6766" y="799073"/>
                                <a:pt x="6766" y="800805"/>
                                <a:pt x="5900" y="801671"/>
                              </a:cubicBezTo>
                              <a:cubicBezTo>
                                <a:pt x="5900" y="802536"/>
                                <a:pt x="5900" y="803403"/>
                                <a:pt x="5900" y="804268"/>
                              </a:cubicBezTo>
                              <a:cubicBezTo>
                                <a:pt x="5900" y="805134"/>
                                <a:pt x="5900" y="806866"/>
                                <a:pt x="5900" y="807732"/>
                              </a:cubicBezTo>
                              <a:cubicBezTo>
                                <a:pt x="5900" y="808598"/>
                                <a:pt x="5900" y="809464"/>
                                <a:pt x="5900" y="810330"/>
                              </a:cubicBezTo>
                              <a:cubicBezTo>
                                <a:pt x="5900" y="811196"/>
                                <a:pt x="5900" y="812927"/>
                                <a:pt x="5900" y="813793"/>
                              </a:cubicBezTo>
                              <a:cubicBezTo>
                                <a:pt x="5900" y="814659"/>
                                <a:pt x="5900" y="815525"/>
                                <a:pt x="5900" y="816391"/>
                              </a:cubicBezTo>
                              <a:cubicBezTo>
                                <a:pt x="5900" y="818123"/>
                                <a:pt x="5900" y="818989"/>
                                <a:pt x="5900" y="820721"/>
                              </a:cubicBezTo>
                              <a:cubicBezTo>
                                <a:pt x="5900" y="821587"/>
                                <a:pt x="5900" y="821587"/>
                                <a:pt x="5900" y="822452"/>
                              </a:cubicBezTo>
                              <a:cubicBezTo>
                                <a:pt x="5900" y="824184"/>
                                <a:pt x="5900" y="825916"/>
                                <a:pt x="5900" y="828514"/>
                              </a:cubicBezTo>
                              <a:cubicBezTo>
                                <a:pt x="5900" y="829380"/>
                                <a:pt x="5900" y="830246"/>
                                <a:pt x="5900" y="831111"/>
                              </a:cubicBezTo>
                              <a:cubicBezTo>
                                <a:pt x="5900" y="858821"/>
                                <a:pt x="7632" y="884798"/>
                                <a:pt x="10230" y="909043"/>
                              </a:cubicBezTo>
                              <a:lnTo>
                                <a:pt x="10230" y="909043"/>
                              </a:lnTo>
                              <a:cubicBezTo>
                                <a:pt x="10230" y="909043"/>
                                <a:pt x="10230" y="909043"/>
                                <a:pt x="10230" y="909043"/>
                              </a:cubicBezTo>
                              <a:cubicBezTo>
                                <a:pt x="11961" y="921166"/>
                                <a:pt x="12827" y="932423"/>
                                <a:pt x="15425" y="943680"/>
                              </a:cubicBezTo>
                              <a:cubicBezTo>
                                <a:pt x="15425" y="943680"/>
                                <a:pt x="15425" y="944546"/>
                                <a:pt x="15425" y="944546"/>
                              </a:cubicBezTo>
                              <a:cubicBezTo>
                                <a:pt x="16291" y="948009"/>
                                <a:pt x="16291" y="951473"/>
                                <a:pt x="17157" y="954937"/>
                              </a:cubicBezTo>
                              <a:cubicBezTo>
                                <a:pt x="17157" y="954937"/>
                                <a:pt x="17157" y="955802"/>
                                <a:pt x="17157" y="955802"/>
                              </a:cubicBezTo>
                              <a:cubicBezTo>
                                <a:pt x="18889" y="967059"/>
                                <a:pt x="21486" y="977450"/>
                                <a:pt x="24084" y="987841"/>
                              </a:cubicBezTo>
                              <a:cubicBezTo>
                                <a:pt x="24084" y="987841"/>
                                <a:pt x="24084" y="987841"/>
                                <a:pt x="24084" y="987841"/>
                              </a:cubicBezTo>
                              <a:cubicBezTo>
                                <a:pt x="24950" y="991305"/>
                                <a:pt x="25816" y="993903"/>
                                <a:pt x="26682" y="997366"/>
                              </a:cubicBezTo>
                              <a:cubicBezTo>
                                <a:pt x="26682" y="997366"/>
                                <a:pt x="26682" y="998232"/>
                                <a:pt x="26682" y="998232"/>
                              </a:cubicBezTo>
                              <a:cubicBezTo>
                                <a:pt x="27548" y="1001696"/>
                                <a:pt x="28414" y="1004293"/>
                                <a:pt x="29279" y="1007757"/>
                              </a:cubicBezTo>
                              <a:cubicBezTo>
                                <a:pt x="29279" y="1007757"/>
                                <a:pt x="29279" y="1007757"/>
                                <a:pt x="29279" y="1007757"/>
                              </a:cubicBezTo>
                              <a:cubicBezTo>
                                <a:pt x="31877" y="1017282"/>
                                <a:pt x="35341" y="1027673"/>
                                <a:pt x="38805" y="1036332"/>
                              </a:cubicBezTo>
                              <a:cubicBezTo>
                                <a:pt x="38805" y="1036332"/>
                                <a:pt x="38805" y="1037198"/>
                                <a:pt x="38805" y="1037198"/>
                              </a:cubicBezTo>
                              <a:cubicBezTo>
                                <a:pt x="39670" y="1039796"/>
                                <a:pt x="41402" y="1043259"/>
                                <a:pt x="42268" y="1045857"/>
                              </a:cubicBezTo>
                              <a:cubicBezTo>
                                <a:pt x="42268" y="1045857"/>
                                <a:pt x="42268" y="1046723"/>
                                <a:pt x="42268" y="1046723"/>
                              </a:cubicBezTo>
                              <a:cubicBezTo>
                                <a:pt x="82966" y="1148034"/>
                                <a:pt x="151373" y="1214710"/>
                                <a:pt x="226707" y="1258871"/>
                              </a:cubicBezTo>
                              <a:cubicBezTo>
                                <a:pt x="259611" y="1244150"/>
                                <a:pt x="278661" y="1228564"/>
                                <a:pt x="278661" y="1212978"/>
                              </a:cubicBezTo>
                              <a:lnTo>
                                <a:pt x="278661" y="1189598"/>
                              </a:lnTo>
                              <a:cubicBezTo>
                                <a:pt x="278661" y="1189598"/>
                                <a:pt x="278661" y="1189598"/>
                                <a:pt x="278661" y="1189598"/>
                              </a:cubicBezTo>
                              <a:cubicBezTo>
                                <a:pt x="444916" y="1121191"/>
                                <a:pt x="611171" y="993903"/>
                                <a:pt x="684773" y="754046"/>
                              </a:cubicBezTo>
                              <a:close/>
                              <a:moveTo>
                                <a:pt x="112407" y="440587"/>
                              </a:moveTo>
                              <a:cubicBezTo>
                                <a:pt x="112407" y="440587"/>
                                <a:pt x="111541" y="440587"/>
                                <a:pt x="111541" y="439721"/>
                              </a:cubicBezTo>
                              <a:cubicBezTo>
                                <a:pt x="111541" y="439721"/>
                                <a:pt x="111541" y="439721"/>
                                <a:pt x="111541" y="439721"/>
                              </a:cubicBezTo>
                              <a:cubicBezTo>
                                <a:pt x="111541" y="439721"/>
                                <a:pt x="111541" y="439721"/>
                                <a:pt x="112407" y="440587"/>
                              </a:cubicBezTo>
                              <a:cubicBezTo>
                                <a:pt x="112407" y="440587"/>
                                <a:pt x="112407" y="440587"/>
                                <a:pt x="112407" y="440587"/>
                              </a:cubicBezTo>
                              <a:close/>
                              <a:moveTo>
                                <a:pt x="115870" y="442318"/>
                              </a:moveTo>
                              <a:cubicBezTo>
                                <a:pt x="115870" y="442318"/>
                                <a:pt x="115005" y="442318"/>
                                <a:pt x="115005" y="441452"/>
                              </a:cubicBezTo>
                              <a:cubicBezTo>
                                <a:pt x="115005" y="441452"/>
                                <a:pt x="115005" y="441452"/>
                                <a:pt x="115005" y="441452"/>
                              </a:cubicBezTo>
                              <a:cubicBezTo>
                                <a:pt x="115005" y="441452"/>
                                <a:pt x="115870" y="442318"/>
                                <a:pt x="115870" y="442318"/>
                              </a:cubicBezTo>
                              <a:cubicBezTo>
                                <a:pt x="115870" y="442318"/>
                                <a:pt x="115870" y="442318"/>
                                <a:pt x="115870" y="442318"/>
                              </a:cubicBezTo>
                              <a:close/>
                              <a:moveTo>
                                <a:pt x="120200" y="444050"/>
                              </a:moveTo>
                              <a:cubicBezTo>
                                <a:pt x="119334" y="444050"/>
                                <a:pt x="119334" y="444050"/>
                                <a:pt x="120200" y="444050"/>
                              </a:cubicBezTo>
                              <a:cubicBezTo>
                                <a:pt x="119334" y="444050"/>
                                <a:pt x="119334" y="444050"/>
                                <a:pt x="119334" y="443184"/>
                              </a:cubicBezTo>
                              <a:cubicBezTo>
                                <a:pt x="119334" y="444050"/>
                                <a:pt x="120200" y="444050"/>
                                <a:pt x="120200" y="444050"/>
                              </a:cubicBezTo>
                              <a:cubicBezTo>
                                <a:pt x="120200" y="444050"/>
                                <a:pt x="120200" y="444050"/>
                                <a:pt x="120200" y="444050"/>
                              </a:cubicBezTo>
                              <a:close/>
                              <a:moveTo>
                                <a:pt x="123664" y="445782"/>
                              </a:moveTo>
                              <a:cubicBezTo>
                                <a:pt x="123664" y="445782"/>
                                <a:pt x="123664" y="445782"/>
                                <a:pt x="123664" y="445782"/>
                              </a:cubicBezTo>
                              <a:cubicBezTo>
                                <a:pt x="123664" y="445782"/>
                                <a:pt x="124529" y="445782"/>
                                <a:pt x="123664" y="445782"/>
                              </a:cubicBezTo>
                              <a:cubicBezTo>
                                <a:pt x="124529" y="445782"/>
                                <a:pt x="124529" y="445782"/>
                                <a:pt x="123664" y="445782"/>
                              </a:cubicBezTo>
                              <a:close/>
                              <a:moveTo>
                                <a:pt x="128859" y="447514"/>
                              </a:moveTo>
                              <a:cubicBezTo>
                                <a:pt x="127993" y="447514"/>
                                <a:pt x="127993" y="447514"/>
                                <a:pt x="128859" y="447514"/>
                              </a:cubicBezTo>
                              <a:cubicBezTo>
                                <a:pt x="127993" y="447514"/>
                                <a:pt x="128859" y="447514"/>
                                <a:pt x="128859" y="447514"/>
                              </a:cubicBezTo>
                              <a:cubicBezTo>
                                <a:pt x="128859" y="447514"/>
                                <a:pt x="128859" y="447514"/>
                                <a:pt x="128859" y="4475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2413">
                            <a:alpha val="10000"/>
                          </a:srgb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0" name="Freeform 138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DBDB55E-0A8E-4DD8-9C87-8EFF1E370152}"/>
                          </a:ext>
                        </a:extLst>
                      </wps:cNvPr>
                      <wps:cNvSpPr/>
                      <wps:spPr>
                        <a:xfrm>
                          <a:off x="3381375" y="6858000"/>
                          <a:ext cx="1313650" cy="156665"/>
                        </a:xfrm>
                        <a:custGeom>
                          <a:avLst/>
                          <a:gdLst>
                            <a:gd name="connsiteX0" fmla="*/ 27276 w 943840"/>
                            <a:gd name="connsiteY0" fmla="*/ 109538 h 112568"/>
                            <a:gd name="connsiteX1" fmla="*/ 474085 w 943840"/>
                            <a:gd name="connsiteY1" fmla="*/ 53254 h 112568"/>
                            <a:gd name="connsiteX2" fmla="*/ 920894 w 943840"/>
                            <a:gd name="connsiteY2" fmla="*/ 109538 h 112568"/>
                            <a:gd name="connsiteX3" fmla="*/ 941676 w 943840"/>
                            <a:gd name="connsiteY3" fmla="*/ 86158 h 112568"/>
                            <a:gd name="connsiteX4" fmla="*/ 474085 w 943840"/>
                            <a:gd name="connsiteY4" fmla="*/ 6494 h 112568"/>
                            <a:gd name="connsiteX5" fmla="*/ 6494 w 943840"/>
                            <a:gd name="connsiteY5" fmla="*/ 86158 h 112568"/>
                            <a:gd name="connsiteX6" fmla="*/ 27276 w 943840"/>
                            <a:gd name="connsiteY6" fmla="*/ 109538 h 112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43840" h="112568">
                              <a:moveTo>
                                <a:pt x="27276" y="109538"/>
                              </a:moveTo>
                              <a:cubicBezTo>
                                <a:pt x="86158" y="76633"/>
                                <a:pt x="263669" y="53254"/>
                                <a:pt x="474085" y="53254"/>
                              </a:cubicBezTo>
                              <a:cubicBezTo>
                                <a:pt x="684501" y="53254"/>
                                <a:pt x="862878" y="76633"/>
                                <a:pt x="920894" y="109538"/>
                              </a:cubicBezTo>
                              <a:cubicBezTo>
                                <a:pt x="933883" y="101744"/>
                                <a:pt x="941676" y="93951"/>
                                <a:pt x="941676" y="86158"/>
                              </a:cubicBezTo>
                              <a:cubicBezTo>
                                <a:pt x="941676" y="41996"/>
                                <a:pt x="732126" y="6494"/>
                                <a:pt x="474085" y="6494"/>
                              </a:cubicBezTo>
                              <a:cubicBezTo>
                                <a:pt x="216044" y="6494"/>
                                <a:pt x="6494" y="41996"/>
                                <a:pt x="6494" y="86158"/>
                              </a:cubicBezTo>
                              <a:cubicBezTo>
                                <a:pt x="7360" y="93951"/>
                                <a:pt x="14287" y="101744"/>
                                <a:pt x="27276" y="1095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16D28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1" name="Freeform 138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001694-8301-4B7F-A692-4A9BBC6215EF}"/>
                          </a:ext>
                        </a:extLst>
                      </wps:cNvPr>
                      <wps:cNvSpPr/>
                      <wps:spPr>
                        <a:xfrm>
                          <a:off x="3657600" y="8191500"/>
                          <a:ext cx="759266" cy="132563"/>
                        </a:xfrm>
                        <a:custGeom>
                          <a:avLst/>
                          <a:gdLst>
                            <a:gd name="connsiteX0" fmla="*/ 273195 w 545522"/>
                            <a:gd name="connsiteY0" fmla="*/ 55851 h 95250"/>
                            <a:gd name="connsiteX1" fmla="*/ 6494 w 545522"/>
                            <a:gd name="connsiteY1" fmla="*/ 6494 h 95250"/>
                            <a:gd name="connsiteX2" fmla="*/ 6494 w 545522"/>
                            <a:gd name="connsiteY2" fmla="*/ 24678 h 95250"/>
                            <a:gd name="connsiteX3" fmla="*/ 273195 w 545522"/>
                            <a:gd name="connsiteY3" fmla="*/ 89621 h 95250"/>
                            <a:gd name="connsiteX4" fmla="*/ 539894 w 545522"/>
                            <a:gd name="connsiteY4" fmla="*/ 24678 h 95250"/>
                            <a:gd name="connsiteX5" fmla="*/ 539894 w 545522"/>
                            <a:gd name="connsiteY5" fmla="*/ 9092 h 95250"/>
                            <a:gd name="connsiteX6" fmla="*/ 273195 w 545522"/>
                            <a:gd name="connsiteY6" fmla="*/ 55851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45522" h="95250">
                              <a:moveTo>
                                <a:pt x="273195" y="55851"/>
                              </a:moveTo>
                              <a:cubicBezTo>
                                <a:pt x="214313" y="55851"/>
                                <a:pt x="109538" y="48058"/>
                                <a:pt x="6494" y="6494"/>
                              </a:cubicBezTo>
                              <a:lnTo>
                                <a:pt x="6494" y="24678"/>
                              </a:lnTo>
                              <a:cubicBezTo>
                                <a:pt x="6494" y="55851"/>
                                <a:pt x="125990" y="89621"/>
                                <a:pt x="273195" y="89621"/>
                              </a:cubicBezTo>
                              <a:cubicBezTo>
                                <a:pt x="420399" y="89621"/>
                                <a:pt x="539894" y="54985"/>
                                <a:pt x="539894" y="24678"/>
                              </a:cubicBezTo>
                              <a:lnTo>
                                <a:pt x="539894" y="9092"/>
                              </a:lnTo>
                              <a:cubicBezTo>
                                <a:pt x="439449" y="48924"/>
                                <a:pt x="337272" y="55851"/>
                                <a:pt x="273195" y="558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86A28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2" name="Freeform 138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134FACE-6425-43DB-804C-555E1B1FFBBD}"/>
                          </a:ext>
                        </a:extLst>
                      </wps:cNvPr>
                      <wps:cNvSpPr/>
                      <wps:spPr>
                        <a:xfrm>
                          <a:off x="3381375" y="6858000"/>
                          <a:ext cx="1313650" cy="228973"/>
                        </a:xfrm>
                        <a:custGeom>
                          <a:avLst/>
                          <a:gdLst>
                            <a:gd name="connsiteX0" fmla="*/ 941676 w 943840"/>
                            <a:gd name="connsiteY0" fmla="*/ 86158 h 164522"/>
                            <a:gd name="connsiteX1" fmla="*/ 474085 w 943840"/>
                            <a:gd name="connsiteY1" fmla="*/ 165822 h 164522"/>
                            <a:gd name="connsiteX2" fmla="*/ 6494 w 943840"/>
                            <a:gd name="connsiteY2" fmla="*/ 86158 h 164522"/>
                            <a:gd name="connsiteX3" fmla="*/ 474085 w 943840"/>
                            <a:gd name="connsiteY3" fmla="*/ 6494 h 164522"/>
                            <a:gd name="connsiteX4" fmla="*/ 941676 w 943840"/>
                            <a:gd name="connsiteY4" fmla="*/ 86158 h 164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3840" h="164522">
                              <a:moveTo>
                                <a:pt x="941676" y="86158"/>
                              </a:moveTo>
                              <a:cubicBezTo>
                                <a:pt x="941676" y="130155"/>
                                <a:pt x="732329" y="165822"/>
                                <a:pt x="474085" y="165822"/>
                              </a:cubicBezTo>
                              <a:cubicBezTo>
                                <a:pt x="215842" y="165822"/>
                                <a:pt x="6494" y="130155"/>
                                <a:pt x="6494" y="86158"/>
                              </a:cubicBezTo>
                              <a:cubicBezTo>
                                <a:pt x="6494" y="42161"/>
                                <a:pt x="215842" y="6494"/>
                                <a:pt x="474085" y="6494"/>
                              </a:cubicBezTo>
                              <a:cubicBezTo>
                                <a:pt x="732329" y="6494"/>
                                <a:pt x="941676" y="42161"/>
                                <a:pt x="941676" y="861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D5C26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3" name="Freeform 138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5094FF6-714D-4E7E-A228-43424107925F}"/>
                          </a:ext>
                        </a:extLst>
                      </wps:cNvPr>
                      <wps:cNvSpPr/>
                      <wps:spPr>
                        <a:xfrm>
                          <a:off x="3429000" y="6400800"/>
                          <a:ext cx="1217235" cy="711019"/>
                        </a:xfrm>
                        <a:custGeom>
                          <a:avLst/>
                          <a:gdLst>
                            <a:gd name="connsiteX0" fmla="*/ 23625 w 874568"/>
                            <a:gd name="connsiteY0" fmla="*/ 360535 h 510886"/>
                            <a:gd name="connsiteX1" fmla="*/ 60859 w 874568"/>
                            <a:gd name="connsiteY1" fmla="*/ 338888 h 510886"/>
                            <a:gd name="connsiteX2" fmla="*/ 112813 w 874568"/>
                            <a:gd name="connsiteY2" fmla="*/ 215928 h 510886"/>
                            <a:gd name="connsiteX3" fmla="*/ 204600 w 874568"/>
                            <a:gd name="connsiteY3" fmla="*/ 190817 h 510886"/>
                            <a:gd name="connsiteX4" fmla="*/ 275604 w 874568"/>
                            <a:gd name="connsiteY4" fmla="*/ 126740 h 510886"/>
                            <a:gd name="connsiteX5" fmla="*/ 377782 w 874568"/>
                            <a:gd name="connsiteY5" fmla="*/ 54003 h 510886"/>
                            <a:gd name="connsiteX6" fmla="*/ 439261 w 874568"/>
                            <a:gd name="connsiteY6" fmla="*/ 7245 h 510886"/>
                            <a:gd name="connsiteX7" fmla="*/ 458311 w 874568"/>
                            <a:gd name="connsiteY7" fmla="*/ 16769 h 510886"/>
                            <a:gd name="connsiteX8" fmla="*/ 542304 w 874568"/>
                            <a:gd name="connsiteY8" fmla="*/ 101628 h 510886"/>
                            <a:gd name="connsiteX9" fmla="*/ 560488 w 874568"/>
                            <a:gd name="connsiteY9" fmla="*/ 123276 h 510886"/>
                            <a:gd name="connsiteX10" fmla="*/ 597722 w 874568"/>
                            <a:gd name="connsiteY10" fmla="*/ 136265 h 510886"/>
                            <a:gd name="connsiteX11" fmla="*/ 677386 w 874568"/>
                            <a:gd name="connsiteY11" fmla="*/ 181292 h 510886"/>
                            <a:gd name="connsiteX12" fmla="*/ 697302 w 874568"/>
                            <a:gd name="connsiteY12" fmla="*/ 215928 h 510886"/>
                            <a:gd name="connsiteX13" fmla="*/ 776966 w 874568"/>
                            <a:gd name="connsiteY13" fmla="*/ 285201 h 510886"/>
                            <a:gd name="connsiteX14" fmla="*/ 841909 w 874568"/>
                            <a:gd name="connsiteY14" fmla="*/ 365731 h 510886"/>
                            <a:gd name="connsiteX15" fmla="*/ 848836 w 874568"/>
                            <a:gd name="connsiteY15" fmla="*/ 387378 h 510886"/>
                            <a:gd name="connsiteX16" fmla="*/ 866154 w 874568"/>
                            <a:gd name="connsiteY16" fmla="*/ 400367 h 510886"/>
                            <a:gd name="connsiteX17" fmla="*/ 861825 w 874568"/>
                            <a:gd name="connsiteY17" fmla="*/ 460115 h 510886"/>
                            <a:gd name="connsiteX18" fmla="*/ 821993 w 874568"/>
                            <a:gd name="connsiteY18" fmla="*/ 473104 h 510886"/>
                            <a:gd name="connsiteX19" fmla="*/ 635822 w 874568"/>
                            <a:gd name="connsiteY19" fmla="*/ 512069 h 510886"/>
                            <a:gd name="connsiteX20" fmla="*/ 184684 w 874568"/>
                            <a:gd name="connsiteY20" fmla="*/ 495617 h 510886"/>
                            <a:gd name="connsiteX21" fmla="*/ 109350 w 874568"/>
                            <a:gd name="connsiteY21" fmla="*/ 477433 h 510886"/>
                            <a:gd name="connsiteX22" fmla="*/ 23625 w 874568"/>
                            <a:gd name="connsiteY22" fmla="*/ 360535 h 5108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874568" h="510886">
                              <a:moveTo>
                                <a:pt x="23625" y="360535"/>
                              </a:moveTo>
                              <a:cubicBezTo>
                                <a:pt x="29686" y="347547"/>
                                <a:pt x="49602" y="348412"/>
                                <a:pt x="60859" y="338888"/>
                              </a:cubicBezTo>
                              <a:cubicBezTo>
                                <a:pt x="96361" y="310313"/>
                                <a:pt x="78177" y="245370"/>
                                <a:pt x="112813" y="215928"/>
                              </a:cubicBezTo>
                              <a:cubicBezTo>
                                <a:pt x="137059" y="195147"/>
                                <a:pt x="175159" y="202940"/>
                                <a:pt x="204600" y="190817"/>
                              </a:cubicBezTo>
                              <a:cubicBezTo>
                                <a:pt x="234041" y="178694"/>
                                <a:pt x="251359" y="147522"/>
                                <a:pt x="275604" y="126740"/>
                              </a:cubicBezTo>
                              <a:cubicBezTo>
                                <a:pt x="306777" y="99031"/>
                                <a:pt x="350938" y="86042"/>
                                <a:pt x="377782" y="54003"/>
                              </a:cubicBezTo>
                              <a:cubicBezTo>
                                <a:pt x="395100" y="33222"/>
                                <a:pt x="412418" y="1183"/>
                                <a:pt x="439261" y="7245"/>
                              </a:cubicBezTo>
                              <a:cubicBezTo>
                                <a:pt x="446188" y="8976"/>
                                <a:pt x="452250" y="12440"/>
                                <a:pt x="458311" y="16769"/>
                              </a:cubicBezTo>
                              <a:cubicBezTo>
                                <a:pt x="491216" y="39283"/>
                                <a:pt x="519791" y="68724"/>
                                <a:pt x="542304" y="101628"/>
                              </a:cubicBezTo>
                              <a:cubicBezTo>
                                <a:pt x="547500" y="109422"/>
                                <a:pt x="552695" y="117215"/>
                                <a:pt x="560488" y="123276"/>
                              </a:cubicBezTo>
                              <a:cubicBezTo>
                                <a:pt x="570879" y="131069"/>
                                <a:pt x="584734" y="133667"/>
                                <a:pt x="597722" y="136265"/>
                              </a:cubicBezTo>
                              <a:cubicBezTo>
                                <a:pt x="628029" y="142326"/>
                                <a:pt x="659202" y="156181"/>
                                <a:pt x="677386" y="181292"/>
                              </a:cubicBezTo>
                              <a:cubicBezTo>
                                <a:pt x="685179" y="192549"/>
                                <a:pt x="690375" y="204672"/>
                                <a:pt x="697302" y="215928"/>
                              </a:cubicBezTo>
                              <a:cubicBezTo>
                                <a:pt x="716352" y="246235"/>
                                <a:pt x="747525" y="265285"/>
                                <a:pt x="776966" y="285201"/>
                              </a:cubicBezTo>
                              <a:cubicBezTo>
                                <a:pt x="806407" y="305117"/>
                                <a:pt x="834981" y="331094"/>
                                <a:pt x="841909" y="365731"/>
                              </a:cubicBezTo>
                              <a:cubicBezTo>
                                <a:pt x="843641" y="373524"/>
                                <a:pt x="844507" y="381317"/>
                                <a:pt x="848836" y="387378"/>
                              </a:cubicBezTo>
                              <a:cubicBezTo>
                                <a:pt x="853166" y="392574"/>
                                <a:pt x="860959" y="395172"/>
                                <a:pt x="866154" y="400367"/>
                              </a:cubicBezTo>
                              <a:cubicBezTo>
                                <a:pt x="876545" y="410758"/>
                                <a:pt x="871350" y="448858"/>
                                <a:pt x="861825" y="460115"/>
                              </a:cubicBezTo>
                              <a:cubicBezTo>
                                <a:pt x="852300" y="471372"/>
                                <a:pt x="835847" y="468774"/>
                                <a:pt x="821993" y="473104"/>
                              </a:cubicBezTo>
                              <a:cubicBezTo>
                                <a:pt x="763111" y="489556"/>
                                <a:pt x="697302" y="509472"/>
                                <a:pt x="635822" y="512069"/>
                              </a:cubicBezTo>
                              <a:cubicBezTo>
                                <a:pt x="482557" y="517265"/>
                                <a:pt x="337950" y="497349"/>
                                <a:pt x="184684" y="495617"/>
                              </a:cubicBezTo>
                              <a:cubicBezTo>
                                <a:pt x="159572" y="495617"/>
                                <a:pt x="133595" y="486092"/>
                                <a:pt x="109350" y="477433"/>
                              </a:cubicBezTo>
                              <a:cubicBezTo>
                                <a:pt x="70384" y="460115"/>
                                <a:pt x="-34391" y="493886"/>
                                <a:pt x="23625" y="3605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4" name="Freeform 138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2EBA799-EC89-4415-9DBA-BE12586D810C}"/>
                          </a:ext>
                        </a:extLst>
                      </wps:cNvPr>
                      <wps:cNvSpPr/>
                      <wps:spPr>
                        <a:xfrm>
                          <a:off x="3429000" y="6400800"/>
                          <a:ext cx="626696" cy="686917"/>
                        </a:xfrm>
                        <a:custGeom>
                          <a:avLst/>
                          <a:gdLst>
                            <a:gd name="connsiteX0" fmla="*/ 108937 w 450272"/>
                            <a:gd name="connsiteY0" fmla="*/ 476392 h 493568"/>
                            <a:gd name="connsiteX1" fmla="*/ 146171 w 450272"/>
                            <a:gd name="connsiteY1" fmla="*/ 488515 h 493568"/>
                            <a:gd name="connsiteX2" fmla="*/ 192930 w 450272"/>
                            <a:gd name="connsiteY2" fmla="*/ 384606 h 493568"/>
                            <a:gd name="connsiteX3" fmla="*/ 223237 w 450272"/>
                            <a:gd name="connsiteY3" fmla="*/ 360361 h 493568"/>
                            <a:gd name="connsiteX4" fmla="*/ 229299 w 450272"/>
                            <a:gd name="connsiteY4" fmla="*/ 330919 h 493568"/>
                            <a:gd name="connsiteX5" fmla="*/ 248349 w 450272"/>
                            <a:gd name="connsiteY5" fmla="*/ 306674 h 493568"/>
                            <a:gd name="connsiteX6" fmla="*/ 353124 w 450272"/>
                            <a:gd name="connsiteY6" fmla="*/ 198436 h 493568"/>
                            <a:gd name="connsiteX7" fmla="*/ 419799 w 450272"/>
                            <a:gd name="connsiteY7" fmla="*/ 101454 h 493568"/>
                            <a:gd name="connsiteX8" fmla="*/ 444044 w 450272"/>
                            <a:gd name="connsiteY8" fmla="*/ 7935 h 493568"/>
                            <a:gd name="connsiteX9" fmla="*/ 440581 w 450272"/>
                            <a:gd name="connsiteY9" fmla="*/ 7069 h 493568"/>
                            <a:gd name="connsiteX10" fmla="*/ 379101 w 450272"/>
                            <a:gd name="connsiteY10" fmla="*/ 53829 h 493568"/>
                            <a:gd name="connsiteX11" fmla="*/ 276924 w 450272"/>
                            <a:gd name="connsiteY11" fmla="*/ 126565 h 493568"/>
                            <a:gd name="connsiteX12" fmla="*/ 205919 w 450272"/>
                            <a:gd name="connsiteY12" fmla="*/ 190642 h 493568"/>
                            <a:gd name="connsiteX13" fmla="*/ 114133 w 450272"/>
                            <a:gd name="connsiteY13" fmla="*/ 215754 h 493568"/>
                            <a:gd name="connsiteX14" fmla="*/ 62178 w 450272"/>
                            <a:gd name="connsiteY14" fmla="*/ 338713 h 493568"/>
                            <a:gd name="connsiteX15" fmla="*/ 24944 w 450272"/>
                            <a:gd name="connsiteY15" fmla="*/ 360361 h 493568"/>
                            <a:gd name="connsiteX16" fmla="*/ 108937 w 450272"/>
                            <a:gd name="connsiteY16" fmla="*/ 476392 h 493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50272" h="493568">
                              <a:moveTo>
                                <a:pt x="108937" y="476392"/>
                              </a:moveTo>
                              <a:cubicBezTo>
                                <a:pt x="121060" y="480722"/>
                                <a:pt x="133183" y="485051"/>
                                <a:pt x="146171" y="488515"/>
                              </a:cubicBezTo>
                              <a:cubicBezTo>
                                <a:pt x="162624" y="453879"/>
                                <a:pt x="161758" y="407986"/>
                                <a:pt x="192930" y="384606"/>
                              </a:cubicBezTo>
                              <a:cubicBezTo>
                                <a:pt x="203321" y="376813"/>
                                <a:pt x="217176" y="371617"/>
                                <a:pt x="223237" y="360361"/>
                              </a:cubicBezTo>
                              <a:cubicBezTo>
                                <a:pt x="227567" y="351702"/>
                                <a:pt x="225835" y="340444"/>
                                <a:pt x="229299" y="330919"/>
                              </a:cubicBezTo>
                              <a:cubicBezTo>
                                <a:pt x="232762" y="321395"/>
                                <a:pt x="240555" y="313601"/>
                                <a:pt x="248349" y="306674"/>
                              </a:cubicBezTo>
                              <a:cubicBezTo>
                                <a:pt x="285583" y="272903"/>
                                <a:pt x="319353" y="235669"/>
                                <a:pt x="353124" y="198436"/>
                              </a:cubicBezTo>
                              <a:cubicBezTo>
                                <a:pt x="379967" y="168994"/>
                                <a:pt x="406810" y="138688"/>
                                <a:pt x="419799" y="101454"/>
                              </a:cubicBezTo>
                              <a:cubicBezTo>
                                <a:pt x="423262" y="91063"/>
                                <a:pt x="439715" y="41706"/>
                                <a:pt x="444044" y="7935"/>
                              </a:cubicBezTo>
                              <a:cubicBezTo>
                                <a:pt x="443178" y="7935"/>
                                <a:pt x="441446" y="7069"/>
                                <a:pt x="440581" y="7069"/>
                              </a:cubicBezTo>
                              <a:cubicBezTo>
                                <a:pt x="413737" y="1874"/>
                                <a:pt x="396419" y="33047"/>
                                <a:pt x="379101" y="53829"/>
                              </a:cubicBezTo>
                              <a:cubicBezTo>
                                <a:pt x="352258" y="85867"/>
                                <a:pt x="308097" y="98856"/>
                                <a:pt x="276924" y="126565"/>
                              </a:cubicBezTo>
                              <a:cubicBezTo>
                                <a:pt x="252678" y="148213"/>
                                <a:pt x="236226" y="178520"/>
                                <a:pt x="205919" y="190642"/>
                              </a:cubicBezTo>
                              <a:cubicBezTo>
                                <a:pt x="176478" y="202765"/>
                                <a:pt x="138378" y="194972"/>
                                <a:pt x="114133" y="215754"/>
                              </a:cubicBezTo>
                              <a:cubicBezTo>
                                <a:pt x="79496" y="245194"/>
                                <a:pt x="96814" y="310137"/>
                                <a:pt x="62178" y="338713"/>
                              </a:cubicBezTo>
                              <a:cubicBezTo>
                                <a:pt x="50921" y="348238"/>
                                <a:pt x="31006" y="347372"/>
                                <a:pt x="24944" y="360361"/>
                              </a:cubicBezTo>
                              <a:cubicBezTo>
                                <a:pt x="-35670" y="494577"/>
                                <a:pt x="69106" y="460806"/>
                                <a:pt x="108937" y="4763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2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5" name="Freeform 138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89222C-09FC-4315-AE40-ADFFD53FDD53}"/>
                          </a:ext>
                        </a:extLst>
                      </wps:cNvPr>
                      <wps:cNvSpPr/>
                      <wps:spPr>
                        <a:xfrm>
                          <a:off x="3257550" y="7000875"/>
                          <a:ext cx="1566739" cy="1265374"/>
                        </a:xfrm>
                        <a:custGeom>
                          <a:avLst/>
                          <a:gdLst>
                            <a:gd name="connsiteX0" fmla="*/ 993631 w 1125681"/>
                            <a:gd name="connsiteY0" fmla="*/ 71438 h 909204"/>
                            <a:gd name="connsiteX1" fmla="*/ 1011815 w 1125681"/>
                            <a:gd name="connsiteY1" fmla="*/ 6494 h 909204"/>
                            <a:gd name="connsiteX2" fmla="*/ 563274 w 1125681"/>
                            <a:gd name="connsiteY2" fmla="*/ 63645 h 909204"/>
                            <a:gd name="connsiteX3" fmla="*/ 114733 w 1125681"/>
                            <a:gd name="connsiteY3" fmla="*/ 6494 h 909204"/>
                            <a:gd name="connsiteX4" fmla="*/ 132917 w 1125681"/>
                            <a:gd name="connsiteY4" fmla="*/ 71438 h 909204"/>
                            <a:gd name="connsiteX5" fmla="*/ 6494 w 1125681"/>
                            <a:gd name="connsiteY5" fmla="*/ 394422 h 909204"/>
                            <a:gd name="connsiteX6" fmla="*/ 563274 w 1125681"/>
                            <a:gd name="connsiteY6" fmla="*/ 907906 h 909204"/>
                            <a:gd name="connsiteX7" fmla="*/ 1120054 w 1125681"/>
                            <a:gd name="connsiteY7" fmla="*/ 394422 h 909204"/>
                            <a:gd name="connsiteX8" fmla="*/ 993631 w 1125681"/>
                            <a:gd name="connsiteY8" fmla="*/ 71438 h 9092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125681" h="909204">
                              <a:moveTo>
                                <a:pt x="993631" y="71438"/>
                              </a:moveTo>
                              <a:cubicBezTo>
                                <a:pt x="987570" y="49790"/>
                                <a:pt x="999692" y="23813"/>
                                <a:pt x="1011815" y="6494"/>
                              </a:cubicBezTo>
                              <a:cubicBezTo>
                                <a:pt x="954665" y="39399"/>
                                <a:pt x="775422" y="63645"/>
                                <a:pt x="563274" y="63645"/>
                              </a:cubicBezTo>
                              <a:cubicBezTo>
                                <a:pt x="351126" y="63645"/>
                                <a:pt x="171883" y="39399"/>
                                <a:pt x="114733" y="6494"/>
                              </a:cubicBezTo>
                              <a:cubicBezTo>
                                <a:pt x="125990" y="24679"/>
                                <a:pt x="138979" y="49790"/>
                                <a:pt x="132917" y="71438"/>
                              </a:cubicBezTo>
                              <a:cubicBezTo>
                                <a:pt x="122526" y="110403"/>
                                <a:pt x="6494" y="277524"/>
                                <a:pt x="6494" y="394422"/>
                              </a:cubicBezTo>
                              <a:cubicBezTo>
                                <a:pt x="6494" y="863744"/>
                                <a:pt x="421265" y="907906"/>
                                <a:pt x="563274" y="907906"/>
                              </a:cubicBezTo>
                              <a:cubicBezTo>
                                <a:pt x="721735" y="907906"/>
                                <a:pt x="1120054" y="862879"/>
                                <a:pt x="1120054" y="394422"/>
                              </a:cubicBezTo>
                              <a:cubicBezTo>
                                <a:pt x="1120054" y="277524"/>
                                <a:pt x="1004888" y="110403"/>
                                <a:pt x="993631" y="714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47726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reeform 1390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7BC8CF6-2AB6-479A-838F-05E7E325770C}"/>
                          </a:ext>
                        </a:extLst>
                      </wps:cNvPr>
                      <wps:cNvSpPr/>
                      <wps:spPr>
                        <a:xfrm>
                          <a:off x="3409950" y="7000875"/>
                          <a:ext cx="1265443" cy="144614"/>
                        </a:xfrm>
                        <a:custGeom>
                          <a:avLst/>
                          <a:gdLst>
                            <a:gd name="connsiteX0" fmla="*/ 883660 w 909204"/>
                            <a:gd name="connsiteY0" fmla="*/ 54119 h 103909"/>
                            <a:gd name="connsiteX1" fmla="*/ 883660 w 909204"/>
                            <a:gd name="connsiteY1" fmla="*/ 54119 h 103909"/>
                            <a:gd name="connsiteX2" fmla="*/ 884526 w 909204"/>
                            <a:gd name="connsiteY2" fmla="*/ 47192 h 103909"/>
                            <a:gd name="connsiteX3" fmla="*/ 884526 w 909204"/>
                            <a:gd name="connsiteY3" fmla="*/ 47192 h 103909"/>
                            <a:gd name="connsiteX4" fmla="*/ 886258 w 909204"/>
                            <a:gd name="connsiteY4" fmla="*/ 41131 h 103909"/>
                            <a:gd name="connsiteX5" fmla="*/ 886258 w 909204"/>
                            <a:gd name="connsiteY5" fmla="*/ 41131 h 103909"/>
                            <a:gd name="connsiteX6" fmla="*/ 887990 w 909204"/>
                            <a:gd name="connsiteY6" fmla="*/ 35069 h 103909"/>
                            <a:gd name="connsiteX7" fmla="*/ 887990 w 909204"/>
                            <a:gd name="connsiteY7" fmla="*/ 35069 h 103909"/>
                            <a:gd name="connsiteX8" fmla="*/ 890588 w 909204"/>
                            <a:gd name="connsiteY8" fmla="*/ 29008 h 103909"/>
                            <a:gd name="connsiteX9" fmla="*/ 890588 w 909204"/>
                            <a:gd name="connsiteY9" fmla="*/ 29008 h 103909"/>
                            <a:gd name="connsiteX10" fmla="*/ 893185 w 909204"/>
                            <a:gd name="connsiteY10" fmla="*/ 22947 h 103909"/>
                            <a:gd name="connsiteX11" fmla="*/ 893185 w 909204"/>
                            <a:gd name="connsiteY11" fmla="*/ 22947 h 103909"/>
                            <a:gd name="connsiteX12" fmla="*/ 896649 w 909204"/>
                            <a:gd name="connsiteY12" fmla="*/ 16885 h 103909"/>
                            <a:gd name="connsiteX13" fmla="*/ 896649 w 909204"/>
                            <a:gd name="connsiteY13" fmla="*/ 16885 h 103909"/>
                            <a:gd name="connsiteX14" fmla="*/ 898381 w 909204"/>
                            <a:gd name="connsiteY14" fmla="*/ 14288 h 103909"/>
                            <a:gd name="connsiteX15" fmla="*/ 898381 w 909204"/>
                            <a:gd name="connsiteY15" fmla="*/ 14288 h 103909"/>
                            <a:gd name="connsiteX16" fmla="*/ 900113 w 909204"/>
                            <a:gd name="connsiteY16" fmla="*/ 11690 h 103909"/>
                            <a:gd name="connsiteX17" fmla="*/ 900113 w 909204"/>
                            <a:gd name="connsiteY17" fmla="*/ 11690 h 103909"/>
                            <a:gd name="connsiteX18" fmla="*/ 901844 w 909204"/>
                            <a:gd name="connsiteY18" fmla="*/ 9092 h 103909"/>
                            <a:gd name="connsiteX19" fmla="*/ 901844 w 909204"/>
                            <a:gd name="connsiteY19" fmla="*/ 9092 h 103909"/>
                            <a:gd name="connsiteX20" fmla="*/ 903576 w 909204"/>
                            <a:gd name="connsiteY20" fmla="*/ 6494 h 103909"/>
                            <a:gd name="connsiteX21" fmla="*/ 903576 w 909204"/>
                            <a:gd name="connsiteY21" fmla="*/ 6494 h 103909"/>
                            <a:gd name="connsiteX22" fmla="*/ 903576 w 909204"/>
                            <a:gd name="connsiteY22" fmla="*/ 6494 h 103909"/>
                            <a:gd name="connsiteX23" fmla="*/ 455035 w 909204"/>
                            <a:gd name="connsiteY23" fmla="*/ 63644 h 103909"/>
                            <a:gd name="connsiteX24" fmla="*/ 6494 w 909204"/>
                            <a:gd name="connsiteY24" fmla="*/ 6494 h 103909"/>
                            <a:gd name="connsiteX25" fmla="*/ 6494 w 909204"/>
                            <a:gd name="connsiteY25" fmla="*/ 6494 h 103909"/>
                            <a:gd name="connsiteX26" fmla="*/ 6494 w 909204"/>
                            <a:gd name="connsiteY26" fmla="*/ 6494 h 103909"/>
                            <a:gd name="connsiteX27" fmla="*/ 8226 w 909204"/>
                            <a:gd name="connsiteY27" fmla="*/ 9092 h 103909"/>
                            <a:gd name="connsiteX28" fmla="*/ 8226 w 909204"/>
                            <a:gd name="connsiteY28" fmla="*/ 9092 h 103909"/>
                            <a:gd name="connsiteX29" fmla="*/ 9958 w 909204"/>
                            <a:gd name="connsiteY29" fmla="*/ 11690 h 103909"/>
                            <a:gd name="connsiteX30" fmla="*/ 9958 w 909204"/>
                            <a:gd name="connsiteY30" fmla="*/ 11690 h 103909"/>
                            <a:gd name="connsiteX31" fmla="*/ 11690 w 909204"/>
                            <a:gd name="connsiteY31" fmla="*/ 14288 h 103909"/>
                            <a:gd name="connsiteX32" fmla="*/ 11690 w 909204"/>
                            <a:gd name="connsiteY32" fmla="*/ 14288 h 103909"/>
                            <a:gd name="connsiteX33" fmla="*/ 13422 w 909204"/>
                            <a:gd name="connsiteY33" fmla="*/ 16885 h 103909"/>
                            <a:gd name="connsiteX34" fmla="*/ 13422 w 909204"/>
                            <a:gd name="connsiteY34" fmla="*/ 16885 h 103909"/>
                            <a:gd name="connsiteX35" fmla="*/ 16885 w 909204"/>
                            <a:gd name="connsiteY35" fmla="*/ 22947 h 103909"/>
                            <a:gd name="connsiteX36" fmla="*/ 16885 w 909204"/>
                            <a:gd name="connsiteY36" fmla="*/ 22947 h 103909"/>
                            <a:gd name="connsiteX37" fmla="*/ 19483 w 909204"/>
                            <a:gd name="connsiteY37" fmla="*/ 29008 h 103909"/>
                            <a:gd name="connsiteX38" fmla="*/ 19483 w 909204"/>
                            <a:gd name="connsiteY38" fmla="*/ 29008 h 103909"/>
                            <a:gd name="connsiteX39" fmla="*/ 22081 w 909204"/>
                            <a:gd name="connsiteY39" fmla="*/ 35069 h 103909"/>
                            <a:gd name="connsiteX40" fmla="*/ 22081 w 909204"/>
                            <a:gd name="connsiteY40" fmla="*/ 35069 h 103909"/>
                            <a:gd name="connsiteX41" fmla="*/ 23813 w 909204"/>
                            <a:gd name="connsiteY41" fmla="*/ 41131 h 103909"/>
                            <a:gd name="connsiteX42" fmla="*/ 23813 w 909204"/>
                            <a:gd name="connsiteY42" fmla="*/ 41131 h 103909"/>
                            <a:gd name="connsiteX43" fmla="*/ 25544 w 909204"/>
                            <a:gd name="connsiteY43" fmla="*/ 47192 h 103909"/>
                            <a:gd name="connsiteX44" fmla="*/ 25544 w 909204"/>
                            <a:gd name="connsiteY44" fmla="*/ 47192 h 103909"/>
                            <a:gd name="connsiteX45" fmla="*/ 26410 w 909204"/>
                            <a:gd name="connsiteY45" fmla="*/ 53254 h 103909"/>
                            <a:gd name="connsiteX46" fmla="*/ 26410 w 909204"/>
                            <a:gd name="connsiteY46" fmla="*/ 53254 h 103909"/>
                            <a:gd name="connsiteX47" fmla="*/ 455901 w 909204"/>
                            <a:gd name="connsiteY47" fmla="*/ 100879 h 103909"/>
                            <a:gd name="connsiteX48" fmla="*/ 883660 w 909204"/>
                            <a:gd name="connsiteY48" fmla="*/ 54119 h 1039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909204" h="103909">
                              <a:moveTo>
                                <a:pt x="883660" y="54119"/>
                              </a:moveTo>
                              <a:cubicBezTo>
                                <a:pt x="883660" y="54119"/>
                                <a:pt x="883660" y="54119"/>
                                <a:pt x="883660" y="54119"/>
                              </a:cubicBezTo>
                              <a:cubicBezTo>
                                <a:pt x="883660" y="51522"/>
                                <a:pt x="883660" y="49790"/>
                                <a:pt x="884526" y="47192"/>
                              </a:cubicBezTo>
                              <a:cubicBezTo>
                                <a:pt x="884526" y="47192"/>
                                <a:pt x="884526" y="47192"/>
                                <a:pt x="884526" y="47192"/>
                              </a:cubicBezTo>
                              <a:cubicBezTo>
                                <a:pt x="884526" y="45460"/>
                                <a:pt x="885392" y="42863"/>
                                <a:pt x="886258" y="41131"/>
                              </a:cubicBezTo>
                              <a:cubicBezTo>
                                <a:pt x="886258" y="41131"/>
                                <a:pt x="886258" y="41131"/>
                                <a:pt x="886258" y="41131"/>
                              </a:cubicBezTo>
                              <a:cubicBezTo>
                                <a:pt x="887124" y="39399"/>
                                <a:pt x="887124" y="36801"/>
                                <a:pt x="887990" y="35069"/>
                              </a:cubicBezTo>
                              <a:cubicBezTo>
                                <a:pt x="887990" y="35069"/>
                                <a:pt x="887990" y="35069"/>
                                <a:pt x="887990" y="35069"/>
                              </a:cubicBezTo>
                              <a:cubicBezTo>
                                <a:pt x="888856" y="33337"/>
                                <a:pt x="889722" y="30740"/>
                                <a:pt x="890588" y="29008"/>
                              </a:cubicBezTo>
                              <a:cubicBezTo>
                                <a:pt x="890588" y="29008"/>
                                <a:pt x="890588" y="29008"/>
                                <a:pt x="890588" y="29008"/>
                              </a:cubicBezTo>
                              <a:cubicBezTo>
                                <a:pt x="891454" y="27276"/>
                                <a:pt x="892320" y="24678"/>
                                <a:pt x="893185" y="22947"/>
                              </a:cubicBezTo>
                              <a:cubicBezTo>
                                <a:pt x="893185" y="22947"/>
                                <a:pt x="893185" y="22947"/>
                                <a:pt x="893185" y="22947"/>
                              </a:cubicBezTo>
                              <a:cubicBezTo>
                                <a:pt x="894051" y="21215"/>
                                <a:pt x="894917" y="18617"/>
                                <a:pt x="896649" y="16885"/>
                              </a:cubicBezTo>
                              <a:cubicBezTo>
                                <a:pt x="896649" y="16885"/>
                                <a:pt x="896649" y="16885"/>
                                <a:pt x="896649" y="16885"/>
                              </a:cubicBezTo>
                              <a:cubicBezTo>
                                <a:pt x="897515" y="16019"/>
                                <a:pt x="897515" y="15153"/>
                                <a:pt x="898381" y="14288"/>
                              </a:cubicBezTo>
                              <a:cubicBezTo>
                                <a:pt x="898381" y="14288"/>
                                <a:pt x="898381" y="14288"/>
                                <a:pt x="898381" y="14288"/>
                              </a:cubicBezTo>
                              <a:cubicBezTo>
                                <a:pt x="899247" y="13421"/>
                                <a:pt x="899247" y="12556"/>
                                <a:pt x="900113" y="11690"/>
                              </a:cubicBezTo>
                              <a:cubicBezTo>
                                <a:pt x="900113" y="11690"/>
                                <a:pt x="900113" y="11690"/>
                                <a:pt x="900113" y="11690"/>
                              </a:cubicBezTo>
                              <a:cubicBezTo>
                                <a:pt x="900979" y="10824"/>
                                <a:pt x="900979" y="9958"/>
                                <a:pt x="901844" y="9092"/>
                              </a:cubicBezTo>
                              <a:cubicBezTo>
                                <a:pt x="901844" y="9092"/>
                                <a:pt x="901844" y="9092"/>
                                <a:pt x="901844" y="9092"/>
                              </a:cubicBezTo>
                              <a:cubicBezTo>
                                <a:pt x="902710" y="8226"/>
                                <a:pt x="902710" y="7360"/>
                                <a:pt x="903576" y="6494"/>
                              </a:cubicBezTo>
                              <a:cubicBezTo>
                                <a:pt x="903576" y="6494"/>
                                <a:pt x="903576" y="6494"/>
                                <a:pt x="903576" y="6494"/>
                              </a:cubicBezTo>
                              <a:cubicBezTo>
                                <a:pt x="903576" y="6494"/>
                                <a:pt x="903576" y="6494"/>
                                <a:pt x="903576" y="6494"/>
                              </a:cubicBezTo>
                              <a:cubicBezTo>
                                <a:pt x="846426" y="39399"/>
                                <a:pt x="667183" y="63644"/>
                                <a:pt x="455035" y="63644"/>
                              </a:cubicBezTo>
                              <a:cubicBezTo>
                                <a:pt x="242888" y="63644"/>
                                <a:pt x="63644" y="39399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6494" y="6494"/>
                                <a:pt x="6494" y="6494"/>
                                <a:pt x="6494" y="6494"/>
                              </a:cubicBezTo>
                              <a:cubicBezTo>
                                <a:pt x="7360" y="7360"/>
                                <a:pt x="7360" y="8226"/>
                                <a:pt x="8226" y="9092"/>
                              </a:cubicBezTo>
                              <a:cubicBezTo>
                                <a:pt x="8226" y="9092"/>
                                <a:pt x="8226" y="9092"/>
                                <a:pt x="8226" y="9092"/>
                              </a:cubicBezTo>
                              <a:cubicBezTo>
                                <a:pt x="9092" y="9958"/>
                                <a:pt x="9092" y="10824"/>
                                <a:pt x="9958" y="11690"/>
                              </a:cubicBezTo>
                              <a:cubicBezTo>
                                <a:pt x="9958" y="11690"/>
                                <a:pt x="9958" y="11690"/>
                                <a:pt x="9958" y="11690"/>
                              </a:cubicBezTo>
                              <a:cubicBezTo>
                                <a:pt x="10824" y="12556"/>
                                <a:pt x="10824" y="13421"/>
                                <a:pt x="11690" y="14288"/>
                              </a:cubicBezTo>
                              <a:cubicBezTo>
                                <a:pt x="11690" y="14288"/>
                                <a:pt x="11690" y="14288"/>
                                <a:pt x="11690" y="14288"/>
                              </a:cubicBezTo>
                              <a:cubicBezTo>
                                <a:pt x="12556" y="15153"/>
                                <a:pt x="12556" y="16019"/>
                                <a:pt x="13422" y="16885"/>
                              </a:cubicBezTo>
                              <a:cubicBezTo>
                                <a:pt x="13422" y="16885"/>
                                <a:pt x="13422" y="16885"/>
                                <a:pt x="13422" y="16885"/>
                              </a:cubicBezTo>
                              <a:cubicBezTo>
                                <a:pt x="14287" y="18617"/>
                                <a:pt x="15153" y="21215"/>
                                <a:pt x="16885" y="22947"/>
                              </a:cubicBezTo>
                              <a:cubicBezTo>
                                <a:pt x="16885" y="22947"/>
                                <a:pt x="16885" y="22947"/>
                                <a:pt x="16885" y="22947"/>
                              </a:cubicBezTo>
                              <a:cubicBezTo>
                                <a:pt x="17751" y="24678"/>
                                <a:pt x="18617" y="27276"/>
                                <a:pt x="19483" y="29008"/>
                              </a:cubicBezTo>
                              <a:cubicBezTo>
                                <a:pt x="19483" y="29008"/>
                                <a:pt x="19483" y="29008"/>
                                <a:pt x="19483" y="29008"/>
                              </a:cubicBezTo>
                              <a:cubicBezTo>
                                <a:pt x="20349" y="30740"/>
                                <a:pt x="21215" y="33337"/>
                                <a:pt x="22081" y="35069"/>
                              </a:cubicBezTo>
                              <a:cubicBezTo>
                                <a:pt x="22081" y="35069"/>
                                <a:pt x="22081" y="35069"/>
                                <a:pt x="22081" y="35069"/>
                              </a:cubicBezTo>
                              <a:cubicBezTo>
                                <a:pt x="22947" y="36801"/>
                                <a:pt x="23813" y="39399"/>
                                <a:pt x="23813" y="41131"/>
                              </a:cubicBezTo>
                              <a:cubicBezTo>
                                <a:pt x="23813" y="41131"/>
                                <a:pt x="23813" y="41131"/>
                                <a:pt x="23813" y="41131"/>
                              </a:cubicBezTo>
                              <a:cubicBezTo>
                                <a:pt x="24678" y="42863"/>
                                <a:pt x="24678" y="45460"/>
                                <a:pt x="25544" y="47192"/>
                              </a:cubicBezTo>
                              <a:cubicBezTo>
                                <a:pt x="25544" y="47192"/>
                                <a:pt x="25544" y="47192"/>
                                <a:pt x="25544" y="47192"/>
                              </a:cubicBezTo>
                              <a:cubicBezTo>
                                <a:pt x="25544" y="48924"/>
                                <a:pt x="26410" y="51522"/>
                                <a:pt x="26410" y="53254"/>
                              </a:cubicBezTo>
                              <a:cubicBezTo>
                                <a:pt x="26410" y="53254"/>
                                <a:pt x="26410" y="53254"/>
                                <a:pt x="26410" y="53254"/>
                              </a:cubicBezTo>
                              <a:cubicBezTo>
                                <a:pt x="98281" y="81829"/>
                                <a:pt x="263669" y="100879"/>
                                <a:pt x="455901" y="100879"/>
                              </a:cubicBezTo>
                              <a:cubicBezTo>
                                <a:pt x="646401" y="101744"/>
                                <a:pt x="811790" y="81829"/>
                                <a:pt x="883660" y="541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2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reeform 139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EBC0BBE-75F4-4A7A-953F-E19A7FC94B0A}"/>
                          </a:ext>
                        </a:extLst>
                      </wps:cNvPr>
                      <wps:cNvSpPr/>
                      <wps:spPr>
                        <a:xfrm>
                          <a:off x="3314700" y="7181850"/>
                          <a:ext cx="1434169" cy="313330"/>
                        </a:xfrm>
                        <a:custGeom>
                          <a:avLst/>
                          <a:gdLst>
                            <a:gd name="connsiteX0" fmla="*/ 518247 w 1030431"/>
                            <a:gd name="connsiteY0" fmla="*/ 221240 h 225136"/>
                            <a:gd name="connsiteX1" fmla="*/ 1031731 w 1030431"/>
                            <a:gd name="connsiteY1" fmla="*/ 105208 h 225136"/>
                            <a:gd name="connsiteX2" fmla="*/ 982374 w 1030431"/>
                            <a:gd name="connsiteY2" fmla="*/ 6494 h 225136"/>
                            <a:gd name="connsiteX3" fmla="*/ 519113 w 1030431"/>
                            <a:gd name="connsiteY3" fmla="*/ 93085 h 225136"/>
                            <a:gd name="connsiteX4" fmla="*/ 55851 w 1030431"/>
                            <a:gd name="connsiteY4" fmla="*/ 6494 h 225136"/>
                            <a:gd name="connsiteX5" fmla="*/ 6494 w 1030431"/>
                            <a:gd name="connsiteY5" fmla="*/ 105208 h 225136"/>
                            <a:gd name="connsiteX6" fmla="*/ 518247 w 1030431"/>
                            <a:gd name="connsiteY6" fmla="*/ 221240 h 225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30431" h="225136">
                              <a:moveTo>
                                <a:pt x="518247" y="221240"/>
                              </a:moveTo>
                              <a:cubicBezTo>
                                <a:pt x="739054" y="221240"/>
                                <a:pt x="931285" y="174481"/>
                                <a:pt x="1031731" y="105208"/>
                              </a:cubicBezTo>
                              <a:cubicBezTo>
                                <a:pt x="1015279" y="68840"/>
                                <a:pt x="997094" y="35069"/>
                                <a:pt x="982374" y="6494"/>
                              </a:cubicBezTo>
                              <a:cubicBezTo>
                                <a:pt x="875001" y="59315"/>
                                <a:pt x="707881" y="93085"/>
                                <a:pt x="519113" y="93085"/>
                              </a:cubicBezTo>
                              <a:cubicBezTo>
                                <a:pt x="330344" y="93085"/>
                                <a:pt x="163224" y="59315"/>
                                <a:pt x="55851" y="6494"/>
                              </a:cubicBezTo>
                              <a:cubicBezTo>
                                <a:pt x="40265" y="35069"/>
                                <a:pt x="22081" y="68840"/>
                                <a:pt x="6494" y="105208"/>
                              </a:cubicBezTo>
                              <a:cubicBezTo>
                                <a:pt x="105208" y="174481"/>
                                <a:pt x="297440" y="221240"/>
                                <a:pt x="518247" y="221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reeform 139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EBFD99-1E82-47DB-9D69-7EAE83902F00}"/>
                          </a:ext>
                        </a:extLst>
                      </wps:cNvPr>
                      <wps:cNvSpPr/>
                      <wps:spPr>
                        <a:xfrm>
                          <a:off x="3257550" y="7648575"/>
                          <a:ext cx="1554687" cy="397689"/>
                        </a:xfrm>
                        <a:custGeom>
                          <a:avLst/>
                          <a:gdLst>
                            <a:gd name="connsiteX0" fmla="*/ 51522 w 1117022"/>
                            <a:gd name="connsiteY0" fmla="*/ 171017 h 285750"/>
                            <a:gd name="connsiteX1" fmla="*/ 558945 w 1117022"/>
                            <a:gd name="connsiteY1" fmla="*/ 282719 h 285750"/>
                            <a:gd name="connsiteX2" fmla="*/ 1068965 w 1117022"/>
                            <a:gd name="connsiteY2" fmla="*/ 169285 h 285750"/>
                            <a:gd name="connsiteX3" fmla="*/ 1112260 w 1117022"/>
                            <a:gd name="connsiteY3" fmla="*/ 6494 h 285750"/>
                            <a:gd name="connsiteX4" fmla="*/ 558945 w 1117022"/>
                            <a:gd name="connsiteY4" fmla="*/ 156296 h 285750"/>
                            <a:gd name="connsiteX5" fmla="*/ 6494 w 1117022"/>
                            <a:gd name="connsiteY5" fmla="*/ 7360 h 285750"/>
                            <a:gd name="connsiteX6" fmla="*/ 51522 w 1117022"/>
                            <a:gd name="connsiteY6" fmla="*/ 171017 h 285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17022" h="285750">
                              <a:moveTo>
                                <a:pt x="51522" y="171017"/>
                              </a:moveTo>
                              <a:cubicBezTo>
                                <a:pt x="152833" y="237692"/>
                                <a:pt x="342467" y="282719"/>
                                <a:pt x="558945" y="282719"/>
                              </a:cubicBezTo>
                              <a:cubicBezTo>
                                <a:pt x="777153" y="282719"/>
                                <a:pt x="968519" y="236826"/>
                                <a:pt x="1068965" y="169285"/>
                              </a:cubicBezTo>
                              <a:cubicBezTo>
                                <a:pt x="1089747" y="123392"/>
                                <a:pt x="1105333" y="68839"/>
                                <a:pt x="1112260" y="6494"/>
                              </a:cubicBezTo>
                              <a:cubicBezTo>
                                <a:pt x="1031731" y="93951"/>
                                <a:pt x="815254" y="156296"/>
                                <a:pt x="558945" y="156296"/>
                              </a:cubicBezTo>
                              <a:cubicBezTo>
                                <a:pt x="303501" y="156296"/>
                                <a:pt x="86158" y="93951"/>
                                <a:pt x="6494" y="7360"/>
                              </a:cubicBezTo>
                              <a:cubicBezTo>
                                <a:pt x="13422" y="70571"/>
                                <a:pt x="29008" y="125123"/>
                                <a:pt x="51522" y="1710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9" name="Freeform 139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29BC7F-F32E-4D88-ACF0-F14203F4FB02}"/>
                          </a:ext>
                        </a:extLst>
                      </wps:cNvPr>
                      <wps:cNvSpPr/>
                      <wps:spPr>
                        <a:xfrm>
                          <a:off x="3257550" y="7000875"/>
                          <a:ext cx="843628" cy="1265374"/>
                        </a:xfrm>
                        <a:custGeom>
                          <a:avLst/>
                          <a:gdLst>
                            <a:gd name="connsiteX0" fmla="*/ 83560 w 606136"/>
                            <a:gd name="connsiteY0" fmla="*/ 395287 h 909204"/>
                            <a:gd name="connsiteX1" fmla="*/ 209983 w 606136"/>
                            <a:gd name="connsiteY1" fmla="*/ 72303 h 909204"/>
                            <a:gd name="connsiteX2" fmla="*/ 207385 w 606136"/>
                            <a:gd name="connsiteY2" fmla="*/ 35935 h 909204"/>
                            <a:gd name="connsiteX3" fmla="*/ 114733 w 606136"/>
                            <a:gd name="connsiteY3" fmla="*/ 6494 h 909204"/>
                            <a:gd name="connsiteX4" fmla="*/ 132917 w 606136"/>
                            <a:gd name="connsiteY4" fmla="*/ 71438 h 909204"/>
                            <a:gd name="connsiteX5" fmla="*/ 6494 w 606136"/>
                            <a:gd name="connsiteY5" fmla="*/ 394422 h 909204"/>
                            <a:gd name="connsiteX6" fmla="*/ 563274 w 606136"/>
                            <a:gd name="connsiteY6" fmla="*/ 907906 h 909204"/>
                            <a:gd name="connsiteX7" fmla="*/ 603972 w 606136"/>
                            <a:gd name="connsiteY7" fmla="*/ 907040 h 909204"/>
                            <a:gd name="connsiteX8" fmla="*/ 83560 w 606136"/>
                            <a:gd name="connsiteY8" fmla="*/ 395287 h 9092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6136" h="909204">
                              <a:moveTo>
                                <a:pt x="83560" y="395287"/>
                              </a:moveTo>
                              <a:cubicBezTo>
                                <a:pt x="83560" y="278389"/>
                                <a:pt x="199592" y="111269"/>
                                <a:pt x="209983" y="72303"/>
                              </a:cubicBezTo>
                              <a:cubicBezTo>
                                <a:pt x="213447" y="61046"/>
                                <a:pt x="210849" y="48058"/>
                                <a:pt x="207385" y="35935"/>
                              </a:cubicBezTo>
                              <a:cubicBezTo>
                                <a:pt x="164956" y="27276"/>
                                <a:pt x="133783" y="17751"/>
                                <a:pt x="114733" y="6494"/>
                              </a:cubicBezTo>
                              <a:cubicBezTo>
                                <a:pt x="125990" y="24678"/>
                                <a:pt x="138979" y="49790"/>
                                <a:pt x="132917" y="71438"/>
                              </a:cubicBezTo>
                              <a:cubicBezTo>
                                <a:pt x="122526" y="110403"/>
                                <a:pt x="6494" y="277524"/>
                                <a:pt x="6494" y="394422"/>
                              </a:cubicBezTo>
                              <a:cubicBezTo>
                                <a:pt x="6494" y="863744"/>
                                <a:pt x="421265" y="907906"/>
                                <a:pt x="563274" y="907906"/>
                              </a:cubicBezTo>
                              <a:cubicBezTo>
                                <a:pt x="575397" y="907906"/>
                                <a:pt x="589251" y="907906"/>
                                <a:pt x="603972" y="907040"/>
                              </a:cubicBezTo>
                              <a:cubicBezTo>
                                <a:pt x="436851" y="899246"/>
                                <a:pt x="83560" y="828242"/>
                                <a:pt x="83560" y="3952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2413">
                            <a:alpha val="28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96000</wp14:pctHeight>
              </wp14:sizeRelV>
            </wp:anchor>
          </w:drawing>
        </mc:Choice>
        <mc:Fallback>
          <w:pict>
            <v:group w14:anchorId="7B4DAFDC" id="Group 2" o:spid="_x0000_s1026" style="position:absolute;margin-left:0;margin-top:0;width:581.7pt;height:759.75pt;z-index:251909120;mso-width-percent:950;mso-height-percent:960;mso-position-horizontal:center;mso-position-horizontal-relative:page;mso-position-vertical:center;mso-position-vertical-relative:page;mso-width-percent:950;mso-height-percent:960" coordsize="73877,96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">
              <v:shape id="Freeform 250" o:spid="_x0000_s1027" style="position:absolute;width:73877;height:96488;visibility:visible;mso-wrap-style:square;v-text-anchor:middle" coordsize="5308023,6823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yVMAA&#10;AADaAAAADwAAAGRycy9kb3ducmV2LnhtbESP3YrCMBSE7xf2HcJZ8G6bKrJINcqyonhr9QEOzekP&#10;JidtE9v69kYQ9nKYmW+YzW6yRgzU+8axgnmSgiAunG64UnC9HL5XIHxA1mgck4IHedhtPz82mGk3&#10;8pmGPFQiQthnqKAOoc2k9EVNFn3iWuLola63GKLsK6l7HCPcGrlI0x9pseG4UGNLfzUVt/xuFaTn&#10;zph8fhyr7tjuDyUNq7ErlZp9Tb9rEIGm8B9+t09awRJeV+IN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RyVMAAAADaAAAADwAAAAAAAAAAAAAAAACYAgAAZHJzL2Rvd25y&#10;ZXYueG1sUEsFBgAAAAAEAAQA9QAAAIUDAAAAAA==&#10;" path="m5900,5900r5299364,l5305264,6822337r-5299364,l5900,5900xe" fillcolor="#ff2f92" stroked="f" strokeweight=".24036mm">
                <v:fill color2="#3f23a7 [1928]" rotate="t" focusposition=".5,85197f" focussize="" colors="0 #ff2f92;37356f #7030a0;50463f #4023a7" focus="100%" type="gradientRadial"/>
                <v:stroke joinstyle="miter"/>
                <v:path arrowok="t" o:connecttype="custom" o:connectlocs="8212,8343;7383936,8343;7383936,9647359;8212,9647359" o:connectangles="0,0,0,0"/>
              </v:shape>
              <v:shape id="Freeform 251" o:spid="_x0000_s1028" style="position:absolute;top:75057;width:73877;height:21431;visibility:visible;mso-wrap-style:square;v-text-anchor:middle" coordsize="5308023,891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6N5sQA&#10;AADaAAAADwAAAGRycy9kb3ducmV2LnhtbESPQWvCQBSE7wX/w/IEL0U3Ci2SuglVKEgpoUZBvD2y&#10;r0lo9m3Y3Wry77uFgsdhZr5hNvlgOnEl51vLCpaLBARxZXXLtYLT8W2+BuEDssbOMikYyUOeTR42&#10;mGp74wNdy1CLCGGfooImhD6V0lcNGfQL2xNH78s6gyFKV0vt8BbhppOrJHmWBluOCw32tGuo+i5/&#10;jAL5WZTj4/thu13j2SXF5eO8N16p2XR4fQERaAj38H97rxU8wd+Ve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OjebEAAAA2gAAAA8AAAAAAAAAAAAAAAAAmAIAAGRycy9k&#10;b3ducmV2LnhtbFBLBQYAAAAABAAEAPUAAACJAwAAAAA=&#10;" path="m5900,5900r5299364,l5305264,888261r-5299364,l5900,5900xe" fillcolor="black [3213]" stroked="f" strokeweight=".24036mm">
                <v:fill opacity="39321f"/>
                <v:stroke joinstyle="miter"/>
                <v:path arrowok="t" o:connecttype="custom" o:connectlocs="8212,14178;7383936,14178;7383936,2134483;8212,2134483" o:connectangles="0,0,0,0"/>
              </v:shape>
              <v:shape id="Freeform 252" o:spid="_x0000_s1029" style="position:absolute;left:31146;top:82105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1aLwA&#10;AADaAAAADwAAAGRycy9kb3ducmV2LnhtbESPSwvCMBCE74L/IazgzaYKLVKNIoIgePJ1X5rtA5tN&#10;aWKt/94IgsdhZr5h1tvBNKKnztWWFcyjGARxbnXNpYLb9TBbgnAeWWNjmRS8ycF2Mx6tMdP2xWfq&#10;L74UAcIuQwWV920mpcsrMugi2xIHr7CdQR9kV0rd4SvATSMXcZxKgzWHhQpb2leUPy5Po4BPySPd&#10;pa7sj03yTNpFcXeFVGo6GXYrEJ4G/w//2ketIIXvlXA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9XVovAAAANoAAAAPAAAAAAAAAAAAAAAAAJgCAABkcnMvZG93bnJldi54&#10;bWxQSwUGAAAAAAQABAD1AAAAgQMAAAAA&#10;" path="m6494,6494v866,,866,,1732,c7360,6494,6494,6494,6494,6494xe" fillcolor="#20c2e5" stroked="f">
                <v:stroke joinstyle="miter"/>
                <v:path arrowok="t" o:connecttype="custom" o:connectlocs="9039,9038;11449,9038;9039,9038" o:connectangles="0,0,0"/>
              </v:shape>
              <v:shape id="Freeform 253" o:spid="_x0000_s1030" style="position:absolute;left:32766;top:83629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Q870A&#10;AADaAAAADwAAAGRycy9kb3ducmV2LnhtbESPSwvCMBCE74L/IazgTVOFVqlGEUEQPPm6L832gc2m&#10;NLHWf28EweMwM98w621vatFR6yrLCmbTCARxZnXFhYLb9TBZgnAeWWNtmRS8ycF2MxysMdX2xWfq&#10;Lr4QAcIuRQWl900qpctKMuimtiEOXm5bgz7ItpC6xVeAm1rOoyiRBisOCyU2tC8pe1yeRgGf4key&#10;S1zRHev4GTfz/O5yqdR41O9WIDz1/h/+tY9awQK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nQ870AAADaAAAADwAAAAAAAAAAAAAAAACYAgAAZHJzL2Rvd25yZXYu&#10;eG1sUEsFBgAAAAAEAAQA9QAAAIIDAAAAAA==&#10;" path="m7144,6494v-866,,-866,,,c6278,6494,6278,6494,7144,6494xe" fillcolor="#20c2e5" stroked="f">
                <v:stroke joinstyle="miter"/>
                <v:path arrowok="t" o:connecttype="custom" o:connectlocs="9943,9038;9943,9038;9943,9038" o:connectangles="0,0,0"/>
              </v:shape>
              <v:shape id="Freeform 254" o:spid="_x0000_s1031" style="position:absolute;left:34194;top:85153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EgboA&#10;AADaAAAADwAAAGRycy9kb3ducmV2LnhtbERPyQrCMBC9C/5DGMGbphZapBqlCILgye0+NNMFm0lp&#10;Yq1/bw6Cx8fbt/vRtGKg3jWWFayWEQjiwuqGKwX323GxBuE8ssbWMin4kIP9bjrZYqbtmy80XH0l&#10;Qgi7DBXU3neZlK6oyaBb2o44cKXtDfoA+0rqHt8h3LQyjqJUGmw4NNTY0aGm4nl9GQV8Tp5pnrpq&#10;OLXJK+ni8uFKqdR8NuYbEJ5G/xf/3CetIGwNV8INkLsv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+yZEgboAAADaAAAADwAAAAAAAAAAAAAAAACYAgAAZHJzL2Rvd25yZXYueG1s&#10;UEsFBgAAAAAEAAQA9QAAAH8DAAAAAA==&#10;" path="m9092,6494v,,866,,,c9958,6494,9092,6494,9092,6494v,,-866,,,c8226,6494,8226,6494,7360,6494v866,,866,,1732,c8226,6494,7360,6494,6494,6494v866,,2598,,3464,c9958,7360,9958,6494,9092,6494xe" fillcolor="#20c2e5" stroked="f">
                <v:stroke joinstyle="miter"/>
                <v:path arrowok="t" o:connecttype="custom" o:connectlocs="12655,9038;12655,9038;12655,9038;12655,9038;10244,9038;12655,9038;9039,9038;13860,9038;12655,9038" o:connectangles="0,0,0,0,0,0,0,0,0"/>
              </v:shape>
              <v:shape id="Freeform 255" o:spid="_x0000_s1032" style="position:absolute;left:31051;top:82105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hGr0A&#10;AADaAAAADwAAAGRycy9kb3ducmV2LnhtbESPSwvCMBCE74L/IazgTVOFFq1GEUEQPPm6L832gc2m&#10;NLHWf28EweMwM98w621vatFR6yrLCmbTCARxZnXFhYLb9TBZgHAeWWNtmRS8ycF2MxysMdX2xWfq&#10;Lr4QAcIuRQWl900qpctKMuimtiEOXm5bgz7ItpC6xVeAm1rOoyiRBisOCyU2tC8pe1yeRgGf4key&#10;S1zRHev4GTfz/O5yqdR41O9WIDz1/h/+tY9awRK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GrhGr0AAADaAAAADwAAAAAAAAAAAAAAAACYAgAAZHJzL2Rvd25yZXYu&#10;eG1sUEsFBgAAAAAEAAQA9QAAAIIDAAAAAA==&#10;" path="m6494,6494v,,,,,c6494,6494,6494,6494,6494,6494v,,,,,xe" fillcolor="#20c2e5" stroked="f">
                <v:stroke joinstyle="miter"/>
                <v:path arrowok="t" o:connecttype="custom" o:connectlocs="9039,9038;9039,9038;9039,9038;9039,9038" o:connectangles="0,0,0,0"/>
              </v:shape>
              <v:shape id="Freeform 704" o:spid="_x0000_s1033" style="position:absolute;left:34480;top:84486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aC8YA&#10;AADbAAAADwAAAGRycy9kb3ducmV2LnhtbESPQUvDQBCF74L/YZmCF2k3epAQuy1SFIrgwaat9DZk&#10;p9lgdjbsrk301zsHwdsM78173yzXk+/VhWLqAhu4WxSgiJtgO24N7OuXeQkqZWSLfWAy8E0J1qvr&#10;qyVWNoz8TpddbpWEcKrQgMt5qLROjSOPaREGYtHOIXrMssZW24ijhPte3xfFg/bYsTQ4HGjjqPnc&#10;fXkDz7Hels3HoXirj6/lj7s9teNwMuZmNj09gso05X/z3/XWCr7Qyy8y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faC8YAAADbAAAADwAAAAAAAAAAAAAAAACYAgAAZHJz&#10;L2Rvd25yZXYueG1sUEsFBgAAAAAEAAQA9QAAAIsDAAAAAA==&#10;" path="m6494,11690c9958,9958,10824,8226,11690,6494v,,-866,1732,-2598,2598c7360,9958,6494,11690,6494,11690xe" fillcolor="#20c2e5" stroked="f">
                <v:stroke joinstyle="miter"/>
                <v:path arrowok="t" o:connecttype="custom" o:connectlocs="9038,16269;16270,9038;12654,12654;9038,16269" o:connectangles="0,0,0,0"/>
              </v:shape>
              <v:shape id="Freeform 705" o:spid="_x0000_s1034" style="position:absolute;left:35337;top:84391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qkL8A&#10;AADbAAAADwAAAGRycy9kb3ducmV2LnhtbERPS2sCMRC+F/wPYYReimZtoehqFCsKngq+7sNm3Cxu&#10;JiFJ1/Xfm0Kht/n4nrNY9bYVHYXYOFYwGRcgiCunG64VnE+70RRETMgaW8ek4EERVsvBywJL7e58&#10;oO6YapFDOJaowKTkSyljZchiHDtPnLmrCxZThqGWOuA9h9tWvhfFp7TYcG4w6GljqLodf6yCD9p+&#10;XfzMPYycvYXOfx/2HRmlXof9eg4iUZ/+xX/uvc7zJ/D7Sz5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uKqQvwAAANsAAAAPAAAAAAAAAAAAAAAAAJgCAABkcnMvZG93bnJl&#10;di54bWxQSwUGAAAAAAQABAD1AAAAhAMAAAAA&#10;" path="m15153,15153l6494,6494v2598,5196,5196,8659,8659,8659xe" fillcolor="#20c2e5" stroked="f">
                <v:stroke joinstyle="miter"/>
                <v:path arrowok="t" o:connecttype="custom" o:connectlocs="21090,21089;9038,9038;21090,21089" o:connectangles="0,0,0"/>
              </v:shape>
              <v:shape id="Freeform 706" o:spid="_x0000_s1035" style="position:absolute;left:35814;top:82391;width:1084;height:241;visibility:visible;mso-wrap-style:square;v-text-anchor:middle" coordsize="77931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pU8QA&#10;AADbAAAADwAAAGRycy9kb3ducmV2LnhtbERPTWvCQBC9F/wPywi91Y2J2JC6StBWCgpSrQdvQ3aa&#10;BLOzIbuN6b/vFoTe5vE+Z7EaTCN66lxtWcF0EoEgLqyuuVTweXp7SkE4j6yxsUwKfsjBajl6WGCm&#10;7Y0/qD/6UoQQdhkqqLxvMyldUZFBN7EtceC+bGfQB9iVUnd4C+GmkXEUzaXBmkNDhS2tKyqux2+j&#10;IEme9/Pz7rWeuVN62ObJYTNceqUex0P+AsLT4P/Fd/e7DvNj+PslH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7KVPEAAAA2wAAAA8AAAAAAAAAAAAAAAAAmAIAAGRycy9k&#10;b3ducmV2LnhtbFBLBQYAAAAABAAEAPUAAACJAwAAAAA=&#10;" path="m54985,11690v7793,,15587,866,24246,866c53253,9958,29008,8226,6494,6494v15587,1732,32039,3464,48491,5196xe" fillcolor="#20c2e5" stroked="f">
                <v:stroke joinstyle="miter"/>
                <v:path arrowok="t" o:connecttype="custom" o:connectlocs="76530,16269;110276,17475;9039,9038;76530,16269" o:connectangles="0,0,0,0"/>
              </v:shape>
              <v:shape id="Freeform 707" o:spid="_x0000_s1036" style="position:absolute;left:40100;top:82867;width:843;height:121;visibility:visible;mso-wrap-style:square;v-text-anchor:middle" coordsize="60613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OlMMA&#10;AADbAAAADwAAAGRycy9kb3ducmV2LnhtbERPTWvCQBC9F/wPywje6kaDpUTXIILUg9BoS8HbkJ0m&#10;qdnZdHer0V/fLQi9zeN9ziLvTSvO5HxjWcFknIAgLq1uuFLw/rZ5fAbhA7LG1jIpuJKHfDl4WGCm&#10;7YX3dD6ESsQQ9hkqqEPoMil9WZNBP7YdceQ+rTMYInSV1A4vMdy0cpokT9Jgw7Ghxo7WNZWnw49R&#10;8NEdb1XKxe579vVSFDfnX+V+p9Ro2K/mIAL14V98d291nJ/C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aOlMMAAADbAAAADwAAAAAAAAAAAAAAAACYAgAAZHJzL2Rv&#10;d25yZXYueG1sUEsFBgAAAAAEAAQA9QAAAIgDAAAAAA==&#10;" path="m16885,7360v866,,2598,,3464,c24678,7360,29874,7360,34203,7360v9525,,18184,,27709,-866c61912,6494,48058,6494,34203,7360v-6927,,-13854,,-19050,c12556,7360,9958,7360,9092,7360v-1732,,-2598,,-2598,c9092,7360,10824,7360,13421,7360v866,,2598,,3464,xe" fillcolor="#20c2e5" stroked="f">
                <v:stroke joinstyle="miter"/>
                <v:path arrowok="t" o:connecttype="custom" o:connectlocs="23501,10243;28322,10243;47605,10243;86171,9038;47605,10243;21090,10243;12655,10243;9039,10243;18680,10243;23501,10243" o:connectangles="0,0,0,0,0,0,0,0,0,0"/>
              </v:shape>
              <v:shape id="Freeform 708" o:spid="_x0000_s1037" style="position:absolute;left:28765;top:84772;width:482;height:362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I28IA&#10;AADbAAAADwAAAGRycy9kb3ducmV2LnhtbERPS2vCQBC+F/oflil4KbpRpEjqKhJQBEHxcdDbkJ0m&#10;IdnZkN08/PfdgtDbfHzPWa4HU4mOGldYVjCdRCCIU6sLzhTcrtvxAoTzyBory6TgSQ7Wq/e3Jcba&#10;9nym7uIzEULYxagg976OpXRpTgbdxNbEgfuxjUEfYJNJ3WAfwk0lZ1H0JQ0WHBpyrCnJKS0vrVFw&#10;ws/7odwcy+supcUjStrz/HZUavQxbL5BeBr8v/jl3uswfw5/v4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ojbwgAAANsAAAAPAAAAAAAAAAAAAAAAAJgCAABkcnMvZG93&#10;bnJldi54bWxQSwUGAAAAAAQABAD1AAAAhwMAAAAA&#10;" path="m24678,11690v-1731,866,-3463,2598,-5195,3463c13422,19483,6494,24679,6494,24679v866,,1732,,2598,c9958,24679,9958,24679,10824,23813v,,,,866,c11690,23813,12556,23813,12556,23813v866,,866,,1731,c17751,22947,20349,21215,22947,19483,27276,16020,29874,10824,35935,6494v,,-2597,867,-5195,2598c28142,9958,26410,10824,24678,11690xe" fillcolor="#20c2e5" stroked="f">
                <v:stroke joinstyle="miter"/>
                <v:path arrowok="t" o:connecttype="custom" o:connectlocs="34347,16269;27117,21089;9038,34347;12654,34347;15065,33141;16270,33141;17476,33141;19885,33141;31938,27115;50015,9038;42784,12654;34347,16269" o:connectangles="0,0,0,0,0,0,0,0,0,0,0,0"/>
              </v:shape>
              <v:shape id="Freeform 709" o:spid="_x0000_s1038" style="position:absolute;left:19621;top:81629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cK8AA&#10;AADbAAAADwAAAGRycy9kb3ducmV2LnhtbERPS4vCMBC+L/gfwgjeNHVB0WoUEVc8+jx4G5rpQ5tJ&#10;aaKt/nqzsLC3+fieM1+2phRPql1hWcFwEIEgTqwuOFNwPv30JyCcR9ZYWiYFL3KwXHS+5hhr2/CB&#10;nkefiRDCLkYFufdVLKVLcjLoBrYiDlxqa4M+wDqTusYmhJtSfkfRWBosODTkWNE6p+R+fBgFb5sV&#10;V5u+9PS83Tb7W7q5jFeRUr1uu5qB8NT6f/Gfe6fD/BH8/hIO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wcK8AAAADbAAAADwAAAAAAAAAAAAAAAACYAgAAZHJzL2Rvd25y&#10;ZXYueG1sUEsFBgAAAAAEAAQA9QAAAIUDAAAAAA==&#10;" path="m7198,7361v3463,,5195,-867,9525,-867c6332,6494,5466,6494,7198,7361xe" fillcolor="#20c2e5" stroked="f">
                <v:stroke joinstyle="miter"/>
                <v:path arrowok="t" o:connecttype="custom" o:connectlocs="10018,10245;23275,9038;10018,10245" o:connectangles="0,0,0"/>
              </v:shape>
              <v:shape id="Freeform 710" o:spid="_x0000_s1039" style="position:absolute;left:30861;top:81343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CXMAA&#10;AADbAAAADwAAAGRycy9kb3ducmV2LnhtbERPS4vCMBC+C/6HMII3Td1D0a5RRFQ8rloPexua6WO3&#10;mZQma+v+eiMI3ubje85y3Zta3Kh1lWUFs2kEgjizuuJCQXrZT+YgnEfWWFsmBXdysF4NB0tMtO34&#10;RLezL0QIYZeggtL7JpHSZSUZdFPbEAcut61BH2BbSN1iF8JNLT+iKJYGKw4NJTa0LSn7Pf8ZBf+2&#10;qL5tfteL9HDovn7y3TXeREqNR/3mE4Sn3r/FL/dRh/kxPH8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CXMAAAADbAAAADwAAAAAAAAAAAAAAAACYAgAAZHJzL2Rvd25y&#10;ZXYueG1sUEsFBgAAAAAEAAQA9QAAAIUDAAAAAA==&#10;" path="m6494,6494v4330,867,4330,867,5196,867c17751,7361,16885,7361,6494,6494xe" fillcolor="#20c2e5" stroked="f">
                <v:stroke joinstyle="miter"/>
                <v:path arrowok="t" o:connecttype="custom" o:connectlocs="9038,9038;16270,10245;9038,9038" o:connectangles="0,0,0"/>
              </v:shape>
              <v:shape id="Freeform 711" o:spid="_x0000_s1040" style="position:absolute;left:32194;top:81248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YW7sA&#10;AADbAAAADwAAAGRycy9kb3ducmV2LnhtbERPyQrCMBC9C/5DGMGbpgqtUo0igiB4crsPzXTBZlKa&#10;WOvfG0HwNo+3znrbm1p01LrKsoLZNAJBnFldcaHgdj1MliCcR9ZYWyYFb3Kw3QwHa0y1ffGZuosv&#10;RAhhl6KC0vsmldJlJRl0U9sQBy63rUEfYFtI3eIrhJtazqMokQYrDg0lNrQvKXtcnkYBn+JHsktc&#10;0R3r+Bk38/zucqnUeNTvViA89f4v/rmPOsxfwPeXcIDcf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YU2Fu7AAAA2wAAAA8AAAAAAAAAAAAAAAAAmAIAAGRycy9kb3ducmV2Lnht&#10;bFBLBQYAAAAABAAEAPUAAACAAwAAAAA=&#10;" path="m7793,9426v,,,,,c6061,5096,6061,5962,7793,9426xe" fillcolor="#20c2e5" stroked="f">
                <v:stroke joinstyle="miter"/>
                <v:path arrowok="t" o:connecttype="custom" o:connectlocs="10847,13118;10847,13118;10847,13118" o:connectangles="0,0,0"/>
              </v:shape>
              <v:shape id="Freeform 712" o:spid="_x0000_s1041" style="position:absolute;left:24955;top:83058;width:362;height:120;visibility:visible;mso-wrap-style:square;v-text-anchor:middle" coordsize="25977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rbXsYA&#10;AADbAAAADwAAAGRycy9kb3ducmV2LnhtbESPzW7CQAyE75V4h5UrcSubcmhRyiZCBSoO5cBPkbhZ&#10;WZNEzXqj7BLSPn19qMTN1oxnPs/zwTWqpy7Ung08TxJQxIW3NZcGjof10wxUiMgWG89k4IcC5Nno&#10;YY6p9TfeUb+PpZIQDikaqGJsU61DUZHDMPEtsWgX3zmMsnalth3eJNw1epokL9phzdJQYUvvFRXf&#10;+6szYF81tsXX70dSnj63q3Owy77fGjN+HBZvoCIN8W7+v95YwRdY+UUG0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rbXsYAAADbAAAADwAAAAAAAAAAAAAAAACYAgAAZHJz&#10;L2Rvd25yZXYueG1sUEsFBgAAAAAEAAQA9QAAAIsDAAAAAA==&#10;" path="m6494,9958v,,6062,-866,15587,-1732c23813,7361,24678,7361,26410,6494,12556,9092,6494,9958,6494,9958xe" fillcolor="#20c2e5" stroked="f">
                <v:stroke joinstyle="miter"/>
                <v:path arrowok="t" o:connecttype="custom" o:connectlocs="9038,13859;30733,11448;36758,9038;9038,13859" o:connectangles="0,0,0,0"/>
              </v:shape>
              <v:shape id="Freeform 713" o:spid="_x0000_s1042" style="position:absolute;left:40195;top:81153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3D9cAA&#10;AADbAAAADwAAAGRycy9kb3ducmV2LnhtbERPS4vCMBC+C/sfwix403Q9iO0aZXdR8CY+ELzNNmNb&#10;bSYlibX+eyMI3ubje8503platOR8ZVnB1zABQZxbXXGhYL9bDiYgfEDWWFsmBXfyMJ999KaYaXvj&#10;DbXbUIgYwj5DBWUITSalz0sy6Ie2IY7cyTqDIUJXSO3wFsNNLUdJMpYGK44NJTb0V1J+2V6NAn9x&#10;/+v2kB7Sc/hdLXDX0OZ6VKr/2f18gwjUhbf45V7pOD+F5y/x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3D9cAAAADbAAAADwAAAAAAAAAAAAAAAACYAgAAZHJzL2Rvd25y&#10;ZXYueG1sUEsFBgAAAAAEAAQA9QAAAIUDAAAAAA==&#10;" path="m11690,6494v-866,,-2598,,-3464,c7360,6494,7360,6494,6494,7360r5196,-866xe" fillcolor="#20c2e5" stroked="f">
                <v:stroke joinstyle="miter"/>
                <v:path arrowok="t" o:connecttype="custom" o:connectlocs="16270,9038;11449,9038;9038,10243;16270,9038" o:connectangles="0,0,0,0"/>
              </v:shape>
              <v:shape id="Freeform 714" o:spid="_x0000_s1043" style="position:absolute;left:37433;top:81153;width:3856;height:602;visibility:visible;mso-wrap-style:square;v-text-anchor:middle" coordsize="277090,43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2648AA&#10;AADbAAAADwAAAGRycy9kb3ducmV2LnhtbERPy4rCMBTdC/5DuANuRFNFBukYZRAUUYT6wPWluTZl&#10;mpvaRK1/bxbCLA/nPVu0thIPanzpWMFomIAgzp0uuVBwPq0GUxA+IGusHJOCF3lYzLudGabaPflA&#10;j2MoRAxhn6ICE0KdSulzQxb90NXEkbu6xmKIsCmkbvAZw20lx0nyLS2WHBsM1rQ0lP8d71YBZrg+&#10;Z+vsMnl5ed2b3fZS929K9b7a3x8QgdrwL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2648AAAADbAAAADwAAAAAAAAAAAAAAAACYAgAAZHJzL2Rvd25y&#10;ZXYueG1sUEsFBgAAAAAEAAQA9QAAAIUDAAAAAA==&#10;" path="m6494,37667v,,16453,-1732,41564,-5195c73169,29008,106074,25544,139844,21215v33771,-3464,67541,-7794,92653,-10391c257608,8226,274926,6494,274926,6494v-47625,4330,-69273,5196,-77066,5196c190067,11690,194397,9958,201324,7360v,,-48491,7793,-96982,15586c54985,29874,6494,37667,6494,37667xe" fillcolor="#20c2e5" stroked="f">
                <v:stroke joinstyle="miter"/>
                <v:path arrowok="t" o:connecttype="custom" o:connectlocs="9038,52422;66888,45192;194637,29526;323594,15064;382647,9038;275385,16269;280206,10243;145225,31935;9038,52422" o:connectangles="0,0,0,0,0,0,0,0,0"/>
              </v:shape>
              <v:shape id="Freeform 715" o:spid="_x0000_s1044" style="position:absolute;left:39338;top:80867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0vCb0A&#10;AADbAAAADwAAAGRycy9kb3ducmV2LnhtbESPSwvCMBCE74L/IazgTVMLLVKNIoIgePJ1X5rtA5tN&#10;aWKt/94IgsdhZr5h1tvBNKKnztWWFSzmEQji3OqaSwW362G2BOE8ssbGMil4k4PtZjxaY6bti8/U&#10;X3wpAoRdhgoq79tMSpdXZNDNbUscvMJ2Bn2QXSl1h68AN42MoyiVBmsOCxW2tK8of1yeRgGfkke6&#10;S13ZH5vkmbRxcXeFVGo6GXYrEJ4G/w//2ketIF7A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0vCb0AAADbAAAADwAAAAAAAAAAAAAAAACYAgAAZHJzL2Rvd25yZXYu&#10;eG1sUEsFBgAAAAAEAAQA9QAAAIIDAAAAAA==&#10;" path="m6494,7144v1732,,3464,,3464,c8226,6278,7360,6278,6494,7144xe" fillcolor="#20c2e5" stroked="f">
                <v:stroke joinstyle="miter"/>
                <v:path arrowok="t" o:connecttype="custom" o:connectlocs="9039,9943;13860,9943;9039,9943" o:connectangles="0,0,0"/>
              </v:shape>
              <v:shape id="Freeform 716" o:spid="_x0000_s1045" style="position:absolute;left:24193;top:84201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+xfr0A&#10;AADbAAAADwAAAGRycy9kb3ducmV2LnhtbESPSwvCMBCE74L/IazgTVMLLVKNIoIgePJ1X5rtA5tN&#10;aWKt/94IgsdhZr5h1tvBNKKnztWWFSzmEQji3OqaSwW362G2BOE8ssbGMil4k4PtZjxaY6bti8/U&#10;X3wpAoRdhgoq79tMSpdXZNDNbUscvMJ2Bn2QXSl1h68AN42MoyiVBmsOCxW2tK8of1yeRgGfkke6&#10;S13ZH5vkmbRxcXeFVGo6GXYrEJ4G/w//2ketII7h+yX8AL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A+xfr0AAADbAAAADwAAAAAAAAAAAAAAAACYAgAAZHJzL2Rvd25yZXYu&#10;eG1sUEsFBgAAAAAEAAQA9QAAAIIDAAAAAA==&#10;" path="m9092,6494v-866,,-1732,,-2598,c6494,6494,8226,6494,9092,6494xe" fillcolor="#20c2e5" stroked="f">
                <v:stroke joinstyle="miter"/>
                <v:path arrowok="t" o:connecttype="custom" o:connectlocs="12655,9038;9039,9038;12655,9038" o:connectangles="0,0,0"/>
              </v:shape>
              <v:shape id="Freeform 717" o:spid="_x0000_s1046" style="position:absolute;left:39433;top:80962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MU5b8A&#10;AADbAAAADwAAAGRycy9kb3ducmV2LnhtbESPS6vCMBSE94L/IRzBnaZWWqQaRYQLgitf+0Nz+sDm&#10;pDSx9v57Iwguh5n5htnsBtOInjpXW1awmEcgiHOray4V3K5/sxUI55E1NpZJwT852G3How1m2r74&#10;TP3FlyJA2GWooPK+zaR0eUUG3dy2xMErbGfQB9mVUnf4CnDTyDiKUmmw5rBQYUuHivLH5WkU8Cl5&#10;pPvUlf2xSZ5JGxd3V0ilppNhvwbhafC/8Ld91AriJXy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QxTlvwAAANsAAAAPAAAAAAAAAAAAAAAAAJgCAABkcnMvZG93bnJl&#10;di54bWxQSwUGAAAAAAQABAD1AAAAhAMAAAAA&#10;" path="m6494,7360v1732,,2598,-866,3464,-866c8226,7360,7360,7360,6494,7360xe" fillcolor="#20c2e5" stroked="f">
                <v:stroke joinstyle="miter"/>
                <v:path arrowok="t" o:connecttype="custom" o:connectlocs="9039,10243;13860,9038;9039,10243" o:connectangles="0,0,0"/>
              </v:shape>
              <v:shape id="Freeform 718" o:spid="_x0000_s1047" style="position:absolute;left:19716;top:81819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Mkb8A&#10;AADbAAAADwAAAGRycy9kb3ducmV2LnhtbESPS6vCMBSE94L/IRzBnaYWW6QaRYQLgitf+0Nz+sDm&#10;pDSx9v57Iwguh5n5htnsBtOInjpXW1awmEcgiHOray4V3K5/sxUI55E1NpZJwT852G3How1m2r74&#10;TP3FlyJA2GWooPK+zaR0eUUG3dy2xMErbGfQB9mVUnf4CnDTyDiKUmmw5rBQYUuHivLH5WkU8Cl5&#10;pPvUlf2xSZ5JGxd3V0ilppNhvwbhafC/8Ld91AriJXy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qoyRvwAAANsAAAAPAAAAAAAAAAAAAAAAAJgCAABkcnMvZG93bnJl&#10;di54bWxQSwUGAAAAAAQABAD1AAAAhAMAAAAA&#10;" path="m9092,6494v-1732,,-2598,867,-2598,867c8226,6494,9092,6494,9092,6494xe" fillcolor="#20c2e5" stroked="f">
                <v:stroke joinstyle="miter"/>
                <v:path arrowok="t" o:connecttype="custom" o:connectlocs="12655,9038;9039,10245;12655,9038" o:connectangles="0,0,0"/>
              </v:shape>
              <v:shape id="Freeform 719" o:spid="_x0000_s1048" style="position:absolute;left:33337;top:82296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YXMQA&#10;AADbAAAADwAAAGRycy9kb3ducmV2LnhtbESPzWrCQBSF9wXfYbgFdzoxoJXUUYpiEHFR0y5c3mZu&#10;k9DMnZAZTfTpHUHo8nB+Ps5i1ZtaXKh1lWUFk3EEgji3uuJCwffXdjQH4TyyxtoyKbiSg9Vy8LLA&#10;RNuOj3TJfCHCCLsEFZTeN4mULi/JoBvbhjh4v7Y16INsC6lb7MK4qWUcRTNpsOJAKLGhdUn5X3Y2&#10;gTvZmVucnk7dIcUm/dy85Xv8UWr42n+8g/DU+//ws73TCuIpPL6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WFzEAAAA2wAAAA8AAAAAAAAAAAAAAAAAmAIAAGRycy9k&#10;b3ducmV2LnhtbFBLBQYAAAAABAAEAPUAAACJAwAAAAA=&#10;" path="m6494,6494r,l7360,6494r-866,xe" fillcolor="#20c2e5" stroked="f">
                <v:stroke joinstyle="miter"/>
                <v:path arrowok="t" o:connecttype="custom" o:connectlocs="9039,9038;9039,9038;10244,9038" o:connectangles="0,0,0"/>
              </v:shape>
              <v:shape id="Freeform 720" o:spid="_x0000_s1049" style="position:absolute;left:33242;top:82296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I4cQA&#10;AADbAAAADwAAAGRycy9kb3ducmV2LnhtbESPT2vCQBTE74LfYXlCb2ajh2DTrCLFSo81tYfeHtmX&#10;P232bchuTdJP7wqCx2FmfsNku9G04kK9aywrWEUxCOLC6oYrBefPt+UGhPPIGlvLpGAiB7vtfJZh&#10;qu3AJ7rkvhIBwi5FBbX3XSqlK2oy6CLbEQevtL1BH2RfSd3jEOCmles4TqTBhsNCjR291lT85n9G&#10;wb+tmm9bTvr5fDwOHz/l4SvZx0o9Lcb9CwhPo3+E7+13rWCdwO1L+AF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CSOHEAAAA2wAAAA8AAAAAAAAAAAAAAAAAmAIAAGRycy9k&#10;b3ducmV2LnhtbFBLBQYAAAAABAAEAPUAAACJAwAAAAA=&#10;" path="m8226,6494v,,,,-866,c7360,6494,6494,6494,6494,6494v,,866,,866,c9092,6494,11690,7360,14287,8226v,,,,866,c15153,8226,15153,8226,15153,8226,13421,7360,11690,7360,8226,6494v866,,866,,,xe" fillcolor="#20c2e5" stroked="f">
                <v:stroke joinstyle="miter"/>
                <v:path arrowok="t" o:connecttype="custom" o:connectlocs="11449,9038;10244,9038;9038,9038;10244,9038;19884,11448;21090,11448;21090,11448;11449,9038;11449,9038" o:connectangles="0,0,0,0,0,0,0,0,0"/>
              </v:shape>
              <v:shape id="Freeform 721" o:spid="_x0000_s1050" style="position:absolute;left:31908;top:82200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ymMQA&#10;AADbAAAADwAAAGRycy9kb3ducmV2LnhtbESPzW7CMBCE70h9B2srcQOnOQBNMaiqVMSBn0D7AKt4&#10;G4fG6yg2Ibw9RkLiOJqZbzTzZW9r0VHrK8cK3sYJCOLC6YpLBb8/36MZCB+QNdaOScGVPCwXL4M5&#10;Ztpd+EDdMZQiQthnqMCE0GRS+sKQRT92DXH0/lxrMUTZllK3eIlwW8s0SSbSYsVxwWBDX4aK/+PZ&#10;Kthv0/w9l6eN2xmTn1bUJdv1Xqnha//5ASJQH57hR3utFaR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MpjEAAAA2wAAAA8AAAAAAAAAAAAAAAAAmAIAAGRycy9k&#10;b3ducmV2LnhtbFBLBQYAAAAABAAEAPUAAACJAwAAAAA=&#10;" path="m7144,6879v-866,,-866,-866,,l7144,6879v-866,-866,-866,,,c7144,6879,7144,6879,7144,6879xe" fillcolor="#20c2e5" stroked="f">
                <v:stroke joinstyle="miter"/>
                <v:path arrowok="t" o:connecttype="custom" o:connectlocs="9943,9574;9943,9574;9943,9574;9943,9574;9943,9574" o:connectangles="0,0,0,0,0"/>
              </v:shape>
              <v:shape id="Freeform 722" o:spid="_x0000_s1051" style="position:absolute;left:32480;top:82010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m6sEA&#10;AADbAAAADwAAAGRycy9kb3ducmV2LnhtbERPS2rDMBDdB3oHMYXuErlelMaNEkqhwYu6dpIeYLAm&#10;lhNrZCzFdm9fLQpZPt5/s5ttJ0YafOtYwfMqAUFcO91yo+Dn9Ll8BeEDssbOMSn4JQ+77cNig5l2&#10;Ex9oPIZGxBD2GSowIfSZlL42ZNGvXE8cubMbLIYIh0bqAacYbjuZJsmLtNhybDDY04eh+nq8WQVl&#10;kVbrSl6+3Lcx1WVPY1LkpVJPj/P7G4hAc7iL/925VpDGsfFL/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2purBAAAA2wAAAA8AAAAAAAAAAAAAAAAAmAIAAGRycy9kb3du&#10;cmV2LnhtbFBLBQYAAAAABAAEAPUAAACGAwAAAAA=&#10;" path="m6494,6494v,,,,,c6494,6494,6494,6494,6494,6494v,,,,,c6494,6494,6494,6494,6494,6494r,xe" fillcolor="#20c2e5" stroked="f">
                <v:stroke joinstyle="miter"/>
                <v:path arrowok="t" o:connecttype="custom" o:connectlocs="9039,9038;9039,9038;9039,9038;9039,9038;9039,9038;9039,9038" o:connectangles="0,0,0,0,0,0"/>
              </v:shape>
              <v:shape id="Freeform 723" o:spid="_x0000_s1052" style="position:absolute;left:34861;top:83820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DccMA&#10;AADbAAAADwAAAGRycy9kb3ducmV2LnhtbESPQWvCQBSE74L/YXmCN92Yg2jqKiJYPGhNbX/AI/ua&#10;jc2+DdltjP++Kwgeh5n5hllteluLjlpfOVYwmyYgiAunKy4VfH/tJwsQPiBrrB2Tgjt52KyHgxVm&#10;2t34k7pLKEWEsM9QgQmhyaT0hSGLfuoa4uj9uNZiiLItpW7xFuG2lmmSzKXFiuOCwYZ2horfy59V&#10;cD6l+TKX16P7MCa/vlOXnA5npcajfvsGIlAfXuFn+6AVpEt4fI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oDccMAAADbAAAADwAAAAAAAAAAAAAAAACYAgAAZHJzL2Rv&#10;d25yZXYueG1sUEsFBgAAAAAEAAQA9QAAAIgDAAAAAA==&#10;" path="m6494,6494v,,,,,l6494,6494v,,,,,c6494,6494,6494,6494,6494,6494v,,,,,c6494,6494,6494,6494,6494,6494r,l6494,6494v866,,866,,866,l7360,6494v-866,,-866,,-866,c6494,6494,6494,6494,6494,6494xe" fillcolor="#20c2e5" stroked="f">
                <v:stroke joinstyle="miter"/>
                <v:path arrowok="t" o:connecttype="custom" o:connectlocs="9039,9038;9039,9038;9039,9038;9039,9038;9039,9038;9039,9038;9039,9038;9039,9038;9039,9038;10244,9038;10244,9038;9039,9038;9039,9038" o:connectangles="0,0,0,0,0,0,0,0,0,0,0,0,0"/>
              </v:shape>
              <v:shape id="Freeform 724" o:spid="_x0000_s1053" style="position:absolute;left:36290;top:85344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gcT7sA&#10;AADbAAAADwAAAGRycy9kb3ducmV2LnhtbERPyQrCMBC9C/5DGMGbTVVapBpFBEHw5HYfmumCzaQ0&#10;sda/NwfB4+Ptm91gGtFT52rLCuZRDII4t7rmUsH9dpytQDiPrLGxTAo+5GC3HY82mGn75gv1V1+K&#10;EMIuQwWV920mpcsrMugi2xIHrrCdQR9gV0rd4TuEm0Yu4jiVBmsODRW2dKgof15fRgGfk2e6T13Z&#10;n5rklbSL4uEKqdR0MuzXIDwN/i/+uU9awTKsD1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JIHE+7AAAA2wAAAA8AAAAAAAAAAAAAAAAAmAIAAGRycy9kb3ducmV2Lnht&#10;bFBLBQYAAAAABAAEAPUAAACAAwAAAAA=&#10;" path="m6494,6494v866,,2598,867,3464,867c10824,7361,9092,7361,6494,6494xe" fillcolor="#20c2e5" stroked="f">
                <v:stroke joinstyle="miter"/>
                <v:path arrowok="t" o:connecttype="custom" o:connectlocs="9039,9038;13860,10245;9039,9038" o:connectangles="0,0,0"/>
              </v:shape>
              <v:shape id="Freeform 725" o:spid="_x0000_s1054" style="position:absolute;left:37909;top:86868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ZqsMA&#10;AADbAAAADwAAAGRycy9kb3ducmV2LnhtbESP0WrCQBRE3wX/YbmCb7pRoWjqKiJYfNAabT/gkr3N&#10;RrN3Q3Yb4993C4KPw8ycYZbrzlaipcaXjhVMxgkI4tzpkgsF31+70RyED8gaK8ek4EEe1qt+b4mp&#10;dnc+U3sJhYgQ9ikqMCHUqZQ+N2TRj11NHL0f11gMUTaF1A3eI9xWcpokb9JiyXHBYE1bQ/nt8msV&#10;nI7TbJHJ68F9GpNdP6hNjvuTUsNBt3kHEagLr/CzvdcKZh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WZqsMAAADbAAAADwAAAAAAAAAAAAAAAACYAgAAZHJzL2Rv&#10;d25yZXYueG1sUEsFBgAAAAAEAAQA9QAAAIgDAAAAAA==&#10;" path="m6494,6494r,c6494,6494,6494,6494,6494,6494xe" fillcolor="#20c2e5" stroked="f">
                <v:stroke joinstyle="miter"/>
                <v:path arrowok="t" o:connecttype="custom" o:connectlocs="9039,9038;9039,9038;9039,9038" o:connectangles="0,0,0"/>
              </v:shape>
              <v:shape id="Freeform 726" o:spid="_x0000_s1055" style="position:absolute;left:36385;top:85344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cH3cQA&#10;AADbAAAADwAAAGRycy9kb3ducmV2LnhtbESP3WrCQBSE74W+w3IK3ummEcSmrlIKFS/8ibYPcMie&#10;ZmOzZ0N2jfHtXUHwcpiZb5j5sre16Kj1lWMFb+MEBHHhdMWlgt+f79EMhA/IGmvHpOBKHpaLl8Ec&#10;M+0ufKDuGEoRIewzVGBCaDIpfWHIoh+7hjh6f661GKJsS6lbvES4rWWaJFNpseK4YLChL0PF//Fs&#10;Fey3af6ey9PG7YzJTyvqku16r9Twtf/8ABGoD8/wo73WCiYp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HB93EAAAA2wAAAA8AAAAAAAAAAAAAAAAAmAIAAGRycy9k&#10;b3ducmV2LnhtbFBLBQYAAAAABAAEAPUAAACJAwAAAAA=&#10;" path="m6494,6494r,c7360,6494,7360,6494,8226,6494v,,,,,c8226,6494,8226,6494,8226,6494v-866,,-1732,,-1732,xe" fillcolor="#20c2e5" stroked="f">
                <v:stroke joinstyle="miter"/>
                <v:path arrowok="t" o:connecttype="custom" o:connectlocs="9039,9038;9039,9038;11449,9038;11449,9038;11449,9038;9039,9038" o:connectangles="0,0,0,0,0,0"/>
              </v:shape>
              <v:shape id="Freeform 727" o:spid="_x0000_s1056" style="position:absolute;left:39433;top:88392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7zbsMA&#10;AADbAAAADwAAAGRycy9kb3ducmV2LnhtbESPS4vCMBSF98L8h3AHZqepCqNUowyKRQYXvhYur821&#10;LdPclCbajr/eCILLw3l8nOm8NaW4Ue0Kywr6vQgEcWp1wZmC42HVHYNwHlljaZkU/JOD+eyjM8VY&#10;24Z3dNv7TIQRdjEqyL2vYildmpNB17MVcfAutjbog6wzqWtswrgp5SCKvqXBggMhx4oWOaV/+6sJ&#10;3P7a3AfJ6dRsEqyS7XKU/uJZqa/P9mcCwlPr3+FXe60VDIfw/BJ+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7zbsMAAADbAAAADwAAAAAAAAAAAAAAAACYAgAAZHJzL2Rv&#10;d25yZXYueG1sUEsFBgAAAAAEAAQA9QAAAIgDAAAAAA==&#10;" path="m6494,6494r,l6494,6494r,l6494,6494r,xe" fillcolor="#20c2e5" stroked="f">
                <v:stroke joinstyle="miter"/>
                <v:path arrowok="t" o:connecttype="custom" o:connectlocs="9039,9038;9039,9038;9039,9038;9039,9038;9039,9038;9039,9038" o:connectangles="0,0,0,0,0,0"/>
              </v:shape>
              <v:shape id="Freeform 728" o:spid="_x0000_s1057" style="position:absolute;left:34861;top:84391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aTMIA&#10;AADbAAAADwAAAGRycy9kb3ducmV2LnhtbESPzWrDMBCE74G+g9hCb7HctDbFtRJCIWDIqU57X6z1&#10;D7ZWxlIc5+2jQCDHYWa+YfLdYgYx0+Q6ywreoxgEcWV1x42Cv9Nh/QXCeWSNg2VScCUHu+3LKsdM&#10;2wv/0lz6RgQIuwwVtN6PmZSuasmgi+xIHLzaTgZ9kFMj9YSXADeD3MRxKg12HBZaHOmnpaovz0YB&#10;H5M+3aeumYshOSfjpv53tVTq7XXZf4PwtPhn+NEutIKPT7h/CT9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xpMwgAAANsAAAAPAAAAAAAAAAAAAAAAAJgCAABkcnMvZG93&#10;bnJldi54bWxQSwUGAAAAAAQABAD1AAAAhwMAAAAA&#10;" path="m9958,6494v-1732,,-3464,866,-3464,866c8226,7360,9092,7360,9958,6494xe" fillcolor="#20c2e5" stroked="f">
                <v:stroke joinstyle="miter"/>
                <v:path arrowok="t" o:connecttype="custom" o:connectlocs="13860,9038;9039,10243;13860,9038" o:connectangles="0,0,0"/>
              </v:shape>
              <v:shape id="Freeform 729" o:spid="_x0000_s1058" style="position:absolute;left:30384;top:81248;width:723;height:241;visibility:visible;mso-wrap-style:square;v-text-anchor:middle" coordsize="51954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fyAcUA&#10;AADbAAAADwAAAGRycy9kb3ducmV2LnhtbESPQWvCQBSE7wX/w/IKvYhubGnQ6CoiFHorVRFze2Rf&#10;srHZtyG7xrS/vlsoeBxm5htmtRlsI3rqfO1YwWyagCAunK65UnA8vE3mIHxA1tg4JgXf5GGzHj2s&#10;MNPuxp/U70MlIoR9hgpMCG0mpS8MWfRT1xJHr3SdxRBlV0nd4S3CbSOfkySVFmuOCwZb2hkqvvZX&#10;q2B3cekhH5/LU2nn/dj8LPKPfKHU0+OwXYIINIR7+L/9rhW8vM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/IBxQAAANsAAAAPAAAAAAAAAAAAAAAAAJgCAABkcnMv&#10;ZG93bnJldi54bWxQSwUGAAAAAAQABAD1AAAAigMAAAAA&#10;" path="m48924,10824v-2598,,-8659,-866,-16452,-1732c25544,8226,16019,7361,6494,6494v8659,1732,21648,2598,42430,4330c48058,10824,48058,10824,48924,10824xe" fillcolor="#20c2e5" stroked="f">
                <v:stroke joinstyle="miter"/>
                <v:path arrowok="t" o:connecttype="custom" o:connectlocs="68095,15064;45196,12654;9039,9038;68095,15064;68095,15064" o:connectangles="0,0,0,0,0"/>
              </v:shape>
              <v:shape id="Freeform 730" o:spid="_x0000_s1059" style="position:absolute;left:19335;top:79724;width:22658;height:5784;visibility:visible;mso-wrap-style:square;v-text-anchor:middle" coordsize="1627909,415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5yJcMA&#10;AADbAAAADwAAAGRycy9kb3ducmV2LnhtbESPQWsCMRSE70L/Q3iF3txsLYjdGqUtiB517aHHx+Z1&#10;s+3mZZtEd/XXG0HwOMzMN8x8OdhWHMmHxrGC5ywHQVw53XCt4Gu/Gs9AhIissXVMCk4UYLl4GM2x&#10;0K7nHR3LWIsE4VCgAhNjV0gZKkMWQ+Y64uT9OG8xJulrqT32CW5bOcnzqbTYcFow2NGnoeqvPFgF&#10;/1vsf/26NGc2r/FDU3n63jRKPT0O728gIg3xHr61N1rByxSuX9IPkI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5yJcMAAADbAAAADwAAAAAAAAAAAAAAAACYAgAAZHJzL2Rv&#10;d25yZXYueG1sUEsFBgAAAAAEAAQA9QAAAIgDAAAAAA==&#10;" path="m1406780,191799v-35502,-2598,-69273,-4330,-96982,-5196c1295943,185738,1282955,184871,1272564,184871v-11257,-865,-19916,-1732,-26843,-1732c1294212,183139,1333178,183139,1374741,182274v41564,-866,84859,-1732,142009,-2598c1487309,180542,1475187,182274,1474321,183139v-866,867,8659,2599,20782,3464c1507225,188335,1522812,189201,1533202,190933v5196,866,9526,1732,11257,2597c1546191,194397,1546191,195262,1542728,196128v6927,-1731,23379,-2598,41563,-2598c1601609,193530,1619793,194397,1629318,195262v,,-1731,,-4329,-865c1622391,194397,1618062,193530,1612866,192665v-10391,-1732,-23379,-3464,-37234,-5196c1561778,185738,1547923,184006,1537532,183139v-10391,-865,-17318,-1731,-17318,-1731c1566973,181408,1584291,180542,1594682,178810v10391,-1731,13855,-2598,32039,-5195c1580827,175347,1550521,175347,1528873,175347v-21648,,-32905,-1732,-40698,-2598c1480382,171883,1476053,170151,1469991,168419v-6061,-1731,-13854,-2598,-28575,-2598c1471723,164090,1502896,163224,1524543,163224v11257,,19916,,25112,866c1554850,164956,1556582,165821,1553984,167553v33771,-2597,36369,-4329,23380,-5195c1564375,161492,1536666,161492,1508091,162358v-28575,,-58016,866,-72736,866c1420634,163224,1418903,162358,1446612,158894v2597,866,-6062,2598,25111,866c1443148,159760,1438818,158028,1447477,155431v4330,-866,12123,-2598,21648,-3464c1478650,151101,1490773,149369,1504628,149369r2597,866c1508957,149369,1508957,147637,1508957,145905v-866,-1731,-1732,-2597,-4329,-4329c1499432,138978,1489907,136381,1475187,134649v-14721,-1732,-33771,-2598,-58016,-1732c1392925,133783,1363484,136381,1327982,139844v8659,-866,51089,-6061,95250,-11257c1467394,123392,1513287,119063,1528007,117331v,,-7793,865,-21648,1732c1492505,119928,1473455,121660,1450075,124258v-46759,4329,-108238,10391,-167986,17318c1251782,145040,1222341,148503,1194632,151967v-27709,3464,-52820,6927,-74468,9525c1098516,164090,1080332,166688,1068209,168419v-12122,1732,-19916,2598,-19916,2598c1076868,166688,1114968,160626,1157398,154565v42429,-6928,88323,-13855,133350,-20782c1335775,126855,1379071,119928,1416305,114733v37234,-5196,68407,-8659,89189,-9525c1511555,102610,1517616,100878,1515884,99147v-1731,-1732,-12122,-2598,-37234,-867c1472589,100012,1434489,107806,1395523,114733v-38966,6927,-77932,12989,-84859,12989c1339239,121660,1357423,118196,1369546,114733v12122,-2598,18184,-4330,24245,-6062c1399852,106940,1405048,105208,1413707,102610v8659,-2598,20782,-6061,38966,-11257c1438818,94817,1395523,102610,1353959,109537v-22513,3464,-45027,7794,-61479,10391c1276028,122526,1265637,124258,1264771,123392v12988,-2598,52820,-10391,92652,-18184c1393791,98280,1429293,91353,1443148,88756v-4330,865,-13855,1732,-25977,3463c1399852,94817,1377339,97415,1354825,100878v-22513,3464,-44161,6928,-60613,9525c1286418,111269,1280357,113001,1275162,113867v17318,-3464,45893,-9525,74468,-15587c1383400,90488,1417171,81829,1435355,75767v-13855,3463,-18184,1732,-23380,c1409378,74901,1407646,73169,1404182,72303v-3464,-865,-6927,-1732,-12123,-865c1392059,71438,1386864,74035,1381668,76633v-5195,2597,-11256,5196,-11256,5196c1369546,80097,1365216,80097,1358289,80097v-6927,,-16452,1732,-26843,3463c1309798,87024,1281223,93085,1253514,99147v-27709,6061,-55418,12988,-76200,17318c1156532,120794,1141812,124258,1139214,122526v6927,-1732,20782,-6061,38100,-11257c1194632,106074,1214548,100012,1233598,93951v19050,-6062,38100,-12122,51089,-17318c1298541,71438,1306334,67108,1306334,65376v-17318,5195,-47625,12989,-81395,23380c1190303,99147,1151337,111269,1114102,123392v-37234,12122,-71870,24245,-99579,34636c1000668,163224,988546,168419,979021,171883v-3464,866,-6062,2597,-8660,3464c970361,175347,970361,175347,970361,175347v,,866,,866,-867c978155,171017,985082,167553,985082,167553v,,-7793,3464,-15586,6927c969496,174480,969496,174480,969496,174480v,,,,,c973825,172749,978155,170151,982484,167553v10391,-5195,22514,-11257,36368,-17318c1031841,144174,1046562,138113,1062148,132051v15586,-6061,31173,-12123,48491,-18184c1127091,107806,1144409,101744,1161727,95683v17319,-6062,34637,-11257,51955,-15586c1247452,70571,1279491,61912,1303737,56717v6061,-6062,14720,-9525,19050,-12123c1327116,41996,1326250,40264,1312396,39399v10391,-6927,25111,-10391,38100,-12989c1364350,23813,1376473,23813,1381668,23813v,,-10390,-4330,-22513,-8660c1347032,10824,1334043,6494,1334043,6494v-13854,6927,-27709,11257,-40697,14721c1280357,24678,1267369,27276,1255246,29874v-6062,866,-12123,2598,-17318,3463c1236196,33337,1235330,34204,1233598,34204r,l1233598,34204v2598,,-19916,-1732,-10391,-867l1223207,33337r,l1223207,33337r-866,c1221475,33337,1221475,33337,1220609,34204v-1731,865,-4329,1731,-6061,2597c1206755,40264,1198096,44594,1187705,50655v,,4329,-1731,12122,-4329c1200693,46326,1200693,46326,1201559,45460r,c1199827,45460,1218012,47192,1210218,46326r,l1210218,46326r,l1211084,46326r866,c1213682,46326,1214548,45460,1216280,45460v3463,-866,6061,-866,9525,-1732c1232732,42863,1239659,41131,1247452,40264v7794,-865,15587,-2597,22514,-3463c1276894,35935,1283821,34204,1289882,33337v12123,-1732,19916,-2597,19916,-2597c1295077,37667,1274296,44594,1251782,52387v-22513,7794,-45893,15587,-67541,22514c1162593,81829,1143543,87889,1128823,91353v-1732,866,-3464,866,-5195,1732l1122762,93085r,l1122762,93085v-1732,,3463,,-3464,l1119298,93085r,l1118432,93085r-1732,866c1114102,94817,1112371,95683,1110639,95683v-3464,866,-6062,866,-6927,c1118432,84426,1192900,46326,1208487,37667v-4330,2597,-10391,4329,-14721,6061c1192900,44594,1191168,44594,1190303,45460v-866,,-866,,-1732,866l1187705,46326v-866,,-866,,-1732,c1181644,47192,1177314,47192,1173850,48058v-15586,1732,-26843,866,-24245,-2598c1149605,45460,1159996,41996,1171253,38533v11256,-3464,23379,-6928,23379,-6928c1191168,28142,1182509,29008,1171253,30740v-2598,865,-5196,865,-7794,1732c1161727,32472,1160862,33337,1159130,33337r-3464,867c1150471,35935,1146141,37667,1140946,39399v-9525,3464,-18184,6061,-24246,6061c1114102,45460,1111505,44594,1110639,43728v-1732,-1732,-1732,-4329,-1732,-7793c1107175,35069,1107175,32472,1107175,29008v,-3464,866,-7793,,-11257c1107175,9958,1104577,5628,1096784,14287v-2597,8659,-10390,21648,-21647,36368c1063880,65376,1049159,82694,1034439,99147v-14721,16452,-30307,32904,-43295,46758c980752,156296,972093,165821,966898,172749v,,,,,c966898,172749,966898,172749,966898,172749v2598,-3464,6061,-8659,8659,-13855c978155,153699,979887,148503,980752,143308v1732,-5195,2598,-10391,3464,-14721c985948,121660,988546,114733,992875,106940v4330,-7793,9525,-15587,15587,-23380c1014523,75767,1020584,67974,1025780,61046v5195,-6927,9525,-13854,9525,-19915c1032707,45460,1028377,49790,1024048,53253v-4330,3464,-8659,6928,-10391,8659c1011059,58449,1014523,52387,1017121,47192v1731,-5196,1731,-8659,-8659,-6928c1001534,55851,992875,54985,987680,53253v-2598,-866,-4330,-866,-3464,c984216,54985,986814,57583,992009,65376v-4329,1732,-7793,2598,-10391,2598c979021,67974,977289,67108,974691,65376v-1732,-866,-4330,-2598,-6927,-3464c966032,61046,964300,61046,962568,61046v-1731,,-4329,,-6061,c959105,70571,954775,87889,950446,103476v-1732,7793,-3464,14720,-5196,20782c943519,130319,942653,134649,941787,137246v-866,-2597,-1732,-6061,-2598,-8659c939189,128587,940055,128587,940055,128587v,,866,,866,l940921,128587v,,,,,c940921,128587,940921,128587,940921,128587v,,,,,-865c940921,127722,940921,127722,940921,127722v-866,,-1732,,-2598,c938323,126855,937457,125990,937457,125124v-1732,-4330,-3464,-7793,-4330,-10391c930530,114733,927932,113867,925334,113001v-2598,-866,-5195,-866,-7793,-1732c912346,109537,907150,107806,901955,106074v-10391,-3464,-21648,-6927,-32905,-6062c864721,96549,857793,93085,850866,87889,843939,83560,836146,78365,832682,71438v866,2597,2598,6927,3464,10391c837012,83560,837012,85292,837012,86158v,866,-866,1731,-2598,2598c823157,82694,817962,79230,816230,77499v-1732,-1732,,-2598,1732,-4330c819693,72303,821425,70571,819693,67974v-1731,-2598,-6061,-6928,-18184,-14721c810168,61912,811034,67974,810168,74035v,2598,-866,5195,-1731,7794c808437,84426,808437,87024,809302,89621v10391,6062,16453,9526,20782,11257c832682,101744,833548,101744,835280,101744v866,,1732,-866,2597,-1732c838743,98280,838743,94817,838743,91353v,-3464,,-6927,,-9524c848268,91353,856928,100012,864721,109537v1731,1732,3463,4330,6061,6062l823157,109537v4330,866,12123,2598,-12989,l871648,115599v866,1732,2598,2597,4329,4329c867318,119063,861257,119063,856928,118196v-9525,-865,-11257,-865,-12123,-865c843939,117331,842207,117331,841341,117331v866,,1732,,1732,c842207,117331,841341,117331,841341,117331v-8659,-866,-25977,-1732,-45027,-3464c773800,112135,747823,110403,727041,108671v,,7793,,18184,866c750421,109537,757348,110403,764275,110403v1732,,3464,,5196,c771202,110403,772934,110403,774666,110403v3464,,6927,866,11257,866c790252,111269,795448,112135,799778,112135v-3464,,-5196,-866,-7794,-866c788521,111269,785923,110403,785057,110403r-866,l784191,110403r,c784191,110403,784191,110403,784191,110403v,,,,,-866c785057,107806,786789,106940,733968,100878r16453,3464c688941,96549,617937,89621,541737,83560,522687,81829,502771,80097,483721,78365v-10391,-866,-19916,-1732,-29441,-2598c443889,74901,433498,74035,423973,73169,384141,69706,342577,66242,302746,61912v34636,4330,37234,6062,25111,6928c315734,68840,288025,67974,262914,67974v-3464,,-6062,,-9525,c249925,67974,247327,67974,244730,67974v-6062,,-11257,,-16453,c218752,67974,211825,68840,209227,68840v-4329,1731,10391,4329,62346,9525c253389,77499,240400,76633,226546,74901,212691,73169,198836,72303,178055,71438v17318,1731,32038,3463,42429,4329c230875,76633,238668,78365,242132,79230v7793,1732,1732,2599,-16452,3464l207496,80962v866,1732,866,2598,-866,3464c204898,85292,203166,87024,199702,87889v-6927,1732,-17318,3464,-30306,5196c162468,93951,156407,94817,149480,95683v-6928,866,-14721,1732,-21648,2597c113112,100012,97525,102610,83671,106074v,,21647,,43295,866c148614,106940,170261,107806,170261,107806v-12988,2597,-39831,2597,-62345,3463c140821,113001,157273,113001,166798,112135v9525,,11257,-866,12989,-2598c181518,108671,184116,107806,195373,107806v11257,,30307,,66675,1731c217886,109537,194507,110403,182384,112135v-6061,866,-9525,1732,-12123,2598c167664,115599,166798,117331,165932,118196v-1732,2598,-5195,4330,-19916,6062c138223,125124,127832,125990,113112,126855v-14721,867,-33771,1732,-58882,1732c54230,131185,79341,130319,104452,130319v25112,-865,50223,-865,50223,866c154675,131185,140821,131185,127832,132051v-13855,,-26843,866,-26843,866c100989,132917,118307,132917,136491,132917v17318,,35502,,35502,c166798,134649,146882,135514,122636,136381v-24245,865,-52820,1732,-75334,2597c52498,138113,33448,137246,29984,136381v-15586,865,-22513,2597,-23379,4329c5739,142442,10068,143308,16130,144174v9525,1731,23379,3463,21647,4329c40375,147637,45571,146772,50766,145905v7793,-1731,15586,-2597,15586,-2597c73280,145040,78475,145905,81939,147637v4329,1732,6927,3464,8659,5196c92330,154565,94062,156296,94927,158028r866,866l96659,159760v866,866,1732,1732,2598,2598c100989,164090,103586,165821,107050,167553v1732,866,3464,1732,6062,2598c115709,171017,118307,171883,121771,171883v12122,2597,31172,5196,61479,6061c183250,177944,192775,177079,202300,176212v9525,-865,19050,-1732,19050,-1732c242132,175347,249925,176212,250791,177079v866,865,-4330,2597,-11257,3463c232607,182274,224814,183139,221350,184871v-3464,1732,-1732,3464,9525,4330l221350,190067v20782,-866,36368,-866,46759,-866c278500,189201,283696,190067,283696,191799v-24246,866,-44162,4329,-64944,6927c197971,202190,177189,204787,149480,205653v23379,866,38100,866,51088,c213557,205653,223948,204787,235205,203921v12122,-865,25977,-1731,45893,-3463c283696,200458,286293,200458,288891,199592r,l288891,199592v-2598,-1732,4330,1732,3464,1732l292355,201324r866,l294086,201324v866,,1732,,1732,c297550,201324,298416,201324,300148,201324v5195,-866,11257,-866,18184,-1732c331321,198726,346907,196994,365091,195262r-59748,7794c333918,200458,355566,197860,372884,196994v8659,-866,15587,-866,22514,-1732c398862,195262,401459,195262,404923,195262v1732,,2598,,4329,c410118,195262,410984,195262,410984,195262v866,,1732,,2598,c405789,195262,399727,196128,392800,196994v-6061,866,-12988,1732,-19050,1732c361627,200458,349505,202190,337382,203921v-12123,1732,-24246,3464,-38966,5196c291489,209983,283696,210849,275037,211715v-1732,,-4330,,-6062,866c266377,212581,264646,212581,262914,213446v-4330,,-8659,867,-13855,867c245596,215178,242132,215178,238668,216044v-2597,866,-5195,1732,-6927,1732c227412,218642,224814,220374,223082,221240v-3464,1732,-1732,3464,2598,4329c233473,227301,252523,227301,268975,226435v15587,-866,28575,-866,27709,866c294952,229033,278500,232496,236071,241155v42429,-5195,67541,-9524,82261,-12122c333052,225569,338248,223837,339114,222972v1732,-2598,-12989,-3464,6927,-5196c370287,213446,402325,209117,426571,207385v24245,-2598,40697,-2598,34636,-866c461207,207385,449950,209983,432632,213446v-17318,3464,-40698,8659,-63211,12989c346907,231631,325259,235960,311405,240290v-14721,4329,-21648,7793,-15587,9525c294086,248949,282830,250681,281964,250681v-15587,5195,1732,3463,15586,2597c311405,252412,322662,252412,296684,260206v23380,-4330,35503,-6062,42430,-6062c346041,253278,347773,254144,349505,254144v4329,,11256,,66675,-11257c416180,242887,413582,242887,409252,242887v-4329,,-9525,,-14720,c384141,242887,372884,242887,372884,242887v9525,-865,25978,-2597,44162,-5195c425705,236826,435230,235094,443889,234228v9525,-1732,18184,-2597,25977,-3464c486318,228167,500173,226435,506234,226435v6928,,6062,1732,-5195,6061c489782,235094,475927,237692,462073,239424v-13855,2598,-26843,4329,-36368,5195c411850,248949,419643,248083,427437,248083v3463,,7793,-866,8659,c436961,248083,436096,248949,429168,251546v-26843,6062,-43295,8660,-53686,10392c364225,262803,359030,262803,353834,261938v-5195,-867,-9525,-1732,-19050,-1732c325259,260206,311405,261071,287159,264535v-5195,1732,-6927,2598,-7793,2598c279366,267999,281098,267999,283696,267999v6061,,16452,-866,24245,-1732c315734,265401,320064,265401,315734,267133v-4329,1732,-19050,4329,-50223,10391c305343,269730,325259,267133,334784,266267v9525,-866,9525,866,7793,2598c341711,270597,339114,273194,346041,273194v6061,,20782,-865,51089,-6927l334784,280988v6062,-867,18184,-2599,28575,-4330c373750,274926,383275,274060,385007,274926v,,-21648,4330,-43296,8659c320064,287915,297550,292244,297550,292244v20782,-3464,28575,-3464,30307,-2597c329589,290512,325259,293976,320064,297440v-5196,3463,-11257,6927,-12989,8659c305343,308696,308807,309563,320930,307831v-17318,-3464,-866,-8659,22513,-14721c355566,289647,368555,287049,381543,283585v12989,-3464,24246,-6927,32039,-10391c441291,269730,446487,270597,440425,274060v-6061,3464,-23379,9525,-41563,16452c380677,297440,360761,304367,351237,310428v-5196,2598,-7794,5196,-6928,6927c345175,319087,348639,319954,355566,319954v-866,,-1732,-867,-1732,-1732c354700,316490,357298,314758,361627,312160v8660,-4329,23380,-9525,39832,-12988c400593,300037,399727,301769,397996,303501v-1732,1732,-3464,3464,-6062,5195c386739,313026,378946,317355,368555,322551v21647,866,32904,-3464,45027,-9525c419643,310428,425705,306965,433498,303501v7793,-3464,16452,-6061,26843,-7793c434364,306965,444755,305233,464671,300903v19916,-5195,50222,-13854,64943,-16452l480257,302635v866,4330,7793,4330,18184,1732c508832,301769,521821,297440,533943,293110v12989,-4330,25112,-8659,33771,-11257c576373,279256,580702,280121,578971,284451v,,-18184,6061,-37234,12123c522687,302635,503636,308696,503636,308696v,,7794,-865,16453,-1731c527882,306099,536541,304367,536541,304367v,,-13854,5196,-26843,10391c495843,319954,481989,325149,481989,325149v28575,-6927,40698,-8659,47625,-7794c535675,318222,536541,321685,539139,325149v12122,-6927,32038,-15586,49357,-22514c606680,295708,623132,291378,630059,291378v-6927,6062,-17318,11257,-23379,13855c604082,306965,602350,307831,603216,308696v,,1732,867,3464,867c608412,309563,611009,309563,614473,309563v-13855,6061,-30307,12122,-39832,15586c565116,327746,562518,326881,575507,317355v-13854,6062,-30307,11258,-44161,17319c524418,342467,531346,344199,540871,344199v9525,,22513,-1732,26843,-1732c565116,341601,563384,339869,565982,336405v,,21648,-6061,43296,-12122c630059,318222,649975,312160,649975,312160v-3463,4330,-8659,7794,-15586,10391c628327,326014,620534,328613,613607,331210v5195,-866,12989,-3464,21648,-6061c643048,322551,651707,319954,657768,319954v-13854,7792,-27709,16451,-41563,23379c602350,350260,588496,356321,573775,358919v,,17318,-3463,33771,-6927c623998,348528,639584,344199,639584,344199v-4329,3463,-6927,8659,-9525,13854c627462,363249,623998,368444,617071,371042v2597,2597,10391,2597,19916,866c647377,370176,659500,366712,671623,363249v6061,-1732,12123,-3464,17318,-4330l689807,358919r,l689807,358919v18184,866,5195,,9525,866l699332,359785r,l699332,359785r866,-866c701064,358919,701930,358053,702796,358053v1732,-865,3463,-865,4329,-1732c709723,355456,712321,354590,714052,355456v866,,1732,,1732,865l715784,356321v,,,,,c716650,356321,716650,356321,717516,357188v866,,1732,865,2598,1731c725309,355456,733102,352858,744359,351126v4330,866,7794,1732,12123,2598c757348,353724,758214,354590,759080,354590v,,866,,866,l760812,354590r865,866c763409,356321,764275,356321,766007,357188v5195,2597,11257,5195,17318,6927c790252,365847,797180,366712,805839,365847v8659,-867,19050,-3464,30307,-9526c836146,356321,837012,364115,839609,371908v1732,7793,4330,15586,4330,15586c860391,384030,856062,374506,855196,363249v,-5196,,-10391,3463,-15587c862123,342467,868184,339003,879441,335540v7793,-2598,12123,-1732,13855,c895028,338137,895028,341601,894162,345931v-1732,8659,-6062,20781,-866,25111c898491,366712,903687,362383,909748,357188v6061,-5196,12123,-9526,18184,-12989c933993,340735,940055,339003,946116,339003v6062,,12989,3464,21648,9525c963434,351126,959105,351992,954775,351992v-4329,,-8659,-866,-12988,866c941787,352858,946982,357188,953909,361517v6062,4330,12989,8659,12989,8659c960837,377103,953909,382299,948714,385762v-6061,3464,-10391,6062,-13855,7794c931396,395287,929664,397885,930530,400483v866,2598,4329,6927,10391,12989c941787,397885,948714,390092,957373,385762v8659,-4329,20782,-5195,32905,-6061c996339,378835,1002400,378835,1007596,377969v5195,-866,10390,-2598,13854,-4330c1029243,369310,1031841,360651,1025780,345931v,,5195,3463,10391,6061c1041366,355456,1046562,358053,1046562,358053v-4330,-865,-3464,3464,-7793,2598c1050025,367579,1056087,368444,1058684,365847v2598,-2598,2598,-8659,866,-15587c1058684,343333,1056952,335540,1058684,330344v866,-5195,4330,-8659,13855,-6927c1079466,325149,1087259,328613,1093321,332076v5195,3464,9525,7793,7793,11257c1101114,343333,1105443,339003,1108041,335540v1732,-1732,3464,-4330,4330,-5196c1113237,328613,1114102,327746,1114102,327746v6928,867,13855,7794,11257,9526c1128823,336405,1134884,335540,1140080,334674v9525,-1732,18184,-3464,18184,-3464l1159996,332942v-2598,-5196,-5196,-11257,-7794,-16452c1149605,311294,1147007,306099,1145275,301769v10391,3464,11257,5196,11257,6927c1156532,310428,1155666,312160,1161727,315624v,,,-4330,,-7793c1161727,303501,1160862,300037,1160862,300037v15586,6928,25111,14721,26843,19917c1190303,326014,1185973,329478,1176448,328613v25111,13854,38100,19915,45027,21647c1228403,351992,1228403,348528,1227537,345065v-866,-3464,-1732,-7793,3463,-9525c1233598,334674,1237928,334674,1244855,335540v6927,865,16452,2597,30307,6061c1275162,341601,1272564,344199,1269100,346797v-3463,2597,-6061,5195,-6061,5195c1297675,367579,1316725,371042,1334909,373639v8659,867,18184,1732,29441,3464c1375607,378835,1389462,380567,1407646,384030v-6928,-2597,-21648,-6061,-38100,-10391c1353093,369310,1334043,363249,1316725,358053v-17318,-6061,-32904,-12122,-44161,-17318c1261307,334674,1254380,329478,1254380,325149v7793,1732,14720,2597,19050,1732c1277759,326014,1278625,323417,1274296,316490v20781,9524,32038,12988,39832,12988c1321921,329478,1327116,327746,1334043,325149r58016,25111c1394657,345065,1386864,339869,1377339,333808v-5195,-2598,-10391,-6062,-16452,-8659c1355691,321685,1349630,319087,1345300,315624v12989,,33771,3463,57150,9525c1425830,331210,1453539,339003,1478650,345931v12989,-866,12123,-2598,4330,-5196c1475187,338137,1460466,334674,1444880,331210v-30307,-6927,-60614,-15586,-48491,-21647c1409378,310428,1419769,310428,1425830,309563v3463,-867,6061,-867,7793,-2598c1435355,306099,1436221,305233,1437087,303501v865,-2598,-866,-6061,-4330,-9525c1431891,293110,1431025,292244,1430159,291378v-866,-866,-2597,-1731,-3463,-3463c1424098,286183,1421500,283585,1418037,280988v22513,1731,34636,4329,45027,7792c1473455,292244,1481248,295708,1496834,298306v,,-12988,-5196,-26843,-9526c1456137,283585,1442282,279256,1442282,279256v5195,-867,25112,4329,35502,6927c1469991,281853,1448343,276658,1427562,272329v-10391,-2599,-20782,-5196,-28575,-6928c1391193,262803,1384266,260206,1381668,258474v-24245,-5196,-25977,-6928,-15586,-6062c1376473,253278,1398121,255010,1421500,256742v22514,1732,45894,3464,57150,2598c1489041,258474,1488175,255876,1460466,248949v16452,1732,31173,3463,47625,6061c1523678,257608,1540996,261071,1560912,263669v-3464,-1731,-6928,-2598,-10391,-3463c1547057,259340,1544459,257608,1541862,256742v-5196,-1732,-10391,-3464,-14721,-5196c1518482,248949,1511555,246351,1503762,244619v-866,,-1732,-866,-2598,-866l1500298,243753r,c1508957,239424,1502896,242887,1504628,241155r,l1504628,241155r,l1503762,241155r-1732,c1499432,241155,1496834,240290,1494237,240290v-5196,-866,-12123,-1732,-19050,-2598c1460466,235094,1440550,232496,1412841,228167v,,,,866,c1413707,228167,1414573,228167,1414573,228167v,,866,,1732,c1418903,228167,1421500,228167,1425830,228167v7793,,18184,,28575,c1464796,228167,1475187,228167,1483846,228167v7793,,12988,,12988,c1473455,228167,1450941,226435,1429293,224704v-21647,-1732,-43295,-4330,-64943,-7794c1359155,216044,1353959,215178,1348764,215178v-2598,,-5196,-865,-7793,-865c1338373,214313,1335775,213446,1333178,213446v-9525,-865,-20782,-2597,-32039,-4329c1280357,206519,1259575,203921,1239659,202190v-42429,-1732,-77932,-4330,-95250,-5196c1144409,196994,1130555,195262,1115834,193530v-6927,-865,-14720,-1731,-19916,-1731c1090723,190933,1086394,190933,1086394,190933v19049,866,58015,3464,104774,6927c1181644,196994,1172984,196128,1164325,195262v21648,866,49357,1732,78798,4330c1272564,201324,1304602,203921,1335775,206519v-23379,-866,-47625,-1732,-71870,-2598c1297675,206519,1333178,209983,1367814,213446v34636,3464,70138,6062,103043,8659c1458734,220374,1449209,218642,1444014,216910v18184,1732,33770,3464,45893,4330c1502030,222105,1478650,218642,1450941,216044v,,32039,1732,64078,3464c1547057,221240,1579962,222105,1579962,222105v,,-12123,-865,-25112,-1731c1542728,219508,1529739,218642,1529739,218642v,,6061,-866,14720,-866c1553119,216910,1564375,216044,1575632,215178v11257,-865,22514,-2597,31173,-3463c1611134,210849,1614598,210849,1617196,210849v2597,,3463,-866,3463,-866c1589487,206519,1553984,203056,1517616,199592v-38100,-2598,-75334,-5195,-110836,-7793xm1225805,320819v4329,,16452,4330,27709,6927c1254380,330344,1257843,334674,1256977,337272v-865,2597,-4329,3463,-17318,-1732c1224073,323417,1221475,319954,1225805,320819xm1052623,190067v-11257,-866,-22514,-1732,-33771,-2598c1018852,187469,1017986,187469,1017986,188335v20783,3464,33771,6062,39832,6927c1065612,196994,1065612,196994,1062148,196128v-3464,-866,-9525,-1731,-14720,-2598c1042232,192665,1039634,192665,1042232,192665r-11257,-2598c1024914,189201,1020584,188335,1017121,187469v,,,,,c1017121,187469,1017121,187469,1017121,187469v,,,,,l1017121,187469r,l1017121,187469r,c1017986,187469,1016255,187469,1014523,186603v,,-866,,-866,c1012791,186603,1011059,185738,1007596,184871v,,866,,866,c1008462,184871,1009327,184871,1009327,184871v866,,866,,1732,867c1010193,185738,1009327,184871,1008462,184871v,,865,,865,c1008462,184871,1007596,184871,1006730,184006v-866,,-1732,-867,-2598,-867l1004132,183139v,,,,,l1004132,183139r,c1004132,183139,1004132,183139,1004132,183139v,,,,866,l1004998,183139v2598,,4329,867,6061,867l1011059,184006v,,,,,c1011059,184006,1011059,184006,1011059,184006v,,,,-866,l1010193,184006v,,,,,c1010193,184006,1011059,184006,1011059,184006v,,,,,c1011925,184006,1011925,184006,1012791,184006v,,866,,866,c1013657,184006,1014523,184006,1014523,184006v,,,,-866,c1013657,184006,1013657,184006,1014523,184006v,,,,,c1014523,184006,1015389,184006,1015389,184006r,c1015389,184006,1015389,184006,1015389,184006v,,866,,866,c1016255,184006,1016255,184006,1015389,184006v866,,2597,-867,3463,-867l1018852,183139r,l1018852,183139r,l1018852,183139v,,,,-866,c1017986,183139,1017121,183139,1017121,184006v,,,,-866,c1017121,184006,1017986,184006,1019718,184006v11257,4329,20782,5195,32905,6061xm949580,190933v,,-866,,-866,-866c948714,190067,948714,190933,949580,190933xm922736,182274v,,,,,l922736,182274v,,,,,c921871,182274,921871,182274,922736,182274v-865,,-865,,-865,c921871,182274,921871,182274,922736,182274v-865,,,,,c922736,182274,922736,182274,922736,182274v,,,,,xm716650,170151v17318,-3463,31173,-6061,42430,-7793c759946,162358,759946,162358,760812,162358v-10391,1732,-24246,4330,-44162,7793xm998937,182274v-2598,,-4330,865,-6928,865c991144,183139,991144,183139,990278,183139v3463,,7793,-865,11256,-865c1017121,179676,1026646,179676,998937,182274xm1003266,185738v,,,,,l1003266,185738v,,,,,xm1004998,185738v,,,,,c1004998,185738,1004998,185738,1004998,185738v,,,,,xm987680,182274v,,,,,c997205,180542,1010193,179676,1026646,177944r-38966,4330xm776398,158894v4329,-866,7793,-1732,10391,-2598c787655,156296,787655,156296,788521,156296v2597,866,5195,866,6927,866c790252,158028,788521,158028,784191,158028v-1732,,-3464,,-5195,866c778130,159760,777264,158894,776398,158894xm738298,152833v,,866,,1732,-866c739164,151967,738298,151967,736566,151967v-866,,-2598,,-3464,-866c733968,151101,734834,151101,735700,151101v6062,-866,11257,-866,15587,-1732c753884,150235,756482,150235,759946,151101v-1732,,-3464,,-4330,l752153,151101r-866,l751287,151101r,l751287,151101v1731,866,-3464,-1732,2597,1732l753884,152833r,l752153,152833v-3464,,-5196,,-7794,c742627,153699,740896,152833,738298,152833xm695002,148503v866,,2598,,4330,-866c699332,147637,699332,147637,700198,147637v-2598,866,-4330,866,-5196,866xm866452,134649v866,865,1732,1732,3464,2597c856928,138113,847403,138978,839609,139844v-866,,-1732,-866,-1732,-866c837012,138978,837012,138113,836146,138113v866,,2597,,3463,c838743,138113,837012,138113,836146,138113v-1732,-867,-2598,-1732,-3464,-2599c837012,135514,842207,134649,846537,134649v5195,,10391,-866,15586,-866c862989,133783,863855,133783,865587,133783v-866,,,866,865,866xm838743,140710v6928,2598,13855,5195,19050,6062c856928,146772,856062,146772,855196,147637v-3464,866,-6062,866,-9525,1732c838743,146772,832682,144174,826621,141576v3463,-866,6927,-866,12122,-866c837877,140710,837877,140710,838743,140710xm893296,141576v-866,,-866,,-1732,c890698,142442,891564,141576,893296,141576v,,,,,xm893296,141576v,,866,866,866,866c884637,144174,874246,145905,865587,148503v,,-866,,-2598,-866c875977,145040,887234,143308,888966,142442v866,,2598,,4330,-866xm895893,144174v-6061,1731,-21647,5195,-38965,8659c856062,152833,855196,151967,855196,151967v13854,-2598,23379,-5195,22513,-4330c905418,141576,893296,144174,870782,148503v-5195,866,-10391,2598,-16452,3464c853464,151967,853464,151101,852598,151101v8659,-1732,18184,-3464,25977,-5196c883771,145040,889832,144174,894162,142442v866,866,866,1732,1731,1732xm861257,168419v,,,,,c865587,169285,870782,170151,874246,171017v,,,,,c869050,170151,864721,169285,861257,168419xm795448,158028v-1732,,-4330,-866,-6927,-1732c792850,155431,796314,154565,798046,153699v866,,866,,866,-866c798912,152833,798912,152833,798912,152833r866,c800643,152833,800643,152833,800643,152833v,,-865,,-1731,c798046,152833,798046,152833,797180,152833r,l797180,152833r,c797180,152833,797180,152833,797180,152833v-866,,-866,,-866,-866c794582,151101,794582,150235,797180,149369v1732,866,3463,866,4329,1732c804107,151101,809302,151967,811900,151967v2598,,1732,-866,-7793,-3464c804107,148503,803241,148503,802375,148503v866,,2598,-866,4330,-866c804973,147637,802375,147637,800643,148503v-1731,,-5195,-866,-7793,-866c790252,147637,786789,146772,785057,146772v-866,,-866,,-1732,c788521,145905,792850,145905,800643,145040v5196,1732,9525,2597,12989,4329c818828,151101,823157,152833,826621,153699v-8659,1732,-13855,2597,-13855,2597c804107,156296,798912,157162,795448,158028xm782459,145905v4330,867,7793,2598,11257,3464c781593,150235,772068,151101,764275,151101v-2598,-866,-6061,-866,-8659,-1732c765141,148503,771202,147637,776398,146772v1732,,3464,-867,6061,-867xm824023,136381v1732,865,4329,865,7793,1732c827487,138113,824023,138113,821425,138113v,,-866,,-866,-867c819693,136381,819693,136381,819693,136381v866,865,2598,865,4330,xm850000,150235v,,-866,,,c852598,149369,856928,148503,860391,147637v,,866,,866,c862989,148503,864721,148503,864721,148503v-4330,866,-8659,1732,-12989,2598c850866,151101,850866,151101,850000,150235xm832682,154565v-8659,1731,-13854,2597,-12989,1731c823157,155431,826621,154565,830950,153699v866,866,866,866,1732,866xm834414,155431v,,866,,866,c835280,155431,835280,155431,836146,155431v-13855,2597,-25978,5195,-32039,6927c811900,159760,823157,158028,834414,155431xm875111,171017v-3463,-866,-8659,-1732,-12988,-2598c862989,168419,863855,167553,863855,167553v5195,1732,9525,2598,12122,3464c875977,171017,875111,171017,875111,171017xm875977,170151v-3463,-866,-6927,-1732,-12122,-3463c863855,166688,864721,166688,864721,166688v-2598,,-3464,,-4330,-867c859525,164956,860391,164090,860391,163224v3464,866,6927,1732,11257,2597c874246,166688,876843,167553,879441,168419v-866,866,-1732,1732,-3464,1732xm860391,147637v-1732,,-4329,866,-7793,1732c850866,149369,850000,150235,848268,150235v,,,,-865,c852598,149369,856062,148503,860391,147637v,,,,,xm830084,140710v-1732,,-3463,,-4329,c824889,139844,823157,139844,822291,138978v3464,,6927,-865,10391,-865c834414,138978,836146,138978,837012,139844v-2598,866,-4330,866,-6928,866xm761677,134649v-8659,,-17318,,-25111,c736566,134649,746091,134649,760812,133783v,866,,866,865,866xm753018,144174v12123,-866,25978,-1732,39832,-2598c793716,141576,793716,141576,794582,142442v-4330,,-10391,866,-18184,866c766007,144174,751287,145040,732237,145905v-866,,-866,,-1732,c736566,145040,744359,144174,753018,144174xm804107,164090v8659,-1732,20782,-5196,33770,-7794c838743,156296,839609,157162,840475,157162v-12123,2598,-24245,6062,-31173,7794c807571,164956,805839,164090,804107,164090xm859525,169285v3464,866,7793,1732,12123,2598c871648,171883,872514,171883,873380,171883v-1732,866,-3464,866,-5196,1732c862989,172749,857793,171883,853464,171017v866,,3464,-866,6061,-1732xm912346,178810v,,,866,,c912346,179676,912346,179676,912346,178810v,866,-866,866,,c911480,179676,912346,179676,912346,178810xm963434,180542r,c963434,180542,963434,180542,963434,180542r,c963434,180542,963434,180542,963434,180542xm938323,186603v,,,,,c939189,186603,937457,186603,938323,186603xm940921,187469r,l940921,187469v866,,,,,xm963434,180542v,,-866,,,c962568,180542,963434,180542,963434,180542r,xm958239,180542v866,,1732,,2598,c959971,180542,959105,180542,958239,180542xm921005,170151v,,-866,866,-866,1732c920139,171883,920139,171017,920139,171017v,-866,,-1732,-866,-2598c920139,169285,921005,169285,921005,170151xm916675,174480v,,866,,,c916675,175347,915809,176212,914943,177079v,,,,-866,c915809,175347,915809,174480,916675,174480xm925334,173615v,,866,865,866,865c926200,174480,926200,175347,925334,176212v,,-866,,-866,-865c925334,174480,925334,174480,925334,173615xm941787,187469v,,,,,l941787,187469v,,,,,c941787,187469,941787,187469,941787,187469xm957373,185738v,,,,,c957373,185738,957373,185738,957373,185738v,,,,,c957373,185738,957373,185738,957373,185738xm982484,180542v3464,-866,8660,-1732,14721,-2598c997205,177944,991144,178810,982484,180542v,,,,,xm980752,179676v2598,,4330,-866,6928,-866c985948,179676,983350,179676,980752,179676v866,866,,,,xm900223,159760v-2598,-1732,-4330,-2598,-2598,-1732c893296,157162,894162,158028,896759,160626v-2597,1732,-6061,2598,-9525,4330c886368,164090,884637,164090,883771,163224v-5196,-1732,-10391,-4330,-15587,-6062c869050,156296,870782,155431,872514,154565v2597,-1732,5195,-2598,8659,-4330c883771,149369,887234,147637,888966,146772v2598,-867,5196,-1732,6927,-2598c895893,144174,896759,144174,896759,144174v3464,4329,7794,7793,11257,11257c904553,158028,902821,158894,900223,159760xm888966,137246v866,867,1732,2598,3464,3464c885502,141576,872514,144174,859525,146772v-2597,-867,-5195,-1732,-7793,-2598c847403,142442,842207,140710,839609,139844v8659,-866,18184,-1731,29441,-2598c870782,138978,874246,140710,877709,142442v,,,,,-866c877709,140710,877709,139844,876843,138978v,-865,,-2597,,-2597c879441,136381,882039,136381,884637,135514v-2598,,-5196,,-7794,867c876843,136381,876843,135514,876843,135514v-2597,-1731,-4329,-3463,-6061,-5195c875977,130319,880307,130319,884637,130319v865,3464,2597,5195,4329,6927xm863855,132917v-10391,,-21648,866,-34637,866c829218,133783,828352,132917,828352,132917v12123,-866,24246,-866,35503,c862989,132051,863855,132051,863855,132917xm752153,132051v-3464,,-6928,,-8660,c746091,132051,748689,132051,750421,132051v866,,1732,,1732,xm728773,145905v,,866,,866,c722712,146772,715784,146772,707991,147637v-866,,-866,,-1732,c712321,146772,720114,145905,728773,145905xm717516,152833v1732,,2598,866,3464,866c716650,153699,712321,154565,707991,155431v-1732,,-4329,,-6927,-866c707991,154565,713187,153699,717516,152833xm851732,171883v4330,866,9525,866,15586,1732c866452,173615,866452,173615,865587,174480v-5196,-865,-10391,-865,-15587,-1731c850866,172749,851732,171883,851732,171883xm911480,179676v,,866,,,c912346,179676,912346,179676,911480,179676v866,,866,,,c911480,179676,911480,179676,911480,179676v,,,,,xm916675,181408v,,866,,866,c917541,181408,918407,181408,918407,181408v,,-866,,-1732,c916675,181408,916675,181408,916675,181408xm921005,182274v,,,,,c921005,182274,921005,182274,921005,182274v-866,-866,-866,-866,,c920139,181408,921005,181408,921005,182274xm921005,182274v,,,,,c921005,182274,921005,182274,921005,182274v,,,,,xm921871,182274v,,,,,c921871,182274,921871,182274,921871,182274v,,,,,c921871,182274,921871,182274,921871,182274v,,,,,xm925334,183139v,,-866,,-866,c925334,183139,925334,183139,925334,183139xm927066,183139v,,-866,,-866,c926200,183139,926200,183139,927066,183139xm928798,184006v,,-866,,-866,c927932,183139,927932,183139,928798,184006xm922736,179676v,-866,866,-866,866,-1732c923602,177944,923602,177944,923602,177079v,,866,,866,865c924468,178810,923602,179676,923602,179676v,866,-866,,-866,xm931396,184006v,,,,,c931396,184871,931396,184871,931396,184006v,,-866,,,c930530,184006,930530,184006,931396,184006xm933127,189201r,l933127,189201r,xm941787,187469v,,,,,l941787,187469v866,,866,,,c942653,187469,942653,187469,941787,187469v866,,,,,xm942653,188335v,,,,,c942653,188335,942653,188335,942653,188335xm951312,191799v,,,,,c951312,191799,951312,191799,951312,191799v,,,,,xm956507,186603v,,,,,c956507,186603,957373,186603,957373,186603v,,,866,,866c957373,186603,957373,186603,956507,186603v,,,,,xm988546,183139v866,,866,,1732,c990278,183139,991144,183139,992009,183139v-865,,-1731,,-1731,c989412,183139,989412,183139,988546,183139xm1005864,186603v,,,,,c1005864,186603,1005864,186603,1005864,186603v,,,,,c1005864,186603,1005864,186603,1005864,186603xm1031841,173615v-17318,2597,-32038,5195,-46759,7793c985082,181408,984216,181408,984216,181408v10391,-1732,19916,-3464,27709,-4329c1024048,175347,1031841,173615,1031841,173615xm988546,178810v7793,-1731,15586,-2598,25111,-4330c997205,177079,990278,178810,988546,178810xm949580,164956v,865,866,865,,c950446,165821,950446,165821,950446,165821v,,-866,-865,-866,-865c949580,164956,949580,164956,949580,164956xm772068,121660v866,-866,5196,-866,13855,-1732c795448,119928,809302,119928,829218,120794v5196,,10391,866,16453,866c851732,121660,857793,122526,865587,122526v3463,,6927,,11256,866c878575,125990,881173,128587,883771,131185v-4330,,-8660,,-13855,c868184,129454,866452,128587,864721,127722v-3464,-1732,-5196,-1732,-5196,c860391,128587,862123,130319,862989,131185v-11257,,-23380,,-35502,c826621,130319,826621,130319,826621,129454v,-867,,-1732,1731,-867c830084,128587,832682,129454,837012,131185v-5196,-2598,-10391,-4330,-14721,-5195c817962,125124,813632,124258,809302,123392v-4329,-866,-7793,-866,-11256,-866c794582,122526,791118,122526,787655,123392v-2598,,-5196,,-8659,866c778130,124258,777264,124258,776398,123392v-2598,-866,-5196,-1732,-4330,-1732xm669025,158894v-14720,1732,-27709,2598,-37234,3464c622266,163224,617937,163224,620534,162358v33771,-3464,58882,-5196,79664,-7793c701930,154565,703662,155431,705393,155431v-5195,865,-11256,865,-17318,1731c688075,157162,688075,157162,688075,157162v,,,,,c681148,158028,675087,158894,669025,158894xm857793,177079v-11256,4329,-23379,7792,-23379,7792c832682,188335,816230,196128,795448,203921v-10391,4330,-21648,8660,-31173,12123c754750,220374,746091,223837,740896,227301v-7794,1732,,-4329,12122,-11257c766007,209117,783325,202190,790252,201324r-6927,3463c805839,196128,817962,190067,824023,186603v6927,-3464,8659,-5195,8659,-6061c833548,178810,832682,177944,843939,173615v,,,,,c843939,173615,844805,173615,844805,173615v1732,,866,,,c844805,173615,845671,173615,845671,173615v866,,1732,,3463,c849134,173615,849134,173615,849134,173615v,,866,,866,c850000,173615,850000,173615,850000,173615v866,,866,,1732,c851732,173615,852598,173615,852598,173615v866,,1732,,3464,c856928,173615,857793,173615,858659,173615v,,-866,,-866,c857793,173615,857793,173615,857793,173615v,,,,,c856928,173615,856062,173615,854330,173615v,,-866,,-866,c853464,173615,853464,173615,853464,173615v,,,,-866,c852598,173615,852598,173615,852598,173615v,,-866,,-866,c851732,173615,850866,173615,850866,173615v,,,,,c850866,173615,850866,173615,850866,173615v,,,,,c850866,173615,851732,173615,850000,173615v-866,,-866,,-866,c849134,173615,849134,173615,849134,173615v,,,,,c849134,173615,849134,173615,849134,173615v,,,,,c849134,173615,849134,173615,849134,173615v,,-866,,-866,c848268,173615,848268,173615,849134,173615v,,,,-866,c847403,173615,847403,173615,846537,173615v866,,866,,1731,c848268,173615,848268,173615,848268,173615v-1731,,-2597,,-4329,c845671,172749,847403,171883,849134,171017v3464,,7794,866,11257,866c862123,171883,862989,171883,864721,172749v-866,,-2598,866,-3464,866c861257,173615,861257,173615,861257,173615v,,,,,c861257,173615,861257,173615,861257,173615v,,,,,c861257,173615,861257,173615,861257,173615v-866,2597,-1732,3464,-3464,3464xm909748,183139v-1732,1732,-3464,3464,-5195,5196c902821,190067,901089,191799,899357,194397v,,5196,-5196,9525,-11258c909748,182274,910614,181408,911480,180542v,,,,,c911480,180542,911480,180542,911480,180542v,,,,,c911480,180542,912346,180542,912346,180542v,,,,,c912346,180542,912346,180542,913212,180542v,,,,865,c914077,180542,914077,180542,914943,180542v-866,,-866,,-1731,c911480,181408,910614,181408,909748,183139xm921871,182274v,,,,,c922736,182274,922736,182274,922736,182274v,,,,,c922736,182274,922736,182274,922736,182274v,,866,,866,c923602,182274,922736,182274,922736,182274v-865,865,-865,2597,-1731,3464c921005,184871,921005,183139,921871,182274xm929664,184006v,,,,,c929664,184006,929664,184006,929664,184006r,xm945250,189201v866,,1732,866,1732,866c946982,190067,946982,190067,946982,190067v,,,,,c946116,189201,945250,189201,945250,189201xm946982,189201v,,,,,c946982,189201,946982,189201,946982,189201v,,,,,xm949580,190933v,,866,,,l949580,190933v866,,,,,xm957373,187469v,,866,,866,c959105,189201,959971,190933,960837,193530v-866,-2597,-2598,-4329,-3464,-6061xm1053489,201324v-6927,-1732,-14720,-4330,-22514,-6062c1027512,194397,1024048,193530,1020584,192665v-2598,-866,-5195,-1732,-8659,-2598c1002400,187469,998937,186603,1009327,190067v,,7794,2598,14721,5195c1031841,197860,1039634,200458,1039634,200458v8659,3463,3464,1732,-9525,-2598c1022316,195262,1011059,191799,998937,186603v866,,866,,1731,c1001534,186603,1002400,186603,1003266,186603v,,866,,866,c1004132,186603,1004132,186603,1004132,186603v,,,,866,c1004998,186603,1004998,186603,1004998,186603v,,,,,c1004998,186603,1005864,186603,1005864,186603v,,,,,c1005864,186603,1004998,186603,1004998,186603v,,,,866,c1005864,186603,1005864,186603,1005864,186603v1732,866,3463,866,5195,1732c1025780,192665,1040500,196128,1040500,196128v64077,17318,41564,12989,12989,5196xm1390327,208251v-6061,-1732,-1731,-2598,21648,-3464c1440550,207385,1424964,208251,1390327,208251xe" fillcolor="#00b0f0" stroked="f">
                <v:stroke joinstyle="miter"/>
                <v:path arrowok="t" o:connecttype="custom" o:connectlocs="1957975,266934;1822994,259702;1771171,257292;1733811,254881;1913382,253677;2111032,250062;2051979,254881;2080904,259702;2133931,265729;2149598,269343;2147189,272959;2205037,269343;2267706,271753;2261681,270549;2244808,268139;2192985,260908;2139957,254881;2115854,252472;2219499,248856;2264092,241626;2127905,244037;2071261,240421;2045953,234395;2006182,230779;2121879,227165;2156830,228370;2162855,233190;2195396,225960;2098981,225960;1997746,227165;2013413,221139;2048363,222344;2014617,216319;2044747,211498;2094161,207882;2097775,209088;2100186,203061;2094161,197037;2053185,187396;1972437,184986;1848303,194626;1980873,178959;2126700,163294;2096570,165704;2018233,172934;1784428,197037;1662704,211498;1559059,224754;1486747,234395;1459028,238011;1610882,215114;1796480,186191;1971232,159678;2095366,146422;2109827,137987;2058004,136780;1942307,159678;1824199,177755;1906152,159678;1939897,151241;1967616,142806;2021849,127139;1884458,152447;1798891,166908;1760325,171729;1889279,146422;2008592,123525;1972437,128345;1885663,140396;1801301,153652;1774787,158473;1878433,136780;1997746,105448;1965205,105448;1954359,100627;1937486,99423;1923024,106653;1907357,113884;1890484,111474;1853124,116294;1744657,137987;1638601,162089;1585573,170524;1638601,154857;1716938,130755;1788044,106653;1818173,90986;1704886,123525;1550622,171729;1412026,219933;1362614,239216;1350561,244037;1350561,244037;1351766,242830;1371050,233190;1349357,242830;1349357,242830;1349357,242830;1367434,233190;1418052,209088;1478311,183780;1545802,158473;1616907,133166;1689218,111474;1814558,78935;1841072,62063;1826610,54833;1879638,36756;1923024,33141;1891690,21089;1856738,9038;1800096,29526;1747068,41577;1722964,46396;1716938,47603;1716938,47603;1716938,47603;1702475,46396;1702475,46396;1702475,46396;1702475,46396;1701270,46396;1698860,47603;1690424,51217;1653063,70498;1669935,64474;1672346,63268;1672346,63268;1684397,64474;1684397,64474;1684397,64474;1684397,64474;1685603,64474;1686808,64474;1692834,63268;1706091,60858;1736220,56037;1767555,51217;1795275,46396;1822994,42782;1742247,72909;1648242,104242;1571111,127139;1563880,129550;1562675,129550;1562675,129550;1562675,129550;1557854,129550;1557854,129550;1557854,129550;1556648,129550;1554238,130755;1545802,133166;1536161,133166;1681988,52423;1661499,60858;1656679,63268;1654269,64474;1653063,64474;1650653,64474;1633780,66884;1600035,63268;1630165,53628;1662704,43986;1630165,42782;1619317,45192;1613292,46396;1608471,47603;1587984,54833;1554238,63268;1545802,60858;1543391,50012;1540981,40372;1540981,24705;1526518,19884;1496390,70498;1439746,137987;1379487,203061;1345741,240421;1345741,240421;1345741,240421;1357793,221139;1365023,199447;1369845,178959;1381896,148832;1403591,116294;1427694,84960;1440951,57244;1425283,74114;1410821,86165;1415642,65679;1403591,56037;1374666,74114;1369845,74114;1380691,90986;1366229,94602;1356588,90986;1346947,86165;1339715,84960;1331279,84960;1322843,144011;1315611,172934;1310791,191010;1307176,178959;1308381,178959;1309586,178959;1309586,178959;1309586,178959;1309586,178959;1309586,177755;1309586,177755;1305970,177755;1304765,174140;1298738,159678;1287892,157268;1277046,154857;1255353,147627;1209555,139190;1184246,122318;1158938,99423;1163759,113884;1164964,119909;1161348,123525;1136040,107858;1138450,101832;1140859,94602;1115551,74114;1127602,103037;1125193,113884;1126397,124729;1155322,140396;1162554,141601;1166168,139190;1167373,127139;1167373,113884;1203530,152447;1211966,160883;1145681,152447;1127602,152447;1213171,160883;1219196,166908;1192684,164498;1175811,163294;1170989,163294;1173400,163294;1170989,163294;1108320,158473;1011905,151241;1037214,152447;1063728,153652;1070960,153652;1078190,153652;1093858,154857;1113141,156062;1102294,154857;1092653,153652;1091447,153652;1091447,153652;1091447,153652;1091447,153652;1091447,152447;1021546,140396;1044446,145217;753997,116294;673249,109063;632273,105448;590091,101832;421366,86165;456316,95807;365927,94602;352670,94602;340618,94602;317719,94602;291205,95807;377979,109063;315310,104242;247819,99423;306873,105448;337002,110267;314104,115088;288796,112678;287590,117499;277948,122318;235768,129550;208048,133166;177918,136780;116454,147627;176713,148832;236971,150038;150199,154857;232152,156062;250230,152447;271923,150038;364722,152447;253844,156062;236971,159678;230946,164498;203227,172934;157431,176549;75478,178959;145378,181370;215279,182575;177918,183780;140558,184986;189970,184986;239382,184986;170686,189806;65836,193421;41732,189806;9193,195831;22450,200652;52579,206677;70657,203061;92350,199447;114044,205472;126095,212703;132121,219933;133326,221139;134531,222344;138147,225960;148994,233190;157431,236805;169482,239216;255050,247651;281564,245241;308078,242830;349054,246447;333387,251267;308078,257292;321335,263318;308078,264523;373158,263318;394852,266934;304462,276574;208048,286215;279153,286215;327361,283804;391236,278985;402082,277780;402082,277780;402082,277780;406904,280190;406904,280190;408109,280190;409313,280190;411723,280190;417750,280190;443059,277780;508138,271753;424980,282601;518985,274164;550320,271753;563577,271753;569602,271753;572013,271753;575629,271753;546704,274164;520190,276574;469573,283804;415339,291036;382800,294652;374363,295857;365927,297061;346644,298267;332181,300676;322540,303087;310488,307908;314104,313933;374363,315138;412929,316343;328567,335624;443059,318754;471983,310318;481624,303087;593707,288625;641914,287420;602143,297061;514165,315138;433418,334420;411723,347677;392441,348882;414134,352496;412929,362138;471983,353702;486446,353702;579245,338035;569602,338035;549115,338035;518985,338035;580450,330805;617811,325984;653966,321163;704583,315138;697353,323573;643119,333215;592502,340445;594912,345266;606964,345266;597322,350086;522601,364549;492471,364549;465957,362138;399672,368163;388825,371779;394852,372984;428596,370574;439443,371779;369542,386240;465957,370574;476803,374189;481624,380214;552731,370574;465957,391061;505728,385035;535858,382625;475598,394676;414134,406727;456316,403112;445469,413958;427391,426009;446675,428420;478008,407932;531037,394676;575629,380214;612989,381419;555141,404316;488856,432034;479214,441675;494881,445292;492471,442881;503317,434445;558756,416369;553936,422394;545499,429624;512960,448906;575629,435650;603348,422394;640709,411548;646735,418778;737124,395881;668428,421188;693737,423599;743149,407932;790152,392265;805819,395881;753997,412753;700967,429624;723867,427215;746765,423599;709404,438060;670839,452522;737124,441675;750381,452522;819076,421188;876924,405522;844385,424804;839564,429624;844385,430830;855232,430830;799793,452522;800998,441675;739534,465778;752791,479034;790152,476624;787741,468187;848001,451317;904644,434445;882951,448906;854026,460957;884156,452522;915490,445292;857642,477829;798588,499521;845590,489880;890181,479034;876924,498316;858847,516393;886567,517598;934774,505547;958877,499521;960082,499521;960082,499521;960082,499521;973339,500726;973339,500726;973339,500726;973339,500726;974545,499521;978161,498316;984186,495905;993827,494701;996238,495905;996238,495905;996238,495905;998648,497112;1002264,499521;1036009,488675;1052882,492291;1056497,493496;1057703,493496;1058908,493496;1060112,494701;1066139,497112;1090242,506752;1121577,509163;1163759,495905;1168579,517598;1174605,539290;1190273,505547;1195093,483854;1224017,466983;1243301,466983;1244506,481445;1243301,516393;1266199,497112;1291508,479034;1316817,471803;1346947,485059;1328868,489880;1310791,491086;1327663,503137;1345741,515188;1320433,536879;1301149,547726;1295124,557367;1309586,575444;1332484,536879;1378282,528444;1402385,526033;1421667,520007;1427694,481445;1442156,489880;1456619,498316;1445772,501931;1473490,509163;1474696,487470;1473490,459752;1492774,450111;1521698,462162;1532545,477829;1542186,466983;1548212,459752;1550622,456136;1566289,469394;1586778,465778;1612087,460957;1614498,463368;1603650,440471;1594009,419983;1609676,429624;1616907,439266;1616907,428420;1615703,417573;1653063,445292;1637396,457343;1700065,487470;1708502,480240;1713322,466983;1732605,466983;1774787,475419;1766350,482650;1757914,489880;1857944,520007;1898920,524828;1959180,534469;1906152,520007;1832635,498316;1771171,474214;1745862,452522;1772376,454932;1773582,440471;1829021,458547;1856738,452522;1937486,487470;1916998,464573;1894100,452522;1872406,439266;1951948,452522;2058004,481445;2064031,474214;2011003,460957;1943512,430830;1984489,430830;1995335,427215;2000156,422394;1994130,409137;1990514,405522;1985694,400702;1973642,391061;2036312,401906;2083313,415163;2045953,401906;2007387,388651;2056799,398291;1986899,379010;1947128,369368;1923024,359728;1901331,351291;1978462,357317;2058004,360933;2032696,346472;2098981,354907;2172498,366958;2158035,362138;2145984,357317;2125495,350086;2092956,340445;2089340,339240;2088134,339240;2088134,339240;2094161,335624;2094161,335624;2094161,335624;2094161,335624;2092956,335624;2090545,335624;2079699,334420;2053185,330805;1966411,317548;1967616,317548;1968821,317548;1971232,317548;1984489,317548;2024260,317548;2065236,317548;2083313,317548;1989309,312729;1898920,301882;1877227,299471;1866381,298267;1855535,297061;1810942,291036;1725374,281395;1592803,274164;1553032,269343;1525313,266934;1512057,265729;1657883,275369;1620523,271753;1730195,277780;1859149,287420;1759119,283804;1903741,297061;2047158,309112;2009798,301882;2073672,307908;2019439,300676;2108623,305497;2199012,309112;2164061,306703;2129111,304292;2149598,303087;2192985,299471;2236372,294652;2250835,293446;2255654,292241;2112238,277780;1957975,266934;1706091,446496;1744657,456136;1749477,469394;1725374,466983;1706091,446496;1465054,264523;1418052,260908;1416846,262113;1472285,271753;1478311,272959;1457824,269343;1450592,268139;1434924,264523;1415642,260908;1415642,260908;1415642,260908;1415642,260908;1415642,260908;1415642,260908;1415642,260908;1415642,260908;1412026,259702;1410821,259702;1402385,257292;1403591,257292;1404794,257292;1407205,258498;1403591,257292;1404794,257292;1401180,256088;1397564,254881;1397564,254881;1397564,254881;1397564,254881;1397564,254881;1397564,254881;1398769,254881;1398769,254881;1407205,256088;1407205,256088;1407205,256088;1407205,256088;1406000,256088;1406000,256088;1406000,256088;1407205,256088;1407205,256088;1409616,256088;1410821,256088;1412026,256088;1410821,256088;1412026,256088;1412026,256088;1413232,256088;1413232,256088;1413232,256088;1414437,256088;1413232,256088;1418052,254881;1418052,254881;1418052,254881;1418052,254881;1418052,254881;1418052,254881;1416846,254881;1415642,256088;1414437,256088;1419257,256088;1465054,264523;1321638,265729;1320433,264523;1321638,265729;1284276,253677;1284276,253677;1284276,253677;1284276,253677;1284276,253677;1283072,253677;1284276,253677;1284276,253677;1284276,253677;1284276,253677;997443,236805;1056497,225960;1058908,225960;997443,236805;1390334,253677;1380691,254881;1378282,254881;1393948,253677;1390334,253677;1396359,258498;1396359,258498;1396359,258498;1396359,258498;1398769,258498;1398769,258498;1398769,258498;1398769,258498;1374666,253677;1374666,253677;1428899,247651;1374666,253677;1080601,221139;1095063,217523;1097474,217523;1107115,218728;1091447,219933;1084217,221139;1080601,221139;1027573,212703;1029983,211498;1025162,211498;1020341,210293;1023957,210293;1045651,207882;1057703,210293;1051676,210293;1046856,210293;1045651,210293;1045651,210293;1045651,210293;1045651,210293;1049266,212703;1049266,212703;1049266,212703;1046856,212703;1036009,212703;1027573,212703;967313,206677;973339,205472;974545,205472;967313,206677;1205939,187396;1210760,191010;1168579,194626;1166168,193421;1163759,192217;1168579,192217;1163759,192217;1158938,188600;1178221,187396;1199914,186191;1204735,186191;1205939,187396;1167373,195831;1193887,204268;1190273,205472;1177016,207882;1150502,197037;1167373,195831;1167373,195831;1243301,197037;1240890,197037;1243301,197037;1243301,197037;1243301,197037;1244506,198242;1204735,206677;1201119,205472;1237274,198242;1243301,197037;1246916,200652;1192684,212703;1190273,211498;1221607,205472;1211966,206677;1189068,211498;1186657,210293;1222812,203061;1244506,198242;1246916,200652;1198709,234395;1198709,234395;1216787,238011;1216787,238011;1198709,234395;1107115,219933;1097474,217523;1110731,213909;1111936,212703;1111936,212703;1113141,212703;1114345,212703;1111936,212703;1109526,212703;1109526,212703;1109526,212703;1109526,212703;1109526,212703;1108320,211498;1109526,207882;1115551,210293;1130013,211498;1119167,206677;1116756,206677;1122783,205472;1114345,206677;1103499,205472;1092653,204268;1090242,204268;1114345,201858;1132424,207882;1150502,213909;1131218,217523;1107115,219933;1089037,203061;1104704,207882;1063728,210293;1051676,207882;1080601,204268;1089037,203061;1146886,189806;1157732,192217;1143270,192217;1142065,191010;1140859,189806;1146886,189806;1183041,209088;1183041,209088;1197503,205472;1198709,205472;1203530,206677;1185452,210293;1183041,209088;1158938,215114;1140859,217523;1156527,213909;1158938,215114;1161348,216319;1162554,216319;1163759,216319;1119167,225960;1161348,216319;1217991,238011;1199914,234395;1202325,233190;1219196,238011;1217991,238011;1219196,236805;1202325,231986;1203530,231986;1197503,230779;1197503,227165;1213171,230779;1224017,234395;1219196,236805;1197503,205472;1186657,207882;1180630,209088;1179427,209088;1197503,205472;1197503,205472;1155322,195831;1149297,195831;1144475,193421;1158938,192217;1164964,194626;1155322,195831;1060112,187396;1025162,187396;1058908,186191;1060112,187396;1048060,200652;1103499,197037;1105910,198242;1080601,199447;1019137,203061;1016726,203061;1048060,200652;1119167,228370;1166168,217523;1169784,218728;1126397,229575;1119167,228370;1196298,235600;1213171,239216;1215582,239216;1208350,241626;1187862,238011;1196298,235600;1269815,248856;1269815,248856;1269815,248856;1269815,248856;1269815,248856;1340920,251267;1340920,251267;1340920,251267;1340920,251267;1340920,251267;1305970,259702;1305970,259702;1305970,259702;1309586,260908;1309586,260908;1309586,260908;1309586,260908;1340920,251267;1340920,251267;1340920,251267;1340920,251267;1333690,251267;1337305,251267;1333690,251267;1281867,236805;1280661,239216;1280661,238011;1279456,234395;1281867,236805;1275840,242830;1275840,242830;1273430,246447;1272224,246447;1275840,242830;1287892,241626;1289097,242830;1287892,245241;1286687,244037;1287892,241626;1310791,260908;1310791,260908;1310791,260908;1310791,260908;1310791,260908;1332484,258498;1332484,258498;1332484,258498;1332484,258498;1332484,258498;1367434,251267;1387923,247651;1367434,251267;1367434,251267;1365023,250062;1374666,248856;1365023,250062;1365023,250062;1252942,222344;1249326,219933;1248121,223549;1234864,229575;1230044,227165;1208350,218728;1214376,215114;1226428,209088;1237274,204268;1246916,200652;1248121,200652;1263789,216319;1252942,222344;1237274,191010;1242096,195831;1196298,204268;1185452,200652;1168579,194626;1209555,191010;1221607,198242;1221607,197037;1220402,193421;1220402,189806;1231249,188600;1220402,189806;1220402,188600;1211966,181370;1231249,181370;1237274,191010;1202325,184986;1154116,186191;1152911,184986;1202325,184986;1202325,184986;1046856,183780;1034803,183780;1044446,183780;1046856,183780;1014316,203061;1015521,203061;985391,205472;982980,205472;1014316,203061;998648,212703;1003469,213909;985391,216319;975750,215114;998648,212703;1185452,239216;1207145,241626;1204735,242830;1183041,240421;1185452,239216;1268610,250062;1268610,250062;1268610,250062;1268610,250062;1268610,250062;1268610,250062;1275840,252472;1277046,252472;1278251,252472;1275840,252472;1275840,252472;1281867,253677;1281867,253677;1281867,253677;1281867,253677;1281867,253677;1281867,253677;1281867,253677;1281867,253677;1281867,253677;1283072,253677;1283072,253677;1283072,253677;1283072,253677;1283072,253677;1283072,253677;1287892,254881;1286687,254881;1287892,254881;1290303,254881;1289097,254881;1290303,254881;1292713,256088;1291508,256088;1292713,256088;1284276,250062;1285481,247651;1285481,246447;1286687,247651;1285481,250062;1284276,250062;1296329,256088;1296329,256088;1296329,256088;1296329,256088;1296329,256088;1298738,263318;1298738,263318;1298738,263318;1298738,263318;1310791,260908;1310791,260908;1310791,260908;1310791,260908;1310791,260908;1310791,260908;1311997,262113;1311997,262113;1311997,262113;1324048,266934;1324048,266934;1324048,266934;1324048,266934;1331279,259702;1331279,259702;1332484,259702;1332484,260908;1331279,259702;1331279,259702;1375871,254881;1378282,254881;1380691,254881;1378282,254881;1375871,254881;1399975,259702;1399975,259702;1399975,259702;1399975,259702;1399975,259702;1436130,241626;1371050,252472;1369845,252472;1408410,246447;1436130,241626;1375871,248856;1410821,242830;1375871,248856;1321638,229575;1321638,229575;1322843,230779;1321638,229575;1321638,229575;1074574,169319;1093858,166908;1154116,168113;1177016,169319;1204735,170524;1220402,171729;1230044,182575;1210760,182575;1203530,177755;1196298,177755;1201119,182575;1151707,182575;1150502,180166;1152911,178959;1164964,182575;1144475,175345;1126397,171729;1110731,170524;1096269,171729;1084217,172934;1080601,171729;1074574,169319;931158,221139;879335,225960;863667,225960;974545,215114;981775,216319;957672,218728;957672,218728;957672,218728;931158,221139;1193887,246447;1161348,257292;1107115,283804;1063728,300676;1031189,316343;1048060,300676;1099883,280190;1090242,285010;1146886,259702;1158938,251267;1174605,241626;1174605,241626;1175811,241626;1175811,241626;1177016,241626;1181836,241626;1181836,241626;1183041,241626;1183041,241626;1185452,241626;1186657,241626;1191478,241626;1195093,241626;1193887,241626;1193887,241626;1193887,241626;1189068,241626;1187862,241626;1187862,241626;1186657,241626;1186657,241626;1185452,241626;1184246,241626;1184246,241626;1184246,241626;1184246,241626;1183041,241626;1181836,241626;1181836,241626;1181836,241626;1181836,241626;1181836,241626;1181836,241626;1180630,241626;1181836,241626;1180630,241626;1178221,241626;1180630,241626;1180630,241626;1174605,241626;1181836,238011;1197503,239216;1203530,240421;1198709,241626;1198709,241626;1198709,241626;1198709,241626;1198709,241626;1198709,241626;1193887,246447;1266199,254881;1258969,262113;1251737,270549;1264994,254881;1268610,251267;1268610,251267;1268610,251267;1268610,251267;1269815,251267;1269815,251267;1271020,251267;1272224,251267;1273430,251267;1271020,251267;1266199,254881;1283072,253677;1283072,253677;1284276,253677;1284276,253677;1284276,253677;1285481,253677;1284276,253677;1281867,258498;1283072,253677;1293918,256088;1293918,256088;1293918,256088;1293918,256088;1315611,263318;1318022,264523;1318022,264523;1318022,264523;1315611,263318;1318022,263318;1318022,263318;1318022,263318;1318022,263318;1321638,265729;1321638,265729;1321638,265729;1321638,265729;1332484,260908;1333690,260908;1337305,269343;1332484,260908;1466260,280190;1434924,271753;1420462,268139;1408410,264523;1404794,264523;1425283,271753;1446976,278985;1433719,275369;1390334,259702;1392743,259702;1396359,259702;1397564,259702;1397564,259702;1398769,259702;1398769,259702;1398769,259702;1399975,259702;1399975,259702;1398769,259702;1399975,259702;1399975,259702;1407205,262113;1448181,272959;1466260,280190;1935075,289831;1965205,285010;1935075,28983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 731" o:spid="_x0000_s1060" style="position:absolute;left:33242;top:82296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EO8AA&#10;AADbAAAADwAAAGRycy9kb3ducmV2LnhtbESPS6vCMBSE98L9D+FccGfTq7RKr1FEEARXvvaH5vSB&#10;zUlpYq3/3giCy2FmvmGW68E0oqfO1ZYV/EUxCOLc6ppLBZfzbrIA4TyyxsYyKXiSg/XqZ7TETNsH&#10;H6k/+VIECLsMFVTet5mULq/IoItsSxy8wnYGfZBdKXWHjwA3jZzGcSoN1hwWKmxpW1F+O92NAj4k&#10;t3STurLfN8k9aafF1RVSqfHvsPkH4Wnw3/CnvdcKZnN4fw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GEO8AAAADbAAAADwAAAAAAAAAAAAAAAACYAgAAZHJzL2Rvd25y&#10;ZXYueG1sUEsFBgAAAAAEAAQA9QAAAIUDAAAAAA==&#10;" path="m6494,6494v,,,,,c6494,6494,6494,6494,6494,6494v,,,,,c7360,6494,6494,6494,6494,6494xe" fillcolor="#20c2e5" stroked="f">
                <v:stroke joinstyle="miter"/>
                <v:path arrowok="t" o:connecttype="custom" o:connectlocs="9039,9038;9039,9038;9039,9038;9039,9038;9039,9038" o:connectangles="0,0,0,0,0"/>
              </v:shape>
              <v:shape id="Freeform 732" o:spid="_x0000_s1061" style="position:absolute;left:39624;top:82772;width:723;height:120;visibility:visible;mso-wrap-style:square;v-text-anchor:middle" coordsize="51954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8vDMEA&#10;AADbAAAADwAAAGRycy9kb3ducmV2LnhtbERPy2oCMRTdC/2HcAtupGZUsGU0ShFE3YiPqtvL5DoZ&#10;OrkZkqjTv28WgsvDeU/nra3FnXyoHCsY9DMQxIXTFZcKfo7Ljy8QISJrrB2Tgj8KMJ+9daaYa/fg&#10;Pd0PsRQphEOOCkyMTS5lKAxZDH3XECfu6rzFmKAvpfb4SOG2lsMsG0uLFacGgw0tDBW/h5tVMJS4&#10;2/iFPG9Px0+zvax79ep0U6r73n5PQERq40v8dK+1glEam76kH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fLwzBAAAA2wAAAA8AAAAAAAAAAAAAAAAAmAIAAGRycy9kb3du&#10;cmV2LnhtbFBLBQYAAAAABAAEAPUAAACGAwAAAAA=&#10;" path="m53253,9092c38533,8226,22081,7360,6494,6494,20349,8226,36801,9092,53253,9092xe" fillcolor="#20c2e5" stroked="f">
                <v:stroke joinstyle="miter"/>
                <v:path arrowok="t" o:connecttype="custom" o:connectlocs="74120,12654;9039,9038;74120,12654" o:connectangles="0,0,0"/>
              </v:shape>
              <v:shape id="Freeform 733" o:spid="_x0000_s1062" style="position:absolute;left:29146;top:84772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iflcMA&#10;AADbAAAADwAAAGRycy9kb3ducmV2LnhtbESPQWvCQBSE7wX/w/KE3urGFqSJrqLSgjdRS6C3Z/aZ&#10;RLNvw+4a03/vCgWPw8x8w8wWvWlER87XlhWMRwkI4sLqmksFP4fvt08QPiBrbCyTgj/ysJgPXmaY&#10;aXvjHXX7UIoIYZ+hgiqENpPSFxUZ9CPbEkfvZJ3BEKUrpXZ4i3DTyPckmUiDNceFCltaV1Rc9lej&#10;wF/ccdvlaZ6ew2rzhYeWdtdfpV6H/XIKIlAfnuH/9kYr+Ejh8SX+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iflcMAAADbAAAADwAAAAAAAAAAAAAAAACYAgAAZHJzL2Rv&#10;d25yZXYueG1sUEsFBgAAAAAEAAQA9QAAAIgDAAAAAA==&#10;" path="m12556,6494v,,-866,,-866,c9958,7360,8226,9092,6494,9958l12556,6494xe" fillcolor="#20c2e5" stroked="f">
                <v:stroke joinstyle="miter"/>
                <v:path arrowok="t" o:connecttype="custom" o:connectlocs="17475,9038;16270,9038;9038,13859;17475,9038" o:connectangles="0,0,0,0"/>
              </v:shape>
              <v:shape id="Freeform 734" o:spid="_x0000_s1063" style="position:absolute;left:33528;top:80105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1FsMA&#10;AADbAAAADwAAAGRycy9kb3ducmV2LnhtbERPz2vCMBS+C/sfwhvsIppuDCmdUYY4kIEHrZt4ezRv&#10;TVnzUpLM1v315iB4/Ph+z5eDbcWZfGgcK3ieZiCIK6cbrhUcyo9JDiJEZI2tY1JwoQDLxcNojoV2&#10;Pe/ovI+1SCEcClRgYuwKKUNlyGKYuo44cT/OW4wJ+lpqj30Kt618ybKZtNhwajDY0cpQ9bv/swrW&#10;vtzk1fEr25bfn/m/GZ/qvjsp9fQ4vL+BiDTEu/jm3mgFr2l9+pJ+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T1FsMAAADbAAAADwAAAAAAAAAAAAAAAACYAgAAZHJzL2Rv&#10;d25yZXYueG1sUEsFBgAAAAAEAAQA9QAAAIgDAAAAAA==&#10;" path="m6494,6494v5196,3464,6062,6928,6062,11258c16019,12556,16019,8226,6494,6494xe" fillcolor="#20c2e5" stroked="f">
                <v:stroke joinstyle="miter"/>
                <v:path arrowok="t" o:connecttype="custom" o:connectlocs="9038,9038;17475,24706;9038,9038" o:connectangles="0,0,0"/>
              </v:shape>
              <v:shape id="Freeform 735" o:spid="_x0000_s1064" style="position:absolute;left:30384;top:81819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Q1NcQA&#10;AADbAAAADwAAAGRycy9kb3ducmV2LnhtbESPT2vCQBTE74V+h+UVvNWNpUhNXUMQKx7rv0Nvj+zL&#10;Jpp9G7JbE/vpXUHocZiZ3zDzbLCNuFDna8cKJuMEBHHhdM1GwWH/9foBwgdkjY1jUnAlD9ni+WmO&#10;qXY9b+myC0ZECPsUFVQhtKmUvqjIoh+7ljh6pesshig7I3WHfYTbRr4lyVRarDkuVNjSsqLivPu1&#10;Cv6cqX9cedWzw3rdf5/K1XGaJ0qNXob8E0SgIfyHH+2NVvA+gf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0NTXEAAAA2wAAAA8AAAAAAAAAAAAAAAAAmAIAAGRycy9k&#10;b3ducmV2LnhtbFBLBQYAAAAABAAEAPUAAACJAwAAAAA=&#10;" path="m14898,9958v,,,-866,-6927,-3464c5373,6494,5373,6494,14898,9958xe" fillcolor="#20c2e5" stroked="f">
                <v:stroke joinstyle="miter"/>
                <v:path arrowok="t" o:connecttype="custom" o:connectlocs="20735,13859;11094,9038;20735,13859" o:connectangles="0,0,0"/>
              </v:shape>
              <v:shape id="Freeform 736" o:spid="_x0000_s1065" style="position:absolute;left:29432;top:80772;width:843;height:482;visibility:visible;mso-wrap-style:square;v-text-anchor:middle" coordsize="60613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HN4MUA&#10;AADbAAAADwAAAGRycy9kb3ducmV2LnhtbESPQWvCQBSE70L/w/KEXqTZVGwpqavUQkFQlBrB62v2&#10;mQSzb0N2TaK/3i0IHoeZ+YaZzntTiZYaV1pW8BrFIIgzq0vOFezTn5cPEM4ja6wsk4ILOZjPngZT&#10;TLTt+Jfanc9FgLBLUEHhfZ1I6bKCDLrI1sTBO9rGoA+yyaVusAtwU8lxHL9LgyWHhQJr+i4oO+3O&#10;RkG69n+L62V1qN8WOj5Nqs16iyOlnof91ycIT71/hO/tpVYwGcP/l/A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0c3gxQAAANsAAAAPAAAAAAAAAAAAAAAAAJgCAABkcnMv&#10;ZG93bnJldi54bWxQSwUGAAAAAAQABAD1AAAAigMAAAAA&#10;" path="m12556,11690v2597,2597,6061,5195,6061,5195c30740,20349,40265,24678,55851,31605l6494,6494v,,866,866,1732,1732c9092,9092,10824,9958,12556,11690xe" fillcolor="#20c2e5" stroked="f">
                <v:stroke joinstyle="miter"/>
                <v:path arrowok="t" o:connecttype="custom" o:connectlocs="17476,16269;25912,23499;77735,43986;9039,9038;11449,11448;17476,16269" o:connectangles="0,0,0,0,0,0"/>
              </v:shape>
              <v:shape id="Freeform 737" o:spid="_x0000_s1066" style="position:absolute;left:29718;top:80486;width:482;height:361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/ssYA&#10;AADbAAAADwAAAGRycy9kb3ducmV2LnhtbESPQWvCQBSE7wX/w/IKXkqzUYNImlVEaCkIlqiH9vbI&#10;viYh2bchu4npv+8WCh6HmfmGyXaTacVIvastK1hEMQjiwuqaSwXXy+vzBoTzyBpby6TghxzstrOH&#10;DFNtb5zTePalCBB2KSqovO9SKV1RkUEX2Y44eN+2N+iD7Eupe7wFuGnlMo7X0mDNYaHCjg4VFc15&#10;MAo+8Onz2OxPzeWtoM1XfBjy5HpSav447V9AeJr8PfzfftcKkhX8fQk/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w/ssYAAADbAAAADwAAAAAAAAAAAAAAAACYAgAAZHJz&#10;L2Rvd25yZXYueG1sUEsFBgAAAAAEAAQA9QAAAIsDAAAAAA==&#10;" path="m32472,26439c27276,22976,25544,16914,23813,12585,21215,8255,17751,4791,6494,7389v4330,3464,4330,7793,6928,11257c15153,21244,20349,24708,32472,26439xe" fillcolor="#20c2e5" stroked="f">
                <v:stroke joinstyle="miter"/>
                <v:path arrowok="t" o:connecttype="custom" o:connectlocs="45195,36796;33143,17515;9038,10284;18681,25950;45195,36796" o:connectangles="0,0,0,0,0"/>
              </v:shape>
              <v:shape id="Freeform 738" o:spid="_x0000_s1067" style="position:absolute;left:32861;top:81153;width:602;height:723;visibility:visible;mso-wrap-style:square;v-text-anchor:middle" coordsize="43295,51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3cMMA&#10;AADbAAAADwAAAGRycy9kb3ducmV2LnhtbESP3WoCMRSE74W+QziF3mlW8Y+tUURYWipU1D7AcXPc&#10;LG5OliTV7dsboeDlMDPfMItVZxtxJR9qxwqGgwwEcel0zZWCn2PRn4MIEVlj45gU/FGA1fKlt8Bc&#10;uxvv6XqIlUgQDjkqMDG2uZShNGQxDFxLnLyz8xZjkr6S2uMtwW0jR1k2lRZrTgsGW9oYKi+HX6tg&#10;vvXF7Gt72q3Nd6GzyclPPi5eqbfXbv0OIlIXn+H/9qdWMB7D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f3cMMAAADbAAAADwAAAAAAAAAAAAAAAACYAgAAZHJzL2Rv&#10;d25yZXYueG1sUEsFBgAAAAAEAAQA9QAAAIgDAAAAAA==&#10;" path="m22947,29008c31606,17751,40265,6494,40265,6494r-3464,l6494,51522v,,7794,-11257,16453,-22514xe" fillcolor="#20c2e5" stroked="f">
                <v:stroke joinstyle="miter"/>
                <v:path arrowok="t" o:connecttype="custom" o:connectlocs="31938,40372;56042,9038;51220,9038;9039,71707;31938,40372" o:connectangles="0,0,0,0,0"/>
              </v:shape>
              <v:shape id="Freeform 739" o:spid="_x0000_s1068" style="position:absolute;left:37909;top:80200;width:1567;height:482;visibility:visible;mso-wrap-style:square;v-text-anchor:middle" coordsize="112568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rycUA&#10;AADbAAAADwAAAGRycy9kb3ducmV2LnhtbESPQWvCQBSE70L/w/IK3nTTYqREN6EtiHqS2h48vmSf&#10;STT7NmS3Jvrr3YLQ4zAz3zDLbDCNuFDnassKXqYRCOLC6ppLBT/fq8kbCOeRNTaWScGVHGTp02iJ&#10;ibY9f9Fl70sRIOwSVFB53yZSuqIig25qW+LgHW1n0AfZlVJ32Ae4aeRrFM2lwZrDQoUtfVZUnPe/&#10;RsFtc96dPrar/LBGnce7fnvL17FS4+fhfQHC0+D/w4/2RiuYxfD3JfwA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+vJxQAAANsAAAAPAAAAAAAAAAAAAAAAAJgCAABkcnMv&#10;ZG93bnJldi54bWxQSwUGAAAAAAQABAD1AAAAigMAAAAA&#10;" path="m6494,33337c28142,29874,36801,30740,48924,28142v6061,-866,12988,-2598,23379,-5195c82694,20349,95683,16019,113867,9958v866,-3464,-4330,-4329,-11257,-2598c95683,8226,86158,10824,76633,13421v-9525,2598,-18184,5196,-24246,6062c46326,20349,43728,19483,46326,16019,29874,19483,27276,22947,25544,25544v-1731,1732,-4329,4330,-19050,7793xe" fillcolor="#20c2e5" stroked="f">
                <v:stroke joinstyle="miter"/>
                <v:path arrowok="t" o:connecttype="custom" o:connectlocs="9038,46396;68093,39166;100633,31936;158482,13859;142814,10243;106659,18678;72913,27115;64477,22294;35553,35550;9038,46396" o:connectangles="0,0,0,0,0,0,0,0,0,0"/>
              </v:shape>
              <v:shape id="Freeform 740" o:spid="_x0000_s1069" style="position:absolute;left:37623;top:80581;width:482;height:241;visibility:visible;mso-wrap-style:square;v-text-anchor:middle" coordsize="34636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LsbMQA&#10;AADbAAAADwAAAGRycy9kb3ducmV2LnhtbESP0WrCQBRE3wv9h+UW+lJ0oxYtqatIwMaXIo1+wG32&#10;Nglm74bdNca/dwWhj8PMnGGW68G0oifnG8sKJuMEBHFpdcOVguNhO/oA4QOyxtYyKbiSh/Xq+WmJ&#10;qbYX/qG+CJWIEPYpKqhD6FIpfVmTQT+2HXH0/qwzGKJ0ldQOLxFuWjlNkrk02HBcqLGjrKbyVJyN&#10;gq8m32fbRVL4/nefZ9+n3LVvM6VeX4bNJ4hAQ/gPP9o7reB9Dvc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S7GzEAAAA2wAAAA8AAAAAAAAAAAAAAAAAmAIAAGRycy9k&#10;b3ducmV2LnhtbFBLBQYAAAAABAAEAPUAAACJAwAAAAA=&#10;" path="m30740,6494c23813,7361,16019,9092,6494,10824,16885,9092,24678,7361,30740,6494xe" fillcolor="#20c2e5" stroked="f">
                <v:stroke joinstyle="miter"/>
                <v:path arrowok="t" o:connecttype="custom" o:connectlocs="42784,9038;9038,15064;42784,9038" o:connectangles="0,0,0"/>
              </v:shape>
              <v:shape id="Freeform 742" o:spid="_x0000_s1070" style="position:absolute;left:32289;top:81438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3RsAA&#10;AADbAAAADwAAAGRycy9kb3ducmV2LnhtbESPS6vCMBSE98L9D+FccGfTK7ZKr1FEEARXvvaH5vSB&#10;zUlpYq3/3giCy2FmvmGW68E0oqfO1ZYV/EUxCOLc6ppLBZfzbrIA4TyyxsYyKXiSg/XqZ7TETNsH&#10;H6k/+VIECLsMFVTet5mULq/IoItsSxy8wnYGfZBdKXWHjwA3jZzGcSoN1hwWKmxpW1F+O92NAj4k&#10;t3STurLfN8k9aafF1RVSqfHvsPkH4Wnw3/CnvdcKZnN4fw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f3RsAAAADbAAAADwAAAAAAAAAAAAAAAACYAgAAZHJzL2Rvd25y&#10;ZXYueG1sUEsFBgAAAAAEAAQA9QAAAIUDAAAAAA==&#10;" path="m6494,6494v,,,,,c6494,6494,6494,6494,6494,6494xe" fillcolor="#20c2e5" stroked="f">
                <v:stroke joinstyle="miter"/>
                <v:path arrowok="t" o:connecttype="custom" o:connectlocs="9039,9038;9039,9038;9039,9038" o:connectangles="0,0,0"/>
              </v:shape>
              <v:shape id="Freeform 743" o:spid="_x0000_s1071" style="position:absolute;left:33813;top:82962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jNLsA&#10;AADbAAAADwAAAGRycy9kb3ducmV2LnhtbERPyQrCMBC9C/5DGMGbTRVbpBpFBEHw5HYfmumCzaQ0&#10;sda/NwfB4+Ptm91gGtFT52rLCuZRDII4t7rmUsH9dpytQDiPrLGxTAo+5GC3HY82mGn75gv1V1+K&#10;EMIuQwWV920mpcsrMugi2xIHrrCdQR9gV0rd4TuEm0Yu4jiVBmsODRW2dKgof15fRgGfk2e6T13Z&#10;n5rklbSL4uEKqdR0MuzXIDwN/i/+uU9awTKMDV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Q4YzS7AAAA2wAAAA8AAAAAAAAAAAAAAAAAmAIAAGRycy9kb3ducmV2Lnht&#10;bFBLBQYAAAAABAAEAPUAAACAAwAAAAA=&#10;" path="m6494,6494v,,,,,c6494,6494,6494,6494,6494,6494xe" fillcolor="#20c2e5" stroked="f">
                <v:stroke joinstyle="miter"/>
                <v:path arrowok="t" o:connecttype="custom" o:connectlocs="9039,9038;9039,9038;9039,9038" o:connectangles="0,0,0"/>
              </v:shape>
              <v:shape id="Freeform 744" o:spid="_x0000_s1072" style="position:absolute;left:35337;top:84486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Gr8AA&#10;AADbAAAADwAAAGRycy9kb3ducmV2LnhtbESPS6vCMBSE98L9D+FccGfTK7Zor1FEEARXvvaH5vSB&#10;zUlpYq3/3giCy2FmvmGW68E0oqfO1ZYV/EUxCOLc6ppLBZfzbjIH4TyyxsYyKXiSg/XqZ7TETNsH&#10;H6k/+VIECLsMFVTet5mULq/IoItsSxy8wnYGfZBdKXWHjwA3jZzGcSoN1hwWKmxpW1F+O92NAj4k&#10;t3STurLfN8k9aafF1RVSqfHvsPkH4Wnw3/CnvdcKZgt4fw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3TGr8AAAADbAAAADwAAAAAAAAAAAAAAAACYAgAAZHJzL2Rvd25y&#10;ZXYueG1sUEsFBgAAAAAEAAQA9QAAAIUDAAAAAA==&#10;" path="m6494,7144v,-866,,-866,,c6494,6278,6494,6278,6494,7144xe" fillcolor="#20c2e5" stroked="f">
                <v:stroke joinstyle="miter"/>
                <v:path arrowok="t" o:connecttype="custom" o:connectlocs="9039,9943;9039,9943;9039,9943" o:connectangles="0,0,0"/>
              </v:shape>
              <v:shape id="Freeform 745" o:spid="_x0000_s1073" style="position:absolute;left:36861;top:86010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f577oA&#10;AADbAAAADwAAAGRycy9kb3ducmV2LnhtbERPyQrCMBC9C/5DGMGbpgotUo0igiB4crsPzXShzaQ0&#10;aa1/bw6Cx8fbd4fRNGKgzlWWFayWEQjizOqKCwXPx3mxAeE8ssbGMin4kIPDfjrZYartm2803H0h&#10;Qgi7FBWU3replC4ryaBb2pY4cLntDPoAu0LqDt8h3DRyHUWJNFhxaCixpVNJWX3vjQK+xnVyTFwx&#10;XJq4j9t1/nK5VGo+G49bEJ5G/xf/3BetIA7rw5fwA+T+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f5f577oAAADbAAAADwAAAAAAAAAAAAAAAACYAgAAZHJzL2Rvd25yZXYueG1s&#10;UEsFBgAAAAAEAAQA9QAAAH8DAAAAAA==&#10;" path="m6494,6494v,,,,,c6494,6494,6494,6494,6494,6494xe" fillcolor="#20c2e5" stroked="f">
                <v:stroke joinstyle="miter"/>
                <v:path arrowok="t" o:connecttype="custom" o:connectlocs="9039,9038;9039,9038;9039,9038" o:connectangles="0,0,0"/>
              </v:shape>
              <v:shape id="Freeform 746" o:spid="_x0000_s1074" style="position:absolute;left:38385;top:87534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cdL0A&#10;AADbAAAADwAAAGRycy9kb3ducmV2LnhtbESPSwvCMBCE74L/IazgzaYKLVKNIoIgePJ1X5rtA5tN&#10;aWKt/94IgsdhZr5h1tvBNKKnztWWFcyjGARxbnXNpYLb9TBbgnAeWWNjmRS8ycF2Mx6tMdP2xWfq&#10;L74UAcIuQwWV920mpcsrMugi2xIHr7CdQR9kV0rd4SvATSMXcZxKgzWHhQpb2leUPy5Po4BPySPd&#10;pa7sj03yTNpFcXeFVGo6GXYrEJ4G/w//2ketIJn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NtcdL0AAADbAAAADwAAAAAAAAAAAAAAAACYAgAAZHJzL2Rvd25yZXYu&#10;eG1sUEsFBgAAAAAEAAQA9QAAAIIDAAAAAA==&#10;" path="m6494,6494v,,,,,c6494,6494,6494,6494,6494,6494xe" fillcolor="#20c2e5" stroked="f">
                <v:stroke joinstyle="miter"/>
                <v:path arrowok="t" o:connecttype="custom" o:connectlocs="9039,9038;9039,9038;9039,9038" o:connectangles="0,0,0"/>
              </v:shape>
              <v:shape id="Freeform 747" o:spid="_x0000_s1075" style="position:absolute;left:38290;top:84677;width:844;height:241;visibility:visible;mso-wrap-style:square;v-text-anchor:middle" coordsize="60613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QJMYA&#10;AADbAAAADwAAAGRycy9kb3ducmV2LnhtbESPW2vCQBSE34X+h+UIfasb7QWNrtK0FOqL1Bvi2yF7&#10;TILZsyG7jeu/dwsFH4eZ+YaZLYKpRUetqywrGA4SEMS51RUXCnbbr6cxCOeRNdaWScGVHCzmD70Z&#10;ptpeeE3dxhciQtilqKD0vkmldHlJBt3ANsTRO9nWoI+yLaRu8RLhppajJHmTBiuOCyU29FFSft78&#10;GgWroF+yz/Pkp1mGZXeYPK/32TFT6rEf3qcgPAV/D/+3v7WC1xH8fY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SQJMYAAADbAAAADwAAAAAAAAAAAAAAAACYAgAAZHJz&#10;L2Rvd25yZXYueG1sUEsFBgAAAAAEAAQA9QAAAIsDAAAAAA==&#10;" path="m6494,6494v,,12123,3464,24246,6062c42863,16020,55851,18617,55851,18617l43729,12556c24678,6494,18617,6494,6494,6494xe" fillcolor="#20c2e5" stroked="f">
                <v:stroke joinstyle="miter"/>
                <v:path arrowok="t" o:connecttype="custom" o:connectlocs="9039,9038;42785,17475;77735,25910;60863,17475;9039,9038" o:connectangles="0,0,0,0,0"/>
              </v:shape>
              <v:shape id="Freeform 748" o:spid="_x0000_s1076" style="position:absolute;left:34194;top:84582;width:482;height:482;visibility:visible;mso-wrap-style:square;v-text-anchor:middle" coordsize="34636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nq8YA&#10;AADbAAAADwAAAGRycy9kb3ducmV2LnhtbESP3WrCQBSE7wu+w3KE3ohurCiauooUKlUE8YfS3p1m&#10;T5O02bMhuzHx7buC0MthZr5h5svWFOJClcstKxgOIhDEidU5pwrOp9f+FITzyBoLy6TgSg6Wi87D&#10;HGNtGz7Q5ehTESDsYlSQeV/GUrokI4NuYEvi4H3byqAPskqlrrAJcFPIpyiaSIM5h4UMS3rJKPk9&#10;1kbBhkfp12790WzJffrZT68+v+9rpR677eoZhKfW/4fv7TetYDyC25fwA+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Cnq8YAAADbAAAADwAAAAAAAAAAAAAAAACYAgAAZHJz&#10;L2Rvd25yZXYueG1sUEsFBgAAAAAEAAQA9QAAAIsDAAAAAA==&#10;" path="m6494,6494v,,5196,6062,10391,12989c22081,25544,28142,32472,28142,32472r5196,c33338,32472,26410,26411,19483,19483,12556,13422,6494,6494,6494,6494xe" fillcolor="#20c2e5" stroked="f">
                <v:stroke joinstyle="miter"/>
                <v:path arrowok="t" o:connecttype="custom" o:connectlocs="9038,9038;23501,27115;39169,45192;46400,45192;27117,27115;9038,9038" o:connectangles="0,0,0,0,0,0"/>
              </v:shape>
              <v:shape id="Freeform 749" o:spid="_x0000_s1077" style="position:absolute;left:31337;top:85248;width:482;height:362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wxG8YA&#10;AADbAAAADwAAAGRycy9kb3ducmV2LnhtbESPQWvCQBSE74X+h+UJvZRm0xJLSF1FBKVQUNQc2tsj&#10;+0xCsm9Ddk3Sf98VhB6HmfmGWawm04qBeldbVvAaxSCIC6trLhXk5+1LCsJ5ZI2tZVLwSw5Wy8eH&#10;BWbajnyk4eRLESDsMlRQed9lUrqiIoMush1x8C62N+iD7EupexwD3LTyLY7fpcGaw0KFHW0qKprT&#10;1Sg44PP3V7PeN+ddQelPvLkek3yv1NNsWn+A8DT5//C9/akVzBO4fQ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wxG8YAAADbAAAADwAAAAAAAAAAAAAAAACYAgAAZHJz&#10;L2Rvd25yZXYueG1sUEsFBgAAAAAEAAQA9QAAAIsDAAAAAA==&#10;" path="m24678,15475c21215,13743,17751,10280,16019,8548,11690,5084,9092,4218,6494,20671v5196,865,11257,-867,16453,-1732c25544,18073,29008,18073,31606,17207v-2598,,-4330,-866,-6928,-1732xe" fillcolor="#20c2e5" stroked="f">
                <v:stroke joinstyle="miter"/>
                <v:path arrowok="t" o:connecttype="custom" o:connectlocs="34347,21537;22296,11897;9038,28768;31938,26358;43990,23948;34347,21537" o:connectangles="0,0,0,0,0,0"/>
              </v:shape>
              <v:shape id="Freeform 750" o:spid="_x0000_s1078" style="position:absolute;left:31623;top:85344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al68QA&#10;AADbAAAADwAAAGRycy9kb3ducmV2LnhtbESPS2vDMBCE74X8B7GB3Bo5hYTGjWxMaE2OzevQ22Kt&#10;H621MpYaO/31USDQ4zAz3zCbdDStuFDvGssKFvMIBHFhdcOVgtPx4/kVhPPIGlvLpOBKDtJk8rTB&#10;WNuB93Q5+EoECLsYFdTed7GUrqjJoJvbjjh4pe0N+iD7SuoehwA3rXyJopU02HBYqLGjbU3Fz+HX&#10;KPizVfNly6ten/J8+Pwu38+rLFJqNh2zNxCeRv8ffrR3WsFyCfcv4QfI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WpevEAAAA2wAAAA8AAAAAAAAAAAAAAAAAmAIAAGRycy9k&#10;b3ducmV2LnhtbFBLBQYAAAAABAAEAPUAAACJAwAAAAA=&#10;" path="m6494,6879v2598,,5196,,7793,c11690,6013,9092,6879,6494,6879xe" fillcolor="#20c2e5" stroked="f">
                <v:stroke joinstyle="miter"/>
                <v:path arrowok="t" o:connecttype="custom" o:connectlocs="9038,9574;19884,9574;9038,9574" o:connectangles="0,0,0"/>
              </v:shape>
              <v:shape id="Freeform 751" o:spid="_x0000_s1079" style="position:absolute;left:24384;top:79248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NuMMA&#10;AADbAAAADwAAAGRycy9kb3ducmV2LnhtbESP3YrCMBSE7xd8h3CEvVtTRUWqUfxBWC+UVfsAh+bY&#10;FpuT2sRa394Iwl4OM98MM1u0phQN1a6wrKDfi0AQp1YXnClIztufCQjnkTWWlknBkxws5p2vGcba&#10;PvhIzclnIpSwi1FB7n0VS+nSnAy6nq2Ig3extUEfZJ1JXeMjlJtSDqJoLA0WHBZyrGidU3o93Y2C&#10;0ZBvq+T2lwwjedjt782mXB7PSn132+UUhKfW/4c/9K8O3Bj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uNuMMAAADbAAAADwAAAAAAAAAAAAAAAACYAgAAZHJzL2Rv&#10;d25yZXYueG1sUEsFBgAAAAAEAAQA9QAAAIgDAAAAAA==&#10;" path="m6494,6494v866,,866,,1732,c7360,6494,6494,6494,6494,6494xe" fillcolor="#fee01b" stroked="f">
                <v:stroke joinstyle="miter"/>
                <v:path arrowok="t" o:connecttype="custom" o:connectlocs="9039,9038;11449,9038;9039,9038" o:connectangles="0,0,0"/>
              </v:shape>
              <v:shape id="Freeform 752" o:spid="_x0000_s1080" style="position:absolute;left:26003;top:80772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coI8MA&#10;AADbAAAADwAAAGRycy9kb3ducmV2LnhtbESP3YrCMBSE7xd8h3AE7zRd8Y+uUfxB0AuXVfsAh+Zs&#10;W7Y5qU2s9e2NIOzlMPPNMPNla0rRUO0Kywo+BxEI4tTqgjMFyWXXn4FwHlljaZkUPMjBctH5mGOs&#10;7Z1P1Jx9JkIJuxgV5N5XsZQuzcmgG9iKOHi/tjbog6wzqWu8h3JTymEUTaTBgsNCjhVtckr/zjej&#10;YDzi6zq5/iSjSH4fjrdmW65OF6V63Xb1BcJT6//Db3qvAzeF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coI8MAAADbAAAADwAAAAAAAAAAAAAAAACYAgAAZHJzL2Rv&#10;d25yZXYueG1sUEsFBgAAAAAEAAQA9QAAAIgDAAAAAA==&#10;" path="m7144,6494v-866,,-866,,,c6278,6494,6278,6494,7144,6494xe" fillcolor="#fee01b" stroked="f">
                <v:stroke joinstyle="miter"/>
                <v:path arrowok="t" o:connecttype="custom" o:connectlocs="9943,9038;9943,9038;9943,9038" o:connectangles="0,0,0"/>
              </v:shape>
              <v:shape id="Freeform 753" o:spid="_x0000_s1081" style="position:absolute;left:27432;top:82296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UcAA&#10;AADbAAAADwAAAGRycy9kb3ducmV2LnhtbERPzWrCQBC+C32HZQredGOxpaSuohbBHixV8wBDdpoE&#10;s7Mxu8b49s5B8Pjx/c8WvatVR22oPBuYjBNQxLm3FRcGsuNm9AkqRGSLtWcycKMAi/nLYIap9Vfe&#10;U3eIhZIQDikaKGNsUq1DXpLDMPYNsXD/vnUYBbaFti1eJdzV+i1JPrTDiqWhxIbWJeWnw8UZeJ/y&#10;eZWd/7Jpon9/dpfuu17uj8YMX/vlF6hIfXyKH+6tFZ+MlS/y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i8UcAAAADbAAAADwAAAAAAAAAAAAAAAACYAgAAZHJzL2Rvd25y&#10;ZXYueG1sUEsFBgAAAAAEAAQA9QAAAIUDAAAAAA==&#10;" path="m9092,6494v,,,,,c9092,6494,9092,6494,9092,6494v-866,,-866,,,c8226,6494,8226,6494,7360,6494v866,,866,,1732,c8226,6494,7360,6494,6494,6494v866,,2598,,3464,c9958,6494,9092,6494,9092,6494xe" fillcolor="#fee01b" stroked="f">
                <v:stroke joinstyle="miter"/>
                <v:path arrowok="t" o:connecttype="custom" o:connectlocs="12655,9038;12655,9038;12655,9038;12655,9038;10244,9038;12655,9038;9039,9038;13860,9038;12655,9038" o:connectangles="0,0,0,0,0,0,0,0,0"/>
              </v:shape>
              <v:shape id="Freeform 754" o:spid="_x0000_s1082" style="position:absolute;left:24288;top:79248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ZysMA&#10;AADbAAAADwAAAGRycy9kb3ducmV2LnhtbESP3YrCMBSE7xd8h3AE7zRdUdGuUfxB0AuXVfsAh+Zs&#10;W7Y5qU2s9e2NIOzlMPPNMPNla0rRUO0Kywo+BxEI4tTqgjMFyWXXn4JwHlljaZkUPMjBctH5mGOs&#10;7Z1P1Jx9JkIJuxgV5N5XsZQuzcmgG9iKOHi/tjbog6wzqWu8h3JTymEUTaTBgsNCjhVtckr/zjej&#10;YDzi6zq5/iSjSH4fjrdmW65OF6V63Xb1BcJT6//Db3qvAzeD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QZysMAAADbAAAADwAAAAAAAAAAAAAAAACYAgAAZHJzL2Rv&#10;d25yZXYueG1sUEsFBgAAAAAEAAQA9QAAAIgDAAAAAA==&#10;" path="m6494,6494v,,,,,c6494,6494,6494,6494,6494,6494v,,,,,xe" fillcolor="#fee01b" stroked="f">
                <v:stroke joinstyle="miter"/>
                <v:path arrowok="t" o:connecttype="custom" o:connectlocs="9039,9038;9039,9038;9039,9038;9039,9038" o:connectangles="0,0,0,0"/>
              </v:shape>
              <v:shape id="Freeform 755" o:spid="_x0000_s1083" style="position:absolute;left:27717;top:81629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e/8EA&#10;AADbAAAADwAAAGRycy9kb3ducmV2LnhtbERPTWvCQBC9C/0PyxS86aaFiqSuobRIe1CKsbTXITsm&#10;wexszI4x+uu7B8Hj430vssE1qqcu1J4NPE0TUMSFtzWXBn52q8kcVBBki41nMnChANnyYbTA1Poz&#10;b6nPpVQxhEOKBiqRNtU6FBU5DFPfEkdu7zuHEmFXatvhOYa7Rj8nyUw7rDk2VNjSe0XFIT85A2Fz&#10;9d+fiRz1x3o4/W128195CcaMH4e3V1BCg9zFN/eXNTCL6+OX+A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6Hv/BAAAA2wAAAA8AAAAAAAAAAAAAAAAAmAIAAGRycy9kb3du&#10;cmV2LnhtbFBLBQYAAAAABAAEAPUAAACGAwAAAAA=&#10;" path="m6494,11690c9958,9958,10824,8226,11690,6494v,,-866,1732,-2598,2598c7360,9958,6494,11690,6494,11690xe" fillcolor="#fee01b" stroked="f">
                <v:stroke joinstyle="miter"/>
                <v:path arrowok="t" o:connecttype="custom" o:connectlocs="9038,16269;16270,9038;12654,12654;9038,16269" o:connectangles="0,0,0,0"/>
              </v:shape>
              <v:shape id="Freeform 756" o:spid="_x0000_s1084" style="position:absolute;left:28575;top:81534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FoA8UA&#10;AADbAAAADwAAAGRycy9kb3ducmV2LnhtbESPQWvCQBSE7wX/w/IEL6VuoiA2uooIoocebBS9PrLP&#10;bNrs25BdNe2v7woFj8PMfMPMl52txY1aXzlWkA4TEMSF0xWXCo6HzdsUhA/IGmvHpOCHPCwXvZc5&#10;Ztrd+ZNueShFhLDPUIEJocmk9IUhi37oGuLoXVxrMUTZllK3eI9wW8tRkkykxYrjgsGG1oaK7/xq&#10;FZzH6e705cbJNq9+Xz/ez91G7o1Sg363moEI1IVn+L+90womKT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0WgDxQAAANsAAAAPAAAAAAAAAAAAAAAAAJgCAABkcnMv&#10;ZG93bnJldi54bWxQSwUGAAAAAAQABAD1AAAAigMAAAAA&#10;" path="m15153,15153l6494,6494v2598,5196,5196,8659,8659,8659xe" fillcolor="#fee01b" stroked="f">
                <v:stroke joinstyle="miter"/>
                <v:path arrowok="t" o:connecttype="custom" o:connectlocs="21090,21089;9038,9038;21090,21089" o:connectangles="0,0,0"/>
              </v:shape>
              <v:shape id="Freeform 757" o:spid="_x0000_s1085" style="position:absolute;left:29051;top:79533;width:1084;height:241;visibility:visible;mso-wrap-style:square;v-text-anchor:middle" coordsize="77931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P9sMA&#10;AADbAAAADwAAAGRycy9kb3ducmV2LnhtbESPQWvCQBSE70L/w/IK3nRTRSnRVdKi4kWoVg/eHtln&#10;Epp9G7KrWf+9KxQ8DjPzDTNfBlOLG7WusqzgY5iAIM6trrhQcPxdDz5BOI+ssbZMCu7kYLl4680x&#10;1bbjPd0OvhARwi5FBaX3TSqly0sy6Ia2IY7exbYGfZRtIXWLXYSbWo6SZCoNVhwXSmzou6T873A1&#10;Cna46janyUbugx2fT1/8E8ZZplT/PWQzEJ6Cf4X/21utYDqC5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yP9sMAAADbAAAADwAAAAAAAAAAAAAAAACYAgAAZHJzL2Rv&#10;d25yZXYueG1sUEsFBgAAAAAEAAQA9QAAAIgDAAAAAA==&#10;" path="m54985,11690v7793,,15587,866,24246,866c53253,9958,29008,8226,6494,6494v14721,1732,31173,3464,48491,5196xe" fillcolor="#fee01b" stroked="f">
                <v:stroke joinstyle="miter"/>
                <v:path arrowok="t" o:connecttype="custom" o:connectlocs="76530,16269;110276,17475;9039,9038;76530,16269" o:connectangles="0,0,0,0"/>
              </v:shape>
              <v:shape id="Freeform 758" o:spid="_x0000_s1086" style="position:absolute;left:33242;top:80010;width:843;height:120;visibility:visible;mso-wrap-style:square;v-text-anchor:middle" coordsize="60613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Vs8MA&#10;AADbAAAADwAAAGRycy9kb3ducmV2LnhtbESPQWsCMRSE7wX/Q3hCbzVrBZHVKCIIFXupqwdvj80z&#10;Wdy8rJu4u/33TaHQ4zAz3zCrzeBq0VEbKs8KppMMBHHpdcVGwbnYvy1AhIissfZMCr4pwGY9ellh&#10;rn3PX9SdohEJwiFHBTbGJpcylJYcholviJN3863DmGRrpG6xT3BXy/csm0uHFacFiw3tLJX309Mp&#10;MPtLLe2lL4rOHMgc7eIxXD+Veh0P2yWISEP8D/+1P7SC+Q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VVs8MAAADbAAAADwAAAAAAAAAAAAAAAACYAgAAZHJzL2Rv&#10;d25yZXYueG1sUEsFBgAAAAAEAAQA9QAAAIgDAAAAAA==&#10;" path="m16885,7361v866,,2598,,3464,c24678,7361,29874,7361,34204,7361v9525,,18184,,27708,-867c61912,6494,48058,6494,34204,7361v-6928,,-13855,,-19051,c12556,7361,9958,7361,9092,7361v-1732,,-2598,,-2598,c9092,7361,10824,7361,13422,7361v865,,2597,,3463,xe" fillcolor="#fee01b" stroked="f">
                <v:stroke joinstyle="miter"/>
                <v:path arrowok="t" o:connecttype="custom" o:connectlocs="23501,10245;28322,10245;47606,10245;86171,9038;47606,10245;21090,10245;12655,10245;9039,10245;18681,10245;23501,10245" o:connectangles="0,0,0,0,0,0,0,0,0,0"/>
              </v:shape>
              <v:shape id="Freeform 759" o:spid="_x0000_s1087" style="position:absolute;left:22002;top:81915;width:482;height:361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lbDr8A&#10;AADbAAAADwAAAGRycy9kb3ducmV2LnhtbESPQYvCMBSE74L/ITzBmyYuIlKNouKq17rCXh/Nsy02&#10;L6WJtf57Iwgeh5n5hlmuO1uJlhpfOtYwGSsQxJkzJecaLn+/ozkIH5ANVo5Jw5M8rFf93hIT4x6c&#10;UnsOuYgQ9glqKEKoEyl9VpBFP3Y1cfSurrEYomxyaRp8RLit5I9SM2mx5LhQYE27grLb+W41/N/T&#10;Szonq26H3G4Px61qn7jXejjoNgsQgbrwDX/aJ6NhNo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+VsOvwAAANsAAAAPAAAAAAAAAAAAAAAAAJgCAABkcnMvZG93bnJl&#10;di54bWxQSwUGAAAAAAQABAD1AAAAhAMAAAAA&#10;" path="m24678,11690v-1731,866,-3463,2598,-5195,3463c13422,19483,6494,24679,6494,24679v866,,1732,,2598,c9958,24679,9958,24679,10824,23813v,,,,866,c11690,23813,12556,23813,12556,23813v866,,866,,1732,c17751,22947,20349,21215,22947,19483,27276,16020,29874,10824,35935,6494v,,-2597,867,-5195,2598c29008,9958,27276,10824,24678,11690xe" fillcolor="#fee01b" stroked="f">
                <v:stroke joinstyle="miter"/>
                <v:path arrowok="t" o:connecttype="custom" o:connectlocs="34347,16269;27117,21089;9038,34347;12654,34347;15065,33141;16270,33141;17476,33141;19886,33141;31938,27115;50015,9038;42784,12654;34347,16269" o:connectangles="0,0,0,0,0,0,0,0,0,0,0,0"/>
              </v:shape>
              <v:shape id="Freeform 760" o:spid="_x0000_s1088" style="position:absolute;left:12858;top:78771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J5MMA&#10;AADbAAAADwAAAGRycy9kb3ducmV2LnhtbESPQWsCMRSE70L/Q3iF3jRrwUVWo2hBqAcPbtXzY/Pc&#10;rG5eliTVrb/eFAo9DjPzDTNf9rYVN/KhcaxgPMpAEFdON1wrOHxthlMQISJrbB2Tgh8KsFy8DOZY&#10;aHfnPd3KWIsE4VCgAhNjV0gZKkMWw8h1xMk7O28xJulrqT3eE9y28j3Lcmmx4bRgsKMPQ9W1/LYK&#10;Lrv1ZLuxW+/yw0OXx1Mw2TQo9fbar2YgIvXxP/zX/tQK8gn8fk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EJ5MMAAADbAAAADwAAAAAAAAAAAAAAAACYAgAAZHJzL2Rv&#10;d25yZXYueG1sUEsFBgAAAAAEAAQA9QAAAIgDAAAAAA==&#10;" path="m7198,7361v3463,,5195,-867,9525,-867c6332,7361,5466,7361,7198,7361xe" fillcolor="#fee01b" stroked="f">
                <v:stroke joinstyle="miter"/>
                <v:path arrowok="t" o:connecttype="custom" o:connectlocs="10018,10245;23275,9038;10018,10245" o:connectangles="0,0,0"/>
              </v:shape>
              <v:shape id="Freeform 761" o:spid="_x0000_s1089" style="position:absolute;left:24098;top:78486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Xk8MA&#10;AADbAAAADwAAAGRycy9kb3ducmV2LnhtbESPQWsCMRSE7wX/Q3iF3mq2BRdZjaKCoAcPrrbnx+a5&#10;Wd28LEmqW3+9KRQ8DjPzDTOd97YVV/KhcazgY5iBIK6cbrhWcDys38cgQkTW2DomBb8UYD4bvEyx&#10;0O7Ge7qWsRYJwqFABSbGrpAyVIYshqHriJN3ct5iTNLXUnu8Jbht5WeW5dJiw2nBYEcrQ9Wl/LEK&#10;zrvlaLu2W+/y412XX9/BZOOg1Ntrv5iAiNTHZ/i/vdEK8hz+vq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Xk8MAAADbAAAADwAAAAAAAAAAAAAAAACYAgAAZHJzL2Rv&#10;d25yZXYueG1sUEsFBgAAAAAEAAQA9QAAAIgDAAAAAA==&#10;" path="m6494,6494v4330,866,4330,866,5196,866c17751,8226,16885,8226,6494,6494xe" fillcolor="#fee01b" stroked="f">
                <v:stroke joinstyle="miter"/>
                <v:path arrowok="t" o:connecttype="custom" o:connectlocs="9038,9038;16270,10243;9038,9038" o:connectangles="0,0,0"/>
              </v:shape>
              <v:shape id="Freeform 762" o:spid="_x0000_s1090" style="position:absolute;left:25431;top:78390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insUA&#10;AADbAAAADwAAAGRycy9kb3ducmV2LnhtbESPzWrDMBCE74W8g9hAbo2ckibFjWKchkJ7aMiPH2Cx&#10;NraJtXIs+advXxUKPQ4z8w2zSUZTi55aV1lWsJhHIIhzqysuFGSX98cXEM4ja6wtk4JvcpBsJw8b&#10;jLUd+ET92RciQNjFqKD0vomldHlJBt3cNsTBu9rWoA+yLaRucQhwU8unKFpJgxWHhRIbeispv507&#10;o+B5yfdddj9my0gePr+6fl+np4tSs+mYvoLwNPr/8F/7QytYreH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+KexQAAANsAAAAPAAAAAAAAAAAAAAAAAJgCAABkcnMv&#10;ZG93bnJldi54bWxQSwUGAAAAAAQABAD1AAAAigMAAAAA&#10;" path="m8134,8779v,,,,,c5536,5315,6402,6181,8134,8779xe" fillcolor="#fee01b" stroked="f">
                <v:stroke joinstyle="miter"/>
                <v:path arrowok="t" o:connecttype="custom" o:connectlocs="11321,12218;11321,12218;11321,12218" o:connectangles="0,0,0"/>
              </v:shape>
              <v:shape id="Freeform 763" o:spid="_x0000_s1091" style="position:absolute;left:18192;top:80200;width:362;height:121;visibility:visible;mso-wrap-style:square;v-text-anchor:middle" coordsize="25977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7g2sAA&#10;AADbAAAADwAAAGRycy9kb3ducmV2LnhtbERPy4rCMBTdC/5DuIIb0bQuylCNRQVBXMiMI7O+NrcP&#10;bG5KE2v16yeLgVkeznudDaYRPXWutqwgXkQgiHOray4VXL8P8w8QziNrbCyTghc5yDbj0RpTbZ/8&#10;Rf3FlyKEsEtRQeV9m0rp8ooMuoVtiQNX2M6gD7Arpe7wGcJNI5dRlEiDNYeGClvaV5TfLw+j4Ha8&#10;/hw+T3xuZzH1ZZIUO/0ulJpOhu0KhKfB/4v/3EetIAljw5fw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7g2sAAAADbAAAADwAAAAAAAAAAAAAAAACYAgAAZHJzL2Rvd25y&#10;ZXYueG1sUEsFBgAAAAAEAAQA9QAAAIUDAAAAAA==&#10;" path="m6494,9958v,,6062,-866,15587,-1732c23813,7361,24678,7361,26410,6494,11690,9092,6494,9958,6494,9958xe" fillcolor="#fee01b" stroked="f">
                <v:stroke joinstyle="miter"/>
                <v:path arrowok="t" o:connecttype="custom" o:connectlocs="9038,13859;30733,11448;36758,9038;9038,13859" o:connectangles="0,0,0,0"/>
              </v:shape>
              <v:shape id="Freeform 764" o:spid="_x0000_s1092" style="position:absolute;left:33337;top:78295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p3cUA&#10;AADbAAAADwAAAGRycy9kb3ducmV2LnhtbESPQWvCQBSE7wX/w/KE3urGFMWmrhKkhRYtterF2yP7&#10;mg1m34bsauK/d4VCj8PMfMPMl72txYVaXzlWMB4lIIgLpysuFRz2708zED4ga6wdk4IreVguBg9z&#10;zLTr+Icuu1CKCGGfoQITQpNJ6QtDFv3INcTR+3WtxRBlW0rdYhfhtpZpkkylxYrjgsGGVoaK0+5s&#10;FZxz033tJ5Q23/749rz5LNe82ir1OOzzVxCB+vAf/mt/aAXTF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5OndxQAAANsAAAAPAAAAAAAAAAAAAAAAAJgCAABkcnMv&#10;ZG93bnJldi54bWxQSwUGAAAAAAQABAD1AAAAigMAAAAA&#10;" path="m11690,6494v-866,,-2598,,-3464,c7360,6494,7360,7360,6494,7360r5196,-866xe" fillcolor="#fee01b" stroked="f">
                <v:stroke joinstyle="miter"/>
                <v:path arrowok="t" o:connecttype="custom" o:connectlocs="16270,9038;11449,9038;9038,10243;16270,9038" o:connectangles="0,0,0,0"/>
              </v:shape>
              <v:shape id="Freeform 765" o:spid="_x0000_s1093" style="position:absolute;left:30670;top:78295;width:3857;height:603;visibility:visible;mso-wrap-style:square;v-text-anchor:middle" coordsize="277090,43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Ol08IA&#10;AADbAAAADwAAAGRycy9kb3ducmV2LnhtbERPS2vCQBC+C/6HZYTedGKxD6KrlEJBFPpIeultzE6z&#10;odnZkN1q7K/vHgSPH997tRlcq47ch8aLhvksA8VSedNIreGzfJk+ggqRxFDrhTWcOcBmPR6tKDf+&#10;JB98LGKtUoiEnDTYGLscMVSWHYWZ71gS9+17RzHBvkbT0ymFuxZvs+weHTWSGix1/Gy5+il+nQa8&#10;K+v3t8XBdnGP9u91Xnzt8Kz1zWR4WoKKPMSr+OLeGg0PaX36kn4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6XTwgAAANsAAAAPAAAAAAAAAAAAAAAAAJgCAABkcnMvZG93&#10;bnJldi54bWxQSwUGAAAAAAQABAD1AAAAhwMAAAAA&#10;" path="m6494,37667v,,16453,-1732,41564,-5195c73169,29008,106074,25544,139844,21214v33771,-3463,67541,-7793,92653,-10390c257608,8226,274926,6494,274926,6494v-47625,4330,-69272,5196,-77066,5196c190067,11690,194397,9958,201324,7360v,,-48491,7793,-96982,15586c54985,30740,6494,37667,6494,37667xe" fillcolor="#fee01b" stroked="f">
                <v:stroke joinstyle="miter"/>
                <v:path arrowok="t" o:connecttype="custom" o:connectlocs="9038,52422;66888,45192;194637,29524;323594,15064;382647,9038;275385,16269;280206,10243;145225,31935;9038,52422" o:connectangles="0,0,0,0,0,0,0,0,0"/>
              </v:shape>
              <v:shape id="Freeform 766" o:spid="_x0000_s1094" style="position:absolute;left:32575;top:78009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dJrMUA&#10;AADbAAAADwAAAGRycy9kb3ducmV2LnhtbESP0WrCQBRE3wX/YblC3+omEtuSugZtKdiHStV8wCV7&#10;TYLZuzG7ienfdwsFH4eZOcOsstE0YqDO1ZYVxPMIBHFhdc2lgvz08fgCwnlkjY1lUvBDDrL1dLLC&#10;VNsbH2g4+lIECLsUFVTet6mUrqjIoJvbljh4Z9sZ9EF2pdQd3gLcNHIRRU/SYM1hocKW3ioqLsfe&#10;KFgmfN3m1+88ieT+86sf3pvN4aTUw2zcvILwNPp7+L+90wqeY/j7E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p0msxQAAANsAAAAPAAAAAAAAAAAAAAAAAJgCAABkcnMv&#10;ZG93bnJldi54bWxQSwUGAAAAAAQABAD1AAAAigMAAAAA&#10;" path="m6494,6494v1732,,3464,,3464,c8226,6494,7360,6494,6494,6494xe" fillcolor="#fee01b" stroked="f">
                <v:stroke joinstyle="miter"/>
                <v:path arrowok="t" o:connecttype="custom" o:connectlocs="9039,9038;13860,9038;9039,9038" o:connectangles="0,0,0"/>
              </v:shape>
              <v:shape id="Freeform 767" o:spid="_x0000_s1095" style="position:absolute;left:17430;top:81343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X28UA&#10;AADbAAAADwAAAGRycy9kb3ducmV2LnhtbESPzWrDMBCE74W8g9hCb43c4CbFjWKchEJ7SMiPH2Cx&#10;NraJtXIs2XHfvioUehxm5htmmY6mEQN1rras4GUagSAurK65VJCfP57fQDiPrLGxTAq+yUG6mjws&#10;MdH2zkcaTr4UAcIuQQWV920ipSsqMuimtiUO3sV2Bn2QXSl1h/cAN42cRdFcGqw5LFTY0qai4nrq&#10;jYLXmG/r/HbI40juv3b9sG2y41mpp8cxewfhafT/4b/2p1awmMHvl/A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dfbxQAAANsAAAAPAAAAAAAAAAAAAAAAAJgCAABkcnMv&#10;ZG93bnJldi54bWxQSwUGAAAAAAQABAD1AAAAigMAAAAA&#10;" path="m9092,6494v-866,,-1732,,-2598,c6494,6494,7360,6494,9092,6494xe" fillcolor="#fee01b" stroked="f">
                <v:stroke joinstyle="miter"/>
                <v:path arrowok="t" o:connecttype="custom" o:connectlocs="12655,9038;9039,9038;12655,9038" o:connectangles="0,0,0"/>
              </v:shape>
              <v:shape id="Freeform 1216" o:spid="_x0000_s1096" style="position:absolute;left:32670;top:78105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yQMQA&#10;AADbAAAADwAAAGRycy9kb3ducmV2LnhtbESP3WrCQBSE7wt9h+UI3unGqq1EV/EHQS8sVfMAh+xp&#10;Epo9G7NrjG/vCkIvh5n5hpktWlOKhmpXWFYw6EcgiFOrC84UJOdtbwLCeWSNpWVScCcHi/n72wxj&#10;bW98pObkMxEg7GJUkHtfxVK6NCeDrm8r4uD92tqgD7LOpK7xFuCmlB9R9CkNFhwWcqxonVP6d7oa&#10;BeMRX1bJ5ScZRfJ7f7g2m3J5PCvV7bTLKQhPrf8Pv9o7reBrCM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ckDEAAAA2wAAAA8AAAAAAAAAAAAAAAAAmAIAAGRycy9k&#10;b3ducmV2LnhtbFBLBQYAAAAABAAEAPUAAACJAwAAAAA=&#10;" path="m6494,7360v1732,,2598,-866,3464,-866c9092,6494,8226,7360,6494,7360xe" fillcolor="#fee01b" stroked="f">
                <v:stroke joinstyle="miter"/>
                <v:path arrowok="t" o:connecttype="custom" o:connectlocs="9039,10243;13860,9038;9039,10243" o:connectangles="0,0,0"/>
              </v:shape>
              <v:shape id="Freeform 1217" o:spid="_x0000_s1097" style="position:absolute;left:12954;top:78962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DqNMUA&#10;AADbAAAADwAAAGRycy9kb3ducmV2LnhtbESP3WrCQBSE7wu+w3IE7+pGiW1JXcUfBL2oGM0DHLKn&#10;STB7NmbXmL59Vyj0cpiZb5j5sje16Kh1lWUFk3EEgji3uuJCQXbZvX6AcB5ZY22ZFPyQg+Vi8DLH&#10;RNsHp9SdfSEChF2CCkrvm0RKl5dk0I1tQxy8b9sa9EG2hdQtPgLc1HIaRW/SYMVhocSGNiXl1/Pd&#10;KJjFfFtnt1MWR/J4+Lp323qVXpQaDfvVJwhPvf8P/7X3WsF7DM8v4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Oo0xQAAANsAAAAPAAAAAAAAAAAAAAAAAJgCAABkcnMv&#10;ZG93bnJldi54bWxQSwUGAAAAAAQABAD1AAAAigMAAAAA&#10;" path="m9092,6494v-1732,,-2598,866,-2598,866c7360,6494,9092,6494,9092,6494xe" fillcolor="#fee01b" stroked="f">
                <v:stroke joinstyle="miter"/>
                <v:path arrowok="t" o:connecttype="custom" o:connectlocs="12655,9038;9039,10243;12655,9038" o:connectangles="0,0,0"/>
              </v:shape>
              <v:shape id="Freeform 1218" o:spid="_x0000_s1098" style="position:absolute;left:26574;top:79438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+M8QA&#10;AADbAAAADwAAAGRycy9kb3ducmV2LnhtbESP3WoCMRSE7wu+QzhC72rWQn9cjSJCoVCFdvUBjpvj&#10;ZnFzsiap7vr0Rij0cpiZb5jZorONOJMPtWMF41EGgrh0uuZKwW778fQOIkRkjY1jUtBTgMV88DDD&#10;XLsL/9C5iJVIEA45KjAxtrmUoTRkMYxcS5y8g/MWY5K+ktrjJcFtI5+z7FVarDktGGxpZag8Fr9W&#10;wdpsD92p2vV9sVnT99Xuaz/5Uupx2C2nICJ18T/81/7UCt5e4P4l/Q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a/jPEAAAA2wAAAA8AAAAAAAAAAAAAAAAAmAIAAGRycy9k&#10;b3ducmV2LnhtbFBLBQYAAAAABAAEAPUAAACJAwAAAAA=&#10;" path="m6494,6494r,l6494,6494xe" fillcolor="#fee01b" stroked="f">
                <v:stroke joinstyle="miter"/>
                <v:path arrowok="t" o:connecttype="custom" o:connectlocs="9039,9038;9039,9038;9039,9038" o:connectangles="0,0,0"/>
              </v:shape>
              <v:shape id="Freeform 1219" o:spid="_x0000_s1099" style="position:absolute;left:26479;top:79438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oBTsQA&#10;AADbAAAADwAAAGRycy9kb3ducmV2LnhtbESPT2sCMRTE7wW/Q3iCt5q14FZWo2hBqIceuv45PzbP&#10;zermZUlS3fbTN4WCx2FmfsMsVr1txY18aBwrmIwzEMSV0w3XCg777fMMRIjIGlvHpOCbAqyWg6cF&#10;Ftrd+ZNuZaxFgnAoUIGJsSukDJUhi2HsOuLknZ23GJP0tdQe7wluW/mSZbm02HBaMNjRm6HqWn5Z&#10;BZePzXS3tTvv8sOPLo+nYLJZUGo07NdzEJH6+Aj/t9+1gtcc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aAU7EAAAA2wAAAA8AAAAAAAAAAAAAAAAAmAIAAGRycy9k&#10;b3ducmV2LnhtbFBLBQYAAAAABAAEAPUAAACJAwAAAAA=&#10;" path="m8226,6494v,,,,-866,c7360,6494,6494,6494,6494,6494v,,866,,866,c9092,6494,11690,7361,14287,8226v,,,,866,c15153,8226,15153,8226,15153,8226,13422,7361,11690,7361,8226,6494v866,,866,,,xe" fillcolor="#fee01b" stroked="f">
                <v:stroke joinstyle="miter"/>
                <v:path arrowok="t" o:connecttype="custom" o:connectlocs="11449,9038;10244,9038;9038,9038;10244,9038;19884,11448;21090,11448;21090,11448;11449,9038;11449,9038" o:connectangles="0,0,0,0,0,0,0,0,0"/>
              </v:shape>
              <v:shape id="Freeform 1220" o:spid="_x0000_s1100" style="position:absolute;left:25146;top:79343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4zsQA&#10;AADbAAAADwAAAGRycy9kb3ducmV2LnhtbESPS2vDMBCE74X+B7GF3hq5gcTBjRJKm0BvIY9Djltr&#10;/WillbE2sfvvq0Chx2FmvmGW69E7daU+toENPE8yUMRlsC3XBk7H7dMCVBRkiy4wGfihCOvV/d0S&#10;CxsG3tP1ILVKEI4FGmhEukLrWDbkMU5CR5y8KvQeJcm+1rbHIcG909Msm2uPLaeFBjt6a6j8Ply8&#10;gWrr8uN5sXuXL5s5mX0O1eY8GPP4ML6+gBIa5T/81/6wBvIcbl/S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i+M7EAAAA2wAAAA8AAAAAAAAAAAAAAAAAmAIAAGRycy9k&#10;b3ducmV2LnhtbFBLBQYAAAAABAAEAPUAAACJAwAAAAA=&#10;" path="m6494,6494v,,,,,l6494,6494v,,,,,c6494,6494,6494,6494,6494,6494xe" fillcolor="#fee01b" stroked="f">
                <v:stroke joinstyle="miter"/>
                <v:path arrowok="t" o:connecttype="custom" o:connectlocs="9039,9038;9039,9038;9039,9038;9039,9038;9039,9038" o:connectangles="0,0,0,0,0"/>
              </v:shape>
              <v:shape id="Freeform 1221" o:spid="_x0000_s1101" style="position:absolute;left:25622;top:79152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svMAA&#10;AADbAAAADwAAAGRycy9kb3ducmV2LnhtbERPS2sCMRC+F/wPYQRvNWvBKlujFKvQm6g9eJxuZh9t&#10;Mlk2o7v99+ZQ8PjxvVebwTt1oy42gQ3Mphko4iLYhisDX+f98xJUFGSLLjAZ+KMIm/XoaYW5DT0f&#10;6XaSSqUQjjkaqEXaXOtY1OQxTkNLnLgydB4lwa7StsM+hXunX7LsVXtsODXU2NK2puL3dPUGyr1b&#10;nC/Lw4f82MzJ/Lsvd5femMl4eH8DJTTIQ/zv/rQGFmls+pJ+gF7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1svMAAAADbAAAADwAAAAAAAAAAAAAAAACYAgAAZHJzL2Rvd25y&#10;ZXYueG1sUEsFBgAAAAAEAAQA9QAAAIUDAAAAAA==&#10;" path="m6494,6494v,,,,,c6494,6494,6494,6494,6494,6494v,,,,,c6494,6494,6494,6494,6494,6494r,xe" fillcolor="#fee01b" stroked="f">
                <v:stroke joinstyle="miter"/>
                <v:path arrowok="t" o:connecttype="custom" o:connectlocs="9039,9038;9039,9038;9039,9038;9039,9038;9039,9038;9039,9038" o:connectangles="0,0,0,0,0,0"/>
              </v:shape>
              <v:shape id="Freeform 1223" o:spid="_x0000_s1102" style="position:absolute;left:28098;top:80962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JJ8QA&#10;AADbAAAADwAAAGRycy9kb3ducmV2LnhtbESPzWoCQRCE74G8w9CB3OKsQqKujhJihNxC1IPHdqf3&#10;R2d6lp2Ou3n7TCDgsaiqr6jlevBOXamLTWAD41EGirgItuHKwGG/fZqBioJs0QUmAz8UYb26v1ti&#10;bkPPX3TdSaUShGOOBmqRNtc6FjV5jKPQEievDJ1HSbKrtO2wT3Dv9CTLXrTHhtNCjS291VRcdt/e&#10;QLl10/1x9rmRs82cPJ/68v3YG/P4MLwuQAkNcgv/tz+sgekc/r6k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xySfEAAAA2wAAAA8AAAAAAAAAAAAAAAAAmAIAAGRycy9k&#10;b3ducmV2LnhtbFBLBQYAAAAABAAEAPUAAACJAwAAAAA=&#10;" path="m6494,6494v,,866,,,l6494,6494v866,867,866,867,,c7360,7361,7360,7361,6494,6494v866,867,866,867,,c7360,7361,7360,7361,6494,6494r,l6494,6494v866,,866,,866,l7360,6494v,867,,867,-866,c7360,6494,6494,6494,6494,6494xe" fillcolor="#fee01b" stroked="f">
                <v:stroke joinstyle="miter"/>
                <v:path arrowok="t" o:connecttype="custom" o:connectlocs="9039,9038;9039,9038;9039,9038;9039,9038;9039,9038;9039,9038;9039,9038;9039,9038;9039,9038;10244,9038;10244,9038;9039,9038;9039,9038" o:connectangles="0,0,0,0,0,0,0,0,0,0,0,0,0"/>
              </v:shape>
              <v:shape id="Freeform 1224" o:spid="_x0000_s1103" style="position:absolute;left:29527;top:82486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6cEMEA&#10;AADbAAAADwAAAGRycy9kb3ducmV2LnhtbERPzYrCMBC+C/sOYRb2pukuKlIbRV0W9KCo7QMMzdiW&#10;bSa1ibW+vTkIHj++/2TZm1p01LrKsoLvUQSCOLe64kJBlv4NZyCcR9ZYWyYFD3KwXHwMEoy1vfOJ&#10;urMvRAhhF6OC0vsmltLlJRl0I9sQB+5iW4M+wLaQusV7CDe1/ImiqTRYcWgosaFNSfn/+WYUTMZ8&#10;XWfXYzaO5GG3v3W/9eqUKvX12a/mIDz1/i1+ubdawSysD1/CD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+nBDBAAAA2wAAAA8AAAAAAAAAAAAAAAAAmAIAAGRycy9kb3du&#10;cmV2LnhtbFBLBQYAAAAABAAEAPUAAACGAwAAAAA=&#10;" path="m6494,6494v866,,2598,866,3464,866c9958,7360,8226,6494,6494,6494xe" fillcolor="#fee01b" stroked="f">
                <v:stroke joinstyle="miter"/>
                <v:path arrowok="t" o:connecttype="custom" o:connectlocs="9039,9038;13860,10243;9039,9038" o:connectangles="0,0,0"/>
              </v:shape>
              <v:shape id="Freeform 1225" o:spid="_x0000_s1104" style="position:absolute;left:29622;top:82486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1BsQA&#10;AADbAAAADwAAAGRycy9kb3ducmV2LnhtbESPS2vDMBCE74H+B7GF3hI5habGjRJK20BuJY9Djltr&#10;/WillbG2sfPvq0Cgx2FmvmGW69E7daY+toENzGcZKOIy2JZrA8fDZpqDioJs0QUmAxeKsF7dTZZY&#10;2DDwjs57qVWCcCzQQCPSFVrHsiGPcRY64uRVofcoSfa1tj0OCe6dfsyyhfbYclposKO3hsqf/a83&#10;UG3c8+GUf77Lt82cPH0N1cdpMObhfnx9ASU0yn/41t5aA/kcrl/SD9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StQbEAAAA2wAAAA8AAAAAAAAAAAAAAAAAmAIAAGRycy9k&#10;b3ducmV2LnhtbFBLBQYAAAAABAAEAPUAAACJAwAAAAA=&#10;" path="m6494,6494r,c6494,6494,6494,6494,6494,6494xe" fillcolor="#fee01b" stroked="f">
                <v:stroke joinstyle="miter"/>
                <v:path arrowok="t" o:connecttype="custom" o:connectlocs="9039,9038;9039,9038;9039,9038" o:connectangles="0,0,0"/>
              </v:shape>
              <v:shape id="Freeform 1226" o:spid="_x0000_s1105" style="position:absolute;left:31146;top:84010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ArccQA&#10;AADbAAAADwAAAGRycy9kb3ducmV2LnhtbESPS2vDMBCE74X+B7GF3hq5gabGjRJKm0BuJY9Djltr&#10;/WillbE2sfPvq0Cgx2FmvmHmy9E7daY+toENPE8yUMRlsC3XBg779VMOKgqyRReYDFwownJxfzfH&#10;woaBt3TeSa0ShGOBBhqRrtA6lg15jJPQESevCr1HSbKvte1xSHDv9DTLZtpjy2mhwY4+Gip/dydv&#10;oFq71/0x//qUH5s5efkeqtVxMObxYXx/AyU0yn/41t5YA/kUrl/SD9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AK3HEAAAA2wAAAA8AAAAAAAAAAAAAAAAAmAIAAGRycy9k&#10;b3ducmV2LnhtbFBLBQYAAAAABAAEAPUAAACJAwAAAAA=&#10;" path="m6494,6494r,c7360,6494,7360,6494,8226,6494v,,,,,c8226,6494,8226,6494,8226,6494v,,-866,,-1732,xe" fillcolor="#fee01b" stroked="f">
                <v:stroke joinstyle="miter"/>
                <v:path arrowok="t" o:connecttype="custom" o:connectlocs="9039,9038;9039,9038;11449,9038;11449,9038;11449,9038;9039,9038" o:connectangles="0,0,0,0,0,0"/>
              </v:shape>
              <v:shape id="Freeform 1227" o:spid="_x0000_s1106" style="position:absolute;left:32575;top:85534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z+8QA&#10;AADbAAAADwAAAGRycy9kb3ducmV2LnhtbESP0WoCMRRE3wv+Q7iCbzVrhWJXo4ggFLTQrn7AdXPd&#10;LG5u1iTqbr++KRT6OMzMGWax6mwj7uRD7VjBZJyBIC6drrlScDxsn2cgQkTW2DgmBT0FWC0HTwvM&#10;tXvwF92LWIkE4ZCjAhNjm0sZSkMWw9i1xMk7O28xJukrqT0+Etw28iXLXqXFmtOCwZY2hspLcbMK&#10;9uZw7q7Vse+Ljz19fttT7d92So2G3XoOIlIX/8N/7XetYDaF3y/p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qs/vEAAAA2wAAAA8AAAAAAAAAAAAAAAAAmAIAAGRycy9k&#10;b3ducmV2LnhtbFBLBQYAAAAABAAEAPUAAACJAwAAAAA=&#10;" path="m6494,6494r,l6494,6494r,l6494,6494r,xe" fillcolor="#fee01b" stroked="f">
                <v:stroke joinstyle="miter"/>
                <v:path arrowok="t" o:connecttype="custom" o:connectlocs="9039,9038;9039,9038;9039,9038;9039,9038;9039,9038;9039,9038" o:connectangles="0,0,0,0,0,0"/>
              </v:shape>
              <v:shape id="Freeform 1228" o:spid="_x0000_s1107" style="position:absolute;left:28098;top:81534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WaE8QA&#10;AADbAAAADwAAAGRycy9kb3ducmV2LnhtbESP3YrCMBSE74V9h3AW9k5TpYp0jeKuLOiF4k8f4NCc&#10;bYvNSW1irW9vBMHLYWa+YWaLzlSipcaVlhUMBxEI4szqknMF6emvPwXhPLLGyjIpuJODxfyjN8NE&#10;2xsfqD36XAQIuwQVFN7XiZQuK8igG9iaOHj/tjHog2xyqRu8Bbip5CiKJtJgyWGhwJp+C8rOx6tR&#10;MI758pNe9mkcyd1me21X1fJwUurrs1t+g/DU+Xf41V5rBdM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FmhPEAAAA2wAAAA8AAAAAAAAAAAAAAAAAmAIAAGRycy9k&#10;b3ducmV2LnhtbFBLBQYAAAAABAAEAPUAAACJAwAAAAA=&#10;" path="m9958,6494v-1732,,-3464,866,-3464,866c8226,7360,9092,7360,9958,6494xe" fillcolor="#fee01b" stroked="f">
                <v:stroke joinstyle="miter"/>
                <v:path arrowok="t" o:connecttype="custom" o:connectlocs="13860,9038;9039,10243;13860,9038" o:connectangles="0,0,0"/>
              </v:shape>
              <v:shape id="Freeform 1229" o:spid="_x0000_s1108" style="position:absolute;left:23526;top:78390;width:723;height:241;visibility:visible;mso-wrap-style:square;v-text-anchor:middle" coordsize="51954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vXMUA&#10;AADbAAAADwAAAGRycy9kb3ducmV2LnhtbESP3WrCQBSE74W+w3IEb0Q3LbVq6ipSsAhKwT96e8ge&#10;k7TZszG7avL2riB4OczMN8xkVptCXKhyuWUFr/0IBHFidc6pgv1u0RuBcB5ZY2GZFDTkYDZ9aU0w&#10;1vbKG7psfSoChF2MCjLvy1hKl2Rk0PVtSRy8o60M+iCrVOoKrwFuCvkWRR/SYM5hIcOSvjJK/rdn&#10;o2B8WjGtmz/ZPXyPf4f1e/nTDAdKddr1/BOEp9o/w4/2UisYDe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b69cxQAAANsAAAAPAAAAAAAAAAAAAAAAAJgCAABkcnMv&#10;ZG93bnJldi54bWxQSwUGAAAAAAQABAD1AAAAigMAAAAA&#10;" path="m48924,10824v-2598,,-8659,-866,-16452,-1732c25544,8226,16019,7361,6494,6494v9525,867,22514,2598,42430,4330c48924,10824,48924,10824,48924,10824xe" fillcolor="#fee01b" stroked="f">
                <v:stroke joinstyle="miter"/>
                <v:path arrowok="t" o:connecttype="custom" o:connectlocs="68095,15064;45196,12654;9039,9038;68095,15064;68095,15064" o:connectangles="0,0,0,0,0"/>
              </v:shape>
              <v:shape id="Freeform 1230" o:spid="_x0000_s1109" style="position:absolute;left:12573;top:76866;width:22657;height:5785;visibility:visible;mso-wrap-style:square;v-text-anchor:middle" coordsize="1627909,415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R2cIA&#10;AADbAAAADwAAAGRycy9kb3ducmV2LnhtbESPQWvCQBSE7wX/w/KEXkQ3FmoldRURS3utFs+v2Zds&#10;NPs2ZJ8x/vtuodDjMDPfMKvN4BvVUxfrwAbmswwUcRFszZWBr+PbdAkqCrLFJjAZuFOEzXr0sMLc&#10;hht/Un+QSiUIxxwNOJE21zoWjjzGWWiJk1eGzqMk2VXadnhLcN/opyxbaI81pwWHLe0cFZfD1Rto&#10;vycsV3ne7l/O5fv91E/cvCRjHsfD9hWU0CD/4b/2hzWwXMDvl/Q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lHZwgAAANsAAAAPAAAAAAAAAAAAAAAAAJgCAABkcnMvZG93&#10;bnJldi54bWxQSwUGAAAAAAQABAD1AAAAhwMAAAAA&#10;" path="m1406780,191799v-35503,-2598,-69273,-4329,-96982,-5196c1295943,185738,1282955,184871,1272564,184871v-11257,-865,-19916,-1731,-26843,-1731c1294212,183140,1333178,183140,1374741,182274v41564,-866,84859,-1732,142009,-2598c1487309,180542,1475187,182274,1474321,183140v-866,866,8659,2598,20782,3463c1507225,188335,1522812,189201,1533203,190933v5195,866,9525,1732,11256,2597c1546191,194397,1546191,195262,1542728,196129v6927,-1732,23379,-2599,41563,-2599c1601609,193530,1619793,194397,1629319,195262v,,-1732,,-4330,-865c1622391,194397,1618062,193530,1612866,192665v-10391,-1732,-23379,-3464,-37234,-5195c1561777,185738,1547923,184006,1537532,183140v-10391,-866,-17318,-1732,-17318,-1732c1566973,181408,1584291,180542,1594682,178810v10391,-1731,13855,-2598,32039,-5195c1580828,175347,1550521,175347,1528873,175347v-21648,,-32905,-1732,-40698,-2598c1480382,171883,1476053,170151,1469991,168419v-6061,-1731,-13854,-2597,-28575,-2597c1471723,164090,1502896,163224,1524543,163224v11257,,19916,,25112,866c1554850,164956,1556582,165822,1553984,167553v33771,-2597,36369,-4329,23380,-5195c1564375,161492,1536666,161492,1508091,162358v-28575,,-58016,866,-72736,866c1420634,163224,1418902,162358,1446612,158894v2597,866,-6062,2598,25111,866c1443148,159760,1438819,158028,1447478,155431v4329,-866,12122,-2598,21647,-3464c1478650,151101,1490773,149369,1504627,149369r2598,866c1508957,149369,1508957,147637,1508957,145905v-866,-1731,-1732,-2597,-4330,-4329c1499432,138978,1489907,136381,1475187,134649v-14721,-1732,-33771,-2598,-58016,-1732c1392925,133783,1363484,136381,1327982,139845v8659,-867,51089,-6062,95250,-11258c1467393,123392,1513287,119063,1528007,117331v,,-7793,866,-21648,1732c1492505,119928,1473455,121660,1450075,124258v-46759,4329,-108238,10391,-167986,17318c1251782,145040,1222341,148504,1194632,151967v-27709,3464,-52820,6927,-74468,9525c1098516,164090,1080332,166688,1068209,168419v-12122,1732,-19916,2598,-19916,2598c1076868,166688,1114968,160626,1157398,154565v42430,-6928,88323,-13855,133350,-20782c1335775,126856,1379071,119928,1416305,114733v37234,-5195,68407,-8659,89188,-9525c1511555,102610,1517616,100879,1515884,99147v-1732,-1732,-12122,-2598,-37234,-867c1472589,100012,1434489,107806,1395523,114733v-38966,6927,-77932,12989,-84859,12989c1339239,121660,1357423,118197,1369546,114733v12122,-2598,18184,-4330,24245,-6062c1399853,106940,1405048,105208,1413707,102610v8659,-2598,20782,-6061,38966,-11257c1438819,94817,1395523,102610,1353959,109538v-22513,3463,-45027,7793,-61479,10390c1276027,122526,1265637,124258,1264771,123392v12988,-2598,52820,-10391,92652,-18184c1393791,98280,1429293,91353,1443148,88756v-4329,865,-13855,1732,-25977,3464c1399853,94817,1377339,97415,1354825,100879v-22513,3463,-44161,6927,-60613,9524c1286418,111269,1280357,113001,1275162,113867v17318,-3464,45893,-9525,74468,-15587c1383400,90488,1417171,81829,1435355,75767v-13855,3464,-18184,1732,-23380,c1409377,74901,1407646,73169,1404182,72303v-3464,-865,-6927,-1731,-12123,-865c1392059,71438,1386864,74035,1381668,76633v-5195,2598,-11256,5196,-11256,5196c1369546,80097,1365216,80097,1358289,80097v-6927,,-16452,1732,-26843,3463c1309798,87024,1281223,93085,1253514,99147v-27709,6061,-55418,12988,-76200,17318c1156532,120794,1141812,124258,1139214,122526v6927,-1732,20782,-6061,38100,-11257c1194632,106074,1214548,100012,1233598,93951v19050,-6061,38100,-12122,51089,-17318c1298541,71438,1306334,67108,1306334,65376v-17318,5196,-47625,12989,-81395,23380c1190303,99147,1151337,111269,1114102,123392v-37234,12123,-71870,24245,-99579,34636c1000668,163224,988546,168419,979021,171883v-3464,866,-6062,2598,-8659,3464c970362,175347,970362,175347,970362,175347v,,865,,865,-866c978155,171017,985082,167553,985082,167553v,,-7793,3464,-15586,6928c969496,174481,969496,174481,969496,174481v,,,,,c973825,172749,978155,170151,982484,167553v10391,-5195,22514,-11257,36368,-17318c1031841,144174,1046562,138113,1062148,132051v15586,-6061,31173,-12123,48491,-18184c1127091,107806,1144409,101744,1161727,95683v17319,-6062,34637,-11257,51955,-15586c1247453,70572,1279491,61913,1303737,56717v6061,-6062,14720,-9525,19050,-12122c1327116,41996,1326250,40265,1312396,39399v10391,-6927,25111,-10391,38100,-12989c1364350,23813,1376473,23813,1381668,23813v,,-10391,-4330,-22513,-8660c1347032,10824,1334043,6494,1334043,6494v-13854,6927,-27709,11257,-40697,14721c1280357,24678,1267368,27276,1255246,29874v-6062,866,-12123,2598,-17318,3463c1236196,33337,1235330,34204,1233598,34204r,l1233598,34204v2598,,-19916,-1732,-10391,-867l1223207,33337r,l1223207,33337r-866,c1221475,33337,1221475,33337,1220609,34204v-1731,865,-4329,1731,-6061,2597c1206755,40265,1198096,44595,1187705,50655v,,4329,-1731,12123,-4329c1200693,46326,1200693,46326,1201559,45460r,c1199828,45460,1218012,47192,1210218,46326r,l1210218,46326r,l1211084,46326r866,c1213682,46326,1214548,45460,1216280,45460v3463,-865,6061,-865,9525,-1732c1232732,42863,1239659,41131,1247453,40265v7793,-866,15586,-2598,22513,-3464c1276893,35935,1283821,34204,1289882,33337v12123,-1731,19916,-2597,19916,-2597c1295078,37667,1274296,44595,1251782,52387v-22514,7794,-45893,15587,-67541,22514c1162593,81829,1143543,87890,1128823,91353v-1732,867,-3464,867,-5195,1732l1122762,93085r,l1122762,93085v-1732,,3463,,-3464,l1119298,93085r,l1118432,93085r-1732,866c1114102,94817,1112371,95683,1110639,95683v-3464,866,-6061,866,-6927,c1118432,84426,1192900,46326,1208487,37667v-4330,2598,-10391,4329,-14721,6061c1192900,44595,1191168,44595,1190303,45460v-866,,-866,,-1732,866l1187705,46326v-866,,-866,,-1732,c1181643,47192,1177314,47192,1173850,48058v-15586,1732,-26843,866,-24245,-2598c1149605,45460,1159996,41996,1171253,38533v11256,-3464,23379,-6927,23379,-6927c1191168,28142,1182509,29008,1171253,30740v-2598,866,-5196,866,-7794,1732c1161727,32472,1160862,33337,1159130,33337r-3464,867c1150471,35935,1146141,37667,1140946,39399v-9525,3464,-18184,6061,-24246,6061c1114102,45460,1111505,44595,1110639,43728v-1732,-1732,-1732,-4329,-1732,-7793c1107175,35069,1107175,32472,1107175,29008v,-3464,866,-7793,,-11257c1107175,9958,1104578,5629,1096784,14288v-2597,8659,-10391,21647,-21647,36367c1063880,65376,1049159,82694,1034439,99147v-14721,16452,-30307,32904,-43296,46758c980752,156296,972093,165822,966898,172749v,,,,,c966898,172749,966898,172749,966898,172749v2598,-3464,6061,-8659,8659,-13855c978155,153699,979887,148504,980752,143308v1732,-5195,2598,-10391,3464,-14721c985948,121660,988546,114733,992875,106940v4330,-7793,9525,-15587,15587,-23380c1014523,75767,1020584,67974,1025780,61046v5195,-6927,9525,-13854,9525,-19915c1032707,45460,1028377,49790,1024048,53254v-4330,3463,-8659,6927,-10391,8659c1011059,58449,1014523,52387,1017121,47192v1731,-5196,1731,-8659,-8659,-6927c1001534,55851,992875,54985,987680,53254v-2598,-867,-4330,-867,-3464,c984216,54985,986814,57583,992009,65376v-4329,1732,-7793,2598,-10391,2598c979021,67974,977289,67108,974691,65376v-1732,-866,-4329,-2598,-6927,-3463c966032,61046,964300,61046,962568,61046v-1731,,-4329,,-6061,c959105,70572,954775,87890,950446,103476v-1732,7793,-3464,14721,-5196,20782c943518,130319,942652,134649,941787,137246v-866,-2597,-1732,-6061,-2598,-8659c939189,128587,940055,128587,940055,128587v,,866,,866,l940921,128587v,,,,,c940921,128587,940921,128587,940921,128587v,,,,,-865c940921,127722,940921,127722,940921,127722v-866,,-1732,,-2598,c938323,126856,937457,125990,937457,125124v-1732,-4330,-3464,-7793,-4330,-10391c930530,114733,927932,113867,925334,113001v-2597,-866,-5195,-866,-7793,-1732c912346,109538,907150,107806,901955,106074v-10391,-3464,-21648,-6927,-32905,-6062c864721,96549,857793,93085,850866,87890,843939,83560,836146,78365,832682,71438v866,2597,2598,6927,3464,10391c837012,83560,837012,85292,837012,86158v,866,-866,1732,-2598,2598c823157,82694,817962,79231,816230,77499v-1732,-1732,,-2598,1732,-4330c819693,72303,821425,70572,819693,67974v-1731,-2598,-6061,-6928,-18184,-14720c810168,61913,811034,67974,810168,74035v,2598,-866,5196,-1732,7794c808436,84426,808436,87024,809302,89621v10391,6062,16453,9526,20782,11258c832682,101744,833548,101744,835280,101744v866,,1732,-865,2597,-1732c838743,98280,838743,94817,838743,91353v,-3463,,-6927,,-9524c848268,91353,856927,100012,864721,109538v1732,1731,3463,4329,6061,6061l823157,109538v4330,865,12123,2597,-12989,l871648,115599v866,1732,2598,2598,4329,4329c867318,119063,861257,119063,856927,118197v-9525,-866,-11256,-866,-12122,-866c843939,117331,842207,117331,841341,117331v866,,1732,,1732,c842207,117331,841341,117331,841341,117331v-8659,-866,-25977,-1732,-45027,-3464c773800,112135,747823,110403,727041,108671v,,7793,,18184,867c750421,109538,757348,110403,764275,110403v1732,,3464,,5196,c771203,110403,772934,110403,774666,110403v3464,,6927,866,11257,866c790252,111269,795448,112135,799777,112135v-3463,,-5195,-866,-7793,-866c788521,111269,785923,110403,785057,110403r-866,l784191,110403r,c784191,110403,784191,110403,784191,110403v,,,,,-865c785057,107806,786789,106940,733968,100879r16453,3463c688941,96549,617936,89621,541737,83560,522686,81829,502771,80097,483721,78365v-10391,-866,-19916,-1732,-29441,-2598c443889,74901,433498,74035,423973,73169,384141,69706,342577,66242,302746,61913v34636,4329,37234,6061,25111,6927c315734,68840,288025,67974,262914,67974v-3464,,-6062,,-9525,c249925,67974,247327,67974,244730,67974v-6062,,-11257,,-16453,c218752,67974,211825,68840,209227,68840v-4329,1732,10391,4329,62346,9525c253389,77499,240400,76633,226546,74901,212691,73169,198836,72303,178055,71438v17318,1731,32038,3463,42429,4329c230875,76633,238668,78365,242132,79231v7793,1731,1732,2598,-16452,3463l207496,80962v865,1732,865,2598,-866,3464c204898,85292,203166,87024,199702,87890v-6927,1731,-17318,3463,-30306,5195c162468,93951,156407,94817,149480,95683v-6928,866,-14721,1732,-21648,2597c113111,100012,97525,102610,83671,106074v,,21647,,43295,866c148614,106940,170261,107806,170261,107806v-12988,2597,-39831,2597,-62345,3463c140821,113001,157273,113001,166798,112135v9525,,11257,-866,12989,-2597c181518,108671,184116,107806,195373,107806v11257,,30307,,66675,1732c217886,109538,194507,110403,182384,112135v-6061,866,-9525,1732,-12123,2598c167664,115599,166798,117331,165932,118197v-1732,2597,-5196,4329,-19916,6061c138223,125124,127832,125990,113111,126856v-14720,866,-33770,1731,-58881,1731c54230,131185,79341,130319,104452,130319v25112,-865,50223,-865,50223,866c154675,131185,140821,131185,127832,132051v-13855,,-26843,866,-26843,866c100989,132917,118307,132917,136491,132917v17318,,35502,,35502,c166798,134649,146882,135515,122636,136381v-24245,865,-52820,1732,-75334,2597c52498,138113,33448,137246,29984,136381v-15586,865,-22513,2597,-23379,4329c5739,142442,10068,143308,16130,144174v9525,1731,23379,3463,21647,4330c40375,147637,45571,146772,50766,145905v7793,-1731,15586,-2597,15586,-2597c73280,145040,78475,145905,81939,147637v4329,1732,6927,3464,8659,5196c92330,154565,94061,156296,94927,158028r866,866l96659,159760v866,866,1732,1732,2598,2598c100989,164090,103586,165822,107050,167553v1732,866,3464,1732,6061,2598c115709,171017,118307,171883,121771,171883v12122,2598,31172,5196,61479,6061c183250,177944,192775,177079,202300,176212v9525,-865,19050,-1731,19050,-1731c242132,175347,249925,176212,250791,177079v866,865,-4330,2597,-11257,3463c232607,182274,224814,183140,221350,184871v-3464,1732,-1732,3464,9525,4330l221350,190067v20782,-866,36368,-866,46759,-866c278500,189201,283696,190067,283696,191799v-24246,866,-44162,4330,-64944,6927c197971,202190,177189,204788,149480,205653v23379,866,38100,866,51088,c213557,205653,223948,204788,235205,203921v12122,-865,25977,-1731,45893,-3463c283696,200458,286293,200458,288891,199592r,l288891,199592v-2598,-1732,4330,1732,3464,1732l292355,201324r866,l294086,201324v866,,1732,,1732,c297550,201324,298416,201324,300148,201324v5195,-866,11257,-866,18184,-1732c331321,198726,346907,196994,365091,195262r-59748,7794c333918,200458,355566,197860,372884,196994v8659,-865,15587,-865,22514,-1732c398862,195262,401459,195262,404923,195262v1732,,2598,,4329,c410118,195262,410984,195262,410984,195262v866,,1732,,2598,c405789,195262,399727,196129,392800,196994v-6061,866,-12989,1732,-19050,1732c361627,200458,349505,202190,337382,203921v-12123,1732,-24246,3464,-38966,5196c291489,209983,283696,210849,275037,211715v-1732,,-4330,,-6062,866c266377,212581,264646,212581,262914,213447v-4330,,-8659,866,-13855,866c245596,215178,242132,215178,238668,216044v-2597,866,-5195,1732,-6927,1732c227412,218642,224814,220374,223082,221240v-3464,1732,-1732,3464,2598,4329c233473,227301,252523,227301,268975,226435v15586,-866,28575,-866,27709,866c294952,229033,278500,232496,236071,241155v42429,-5195,67541,-9524,82261,-12122c333052,225569,338248,223837,339114,222972v1732,-2598,-12989,-3464,6927,-5196c370287,213447,402325,209117,426571,207385v24245,-2597,40697,-2597,34636,-866c461207,207385,449950,209983,432632,213447v-17318,3463,-40698,8659,-63211,12988c346907,231631,325259,235960,311405,240290v-14721,4329,-21648,7793,-15587,9525c294086,248949,282830,250681,281964,250681v-15587,5195,1732,3463,15586,2597c311405,252413,322662,252413,296684,260206v23380,-4330,35502,-6062,42430,-6062c346041,253278,347773,254144,349505,254144v4329,,11256,,66675,-11257c416180,242887,413582,242887,409252,242887v-4329,,-9525,,-14720,c384141,242887,372884,242887,372884,242887v9525,-865,25978,-2597,44162,-5195c425705,236826,435230,235095,443889,234228v9525,-1732,18184,-2597,25977,-3463c486318,228167,500173,226435,506234,226435v6928,,6062,1732,-5195,6061c489782,235095,475927,237692,462073,239424v-13855,2598,-26843,4330,-36368,5195c411850,248949,419643,248083,427436,248083v3464,,7794,-866,8660,c436961,248083,436096,248949,429168,251546v-26843,6062,-43295,8660,-53686,10392c364225,262803,359030,262803,353834,261938v-5195,-866,-9525,-1732,-19050,-1732c325259,260206,311405,261072,287159,264535v-5195,1732,-6927,2598,-7793,2598c279366,267999,281098,267999,283696,267999v6061,,16452,-866,24245,-1732c315734,265401,320064,265401,315734,267133v-4329,1732,-19050,4329,-50223,10391c305343,269731,325259,267133,334784,266267v9525,-866,9525,866,7793,2598c341711,270597,339114,273194,346041,273194v6061,,20782,-865,51089,-6927l334784,280988v6062,-867,18184,-2598,28575,-4330c373750,274926,383275,274060,385007,274926v,,-21648,4330,-43296,8659c320064,287915,297550,292244,297550,292244v20782,-3464,28575,-3464,30307,-2597c329589,290512,325259,293976,320064,297440v-5196,3463,-11257,6927,-12989,8659c305343,308697,308807,309563,320930,307831v-17318,-3464,-866,-8659,22513,-14721c355566,289647,368555,287049,381543,283585v12989,-3464,24246,-6927,32039,-10391c441291,269731,446487,270597,440425,274060v-6061,3464,-23379,9525,-41563,16452c380677,297440,360761,304367,351237,310428v-5196,2598,-7794,5196,-6928,6928c345175,319087,348639,319954,355566,319954v-866,,-1732,-867,-1732,-1732c354700,316490,357298,314758,361627,312160v8660,-4329,23380,-9525,39832,-12988c400593,300038,399727,301769,397996,303501v-1732,1732,-3464,3464,-6062,5196c386739,313026,378946,317356,368555,322551v21647,866,32904,-3464,45027,-9525c419643,310428,425705,306965,433498,303501v7793,-3463,16452,-6061,26843,-7793c434364,306965,444755,305233,464671,300903v19916,-5195,50222,-13854,64943,-16452l480257,302635v866,4330,7793,4330,18184,1732c508832,301769,521821,297440,533943,293110v12989,-4330,25112,-8659,33771,-11257c576373,279256,580702,280121,578971,284451v,,-18184,6061,-37234,12123c522686,302635,503636,308697,503636,308697v,,7794,-866,16453,-1732c527882,306099,536541,304367,536541,304367v,,-13855,5196,-26843,10391c495843,319954,481989,325149,481989,325149v28575,-6927,40697,-8659,47625,-7793c535675,318222,536541,321685,539139,325149v12122,-6927,32038,-15586,49357,-22514c606680,295708,623132,291379,630059,291379v-6927,6061,-17318,11256,-23379,13854c604082,306965,602350,307831,603216,308697v,,1732,866,3464,866c608412,309563,611009,309563,614473,309563v-13855,6061,-30307,12122,-39832,15586c565116,327746,562518,326881,575507,317356v-13855,6061,-30307,11257,-44161,17318c524418,342467,531346,344199,540871,344199v9525,,22513,-1732,26843,-1732c565116,341601,563384,339869,565982,336405v,,21648,-6060,43295,-12122c630059,318222,649975,312160,649975,312160v-3463,4330,-8659,7794,-15586,10391c628327,326015,620534,328613,613607,331210v5195,-865,12989,-3464,21648,-6061c643048,322551,651707,319954,657768,319954v-13854,7792,-27709,16451,-41563,23379c602350,350260,588496,356322,573775,358919v,,17318,-3463,33771,-6927c623998,348528,639584,344199,639584,344199v-4329,3464,-6927,8659,-9525,13854c627462,363249,623998,368444,617071,371042v2597,2598,10391,2598,19916,866c647377,370176,659500,366712,671623,363249v6061,-1732,12123,-3464,17318,-4330l689807,358919r,l689807,358919v18184,866,5195,,9525,866l699332,359785r,l699332,359785r866,-866c701064,358919,701930,358053,702796,358053v1731,-865,3463,-865,4329,-1731c709723,355456,712321,354590,714052,355456v866,,1732,,1732,866l715784,356322v,,,,,c716650,356322,716650,356322,717516,357188v866,,1732,865,2598,1731c725309,355456,733102,352858,744359,351126v4330,866,7793,1732,12123,2598c757348,353724,758214,354590,759080,354590v,,866,,866,l760811,354590r866,866c763409,356322,764275,356322,766007,357188v5196,2597,11257,5195,17318,6927c790252,365847,797180,366712,805839,365847v8659,-866,19050,-3464,30307,-9525c836146,356322,837012,364115,839609,371908v1732,7793,4330,15586,4330,15586c860391,384030,856061,374506,855196,363249v,-5196,,-10391,3463,-15586c862123,342467,868184,339004,879441,335540v7793,-2598,12123,-1732,13855,c895027,338137,895027,341601,894162,345931v-1732,8659,-6062,20781,-866,25111c898491,366712,903686,362383,909748,357188v6061,-5196,12123,-9525,18184,-12989c933993,340735,940055,339004,946116,339004v6061,,12989,3463,21648,9524c963434,351126,959105,351992,954775,351992v-4329,,-8659,-866,-12988,866c941787,352858,946982,357188,953909,361517v6062,4330,12989,8659,12989,8659c960837,377103,953909,382299,948714,385762v-6062,3464,-10391,6062,-13855,7794c931396,395288,929664,397885,930530,400483v866,2598,4329,6927,10391,12989c941787,397885,948714,390092,957373,385762v8659,-4329,20782,-5195,32904,-6061c996339,378835,1002400,378835,1007596,377970v5195,-867,10391,-2599,13854,-4330c1029243,369310,1031841,360651,1025780,345931v,,5195,3463,10391,6061c1041366,355456,1046562,358053,1046562,358053v-4330,-865,-3464,3464,-7794,2598c1050025,367579,1056087,368444,1058684,365847v2598,-2598,2598,-8659,866,-15587c1058684,343333,1056953,335540,1058684,330345v866,-5196,4330,-8660,13855,-6928c1079466,325149,1087259,328613,1093321,332076v5195,3464,9525,7793,7793,11257c1101114,343333,1105443,339004,1108041,335540v1732,-1732,3464,-4330,4330,-5195c1113237,328613,1114102,327746,1114102,327746v6928,867,13855,7794,11257,9526c1128823,336405,1134884,335540,1140080,334674v9525,-1732,18184,-3464,18184,-3464l1159996,332942v-2598,-5196,-5196,-11257,-7793,-16452c1149605,311294,1147007,306099,1145275,301769v10391,3464,11257,5196,11257,6928c1156532,310428,1155666,312160,1161727,315624v,,,-4330,,-7793c1161727,303501,1160862,300038,1160862,300038v15586,6927,25111,14720,26843,19916c1190303,326015,1185973,329478,1176448,328613v25111,13854,38100,19915,45027,21647c1228402,351992,1228402,348528,1227537,345065v-866,-3464,-1732,-7793,3463,-9525c1233598,334674,1237928,334674,1244855,335540v6927,865,16452,2597,30307,6061c1275162,341601,1272564,344199,1269100,346797v-3463,2597,-6061,5195,-6061,5195c1297675,367579,1316725,371042,1334909,373640v8660,866,18184,1731,29441,3463c1375607,378835,1389462,380567,1407646,384030v-6928,-2597,-21648,-6060,-38100,-10390c1353093,369310,1334043,363249,1316725,358053v-17318,-6061,-32904,-12122,-44161,-17318c1261307,334674,1254380,329478,1254380,325149v7793,1732,14720,2597,19050,1732c1277759,326015,1278625,323417,1274296,316490v20782,9525,32038,12988,39832,12988c1321921,329478,1327116,327746,1334043,325149r58016,25111c1394657,345065,1386864,339869,1377339,333808v-5196,-2598,-10391,-6062,-16452,-8659c1355691,321685,1349630,319087,1345300,315624v12989,,33771,3463,57150,9525c1425830,331210,1453539,339004,1478650,345931v12989,-866,12123,-2598,4330,-5196c1475187,338137,1460466,334674,1444880,331210v-30307,-6927,-60614,-15586,-48491,-21647c1409377,310428,1419768,310428,1425830,309563v3463,-866,6061,-866,7793,-2598c1435355,306099,1436221,305233,1437087,303501v866,-2598,-866,-6061,-4330,-9525c1431891,293110,1431025,292244,1430159,291379v-866,-867,-2597,-1732,-3463,-3464c1424098,286183,1421500,283585,1418037,280988v22513,1732,34636,4329,45027,7792c1473455,292244,1481248,295708,1496834,298306v,,-12988,-5196,-26843,-9526c1456137,283585,1442282,279256,1442282,279256v5196,-866,25111,4329,35502,6927c1469991,281853,1448343,276658,1427562,272329v-10391,-2598,-20782,-5196,-28575,-6928c1391194,262803,1384266,260206,1381668,258474v-24245,-5196,-25977,-6928,-15586,-6061c1376473,253278,1398121,255010,1421500,256742v22514,1732,45893,3464,57150,2598c1489041,258474,1488175,255876,1460466,248949v16452,1732,31173,3464,47625,6061c1523678,257608,1540996,261072,1560912,263669v-3464,-1731,-6928,-2597,-10391,-3463c1547057,259340,1544459,257608,1541862,256742v-5196,-1732,-10391,-3464,-14721,-5196c1518482,248949,1511555,246351,1503762,244619v-866,,-1732,-865,-2598,-865l1500298,243754r,c1508957,239424,1502896,242887,1504627,241155r,l1504627,241155r,l1503762,241155r-1732,c1499432,241155,1496834,240290,1494237,240290v-5196,-866,-12123,-1732,-19050,-2598c1460466,235095,1440550,232496,1412841,228167v,,,,866,c1413707,228167,1414573,228167,1414573,228167v,,866,,1732,c1418902,228167,1421500,228167,1425830,228167v7793,,18184,,28575,c1464796,228167,1475187,228167,1483846,228167v7793,,12988,,12988,c1473455,228167,1450941,226435,1429293,224704v-21647,-1732,-43295,-4330,-64943,-7794c1359155,216044,1353959,215178,1348764,215178v-2598,,-5195,-865,-7793,-865c1338373,214313,1335775,213447,1333178,213447v-9526,-866,-20782,-2598,-32039,-4330c1280357,206519,1259575,203921,1239659,202190v-42429,-1732,-77932,-4330,-95250,-5196c1144409,196994,1130555,195262,1115834,193530v-6927,-865,-14720,-1731,-19916,-1731c1090723,190933,1086393,190933,1086393,190933v19050,866,58016,3464,104775,6927c1181643,196994,1172984,196129,1164325,195262v21648,867,49357,1732,78798,4330c1272564,201324,1304602,203921,1335775,206519v-23379,-866,-47625,-1731,-71870,-2598c1297675,206519,1333178,209983,1367814,213447v34636,3463,70139,6061,103043,8659c1458734,220374,1449209,218642,1444014,216910v18184,1732,33770,3464,45893,4330c1502030,222106,1478650,218642,1450941,216044v,,32039,1732,64077,3464c1547057,221240,1579962,222106,1579962,222106v,,-12123,-866,-25112,-1732c1542728,219508,1529739,218642,1529739,218642v,,6061,-866,14720,-866c1553118,216910,1564375,216044,1575632,215178v11257,-865,22514,-2597,31173,-3463c1611134,210849,1614598,210849,1617196,210849v2597,,3463,-866,3463,-866c1589487,206519,1553984,203056,1517616,199592v-38100,-3463,-76200,-6062,-110836,-7793xm1225805,319954v4329,,16452,4329,27709,6927c1254380,329478,1257843,333808,1256977,336405v-865,2599,-4329,3464,-17318,-1731c1224073,323417,1221475,319954,1225805,319954xm1051757,190067v-11257,-866,-22514,-1732,-33770,-2597c1017987,187470,1017121,187470,1017121,188335v20781,3464,33770,6062,39832,6927c1064746,196994,1064746,196994,1061282,196129v-3464,-867,-9525,-1732,-14720,-2599c1041366,192665,1038768,192665,1041366,192665r-11257,-2598c1024048,189201,1019718,188335,1016255,187470v,,,,,c1016255,187470,1016255,187470,1016255,187470v,,,,,l1016255,187470r,l1016255,187470r,c1017121,187470,1015389,187470,1013657,186603v,,-866,,-866,c1011925,186603,1010193,185738,1006730,184871v,,866,,866,c1007596,184871,1008462,184871,1008462,184871v866,,866,,1731,867c1009328,185738,1008462,184871,1007596,184871v,,866,,866,c1007596,184871,1006730,184871,1005864,184006v-866,,-1732,-866,-2598,-866l1003266,183140v,,,,,l1003266,183140r,c1003266,183140,1003266,183140,1003266,183140v,,,,866,l1004132,183140v2598,,4330,866,6061,866l1010193,184006v,,,,,c1010193,184006,1010193,184006,1010193,184006v,,,,-865,l1009328,184006v,,,,,c1009328,184006,1010193,184006,1010193,184006v,,,,,c1011059,184006,1011059,184006,1011925,184006v,,866,,866,c1012791,184006,1013657,184006,1013657,184006v,,,,-866,c1012791,184006,1012791,184006,1013657,184006v,,,,,c1013657,184006,1014523,184006,1014523,184006r,c1014523,184006,1014523,184006,1014523,184006v,,866,,866,c1015389,184006,1015389,184006,1014523,184006v866,,2598,-866,3464,-866l1017987,183140r,l1017987,183140r,l1017987,183140v,,,,-866,c1017121,183140,1016255,183140,1016255,184006v,,,,-866,c1016255,184006,1017121,184006,1018852,184006v11257,4329,21648,5195,32905,6061xm949580,190067v,,-866,,-866,-866c948714,190067,948714,190067,949580,190067xm922737,182274v,,,,,l922737,182274v,,-866,,,c921871,181408,921871,181408,922737,182274v-866,,-866,,-866,c921871,181408,921871,181408,922737,182274v-866,-866,-866,-866,,c922737,182274,922737,182274,922737,182274v,,,,,xm715784,170151v17318,-3463,31173,-6061,42430,-7793c759080,162358,759080,162358,759946,162358v-9525,1732,-23380,4330,-44162,7793xm998937,182274v-2598,,-4330,866,-6928,866c991143,183140,991143,183140,990277,183140v3464,,7794,-866,11257,-866c1017121,179676,1026646,178810,998937,182274xm1003266,184871v,867,,867,,l1003266,184871v,867,,867,,xm1004998,185738v,,,,,c1004998,185738,1004998,185738,1004998,185738v,,,,,xm987680,182274v,,,,,c997205,180542,1010193,179676,1026646,177944r-38966,4330xm775532,158894v4330,-866,7793,-1731,10391,-2598c786789,156296,786789,156296,787655,156296v2597,867,5195,867,6927,867c789387,158028,787655,158028,783325,158028v-1732,,-3463,,-5195,866c778130,158894,776398,158894,775532,158894xm738298,151967v,,866,,1732,-866c739164,151101,738298,151101,736566,151101v-866,,-2598,,-3464,-866c733968,150235,734834,150235,735700,150235v6062,-866,11257,-866,15587,-1731c753884,149369,756482,149369,759946,150235v-1732,,-3464,,-4330,l752152,150235r-865,l751287,150235r,l751287,150235v1731,866,-3464,-1731,2597,1732l753884,151967r,l752152,151967v-3463,,-5195,,-7793,c742627,152833,740896,152833,738298,151967xm694137,147637v865,,2597,,4329,-865c698466,146772,698466,146772,699332,146772v-1732,865,-3464,865,-5195,865xm865587,134649v866,866,1731,1732,3463,2597c856061,138113,846537,138978,838743,139845v-866,,-1731,-867,-1731,-867c836146,138978,836146,138113,835280,138113v866,,2597,,3463,c837877,138113,836146,138113,835280,138113v-1732,-867,-2598,-1732,-3464,-2598c836146,135515,841341,134649,845671,134649v5195,,10390,-866,15586,-866c862123,133783,862989,133783,864721,133783v,,866,866,866,866xm838743,139845v6928,2597,13855,5195,19050,6060c856927,145905,856061,145905,855196,146772v-3464,865,-6062,865,-9525,1732c838743,145905,832682,143308,826621,140710v3463,,6927,,12122,-865c837877,139845,837877,139845,838743,139845xm892430,141576v-866,,-866,,-1732,c890698,141576,891564,141576,892430,141576v,,,,,xm893296,141576v,,866,866,866,866c884637,144174,874246,145905,865587,148504v,,-866,,-2598,-867c875977,145040,887234,143308,888966,142442v866,,2598,-866,4330,-866xm895027,144174v-6061,1731,-21647,5195,-38966,8659c855196,152833,854330,151967,854330,151967v13854,-2598,23379,-5195,22513,-4330c904552,141576,892430,144174,869916,148504v-5195,865,-10391,2597,-16452,3463c852598,151967,852598,151101,851732,151101v8659,-1732,18184,-3464,25977,-5196c882905,145040,888966,144174,893296,142442v1731,866,1731,1732,1731,1732xm861257,167553v,,,,,c865587,168419,870782,169285,874246,170151v,,,,,c869050,170151,864721,168419,861257,167553xm795448,157163v-1732,,-4330,-867,-6927,-1732c792850,154565,796314,153699,798046,152833v866,,866,,866,-866c798912,151967,798912,151967,798912,151967r865,c800643,151967,800643,151967,800643,151967v,,-866,,-1731,c798046,151967,798046,151967,797180,151967r,l797180,151967r,c797180,151967,797180,151967,797180,151967v-866,,-866,,-866,-866c794582,150235,794582,149369,797180,148504v1732,865,3463,865,4329,1731c804107,150235,809302,151101,811900,151101v2598,,1732,-866,-7793,-3464c804107,147637,803241,147637,802375,147637v866,,2598,-865,4330,-865c804973,146772,802375,146772,800643,147637v-1731,,-5195,-865,-7793,-865c790252,146772,786789,145905,785057,145905v-866,,-866,,-1732,c788521,145040,792850,145040,800643,144174v5196,1731,9525,2598,12989,4330c818828,150235,823157,151967,826621,152833v-8659,1732,-13855,2598,-13855,2598c804107,156296,798912,157163,795448,157163xm781593,145905v4330,867,7794,2599,11257,3464c780727,150235,771203,151101,763409,151101v-2598,-866,-6061,-866,-8659,-1732c764275,148504,770337,147637,775532,146772v2598,-867,4330,-867,6061,-867xm824023,136381v1732,865,4329,865,7793,1732c827487,138113,824023,138113,821425,138113v,,-866,,-866,-867c819693,136381,819693,136381,819693,136381v866,,2598,,4330,xm850000,150235v-866,,-866,,,c852598,149369,856927,148504,860391,147637v,,866,,866,c862989,148504,864721,148504,864721,148504v-4330,865,-8660,1731,-12989,2597c850866,151101,850000,150235,850000,150235xm832682,154565v-8659,1731,-13854,2598,-12989,1731c823157,155431,826621,154565,830950,153699v,,866,866,1732,866xm834414,154565v,,866,,866,c835280,154565,835280,154565,836146,154565v-13855,2598,-25978,5195,-32039,6927c811900,159760,822291,157163,834414,154565xm875112,171017v-3464,-866,-8659,-1732,-12989,-2598c862989,168419,863855,167553,863855,167553v5195,1732,9525,2598,12122,3464c875977,170151,875112,170151,875112,171017xm875977,170151v-3463,-866,-6927,-1732,-12122,-3463c863855,166688,864721,166688,864721,166688v-2598,,-3464,,-4330,-866c859525,164956,860391,164090,860391,163224v3464,866,6927,1732,11257,2598c874246,166688,876843,167553,879441,168419v-866,866,-1732,866,-3464,1732xm860391,147637v-1732,,-4330,867,-7793,1732c850866,149369,850000,150235,848268,150235v,,,,-866,c851732,149369,856061,148504,860391,147637v,,,,,xm830084,139845v-1732,,-3463,,-4329,c824889,138978,823157,138978,822291,138113v3464,,6927,-867,10391,-867c834414,138113,836146,138113,837012,138978v-2598,867,-4330,867,-6928,867xm760811,134649v-8659,,-17318,,-25111,c735700,134649,745225,134649,759946,133783v,866,865,866,865,866xm753018,143308v12123,-866,25978,-1732,39832,-2598c793716,140710,793716,140710,794582,141576v-4330,,-10391,866,-18184,866c766007,143308,751287,144174,732237,145040v-866,,-866,,-1732,c736566,145040,744359,144174,753018,143308xm804107,164090v8659,-1732,20782,-5196,33770,-7794c838743,156296,839609,157163,840475,157163v-12123,2597,-24245,6061,-31173,7793c807571,164090,805839,164090,804107,164090xm858659,168419v3464,866,7794,1732,12123,2598c870782,171017,871648,171017,872514,171017v-1732,866,-3464,866,-5196,1732c862123,171883,856927,171017,852598,170151v1732,,4329,,6061,-1732xm912346,178810v,,,,,c912346,178810,912346,179676,912346,178810v,866,-866,866,,c911480,178810,911480,178810,912346,178810xm963434,179676r,c963434,179676,963434,179676,963434,179676r,c963434,179676,963434,179676,963434,179676xm938323,186603v,,,,,c939189,186603,937457,185738,938323,186603xm940921,187470r,l940921,187470v,,,,,xm963434,179676v,,-866,,,c962568,179676,963434,179676,963434,179676r,xm958239,179676v866,,1732,,2598,c959971,179676,959105,179676,958239,179676xm921005,170151v,,-866,866,-866,1732c920139,171883,920139,171017,920139,171017v,-866,,-1732,-866,-2598c920139,168419,921005,169285,921005,170151xm916675,173615v,,,866,,c916675,174481,915809,175347,914943,176212v,,,,-865,c914943,175347,915809,174481,916675,173615xm925334,173615v,,866,866,866,866c926200,174481,926200,175347,925334,176212v,,-866,,-866,-865c925334,174481,925334,173615,925334,173615xm941787,187470r,l941787,187470v,,,,,c941787,187470,941787,187470,941787,187470xm957373,184871v,,,,,c957373,184871,957373,184871,957373,184871v,867,,867,,c956507,185738,956507,185738,957373,184871xm982484,180542v3464,-866,8659,-1732,14721,-2598c997205,177944,991143,178810,982484,180542v,,,,,xm980752,179676v2598,,4330,-866,6928,-866c985082,178810,983350,179676,980752,179676v,,,,,xm899357,159760v-2598,-1732,-4330,-2597,-2598,-1732c892430,157163,893296,158028,895893,160626v-2597,1732,-6061,2598,-9525,4330c885502,164090,883771,164090,882905,163224v-5196,-1732,-10391,-4330,-15587,-6061c868184,156296,869916,155431,871648,154565v2598,-1732,5195,-2598,8659,-4330c882905,149369,886368,147637,888100,146772v2598,-867,5196,-1732,6927,-2598c895027,144174,895893,144174,895893,144174v3464,4330,7793,7793,11257,11257c904552,157163,901955,158894,899357,159760xm888966,137246v866,867,1732,2599,3464,3464c885502,141576,872514,144174,859525,146772v-2598,-867,-5195,-1732,-7793,-2598c847402,142442,842207,140710,839609,139845v8659,-867,18184,-1732,29441,-2599c870782,138978,874246,140710,877709,142442v,,,,,-866c877709,140710,877709,139845,876843,138978v,-865,,-2597,,-2597c879441,136381,882039,136381,884637,135515v-2598,,-5196,,-7794,866c876843,136381,876843,135515,876843,135515v-2597,-1732,-4329,-3464,-6061,-5196c875977,130319,880307,130319,884637,130319v865,2598,2597,4330,4329,6927xm863855,132051v-10391,,-21648,866,-34637,866c829218,132917,828352,132051,828352,132051v12123,,24246,,35503,c862989,132051,862989,132051,863855,132051xm752152,132051v-3463,,-6927,,-8659,c746091,132051,748689,132051,750421,132051v866,-866,866,-866,1731,xm727907,145040v,,866,,866,c721846,145905,714918,145905,707125,146772v-866,,-866,,-1732,c712321,145905,720114,145905,727907,145040xm717516,152833v1732,,2598,866,3464,866c716650,153699,712321,154565,707991,155431v-1732,,-4329,,-6927,-866c707125,153699,713186,153699,717516,152833xm851732,171883v4329,866,9525,866,15586,1732c866453,173615,866453,173615,865587,174481v-5196,-866,-10391,-866,-15587,-1732c850866,171883,850866,171883,851732,171883xm911480,179676v,,,,,c912346,179676,912346,179676,911480,179676v866,,866,,,c911480,179676,911480,179676,911480,179676v,,,,,xm916675,180542v,,866,,866,c917541,180542,918407,180542,918407,180542v,866,-866,,-1732,c916675,180542,916675,180542,916675,180542xm921005,181408v,,,,,c921005,181408,921005,181408,921005,181408v-866,,-866,,,c920139,181408,920139,181408,921005,181408xm921005,181408v,,,,,c921005,181408,921005,181408,921005,181408v,,,,,xm921005,181408v,,,,,c921005,181408,921005,181408,921005,181408v866,,866,,,c921005,181408,921005,181408,921005,181408v,,,,,xm925334,182274v,,-866,,-866,c924468,182274,925334,182274,925334,182274xm927066,183140v,,-866,,-866,c926200,183140,926200,183140,927066,183140xm927932,183140v,,-866,,-866,c927932,183140,927932,183140,927932,183140xm922737,179676v,-866,865,-866,865,-1732c923602,177944,923602,177944,923602,177079v,,866,,866,865c924468,178810,923602,179676,923602,179676v-865,,-865,,-865,xm930530,184006v866,,866,,,c931396,184006,931396,184006,930530,184006v866,,,,,c930530,184006,930530,184006,930530,184006xm933127,189201r,l933127,189201r,xm941787,187470v,,,,,l941787,187470v865,,865,,,c942652,187470,942652,187470,941787,187470v,,,,,xm942652,187470v,,,,,c942652,187470,942652,187470,942652,187470xm951311,190933v,,,,,c951311,190933,951311,190933,951311,190933v,,,,,xm956507,185738v,,,,,c956507,185738,957373,185738,957373,185738v,,,865,,865c957373,186603,957373,186603,956507,185738v,865,,,,xm988546,182274v866,,866,,1731,c990277,182274,991143,182274,992009,182274v-866,,-1732,,-1732,c989412,183140,989412,183140,988546,182274xm1005864,186603v,,,,,c1004998,186603,1004998,186603,1005864,186603v,,,,,c1005864,186603,1005864,186603,1005864,186603xm1031841,173615v-17318,2597,-32039,5195,-46759,7793c985082,181408,984216,181408,984216,181408v10391,-1732,19916,-3464,27709,-4329c1024048,174481,1031841,173615,1031841,173615xm987680,177944v7793,-1732,15586,-2597,25111,-4329c997205,177079,989412,177944,987680,177944xm949580,164956v,,,,,c950446,165822,950446,165822,950446,165822v-866,-866,-866,-866,-866,-866c948714,164956,949580,164956,949580,164956xm772068,120794v866,-866,5196,-866,13855,-1731c795448,119063,809302,119063,829218,119928v5196,,10391,866,16453,866c851732,120794,857793,121660,865587,121660v3463,,6927,,11256,866c878575,125124,881173,127722,883771,130319v-4330,,-8659,,-13855,c868184,128587,866453,127722,864721,126856v-3464,-1732,-5196,-1732,-5196,c860391,127722,862123,129454,862989,130319v-11257,,-23380,,-35502,c826621,129454,826621,129454,826621,128587v,-865,,-1731,1731,-865c830084,127722,832682,128587,837012,130319v-5196,-2597,-10391,-4329,-14721,-5195c817962,124258,813632,123392,809302,122526v-4329,-866,-7793,-866,-11256,-866c794582,121660,791118,121660,787655,122526v-2598,,-5196,,-8659,866c778130,123392,777264,123392,776398,122526v-2598,,-5195,-866,-4330,-1732xm669025,158894v-14720,1732,-27709,2598,-37234,3464c622266,163224,617936,163224,620534,162358v33771,-3464,58882,-5195,79664,-7793c701930,154565,703662,155431,705393,155431v-5195,865,-11256,865,-17318,1732c688075,157163,688075,157163,688075,157163v,,,,,c681148,158028,675087,158028,669025,158894xm857793,177079v-11256,4329,-23379,7792,-23379,7792c832682,188335,816230,196129,795448,203921v-10391,4330,-21648,8660,-31173,12123c754750,220374,746091,223837,740896,227301v-7794,1732,,-4329,12122,-11257c766007,209117,783325,202190,790252,201324r-6927,3464c805839,196129,817962,190067,824023,186603v6927,-3463,8659,-5195,8659,-6061c833548,178810,832682,177944,843939,173615v,,,,,c843939,173615,844805,173615,844805,173615v1732,,866,,,c844805,173615,845671,173615,845671,173615v866,,1731,,3463,c849134,173615,849134,173615,849134,173615v,,866,,866,c850000,173615,850000,173615,850000,173615v866,,866,,1732,c851732,173615,852598,173615,852598,173615v866,,1732,,3463,c856927,173615,857793,173615,858659,173615v,,-866,,-866,c857793,173615,857793,173615,857793,173615v,,,,,c856927,173615,856061,173615,854330,173615v,,-866,,-866,c853464,173615,853464,173615,853464,173615v,,,,-866,c852598,173615,852598,173615,852598,173615v,,-866,,-866,c851732,173615,850866,173615,850866,173615v,,,,,c850866,173615,850866,173615,850866,173615v,,,,,c850866,173615,851732,173615,850000,173615v-866,,-866,,-866,c849134,173615,849134,173615,849134,173615v,,,,,c849134,173615,849134,173615,849134,173615v,,,,,c849134,173615,849134,173615,849134,173615v,,-866,,-866,c848268,173615,848268,173615,849134,173615v,,,,-866,c847402,173615,847402,173615,846537,173615v865,,865,,1731,c848268,173615,848268,173615,848268,173615v-1731,,-2597,,-4329,c845671,172749,847402,171883,849134,171017v3464,,7793,866,11257,866c862123,171883,862989,171883,864721,172749v-866,,-2598,866,-3464,866c861257,173615,861257,173615,861257,173615v,,,,,c861257,173615,861257,173615,861257,173615v,,,,,c861257,173615,861257,173615,861257,173615v-866,2597,-1732,2597,-3464,3464xm909748,182274v-1732,1732,-3464,3464,-5196,5196c902821,189201,901089,190933,899357,193530v,,5195,-5195,9525,-11256c909748,181408,910614,180542,911480,179676v,,,,,c911480,179676,911480,179676,911480,179676v,,,,,c911480,179676,912346,179676,912346,179676v,,,,,c912346,179676,912346,179676,913212,179676v,,,,866,c914078,179676,914078,179676,914943,179676v-865,,-865,,-1731,c911480,180542,910614,181408,909748,182274xm921871,181408v,,,,,c922737,181408,922737,181408,922737,181408v,,,,,c922737,181408,922737,181408,922737,181408v,,865,,865,c923602,181408,922737,181408,922737,181408v-866,866,-866,2598,-1732,3463c921005,184006,921005,183140,921871,181408xm929664,184006v,,,,,c929664,184006,929664,184006,929664,184006r,xm945250,188335v866,,1732,866,1732,866c946982,189201,946982,189201,946982,189201v,,,,,c946116,189201,945250,189201,945250,188335xm946982,189201v,,,,,c946982,189201,946982,189201,946982,189201v-866,,-866,,,xm949580,190067v,866,,866,,l949580,190067v,866,,866,,xm957373,186603v,,866,,866,c959105,188335,959971,190067,960837,192665v-866,-1732,-2598,-4330,-3464,-6062xm1052623,201324v-6927,-1732,-14721,-4330,-22514,-6062c1026646,194397,1023182,193530,1019718,192665v-2597,-866,-5195,-1732,-8659,-2598c1001534,187470,998071,186603,1008462,190067v,,7793,2598,14720,5195c1030975,197860,1038768,200458,1038768,200458v8659,3463,3464,1732,-9525,-2598c1021450,195262,1010193,191799,998071,186603v866,,866,,1731,c1000668,186603,1001534,186603,1002400,186603v,,866,,866,c1003266,186603,1003266,186603,1003266,186603v,,,,866,c1004132,186603,1004132,186603,1004132,186603v,,,,,c1004132,186603,1004998,186603,1004998,186603v,,,,,c1004998,186603,1004132,186603,1004132,186603v,,,,866,c1004998,186603,1004998,186603,1004998,186603v1732,867,3464,867,5195,1732c1024914,192665,1039634,196129,1039634,196129v64944,16452,42430,12122,12989,5195xm1390328,208251v-6062,-1732,-1732,-2598,21647,-3463c1439684,207385,1424098,208251,1390328,208251xe" fillcolor="#92d050" stroked="f">
                <v:stroke joinstyle="miter"/>
                <v:path arrowok="t" o:connecttype="custom" o:connectlocs="1957975,266934;1822994,259702;1771171,257292;1733811,254883;1913382,253677;2111032,250062;2051979,254883;2080904,259702;2133932,265729;2149598,269343;2147189,272960;2205037,269343;2267707,271753;2261681,270549;2244808,268139;2192985,260909;2139957,254883;2115854,252472;2219499,248856;2264092,241626;2127905,244037;2071261,240421;2045953,234395;2006182,230781;2121879,227165;2156830,228370;2162855,233190;2195396,225960;2098981,225960;1997746,227165;2013413,221139;2048363,222344;2014619,216319;2044747,211498;2094160,207882;2097775,209088;2100186,203061;2094160,197037;2053185,187396;1972437,184986;1848303,194627;1980873,178959;2126700,163294;2096570,165704;2018233,172934;1784428,197037;1662704,211498;1559059,224754;1486747,234395;1459028,238011;1610882,215114;1796480,186191;1971232,159678;2095365,146422;2109827,137987;2058004,136780;1942307,159678;1824199,177755;1906152,159678;1939897,151241;1967616,142806;2021849,127139;1884458,152448;1798891,166908;1760325,171729;1889279,146422;2008592,123525;1972437,128346;1885663,140397;1801301,153652;1774787,158473;1878433,136780;1997746,105448;1965205,105448;1954359,100627;1937486,99423;1923024,106653;1907357,113884;1890484,111474;1853124,116294;1744657,137987;1638601,162089;1585573,170524;1638601,154857;1716938,130755;1788044,106653;1818173,90986;1704886,123525;1550622,171729;1412026,219933;1362614,239216;1350563,244037;1350563,244037;1351766,242832;1371050,233190;1349357,242832;1349357,242832;1349357,242832;1367434,233190;1418052,209088;1478311,183780;1545802,158473;1616907,133166;1689218,111474;1814558,78935;1841072,62065;1826610,54833;1879638,36756;1923024,33141;1891690,21089;1856738,9038;1800096,29526;1747068,41577;1722964,46396;1716938,47603;1716938,47603;1716938,47603;1702475,46396;1702475,46396;1702475,46396;1702475,46396;1701270,46396;1698860,47603;1690424,51217;1653063,70498;1669936,64474;1672346,63268;1672346,63268;1684397,64474;1684397,64474;1684397,64474;1684397,64474;1685603,64474;1686808,64474;1692834,63268;1706091,60858;1736221,56038;1767555,51217;1795275,46396;1822994,42782;1742247,72909;1648242,104242;1571111,127139;1563880,129550;1562675,129550;1562675,129550;1562675,129550;1557854,129550;1557854,129550;1557854,129550;1556648,129550;1554238,130755;1545802,133166;1536161,133166;1681988,52423;1661499,60858;1656679,63268;1654269,64474;1653063,64474;1650653,64474;1633780,66884;1600035,63268;1630165,53628;1662704,43987;1630165,42782;1619317,45192;1613292,46396;1608471,47603;1587984,54833;1554238,63268;1545802,60858;1543391,50012;1540981,40372;1540981,24705;1526518,19885;1496390,70498;1439746,137987;1379486,203061;1345741,240421;1345741,240421;1345741,240421;1357793,221139;1365023,199447;1369845,178959;1381896,148832;1403591,116294;1427694,84960;1440951,57244;1425283,74116;1410821,86167;1415642,65679;1403591,56038;1374666,74116;1369845,74116;1380691,90986;1366229,94602;1356588,90986;1346947,86167;1339715,84960;1331279,84960;1322843,144011;1315611,172934;1310791,191010;1307176,178959;1308381,178959;1309586,178959;1309586,178959;1309586,178959;1309586,178959;1309586,177755;1309586,177755;1305970,177755;1304765,174140;1298738,159678;1287892,157268;1277046,154857;1255353,147627;1209555,139190;1184246,122320;1158938,99423;1163759,113884;1164964,119909;1161348,123525;1136040,107858;1138450,101832;1140859,94602;1115551,74116;1127602,103037;1125192,113884;1126397,124729;1155322,140397;1162554,141601;1166168,139190;1167373,127139;1167373,113884;1203530,152448;1211966,160883;1145681,152448;1127602,152448;1213171,160883;1219196,166908;1192682,164499;1175811,163294;1170989,163294;1173400,163294;1170989,163294;1108320,158473;1011905,151241;1037214,152448;1063728,153652;1070960,153652;1078190,153652;1093858,154857;1113140,156062;1102294,154857;1092653,153652;1091447,153652;1091447,153652;1091447,153652;1091447,153652;1091447,152448;1021546,140397;1044446,145217;753997,116294;673249,109063;632273,105448;590091,101832;421366,86167;456316,95807;365927,94602;352670,94602;340618,94602;317719,94602;291205,95807;377979,109063;315310,104242;247819,99423;306873,105448;337002,110269;314104,115088;288796,112678;287590,117499;277948,122320;235768,129550;208048,133166;177918,136780;116454,147627;176713,148832;236971,150038;150199,154857;232152,156062;250230,152448;271923,150038;364722,152448;253844,156062;236971,159678;230946,164499;203227,172934;157429,176550;75478,178959;145378,181370;215279,182575;177918,183780;140558,184986;189970,184986;239382,184986;170686,189806;65836,193421;41732,189806;9193,195831;22450,200652;52579,206679;70657,203061;92350,199447;114044,205472;126095,212703;132121,219933;133326,221139;134531,222344;138147,225960;148994,233190;157429,236805;169482,239216;255050,247651;281564,245241;308078,242832;349054,246447;333387,251267;308078,257292;321335,263318;308078,264523;373158,263318;394852,266934;304462,276574;208048,286215;279153,286215;327361,283804;391236,278985;402082,277780;402082,277780;402082,277780;406904,280190;406904,280190;408109,280190;409313,280190;411723,280190;417750,280190;443059,277780;508138,271753;424980,282601;518985,274164;550320,271753;563577,271753;569602,271753;572013,271753;575629,271753;546704,274164;520190,276574;469573,283804;415339,291036;382800,294652;374363,295857;365927,297062;346644,298267;332181,300676;322540,303087;310488,307908;314104,313933;374363,315138;412929,316343;328567,335624;443059,318754;471983,310318;481624,303087;593707,288625;641914,287420;602143,297062;514165,315138;433418,334420;411723,347677;392441,348882;414134,352496;412929,362138;471983,353702;486446,353702;579245,338035;569602,338035;549115,338035;518985,338035;580450,330805;617811,325984;653966,321164;704583,315138;697353,323573;643119,333215;592502,340445;594911,345266;606964,345266;597322,350086;522601,364549;492471,364549;465957,362138;399672,368163;388825,371779;394852,372984;428596,370574;439443,371779;369542,386240;465957,370574;476803,374189;481624,380214;552731,370574;465957,391061;505728,385035;535858,382625;475598,394676;414134,406727;456316,403112;445469,413958;427391,426009;446675,428420;478008,407932;531037,394676;575629,380214;612989,381419;555141,404316;488856,432034;479214,441676;494881,445292;492471,442881;503317,434445;558756,416369;553936,422394;545499,429625;512960,448906;575629,435650;603348,422394;640709,411548;646735,418778;737124,395881;668428,421188;693737,423599;743149,407932;790152,392265;805819,395881;753997,412753;700967,429625;723867,427215;746765,423599;709404,438060;670839,452522;737124,441676;750381,452522;819076,421188;876924,405523;844385,424804;839564,429625;844385,430830;855232,430830;799793,452522;800998,441676;739534,465778;752791,479034;790152,476624;787741,468187;848000,451317;904644,434445;882951,448906;854026,460957;884156,452522;915490,445292;857642,477829;798588,499521;845590,489880;890181,479034;876924,498316;858847,516393;886567,517598;934774,505547;958877,499521;960082,499521;960082,499521;960082,499521;973339,500726;973339,500726;973339,500726;973339,500726;974545,499521;978161,498316;984186,495907;993827,494701;996238,495907;996238,495907;996238,495907;998648,497112;1002264,499521;1036009,488675;1052882,492291;1056497,493496;1057703,493496;1058907,493496;1060112,494701;1066139,497112;1090242,506752;1121577,509163;1163759,495907;1168579,517598;1174605,539290;1190273,505547;1195093,483855;1224017,466983;1243301,466983;1244506,481445;1243301,516393;1266199,497112;1291508,479034;1316817,471804;1346947,485059;1328868,489880;1310791,491086;1327663,503137;1345741,515188;1320433,536879;1301149,547726;1295124,557367;1309586,575444;1332484,536879;1378280,528444;1402385,526035;1421667,520009;1427694,481445;1442156,489880;1456619,498316;1445771,501931;1473490,509163;1474696,487470;1473490,459753;1492774,450111;1521698,462162;1532545,477829;1542186,466983;1548212,459753;1550622,456136;1566289,469394;1586778,465778;1612087,460957;1614498,463368;1603651,440471;1594009,419983;1609676,429625;1616907,439266;1616907,428420;1615703,417574;1653063,445292;1637396,457343;1700065,487470;1708502,480240;1713322,466983;1732605,466983;1774787,475419;1766350,482650;1757914,489880;1857944,520009;1898920,524828;1959180,534469;1906152,520009;1832635,498316;1771171,474214;1745862,452522;1772376,454932;1773582,440471;1829021,458547;1856738,452522;1937486,487470;1916998,464573;1894100,452522;1872406,439266;1951948,452522;2058004,481445;2064031,474214;2011003,460957;1943512,430830;1984489,430830;1995335,427215;2000156,422394;1994130,409137;1990514,405523;1985694,400702;1973642,391061;2036312,401906;2083313,415163;2045953,401906;2007387,388651;2056799,398291;1986899,379010;1947128,369368;1923024,359728;1901331,351293;1978462,357317;2058004,360933;2032696,346472;2098981,354907;2172498,366958;2158035,362138;2145984,357317;2125495,350086;2092956,340445;2089340,339241;2088134,339241;2088134,339241;2094160,335624;2094160,335624;2094160,335624;2094160,335624;2092956,335624;2090545,335624;2079699,334420;2053185,330805;1966411,317548;1967616,317548;1968821,317548;1971232,317548;1984489,317548;2024260,317548;2065236,317548;2083313,317548;1989309,312729;1898920,301882;1877227,299471;1866381,298267;1855535,297062;1810942,291036;1725374,281395;1592803,274164;1553032,269343;1525313,266934;1512056,265729;1657883,275369;1620523,271753;1730195,277780;1859149,287420;1759119,283804;1903741,297062;2047158,309113;2009798,301882;2073672,307908;2019439,300676;2108622,305497;2199012,309113;2164061,306703;2129111,304292;2149598,303087;2192985,299471;2236372,294652;2250835,293446;2255654,292241;2112238,277780;1957975,266934;1706091,445292;1744657,454932;1749477,468187;1725374,465778;1706091,445292;1463849,264523;1416848,260909;1415642,262113;1471081,271753;1477106,272960;1456619,269343;1449387,268139;1433719,264523;1414437,260909;1414437,260909;1414437,260909;1414437,260909;1414437,260909;1414437,260909;1414437,260909;1414437,260909;1410821,259702;1409616,259702;1401180,257292;1402385,257292;1403591,257292;1406000,258498;1402385,257292;1403591,257292;1399975,256088;1396359,254883;1396359,254883;1396359,254883;1396359,254883;1396359,254883;1396359,254883;1397564,254883;1397564,254883;1406000,256088;1406000,256088;1406000,256088;1406000,256088;1404796,256088;1404796,256088;1404796,256088;1406000,256088;1406000,256088;1408410,256088;1409616,256088;1410821,256088;1409616,256088;1410821,256088;1410821,256088;1412026,256088;1412026,256088;1412026,256088;1413232,256088;1412026,256088;1416848,254883;1416848,254883;1416848,254883;1416848,254883;1416848,254883;1416848,254883;1415642,254883;1414437,256088;1413232,256088;1418052,256088;1463849,264523;1321638,264523;1320433,263318;1321638,264523;1284277,253677;1284277,253677;1284277,253677;1284277,253677;1284277,253677;1283072,253677;1284277,253677;1284277,253677;1284277,253677;1284277,253677;996238,236805;1055292,225960;1057703,225960;996238,236805;1390334,253677;1380691,254883;1378280,254883;1393948,253677;1390334,253677;1396359,257292;1396359,257292;1396359,257292;1396359,257292;1398769,258498;1398769,258498;1398769,258498;1398769,258498;1374666,253677;1374666,253677;1428899,247651;1374666,253677;1079396,221139;1093858,217523;1096269,217523;1105910,218730;1090242,219933;1083011,221139;1079396,221139;1027573,211498;1029983,210293;1025162,210293;1020341,209088;1023957,209088;1045651,206679;1057703,209088;1051676,209088;1046855,209088;1045651,209088;1045651,209088;1045651,209088;1045651,209088;1049266,211498;1049266,211498;1049266,211498;1046855,211498;1036009,211498;1027573,211498;966109,205472;972134,204268;973339,204268;966109,205472;1204735,187396;1209555,191010;1167373,194627;1164964,193421;1162554,192217;1167373,192217;1162554,192217;1157732,188601;1177016,187396;1198709,186191;1203530,186191;1204735,187396;1167373,194627;1193887,203061;1190273,204268;1177016,206679;1150502,195831;1167373,194627;1167373,194627;1242096,197037;1239685,197037;1242096,197037;1242096,197037;1243301,197037;1244506,198242;1204735,206679;1201119,205472;1237274,198242;1243301,197037;1245710,200652;1191477,212703;1189068,211498;1220402,205472;1210760,206679;1187862,211498;1185452,210293;1221607,203061;1243301,198242;1245710,200652;1198709,233190;1198709,233190;1216787,236805;1216787,236805;1198709,233190;1107115,218730;1097474,216319;1110731,212703;1111936,211498;1111936,211498;1113140,211498;1114345,211498;1111936,211498;1109526,211498;1109526,211498;1109526,211498;1109526,211498;1109526,211498;1108320,210293;1109526,206679;1115551,209088;1130013,210293;1119167,205472;1116756,205472;1122783,204268;1114345,205472;1103499,204268;1092653,203061;1090242,203061;1114345,200652;1132424,206679;1150502,212703;1131218,216319;1107115,218730;1087831,203061;1103499,207882;1062523,210293;1050471,207882;1079396,204268;1087831,203061;1146886,189806;1157732,192217;1143270,192217;1142065,191010;1140859,189806;1146886,189806;1183041,209088;1183041,209088;1197503,205472;1198709,205472;1203530,206679;1185452,210293;1183041,209088;1158938,215114;1140859,217523;1156527,213909;1158938,215114;1161348,215114;1162554,215114;1163759,215114;1119167,224754;1161348,215114;1217992,238011;1199914,234395;1202325,233190;1219196,238011;1217992,238011;1219196,236805;1202325,231986;1203530,231986;1197503,230781;1197503,227165;1213171,230781;1224017,234395;1219196,236805;1197503,205472;1186657,207882;1180630,209088;1179425,209088;1197503,205472;1197503,205472;1155322,194627;1149297,194627;1144475,192217;1158938,191010;1164964,193421;1155322,194627;1058907,187396;1023957,187396;1057703,186191;1058907,187396;1048060,199447;1103499,195831;1105910,197037;1080601,198242;1019137,201858;1016726,201858;1048060,199447;1119167,228370;1166168,217523;1169784,218730;1126397,229575;1119167,228370;1195093,234395;1211966,238011;1214376,238011;1207145,240421;1186657,236805;1195093,234395;1269815,248856;1269815,248856;1269815,248856;1269815,248856;1269815,248856;1340920,250062;1340920,250062;1340920,250062;1340920,250062;1340920,250062;1305970,259702;1305970,259702;1305970,259702;1309586,260909;1309586,260909;1309586,260909;1309586,260909;1340920,250062;1340920,250062;1340920,250062;1340920,250062;1333690,250062;1337305,250062;1333690,250062;1281867,236805;1280661,239216;1280661,238011;1279456,234395;1281867,236805;1275840,241626;1275840,241626;1273430,245241;1272226,245241;1275840,241626;1287892,241626;1289097,242832;1287892,245241;1286687,244037;1287892,241626;1310791,260909;1310791,260909;1310791,260909;1310791,260909;1310791,260909;1332484,257292;1332484,257292;1332484,257292;1332484,257292;1332484,257292;1367434,251267;1387923,247651;1367434,251267;1367434,251267;1365023,250062;1374666,248856;1365023,250062;1365023,250062;1251737,222344;1248121,219933;1246916,223549;1233659,229575;1228839,227165;1207145,218730;1213171,215114;1225223,209088;1236069,204268;1245710,200652;1246916,200652;1262583,216319;1251737,222344;1237274,191010;1242096,195831;1196298,204268;1185452,200652;1168579,194627;1209555,191010;1221607,198242;1221607,197037;1220402,193421;1220402,189806;1231249,188601;1220402,189806;1220402,188601;1211966,181370;1231249,181370;1237274,191010;1202325,183780;1154116,184986;1152911,183780;1202325,183780;1202325,183780;1046855,183780;1034803,183780;1044446,183780;1046855,183780;1013110,201858;1014316,201858;984186,204268;981775,204268;1013110,201858;998648,212703;1003469,213909;985391,216319;975750,215114;998648,212703;1185452,239216;1207145,241626;1204735,242832;1183041,240421;1185452,239216;1268610,250062;1268610,250062;1268610,250062;1268610,250062;1268610,250062;1268610,250062;1275840,251267;1277046,251267;1278251,251267;1275840,251267;1275840,251267;1281867,252472;1281867,252472;1281867,252472;1281867,252472;1281867,252472;1281867,252472;1281867,252472;1281867,252472;1281867,252472;1281867,252472;1281867,252472;1281867,252472;1281867,252472;1281867,252472;1281867,252472;1287892,253677;1286687,253677;1287892,253677;1290303,254883;1289097,254883;1290303,254883;1291508,254883;1290303,254883;1291508,254883;1284277,250062;1285481,247651;1285481,246447;1286687,247651;1285481,250062;1284277,250062;1295124,256088;1295124,256088;1295124,256088;1295124,256088;1295124,256088;1298738,263318;1298738,263318;1298738,263318;1298738,263318;1310791,260909;1310791,260909;1310791,260909;1310791,260909;1310791,260909;1310791,260909;1311995,260909;1311995,260909;1311995,260909;1324047,265729;1324047,265729;1324047,265729;1324047,265729;1331279,258498;1331279,258498;1332484,258498;1332484,259702;1331279,258498;1331279,258498;1375871,253677;1378280,253677;1380691,253677;1378280,253677;1375871,253677;1399975,259702;1399975,259702;1399975,259702;1399975,259702;1399975,259702;1436130,241626;1371050,252472;1369845,252472;1408410,246447;1436130,241626;1374666,247651;1409616,241626;1374666,247651;1321638,229575;1321638,229575;1322843,230781;1321638,229575;1321638,229575;1074574,168113;1093858,165704;1154116,166908;1177016,168113;1204735,169319;1220402,170524;1230044,181370;1210760,181370;1203530,176550;1196298,176550;1201119,181370;1151707,181370;1150502,178959;1152911,177755;1164964,181370;1144475,174140;1126397,170524;1110731,169319;1096269,170524;1084217,171729;1080601,170524;1074574,168113;931158,221139;879335,225960;863667,225960;974545,215114;981775,216319;957672,218730;957672,218730;957672,218730;931158,221139;1193887,246447;1161348,257292;1107115,283804;1063728,300676;1031189,316343;1048060,300676;1099883,280190;1090242,285011;1146886,259702;1158938,251267;1174605,241626;1174605,241626;1175811,241626;1175811,241626;1177016,241626;1181836,241626;1181836,241626;1183041,241626;1183041,241626;1185452,241626;1186657,241626;1191477,241626;1195093,241626;1193887,241626;1193887,241626;1193887,241626;1189068,241626;1187862,241626;1187862,241626;1186657,241626;1186657,241626;1185452,241626;1184246,241626;1184246,241626;1184246,241626;1184246,241626;1183041,241626;1181836,241626;1181836,241626;1181836,241626;1181836,241626;1181836,241626;1181836,241626;1180630,241626;1181836,241626;1180630,241626;1178221,241626;1180630,241626;1180630,241626;1174605,241626;1181836,238011;1197503,239216;1203530,240421;1198709,241626;1198709,241626;1198709,241626;1198709,241626;1198709,241626;1198709,241626;1193887,246447;1266199,253677;1258967,260909;1251737,269343;1264994,253677;1268610,250062;1268610,250062;1268610,250062;1268610,250062;1269815,250062;1269815,250062;1271020,250062;1272226,250062;1273430,250062;1271020,250062;1266199,253677;1283072,252472;1283072,252472;1284277,252472;1284277,252472;1284277,252472;1285481,252472;1284277,252472;1281867,257292;1283072,252472;1293918,256088;1293918,256088;1293918,256088;1293918,256088;1315611,262113;1318022,263318;1318022,263318;1318022,263318;1315611,262113;1318022,263318;1318022,263318;1318022,263318;1318022,263318;1321638,264523;1321638,264523;1321638,264523;1321638,264523;1332484,259702;1333690,259702;1337305,268139;1332484,259702;1465054,280190;1433719,271753;1419257,268139;1407205,264523;1403591,264523;1424078,271753;1445771,278985;1432514,275369;1389128,259702;1391537,259702;1395153,259702;1396359,259702;1396359,259702;1397564,259702;1397564,259702;1397564,259702;1398769,259702;1398769,259702;1397564,259702;1398769,259702;1398769,259702;1406000,262113;1446976,272960;1465054,280190;1935077,289831;1965205,285011;1935077,28983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 1231" o:spid="_x0000_s1110" style="position:absolute;left:26384;top:79438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EZMQA&#10;AADbAAAADwAAAGRycy9kb3ducmV2LnhtbESP3YrCMBSE7xd8h3AE79ZUcVWqUXQXYb1Q/OkDHJpj&#10;W2xOahNrfXsjLOzlMDPfMPNla0rRUO0KywoG/QgEcWp1wZmC5Lz5nIJwHlljaZkUPMnBctH5mGOs&#10;7YOP1Jx8JgKEXYwKcu+rWEqX5mTQ9W1FHLyLrQ36IOtM6hofAW5KOYyisTRYcFjIsaLvnNLr6W4U&#10;fI34tk5uh2QUyf12d29+ytXxrFSv265mIDy1/j/81/7VCqYTeH8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XBGTEAAAA2wAAAA8AAAAAAAAAAAAAAAAAmAIAAGRycy9k&#10;b3ducmV2LnhtbFBLBQYAAAAABAAEAPUAAACJAwAAAAA=&#10;" path="m6494,6494v,,,,,c6494,6494,6494,6494,6494,6494v,,,,,c6494,6494,6494,6494,6494,6494xe" fillcolor="#fee01b" stroked="f">
                <v:stroke joinstyle="miter"/>
                <v:path arrowok="t" o:connecttype="custom" o:connectlocs="9039,9038;9039,9038;9039,9038;9039,9038;9039,9038" o:connectangles="0,0,0,0,0"/>
              </v:shape>
              <v:shape id="Freeform 1232" o:spid="_x0000_s1111" style="position:absolute;left:32861;top:79914;width:723;height:121;visibility:visible;mso-wrap-style:square;v-text-anchor:middle" coordsize="51954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rrsAA&#10;AADbAAAADwAAAGRycy9kb3ducmV2LnhtbERPTWvCQBC9F/oflin01mzagoTUVURoEXqxKtjjmB2T&#10;kOxs2N1o+u87B8Hj433Pl5Pr1YVCbD0beM1yUMSVty3XBg77z5cCVEzIFnvPZOCPIiwXjw9zLK2/&#10;8g9ddqlWEsKxRANNSkOpdawachgzPxALd/bBYRIYam0DXiXc9fotz2faYcvS0OBA64aqbjc6KVl3&#10;/N6l8+lrO26xqL83YTz+GvP8NK0+QCWa0l18c2+sgULGyhf5AXr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6rrsAAAADbAAAADwAAAAAAAAAAAAAAAACYAgAAZHJzL2Rvd25y&#10;ZXYueG1sUEsFBgAAAAAEAAQA9QAAAIUDAAAAAA==&#10;" path="m53253,9092c38533,8226,22081,7360,6494,6494v13855,866,29441,2598,46759,2598xe" fillcolor="#fee01b" stroked="f">
                <v:stroke joinstyle="miter"/>
                <v:path arrowok="t" o:connecttype="custom" o:connectlocs="74120,12654;9039,9038;74120,12654" o:connectangles="0,0,0"/>
              </v:shape>
              <v:shape id="Freeform 1233" o:spid="_x0000_s1112" style="position:absolute;left:22383;top:81819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PJ8UA&#10;AADbAAAADwAAAGRycy9kb3ducmV2LnhtbESPQWvCQBSE7wX/w/KE3urGFItNXSVICy1atOrF2yP7&#10;mg1m34bsauK/d4VCj8PMfMPMFr2txYVaXzlWMB4lIIgLpysuFRz2H09TED4ga6wdk4IreVjMBw8z&#10;zLTr+Icuu1CKCGGfoQITQpNJ6QtDFv3INcTR+3WtxRBlW0rdYhfhtpZpkrxIixXHBYMNLQ0Vp93Z&#10;KjjnpvveTyhtNv74/rz+Kle83Cr1OOzzNxCB+vAf/mt/agXTV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A8nxQAAANsAAAAPAAAAAAAAAAAAAAAAAJgCAABkcnMv&#10;ZG93bnJldi54bWxQSwUGAAAAAAQABAD1AAAAigMAAAAA&#10;" path="m12556,6494v,,-866,,-866,c9958,7361,8226,9092,6494,9958l12556,6494xe" fillcolor="#fee01b" stroked="f">
                <v:stroke joinstyle="miter"/>
                <v:path arrowok="t" o:connecttype="custom" o:connectlocs="17475,9038;16270,9038;9038,13859;17475,9038" o:connectangles="0,0,0,0"/>
              </v:shape>
              <v:shape id="Freeform 1234" o:spid="_x0000_s1113" style="position:absolute;left:26765;top:77247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9u2MIA&#10;AADbAAAADwAAAGRycy9kb3ducmV2LnhtbERPTWvCQBC9C/0PyxS81U0LFhvdBGkRPVSKWvQ6ZMck&#10;mJ2N2VHT/vruoeDx8b5nee8adaUu1J4NPI8SUMSFtzWXBr53i6cJqCDIFhvPZOCHAuTZw2CGqfU3&#10;3tB1K6WKIRxSNFCJtKnWoajIYRj5ljhyR985lAi7UtsObzHcNfolSV61w5pjQ4UtvVdUnLYXZyCs&#10;f/3XMpGz/vjsL4f1brKXcTBm+NjPp6CEermL/90ra+Atro9f4g/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27YwgAAANsAAAAPAAAAAAAAAAAAAAAAAJgCAABkcnMvZG93&#10;bnJldi54bWxQSwUGAAAAAAQABAD1AAAAhwMAAAAA&#10;" path="m6494,6494v5196,3464,6062,6927,6062,11257c16019,12555,16019,8226,6494,6494xe" fillcolor="#fee01b" stroked="f">
                <v:stroke joinstyle="miter"/>
                <v:path arrowok="t" o:connecttype="custom" o:connectlocs="9038,9038;17475,24705;9038,9038" o:connectangles="0,0,0"/>
              </v:shape>
              <v:shape id="Freeform 1235" o:spid="_x0000_s1114" style="position:absolute;left:23526;top:78962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9/wMMA&#10;AADbAAAADwAAAGRycy9kb3ducmV2LnhtbESPQWsCMRSE74L/ITzBW80qKHZrFBUEPfTgVj0/Nq+b&#10;bTcvSxJ121/fCAWPw8x8wyxWnW3EjXyoHSsYjzIQxKXTNVcKTh+7lzmIEJE1No5JwQ8FWC37vQXm&#10;2t35SLciViJBOOSowMTY5lKG0pDFMHItcfI+nbcYk/SV1B7vCW4bOcmymbRYc1ow2NLWUPldXK2C&#10;r/fN9LCzB+9mp19dnC/BZPOg1HDQrd9AROriM/zf3msFr2N4fE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9/wMMAAADbAAAADwAAAAAAAAAAAAAAAACYAgAAZHJzL2Rv&#10;d25yZXYueG1sUEsFBgAAAAAEAAQA9QAAAIgDAAAAAA==&#10;" path="m14898,9958v,,,-866,-6927,-3464c5373,6494,5373,7360,14898,9958xe" fillcolor="#fee01b" stroked="f">
                <v:stroke joinstyle="miter"/>
                <v:path arrowok="t" o:connecttype="custom" o:connectlocs="20735,13859;11094,9038;20735,13859" o:connectangles="0,0,0"/>
              </v:shape>
              <v:shape id="Freeform 1236" o:spid="_x0000_s1115" style="position:absolute;left:22669;top:77914;width:844;height:482;visibility:visible;mso-wrap-style:square;v-text-anchor:middle" coordsize="60613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8218MA&#10;AADbAAAADwAAAGRycy9kb3ducmV2LnhtbESPQWsCMRSE7wX/Q3hCb5qtVdHVKK0oFKGHruL5sXnu&#10;Lt28LEl0479vCoUeh5n5hllvo2nFnZxvLCt4GWcgiEurG64UnE+H0QKED8gaW8uk4EEetpvB0xpz&#10;bXv+onsRKpEg7HNUUIfQ5VL6siaDfmw74uRdrTMYknSV1A77BDetnGTZXBpsOC3U2NGupvK7uBkF&#10;Lr4Wn8djxGI37ePlven27jZT6nkY31YgAsXwH/5rf2gFywn8fk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8218MAAADbAAAADwAAAAAAAAAAAAAAAACYAgAAZHJzL2Rv&#10;d25yZXYueG1sUEsFBgAAAAAEAAQA9QAAAIgDAAAAAA==&#10;" path="m12556,11690v2597,2597,6061,5195,6061,5195c30740,20349,40265,24678,55851,31605l6494,6494v,,866,866,1732,1732c9958,9092,11690,10824,12556,11690xe" fillcolor="#fee01b" stroked="f">
                <v:stroke joinstyle="miter"/>
                <v:path arrowok="t" o:connecttype="custom" o:connectlocs="17476,16269;25912,23499;77735,43986;9039,9038;11449,11448;17476,16269" o:connectangles="0,0,0,0,0,0"/>
              </v:shape>
              <v:shape id="Freeform 1237" o:spid="_x0000_s1116" style="position:absolute;left:22955;top:77628;width:482;height:362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zXcEA&#10;AADbAAAADwAAAGRycy9kb3ducmV2LnhtbESPT4vCMBTE7wt+h/CEva2JK4hWo6isf65VweujebbF&#10;5qU0sdZvvxEEj8PM/IaZLztbiZYaXzrWMBwoEMSZMyXnGs6n7c8EhA/IBivHpOFJHpaL3tccE+Me&#10;nFJ7DLmIEPYJaihCqBMpfVaQRT9wNXH0rq6xGKJscmkafES4reSvUmNpseS4UGBNm4Ky2/FuNVzu&#10;6TmdkFW3XW7Xu/1atU/80/q7361mIAJ14RN+tw9Gw3QEry/x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s13BAAAA2wAAAA8AAAAAAAAAAAAAAAAAmAIAAGRycy9kb3du&#10;cmV2LnhtbFBLBQYAAAAABAAEAPUAAACGAwAAAAA=&#10;" path="m32472,26439c27276,22975,25544,16914,23813,12584,21215,8255,17751,4791,6494,7389v4330,3463,4330,7793,6928,11257c16019,21243,21215,24707,32472,26439xe" fillcolor="#fee01b" stroked="f">
                <v:stroke joinstyle="miter"/>
                <v:path arrowok="t" o:connecttype="custom" o:connectlocs="45195,36796;33143,17514;9038,10284;18681,25950;45195,36796" o:connectangles="0,0,0,0,0"/>
              </v:shape>
              <v:shape id="Freeform 1238" o:spid="_x0000_s1117" style="position:absolute;left:26098;top:78295;width:603;height:723;visibility:visible;mso-wrap-style:square;v-text-anchor:middle" coordsize="43295,51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CqsQA&#10;AADbAAAADwAAAGRycy9kb3ducmV2LnhtbESPT2vCQBTE7wW/w/IEb3WjSKnRVSQg7aEUGj14fGaf&#10;STT7Nuxu/vTbdwuFHoeZ+Q2z3Y+mET05X1tWsJgnIIgLq2suFZxPx+dXED4ga2wsk4Jv8rDfTZ62&#10;mGo78Bf1eShFhLBPUUEVQptK6YuKDPq5bYmjd7POYIjSlVI7HCLcNHKZJC/SYM1xocKWsoqKR94Z&#10;BUOXXYpOug+bnW7ZHfvrW/55VWo2HQ8bEIHG8B/+a79rBesV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zwqrEAAAA2wAAAA8AAAAAAAAAAAAAAAAAmAIAAGRycy9k&#10;b3ducmV2LnhtbFBLBQYAAAAABAAEAPUAAACJAwAAAAA=&#10;" path="m22947,29008c31606,17751,40265,6494,40265,6494r-3464,l6494,51522v866,,8659,-11258,16453,-22514xe" fillcolor="#fee01b" stroked="f">
                <v:stroke joinstyle="miter"/>
                <v:path arrowok="t" o:connecttype="custom" o:connectlocs="31938,40372;56042,9038;51220,9038;9039,71707;31938,40372" o:connectangles="0,0,0,0,0"/>
              </v:shape>
              <v:shape id="Freeform 1239" o:spid="_x0000_s1118" style="position:absolute;left:31146;top:77343;width:1567;height:482;visibility:visible;mso-wrap-style:square;v-text-anchor:middle" coordsize="112568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g8sUA&#10;AADbAAAADwAAAGRycy9kb3ducmV2LnhtbESPQWvCQBSE7wX/w/IKvZS6sWCw0TVoQSgEFI0I3h7Z&#10;1yQk+zZkt5r+e1cQPA4z8w2zSAfTigv1rrasYDKOQBAXVtdcKjjmm48ZCOeRNbaWScE/OUiXo5cF&#10;JtpeeU+Xgy9FgLBLUEHlfZdI6YqKDLqx7YiD92t7gz7IvpS6x2uAm1Z+RlEsDdYcFirs6Luiojn8&#10;GQVyK99PucvWrmw3WR43+935PCj19jqs5iA8Df4ZfrR/tIKvK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KDyxQAAANsAAAAPAAAAAAAAAAAAAAAAAJgCAABkcnMv&#10;ZG93bnJldi54bWxQSwUGAAAAAAQABAD1AAAAigMAAAAA&#10;" path="m6494,33338c28142,29874,36801,30739,48924,28142v6061,-866,12988,-2598,23379,-5195c82694,20349,95683,16019,113867,9958v866,-3464,-4330,-4330,-11257,-2598c95683,8226,86158,10824,76633,13421v-9525,2598,-18184,5196,-24246,6062c46326,20349,43728,19483,46326,16019,29874,19483,27276,22947,25544,25544v-2597,1732,-4329,4330,-19050,7794xe" fillcolor="#fee01b" stroked="f">
                <v:stroke joinstyle="miter"/>
                <v:path arrowok="t" o:connecttype="custom" o:connectlocs="9038,46398;68093,39166;100633,31936;158482,13859;142814,10243;106659,18678;72913,27115;64477,22294;35553,35550;9038,46398" o:connectangles="0,0,0,0,0,0,0,0,0,0"/>
              </v:shape>
              <v:shape id="Freeform 1240" o:spid="_x0000_s1119" style="position:absolute;left:30861;top:77724;width:482;height:241;visibility:visible;mso-wrap-style:square;v-text-anchor:middle" coordsize="34636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zSGsYA&#10;AADbAAAADwAAAGRycy9kb3ducmV2LnhtbESPT2vCQBTE7wW/w/KEXopuKjTV6CpF0OZQD/UPeHxk&#10;n9lg9m3Ibk389m6h0OMwM79hFqve1uJGra8cK3gdJyCIC6crLhUcD5vRFIQPyBprx6TgTh5Wy8HT&#10;AjPtOv6m2z6UIkLYZ6jAhNBkUvrCkEU/dg1x9C6utRiibEupW+wi3NZykiSptFhxXDDY0NpQcd3/&#10;WAWTXXeepdv36i0/6dNn/5VvX4xT6nnYf8xBBOrDf/ivnWsFsxR+v8Qf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zSGsYAAADbAAAADwAAAAAAAAAAAAAAAACYAgAAZHJz&#10;L2Rvd25yZXYueG1sUEsFBgAAAAAEAAQA9QAAAIsDAAAAAA==&#10;" path="m30740,6494c23813,7360,16019,9092,6494,10824,16885,9092,24678,7360,30740,6494xe" fillcolor="#fee01b" stroked="f">
                <v:stroke joinstyle="miter"/>
                <v:path arrowok="t" o:connecttype="custom" o:connectlocs="42784,9038;9038,15064;42784,9038" o:connectangles="0,0,0"/>
              </v:shape>
              <v:shape id="Freeform 1241" o:spid="_x0000_s1120" style="position:absolute;left:25527;top:78581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6SucUA&#10;AADbAAAADwAAAGRycy9kb3ducmV2LnhtbESP3WrCQBSE74W+w3IK3plNi201uoqtFPTC4k8e4JA9&#10;JsHs2ZhdY3x7tyB4OczMN8x03plKtNS40rKCtygGQZxZXXKuID38DkYgnEfWWFkmBTdyMJ+99KaY&#10;aHvlHbV7n4sAYZeggsL7OpHSZQUZdJGtiYN3tI1BH2STS93gNcBNJd/j+FMaLDksFFjTT0HZaX8x&#10;Cj6GfP5Oz9t0GMu/9ebSLqvF7qBU/7VbTEB46vwz/GivtILxF/x/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pK5xQAAANsAAAAPAAAAAAAAAAAAAAAAAJgCAABkcnMv&#10;ZG93bnJldi54bWxQSwUGAAAAAAQABAD1AAAAigMAAAAA&#10;" path="m6494,7144v,-866,,-866,,c6494,6278,6494,6278,6494,7144xe" fillcolor="#fee01b" stroked="f">
                <v:stroke joinstyle="miter"/>
                <v:path arrowok="t" o:connecttype="custom" o:connectlocs="9039,9943;9039,9943;9039,9943" o:connectangles="0,0,0"/>
              </v:shape>
              <v:shape id="Freeform 1242" o:spid="_x0000_s1121" style="position:absolute;left:27051;top:80105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EGy8IA&#10;AADbAAAADwAAAGRycy9kb3ducmV2LnhtbERPy2rCQBTdF/yH4Qru6sSSFps6SqwIuqj4yAdcMrdJ&#10;aOZOkpnE9O+dRaHLw3mvNqOpxUCdqywrWMwjEMS51RUXCrLb/nkJwnlkjbVlUvBLDjbrydMKE23v&#10;fKHh6gsRQtglqKD0vkmkdHlJBt3cNsSB+7adQR9gV0jd4T2Em1q+RNGbNFhxaCixoc+S8p9rbxS8&#10;xtxus/acxZE8Hb/6YVenl5tSs+mYfoDwNPp/8Z/7oBW8h7HhS/g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QbLwgAAANsAAAAPAAAAAAAAAAAAAAAAAJgCAABkcnMvZG93&#10;bnJldi54bWxQSwUGAAAAAAQABAD1AAAAhwMAAAAA&#10;" path="m6494,6494v,,,,,c6494,6494,6494,6494,6494,6494xe" fillcolor="#fee01b" stroked="f">
                <v:stroke joinstyle="miter"/>
                <v:path arrowok="t" o:connecttype="custom" o:connectlocs="9039,9038;9039,9038;9039,9038" o:connectangles="0,0,0"/>
              </v:shape>
              <v:shape id="Freeform 1243" o:spid="_x0000_s1122" style="position:absolute;left:28575;top:81629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2jUMQA&#10;AADbAAAADwAAAGRycy9kb3ducmV2LnhtbESP3YrCMBSE7xd8h3AE79ZUcUWrUXQXYb1Q/OkDHJpj&#10;W2xOahNrfXsjLOzlMDPfMPNla0rRUO0KywoG/QgEcWp1wZmC5Lz5nIBwHlljaZkUPMnBctH5mGOs&#10;7YOP1Jx8JgKEXYwKcu+rWEqX5mTQ9W1FHLyLrQ36IOtM6hofAW5KOYyisTRYcFjIsaLvnNLr6W4U&#10;fI34tk5uh2QUyf12d29+ytXxrFSv265mIDy1/j/81/7VCqZTeH8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do1DEAAAA2wAAAA8AAAAAAAAAAAAAAAAAmAIAAGRycy9k&#10;b3ducmV2LnhtbFBLBQYAAAAABAAEAPUAAACJAwAAAAA=&#10;" path="m6494,6494v,,,,,c6494,6494,6494,6494,6494,6494xe" fillcolor="#fee01b" stroked="f">
                <v:stroke joinstyle="miter"/>
                <v:path arrowok="t" o:connecttype="custom" o:connectlocs="9039,9038;9039,9038;9039,9038" o:connectangles="0,0,0"/>
              </v:shape>
              <v:shape id="Freeform 1244" o:spid="_x0000_s1123" style="position:absolute;left:30099;top:83153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3IE8YA&#10;AADcAAAADwAAAGRycy9kb3ducmV2LnhtbESPzW7CQAyE75X6DitX6q3sgmiFUhZEiyq1Byp+8gBW&#10;1k0ist6QXUL69viAxM3WjGc+z5eDb1RPXawDWxiPDCjiIriaSwv54etlBiomZIdNYLLwTxGWi8eH&#10;OWYuXHhH/T6VSkI4ZmihSqnNtI5FRR7jKLTEov2FzmOStSu16/Ai4b7RE2PetMeapaHClj4rKo77&#10;s7fwOuXTR37a5lOjf382537drHYHa5+fhtU7qERDuptv199O8I3gyzMygV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3IE8YAAADcAAAADwAAAAAAAAAAAAAAAACYAgAAZHJz&#10;L2Rvd25yZXYueG1sUEsFBgAAAAAEAAQA9QAAAIsDAAAAAA==&#10;" path="m6494,6494v,,,,,c6494,6494,6494,6494,6494,6494xe" fillcolor="#fee01b" stroked="f">
                <v:stroke joinstyle="miter"/>
                <v:path arrowok="t" o:connecttype="custom" o:connectlocs="9039,9038;9039,9038;9039,9038" o:connectangles="0,0,0"/>
              </v:shape>
              <v:shape id="Freeform 1245" o:spid="_x0000_s1124" style="position:absolute;left:31623;top:84677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FtiMIA&#10;AADcAAAADwAAAGRycy9kb3ducmV2LnhtbERPzYrCMBC+C/sOYRb2pomiItUo7srCelBW7QMMzdgW&#10;m0ltYu2+vRGEvc3H9zuLVWcr0VLjS8cahgMFgjhzpuRcQ3r67s9A+IBssHJMGv7Iw2r51ltgYtyd&#10;D9QeQy5iCPsENRQh1ImUPivIoh+4mjhyZ9dYDBE2uTQN3mO4reRIqam0WHJsKLCmr4Kyy/FmNUzG&#10;fP1Mr7/pWMn9dndrN9X6cNL6471bz0EE6sK/+OX+MXG+GsLz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sW2IwgAAANwAAAAPAAAAAAAAAAAAAAAAAJgCAABkcnMvZG93&#10;bnJldi54bWxQSwUGAAAAAAQABAD1AAAAhwMAAAAA&#10;" path="m6494,6494v,,,,,c6494,6494,6494,6494,6494,6494xe" fillcolor="#fee01b" stroked="f">
                <v:stroke joinstyle="miter"/>
                <v:path arrowok="t" o:connecttype="custom" o:connectlocs="9039,9038;9039,9038;9039,9038" o:connectangles="0,0,0"/>
              </v:shape>
              <v:shape id="Freeform 1246" o:spid="_x0000_s1125" style="position:absolute;left:31527;top:81819;width:844;height:241;visibility:visible;mso-wrap-style:square;v-text-anchor:middle" coordsize="60613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vl8IA&#10;AADcAAAADwAAAGRycy9kb3ducmV2LnhtbERPzWoCMRC+F3yHMAVvNVkP0q5GKcVSD0ux6gOMybi7&#10;dDNZNtkf374pFHqbj+93NrvJNWKgLtSeNWQLBYLYeFtzqeFyfn96BhEissXGM2m4U4Dddvawwdz6&#10;kb9oOMVSpBAOOWqoYmxzKYOpyGFY+JY4cTffOYwJdqW0HY4p3DVyqdRKOqw5NVTY0ltF5vvUOw3D&#10;8VL3GfrCms/r7fjxsi/GTGk9f5xe1yAiTfFf/Oc+2DRfLeH3mXS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++XwgAAANwAAAAPAAAAAAAAAAAAAAAAAJgCAABkcnMvZG93&#10;bnJldi54bWxQSwUGAAAAAAQABAD1AAAAhwMAAAAA&#10;" path="m6494,6529v,,12123,3463,24246,6061c42863,16054,55851,18651,55851,18651l43728,12590c24678,5663,19483,6529,6494,6529xe" fillcolor="#fee01b" stroked="f">
                <v:stroke joinstyle="miter"/>
                <v:path arrowok="t" o:connecttype="custom" o:connectlocs="9039,9087;42785,17522;77735,25957;60862,17522;9039,9087" o:connectangles="0,0,0,0,0"/>
              </v:shape>
              <v:shape id="Freeform 1247" o:spid="_x0000_s1126" style="position:absolute;left:27432;top:81724;width:482;height:482;visibility:visible;mso-wrap-style:square;v-text-anchor:middle" coordsize="34636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SUh8QA&#10;AADcAAAADwAAAGRycy9kb3ducmV2LnhtbERPTWvCQBC9F/wPywje6sZGiqauQaJiD0Kp9tDjkJ0m&#10;wexsyG7j6q/vFgq9zeN9zioPphUD9a6xrGA2TUAQl1Y3XCn4OO8fFyCcR9bYWiYFN3KQr0cPK8y0&#10;vfI7DSdfiRjCLkMFtfddJqUrazLoprYjjtyX7Q36CPtK6h6vMdy08ilJnqXBhmNDjR0VNZWX07dR&#10;kN4DVqE4bu12+XY8lJfd4nO+U2oyDpsXEJ6C/xf/uV91nJ+k8PtMvE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lIfEAAAA3AAAAA8AAAAAAAAAAAAAAAAAmAIAAGRycy9k&#10;b3ducmV2LnhtbFBLBQYAAAAABAAEAPUAAACJAwAAAAA=&#10;" path="m6494,6494v,,5196,6061,10391,12989c22081,25544,28142,32472,28142,32472r5196,c33338,32472,26410,26410,19483,19483,12556,12555,6494,6494,6494,6494xe" fillcolor="#fee01b" stroked="f">
                <v:stroke joinstyle="miter"/>
                <v:path arrowok="t" o:connecttype="custom" o:connectlocs="9038,9038;23501,27115;39169,45192;46400,45192;27117,27115;9038,9038" o:connectangles="0,0,0,0,0,0"/>
              </v:shape>
              <v:shape id="Freeform 1248" o:spid="_x0000_s1127" style="position:absolute;left:24574;top:82391;width:482;height:361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CQ48AA&#10;AADcAAAADwAAAGRycy9kb3ducmV2LnhtbERPTWuDQBC9B/oflin0luw2lBKsq9SSJr2aBHod3KmK&#10;7qy4qzH/vhso9DaP9zlpvthezDT61rGG540CQVw503Kt4XL+XO9A+IBssHdMGm7kIc8eVikmxl25&#10;pPkUahFD2CeooQlhSKT0VUMW/cYNxJH7caPFEOFYSzPiNYbbXm6VepUWW44NDQ700VDVnSar4Xsq&#10;L+WOrOoOtS0Ox0LNN9xr/fS4vL+BCLSEf/Gf+8vE+eoF7s/EC2T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CQ48AAAADcAAAADwAAAAAAAAAAAAAAAACYAgAAZHJzL2Rvd25y&#10;ZXYueG1sUEsFBgAAAAAEAAQA9QAAAIUDAAAAAA==&#10;" path="m24678,15475c21215,13743,17751,10280,16019,8548,11690,5084,9092,4218,6494,20671v5196,865,11257,-866,16453,-1732c25544,18073,29008,18073,31606,17207v-2598,,-4330,-866,-6928,-1732xe" fillcolor="#fee01b" stroked="f">
                <v:stroke joinstyle="miter"/>
                <v:path arrowok="t" o:connecttype="custom" o:connectlocs="34347,21537;22296,11897;9038,28768;31938,26358;43990,23948;34347,21537" o:connectangles="0,0,0,0,0,0"/>
              </v:shape>
              <v:shape id="Freeform 1249" o:spid="_x0000_s1128" style="position:absolute;left:24860;top:82486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h/cEA&#10;AADcAAAADwAAAGRycy9kb3ducmV2LnhtbERPS2sCMRC+F/ofwhR6q4kFRVaj1IJQDx5cH+dhM91s&#10;u5ksSapbf70RBG/z8T1ntuhdK04UYuNZw3CgQBBX3jRca9jvVm8TEDEhG2w9k4Z/irCYPz/NsDD+&#10;zFs6lakWOYRjgRpsSl0hZawsOYwD3xFn7tsHhynDUEsT8JzDXSvflRpLhw3nBosdfVqqfss/p+Fn&#10;sxytV24d/Hh/MeXhGK2aRK1fX/qPKYhEfXqI7+4vk+erEdyeyR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bIf3BAAAA3AAAAA8AAAAAAAAAAAAAAAAAmAIAAGRycy9kb3du&#10;cmV2LnhtbFBLBQYAAAAABAAEAPUAAACGAwAAAAA=&#10;" path="m6494,7144v2598,,5196,,7794,c11690,6278,9092,6278,6494,7144xe" fillcolor="#fee01b" stroked="f">
                <v:stroke joinstyle="miter"/>
                <v:path arrowok="t" o:connecttype="custom" o:connectlocs="9038,9943;19886,9943;9038,9943" o:connectangles="0,0,0"/>
              </v:shape>
              <v:shape id="Freeform 1250" o:spid="_x0000_s1129" style="position:absolute;left:50196;top:78867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6lb8MA&#10;AADcAAAADwAAAGRycy9kb3ducmV2LnhtbERPTWvCQBC9C/6HZYTe6q4tFU3dBJEK9iJUW6W3ITsm&#10;wexszK4a/323IHibx/ucWdbZWlyo9ZVjDaOhAkGcO1NxoeF7u3yegPAB2WDtmDTcyEOW9nszTIy7&#10;8hddNqEQMYR9ghrKEJpESp+XZNEPXUMcuYNrLYYI20KaFq8x3NbyRamxtFhxbCixoUVJ+XFzthre&#10;lp87/jiddusfVnP5Om2qYv+r9dOgm7+DCNSFh/juXpk4X43h/5l4gU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6lb8MAAADcAAAADwAAAAAAAAAAAAAAAACYAgAAZHJzL2Rv&#10;d25yZXYueG1sUEsFBgAAAAAEAAQA9QAAAIgDAAAAAA==&#10;" path="m6494,6494v866,,866,,1732,c7360,6494,7360,6494,6494,6494xe" fillcolor="#8bc63f" stroked="f">
                <v:stroke joinstyle="miter"/>
                <v:path arrowok="t" o:connecttype="custom" o:connectlocs="9039,9038;11449,9038;9039,9038" o:connectangles="0,0,0"/>
              </v:shape>
              <v:shape id="Freeform 1251" o:spid="_x0000_s1130" style="position:absolute;left:51816;top:80391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IA9MMA&#10;AADcAAAADwAAAGRycy9kb3ducmV2LnhtbERPS2sCMRC+C/6HMEJvmmixtqtRpFTQi+CjFm/DZtxd&#10;3EzWTdTtv2+Egrf5+J4zmTW2FDeqfeFYQ7+nQBCnzhScadjvFt13ED4gGywdk4Zf8jCbtlsTTIy7&#10;84Zu25CJGMI+QQ15CFUipU9zsuh7riKO3MnVFkOEdSZNjfcYbks5UOpNWiw4NuRY0WdO6Xl7tRqG&#10;i9WBvy6Xw/qb1Vy+flRF9nPU+qXTzMcgAjXhKf53L02cr0bweCZe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IA9MMAAADcAAAADwAAAAAAAAAAAAAAAACYAgAAZHJzL2Rv&#10;d25yZXYueG1sUEsFBgAAAAAEAAQA9QAAAIgDAAAAAA==&#10;" path="m6494,6494v,,,,,c6494,6494,6494,6494,6494,6494xe" fillcolor="#8bc63f" stroked="f">
                <v:stroke joinstyle="miter"/>
                <v:path arrowok="t" o:connecttype="custom" o:connectlocs="9039,9038;9039,9038;9039,9038" o:connectangles="0,0,0"/>
              </v:shape>
              <v:shape id="Freeform 1252" o:spid="_x0000_s1131" style="position:absolute;left:53244;top:81915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2UhsYA&#10;AADcAAAADwAAAGRycy9kb3ducmV2LnhtbESPQWsCQQyF7wX/wxChtzqjpUW3jiKi0F6Eaqv0Fnbi&#10;7uJOZt2Z6vrvm0PBW8J7ee/LdN75Wl2ojVVgC8OBAUWcB1dxYeFrt34ag4oJ2WEdmCzcKMJ81nuY&#10;YubClT/psk2FkhCOGVooU2oyrWNeksc4CA2xaMfQekyytoV2LV4l3Nd6ZMyr9lixNJTY0LKk/LT9&#10;9RZe1h97Xp3P+803m4V+njRVcfix9rHfLd5AJerS3fx//e4E3witPCMT6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2UhsYAAADcAAAADwAAAAAAAAAAAAAAAACYAgAAZHJz&#10;L2Rvd25yZXYueG1sUEsFBgAAAAAEAAQA9QAAAIsDAAAAAA==&#10;" path="m9092,6494v866,,866,,,c9958,6494,9092,6494,9092,6494v,,,,,c8226,6494,8226,6494,7360,6494v866,,866,,1732,c8226,6494,7360,6494,6494,6494v866,,2598,,3464,c10824,6494,9958,6494,9092,6494xe" fillcolor="#8bc63f" stroked="f">
                <v:stroke joinstyle="miter"/>
                <v:path arrowok="t" o:connecttype="custom" o:connectlocs="12655,9038;12655,9038;12655,9038;12655,9038;10244,9038;12655,9038;9039,9038;13860,9038;12655,9038" o:connectangles="0,0,0,0,0,0,0,0,0"/>
              </v:shape>
              <v:shape id="Freeform 1253" o:spid="_x0000_s1132" style="position:absolute;left:50101;top:78867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xHcMA&#10;AADcAAAADwAAAGRycy9kb3ducmV2LnhtbERPTWvCQBC9C/6HZQRvdVelRdNsREShvRTU1tLbkJ0m&#10;wexszK6a/vuuIHibx/ucdNHZWlyo9ZVjDeORAkGcO1NxoeFzv3magfAB2WDtmDT8kYdF1u+lmBh3&#10;5S1ddqEQMYR9ghrKEJpESp+XZNGPXEMcuV/XWgwRtoU0LV5juK3lRKkXabHi2FBiQ6uS8uPubDU8&#10;b94PvD6dDh9frJZyOm+q4vtH6+GgW76CCNSFh/jufjNxvprD7Zl4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ExHcMAAADcAAAADwAAAAAAAAAAAAAAAACYAgAAZHJzL2Rv&#10;d25yZXYueG1sUEsFBgAAAAAEAAQA9QAAAIgDAAAAAA==&#10;" path="m6494,6494v,,,,,c6494,6494,6494,6494,6494,6494v,,,,,xe" fillcolor="#8bc63f" stroked="f">
                <v:stroke joinstyle="miter"/>
                <v:path arrowok="t" o:connecttype="custom" o:connectlocs="9039,9038;9039,9038;9039,9038;9039,9038" o:connectangles="0,0,0,0"/>
              </v:shape>
              <v:shape id="Freeform 1254" o:spid="_x0000_s1133" style="position:absolute;left:53530;top:81248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VkzsMA&#10;AADcAAAADwAAAGRycy9kb3ducmV2LnhtbESPQU/DMAyF70j7D5EncWNpOSBUlk0TCITYaYMf4DVe&#10;W0ickpit/Pv5gMTN1nt+7/NyPcVgTpTLkNhBvajAELfJD9w5+Hh/vrkHUwTZY0hMDn6pwHo1u1pi&#10;49OZd3TaS2c0hEuDDnqRsbG2tD1FLIs0Eqt2TDmi6Jo76zOeNTwGe1tVdzbiwNrQ40iPPbVf+5/o&#10;4MD5M8jL5rAL2zeqnyr5tkfv3PV82jyAEZrk3/x3/eoVv1Z8fUYnsK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VkzsMAAADcAAAADwAAAAAAAAAAAAAAAACYAgAAZHJzL2Rv&#10;d25yZXYueG1sUEsFBgAAAAAEAAQA9QAAAIgDAAAAAA==&#10;" path="m6494,11690c9958,9958,10824,8226,11690,6494v,,-866,1732,-2598,2598c8226,9958,6494,11690,6494,11690xe" fillcolor="#8bc63f" stroked="f">
                <v:stroke joinstyle="miter"/>
                <v:path arrowok="t" o:connecttype="custom" o:connectlocs="9038,16269;16270,9038;12654,12654;9038,16269" o:connectangles="0,0,0,0"/>
              </v:shape>
              <v:shape id="Freeform 1255" o:spid="_x0000_s1134" style="position:absolute;left:54387;top:81153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ChsQA&#10;AADcAAAADwAAAGRycy9kb3ducmV2LnhtbERPS2vCQBC+C/0PyxS8iG5ii5Q0q0iN4KGXGi+9jdlp&#10;Hs3OhuxqYn99t1DwNh/fc9LNaFpxpd7VlhXEiwgEcWF1zaWCU76fv4BwHllja5kU3MjBZv0wSTHR&#10;duAPuh59KUIIuwQVVN53iZSuqMigW9iOOHBftjfoA+xLqXscQrhp5TKKVtJgzaGhwo7eKiq+jxej&#10;IDvNhu4p4s/zs22aLHv/WW7znVLTx3H7CsLT6O/if/dBh/lxDH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gwobEAAAA3AAAAA8AAAAAAAAAAAAAAAAAmAIAAGRycy9k&#10;b3ducmV2LnhtbFBLBQYAAAAABAAEAPUAAACJAwAAAAA=&#10;" path="m15153,15153l6494,6494v2598,5196,5196,8659,8659,8659xe" fillcolor="#8bc63f" stroked="f">
                <v:stroke joinstyle="miter"/>
                <v:path arrowok="t" o:connecttype="custom" o:connectlocs="21090,21089;9038,9038;21090,21089" o:connectangles="0,0,0"/>
              </v:shape>
              <v:shape id="Freeform 1256" o:spid="_x0000_s1135" style="position:absolute;left:54864;top:79152;width:1084;height:241;visibility:visible;mso-wrap-style:square;v-text-anchor:middle" coordsize="77931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f5sIA&#10;AADcAAAADwAAAGRycy9kb3ducmV2LnhtbERPTWvCQBC9C/0PywjedGNQkegqWhR6k6qUHsfsNInN&#10;zobsukn/fbdQ8DaP9znrbW9qEah1lWUF00kCgji3uuJCwfVyHC9BOI+ssbZMCn7IwXbzMlhjpm3H&#10;7xTOvhAxhF2GCkrvm0xKl5dk0E1sQxy5L9sa9BG2hdQtdjHc1DJNkoU0WHFsKLGh15Ly7/PDKDh9&#10;HLt9CIc5hvTweaP93c4ed6VGw363AuGp90/xv/tNx/nTFP6eiR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l/mwgAAANwAAAAPAAAAAAAAAAAAAAAAAJgCAABkcnMvZG93&#10;bnJldi54bWxQSwUGAAAAAAQABAD1AAAAhwMAAAAA&#10;" path="m54985,11690v7793,,15587,865,24246,865c53253,9958,29008,8226,6494,6494v15587,1732,32039,3464,48491,5196xe" fillcolor="#8bc63f" stroked="f">
                <v:stroke joinstyle="miter"/>
                <v:path arrowok="t" o:connecttype="custom" o:connectlocs="76530,16269;110276,17473;9039,9038;76530,16269" o:connectangles="0,0,0,0"/>
              </v:shape>
              <v:shape id="Freeform 1257" o:spid="_x0000_s1136" style="position:absolute;left:59150;top:79629;width:843;height:120;visibility:visible;mso-wrap-style:square;v-text-anchor:middle" coordsize="60613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jRMMA&#10;AADcAAAADwAAAGRycy9kb3ducmV2LnhtbERPS0sDMRC+C/0PYQRvbbYW27I2LVUoiOKhj0OPw2bc&#10;XUwmax7b1V9vhIK3+fies9oM1oiefGgdK5hOChDEldMt1wpOx914CSJEZI3GMSn4pgCb9ehmhaV2&#10;F95Tf4i1yCEcSlTQxNiVUoaqIYth4jrizH04bzFm6GupPV5yuDXyvijm0mLLuaHBjp4bqj4PySqo&#10;35Lvzev5K+FTO/95MGlh35NSd7fD9hFEpCH+i6/uF53nT2fw90y+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MjRMMAAADcAAAADwAAAAAAAAAAAAAAAACYAgAAZHJzL2Rv&#10;d25yZXYueG1sUEsFBgAAAAAEAAQA9QAAAIgDAAAAAA==&#10;" path="m16885,7360v866,,2598,,3464,c24678,7360,29874,7360,34204,7360v9525,,18184,,27708,-866c61912,6494,48058,6494,34204,7360v-6928,,-13855,,-19051,c12556,7360,9958,7360,9092,7360v-1732,,-2598,,-2598,c9092,7360,10824,7360,13422,7360v865,,1731,,3463,xe" fillcolor="#8bc63f" stroked="f">
                <v:stroke joinstyle="miter"/>
                <v:path arrowok="t" o:connecttype="custom" o:connectlocs="23501,10243;28322,10243;47606,10243;86171,9038;47606,10243;21090,10243;12655,10243;9039,10243;18681,10243;23501,10243" o:connectangles="0,0,0,0,0,0,0,0,0,0"/>
              </v:shape>
              <v:shape id="Freeform 1258" o:spid="_x0000_s1137" style="position:absolute;left:47815;top:81534;width:482;height:361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sS8QA&#10;AADcAAAADwAAAGRycy9kb3ducmV2LnhtbERPTWvCQBC9C/0PyxR6041JKxJdJRQs2uLBKHgdstMk&#10;mp2N2VXTf98tFLzN433OfNmbRtyoc7VlBeNRBIK4sLrmUsFhvxpOQTiPrLGxTAp+yMFy8TSYY6rt&#10;nXd0y30pQgi7FBVU3replK6oyKAb2ZY4cN+2M+gD7EqpO7yHcNPIOIom0mDNoaHClt4rKs751Sg4&#10;Z2/J16Q8Jh/ba7Zp8vh0oc+TUi/PfTYD4an3D/G/e63D/PEr/D0TL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aLEvEAAAA3AAAAA8AAAAAAAAAAAAAAAAAmAIAAGRycy9k&#10;b3ducmV2LnhtbFBLBQYAAAAABAAEAPUAAACJAwAAAAA=&#10;" path="m24678,11690v-1731,865,-3463,2597,-5195,3463c13421,19483,6494,24678,6494,24678v866,,1732,,2598,c9958,24678,9958,24678,10824,23813v,,,,866,c11690,23813,12556,23813,12556,23813v865,,865,,1731,c17751,22946,20349,21214,22947,19483,27276,16019,29874,10824,35935,6494v,,-2598,866,-5195,2598c29008,9958,26410,10824,24678,11690xe" fillcolor="#8bc63f" stroked="f">
                <v:stroke joinstyle="miter"/>
                <v:path arrowok="t" o:connecttype="custom" o:connectlocs="34347,16269;27117,21089;9038,34345;12654,34345;15065,33141;16270,33141;17476,33141;19885,33141;31938,27115;50015,9038;42784,12654;34347,16269" o:connectangles="0,0,0,0,0,0,0,0,0,0,0,0"/>
              </v:shape>
              <v:shape id="Freeform 1259" o:spid="_x0000_s1138" style="position:absolute;left:38671;top:78390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ZsMEA&#10;AADcAAAADwAAAGRycy9kb3ducmV2LnhtbERPzWoCMRC+C32HMIVeRJMtVcrWKCIo4kHo2gcYknGz&#10;dDNZNlHXtzdCobf5+H5nsRp8K67UxyawhmKqQBCbYBuuNfyctpNPEDEhW2wDk4Y7RVgtX0YLLG24&#10;8Tddq1SLHMKxRA0upa6UMhpHHuM0dMSZO4feY8qwr6Xt8ZbDfSvflZpLjw3nBocdbRyZ3+riNXwE&#10;uS3S+GjMES/78UG5jdo5rd9eh/UXiERD+hf/ufc2zy9m8HwmX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x2bDBAAAA3AAAAA8AAAAAAAAAAAAAAAAAmAIAAGRycy9kb3du&#10;cmV2LnhtbFBLBQYAAAAABAAEAPUAAACGAwAAAAA=&#10;" path="m7711,7360v3464,,5196,-866,9526,-866c5980,6494,5114,6494,7711,7360xe" fillcolor="#8bc63f" stroked="f">
                <v:stroke joinstyle="miter"/>
                <v:path arrowok="t" o:connecttype="custom" o:connectlocs="10732,10243;23990,9038;10732,10243" o:connectangles="0,0,0"/>
              </v:shape>
              <v:shape id="Freeform 1260" o:spid="_x0000_s1139" style="position:absolute;left:50006;top:78105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Hx8AA&#10;AADcAAAADwAAAGRycy9kb3ducmV2LnhtbERPzYrCMBC+L/gOYQQvokllEalGEUERD8K6+wBDMjbF&#10;ZlKaqPXtzcLC3ubj+53VpveNeFAX68AaiqkCQWyCrbnS8PO9nyxAxIRssQlMGl4UYbMefKywtOHJ&#10;X/S4pErkEI4lanAptaWU0TjyGKehJc7cNXQeU4ZdJW2HzxzuGzlTai491pwbHLa0c2Rul7vX8Bnk&#10;vkjjszFnvB/HJ+V26uC0Hg377RJEoj79i//cR5vnF3P4fSZ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NHx8AAAADcAAAADwAAAAAAAAAAAAAAAACYAgAAZHJzL2Rvd25y&#10;ZXYueG1sUEsFBgAAAAAEAAQA9QAAAIUDAAAAAA==&#10;" path="m6494,6494v4330,866,4330,866,5196,866c16885,7360,16885,7360,6494,6494xe" fillcolor="#8bc63f" stroked="f">
                <v:stroke joinstyle="miter"/>
                <v:path arrowok="t" o:connecttype="custom" o:connectlocs="9038,9038;16270,10243;9038,9038" o:connectangles="0,0,0"/>
              </v:shape>
              <v:shape id="Freeform 1261" o:spid="_x0000_s1140" style="position:absolute;left:51244;top:78009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uWKcIA&#10;AADcAAAADwAAAGRycy9kb3ducmV2LnhtbERPTYvCMBC9C/sfwix401RFV7tGEVHQi6CrLnsbmtm2&#10;2ExqE7X+eyMI3ubxPmc8rU0hrlS53LKCTjsCQZxYnXOqYP+zbA1BOI+ssbBMCu7kYDr5aIwx1vbG&#10;W7rufCpCCLsYFWTel7GULsnIoGvbkjhw/7Yy6AOsUqkrvIVwU8huFA2kwZxDQ4YlzTNKTruLUdBf&#10;ro+8OJ+PmwNHM9kblXn6+6dU87OefYPwVPu3+OVe6TC/8wXPZ8IF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5YpwgAAANwAAAAPAAAAAAAAAAAAAAAAAJgCAABkcnMvZG93&#10;bnJldi54bWxQSwUGAAAAAAQABAD1AAAAhwMAAAAA&#10;" path="m7793,9426v,,,,,c6061,5096,6061,5962,7793,9426xe" fillcolor="#8bc63f" stroked="f">
                <v:stroke joinstyle="miter"/>
                <v:path arrowok="t" o:connecttype="custom" o:connectlocs="10847,13118;10847,13118;10847,13118" o:connectangles="0,0,0"/>
              </v:shape>
              <v:shape id="Freeform 1262" o:spid="_x0000_s1141" style="position:absolute;left:44005;top:79819;width:362;height:121;visibility:visible;mso-wrap-style:square;v-text-anchor:middle" coordsize="25977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2MMUA&#10;AADcAAAADwAAAGRycy9kb3ducmV2LnhtbESPQWvCQBCF7wX/wzKCt7pJDyFEVykFQUoRYkTxNmSn&#10;SWh2NmS3mvbXdw4FbzO8N+99s95Orlc3GkPn2UC6TEAR19523Bg4VbvnHFSIyBZ7z2TghwJsN7On&#10;NRbW37mk2zE2SkI4FGigjXEotA51Sw7D0g/Eon360WGUdWy0HfEu4a7XL0mSaYcdS0OLA721VH8d&#10;v52BqtLnocwv2ZT+eirLLL++Hz6MWcyn1xWoSFN8mP+v91bwU6GVZ2QC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jYwxQAAANwAAAAPAAAAAAAAAAAAAAAAAJgCAABkcnMv&#10;ZG93bnJldi54bWxQSwUGAAAAAAQABAD1AAAAigMAAAAA&#10;" path="m6494,9958v,,6062,-866,15587,-1732c23813,7360,24678,7360,26410,6494,12556,9092,6494,9958,6494,9958xe" fillcolor="#8bc63f" stroked="f">
                <v:stroke joinstyle="miter"/>
                <v:path arrowok="t" o:connecttype="custom" o:connectlocs="9038,13859;30733,11448;36758,9038;9038,13859" o:connectangles="0,0,0,0"/>
              </v:shape>
              <v:shape id="Freeform 1263" o:spid="_x0000_s1142" style="position:absolute;left:59245;top:77914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x0J8IA&#10;AADcAAAADwAAAGRycy9kb3ducmV2LnhtbERPS2sCMRC+C/0PYQreNLuCr61RilQQT2pb8Dhsppul&#10;m8mapLr+eyMIvc3H95zFqrONuJAPtWMF+TADQVw6XXOl4OtzM5iBCBFZY+OYFNwowGr50ltgod2V&#10;D3Q5xkqkEA4FKjAxtoWUoTRkMQxdS5y4H+ctxgR9JbXHawq3jRxl2URarDk1GGxpbaj8Pf5ZBSef&#10;8+Y82u0+rDP78Xc5WU9nZ6X6r937G4hIXfwXP91bnebnc3g8ky6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HQnwgAAANwAAAAPAAAAAAAAAAAAAAAAAJgCAABkcnMvZG93&#10;bnJldi54bWxQSwUGAAAAAAQABAD1AAAAhwMAAAAA&#10;" path="m11690,6494v-866,,-2598,,-3464,c7360,6494,7360,6494,6494,7361r5196,-867xe" fillcolor="#8bc63f" stroked="f">
                <v:stroke joinstyle="miter"/>
                <v:path arrowok="t" o:connecttype="custom" o:connectlocs="16270,9038;11449,9038;9038,10245;16270,9038" o:connectangles="0,0,0,0"/>
              </v:shape>
              <v:shape id="Freeform 1264" o:spid="_x0000_s1143" style="position:absolute;left:56483;top:77914;width:3856;height:603;visibility:visible;mso-wrap-style:square;v-text-anchor:middle" coordsize="277090,43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44sMA&#10;AADcAAAADwAAAGRycy9kb3ducmV2LnhtbESPQWvCQBCF7wX/wzJCb3VjwFKiq4ggCEqhau5DdkyC&#10;2dm4u2raX985FHqb4b1575vFanCdelCIrWcD00kGirjytuXawPm0ffsAFROyxc4zGfimCKvl6GWB&#10;hfVP/qLHMdVKQjgWaKBJqS+0jlVDDuPE98SiXXxwmGQNtbYBnxLuOp1n2bt22LI0NNjTpqHqerw7&#10;A+XgThT2zh7an9sWZyXleflpzOt4WM9BJRrSv/nvemcFPxd8eUYm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H44sMAAADcAAAADwAAAAAAAAAAAAAAAACYAgAAZHJzL2Rv&#10;d25yZXYueG1sUEsFBgAAAAAEAAQA9QAAAIgDAAAAAA==&#10;" path="m6494,37667v,,16453,-1732,41564,-5195c73169,29008,106074,25544,139844,21215v33771,-3464,67541,-7794,92653,-10391c257608,8226,274926,6494,274926,6494v-47625,4330,-69273,5196,-77066,5196c190067,11690,194396,9958,201324,7360v,,-48491,7793,-96982,15586c55851,30740,6494,37667,6494,37667xe" fillcolor="#8bc63f" stroked="f">
                <v:stroke joinstyle="miter"/>
                <v:path arrowok="t" o:connecttype="custom" o:connectlocs="9038,52422;66888,45192;194637,29526;323594,15064;382647,9038;275385,16269;280206,10243;145225,31935;9038,52422" o:connectangles="0,0,0,0,0,0,0,0,0"/>
              </v:shape>
              <v:shape id="Freeform 1265" o:spid="_x0000_s1144" style="position:absolute;left:58388;top:77628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he8MA&#10;AADcAAAADwAAAGRycy9kb3ducmV2LnhtbERPTWvCQBC9F/oflhF6qxsjLTW6ihQFvQiNVfE2ZMck&#10;mJ1NsluT/nu3IPQ2j/c5s0VvKnGj1pWWFYyGEQjizOqScwXf+/XrBwjnkTVWlknBLzlYzJ+fZpho&#10;2/EX3VKfixDCLkEFhfd1IqXLCjLohrYmDtzFtgZ9gG0udYtdCDeVjKPoXRosOTQUWNNnQdk1/TEK&#10;3tbbI6+a5rg7cLSU40ld5qezUi+DfjkF4an3/+KHe6PD/HgEf8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Jhe8MAAADcAAAADwAAAAAAAAAAAAAAAACYAgAAZHJzL2Rv&#10;d25yZXYueG1sUEsFBgAAAAAEAAQA9QAAAIgDAAAAAA==&#10;" path="m6494,7144v1732,,3464,,3464,c9092,6278,8226,6278,6494,7144xe" fillcolor="#8bc63f" stroked="f">
                <v:stroke joinstyle="miter"/>
                <v:path arrowok="t" o:connecttype="custom" o:connectlocs="9039,9943;13860,9943;9039,9943" o:connectangles="0,0,0"/>
              </v:shape>
              <v:shape id="Freeform 1266" o:spid="_x0000_s1145" style="position:absolute;left:43243;top:80962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/DMEA&#10;AADcAAAADwAAAGRycy9kb3ducmV2LnhtbERPS4vCMBC+L+x/CCN4W1Mru2g1iiwKehF8421oxrbY&#10;TGoTtfvvjSDsbT6+54wmjSnFnWpXWFbQ7UQgiFOrC84U7Lbzrz4I55E1lpZJwR85mIw/P0aYaPvg&#10;Nd03PhMhhF2CCnLvq0RKl+Zk0HVsRRy4s60N+gDrTOoaHyHclDKOoh9psODQkGNFvzmll83NKPie&#10;Lw88u14Pqz1HU9kbVEV2PCnVbjXTIQhPjf8Xv90LHebHMbyeCRfI8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Q/wzBAAAA3AAAAA8AAAAAAAAAAAAAAAAAmAIAAGRycy9kb3du&#10;cmV2LnhtbFBLBQYAAAAABAAEAPUAAACGAwAAAAA=&#10;" path="m9092,6494v-866,,-1732,,-2598,c7360,6494,8226,6494,9092,6494xe" fillcolor="#8bc63f" stroked="f">
                <v:stroke joinstyle="miter"/>
                <v:path arrowok="t" o:connecttype="custom" o:connectlocs="12655,9038;9039,9038;12655,9038" o:connectangles="0,0,0"/>
              </v:shape>
              <v:shape id="Freeform 1267" o:spid="_x0000_s1146" style="position:absolute;left:58483;top:77724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xal8MA&#10;AADcAAAADwAAAGRycy9kb3ducmV2LnhtbERPTWvCQBC9F/wPywi91Y2KRdOsIqLQXgqNGvE2ZKdJ&#10;MDsbs1sT/323IPQ2j/c5yao3tbhR6yrLCsajCARxbnXFhYLDfvcyB+E8ssbaMim4k4PVcvCUYKxt&#10;x190S30hQgi7GBWU3jexlC4vyaAb2YY4cN+2NegDbAupW+xCuKnlJIpepcGKQ0OJDW1Kyi/pj1Ew&#10;231kvL1es88jR2s5XTRVcTor9Tzs128gPPX+X/xwv+swfzKFv2fC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xal8MAAADcAAAADwAAAAAAAAAAAAAAAACYAgAAZHJzL2Rv&#10;d25yZXYueG1sUEsFBgAAAAAEAAQA9QAAAIgDAAAAAA==&#10;" path="m6494,7360v1732,,2598,-866,3464,-866c9092,7360,7360,7360,6494,7360xe" fillcolor="#8bc63f" stroked="f">
                <v:stroke joinstyle="miter"/>
                <v:path arrowok="t" o:connecttype="custom" o:connectlocs="9039,10243;13860,9038;9039,10243" o:connectangles="0,0,0"/>
              </v:shape>
              <v:shape id="Freeform 1268" o:spid="_x0000_s1147" style="position:absolute;left:38766;top:78581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C48IA&#10;AADcAAAADwAAAGRycy9kb3ducmV2LnhtbERPS4vCMBC+L/gfwgje1lRdRatRRBR2L4JvvA3N2Bab&#10;SW2y2v33G0HwNh/fcyaz2hTiTpXLLSvotCMQxInVOacK9rvV5xCE88gaC8uk4I8czKaNjwnG2j54&#10;Q/etT0UIYRejgsz7MpbSJRkZdG1bEgfuYiuDPsAqlbrCRwg3hexG0UAazDk0ZFjSIqPkuv01Cvqr&#10;nyMvb7fj+sDRXPZGZZ6ezkq1mvV8DMJT7d/il/tbh/ndL3g+Ey6Q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cLjwgAAANwAAAAPAAAAAAAAAAAAAAAAAJgCAABkcnMvZG93&#10;bnJldi54bWxQSwUGAAAAAAQABAD1AAAAhwMAAAAA&#10;" path="m9092,6494v-1732,,-2598,866,-2598,866c7360,6494,8226,6494,9092,6494xe" fillcolor="#8bc63f" stroked="f">
                <v:stroke joinstyle="miter"/>
                <v:path arrowok="t" o:connecttype="custom" o:connectlocs="12655,9038;9039,10243;12655,9038" o:connectangles="0,0,0"/>
              </v:shape>
              <v:shape id="Freeform 1269" o:spid="_x0000_s1148" style="position:absolute;left:52387;top:79057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dHusMA&#10;AADcAAAADwAAAGRycy9kb3ducmV2LnhtbERPTWvCQBC9F/wPyxS8NRsFi0mzEREEkRxqtNDjkJ0m&#10;odnZkF01+uvdQsHbPN7nZKvRdOJCg2stK5hFMQjiyuqWawWn4/ZtCcJ5ZI2dZVJwIwerfPKSYart&#10;lQ90KX0tQgi7FBU03veplK5qyKCLbE8cuB87GPQBDrXUA15DuOnkPI7fpcGWQ0ODPW0aqn7Ls1FQ&#10;FqfZPvku6uMd17pItvh1+ESlpq/j+gOEp9E/xf/unQ7z5wv4eyZc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dHusMAAADcAAAADwAAAAAAAAAAAAAAAACYAgAAZHJzL2Rv&#10;d25yZXYueG1sUEsFBgAAAAAEAAQA9QAAAIgDAAAAAA==&#10;" path="m6494,6494r,l6494,6494xe" fillcolor="#8bc63f" stroked="f">
                <v:stroke joinstyle="miter"/>
                <v:path arrowok="t" o:connecttype="custom" o:connectlocs="9039,9038;9039,9038;9039,9038" o:connectangles="0,0,0"/>
              </v:shape>
              <v:shape id="Freeform 1270" o:spid="_x0000_s1149" style="position:absolute;left:52292;top:79057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Ner8A&#10;AADcAAAADwAAAGRycy9kb3ducmV2LnhtbERPS4oCMRDdC94hlDAb0UQZRFqjiKCIC8HPAYqk7DR2&#10;Kk0nas/tzcDA7OrxvrVcd74WL2pjFVjDZKxAEJtgKy413K670RxETMgW68Ck4YcirFf93hILG958&#10;ptcllSKHcCxQg0upKaSMxpHHOA4NcebuofWYMmxLaVt853Bfy6lSM+mx4tzgsKGtI/O4PL2G7yB3&#10;kzQ8GXPC52F4VG6r9k7rr0G3WYBI1KV/8Z/7YPP86Qx+n8kX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j416vwAAANwAAAAPAAAAAAAAAAAAAAAAAJgCAABkcnMvZG93bnJl&#10;di54bWxQSwUGAAAAAAQABAD1AAAAhAMAAAAA&#10;" path="m8226,6494v,,,,-866,c7360,6494,6494,6494,6494,6494v,,866,,866,c9092,6494,11690,7361,14287,8226v,,,,866,c15153,8226,15153,8226,15153,8226,13421,7361,10824,7361,8226,6494v,,,,,xe" fillcolor="#8bc63f" stroked="f">
                <v:stroke joinstyle="miter"/>
                <v:path arrowok="t" o:connecttype="custom" o:connectlocs="11449,9038;10244,9038;9038,9038;10244,9038;19884,11448;21090,11448;21090,11448;11449,9038;11449,9038" o:connectangles="0,0,0,0,0,0,0,0,0"/>
              </v:shape>
              <v:shape id="Freeform 1271" o:spid="_x0000_s1150" style="position:absolute;left:50958;top:78962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Kj3MMA&#10;AADcAAAADwAAAGRycy9kb3ducmV2LnhtbERP22rCQBB9L/Qflin4VjcKthJdpQgWQ0Fq9AOG7DQJ&#10;yc6G3W0ufn23UOjbHM51tvvRtKIn52vLChbzBARxYXXNpYLb9fi8BuEDssbWMimYyMN+9/iwxVTb&#10;gS/U56EUMYR9igqqELpUSl9UZNDPbUccuS/rDIYIXSm1wyGGm1Yuk+RFGqw5NlTY0aGiosm/jYLP&#10;IWv8NF0zc29W8mON5/x9cVZq9jS+bUAEGsO/+M990nH+8hV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Kj3MMAAADcAAAADwAAAAAAAAAAAAAAAACYAgAAZHJzL2Rv&#10;d25yZXYueG1sUEsFBgAAAAAEAAQA9QAAAIgDAAAAAA==&#10;" path="m6879,6494v,,,,,l6879,6494v-866,,,,,c6879,6494,6879,6494,6879,6494xe" fillcolor="#8bc63f" stroked="f">
                <v:stroke joinstyle="miter"/>
                <v:path arrowok="t" o:connecttype="custom" o:connectlocs="9575,9038;9575,9038;9575,9038;9575,9038;9575,9038" o:connectangles="0,0,0,0,0"/>
              </v:shape>
              <v:shape id="Freeform 1272" o:spid="_x0000_s1151" style="position:absolute;left:51530;top:78771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03rsQA&#10;AADcAAAADwAAAGRycy9kb3ducmV2LnhtbESP0WrCQBBF3wv9h2UKvtWNgkWiq4igKAVpox8wZMck&#10;JDsbsqtJ+vWdh0LfZrh37j2z3g6uUU/qQuXZwGyagCLOva24MHC7Ht6XoEJEtth4JgMjBdhuXl/W&#10;mFrf8zc9s1goCeGQooEyxjbVOuQlOQxT3xKLdvedwyhrV2jbYS/hrtHzJPnQDiuWhhJb2peU19nD&#10;Gfjqz3UYx+vZ/dQL/bnES3acXYyZvA27FahIQ/w3/12frODPhVa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9N67EAAAA3AAAAA8AAAAAAAAAAAAAAAAAmAIAAGRycy9k&#10;b3ducmV2LnhtbFBLBQYAAAAABAAEAPUAAACJAwAAAAA=&#10;" path="m6494,6494v,,866,,,c7360,6494,7360,6494,6494,6494v866,,,,,c6494,6494,6494,6494,6494,6494r,xe" fillcolor="#8bc63f" stroked="f">
                <v:stroke joinstyle="miter"/>
                <v:path arrowok="t" o:connecttype="custom" o:connectlocs="9039,9038;9039,9038;9039,9038;9039,9038;9039,9038;9039,9038" o:connectangles="0,0,0,0,0,0"/>
              </v:shape>
              <v:shape id="Freeform 1273" o:spid="_x0000_s1152" style="position:absolute;left:53911;top:80581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GSNcMA&#10;AADcAAAADwAAAGRycy9kb3ducmV2LnhtbERP3WrCMBS+H/gO4Qx2t6YKG1qNMoSJMpDZ+gCH5tiU&#10;NielyWy7p18Gg92dj+/3bHajbcWdel87VjBPUhDEpdM1VwquxfvzEoQPyBpbx6RgIg+77exhg5l2&#10;A1/onodKxBD2GSowIXSZlL40ZNEnriOO3M31FkOEfSV1j0MMt61cpOmrtFhzbDDY0d5Q2eRfVsHn&#10;cGr8NBUn+928yI8lnvPD/KzU0+P4tgYRaAz/4j/3Ucf5ixX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GSNcMAAADcAAAADwAAAAAAAAAAAAAAAACYAgAAZHJzL2Rv&#10;d25yZXYueG1sUEsFBgAAAAAEAAQA9QAAAIgDAAAAAA==&#10;" path="m6494,6494v,,,,,l6494,6494v,,,,,c6494,6494,6494,6494,6494,6494v,,866,,,c7360,6494,7360,6494,6494,6494r,l6494,6494v866,,866,,866,l7360,6494v,,-866,,-866,c6494,6494,6494,6494,6494,6494xe" fillcolor="#8bc63f" stroked="f">
                <v:stroke joinstyle="miter"/>
                <v:path arrowok="t" o:connecttype="custom" o:connectlocs="9039,9038;9039,9038;9039,9038;9039,9038;9039,9038;9039,9038;9039,9038;9039,9038;9039,9038;10244,9038;10244,9038;9039,9038;9039,9038" o:connectangles="0,0,0,0,0,0,0,0,0,0,0,0,0"/>
              </v:shape>
              <v:shape id="Freeform 1274" o:spid="_x0000_s1153" style="position:absolute;left:55435;top:82105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dSPcYA&#10;AADcAAAADwAAAGRycy9kb3ducmV2LnhtbESPQWvCQBCF7wX/wzKCt7qxotiYjUhRqJdCrbX0NmTH&#10;JJidjdmtpv++cxB6m+G9ee+bbNW7Rl2pC7VnA5NxAoq48Lbm0sDhY/u4ABUissXGMxn4pQCrfPCQ&#10;YWr9jd/puo+lkhAOKRqoYmxTrUNRkcMw9i2xaCffOYyydqW2Hd4k3DX6KUnm2mHN0lBhSy8VFef9&#10;jzMw2+6OvLlcjm+fnKz19Lmty69vY0bDfr0EFamP/+b79asV/KngyzMyg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dSPcYAAADcAAAADwAAAAAAAAAAAAAAAACYAgAAZHJz&#10;L2Rvd25yZXYueG1sUEsFBgAAAAAEAAQA9QAAAIsDAAAAAA==&#10;" path="m6494,6494v866,,2598,866,3464,866c10824,7360,9092,7360,6494,6494xe" fillcolor="#8bc63f" stroked="f">
                <v:stroke joinstyle="miter"/>
                <v:path arrowok="t" o:connecttype="custom" o:connectlocs="9039,9038;13860,10243;9039,9038" o:connectangles="0,0,0"/>
              </v:shape>
              <v:shape id="Freeform 1275" o:spid="_x0000_s1154" style="position:absolute;left:55530;top:82105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4I7sIA&#10;AADcAAAADwAAAGRycy9kb3ducmV2LnhtbERP22rCQBB9L/QflhF8q5tYWiRmI1JQKgVpYz9gyI5J&#10;SHY2ZFeT+PXdguDbHM510s1oWnGl3tWWFcSLCARxYXXNpYLf0+5lBcJ5ZI2tZVIwkYNN9vyUYqLt&#10;wD90zX0pQgi7BBVU3neJlK6oyKBb2I44cGfbG/QB9qXUPQ4h3LRyGUXv0mDNoaHCjj4qKpr8YhR8&#10;D4fGTdPpYG7Nm/xa4THfx0el5rNxuwbhafQP8d39qcP81xj+nw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gjuwgAAANwAAAAPAAAAAAAAAAAAAAAAAJgCAABkcnMvZG93&#10;bnJldi54bWxQSwUGAAAAAAQABAD1AAAAhwMAAAAA&#10;" path="m6879,6494r,c6013,6494,6879,6494,6879,6494xe" fillcolor="#8bc63f" stroked="f">
                <v:stroke joinstyle="miter"/>
                <v:path arrowok="t" o:connecttype="custom" o:connectlocs="9575,9038;9575,9038;9575,9038" o:connectangles="0,0,0"/>
              </v:shape>
              <v:shape id="Freeform 1276" o:spid="_x0000_s1155" style="position:absolute;left:57054;top:83629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WmcMA&#10;AADcAAAADwAAAGRycy9kb3ducmV2LnhtbERP22rCQBB9L/Qflin4VjcqLRJdpQgWQ0Fq9AOG7DQJ&#10;yc6G3W0ufn23UOjbHM51tvvRtKIn52vLChbzBARxYXXNpYLb9fi8BuEDssbWMimYyMN+9/iwxVTb&#10;gS/U56EUMYR9igqqELpUSl9UZNDPbUccuS/rDIYIXSm1wyGGm1Yuk+RVGqw5NlTY0aGiosm/jYLP&#10;IWv8NF0zc29e5Mcaz/n74qzU7Gl824AINIZ/8Z/7pOP81RJ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yWmcMAAADcAAAADwAAAAAAAAAAAAAAAACYAgAAZHJzL2Rv&#10;d25yZXYueG1sUEsFBgAAAAAEAAQA9QAAAIgDAAAAAA==&#10;" path="m6494,6494r,c7360,6494,7360,6494,8226,6494v,,,,,c8226,6494,8226,6494,8226,6494v-866,,-866,,-1732,xe" fillcolor="#8bc63f" stroked="f">
                <v:stroke joinstyle="miter"/>
                <v:path arrowok="t" o:connecttype="custom" o:connectlocs="9039,9038;9039,9038;11449,9038;11449,9038;11449,9038;9039,9038" o:connectangles="0,0,0,0,0,0"/>
              </v:shape>
              <v:shape id="Freeform 1277" o:spid="_x0000_s1156" style="position:absolute;left:58483;top:85153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siMMA&#10;AADcAAAADwAAAGRycy9kb3ducmV2LnhtbERPTWvCQBC9C/6HZQredKOCaOoqQQiUkoMmKfQ4ZKdJ&#10;aHY2ZFeN/fXdQsHbPN7n7I+j6cSNBtdaVrBcRCCIK6tbrhWURTrfgnAeWWNnmRQ8yMHxMJ3sMdb2&#10;zhe65b4WIYRdjAoa7/tYSlc1ZNAtbE8cuC87GPQBDrXUA95DuOnkKoo20mDLoaHBnk4NVd/51SjI&#10;s3L5vvvM6uIHE53tUvy4nFGp2cuYvILwNPqn+N/9psP89Rr+ngkX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siMMAAADcAAAADwAAAAAAAAAAAAAAAACYAgAAZHJzL2Rv&#10;d25yZXYueG1sUEsFBgAAAAAEAAQA9QAAAIgDAAAAAA==&#10;" path="m6494,6494r,l6494,6494r866,l7360,6494r,l6494,6494xe" fillcolor="#8bc63f" stroked="f">
                <v:stroke joinstyle="miter"/>
                <v:path arrowok="t" o:connecttype="custom" o:connectlocs="9039,9038;9039,9038;9039,9038;10244,9038;10244,9038;10244,9038" o:connectangles="0,0,0,0,0,0"/>
              </v:shape>
              <v:shape id="Freeform 1278" o:spid="_x0000_s1157" style="position:absolute;left:53911;top:81153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UPsQA&#10;AADcAAAADwAAAGRycy9kb3ducmV2LnhtbERPTWvCQBC9F/wPywi91Y2NShtdRUoD9VJQW0tvQ3ZM&#10;gtnZJLuN8d+7BcHbPN7nLFa9qURHrSstKxiPIhDEmdUl5wq+9unTCwjnkTVWlknBhRysloOHBSba&#10;nnlL3c7nIoSwS1BB4X2dSOmyggy6ka2JA3e0rUEfYJtL3eI5hJtKPkfRTBosOTQUWNNbQdlp92cU&#10;TNPNgd+b5vD5zdFaxq91mf/8KvU47NdzEJ56fxff3B86zI8n8P9Mu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sVD7EAAAA3AAAAA8AAAAAAAAAAAAAAAAAmAIAAGRycy9k&#10;b3ducmV2LnhtbFBLBQYAAAAABAAEAPUAAACJAwAAAAA=&#10;" path="m9958,6494v-1732,,-3464,866,-3464,866c8226,7360,9958,7360,9958,6494xe" fillcolor="#8bc63f" stroked="f">
                <v:stroke joinstyle="miter"/>
                <v:path arrowok="t" o:connecttype="custom" o:connectlocs="13860,9038;9039,10243;13860,9038" o:connectangles="0,0,0"/>
              </v:shape>
              <v:shape id="Freeform 1279" o:spid="_x0000_s1158" style="position:absolute;left:49434;top:78009;width:723;height:241;visibility:visible;mso-wrap-style:square;v-text-anchor:middle" coordsize="51954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tEzcQA&#10;AADcAAAADwAAAGRycy9kb3ducmV2LnhtbERPTWvCQBC9C/6HZYReRDe2WGt0FZEKigXRtoq3ITsm&#10;wexsyG41/feuIHibx/uc8bQ2hbhQ5XLLCnrdCARxYnXOqYKf70XnA4TzyBoLy6TgnxxMJ83GGGNt&#10;r7yly86nIoSwi1FB5n0ZS+mSjAy6ri2JA3eylUEfYJVKXeE1hJtCvkbRuzSYc2jIsKR5Rsl592cU&#10;/K6MLY/L4eFr0dbF/nO9GazlRqmXVj0bgfBU+6f44V7qMP+tD/dnwgV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rRM3EAAAA3AAAAA8AAAAAAAAAAAAAAAAAmAIAAGRycy9k&#10;b3ducmV2LnhtbFBLBQYAAAAABAAEAPUAAACJAwAAAAA=&#10;" path="m48924,10824v-2598,,-8659,-866,-16452,-1732c25544,8226,16019,7360,6494,6494v8659,1732,21648,2598,42430,4330c48058,10824,48924,10824,48924,10824xe" fillcolor="#8bc63f" stroked="f">
                <v:stroke joinstyle="miter"/>
                <v:path arrowok="t" o:connecttype="custom" o:connectlocs="68095,15064;45196,12654;9039,9038;68095,15064;68095,15064" o:connectangles="0,0,0,0,0"/>
              </v:shape>
              <v:shape id="Freeform 1280" o:spid="_x0000_s1159" style="position:absolute;left:38385;top:76485;width:22658;height:5785;visibility:visible;mso-wrap-style:square;v-text-anchor:middle" coordsize="1627909,415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67wsMA&#10;AADcAAAADwAAAGRycy9kb3ducmV2LnhtbERPTWvCQBC9C/6HZYTedGNbg6Su0hakehFq633Mjkls&#10;djZkpxr7611B6G0e73Nmi87V6kRtqDwbGI8SUMS5txUXBr6/lsMpqCDIFmvPZOBCARbzfm+GmfVn&#10;/qTTVgoVQzhkaKAUaTKtQ16SwzDyDXHkDr51KBG2hbYtnmO4q/VjkqTaYcWxocSG3kvKf7a/zsDH&#10;8zI5/K1Xe7fbiEzGcrxM347GPAy61xdQQp38i+/ulY3zn1K4PRMv0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67wsMAAADcAAAADwAAAAAAAAAAAAAAAACYAgAAZHJzL2Rv&#10;d25yZXYueG1sUEsFBgAAAAAEAAQA9QAAAIgDAAAAAA==&#10;" path="m1406780,191799v-35503,-2598,-69273,-4329,-96982,-5196c1295943,185738,1282955,184872,1272564,184872v-11257,-866,-19916,-1732,-26843,-1732c1294211,183140,1333177,183140,1374741,182274v41564,-866,84859,-1732,142009,-2598c1487309,180542,1475186,182274,1474321,183140v-866,866,8659,2598,20782,3463c1507225,188335,1522811,189201,1533202,190933v5196,866,9526,1732,11257,2598c1546191,194397,1546191,195262,1542728,196129v6927,-1732,23379,-2598,41563,-2598c1601609,193531,1619793,194397,1629318,195262v,,-1732,,-4329,-865c1622391,194397,1618061,193531,1612866,192665v-10391,-1732,-23379,-3464,-37234,-5195c1561777,185738,1547923,184006,1537532,183140v-10391,-866,-17318,-1732,-17318,-1732c1566973,181408,1584291,180542,1594682,178810v10391,-1731,13855,-2597,32039,-5195c1580827,175347,1550521,175347,1528873,175347v-21648,,-32905,-1732,-40698,-2598c1480382,171883,1476052,170151,1469991,168419v-6061,-1731,-13854,-2597,-28575,-2597c1471723,164090,1502896,163224,1524543,163224v11257,,19916,,25112,866c1554850,164956,1556582,165822,1553984,167554v33771,-2598,36369,-4330,23380,-5196c1564375,161492,1536666,161492,1508091,162358v-28575,,-58016,866,-72736,866c1420634,163224,1418902,162358,1446612,158895v2597,865,-6062,2597,25111,865c1443148,159760,1438818,158028,1447477,155431v4330,-866,12123,-2598,21648,-3464c1478650,151101,1490773,149369,1504628,149369r2597,867c1508957,149369,1508957,147637,1508957,145906v-866,-1732,-1732,-2598,-4329,-4330c1499432,138978,1489907,136381,1475186,134649v-14720,-1732,-33770,-2598,-58015,-1732c1392925,133783,1363484,136381,1327982,139845v8659,-867,51089,-6062,95250,-11257c1467393,123392,1513287,119063,1528007,117331v,,-7793,866,-21648,1732c1492505,119929,1473455,121660,1450075,124258v-46759,4330,-108239,10391,-167986,17318c1251782,145040,1222341,148504,1194632,151967v-27709,3464,-52821,6928,-74468,9525c1098516,164090,1080332,166688,1068209,168419v-12123,1732,-19916,2598,-19916,2598c1076868,166688,1114968,160626,1157398,154565v42429,-6928,88323,-13855,133350,-20782c1335775,126856,1379071,119929,1416305,114733v37234,-5195,68406,-8659,89188,-9525c1511555,102611,1517616,100879,1515884,99147v-1732,-1732,-12122,-2598,-37234,-866c1472589,100012,1434489,107806,1395523,114733v-38966,6927,-77932,12989,-84859,12989c1339239,121660,1357423,118197,1369546,114733v12122,-2598,18184,-4330,24245,-6062c1399852,106940,1405048,105208,1413707,102611v8659,-2599,20782,-6062,38966,-11258c1438818,94817,1395523,102611,1353959,109538v-22513,3463,-45027,7793,-61479,10391c1276027,122526,1265637,124258,1264771,123392v12988,-2598,52820,-10391,92652,-18184c1393791,98281,1429293,91353,1443148,88756v-4330,866,-13855,1732,-25977,3464c1399852,94817,1377339,97415,1354825,100879v-22514,3463,-44161,6927,-60614,9524c1286418,111270,1280357,113001,1275162,113867v17318,-3464,45893,-9525,74468,-15586c1383400,90488,1417171,81829,1435355,75767v-13855,3464,-18184,1732,-23380,c1409378,74901,1407646,73169,1404182,72304v-3464,-866,-6927,-1732,-12123,-866c1392059,71438,1386864,74035,1381668,76633v-5195,2598,-11256,5196,-11256,5196c1369546,80097,1365216,80097,1358289,80097v-6927,,-16453,1732,-26843,3463c1309798,87024,1281223,93085,1253514,99147v-27709,6061,-55418,12988,-76200,17318c1156532,120794,1141811,124258,1139214,122526v6927,-1732,20782,-6061,38100,-11256c1194632,106074,1214548,100012,1233598,93951v19050,-6061,38100,-12122,51088,-17318c1298541,71438,1306334,67108,1306334,65376v-17318,5196,-47625,12989,-81395,23380c1190302,99147,1151336,111270,1114102,123392v-37234,12123,-71870,24245,-99579,34636c1000668,163224,988546,168419,979021,171883v-3464,866,-6062,2598,-8660,3464c970361,175347,970361,175347,970361,175347v,,866,,866,-866c978155,171017,985082,167554,985082,167554v,,-7793,3463,-15586,6927c969496,174481,969496,174481,969496,174481v,,,,,c973825,172749,978155,170151,982484,167554v10391,-5196,22514,-11258,36368,-17318c1031841,144174,1046561,138113,1062148,132051v15586,-6061,31173,-12122,48491,-18184c1127091,107806,1144409,101744,1161727,95683v17319,-6061,34637,-11257,51955,-15586c1247452,70572,1279491,61913,1303737,56717v6061,-6061,14720,-9525,19050,-12122c1327116,41997,1326250,40265,1312396,39399v10391,-6927,25111,-10391,38100,-12989c1364350,23813,1376473,23813,1381668,23813v,,-10391,-4330,-22513,-8660c1347032,10824,1334043,6494,1334043,6494v-13854,6927,-27709,11257,-40697,14721c1280357,24679,1267368,27276,1255246,29874v-6062,866,-12123,2598,-17319,3464c1236196,33338,1235330,34204,1233598,34204r,l1233598,34204v2598,,-19916,-1732,-10391,-866l1223207,33338r,l1223207,33338r-866,c1221475,33338,1221475,33338,1220609,34204v-1731,865,-4329,1731,-6061,2597c1206755,40265,1198096,44595,1187705,50656v,,4329,-1732,12122,-4330c1200693,46326,1200693,46326,1201559,45460r,c1199827,45460,1218012,47192,1210218,46326r,l1210218,46326r,l1211084,46326r866,c1213682,46326,1214548,45460,1216280,45460v3463,-865,6061,-865,9525,-1732c1232732,42863,1239659,41131,1247452,40265v7794,-866,15587,-2598,22514,-3464c1276893,35935,1283821,34204,1289882,33338v12123,-1732,19916,-2598,19916,-2598c1295077,37667,1274296,44595,1251782,52387v-22514,7794,-45893,15587,-67541,22514c1162593,81829,1143543,87890,1128823,91353v-1732,867,-3464,867,-5195,1732l1122762,93085r,l1122762,93085v-1732,,3463,,-3464,l1119298,93085r,l1118432,93085r-1732,866c1114102,94817,1112371,95683,1110639,95683v-3464,866,-6062,866,-6928,c1118432,84426,1192900,46326,1208487,37667v-4330,2598,-10391,4330,-14721,6061c1192900,44595,1191168,44595,1190302,45460v-866,,-866,,-1731,866l1187705,46326v-866,,-866,,-1732,c1181643,47192,1177314,47192,1173850,48058v-15586,1732,-26843,866,-24245,-2598c1149605,45460,1159996,41997,1171253,38533v11256,-3464,23379,-6927,23379,-6927c1191168,28142,1182509,29008,1171253,30740v-2598,866,-5196,866,-7794,1732c1161727,32472,1160862,33338,1159130,33338r-3464,866c1150471,35935,1146141,37667,1140946,39399v-9525,3464,-18184,6061,-24246,6061c1114102,45460,1111505,44595,1110639,43728v-1732,-1731,-1732,-4329,-1732,-7793c1107175,35069,1107175,32472,1107175,29008v,-3464,866,-7793,,-11257c1107175,9958,1104577,5629,1096784,14288v-2598,8659,-10391,21647,-21647,36368c1063880,65376,1049159,82694,1034439,99147v-14721,16452,-30307,32904,-43296,46759c980752,156296,972093,165822,966898,172749v,,,,,c966898,172749,966898,172749,966898,172749v2598,-3464,6061,-8659,8659,-13854c978155,153699,979887,148504,980752,143308v1732,-5195,2598,-10391,3464,-14720c985948,121660,988546,114733,992875,106940v4330,-7793,9525,-15587,15586,-23380c1014523,75767,1020584,67974,1025780,61046v5195,-6927,9525,-13854,9525,-19915c1032707,45460,1028377,49790,1024048,53254v-4330,3463,-8659,6927,-10391,8659c1011059,58449,1014523,52387,1017121,47192v1731,-5195,1731,-8659,-8660,-6927c1001534,55851,992875,54986,987680,53254v-2598,-867,-4330,-867,-3464,c984216,54986,986814,57583,992009,65376v-4329,1732,-7793,2598,-10391,2598c979021,67974,977289,67108,974691,65376v-1732,-866,-4330,-2598,-6927,-3463c966032,61046,964300,61046,962568,61046v-1732,,-4329,,-6061,c959105,70572,954775,87890,950446,103476v-1732,7794,-3464,14721,-5196,20782c943518,130319,942652,134649,941787,137247v-866,-2598,-1732,-6062,-2598,-8659c939189,128588,940055,128588,940055,128588v,,866,,866,l940921,128588v,,,,,c940921,128588,940921,128588,940921,128588v,,,,,-866c940921,127722,940921,127722,940921,127722v-866,,-1732,,-2598,c938323,126856,937457,125990,937457,125124v-1732,-4330,-3464,-7793,-4330,-10391c930530,114733,927932,113867,925334,113001v-2598,-866,-5195,-866,-7793,-1731c912345,109538,907150,107806,901955,106074v-10391,-3463,-21648,-6927,-32905,-6062c864720,96549,857793,93085,850866,87890,843939,83560,836146,78365,832682,71438v866,2597,2598,6927,3464,10391c837012,83560,837012,85292,837012,86158v,866,-866,1732,-2598,2598c823157,82694,817961,79231,816230,77499v-1732,-1732,,-2598,1731,-4330c819693,72304,821425,70572,819693,67974v-1732,-2598,-6061,-6928,-18184,-14720c810168,61913,811034,67974,810168,74035v,2598,-866,5196,-1732,7794c808436,84426,808436,87024,809302,89622v10391,6061,16453,9525,20782,11257c832682,101744,833548,101744,835280,101744v866,,1732,-865,2597,-1732c838743,98281,838743,94817,838743,91353v,-3463,,-6927,,-9524c848268,91353,856927,100012,864720,109538v1732,1732,3464,4329,6062,6061l823157,109538v4329,865,12123,2597,-12989,l871648,115599v866,1732,2598,2598,4329,4330c867318,119063,861257,119063,856927,118197v-9525,-866,-11256,-866,-12122,-866c843939,117331,842207,117331,841341,117331v866,,1732,,1732,c842207,117331,841341,117331,841341,117331v-8659,-866,-25977,-1732,-45027,-3464c773800,112135,747823,110403,727041,108671v,,7793,,18184,867c750421,109538,757348,110403,764275,110403v1732,,3464,,5195,c771202,110403,772934,110403,774666,110403v3464,,6927,867,11257,867c790252,111270,795448,112135,799777,112135v-3463,,-5195,-865,-7793,-865c788521,111270,785923,110403,785057,110403r-866,l784191,110403r,c784191,110403,784191,110403,784191,110403v,,,,,-865c785057,107806,786789,106940,733968,100879r16453,3463c688941,96549,617936,89622,541736,83560,522686,81829,502771,80097,483720,78365v-10390,-866,-19915,-1732,-29440,-2598c443889,74901,433498,74035,423973,73169,384141,69706,342577,66242,302745,61913v34637,4329,37235,6061,25112,6927c315734,68840,288025,67974,262914,67974v-3464,,-6062,,-9525,c249925,67974,247327,67974,244730,67974v-6062,,-11257,,-16453,c218752,67974,211825,68840,209227,68840v-4329,1732,10391,4329,62346,9525c253389,77499,240400,76633,226546,74901,212691,73169,198836,72304,178055,71438v17318,1731,32038,3463,42429,4329c230875,76633,238668,78365,242132,79231v7793,1732,1732,2598,-16452,3463l207495,80963v866,1731,866,2597,-866,3463c204898,85292,203166,87024,199702,87890v-6927,1732,-17318,3463,-30307,5195c162468,93951,156407,94817,149480,95683v-6928,866,-14721,1732,-21648,2598c113111,100012,97525,102611,83671,106074v,,21647,,43295,866c148614,106940,170261,107806,170261,107806v-12988,2597,-39831,2597,-62345,3464c140821,113001,157273,113001,166798,112135v9525,,11257,-865,12989,-2597c181518,108671,184116,107806,195373,107806v11256,,30307,,66675,1732c217886,109538,194507,110403,182384,112135v-6061,866,-9525,1732,-12123,2598c167664,115599,166798,117331,165932,118197v-1732,2597,-5196,4329,-19916,6061c138223,125124,127832,125990,113111,126856v-14720,866,-33770,1732,-58881,1732c54230,131185,79341,130319,104452,130319v25112,-865,50223,-865,50223,866c154675,131185,140821,131185,127832,132051v-13855,,-26843,866,-26843,866c100989,132917,118307,132917,136491,132917v17318,,35502,,35502,c166798,134649,146882,135515,122636,136381v-24245,866,-52820,1732,-75334,2597c52498,138113,33448,137247,29984,136381v-15586,866,-22514,2597,-23379,4329c5739,142442,10068,143308,16129,144174v9526,1732,23380,3463,21648,4330c40375,147637,45571,146772,50766,145906v7793,-1732,15586,-2598,15586,-2598c73280,145040,78475,145906,81939,147637v4329,1732,6927,3464,8659,5196c92330,154565,94061,156296,94927,158028r866,867l96659,159760v866,866,1732,1732,2598,2598c100989,164090,103586,165822,107050,167554v1732,865,3464,1731,6061,2597c115709,171017,118307,171883,121770,171883v12123,2598,31173,5196,61480,6061c183250,177944,192775,177079,202300,176213v9525,-866,19050,-1732,19050,-1732c242132,175347,249925,176213,250791,177079v866,865,-4330,2597,-11257,3463c232607,182274,224814,183140,221350,184872v-3464,1731,-1732,3463,9525,4329l221350,190067v20782,-866,36368,-866,46759,-866c278500,189201,283696,190067,283696,191799v-24246,866,-44162,4330,-64944,6927c197970,202190,177189,204788,149480,205653v23379,867,38100,867,51088,c213557,205653,223948,204788,235205,203921v12122,-865,25977,-1731,45893,-3463c283696,200458,286293,200458,288891,199592r,l288891,199592v-2598,-1731,4329,1732,3464,1732l292355,201324r865,l294086,201324v866,,1732,,1732,c297550,201324,298416,201324,300148,201324v5195,-866,11257,-866,18184,-1732c331321,198726,346907,196994,365091,195262r-59748,7794c333918,200458,355566,197861,372884,196994v8659,-865,15586,-865,22514,-1732c398861,195262,401459,195262,404923,195262v1732,,2598,,4329,c410118,195262,410984,195262,410984,195262v866,,1732,,2598,c405789,195262,399727,196129,392800,196994v-6061,867,-12989,1732,-19050,1732c361627,200458,349504,202190,337382,203921v-12123,1732,-24246,3464,-38966,5196c291489,209983,283696,210849,275037,211715v-1732,,-4330,,-6062,866c266377,212581,264645,212581,262914,213447v-4330,,-8660,866,-13855,866c245595,215179,242132,215179,238668,216044v-2597,866,-5195,1732,-6927,1732c227412,218642,224814,220374,223082,221240v-3464,1732,-1732,3464,2598,4329c233473,227301,252523,227301,268975,226435v15586,-866,28575,-866,27709,866c294952,229033,278500,232497,236071,241156v42429,-5196,67540,-9525,82261,-12123c333052,225569,338248,223838,339114,222972v1731,-2598,-12989,-3464,6927,-5196c370287,213447,402325,209117,426571,207385v24245,-2597,40697,-2597,34636,-865c461207,207385,449950,209983,432632,213447v-17318,3463,-40698,8659,-63211,12988c346907,231631,325259,235960,311405,240290v-14721,4329,-21648,7793,-15587,9525c294086,248949,282830,250681,281964,250681v-15587,5195,1732,3464,15586,2597c311405,252413,322662,252413,296684,260206v23380,-4330,35502,-6061,42430,-6061c346041,253278,347773,254145,349504,254145v4330,,11257,,66676,-11258c416180,242887,413582,242887,409252,242887v-4329,,-9525,,-14720,c384141,242887,372884,242887,372884,242887v9525,-865,25977,-2597,44162,-5195c425705,236826,435230,235095,443889,234228v9525,-1731,18184,-2597,25977,-3463c486318,228167,500173,226435,506234,226435v6928,,6062,1732,-5195,6062c489782,235095,475927,237692,462073,239424v-13855,2598,-26843,4330,-36368,5195c411850,248949,419643,248083,427436,248083v3464,,7794,-866,8659,c436961,248083,436095,248949,429168,251546v-26843,6062,-43295,8660,-53686,10392c364225,262804,359030,262804,353834,261938v-5195,-866,-9525,-1732,-19050,-1732c325259,260206,311405,261072,287159,264535v-5195,1732,-6927,2598,-7793,2598c279366,267999,281098,267999,283696,267999v6061,,16452,-866,24245,-1732c315734,265401,320064,265401,315734,267133v-4329,1732,-19050,4330,-50223,10391c305343,269731,325259,267133,334784,266267v9525,-866,9525,866,7793,2598c341711,270597,339114,273194,346041,273194v6061,,20782,-865,51088,-6927l334784,280988v6061,-866,18184,-2598,28575,-4330c373750,274926,383275,274060,385007,274926v,,-21648,4330,-43296,8659c320064,287915,297550,292244,297550,292244v20782,-3463,28575,-3463,30307,-2597c329589,290512,325259,293976,320064,297440v-5196,3463,-11257,6927,-12989,8659c305343,308697,308807,309563,320930,307831v-17319,-3464,-866,-8659,22513,-14720c355566,289647,368555,287049,381543,283585v12989,-3463,24246,-6927,32039,-10391c441291,269731,446486,270597,440425,274060v-6061,3464,-23379,9525,-41564,16452c380677,297440,360761,304367,351236,310429v-5195,2597,-7793,5195,-6927,6927c345175,319088,348639,319954,355566,319954v-866,,-1732,-866,-1732,-1732c354700,316490,357298,314758,361627,312160v8660,-4329,23380,-9525,39832,-12988c400593,300038,399727,301770,397995,303501v-1731,1732,-3463,3464,-6061,5196c386739,313026,378946,317356,368555,322551v21647,866,32904,-3463,45027,-9525c419643,310429,425705,306965,433498,303501v7793,-3463,16452,-6061,26843,-7793c434364,306965,444754,305233,464671,300903v19915,-5195,50222,-13854,64943,-16452l480257,302635v866,4330,7793,4330,18184,1732c508832,301770,521821,297440,533943,293111v12989,-4330,25112,-8660,33771,-11258c576373,279256,580702,280122,578970,284451v,,-18183,6061,-37234,12123c522686,302635,503636,308697,503636,308697v,,7794,-866,16453,-1732c527882,306099,536541,304367,536541,304367v,,-13855,5196,-26843,10391c495843,319954,481989,325149,481989,325149v28575,-6927,40697,-8659,47625,-7793c535675,318222,536541,321685,539139,325149v12122,-6927,32038,-15586,49356,-22514c606680,295708,623132,291379,630059,291379v-6927,6061,-17318,11256,-23379,13854c604082,306965,602350,307831,603216,308697v,,1732,866,3464,866c608412,309563,611009,309563,614473,309563v-13855,6061,-30307,12122,-39832,15586c565116,327747,562518,326881,575507,317356v-13855,6061,-30307,11257,-44162,17318c524418,342467,531345,344199,540870,344199v9526,,22514,-1732,26844,-1732c565116,341601,563384,339869,565982,336406v,,21648,-6061,43295,-12123c630059,318222,649975,312160,649975,312160v-3463,4330,-8659,7794,-15586,10391c628327,326015,620534,328613,613607,331210v5195,-865,12988,-3463,21648,-6061c643048,322551,651707,319954,657768,319954v-13854,7793,-27709,16452,-41563,23379c602350,350260,588495,356322,573775,358919v,,17318,-3463,33771,-6927c623998,348528,639584,344199,639584,344199v-4329,3464,-6927,8659,-9525,13855c627461,363249,623998,368444,617071,371042v2597,2598,10390,2598,19915,866c647377,370176,659500,366713,671623,363249v6061,-1732,12122,-3464,17318,-4330l689807,358919r,l689807,358919v18184,866,5195,,9525,866l699332,359785r,l699332,359785r866,-866c701064,358919,701930,358054,702796,358054v1731,-866,3463,-866,4329,-1732c709723,355456,712321,354590,714052,355456v866,,1732,,1732,866l715784,356322v,,,,,c716650,356322,716650,356322,717516,357188v866,,1732,866,2598,1731c725309,355456,733102,352858,744359,351126v4330,866,7793,1732,12123,2598c757348,353724,758214,354590,759080,354590v,,866,,866,l760811,354590r866,866c763409,356322,764275,356322,766007,357188v5195,2597,11257,5195,17318,6927c790252,365847,797180,366713,805839,365847v8659,-866,19050,-3464,30307,-9525c836146,356322,837012,364115,839609,371908v1732,7793,4330,15586,4330,15586c860391,384031,856061,374506,855196,363249v,-5195,,-10391,3463,-15586c862123,342467,868184,339004,879441,335540v7793,-2598,12123,-1732,13855,c895027,338137,895027,341601,894162,345931v-1732,8659,-6062,20782,-866,25111c898491,366713,903686,362383,909748,357188v6061,-5196,12123,-9525,18184,-12989c933993,340736,940055,339004,946116,339004v6061,,12989,3463,21648,9524c963434,351126,959105,351992,954775,351992v-4329,,-8659,-866,-12988,866c941787,352858,946982,357188,953909,361517v6061,4330,12989,8659,12989,8659c960836,377103,953909,382299,948714,385762v-6062,3464,-10391,6062,-13855,7794c931396,395288,929664,397885,930530,400483v866,2598,4329,6927,10391,12989c941787,397885,948714,390092,957373,385762v8659,-4329,20782,-5195,32904,-6061c996339,378835,1002400,378835,1007595,377970v5196,-867,10391,-2598,13855,-4330c1029243,369310,1031841,360651,1025780,345931v,,5195,3464,10391,6061c1041366,355456,1046561,358054,1046561,358054v-4329,-866,-3463,3463,-7793,2597c1050025,367579,1056086,368444,1058684,365847v2598,-2598,2598,-8659,866,-15587c1058684,343333,1056952,335540,1058684,330345v866,-5196,4330,-8660,13855,-6928c1079466,325149,1087259,328613,1093321,332076v5195,3464,9524,7793,7793,11257c1101114,343333,1105443,339004,1108041,335540v1732,-1732,3464,-4330,4330,-5195c1113237,328613,1114102,327747,1114102,327747v6928,866,13855,7793,11257,9525c1128823,336406,1134884,335540,1140080,334674v9525,-1732,18184,-3464,18184,-3464l1159996,332942v-2598,-5195,-5196,-11257,-7794,-16452c1149605,311294,1147007,306099,1145275,301770v10391,3463,11257,5195,11257,6927c1156532,310429,1155666,312160,1161727,315624v,,,-4330,,-7793c1161727,303501,1160862,300038,1160862,300038v15586,6927,25111,14720,26843,19916c1190302,326015,1185973,329478,1176448,328613v25111,13854,38100,19915,45027,21647c1228402,351992,1228402,348528,1227537,345065v-866,-3464,-1732,-7793,3463,-9525c1233598,334674,1237927,334674,1244855,335540v6927,866,16452,2597,30307,6061c1275162,341601,1272564,344199,1269100,346797v-3463,2598,-6061,5195,-6061,5195c1297675,367579,1316725,371042,1334909,373640v8659,866,18184,1732,29441,3463c1375607,378835,1389461,380567,1407646,384031v-6928,-2598,-21648,-6061,-38100,-10391c1353093,369310,1334043,363249,1316725,358054v-17318,-6062,-32904,-12123,-44161,-17318c1261307,334674,1254380,329478,1254380,325149v7793,1732,14720,2598,19050,1732c1277759,326015,1278625,323417,1274296,316490v20781,9525,32038,12988,39832,12988c1321921,329478,1327116,327747,1334043,325149r58016,25111c1394657,345065,1386864,339869,1377339,333808v-5196,-2598,-10391,-6061,-16452,-8659c1355691,321685,1349630,319088,1345300,315624v12989,,33771,3464,57150,9525c1425830,331210,1453539,339004,1478650,345931v12989,-866,12123,-2598,4330,-5195c1475186,338137,1460466,334674,1444880,331210v-30307,-6927,-60614,-15586,-48491,-21647c1409378,310429,1419768,310429,1425830,309563v3463,-866,6061,-866,7793,-2598c1435355,306099,1436221,305233,1437086,303501v866,-2598,-865,-6061,-4329,-9525c1431891,293111,1431025,292244,1430159,291379v-866,-867,-2598,-1732,-3463,-3464c1424098,286183,1421500,283585,1418037,280988v22513,1732,34636,4329,45027,7793c1473455,292244,1481248,295708,1496834,298306v,,-12988,-5195,-26843,-9525c1456137,283585,1442282,279256,1442282,279256v5195,-866,25111,4329,35502,6927c1469991,281853,1448343,276658,1427561,272329v-10390,-2598,-20781,-5196,-28574,-6928c1391193,262804,1384266,260206,1381668,258474v-24245,-5196,-25977,-6928,-15586,-6061c1376473,253278,1398121,255010,1421500,256742v22514,1732,45893,3464,57150,2598c1489041,258474,1488175,255876,1460466,248949v16452,1732,31173,3464,47625,6061c1523677,257608,1540996,261072,1560912,263669v-3464,-1731,-6928,-2597,-10391,-3463c1547057,259340,1544459,257608,1541862,256742v-5196,-1732,-10391,-3464,-14721,-5196c1518482,248949,1511555,246351,1503762,244619v-866,,-1732,-865,-2598,-865l1500298,243754r,c1508957,239424,1502896,242887,1504628,241156r,l1504628,241156r,l1503762,241156r-1732,c1499432,241156,1496834,240290,1494237,240290v-5196,-866,-12123,-1732,-19051,-2598c1460466,235095,1440550,232497,1412841,228167v,,,,866,c1413707,228167,1414573,228167,1414573,228167v,,866,,1732,c1418902,228167,1421500,228167,1425830,228167v7793,,18184,,28575,c1464796,228167,1475186,228167,1483846,228167v7793,,12988,,12988,c1473455,228167,1450941,226435,1429293,224704v-21647,-1732,-43295,-4330,-64943,-7794c1359155,216044,1353959,215179,1348764,215179v-2598,,-5196,-866,-7793,-866c1338373,214313,1335775,213447,1333177,213447v-9525,-866,-20781,-2598,-32038,-4330c1280357,206520,1259575,203921,1239659,202190v-42429,-1732,-77932,-4329,-95250,-5196c1144409,196994,1130555,195262,1115834,193531v-6927,-866,-14720,-1732,-19916,-1732c1090723,190933,1086393,190933,1086393,190933v19050,866,58016,3464,104775,6928c1181643,196994,1172984,196129,1164325,195262v21648,867,49357,1732,78798,4330c1272564,201324,1304602,203921,1335775,206520v-23379,-867,-47625,-1732,-71870,-2599c1297675,206520,1333177,209983,1367814,213447v34636,3463,70138,6061,103043,8659c1458734,220374,1449209,218642,1444014,216910v18184,1732,33770,3464,45893,4330c1502030,222106,1478650,218642,1450941,216044v,,32039,1732,64077,3464c1547057,221240,1579961,222106,1579961,222106v,,-12122,-866,-25111,-1732c1542728,219508,1529739,218642,1529739,218642v,,6061,-866,14720,-866c1553118,216910,1564375,216044,1575632,215179v11257,-866,22514,-2598,31173,-3464c1611134,210849,1614598,210849,1617196,210849v2597,,3463,-866,3463,-866c1589487,206520,1553984,203056,1517616,199592v-37234,-2598,-75334,-5195,-110836,-7793xm1226671,320819v4329,,16452,4330,27709,6928c1255246,330345,1258709,334674,1257843,337272v-866,2597,-4329,3464,-17318,-1732c1224073,323417,1221475,319954,1226671,320819xm1052623,190067v-11257,-866,-22514,-1732,-33771,-2597c1018852,187470,1017986,187470,1017986,188335v20782,3464,33771,6062,39832,6927c1065612,196994,1065612,196994,1062148,196129v-3464,-867,-9525,-1732,-14721,-2598c1042232,192665,1039634,192665,1042232,192665r-11257,-2598c1024914,189201,1020584,188335,1017121,187470v,,,,,c1017121,187470,1017121,187470,1017121,187470v,,,,,l1017121,187470r,l1017121,187470r,c1017986,187470,1016255,187470,1014523,186603v,,-866,,-866,c1012791,186603,1011059,185738,1007595,184872v,,866,,866,c1008461,184872,1009327,184872,1009327,184872v866,,866,,1732,866c1010193,185738,1009327,184872,1008461,184872v,,866,,866,c1008461,184872,1007595,184872,1006730,184006v-866,,-1732,-866,-2598,-866l1004132,183140v,,,,,l1004132,183140r,c1004132,183140,1004132,183140,1004132,183140v,,,,866,l1004998,183140v2597,,4329,866,6061,866l1011059,184006v,,,,,c1011059,184006,1011059,184006,1011059,184006v,,,,-866,l1010193,184006v,,,,,c1010193,184006,1011059,184006,1011059,184006v,,,,,c1011925,184006,1011925,184006,1012791,184006v,,866,,866,c1013657,184006,1014523,184006,1014523,184006v,,,,-866,c1013657,184006,1013657,184006,1014523,184006v,,,,,c1014523,184006,1015389,184006,1015389,184006r,c1015389,184006,1015389,184006,1015389,184006v,,866,,866,c1016255,184006,1016255,184006,1015389,184006v866,,2597,-866,3463,-866l1018852,183140r,l1018852,183140r,l1018852,183140v,,,,-866,c1017986,183140,1017121,183140,1017121,184006v,,,,-866,c1017121,184006,1017986,184006,1019718,184006v11257,4329,21648,5195,32905,6061xm949580,190933v,,-866,,-866,-866c948714,190067,949580,190067,949580,190933xm922736,182274v,,,,,l922736,182274v,,,,,c922736,182274,922736,182274,922736,182274v-865,,-865,,-865,c921871,182274,921871,182274,922736,182274v,,,,,c922736,182274,922736,182274,922736,182274v,,,,,xm716650,170151v17318,-3463,31173,-6061,42430,-7793c759946,162358,759946,162358,760811,162358v-10390,1732,-24245,4330,-44161,7793xm999802,182274v-2597,,-4329,866,-6927,866c992009,183140,992009,183140,991143,183140v3464,,7793,-866,11257,-866c1017986,179676,1026646,179676,999802,182274xm1003266,185738v866,,866,,,l1003266,185738v866,,866,,,xm1004998,185738v,,,,,c1004998,185738,1004998,185738,1004998,185738v866,,,,,xm988546,182274v,,-866,,,c998071,180542,1011059,179676,1027512,177944r-38966,4330xm776398,158895v4329,-867,7793,-1732,10391,-2599c787655,156296,787655,156296,788521,156296v2597,867,5195,867,6927,867c790252,158028,788521,158028,784191,158028v-1732,,-3464,,-5196,867c778130,159760,777264,158895,776398,158895xm739164,152833v,,866,,1732,-866c740030,151967,739164,151967,737432,151967v-866,,-2598,,-3464,-866c734834,151101,735700,151101,736566,151101v6061,-865,11257,-865,15586,-1732c754750,150236,757348,150236,760811,151101v-1731,,-3463,,-4329,l753018,151101r-866,l752152,151101r,l752152,151101v1732,866,-3463,-1732,2598,1732l754750,152833r,l753018,152833v-3463,,-5195,,-7793,c743493,152833,740896,152833,739164,152833xm695002,148504v866,,2598,,4330,-867c699332,147637,699332,147637,700198,147637v-1732,,-3464,867,-5196,867xm866452,134649v866,866,1732,1732,3464,2598c856927,138113,847402,138978,839609,139845v-866,,-1732,-867,-1732,-867c837012,138978,837012,138113,836146,138113v866,,2597,,3463,c838743,138113,837012,138113,836146,138113v-1732,-866,-2598,-1732,-3464,-2598c837012,135515,842207,134649,846537,134649v5195,,10390,-866,15586,-866c862989,133783,863855,133783,865586,133783v,,,866,866,866xm838743,140710v6928,2598,13855,5196,19050,6062c856927,146772,856061,146772,855196,147637v-3464,867,-6062,867,-9525,1732c838743,146772,832682,144174,826621,141576v4329,-866,7793,-866,12122,-866c837877,140710,838743,140710,838743,140710xm893296,141576v-866,,-866,,-1732,c891564,142442,892430,141576,893296,141576v,,,,,xm893296,141576v,,866,866,866,866c884637,144174,874246,145906,865586,148504v,,-866,,-2597,-867c875977,145040,887234,143308,888966,142442v1732,,3464,,4330,-866xm895893,144174v-6061,1732,-21647,5195,-38966,8659c856061,152833,855196,151967,855196,151967v13854,-2598,23379,-5195,22513,-4330c905418,141576,893296,144174,870782,148504v-5196,865,-10391,2597,-16452,3463c853464,151967,853464,151101,852598,151101v8659,-1732,18184,-3464,25977,-5195c883771,145040,889832,144174,894162,142442v865,866,1731,1732,1731,1732xm862123,168419v,,,,,c866452,169285,871648,170151,875111,171017v,,,,,c869916,170151,865586,169285,862123,168419xm795448,158028v-1732,,-4330,-865,-6927,-1732c792850,155431,796314,154565,798046,153699v866,,866,,866,-866c798912,152833,798912,152833,798912,152833r865,c800643,152833,800643,152833,800643,152833v,,-866,,-1731,c798046,152833,798046,152833,797180,152833r,l797180,152833r,c797180,152833,797180,152833,797180,152833v-866,,-866,,-866,-866c794582,151101,794582,150236,797180,149369v1732,867,3463,867,4329,1732c804107,151101,809302,151967,811900,151967v2598,,1732,-866,-7793,-3463c804107,148504,803241,148504,802375,148504v866,,2598,-867,4330,-867c804973,147637,802375,147637,800643,148504v-1731,,-5195,-867,-7793,-867c790252,147637,786789,146772,785057,146772v-866,,-866,,-1732,c788521,145906,792850,145906,800643,145040v5196,1732,9525,2597,12989,4329c818827,151101,823157,152833,826621,153699v-8660,1732,-13855,2597,-13855,2597c804107,156296,798912,157163,795448,158028xm782459,145906v4330,866,7793,2598,11257,3463c781593,150236,772068,151101,764275,151101v-2598,-865,-6061,-865,-8659,-1732c765141,148504,771202,147637,776398,146772v2597,,4329,-866,6061,-866xm824889,136381v1732,,4329,866,7793,1732c828352,138113,824889,138113,822291,138113v,,-866,,-866,-866c820559,136381,820559,136381,820559,136381v,866,1732,,4330,xm850000,150236v,,,,,c852598,149369,856927,148504,860391,147637v,,866,,866,c862989,148504,864720,148504,864720,148504v-4329,865,-8659,1732,-12988,2597c851732,151101,850866,151101,850000,150236xm833548,154565v-8659,1731,-13855,2598,-12989,1731c824023,155431,827486,154565,831816,153699v,866,866,866,1732,866xm834414,155431v,,866,,866,c835280,155431,835280,155431,836146,155431v-13855,2597,-25978,5195,-32039,6927c811900,159760,823157,158028,834414,155431xm875111,171017v-3463,-866,-8659,-1732,-12988,-2598c862989,168419,863855,167554,863855,167554v5195,1731,9525,2597,12122,3463c875977,171017,875977,171017,875111,171017xm876843,170151v-3463,-866,-6927,-1732,-12123,-3463c864720,166688,865586,166688,865586,166688v-2597,,-3463,,-4329,-866c860391,164956,861257,164090,861257,163224v3463,866,6927,1732,11257,2598c875111,166688,877709,167554,880307,168419v-866,866,-2598,1732,-3464,1732xm861257,147637v-1732,,-4330,867,-7793,1732c851732,149369,850866,150236,849134,150236v,,,,-866,c852598,149369,856927,148504,861257,147637v,,,,,xm830950,140710v-1732,,-3464,,-4329,c825755,139845,824023,139845,823157,138978v3464,,6927,-865,10391,-865c835280,138978,837012,138978,837877,139845v-2597,,-5195,865,-6927,865xm761677,134649v-8659,,-17318,,-25111,c736566,134649,746091,134649,760811,133783v,866,866,866,866,866xm753018,144174v12123,-866,25977,-1732,39832,-2598c793716,141576,793716,141576,794582,142442v-4330,,-10391,866,-18184,866c766007,144174,751287,145040,732236,145906v-866,,-866,,-1731,c737432,145040,745225,144174,753018,144174xm804107,164090v8659,-1732,20782,-5195,33770,-7794c838743,156296,839609,157163,840475,157163v-12123,2597,-24245,6061,-31173,7793c807571,164090,805839,164090,804107,164090xm859525,169285v3464,866,7793,1732,12123,2598c871648,171883,872514,171883,873380,171883v-1732,866,-3464,866,-5196,1732c862989,172749,857793,171883,853464,171017v1732,,3463,-866,6061,-1732xm912345,178810v,,866,,,c913211,179676,913211,179676,912345,178810v,866,,866,,c912345,179676,912345,179676,912345,178810xm963434,180542r,c963434,180542,963434,180542,963434,180542r,c963434,180542,963434,180542,963434,180542xm939189,186603v,,,,,c940055,186603,938323,186603,939189,186603xm941787,187470r,l941787,187470v,,,,,xm963434,180542v,,,,,c963434,180542,963434,180542,963434,180542r,xm959105,180542v865,,1731,,2597,c960836,180542,959970,180542,959105,180542xm921871,170151v,,-866,866,-866,1732c921005,171883,921005,171017,921005,171017v,-866,,-1732,-866,-2598c920139,169285,921005,169285,921871,170151xm917541,174481v,,,,,c917541,175347,916675,176213,915809,177079v,,,,-866,c915809,175347,916675,174481,917541,174481xm926200,173615v,,866,866,866,866c927066,174481,927066,175347,926200,176213v,,-866,,-866,-866c925334,174481,925334,174481,926200,173615xm941787,187470v,,,,,l941787,187470v865,,865,,,c941787,187470,941787,187470,941787,187470xm957373,185738v,,,,,c957373,185738,957373,185738,957373,185738v,,,,,c957373,185738,957373,185738,957373,185738xm982484,180542v3464,-866,8659,-1732,14721,-2598c997205,177944,992009,178810,982484,180542v866,,866,,,xm981618,179676v2598,,4330,-866,6928,-866c985948,178810,983350,179676,981618,179676v,,,,,xm900223,159760v-2598,-1732,-4330,-2597,-2598,-1732c893296,157163,894162,158028,896759,160626v-2597,1732,-6061,2598,-9525,4330c886368,164090,884637,164090,883771,163224v-5196,-1732,-10391,-4329,-15587,-6061c869050,156296,870782,155431,872514,154565v2597,-1732,5195,-2598,8659,-4329c883771,149369,887234,147637,888966,146772v2598,-866,5196,-1732,6927,-2598c895893,144174,896759,144174,896759,144174v3464,4330,7793,7793,11257,11257c905418,158028,902821,158895,900223,159760xm888966,137247v866,866,1732,2598,3464,3463c885502,141576,872514,144174,859525,146772v-2598,-866,-5195,-1732,-7793,-2598c847402,142442,842207,140710,839609,139845v8659,-867,18184,-1732,29441,-2598c870782,138978,874246,140710,877709,142442v,,,,,-866c877709,140710,877709,139845,876843,138978v,-865,,-2597,,-2597c879441,136381,882039,136381,884637,135515v-2598,,-5196,,-7794,866c876843,136381,876843,135515,876843,135515v-2597,-1732,-4329,-3464,-6061,-5196c875977,130319,880307,130319,884637,130319v865,2598,2597,5196,4329,6928xm863855,132917v-10391,,-21648,866,-34637,866c829218,133783,828352,132917,828352,132917v12123,-866,24246,-866,35503,c863855,132051,863855,132051,863855,132917xm752152,132051v-3463,,-6927,,-8659,c746091,132051,748689,132051,750421,132051v1731,,1731,,1731,xm728773,145040v,,866,,866,c722711,145906,715784,145906,707991,146772v-866,,-866,,-1732,c712321,146772,720114,145906,728773,145040xm718382,152833v1732,,2598,866,3463,866c717516,153699,713186,154565,708857,155431v-1732,,-4330,,-6927,-866c707991,154565,713186,153699,718382,152833xm852598,171883v4329,866,9525,866,15586,1732c867318,173615,867318,173615,866452,174481v-5195,-866,-10391,-866,-15586,-1732c850866,171883,851732,171883,852598,171883xm911480,179676v865,,865,,,c912345,179676,912345,179676,911480,179676v865,,865,,,c912345,179676,912345,179676,911480,179676v,,,,,xm917541,181408v,,866,,866,c918407,181408,919273,181408,919273,181408v-866,,-1732,,-1732,c916675,180542,916675,180542,917541,181408xm921005,181408v,,,,,c921005,181408,921005,181408,921005,181408v,,,,,c921005,181408,921005,181408,921005,181408xm921871,182274v,,,,,c921871,182274,921871,182274,921871,182274v,,,,,xm921871,182274v,,,,,c921871,182274,921871,182274,921871,182274v,,,,,c921871,182274,921871,182274,921871,182274v,,,,,xm926200,183140v,,-866,,-866,c925334,183140,925334,183140,926200,183140xm927066,183140v,,-866,,-866,c926200,183140,927066,183140,927066,183140xm928798,184006v,,-866,,-866,c927932,183140,928798,183140,928798,184006xm922736,179676v,-866,866,-866,866,-1732c923602,177944,923602,177944,923602,177079v,,866,,866,865c924468,178810,923602,179676,923602,179676v,866,,,-866,xm931396,184006v,,,,,c932262,184006,932262,184006,931396,184006v,,,,,c931396,184006,931396,184006,931396,184006xm933127,189201r,l933127,189201r,xm942652,187470v,,,,,l942652,187470v,,,,,c942652,187470,942652,187470,942652,187470v,,,,,xm942652,188335v866,,866,,,c942652,188335,942652,188335,942652,188335xm951311,191799v,,,,,c951311,191799,951311,191799,951311,191799v,,,,,xm957373,186603v,-865,,-865,,c957373,186603,958239,186603,958239,186603v,,,867,,867c958239,186603,957373,186603,957373,186603v,,,,,xm989412,183140v865,,865,,1731,c991143,183140,992009,183140,992875,183140v-866,,-1732,,-1732,c990277,183140,989412,183140,989412,183140xm1005864,186603v,,,,,c1005864,186603,1005864,186603,1005864,186603v,,,,,c1005864,186603,1005864,186603,1005864,186603xm1032707,173615v-17318,2598,-32039,5195,-46759,7793c985948,181408,985082,181408,985082,181408v10391,-1732,19916,-3464,27709,-4329c1024048,175347,1032707,173615,1032707,173615xm988546,178810v7793,-1731,15586,-2597,25111,-4329c998071,177079,990277,178810,988546,178810xm949580,164956v866,,866,866,,c950446,165822,950446,165822,950446,165822v,,-866,-866,-866,-866c949580,164956,949580,164956,949580,164956xm772934,121660v866,-866,5196,-866,13855,-1731c796314,119929,810168,119929,830084,120794v5196,,10391,866,16453,866c852598,121660,858659,122526,866452,122526v3464,,6928,,11257,866c879441,125990,882039,128588,884637,131185v-4330,,-8660,,-13855,c869050,129454,867318,128588,865586,127722v-3463,-1732,-5195,-1732,-5195,c861257,128588,862989,130319,863855,131185v-11257,,-23380,,-35503,c827486,130319,827486,130319,827486,129454v,-866,,-1732,1732,-866c830950,128588,833548,129454,837877,131185v-5195,-2597,-10391,-4329,-14720,-5195c818827,125124,814498,124258,810168,123392v-4329,-866,-7793,-866,-11256,-866c795448,122526,791984,122526,788521,123392v-2598,,-5196,,-8660,866c778995,124258,778130,124258,777264,123392v-3464,-866,-6062,-1732,-4330,-1732xm669025,158895v-14720,1731,-27709,2597,-37234,3463c622266,163224,617936,163224,620534,162358v33771,-3463,58882,-5195,79664,-7793c701930,154565,703662,155431,705393,155431v-5195,865,-11256,865,-17318,1732c688075,157163,688075,157163,688075,157163v,,,,,c681148,158028,675086,158895,669025,158895xm858659,177079v-11257,4329,-23379,7793,-23379,7793c833548,188335,817095,196129,796314,203921v-10391,4330,-21648,8660,-31173,12123c755616,220374,746957,223838,741762,227301v-7794,1732,,-4329,12122,-11257c766873,209117,784191,202190,791118,201324r-6927,3464c806705,196129,818827,190067,824889,186603v6927,-3463,8659,-5195,8659,-6061c834414,178810,833548,177944,844805,173615v,,,,,c844805,173615,845671,173615,845671,173615v1731,,866,,,c845671,173615,846537,173615,846537,173615v865,,1731,,3463,c850000,173615,850000,173615,850000,173615v,,866,,866,c850866,173615,850866,173615,850866,173615v866,,866,,1732,c852598,173615,853464,173615,853464,173615v866,,1732,,3463,c857793,173615,858659,173615,859525,173615v,,-866,,-866,c858659,173615,858659,173615,858659,173615v,,,,,c857793,173615,856927,173615,855196,173615v,,-866,,-866,c854330,173615,854330,173615,854330,173615v,,,,-866,c853464,173615,853464,173615,853464,173615v,,-866,,-866,c852598,173615,851732,173615,851732,173615v,,,,,c851732,173615,851732,173615,851732,173615v,,,,,c851732,173615,852598,173615,850866,173615v-866,,-866,,-866,c850000,173615,850000,173615,850000,173615v,,,,,c850000,173615,850000,173615,850000,173615v,,,,,c850000,173615,850000,173615,850000,173615v,,-866,,-866,c849134,173615,849134,173615,850000,173615v,,,,-866,c848268,173615,848268,173615,847402,173615v866,,866,,1732,c849134,173615,849134,173615,849134,173615v-1732,,-2597,,-4329,c846537,172749,848268,171883,850000,171017v3464,,7793,866,11257,1732c862989,172749,863855,172749,865586,173615v-866,,-2597,866,-3463,866c862123,174481,862123,174481,862123,174481v,,,,,c862123,174481,862123,174481,862123,174481v,,,,,c862123,174481,862123,174481,862123,174481v-866,1732,-2598,2598,-3464,2598xm909748,182274v-1732,1732,-3464,3464,-5196,5196c902821,189201,901089,190933,899357,193531v,,5195,-5196,9525,-11257c909748,181408,910614,180542,911480,179676v,,,,,c911480,179676,911480,179676,911480,179676v,,,,,c911480,179676,912345,179676,912345,179676v,,,,,c912345,179676,912345,179676,913211,179676v,,,,866,c914077,179676,914077,179676,914943,179676v-866,,-866,,-1732,c911480,180542,910614,181408,909748,182274xm921871,182274v,,865,,,c922736,182274,922736,182274,922736,182274v,,,,,c922736,182274,922736,182274,922736,182274v,,866,,866,c923602,182274,922736,182274,922736,182274v-865,866,-865,2598,-1731,3464c921005,184872,921871,183140,921871,182274xm929664,184006v,,,,,c929664,184006,929664,184006,929664,184006r,xm945250,189201v866,,1732,866,1732,866c946982,190067,946982,190067,946982,190067v,,,,,c946116,189201,946116,189201,945250,189201xm946982,189201v,,,,,c946982,189201,946982,189201,946982,189201v,,,,,xm949580,190933v866,,866,,,l949580,190933v866,,866,,,xm957373,187470v,,866,,866,c959105,189201,959970,190933,960836,193531v-866,-2598,-1731,-4330,-3463,-6061xm1053489,201324v-6928,-1732,-14721,-4330,-22514,-6062c1027512,194397,1024048,193531,1020584,192665v-2598,-866,-5195,-1732,-8659,-2598c1002400,187470,998936,186603,1009327,190067v,,7794,2598,14721,5195c1031841,197861,1039634,200458,1039634,200458v8659,3463,3464,1732,-9525,-2597c1022316,195262,1011059,191799,998936,186603v866,,866,,1732,c1001534,186603,1002400,186603,1003266,186603v,,866,,866,c1004132,186603,1004132,186603,1004132,186603v,,,,866,c1004998,186603,1004998,186603,1004998,186603v,,,,,c1004998,186603,1005864,186603,1005864,186603v,,,,,c1005864,186603,1004998,186603,1004998,186603v,,,,866,c1005864,186603,1005864,186603,1005864,186603v1731,867,3463,867,5195,1732c1025780,192665,1040500,196129,1040500,196129v64077,17318,42430,12988,12989,5195xm1390327,208251v-6061,-1731,-1731,-2598,21648,-3463c1440550,207385,1424964,208251,1390327,208251xe" fillcolor="#d54773 [3209]" stroked="f">
                <v:stroke joinstyle="miter"/>
                <v:path arrowok="t" o:connecttype="custom" o:connectlocs="1957975,266934;1822994,259702;1771171,257293;1733811,254883;1913382,253677;2111032,250062;2051979,254883;2080904,259702;2133931,265729;2149598,269344;2147189,272960;2205037,269344;2267706,271753;2261681,270549;2244808,268139;2192985,260909;2139957,254883;2115854,252472;2219499,248856;2264092,241626;2127905,244037;2071261,240421;2045953,234395;2006182,230781;2121879,227165;2156830,228370;2162855,233191;2195396,225960;2098981,225960;1997746,227165;2013413,221140;2048363,222344;2014617,216319;2044747,211498;2094161,207882;2097775,209089;2100186,203063;2094161,197037;2053183,187396;1972437,184986;1848303,194627;1980873,178961;2126700,163294;2096570,165704;2018233,172934;1784428,197037;1662704,211498;1559059,224754;1486747,234395;1459028,238011;1610882,215114;1796480,186191;1971232,159678;2095365,146422;2109827,137987;2058004,136781;1942307,159678;1824199,177755;1906152,159678;1939897,151241;1967616,142808;2021849,127139;1884458,152448;1798891,166910;1760325,171729;1889279,146422;2008592,123525;1972437,128346;1885663,140397;1801300,153652;1774787,158473;1878433,136781;1997746,105448;1965205,105448;1954359,100628;1937486,99423;1923024,106653;1907357,113884;1890484,111474;1853124,116294;1744657,137987;1638601,162089;1585573,170524;1638601,154859;1716938,130755;1788043,106653;1818173,90986;1704886,123525;1550622,171729;1412026,219933;1362614,239216;1350561,244037;1350561,244037;1351766,242832;1371050,233191;1349357,242832;1349357,242832;1349357,242832;1367434,233191;1418052,209089;1478311,183780;1545802,158473;1616907,133166;1689218,111474;1814558,78935;1841072,62065;1826610,54833;1879638,36756;1923024,33141;1891690,21089;1856738,9038;1800096,29526;1747068,41577;1722963,46398;1716938,47603;1716938,47603;1716938,47603;1702475,46398;1702475,46398;1702475,46398;1702475,46398;1701270,46398;1698860,47603;1690424,51217;1653063,70500;1669935,64474;1672346,63268;1672346,63268;1684397,64474;1684397,64474;1684397,64474;1684397,64474;1685603,64474;1686808,64474;1692834,63268;1706091,60858;1736220,56038;1767555,51217;1795275,46398;1822994,42782;1742247,72909;1648242,104242;1571111,127139;1563880,129550;1562675,129550;1562675,129550;1562675,129550;1557854,129550;1557854,129550;1557854,129550;1556648,129550;1554238,130755;1545802,133166;1536159,133166;1681988,52423;1661499,60858;1656678,63268;1654269,64474;1653063,64474;1650653,64474;1633780,66884;1600035,63268;1630165,53628;1662704,43987;1630165,42782;1619317,45192;1613292,46398;1608471,47603;1587984,54833;1554238,63268;1545802,60858;1543391,50012;1540981,40372;1540981,24705;1526518,19885;1496390,70500;1439746,137987;1379486,203063;1345741,240421;1345741,240421;1345741,240421;1357793,221140;1365023,199447;1369845,178961;1381896,148832;1403589,116294;1427694,84960;1440951,57244;1425283,74116;1410821,86167;1415642,65679;1403589,56038;1374666,74116;1369845,74116;1380691,90986;1366229,94602;1356588,90986;1346947,86167;1339715,84960;1331279,84960;1322843,144011;1315611,172934;1310791,191012;1307176,178961;1308381,178961;1309586,178961;1309586,178961;1309586,178961;1309586,178961;1309586,177755;1309586,177755;1305970,177755;1304765,174140;1298738,159678;1287892,157268;1277046,154859;1255353,147627;1209555,139190;1184246,122320;1158938,99423;1163759,113884;1164964,119909;1161348,123525;1136040,107858;1138449,101832;1140859,94602;1115551,74116;1127602,103037;1125192,113884;1126397,124730;1155322,140397;1162554,141601;1166168,139190;1167373,127139;1167373,113884;1203529,152448;1211966,160883;1145681,152448;1127602,152448;1213171,160883;1219196,166910;1192682,164499;1175811,163294;1170989,163294;1173400,163294;1170989,163294;1108320,158473;1011905,151241;1037214,152448;1063728,153652;1070958,153652;1078190,153652;1093858,154859;1113140,156062;1102294,154859;1092653,153652;1091447,153652;1091447,153652;1091447,153652;1091447,153652;1091447,152448;1021546,140397;1044446,145217;753995,116294;673248,109063;632273,105448;590091,101832;421364,86167;456316,95807;365927,94602;352670,94602;340618,94602;317719,94602;291205,95807;377979,109063;315310,104242;247819,99423;306873,105448;337002,110269;314104,115088;288794,112679;287589,117499;277948,122320;235766,129550;208048,133166;177918,136781;116454,147627;176713,148832;236971,150038;150199,154859;232152,156062;250230,152448;271923,150038;364722,152448;253844,156062;236971,159678;230946,164499;203227,172934;157429,176550;75478,178961;145378,181370;215279,182575;177918,183780;140558,184986;189970,184986;239382,184986;170686,189806;65836,193421;41732,189806;9193,195831;22449,200652;52579,206679;70657,203063;92350,199447;114044,205472;126095,212703;132121,219933;133326,221140;134531,222344;138147,225960;148994,233191;157429,236805;169481,239216;255050,247651;281564,245242;308078,242832;349054,246447;333387,251267;308078,257293;321335,263318;308078,264523;373158,263318;394852,266934;304462,276574;208048,286215;279153,286215;327361,283804;391236,278985;402082,277780;402082,277780;402082,277780;406904,280190;406904,280190;408107,280190;409313,280190;411723,280190;417750,280190;443059,277780;508138,271753;424980,282601;518985,274164;550320,271753;563577,271753;569602,271753;572013,271753;575629,271753;546704,274164;520190,276574;469573,283804;415339,291036;382800,294652;374363,295857;365927,297062;346644,298267;332181,300676;322540,303087;310488,307908;314104,313933;374363,315138;412929,316343;328567,335626;443059,318754;471983,310318;481624,303087;593707,288625;641914,287422;602143,297062;514165,315138;433418,334420;411723,347677;392441,348882;414134,352496;412929,362138;471983,353703;486444,353703;579245,338035;569602,338035;549115,338035;518985,338035;580450,330805;617811,325984;653966,321164;704583,315138;697353,323575;643119,333215;592502,340445;594911,345266;606963,345266;597322,350086;522601,364549;492471,364549;465957,362138;399672,368163;388825,371779;394852,372984;428596,370574;439443,371779;369542,386240;465957,370574;476803,374189;481624,380214;552729,370574;465957,391061;505728,385035;535858,382625;475598,394676;414134,406727;456316,403112;445469,413958;427391,426009;446675,428420;478008,407933;531037,394676;575629,380214;612989,381419;555140,404316;488855,432036;479214,441676;494881,445292;492471,442881;503317,434445;558756,416369;553935,422394;545499,429625;512960,448906;575629,435650;603348,422394;640709,411548;646735,418778;737124,395881;668428,421188;693737,423599;743149,407933;790152,392265;805818,395881;753995,412753;700967,429625;723867,427215;746765,423599;709404,438060;670839,452522;737124,441676;750381,452522;819075,421188;876924,405523;844385,424804;839564,429625;844385,430830;855232,430830;799793,452522;800998,441676;739533,465778;752790,479034;790152,476624;787741,468189;848000,451317;904644,434445;882951,448906;854026,460957;884156,452522;915490,445292;857642,477829;798588,499521;845590,489880;890181,479034;876924,498317;858847,516393;886565,517598;934774,505547;958877,499521;960082,499521;960082,499521;960082,499521;973339,500726;973339,500726;973339,500726;973339,500726;974545,499521;978161,498317;984186,495907;993827,494701;996238,495907;996238,495907;996238,495907;998648,497112;1002264,499521;1036009,488675;1052882,492291;1056497,493496;1057703,493496;1058907,493496;1060112,494701;1066139,497112;1090242,506752;1121577,509163;1163759,495907;1168579,517598;1174605,539290;1190273,505547;1195093,483855;1224017,466983;1243301,466983;1244506,481445;1243301,516393;1266199,497112;1291508,479034;1316817,471804;1346947,485059;1328868,489880;1310791,491086;1327663,503137;1345741,515188;1320433,536879;1301149,547726;1295124,557367;1309586,575444;1332484,536879;1378280,528444;1402384,526035;1421667,520009;1427694,481445;1442156,489880;1456617,498317;1445771,501931;1473490,509163;1474696,487470;1473490,459753;1492774,450111;1521698,462162;1532545,477829;1542186,466983;1548212,459753;1550622,456138;1566289,469394;1586778,465778;1612087,460957;1614498,463368;1603650,440471;1594009,419984;1609676,429625;1616907,439266;1616907,428420;1615703,417574;1653063,445292;1637396,457343;1700065,487470;1708502,480240;1713322,466983;1732605,466983;1774787,475419;1766350,482650;1757914,489880;1857944,520009;1898920,524828;1959180,534470;1906152,520009;1832635,498317;1771171,474215;1745862,452522;1772376,454932;1773582,440471;1829021,458547;1856738,452522;1937486,487470;1916998,464573;1894100,452522;1872406,439266;1951948,452522;2058004,481445;2064031,474215;2011003,460957;1943512,430830;1984489,430830;1995335,427215;2000155,422394;1994130,409137;1990514,405523;1985694,400702;1973642,391061;2036312,401907;2083313,415163;2045953,401907;2007387,388651;2056799,398291;1986898,379010;1947128,369368;1923024,359728;1901331,351293;1978462,357317;2058004,360933;2032696,346472;2098981,354907;2172498,366958;2158035,362138;2145984,357317;2125495,350086;2092956,340445;2089340,339241;2088134,339241;2088134,339241;2094161,335626;2094161,335626;2094161,335626;2094161,335626;2092956,335626;2090545,335626;2079699,334420;2053183,330805;1966411,317548;1967616,317548;1968821,317548;1971232,317548;1984489,317548;2024260,317548;2065236,317548;2083313,317548;1989309,312729;1898920,301882;1877227,299473;1866381,298267;1855533,297062;1810942,291036;1725374,281395;1592803,274164;1553032,269344;1525313,266934;1512056,265729;1657883,275370;1620523,271753;1730195,277780;1859149,287422;1759119,283804;1903741,297062;2047158,309113;2009798,301882;2073672,307908;2019439,300676;2108622,305497;2199010,309113;2164061,306703;2129111,304292;2149598,303087;2192985,299473;2236372,294652;2250835,293446;2255654,292241;2112238,277780;1957975,266934;1707297,446496;1745862,456138;1750682,469394;1726579,466983;1707297,446496;1465054,264523;1418052,260909;1416846,262113;1472285,271753;1478311,272960;1457823,269344;1450592,268139;1434924,264523;1415642,260909;1415642,260909;1415642,260909;1415642,260909;1415642,260909;1415642,260909;1415642,260909;1415642,260909;1412026,259702;1410821,259702;1402384,257293;1403589,257293;1404794,257293;1407205,258498;1403589,257293;1404794,257293;1401180,256088;1397564,254883;1397564,254883;1397564,254883;1397564,254883;1397564,254883;1397564,254883;1398769,254883;1398769,254883;1407205,256088;1407205,256088;1407205,256088;1407205,256088;1406000,256088;1406000,256088;1406000,256088;1407205,256088;1407205,256088;1409616,256088;1410821,256088;1412026,256088;1410821,256088;1412026,256088;1412026,256088;1413232,256088;1413232,256088;1413232,256088;1414437,256088;1413232,256088;1418052,254883;1418052,254883;1418052,254883;1418052,254883;1418052,254883;1418052,254883;1416846,254883;1415642,256088;1414437,256088;1419257,256088;1465054,264523;1321638,265729;1320433,264523;1321638,265729;1284276,253677;1284276,253677;1284276,253677;1284276,253677;1284276,253677;1283072,253677;1284276,253677;1284276,253677;1284276,253677;1284276,253677;997443,236805;1056497,225960;1058907,225960;997443,236805;1391537,253677;1381896,254883;1379486,254883;1395153,253677;1391537,253677;1396359,258498;1396359,258498;1396359,258498;1396359,258498;1398769,258498;1398769,258498;1398769,258498;1398769,258498;1375871,253677;1375871,253677;1430105,247651;1375871,253677;1080601,221140;1095063,217523;1097474,217523;1107115,218730;1091447,219933;1084215,221140;1080601,221140;1028778,212703;1031189,211498;1026367,211498;1021546,210293;1025162,210293;1046855,207882;1058907,210293;1052882,210293;1048060,210293;1046855,210293;1046855,210293;1046855,210293;1046855,210293;1050471,212703;1050471,212703;1050471,212703;1048060,212703;1037214,212703;1028778,212703;967313,206679;973339,205472;974545,205472;967313,206679;1205939,187396;1210760,191012;1168579,194627;1166168,193421;1163759,192217;1168579,192217;1163759,192217;1158938,188601;1178221,187396;1199914,186191;1204734,186191;1205939,187396;1167373,195831;1193887,204268;1190273,205472;1177016,207882;1150502,197037;1167373,195831;1167373,195831;1243301,197037;1240890,197037;1243301,197037;1243301,197037;1243301,197037;1244506,198242;1204734,206679;1201119,205472;1237274,198242;1243301,197037;1246916,200652;1192682,212703;1190273,211498;1221607,205472;1211966,206679;1189068,211498;1186657,210293;1222812,203063;1244506,198242;1246916,200652;1199914,234395;1199914,234395;1217991,238011;1217991,238011;1199914,234395;1107115,219933;1097474,217523;1110731,213909;1111936,212703;1111936,212703;1113140,212703;1114345,212703;1111936,212703;1109526,212703;1109526,212703;1109526,212703;1109526,212703;1109526,212703;1108320,211498;1109526,207882;1115551,210293;1130013,211498;1119167,206679;1116756,206679;1122783,205472;1114345,206679;1103499,205472;1092653,204268;1090242,204268;1114345,201858;1132424,207882;1150502,213909;1131218,217523;1107115,219933;1089037,203063;1104704,207882;1063728,210293;1051676,207882;1080601,204268;1089037,203063;1148091,189806;1158938,192217;1144475,192217;1143270,191012;1142065,189806;1148091,189806;1183041,209089;1183041,209089;1197503,205472;1198709,205472;1203529,206679;1185452,210293;1183041,209089;1160143,215114;1142065,217523;1157732,213909;1160143,215114;1161348,216319;1162554,216319;1163759,216319;1119167,225960;1161348,216319;1217991,238011;1199914,234395;1202325,233191;1219196,238011;1217991,238011;1220402,236805;1203529,231986;1204734,231986;1198709,230781;1198709,227165;1214376,230781;1225223,234395;1220402,236805;1198709,205472;1187862,207882;1181836,209089;1180630,209089;1198709,205472;1198709,205472;1156527,195831;1150502,195831;1145681,193421;1160143,192217;1166168,194627;1156527,195831;1060112,187396;1025162,187396;1058907,186191;1060112,187396;1048060,200652;1103499,197037;1105910,198242;1080601,199447;1019136,203063;1016726,203063;1048060,200652;1119167,228370;1166168,217523;1169784,218730;1126397,229575;1119167,228370;1196298,235600;1213171,239216;1215582,239216;1208350,241626;1187862,238011;1196298,235600;1269814,248856;1269814,248856;1269814,248856;1269814,248856;1269814,248856;1340920,251267;1340920,251267;1340920,251267;1340920,251267;1340920,251267;1307176,259702;1307176,259702;1307176,259702;1310791,260909;1310791,260909;1310791,260909;1310791,260909;1340920,251267;1340920,251267;1340920,251267;1340920,251267;1334895,251267;1338509,251267;1334895,251267;1283072,236805;1281867,239216;1281867,238011;1280661,234395;1283072,236805;1277046,242832;1277046,242832;1274635,246447;1273430,246447;1277046,242832;1289097,241626;1290303,242832;1289097,245242;1287892,244037;1289097,241626;1310791,260909;1310791,260909;1310791,260909;1310791,260909;1310791,260909;1332484,258498;1332484,258498;1332484,258498;1332484,258498;1332484,258498;1367434,251267;1387923,247651;1367434,251267;1367434,251267;1366229,250062;1375871,248856;1366229,250062;1366229,250062;1252942,222344;1249326,219933;1248121,223549;1234864,229575;1230044,227165;1208350,218730;1214376,215114;1226428,209089;1237274,204268;1246916,200652;1248121,200652;1263789,216319;1252942,222344;1237274,191012;1242096,195831;1196298,204268;1185452,200652;1168579,194627;1209555,191012;1221607,198242;1221607,197037;1220402,193421;1220402,189806;1231249,188601;1220402,189806;1220402,188601;1211966,181370;1231249,181370;1237274,191012;1202325,184986;1154116,186191;1152911,184986;1202325,184986;1202325,184986;1046855,183780;1034803,183780;1044446,183780;1046855,183780;1014316,201858;1015521,201858;985391,204268;982980,204268;1014316,201858;999853,212703;1004673,213909;986596,216319;976955,215114;999853,212703;1186657,239216;1208350,241626;1205939,242832;1184246,240421;1186657,239216;1268610,250062;1268610,250062;1268610,250062;1268610,250062;1268610,250062;1268610,250062;1277046,252472;1278251,252472;1279456,252472;1277046,252472;1277046,252472;1281867,252472;1281867,252472;1281867,252472;1281867,252472;1281867,252472;1283072,253677;1283072,253677;1283072,253677;1283072,253677;1283072,253677;1283072,253677;1283072,253677;1283072,253677;1283072,253677;1283072,253677;1289097,254883;1287892,254883;1289097,254883;1290303,254883;1289097,254883;1290303,254883;1292713,256088;1291508,256088;1292713,256088;1284276,250062;1285481,247651;1285481,246447;1286687,247651;1285481,250062;1284276,250062;1296329,256088;1296329,256088;1296329,256088;1296329,256088;1296329,256088;1298738,263318;1298738,263318;1298738,263318;1298738,263318;1311995,260909;1311995,260909;1311995,260909;1311995,260909;1311995,260909;1311995,260909;1311995,262113;1311995,262113;1311995,262113;1324047,266934;1324047,266934;1324047,266934;1324047,266934;1332484,259702;1332484,259702;1333690,259702;1333690,260909;1332484,259702;1332484,259702;1377077,254883;1379486,254883;1381896,254883;1379486,254883;1377077,254883;1399975,259702;1399975,259702;1399975,259702;1399975,259702;1399975,259702;1437335,241626;1372255,252472;1371050,252472;1409616,246447;1437335,241626;1375871,248856;1410821,242832;1375871,248856;1321638,229575;1321638,229575;1322843,230781;1321638,229575;1321638,229575;1075780,169319;1095063,166910;1155322,168113;1178221,169319;1205939,170524;1221607,171729;1231249,182575;1211966,182575;1204734,177755;1197503,177755;1202325,182575;1152911,182575;1151706,180166;1154116,178961;1166168,182575;1145681,175345;1127602,171729;1111936,170524;1097474,171729;1085421,172934;1081806,171729;1075780,169319;931158,221140;879335,225960;863667,225960;974545,215114;981775,216319;957672,218730;957672,218730;957672,218730;931158,221140;1195093,246447;1162554,257293;1108320,283804;1064933,300676;1032394,316343;1049266,300676;1101088,280190;1091447,285011;1148091,259702;1160143,251267;1175811,241626;1175811,241626;1177016,241626;1177016,241626;1178221,241626;1183041,241626;1183041,241626;1184246,241626;1184246,241626;1186657,241626;1187862,241626;1192682,241626;1196298,241626;1195093,241626;1195093,241626;1195093,241626;1190273,241626;1189068,241626;1189068,241626;1187862,241626;1187862,241626;1186657,241626;1185452,241626;1185452,241626;1185452,241626;1185452,241626;1184246,241626;1183041,241626;1183041,241626;1183041,241626;1183041,241626;1183041,241626;1183041,241626;1181836,241626;1183041,241626;1181836,241626;1179425,241626;1181836,241626;1181836,241626;1175811,241626;1183041,238011;1198709,240421;1204734,241626;1199914,242832;1199914,242832;1199914,242832;1199914,242832;1199914,242832;1199914,242832;1195093,246447;1266199,253677;1258967,260909;1251737,269344;1264994,253677;1268610,250062;1268610,250062;1268610,250062;1268610,250062;1269814,250062;1269814,250062;1271019,250062;1272224,250062;1273430,250062;1271019,250062;1266199,253677;1283072,253677;1283072,253677;1284276,253677;1284276,253677;1284276,253677;1285481,253677;1284276,253677;1281867,258498;1283072,253677;1293918,256088;1293918,256088;1293918,256088;1293918,256088;1315611,263318;1318022,264523;1318022,264523;1318022,264523;1315611,263318;1318022,263318;1318022,263318;1318022,263318;1318022,263318;1321638,265729;1321638,265729;1321638,265729;1321638,265729;1332484,260909;1333690,260909;1337304,269344;1332484,260909;1466260,280190;1434924,271753;1420462,268139;1408410,264523;1404794,264523;1425283,271753;1446976,278985;1433719,275370;1390332,259702;1392743,259702;1396359,259702;1397564,259702;1397564,259702;1398769,259702;1398769,259702;1398769,259702;1399975,259702;1399975,259702;1398769,259702;1399975,259702;1399975,259702;1407205,262113;1448181,272960;1466260,280190;1935075,289831;1965205,285011;1935075,28983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 1281" o:spid="_x0000_s1160" style="position:absolute;left:52292;top:79057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KScQA&#10;AADcAAAADwAAAGRycy9kb3ducmV2LnhtbERPTWvCQBC9F/wPywi91Y0NahtdRUoD9VJQW0tvQ3ZM&#10;gtnZJLuN8d+7BcHbPN7nLFa9qURHrSstKxiPIhDEmdUl5wq+9unTCwjnkTVWlknBhRysloOHBSba&#10;nnlL3c7nIoSwS1BB4X2dSOmyggy6ka2JA3e0rUEfYJtL3eI5hJtKPkfRVBosOTQUWNNbQdlp92cU&#10;TNLNgd+b5vD5zdFaxq91mf/8KvU47NdzEJ56fxff3B86zI9n8P9Mu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+yknEAAAA3AAAAA8AAAAAAAAAAAAAAAAAmAIAAGRycy9k&#10;b3ducmV2LnhtbFBLBQYAAAAABAAEAPUAAACJAwAAAAA=&#10;" path="m6494,6494v,,,,,c6494,6494,6494,6494,6494,6494v,,,,,c6494,6494,6494,6494,6494,6494xe" fillcolor="#8bc63f" stroked="f">
                <v:stroke joinstyle="miter"/>
                <v:path arrowok="t" o:connecttype="custom" o:connectlocs="9039,9038;9039,9038;9039,9038;9039,9038;9039,9038" o:connectangles="0,0,0,0,0"/>
              </v:shape>
              <v:shape id="Freeform 1282" o:spid="_x0000_s1161" style="position:absolute;left:58769;top:79533;width:723;height:121;visibility:visible;mso-wrap-style:square;v-text-anchor:middle" coordsize="51954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cwccA&#10;AADcAAAADwAAAGRycy9kb3ducmV2LnhtbESPQU/CQBCF7yb+h82YcJOtCoiVhRADBhIuAjEeJ92x&#10;bezONt2FLv565mDibSbvzXvfzBbJNepMXag9G3gYZqCIC29rLg0cD+v7KagQkS02nsnAhQIs5rc3&#10;M8yt7/mDzvtYKgnhkKOBKsY21zoUFTkMQ98Si/btO4dR1q7UtsNewl2jH7Nsoh3WLA0VtvRWUfGz&#10;PzkD2927S1/NctWniz29jA7j3+fPsTGDu7R8BRUpxX/z3/XGCv6T0MozMoGe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BHMHHAAAA3AAAAA8AAAAAAAAAAAAAAAAAmAIAAGRy&#10;cy9kb3ducmV2LnhtbFBLBQYAAAAABAAEAPUAAACMAwAAAAA=&#10;" path="m53253,9092c38533,8226,22081,7361,6494,6494,19483,8226,35935,9092,53253,9092xe" fillcolor="#8bc63f" stroked="f">
                <v:stroke joinstyle="miter"/>
                <v:path arrowok="t" o:connecttype="custom" o:connectlocs="74120,12654;9039,9038;74120,12654" o:connectangles="0,0,0"/>
              </v:shape>
              <v:shape id="Freeform 1283" o:spid="_x0000_s1162" style="position:absolute;left:48291;top:81438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oR8IA&#10;AADcAAAADwAAAGRycy9kb3ducmV2LnhtbERPTWsCMRC9C/6HMAVvNaulVlejiFQontQqeBw242bp&#10;ZrImUbf/vhEK3ubxPme2aG0tbuRD5VjBoJ+BIC6crrhUcPhev45BhIissXZMCn4pwGLe7cww1+7O&#10;O7rtYylSCIccFZgYm1zKUBiyGPquIU7c2XmLMUFfSu3xnsJtLYdZNpIWK04NBhtaGSp+9ler4OQH&#10;vL4MN5tP68z2/ViMVh/ji1K9l3Y5BRGpjU/xv/tLp/lvE3g8k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qShHwgAAANwAAAAPAAAAAAAAAAAAAAAAAJgCAABkcnMvZG93&#10;bnJldi54bWxQSwUGAAAAAAQABAD1AAAAhwMAAAAA&#10;" path="m12556,6494v,,-866,,-866,c9958,7360,8226,9092,6494,9958l12556,6494xe" fillcolor="#8bc63f" stroked="f">
                <v:stroke joinstyle="miter"/>
                <v:path arrowok="t" o:connecttype="custom" o:connectlocs="17475,9038;16270,9038;9038,13859;17475,9038" o:connectangles="0,0,0,0"/>
              </v:shape>
              <v:shape id="Freeform 1284" o:spid="_x0000_s1163" style="position:absolute;left:52578;top:76866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L08MA&#10;AADcAAAADwAAAGRycy9kb3ducmV2LnhtbESPzU4DMQyE70h9h8hI3Gi2CCG0bVpVVCAEp/48gLtx&#10;dxcSZ0lMu7w9PiBxszXjmc+L1RiDOVMufWIHs2kFhrhJvufWwWH/fPsIpgiyx5CYHPxQgdVycrXA&#10;2qcLb+m8k9ZoCJcaHXQiQ21taTqKWKZpIFbtlHJE0TW31me8aHgM9q6qHmzEnrWhw4GeOmo+d9/R&#10;wZHzR5CX9XEb3t9otqnky568czfX43oORmiUf/Pf9atX/HvF12d0Arv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ZL08MAAADcAAAADwAAAAAAAAAAAAAAAACYAgAAZHJzL2Rv&#10;d25yZXYueG1sUEsFBgAAAAAEAAQA9QAAAIgDAAAAAA==&#10;" path="m6494,6494v5196,3464,6062,6927,6062,11257c16019,12556,15153,8226,6494,6494xe" fillcolor="#8bc63f" stroked="f">
                <v:stroke joinstyle="miter"/>
                <v:path arrowok="t" o:connecttype="custom" o:connectlocs="9038,9038;17475,24705;9038,9038" o:connectangles="0,0,0"/>
              </v:shape>
              <v:shape id="Freeform 1285" o:spid="_x0000_s1164" style="position:absolute;left:49434;top:78581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wrsAA&#10;AADcAAAADwAAAGRycy9kb3ducmV2LnhtbERPzYrCMBC+L/gOYQQvoklFFqlGEUERD8K6+wBDMjbF&#10;ZlKaqPXtzcLC3ubj+53VpveNeFAX68AaiqkCQWyCrbnS8PO9nyxAxIRssQlMGl4UYbMefKywtOHJ&#10;X/S4pErkEI4lanAptaWU0TjyGKehJc7cNXQeU4ZdJW2HzxzuGzlT6lN6rDk3OGxp58jcLnevYR7k&#10;vkjjszFnvB/HJ+V26uC0Hg377RJEoj79i//cR5vnzwv4fSZ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nwrsAAAADcAAAADwAAAAAAAAAAAAAAAACYAgAAZHJzL2Rvd25y&#10;ZXYueG1sUEsFBgAAAAAEAAQA9QAAAIUDAAAAAA==&#10;" path="m15111,9958v,,,-866,-6927,-3464c5586,6494,4720,6494,15111,9958xe" fillcolor="#8bc63f" stroked="f">
                <v:stroke joinstyle="miter"/>
                <v:path arrowok="t" o:connecttype="custom" o:connectlocs="21031,13859;11390,9038;21031,13859" o:connectangles="0,0,0"/>
              </v:shape>
              <v:shape id="Freeform 1286" o:spid="_x0000_s1165" style="position:absolute;left:48482;top:77533;width:843;height:482;visibility:visible;mso-wrap-style:square;v-text-anchor:middle" coordsize="60613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EVMEA&#10;AADcAAAADwAAAGRycy9kb3ducmV2LnhtbERPTYvCMBC9L/gfwgh7W1OLLEs1igqi4GmtoMexGdti&#10;MylJ1tZ/bwRhb/N4nzNb9KYRd3K+tqxgPEpAEBdW11wqOOabrx8QPiBrbCyTggd5WMwHHzPMtO34&#10;l+6HUIoYwj5DBVUIbSalLyoy6Ee2JY7c1TqDIUJXSu2wi+GmkWmSfEuDNceGCltaV1TcDn9GQd61&#10;ye68p/SSd5Pb9rrZrtzjpNTnsF9OQQTqw7/47d7pOH+SwuuZe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2hFTBAAAA3AAAAA8AAAAAAAAAAAAAAAAAmAIAAGRycy9kb3du&#10;cmV2LnhtbFBLBQYAAAAABAAEAPUAAACGAwAAAAA=&#10;" path="m12556,11690v2597,2598,6061,5195,6061,5195c30740,20349,40265,24679,55851,31606l6494,6494v,,866,867,1732,1732c9092,9092,10824,9958,12556,11690xe" fillcolor="#8bc63f" stroked="f">
                <v:stroke joinstyle="miter"/>
                <v:path arrowok="t" o:connecttype="custom" o:connectlocs="17476,16269;25912,23499;77735,43987;9039,9038;11449,11448;17476,16269" o:connectangles="0,0,0,0,0,0"/>
              </v:shape>
              <v:shape id="Freeform 1287" o:spid="_x0000_s1166" style="position:absolute;left:48768;top:77247;width:482;height:362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bIsMA&#10;AADcAAAADwAAAGRycy9kb3ducmV2LnhtbERPTWvCQBC9F/oflil4q5salRJdJRSUtuLBVPA6ZMck&#10;mp2N2VXjv+8Kgrd5vM+ZzjtTiwu1rrKs4KMfgSDOra64ULD9W7x/gnAeWWNtmRTcyMF89voyxUTb&#10;K2/okvlChBB2CSoovW8SKV1ekkHXtw1x4Pa2NegDbAupW7yGcFPLQRSNpcGKQ0OJDX2VlB+zs1Fw&#10;TEfxalzs4uX6nP7U2eBwot+DUr23Lp2A8NT5p/jh/tZh/jCG+zPhAj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CbIsMAAADcAAAADwAAAAAAAAAAAAAAAACYAgAAZHJzL2Rv&#10;d25yZXYueG1sUEsFBgAAAAAEAAQA9QAAAIgDAAAAAA==&#10;" path="m32472,26439c27276,22975,25544,16914,23813,12584,21215,8255,17751,4791,6494,7389v4330,3464,4330,7794,6928,11257c16019,21243,20349,24707,32472,26439xe" fillcolor="#8bc63f" stroked="f">
                <v:stroke joinstyle="miter"/>
                <v:path arrowok="t" o:connecttype="custom" o:connectlocs="45195,36796;33143,17514;9038,10284;18681,25950;45195,36796" o:connectangles="0,0,0,0,0"/>
              </v:shape>
              <v:shape id="Freeform 1288" o:spid="_x0000_s1167" style="position:absolute;left:51911;top:77914;width:602;height:723;visibility:visible;mso-wrap-style:square;v-text-anchor:middle" coordsize="43295,51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EGrsEA&#10;AADcAAAADwAAAGRycy9kb3ducmV2LnhtbERPyWrDMBC9B/IPYgq9JXJDaFI3sgmBQg89ZKnvgzWx&#10;TKWRkdTY/fuqUMhtHm+dXT05K24UYu9ZwdOyAEHcet1zp+Dz8rbYgogJWaP1TAp+KEJdzWc7LLUf&#10;+US3c+pEDuFYogKT0lBKGVtDDuPSD8SZu/rgMGUYOqkDjjncWbkqimfpsOfcYHCgg6H26/ztFJwa&#10;k3xj7fE4Nddx89JsY8APpR4fpv0riERTuov/3e86z1+v4e+ZfIG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xBq7BAAAA3AAAAA8AAAAAAAAAAAAAAAAAmAIAAGRycy9kb3du&#10;cmV2LnhtbFBLBQYAAAAABAAEAPUAAACGAwAAAAA=&#10;" path="m22947,29008c31606,17752,40265,6494,40265,6494r-3464,l6494,51522v,,7793,-11257,16453,-22514xe" fillcolor="#8bc63f" stroked="f">
                <v:stroke joinstyle="miter"/>
                <v:path arrowok="t" o:connecttype="custom" o:connectlocs="31938,40372;56042,9038;51220,9038;9039,71707;31938,40372" o:connectangles="0,0,0,0,0"/>
              </v:shape>
              <v:shape id="Freeform 1289" o:spid="_x0000_s1168" style="position:absolute;left:57054;top:76962;width:1567;height:482;visibility:visible;mso-wrap-style:square;v-text-anchor:middle" coordsize="112568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WycMA&#10;AADcAAAADwAAAGRycy9kb3ducmV2LnhtbERPS2sCMRC+C/6HMIVepCZKFbs1ihWEHn20h96Gzbi7&#10;3c1kSVJ3+++NIHibj+85y3VvG3EhHyrHGiZjBYI4d6biQsPXafeyABEissHGMWn4pwDr1XCwxMy4&#10;jg90OcZCpBAOGWooY2wzKUNeksUwdi1x4s7OW4wJ+kIaj10Kt42cKjWXFitODSW2tC0pr49/VoNS&#10;bwc7+ll87FX929XG7zaz87fWz0/95h1EpD4+xHf3p0nzX2dweyZd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mWycMAAADcAAAADwAAAAAAAAAAAAAAAACYAgAAZHJzL2Rv&#10;d25yZXYueG1sUEsFBgAAAAAEAAQA9QAAAIgDAAAAAA==&#10;" path="m6494,33338c28142,29874,36801,30740,48924,28142v6061,-866,12988,-2598,23379,-5195c82694,20349,95683,16019,113867,9958v866,-3464,-4330,-4330,-11257,-2598c95683,8226,86158,10824,76633,13422v-9525,2597,-18184,5195,-24245,6061c46326,20349,43729,19483,46326,16019,29874,19483,27276,22947,25544,25544v-1731,1732,-3463,4330,-19050,7794xe" fillcolor="#8bc63f" stroked="f">
                <v:stroke joinstyle="miter"/>
                <v:path arrowok="t" o:connecttype="custom" o:connectlocs="9038,46398;68093,39166;100633,31936;158482,13859;142814,10243;106659,18680;72914,27115;64477,22294;35553,35550;9038,46398" o:connectangles="0,0,0,0,0,0,0,0,0,0"/>
              </v:shape>
              <v:shape id="Freeform 1290" o:spid="_x0000_s1169" style="position:absolute;left:56673;top:77343;width:482;height:241;visibility:visible;mso-wrap-style:square;v-text-anchor:middle" coordsize="34636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UmL4A&#10;AADcAAAADwAAAGRycy9kb3ducmV2LnhtbERP3QoBQRS+V95hOsqNmCWJZUik5EaWBzh2jt3Nzplt&#10;Z7De3ijl7nx9v2exakwpnlS7wrKC4SACQZxaXXCm4HLe9acgnEfWWFomBW9ysFq2WwuMtX3xiZ6J&#10;z0QIYRejgtz7KpbSpTkZdANbEQfuZmuDPsA6k7rGVwg3pRxF0UQaLDg05FjRJqf0njyMgt7sQNd0&#10;WhXH/Xin14nbytlpq1S306znIDw1/i/+ufc6zB9P4PtMuE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cFJi+AAAA3AAAAA8AAAAAAAAAAAAAAAAAmAIAAGRycy9kb3ducmV2&#10;LnhtbFBLBQYAAAAABAAEAPUAAACDAwAAAAA=&#10;" path="m30740,6494c23813,7360,16019,9092,6494,10824,17751,9092,24678,7360,30740,6494xe" fillcolor="#8bc63f" stroked="f">
                <v:stroke joinstyle="miter"/>
                <v:path arrowok="t" o:connecttype="custom" o:connectlocs="42784,9038;9038,15064;42784,9038" o:connectangles="0,0,0"/>
              </v:shape>
              <v:shape id="Freeform 1291" o:spid="_x0000_s1170" style="position:absolute;left:51435;top:78200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5NMIA&#10;AADcAAAADwAAAGRycy9kb3ducmV2LnhtbERPS2vCQBC+C/0PyxS86aZaX9FVRBTspVCfeBuyYxKa&#10;nY3ZVeO/7xYEb/PxPWcyq00hblS53LKCj3YEgjixOudUwW67ag1BOI+ssbBMCh7kYDZ9a0ww1vbO&#10;P3Tb+FSEEHYxKsi8L2MpXZKRQde2JXHgzrYy6AOsUqkrvIdwU8hOFPWlwZxDQ4YlLTJKfjdXo6C3&#10;+jrw8nI5fO85msvuqMzT40mp5ns9H4PwVPuX+Ole6zD/cwD/z4QL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Lk0wgAAANwAAAAPAAAAAAAAAAAAAAAAAJgCAABkcnMvZG93&#10;bnJldi54bWxQSwUGAAAAAAQABAD1AAAAhwMAAAAA&#10;" path="m6494,6494v,,,,,c6494,6494,6494,6494,6494,6494xe" fillcolor="#8bc63f" stroked="f">
                <v:stroke joinstyle="miter"/>
                <v:path arrowok="t" o:connecttype="custom" o:connectlocs="9039,9038;9039,9038;9039,9038" o:connectangles="0,0,0"/>
              </v:shape>
              <v:shape id="Freeform 1292" o:spid="_x0000_s1171" style="position:absolute;left:52959;top:79724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tRsYA&#10;AADcAAAADwAAAGRycy9kb3ducmV2LnhtbESPT2vCQBDF74V+h2UEb3VjtUVTV5GioJeC1j94G7LT&#10;JDQ7G7Orxm/fORS8zfDevPebyax1lbpSE0rPBvq9BBRx5m3JuYHd9/JlBCpEZIuVZzJwpwCz6fPT&#10;BFPrb7yh6zbmSkI4pGigiLFOtQ5ZQQ5Dz9fEov34xmGUtcm1bfAm4a7Sr0nyrh2WLA0F1vRZUPa7&#10;vTgDb8v1gRfn8+Frz8lcD8Z1mR9PxnQ77fwDVKQ2Psz/1ysr+EOhlWdkAj3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ctRsYAAADcAAAADwAAAAAAAAAAAAAAAACYAgAAZHJz&#10;L2Rvd25yZXYueG1sUEsFBgAAAAAEAAQA9QAAAIsDAAAAAA==&#10;" path="m6494,7144v,-866,,-866,,c6494,6278,6494,6278,6494,7144xe" fillcolor="#8bc63f" stroked="f">
                <v:stroke joinstyle="miter"/>
                <v:path arrowok="t" o:connecttype="custom" o:connectlocs="9039,9943;9039,9943;9039,9943" o:connectangles="0,0,0"/>
              </v:shape>
              <v:shape id="Freeform 1293" o:spid="_x0000_s1172" style="position:absolute;left:54483;top:81248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I3cIA&#10;AADcAAAADwAAAGRycy9kb3ducmV2LnhtbERPS4vCMBC+C/6HMII3TX2saDWKiMJ6EdYn3oZmbIvN&#10;pDZZ7f77jbCwt/n4njNb1KYQT6pcbllBrxuBIE6szjlVcDxsOmMQziNrLCyTgh9ysJg3GzOMtX3x&#10;Fz33PhUhhF2MCjLvy1hKl2Rk0HVtSRy4m60M+gCrVOoKXyHcFLIfRSNpMOfQkGFJq4yS+/7bKPjY&#10;bM+8fjzOuxNHSzmYlHl6uSrVbtXLKQhPtf8X/7k/dZg/nMD7mXCB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4jdwgAAANwAAAAPAAAAAAAAAAAAAAAAAJgCAABkcnMvZG93&#10;bnJldi54bWxQSwUGAAAAAAQABAD1AAAAhwMAAAAA&#10;" path="m6494,6494v,,,,,c6494,6494,6494,6494,6494,6494xe" fillcolor="#8bc63f" stroked="f">
                <v:stroke joinstyle="miter"/>
                <v:path arrowok="t" o:connecttype="custom" o:connectlocs="9039,9038;9039,9038;9039,9038" o:connectangles="0,0,0"/>
              </v:shape>
              <v:shape id="Freeform 1294" o:spid="_x0000_s1173" style="position:absolute;left:56007;top:82772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i3ncUA&#10;AADcAAAADwAAAGRycy9kb3ducmV2LnhtbESPQWvCQBCF74X+h2UK3uqmiqWmriKioBdBrYq3ITtN&#10;QrOzMbtq/PfOoeBthvfmvW9Gk9ZV6kpNKD0b+OgmoIgzb0vODfzsFu9foEJEtlh5JgN3CjAZv76M&#10;MLX+xhu6bmOuJIRDigaKGOtU65AV5DB0fU0s2q9vHEZZm1zbBm8S7irdS5JP7bBkaSiwpllB2d/2&#10;4gwMFqsDz8/nw3rPyVT3h3WZH0/GdN7a6TeoSG18mv+vl1bwB4Ivz8gEe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LedxQAAANwAAAAPAAAAAAAAAAAAAAAAAJgCAABkcnMv&#10;ZG93bnJldi54bWxQSwUGAAAAAAQABAD1AAAAigMAAAAA&#10;" path="m6494,6494v,,,,,c6494,6494,6494,6494,6494,6494xe" fillcolor="#8bc63f" stroked="f">
                <v:stroke joinstyle="miter"/>
                <v:path arrowok="t" o:connecttype="custom" o:connectlocs="9039,9038;9039,9038;9039,9038" o:connectangles="0,0,0"/>
              </v:shape>
              <v:shape id="Freeform 1295" o:spid="_x0000_s1174" style="position:absolute;left:57531;top:84296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SBsMA&#10;AADcAAAADwAAAGRycy9kb3ducmV2LnhtbERPTWvCQBC9F/oflhF6040tSo1ZRUoFexGqNeJtyI5J&#10;MDsbs2uS/nu3IPQ2j/c5ybI3lWipcaVlBeNRBII4s7rkXMHPfj18B+E8ssbKMin4JQfLxfNTgrG2&#10;HX9Tu/O5CCHsYlRQeF/HUrqsIINuZGviwJ1tY9AH2ORSN9iFcFPJ1yiaSoMlh4YCa/ooKLvsbkbB&#10;ZP2V8uf1mm4PHK3k26wu8+NJqZdBv5qD8NT7f/HDvdFh/mQMf8+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QSBsMAAADcAAAADwAAAAAAAAAAAAAAAACYAgAAZHJzL2Rv&#10;d25yZXYueG1sUEsFBgAAAAAEAAQA9QAAAIgDAAAAAA==&#10;" path="m6494,6494v,,,,,c6494,6494,6494,6494,6494,6494xe" fillcolor="#8bc63f" stroked="f">
                <v:stroke joinstyle="miter"/>
                <v:path arrowok="t" o:connecttype="custom" o:connectlocs="9039,9038;9039,9038;9039,9038" o:connectangles="0,0,0"/>
              </v:shape>
              <v:shape id="Freeform 1296" o:spid="_x0000_s1175" style="position:absolute;left:57340;top:81438;width:844;height:241;visibility:visible;mso-wrap-style:square;v-text-anchor:middle" coordsize="60613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UhMEA&#10;AADcAAAADwAAAGRycy9kb3ducmV2LnhtbERPTWvCQBC9F/wPywi9NRsDaomuEpSKB3toKp7H7JgE&#10;d2dDdqvx33eFQm/zeJ+zXA/WiBv1vnWsYJKkIIgrp1uuFRy/P97eQfiArNE4JgUP8rBejV6WmGt3&#10;5y+6laEWMYR9jgqaELpcSl81ZNEnriOO3MX1FkOEfS11j/cYbo3M0nQmLbYcGxrsaNNQdS1/rILT&#10;QX6iOxf7y3w3r2YPb4zfGqVex0OxABFoCP/iP/dex/nTDJ7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plITBAAAA3AAAAA8AAAAAAAAAAAAAAAAAmAIAAGRycy9kb3du&#10;cmV2LnhtbFBLBQYAAAAABAAEAPUAAACGAwAAAAA=&#10;" path="m6494,6494v,,12123,3464,24246,6062c42863,16019,55851,18617,55851,18617l43728,12556c24678,6494,18617,6494,6494,6494xe" fillcolor="#8bc63f" stroked="f">
                <v:stroke joinstyle="miter"/>
                <v:path arrowok="t" o:connecttype="custom" o:connectlocs="9039,9038;42785,17475;77735,25910;60862,17475;9039,9038" o:connectangles="0,0,0,0,0"/>
              </v:shape>
              <v:shape id="Freeform 1297" o:spid="_x0000_s1176" style="position:absolute;left:53244;top:81343;width:482;height:482;visibility:visible;mso-wrap-style:square;v-text-anchor:middle" coordsize="34636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lTY8QA&#10;AADcAAAADwAAAGRycy9kb3ducmV2LnhtbERP32vCMBB+F/Y/hBv4tqabbkhnFB0TBWVs1bHXo7k1&#10;Zc2la6JW/3ozGPh2H9/PG087W4sDtb5yrOA+SUEQF05XXCrYbRd3IxA+IGusHZOCE3mYTm56Y8y0&#10;O/IHHfJQihjCPkMFJoQmk9IXhiz6xDXEkft2rcUQYVtK3eIxhttaPqTpk7RYcWww2NCLoeIn31sF&#10;Oc6L1/dh+vmr91uzfjNL3py/lOrfdrNnEIG6cBX/u1c6zn8cwN8z8QI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JU2PEAAAA3AAAAA8AAAAAAAAAAAAAAAAAmAIAAGRycy9k&#10;b3ducmV2LnhtbFBLBQYAAAAABAAEAPUAAACJAwAAAAA=&#10;" path="m6494,6494v,,5196,6062,10391,12989c22081,25544,28142,32472,28142,32472r5196,c33338,32472,26410,26410,19483,19483,13422,13421,6494,6494,6494,6494xe" fillcolor="#8bc63f" stroked="f">
                <v:stroke joinstyle="miter"/>
                <v:path arrowok="t" o:connecttype="custom" o:connectlocs="9038,9038;23501,27115;39169,45192;46400,45192;27117,27115;9038,9038" o:connectangles="0,0,0,0,0,0"/>
              </v:shape>
              <v:shape id="Freeform 1298" o:spid="_x0000_s1177" style="position:absolute;left:50387;top:82010;width:482;height:361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CVi8MA&#10;AADcAAAADwAAAGRycy9kb3ducmV2LnhtbERPS2vCQBC+F/wPywi9NRu1SomuEoSW1tJD04LXITvm&#10;ubMxu2r8965Q6G0+vuesNoNpxZl6V1lWMIliEMS51RUXCn5/Xp9eQDiPrLG1TAqu5GCzHj2sMNH2&#10;wt90znwhQgi7BBWU3neJlC4vyaCLbEccuIPtDfoA+0LqHi8h3LRyGscLabDi0FBiR9uS8iY7GQVN&#10;Op99Lor97O3rlH602bQ+0q5W6nE8pEsQngb/L/5zv+swf/4M92fCB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CVi8MAAADcAAAADwAAAAAAAAAAAAAAAACYAgAAZHJzL2Rv&#10;d25yZXYueG1sUEsFBgAAAAAEAAQA9QAAAIgDAAAAAA==&#10;" path="m24678,15475c21215,13743,17751,10279,16019,8548,11690,5084,9092,4218,6494,20670v5196,867,11257,-865,16453,-1732c25544,18073,29008,18073,31606,17207v-2598,,-5196,-866,-6928,-1732xe" fillcolor="#8bc63f" stroked="f">
                <v:stroke joinstyle="miter"/>
                <v:path arrowok="t" o:connecttype="custom" o:connectlocs="34347,21537;22296,11897;9038,28767;31938,26357;43990,23948;34347,21537" o:connectangles="0,0,0,0,0,0"/>
              </v:shape>
              <v:shape id="Freeform 1299" o:spid="_x0000_s1178" style="position:absolute;left:50768;top:82105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tgcMAA&#10;AADcAAAADwAAAGRycy9kb3ducmV2LnhtbERP22oCMRB9F/yHMAVfRBNFRbZGEUERHwQvHzAk083S&#10;zWTZRF3/vikU+jaHc53VpvO1eFIbq8AaJmMFgtgEW3Gp4X7bj5YgYkK2WAcmDW+KsFn3eyssbHjx&#10;hZ7XVIocwrFADS6lppAyGkce4zg0xJn7Cq3HlGFbStviK4f7Wk6VWkiPFecGhw3tHJnv68NrmAW5&#10;n6Th2ZgzPo7Dk3I7dXBaDz667SeIRF36F/+5jzbPn8/h95l8gV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tgcMAAAADcAAAADwAAAAAAAAAAAAAAAACYAgAAZHJzL2Rvd25y&#10;ZXYueG1sUEsFBgAAAAAEAAQA9QAAAIUDAAAAAA==&#10;" path="m6494,7144v2598,,5196,,7793,c11690,6278,9092,6278,6494,7144xe" fillcolor="#8bc63f" stroked="f">
                <v:stroke joinstyle="miter"/>
                <v:path arrowok="t" o:connecttype="custom" o:connectlocs="9038,9943;19884,9943;9038,9943" o:connectangles="0,0,0"/>
              </v:shape>
              <v:shape id="Freeform 1300" o:spid="_x0000_s1179" style="position:absolute;left:41148;top:81057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o+cQA&#10;AADcAAAADwAAAGRycy9kb3ducmV2LnhtbERP22rCQBB9F/oPyxT6ZjZNVSR1FZFalGJpvZDXITtN&#10;QrOzIbvG+PduQejbHM51Zove1KKj1lWWFTxHMQji3OqKCwXHw3o4BeE8ssbaMim4koPF/GEww1Tb&#10;C39Tt/eFCCHsUlRQet+kUrq8JIMusg1x4H5sa9AH2BZSt3gJ4aaWSRxPpMGKQ0OJDa1Kyn/3Z6Pg&#10;lG0/k+zcfXTZ19v1/WWXrEfGKPX02C9fQXjq/b/47t7oMH88gb9nwgV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caPnEAAAA3AAAAA8AAAAAAAAAAAAAAAAAmAIAAGRycy9k&#10;b3ducmV2LnhtbFBLBQYAAAAABAAEAPUAAACJAwAAAAA=&#10;" path="m6494,6494v866,,866,,1732,c7360,6494,7360,6494,6494,6494xe" fillcolor="#e68fbc" stroked="f">
                <v:stroke joinstyle="miter"/>
                <v:path arrowok="t" o:connecttype="custom" o:connectlocs="9039,9038;11449,9038;9039,9038" o:connectangles="0,0,0"/>
              </v:shape>
              <v:shape id="Freeform 1301" o:spid="_x0000_s1180" style="position:absolute;left:42767;top:82581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DNYsQA&#10;AADcAAAADwAAAGRycy9kb3ducmV2LnhtbERP22rCQBB9L/QflhH6phvTixJdRaSWFql4Ja9DdkxC&#10;s7Mhu8b4992C0Lc5nOtM552pREuNKy0rGA4iEMSZ1SXnCo6HVX8MwnlkjZVlUnAjB/PZ48MUE22v&#10;vKN273MRQtglqKDwvk6kdFlBBt3A1sSBO9vGoA+wyaVu8BrCTSXjKHqTBksODQXWtCwo+9lfjIJT&#10;+rWJ00u7btPt++3j+TtevRij1FOvW0xAeOr8v/ju/tRh/usI/p4JF8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QzWLEAAAA3AAAAA8AAAAAAAAAAAAAAAAAmAIAAGRycy9k&#10;b3ducmV2LnhtbFBLBQYAAAAABAAEAPUAAACJAwAAAAA=&#10;" path="m6879,6494v,,-866,,,c6013,6494,6879,6494,6879,6494xe" fillcolor="#e68fbc" stroked="f">
                <v:stroke joinstyle="miter"/>
                <v:path arrowok="t" o:connecttype="custom" o:connectlocs="9575,9038;9575,9038;9575,9038" o:connectangles="0,0,0"/>
              </v:shape>
              <v:shape id="Freeform 1302" o:spid="_x0000_s1181" style="position:absolute;left:44196;top:84105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9ZEMYA&#10;AADcAAAADwAAAGRycy9kb3ducmV2LnhtbESPT0vDQBDF74LfYRmhN7sxaimx2yJiiyIt/UuuQ3ZM&#10;gtnZkN2m6bd3DoK3Gd6b934zWwyuUT11ofZs4GGcgCIuvK25NHA8LO+noEJEtth4JgNXCrCY397M&#10;MLP+wjvq97FUEsIhQwNVjG2mdSgqchjGviUW7dt3DqOsXalthxcJd41Ok2SiHdYsDRW29FZR8bM/&#10;OwOn/HOT5uf+q8+379fV4zpdPjlnzOhueH0BFWmI/+a/6w8r+M9CK8/IB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9ZEMYAAADcAAAADwAAAAAAAAAAAAAAAACYAgAAZHJz&#10;L2Rvd25yZXYueG1sUEsFBgAAAAAEAAQA9QAAAIsDAAAAAA==&#10;" path="m9092,6494v,,866,,,c9958,6494,9092,6494,9092,6494v,,,,,c8226,6494,8226,6494,7360,6494v866,,866,,1732,c8226,6494,7360,6494,6494,6494v866,,2598,,3464,c9958,6494,9958,6494,9092,6494xe" fillcolor="#e68fbc" stroked="f">
                <v:stroke joinstyle="miter"/>
                <v:path arrowok="t" o:connecttype="custom" o:connectlocs="12655,9038;12655,9038;12655,9038;12655,9038;10244,9038;12655,9038;9039,9038;13860,9038;12655,9038" o:connectangles="0,0,0,0,0,0,0,0,0"/>
              </v:shape>
              <v:shape id="Freeform 1303" o:spid="_x0000_s1182" style="position:absolute;left:41052;top:80962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P8i8QA&#10;AADcAAAADwAAAGRycy9kb3ducmV2LnhtbERP22rCQBB9L/QflhH6phvTCxpdRaSWFql4Ja9DdkxC&#10;s7Mhu8b4992C0Lc5nOtM552pREuNKy0rGA4iEMSZ1SXnCo6HVX8EwnlkjZVlUnAjB/PZ48MUE22v&#10;vKN273MRQtglqKDwvk6kdFlBBt3A1sSBO9vGoA+wyaVu8BrCTSXjKHqTBksODQXWtCwo+9lfjIJT&#10;+rWJ00u7btPt++3j+TtevRij1FOvW0xAeOr8v/ju/tRh/usY/p4JF8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D/IvEAAAA3AAAAA8AAAAAAAAAAAAAAAAAmAIAAGRycy9k&#10;b3ducmV2LnhtbFBLBQYAAAAABAAEAPUAAACJAwAAAAA=&#10;" path="m6494,6494v,,,,,c6494,6494,6494,6494,6494,6494v,,,,,xe" fillcolor="#e68fbc" stroked="f">
                <v:stroke joinstyle="miter"/>
                <v:path arrowok="t" o:connecttype="custom" o:connectlocs="9039,9038;9039,9038;9039,9038;9039,9038" o:connectangles="0,0,0,0"/>
              </v:shape>
              <v:shape id="Freeform 1304" o:spid="_x0000_s1183" style="position:absolute;left:44481;top:83439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d3MMA&#10;AADcAAAADwAAAGRycy9kb3ducmV2LnhtbESPTWsCMRCG7wX/Qxihl1KzeljKahQpCOLBturB47CZ&#10;/Wg3kyWJuv77zkHwNsO8H88sVoPr1JVCbD0bmE4yUMSlty3XBk7HzfsHqJiQLXaeycCdIqyWo5cF&#10;Ftbf+Ieuh1QrCeFYoIEmpb7QOpYNOYwT3xPLrfLBYZI11NoGvEm46/Qsy3LtsGVpaLCnz4bKv8PF&#10;SW/19v3Fv36P+hTu9jzN11ztjHkdD+s5qERDeoof7q0V/Fzw5RmZ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Ed3MMAAADcAAAADwAAAAAAAAAAAAAAAACYAgAAZHJzL2Rv&#10;d25yZXYueG1sUEsFBgAAAAAEAAQA9QAAAIgDAAAAAA==&#10;" path="m6494,11690c9958,9958,10824,8226,11690,6494v,,-866,1732,-2598,2598c7360,10824,6494,11690,6494,11690xe" fillcolor="#e68fbc" stroked="f">
                <v:stroke joinstyle="miter"/>
                <v:path arrowok="t" o:connecttype="custom" o:connectlocs="9038,16269;16270,9038;12654,12654;9038,16269" o:connectangles="0,0,0,0"/>
              </v:shape>
              <v:shape id="Freeform 1305" o:spid="_x0000_s1184" style="position:absolute;left:45339;top:83248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qVkMMA&#10;AADcAAAADwAAAGRycy9kb3ducmV2LnhtbERP22rCQBB9F/oPywh9010thJJmI1oo9IJVYz9gyI5J&#10;MDsbsltN/t4tFHybw7lOthpsKy7U+8axhsVcgSAunWm40vBzfJs9g/AB2WDrmDSM5GGVP0wyTI27&#10;8oEuRahEDGGfooY6hC6V0pc1WfRz1xFH7uR6iyHCvpKmx2sMt61cKpVIiw3Hhho7eq2pPBe/VsP3&#10;Zll8bsZxv/0yR6d26uMp2XVaP06H9QuIQEO4i//d7ybOTxbw90y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qVkMMAAADcAAAADwAAAAAAAAAAAAAAAACYAgAAZHJzL2Rv&#10;d25yZXYueG1sUEsFBgAAAAAEAAQA9QAAAIgDAAAAAA==&#10;" path="m15153,15153l6494,6494v2598,4330,5196,8659,8659,8659xe" fillcolor="#e68fbc" stroked="f">
                <v:stroke joinstyle="miter"/>
                <v:path arrowok="t" o:connecttype="custom" o:connectlocs="21090,21089;9038,9038;21090,21089" o:connectangles="0,0,0"/>
              </v:shape>
              <v:shape id="Freeform 1306" o:spid="_x0000_s1185" style="position:absolute;left:45815;top:81343;width:1084;height:241;visibility:visible;mso-wrap-style:square;v-text-anchor:middle" coordsize="77931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YcEA&#10;AADcAAAADwAAAGRycy9kb3ducmV2LnhtbESPQYvCMBCF74L/IYzgzaYqdKUaRQXBq1178DY0Y1ts&#10;JqWJWv31RljY2wzvfW/erDa9acSDOldbVjCNYhDEhdU1lwrOv4fJAoTzyBoby6TgRQ426+Fgham2&#10;Tz7RI/OlCCHsUlRQed+mUrqiIoMusi1x0K62M+jD2pVSd/gM4aaRszhOpMGaw4UKW9pXVNyyuwk1&#10;zvnP3GVvk19wl+S7bF7Wd1ZqPOq3SxCeev9v/qOPOnDJDL7PhAnk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FRmHBAAAA3AAAAA8AAAAAAAAAAAAAAAAAmAIAAGRycy9kb3du&#10;cmV2LnhtbFBLBQYAAAAABAAEAPUAAACGAwAAAAA=&#10;" path="m54985,11690v7793,,15587,866,24246,866c53253,9958,29008,8226,6494,6494v15587,1732,32039,2598,48491,5196xe" fillcolor="#e68fbc" stroked="f">
                <v:stroke joinstyle="miter"/>
                <v:path arrowok="t" o:connecttype="custom" o:connectlocs="76530,16269;110276,17475;9039,9038;76530,16269" o:connectangles="0,0,0,0"/>
              </v:shape>
              <v:shape id="Freeform 1307" o:spid="_x0000_s1186" style="position:absolute;left:50006;top:81724;width:843;height:121;visibility:visible;mso-wrap-style:square;v-text-anchor:middle" coordsize="60613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0h8EA&#10;AADcAAAADwAAAGRycy9kb3ducmV2LnhtbERPS4vCMBC+L/gfwgjeNFWhaDWKLKt48OID1NvYzLZl&#10;m0lJotZ/bxYW9jYf33Pmy9bU4kHOV5YVDAcJCOLc6ooLBafjuj8B4QOyxtoyKXiRh+Wi8zHHTNsn&#10;7+lxCIWIIewzVFCG0GRS+rwkg35gG+LIfVtnMEToCqkdPmO4qeUoSVJpsOLYUGJDnyXlP4e7UeDO&#10;94Sml+r0dUsxbK71Lm3XO6V63XY1AxGoDf/iP/dWx/npGH6fiRf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tIfBAAAA3AAAAA8AAAAAAAAAAAAAAAAAmAIAAGRycy9kb3du&#10;cmV2LnhtbFBLBQYAAAAABAAEAPUAAACGAwAAAAA=&#10;" path="m16885,7360v866,,2598,,3464,c24678,7360,29874,7360,34204,7360v9524,,18183,,27708,-866c61912,6494,48058,6494,34204,7360v-6928,,-13855,,-19051,c12556,7360,9958,7360,9092,7360v-1732,,-2598,,-2598,c9092,7360,10824,7360,13421,7360v1732,,2598,,3464,xe" fillcolor="#e68fbc" stroked="f">
                <v:stroke joinstyle="miter"/>
                <v:path arrowok="t" o:connecttype="custom" o:connectlocs="23501,10243;28322,10243;47606,10243;86171,9038;47606,10243;21090,10243;12655,10243;9039,10243;18680,10243;23501,10243" o:connectangles="0,0,0,0,0,0,0,0,0,0"/>
              </v:shape>
              <v:shape id="Freeform 1308" o:spid="_x0000_s1187" style="position:absolute;left:38766;top:83724;width:482;height:362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KH2MIA&#10;AADcAAAADwAAAGRycy9kb3ducmV2LnhtbERPTWvCQBC9C/6HZYTedKONVlJX0ULBiwdTaT0O2Wk2&#10;mJ0N2TWm/74rCN7m8T5nteltLTpqfeVYwXSSgCAunK64VHD6+hwvQfiArLF2TAr+yMNmPRysMNPu&#10;xkfq8lCKGMI+QwUmhCaT0heGLPqJa4gj9+taiyHCtpS6xVsMt7WcJclCWqw4Nhhs6MNQccmvVkF9&#10;vfx8p+fDzr298mlv5t08zaVSL6N++w4iUB+e4od7r+P8RQr3Z+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ofYwgAAANwAAAAPAAAAAAAAAAAAAAAAAJgCAABkcnMvZG93&#10;bnJldi54bWxQSwUGAAAAAAQABAD1AAAAhwMAAAAA&#10;" path="m24678,11690v-1731,866,-3463,2597,-5195,3463c13422,19483,6494,24678,6494,24678v866,,1732,,2598,c9958,24678,9958,24678,10824,23813v,,,,866,c11690,23813,12556,23813,12556,23813v866,,866,,1731,c17751,22946,20349,21215,22947,19483,27276,16019,29874,10824,35935,6494v,,-2597,866,-5195,2598c28142,9092,26410,9958,24678,11690xe" fillcolor="#e68fbc" stroked="f">
                <v:stroke joinstyle="miter"/>
                <v:path arrowok="t" o:connecttype="custom" o:connectlocs="34347,16269;27117,21089;9038,34345;12654,34345;15065,33141;16270,33141;17476,33141;19885,33141;31938,27115;50015,9038;42784,12654;34347,16269" o:connectangles="0,0,0,0,0,0,0,0,0,0,0,0"/>
              </v:shape>
              <v:shape id="Freeform 1309" o:spid="_x0000_s1188" style="position:absolute;left:29622;top:80486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XuMIA&#10;AADcAAAADwAAAGRycy9kb3ducmV2LnhtbERPTWvCQBC9C/0PyxS86UbBIKmr1FZBRJGmpedpdpoE&#10;s7Mhu5rk37uC4G0e73MWq85U4kqNKy0rmIwjEMSZ1SXnCn6+t6M5COeRNVaWSUFPDlbLl8ECE21b&#10;/qJr6nMRQtglqKDwvk6kdFlBBt3Y1sSB+7eNQR9gk0vdYBvCTSWnURRLgyWHhgJr+igoO6cXo2Df&#10;7tbn4++G+8PnX5zmrjpN+61Sw9fu/Q2Ep84/xQ/3Tof58Qzuz4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9e4wgAAANwAAAAPAAAAAAAAAAAAAAAAAJgCAABkcnMvZG93&#10;bnJldi54bWxQSwUGAAAAAAQABAD1AAAAhwMAAAAA&#10;" path="m7198,7360v3464,,5195,-866,9525,-866c6332,6494,5466,6494,7198,7360xe" fillcolor="#e68fbc" stroked="f">
                <v:stroke joinstyle="miter"/>
                <v:path arrowok="t" o:connecttype="custom" o:connectlocs="10018,10243;23275,9038;10018,10243" o:connectangles="0,0,0"/>
              </v:shape>
              <v:shape id="Freeform 1310" o:spid="_x0000_s1189" style="position:absolute;left:40862;top:80200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1Jz8IA&#10;AADcAAAADwAAAGRycy9kb3ducmV2LnhtbERPS2vCQBC+F/wPywje6kYPoaSu4qOCSKU0iucxOybB&#10;7GzIbk3y711B6G0+vufMFp2pxJ0aV1pWMBlHIIgzq0vOFZyO2/cPEM4ja6wsk4KeHCzmg7cZJtq2&#10;/Ev31OcihLBLUEHhfZ1I6bKCDLqxrYkDd7WNQR9gk0vdYBvCTSWnURRLgyWHhgJrWheU3dI/o2Df&#10;7la3w/mL++/NJU5zV/1M+61So2G3/AThqfP/4pd7p8P8OIb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UnPwgAAANwAAAAPAAAAAAAAAAAAAAAAAJgCAABkcnMvZG93&#10;bnJldi54bWxQSwUGAAAAAAQABAD1AAAAhwMAAAAA&#10;" path="m6494,6494v4330,867,4330,867,5196,867c16885,7361,16019,7361,6494,6494xe" fillcolor="#e68fbc" stroked="f">
                <v:stroke joinstyle="miter"/>
                <v:path arrowok="t" o:connecttype="custom" o:connectlocs="9038,9038;16270,10245;9038,9038" o:connectangles="0,0,0"/>
              </v:shape>
              <v:shape id="Freeform 1311" o:spid="_x0000_s1190" style="position:absolute;left:42195;top:80105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wH38QA&#10;AADcAAAADwAAAGRycy9kb3ducmV2LnhtbERP22rCQBB9F/oPyxT6ZjZNxUrqKiK1KMXSeiGvQ3aa&#10;hGZnQ3aN8e/dguDbHM51pvPe1KKj1lWWFTxHMQji3OqKCwWH/Wo4AeE8ssbaMim4kIP57GEwxVTb&#10;M/9Qt/OFCCHsUlRQet+kUrq8JIMusg1x4H5ta9AH2BZSt3gO4aaWSRyPpcGKQ0OJDS1Lyv92J6Pg&#10;mG2+kuzUfXbZ9/vl42WbrEbGKPX02C/eQHjq/V18c691mD9+hf9nw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8B9/EAAAA3AAAAA8AAAAAAAAAAAAAAAAAmAIAAGRycy9k&#10;b3ducmV2LnhtbFBLBQYAAAAABAAEAPUAAACJAwAAAAA=&#10;" path="m7793,9092v,,,,,c6061,5628,6061,5628,7793,9092xe" fillcolor="#e68fbc" stroked="f">
                <v:stroke joinstyle="miter"/>
                <v:path arrowok="t" o:connecttype="custom" o:connectlocs="10847,12654;10847,12654;10847,12654" o:connectangles="0,0,0"/>
              </v:shape>
              <v:shape id="Freeform 1312" o:spid="_x0000_s1191" style="position:absolute;left:34956;top:82010;width:362;height:120;visibility:visible;mso-wrap-style:square;v-text-anchor:middle" coordsize="25977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ct9cUA&#10;AADcAAAADwAAAGRycy9kb3ducmV2LnhtbESPQU/DMAyF70j8h8hIu7GUDQ0oy6YJCTRxW1fB1Wrc&#10;pqJxqiTbun+PD0jcbL3n9z6vt5Mf1Jli6gMbeJgXoIibYHvuDNTH9/tnUCkjWxwCk4ErJdhubm/W&#10;WNpw4QOdq9wpCeFUogGX81hqnRpHHtM8jMSitSF6zLLGTtuIFwn3g14UxUp77FkaHI705qj5qU7e&#10;QFUflk/O1e3j8fM7vrT708f1i4yZ3U27V1CZpvxv/rveW8FfCa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py31xQAAANwAAAAPAAAAAAAAAAAAAAAAAJgCAABkcnMv&#10;ZG93bnJldi54bWxQSwUGAAAAAAQABAD1AAAAigMAAAAA&#10;" path="m6494,9958v,,6062,-866,15587,-1732c23813,7360,24678,7360,26410,6494,12556,8226,6494,9092,6494,9958xe" fillcolor="#e68fbc" stroked="f">
                <v:stroke joinstyle="miter"/>
                <v:path arrowok="t" o:connecttype="custom" o:connectlocs="9038,13859;30733,11448;36758,9038;9038,13859" o:connectangles="0,0,0,0"/>
              </v:shape>
              <v:shape id="Freeform 1313" o:spid="_x0000_s1192" style="position:absolute;left:50101;top:80010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1r8YA&#10;AADcAAAADwAAAGRycy9kb3ducmV2LnhtbERPS2vCQBC+F/oflil4KbqpFtHoKkWUhhIKPnrobciO&#10;STQ7G7Nbjf/eFQre5uN7znTemkqcqXGlZQVvvQgEcWZ1ybmC3XbVHYFwHlljZZkUXMnBfPb8NMVY&#10;2wuv6bzxuQgh7GJUUHhfx1K6rCCDrmdr4sDtbWPQB9jkUjd4CeGmkv0oGkqDJYeGAmtaFJQdN39G&#10;wdf78pSki+/PJP39OaTH5eAweh0o1XlpPyYgPLX+If53JzrMH47h/ky4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s1r8YAAADcAAAADwAAAAAAAAAAAAAAAACYAgAAZHJz&#10;L2Rvd25yZXYueG1sUEsFBgAAAAAEAAQA9QAAAIsDAAAAAA==&#10;" path="m11690,6494v-866,,-2598,,-3464,c7360,6494,7360,7360,6494,7360r5196,-866xe" fillcolor="#e68fbc" stroked="f">
                <v:stroke joinstyle="miter"/>
                <v:path arrowok="t" o:connecttype="custom" o:connectlocs="16270,9038;11449,9038;9038,10243;16270,9038" o:connectangles="0,0,0,0"/>
              </v:shape>
              <v:shape id="Freeform 1314" o:spid="_x0000_s1193" style="position:absolute;left:47434;top:80010;width:3857;height:602;visibility:visible;mso-wrap-style:square;v-text-anchor:middle" coordsize="277090,43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0DsUA&#10;AADcAAAADwAAAGRycy9kb3ducmV2LnhtbESPQWvCQBCF7wX/wzKCt7rRgw3RVUS0eBCKaS/exuyY&#10;BLOzIbuNsb++cyj0NsN78943q83gGtVTF2rPBmbTBBRx4W3NpYGvz8NrCipEZIuNZzLwpACb9ehl&#10;hZn1Dz5Tn8dSSQiHDA1UMbaZ1qGoyGGY+pZYtJvvHEZZu1LbDh8S7ho9T5KFdlizNFTY0q6i4p5/&#10;OwPX897lxWJIf075Jd2/33rehQ9jJuNhuwQVaYj/5r/roxX8N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ibQOxQAAANwAAAAPAAAAAAAAAAAAAAAAAJgCAABkcnMv&#10;ZG93bnJldi54bWxQSwUGAAAAAAQABAD1AAAAigMAAAAA&#10;" path="m6494,37667v,,16453,-1732,41564,-5195c73169,29008,106074,25544,139845,21215v33770,-3464,67540,-7794,92652,-10391c257608,8226,274926,6494,274926,6494v-47625,4330,-69273,5196,-77066,5196c190067,11690,194397,9958,201324,7360v,,-48491,7793,-96982,15587c55851,29874,6494,37667,6494,37667xe" fillcolor="#e68fbc" stroked="f">
                <v:stroke joinstyle="miter"/>
                <v:path arrowok="t" o:connecttype="custom" o:connectlocs="9038,52422;66888,45192;194639,29526;323594,15064;382647,9038;275385,16269;280206,10243;145225,31936;9038,52422" o:connectangles="0,0,0,0,0,0,0,0,0"/>
              </v:shape>
              <v:shape id="Freeform 1315" o:spid="_x0000_s1194" style="position:absolute;left:49339;top:79819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Cs7cQA&#10;AADcAAAADwAAAGRycy9kb3ducmV2LnhtbERPTWvCQBC9F/wPywje6sZYaomuIqJiKYrallyH7JgE&#10;s7Mhu8b477uFQm/zeJ8zW3SmEi01rrSsYDSMQBBnVpecK/j63Dy/gXAeWWNlmRQ8yMFi3nuaYaLt&#10;nU/Unn0uQgi7BBUU3teJlC4ryKAb2po4cBfbGPQBNrnUDd5DuKlkHEWv0mDJoaHAmlYFZdfzzSj4&#10;Tt8PcXprP9r0uH5sx/t482KMUoN+t5yC8NT5f/Gfe6fD/MkIfp8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ArO3EAAAA3AAAAA8AAAAAAAAAAAAAAAAAmAIAAGRycy9k&#10;b3ducmV2LnhtbFBLBQYAAAAABAAEAPUAAACJAwAAAAA=&#10;" path="m6494,6879v1732,,3464,,3464,c9092,6013,7360,6879,6494,6879xe" fillcolor="#e68fbc" stroked="f">
                <v:stroke joinstyle="miter"/>
                <v:path arrowok="t" o:connecttype="custom" o:connectlocs="9039,9574;13860,9574;9039,9574" o:connectangles="0,0,0"/>
              </v:shape>
              <v:shape id="Freeform 1316" o:spid="_x0000_s1195" style="position:absolute;left:34194;top:83058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ymsQA&#10;AADcAAAADwAAAGRycy9kb3ducmV2LnhtbERPTWvCQBC9F/wPywi9NRtT0ZK6ipRaKkWxasl1yI5J&#10;MDsbsmuM/74rFHqbx/uc2aI3teiodZVlBaMoBkGcW11xoeB4WD29gHAeWWNtmRTcyMFiPniYYart&#10;lb+p2/tChBB2KSoovW9SKV1ekkEX2YY4cCfbGvQBtoXULV5DuKllEscTabDi0FBiQ28l5ef9xSj4&#10;ydbbJLt0X122e799PG+S1dgYpR6H/fIVhKfe/4v/3J86zJ8mcH8mXC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SMprEAAAA3AAAAA8AAAAAAAAAAAAAAAAAmAIAAGRycy9k&#10;b3ducmV2LnhtbFBLBQYAAAAABAAEAPUAAACJAwAAAAA=&#10;" path="m9092,6494v-866,,-1732,,-2598,c7360,6494,8226,6494,9092,6494xe" fillcolor="#e68fbc" stroked="f">
                <v:stroke joinstyle="miter"/>
                <v:path arrowok="t" o:connecttype="custom" o:connectlocs="12655,9038;9039,9038;12655,9038" o:connectangles="0,0,0"/>
              </v:shape>
              <v:shape id="Freeform 1317" o:spid="_x0000_s1196" style="position:absolute;left:49434;top:79819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6XAcQA&#10;AADcAAAADwAAAGRycy9kb3ducmV2LnhtbERPTWvCQBC9C/6HZYTe6sZYaomuUkoViyhqW3IdsmMS&#10;zM6G7Brjv3cLBW/zeJ8zW3SmEi01rrSsYDSMQBBnVpecK/j5Xj6/gXAeWWNlmRTcyMFi3u/NMNH2&#10;ygdqjz4XIYRdggoK7+tESpcVZNANbU0cuJNtDPoAm1zqBq8h3FQyjqJXabDk0FBgTR8FZefjxSj4&#10;Tb92cXppN226/7ytxtt4+WKMUk+D7n0KwlPnH+J/91qH+ZMx/D0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elwHEAAAA3AAAAA8AAAAAAAAAAAAAAAAAmAIAAGRycy9k&#10;b3ducmV2LnhtbFBLBQYAAAAABAAEAPUAAACJAwAAAAA=&#10;" path="m6494,7361v1732,,2598,-867,3464,-867c8226,6494,7360,6494,6494,7361xe" fillcolor="#e68fbc" stroked="f">
                <v:stroke joinstyle="miter"/>
                <v:path arrowok="t" o:connecttype="custom" o:connectlocs="9039,10245;13860,9038;9039,10245" o:connectangles="0,0,0"/>
              </v:shape>
              <v:shape id="Freeform 1318" o:spid="_x0000_s1197" style="position:absolute;left:29718;top:80676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PdcQA&#10;AADcAAAADwAAAGRycy9kb3ducmV2LnhtbERP22rCQBB9F/oPyxT6ZjZNxUrqKiK1KMXSeiGvQ3aa&#10;hGZnQ3aN8e+7guDbHM51pvPe1KKj1lWWFTxHMQji3OqKCwWH/Wo4AeE8ssbaMim4kIP57GEwxVTb&#10;M/9Qt/OFCCHsUlRQet+kUrq8JIMusg1x4H5ta9AH2BZSt3gO4aaWSRyPpcGKQ0OJDS1Lyv92J6Pg&#10;mG2+kuzUfXbZ9/vl42WbrEbGKPX02C/eQHjq/V18c691mP86gusz4QI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3D3XEAAAA3AAAAA8AAAAAAAAAAAAAAAAAmAIAAGRycy9k&#10;b3ducmV2LnhtbFBLBQYAAAAABAAEAPUAAACJAwAAAAA=&#10;" path="m9092,6494v-1732,,-2598,866,-2598,866c8226,7360,9092,7360,9092,6494xe" fillcolor="#e68fbc" stroked="f">
                <v:stroke joinstyle="miter"/>
                <v:path arrowok="t" o:connecttype="custom" o:connectlocs="12655,9038;9039,10243;12655,9038" o:connectangles="0,0,0"/>
              </v:shape>
              <v:shape id="Freeform 1319" o:spid="_x0000_s1198" style="position:absolute;left:43338;top:81153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TqacMA&#10;AADcAAAADwAAAGRycy9kb3ducmV2LnhtbERPS2vCQBC+F/wPywi91Y2tVYmu4gPRW2mM4HHIjkkw&#10;O5tm1xj/vVso9DYf33Pmy85UoqXGlZYVDAcRCOLM6pJzBelx9zYF4TyyxsoyKXiQg+Wi9zLHWNs7&#10;f1Ob+FyEEHYxKii8r2MpXVaQQTewNXHgLrYx6ANscqkbvIdwU8n3KBpLgyWHhgJr2hSUXZObUYDT&#10;bf2xvZ5Hkx9/yMxp36bp+kup1363moHw1Pl/8Z/7oMP8ySf8PhMu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TqacMAAADcAAAADwAAAAAAAAAAAAAAAACYAgAAZHJzL2Rv&#10;d25yZXYueG1sUEsFBgAAAAAEAAQA9QAAAIgDAAAAAA==&#10;" path="m6494,6494r,l6494,6494xe" fillcolor="#e68fbc" stroked="f">
                <v:stroke joinstyle="miter"/>
                <v:path arrowok="t" o:connecttype="custom" o:connectlocs="9039,9038;9039,9038;9039,9038" o:connectangles="0,0,0"/>
              </v:shape>
              <v:shape id="Freeform 1320" o:spid="_x0000_s1199" style="position:absolute;left:43243;top:81153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fEsMA&#10;AADcAAAADwAAAGRycy9kb3ducmV2LnhtbERPS2vCQBC+F/wPywje6qYe0hJdxfoAKRYxiucxOybB&#10;7GzIbk3y77tCobf5+J4zW3SmEg9qXGlZwds4AkGcWV1yruB82r5+gHAeWWNlmRT05GAxH7zMMNG2&#10;5SM9Up+LEMIuQQWF93UipcsKMujGtiYO3M02Bn2ATS51g20IN5WcRFEsDZYcGgqsaVVQdk9/jIKv&#10;dvd5/75suN+vr3Gau+ow6bdKjYbdcgrCU+f/xX/unQ7z32N4PhMu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TfEsMAAADcAAAADwAAAAAAAAAAAAAAAACYAgAAZHJzL2Rv&#10;d25yZXYueG1sUEsFBgAAAAAEAAQA9QAAAIgDAAAAAA==&#10;" path="m8226,6494v,,,,-866,c7360,6494,6494,6494,6494,6494v,,866,,866,c9092,6494,11690,7360,14287,8226v,,,,866,c15153,8226,15153,8226,15153,8226,12556,7360,10824,6494,8226,6494v,,,,,xe" fillcolor="#e68fbc" stroked="f">
                <v:stroke joinstyle="miter"/>
                <v:path arrowok="t" o:connecttype="custom" o:connectlocs="11449,9038;10244,9038;9038,9038;10244,9038;19884,11448;21090,11448;21090,11448;11449,9038;11449,9038" o:connectangles="0,0,0,0,0,0,0,0,0"/>
              </v:shape>
              <v:shape id="Freeform 1321" o:spid="_x0000_s1200" style="position:absolute;left:41910;top:81057;width:120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s5sMA&#10;AADcAAAADwAAAGRycy9kb3ducmV2LnhtbERPTW+CQBC9N/E/bKZJb7KUQ6XUlYiJjcdWG71O2CkQ&#10;2VlkF4X++m4Tk97m5X3OMh9NK67Uu8aygucoBkFcWt1wpeDrsJ2nIJxH1thaJgUTOchXs4clZtre&#10;+JOue1+JEMIuQwW1910mpStrMugi2xEH7tv2Bn2AfSV1j7cQblqZxPGLNNhwaKixo01N5Xk/GAVJ&#10;/Dq8V9PudLwURZqkH66Yfkqlnh7H9RsIT6P/F9/dOx3mLxbw90y4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Ms5sMAAADcAAAADwAAAAAAAAAAAAAAAACYAgAAZHJzL2Rv&#10;d25yZXYueG1sUEsFBgAAAAAEAAQA9QAAAIgDAAAAAA==&#10;" path="m6879,6494v,,-866,,,l6879,6494v-866,,,,,c6879,6494,6879,6494,6879,6494xe" fillcolor="#e68fbc" stroked="f">
                <v:stroke joinstyle="miter"/>
                <v:path arrowok="t" o:connecttype="custom" o:connectlocs="9575,9038;9575,9038;9575,9038;9575,9038;9575,9038" o:connectangles="0,0,0,0,0"/>
              </v:shape>
              <v:shape id="Freeform 1322" o:spid="_x0000_s1201" style="position:absolute;left:42386;top:80867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4lMUA&#10;AADcAAAADwAAAGRycy9kb3ducmV2LnhtbESPQW/CMAyF70j7D5En7QbpehhdIaAViYkjg2m7Wo1p&#10;qzVO1wRo9+vnAxI3W+/5vc/L9eBadaE+NJ4NPM8SUMSltw1XBj6P22kGKkRki61nMjBSgPXqYbLE&#10;3Porf9DlECslIRxyNFDH2OVah7Imh2HmO2LRTr53GGXtK217vEq4a3WaJC/aYcPSUGNHm5rKn8PZ&#10;GUiT1/N7Ne6+v36LIkuzfSjGv9KYp8fhbQEq0hDv5tv1zgr+XGj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zLiUxQAAANwAAAAPAAAAAAAAAAAAAAAAAJgCAABkcnMv&#10;ZG93bnJldi54bWxQSwUGAAAAAAQABAD1AAAAigMAAAAA&#10;" path="m6494,6494v,,,,,c6494,6494,6494,6494,6494,6494v,,,,,c6494,6494,6494,6494,6494,6494r,xe" fillcolor="#e68fbc" stroked="f">
                <v:stroke joinstyle="miter"/>
                <v:path arrowok="t" o:connecttype="custom" o:connectlocs="9039,9038;9039,9038;9039,9038;9039,9038;9039,9038;9039,9038" o:connectangles="0,0,0,0,0,0"/>
              </v:shape>
              <v:shape id="Freeform 1323" o:spid="_x0000_s1202" style="position:absolute;left:44862;top:82677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dD8MA&#10;AADcAAAADwAAAGRycy9kb3ducmV2LnhtbERPS2vCQBC+F/wPywi91U1zaGN0E5qC4rE+0OuQHZNg&#10;djbNrpr013eFQm/z8T1nmQ+mFTfqXWNZwessAkFcWt1wpeCwX70kIJxH1thaJgUjOcizydMSU23v&#10;vKXbzlcihLBLUUHtfZdK6cqaDLqZ7YgDd7a9QR9gX0nd4z2Em1bGUfQmDTYcGmrs6LOm8rK7GgVx&#10;NL+uq3FzOn4XRRInX64Yf0qlnqfDxwKEp8H/i//cGx3mv8/h8Uy4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AdD8MAAADcAAAADwAAAAAAAAAAAAAAAACYAgAAZHJzL2Rv&#10;d25yZXYueG1sUEsFBgAAAAAEAAQA9QAAAIgDAAAAAA==&#10;" path="m6494,6494v,,,,,l6494,6494v,,,,,c6494,6494,6494,6494,6494,6494v,,,,,c6494,6494,6494,6494,6494,6494r,l6494,6494v866,,866,,866,l7360,6494v-866,,-866,,-866,c6494,6494,6494,6494,6494,6494xe" fillcolor="#e68fbc" stroked="f">
                <v:stroke joinstyle="miter"/>
                <v:path arrowok="t" o:connecttype="custom" o:connectlocs="9039,9038;9039,9038;9039,9038;9039,9038;9039,9038;9039,9038;9039,9038;9039,9038;9039,9038;10244,9038;10244,9038;9039,9038;9039,9038" o:connectangles="0,0,0,0,0,0,0,0,0,0,0,0,0"/>
              </v:shape>
              <v:shape id="Freeform 1324" o:spid="_x0000_s1203" style="position:absolute;left:46291;top:84201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l5UcYA&#10;AADcAAAADwAAAGRycy9kb3ducmV2LnhtbESPQUvDQBCF7wX/wzKCN7sxioQ0myJiRRGLVkuuQ3ZM&#10;gtnZkN2m6b93DkJvM7w3731TrGfXq4nG0Hk2cLNMQBHX3nbcGPj+2lxnoEJEtth7JgMnCrAuLxYF&#10;5tYf+ZOmXWyUhHDI0UAb45BrHeqWHIalH4hF+/Gjwyjr2Gg74lHCXa/TJLnXDjuWhhYHemyp/t0d&#10;nIF99bpNq8P0NlUfT6fn2/d0c+ecMVeX88MKVKQ5ns3/1y9W8DPBl2dkAl3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l5UcYAAADcAAAADwAAAAAAAAAAAAAAAACYAgAAZHJz&#10;L2Rvd25yZXYueG1sUEsFBgAAAAAEAAQA9QAAAIsDAAAAAA==&#10;" path="m6494,6494v866,,2598,866,3464,866c10824,7360,9092,7360,6494,6494xe" fillcolor="#e68fbc" stroked="f">
                <v:stroke joinstyle="miter"/>
                <v:path arrowok="t" o:connecttype="custom" o:connectlocs="9039,9038;13860,10243;9039,9038" o:connectangles="0,0,0"/>
              </v:shape>
              <v:shape id="Freeform 1325" o:spid="_x0000_s1204" style="position:absolute;left:46386;top:84201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NhLsEA&#10;AADcAAAADwAAAGRycy9kb3ducmV2LnhtbERPS4vCMBC+L/gfwgje1tQepFaj2IUVjz6W9To0Y1ts&#10;JrWJ2vrrjbCwt/n4nrNYdaYWd2pdZVnBZByBIM6trrhQ8HP8/kxAOI+ssbZMCnpysFoOPhaYavvg&#10;Pd0PvhAhhF2KCkrvm1RKl5dk0I1tQxy4s20N+gDbQuoWHyHc1DKOoqk0WHFoKLGhr5Lyy+FmFMTR&#10;7LYp+u3p95plSZzsXNY/c6VGw249B+Gp8//iP/dWh/nJBN7PhAv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jYS7BAAAA3AAAAA8AAAAAAAAAAAAAAAAAmAIAAGRycy9kb3du&#10;cmV2LnhtbFBLBQYAAAAABAAEAPUAAACGAwAAAAA=&#10;" path="m6494,6494r,c6494,6494,6494,6494,6494,6494xe" fillcolor="#e68fbc" stroked="f">
                <v:stroke joinstyle="miter"/>
                <v:path arrowok="t" o:connecttype="custom" o:connectlocs="9039,9038;9039,9038;9039,9038" o:connectangles="0,0,0"/>
              </v:shape>
              <v:shape id="Freeform 1326" o:spid="_x0000_s1205" style="position:absolute;left:47910;top:85725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H/WcIA&#10;AADcAAAADwAAAGRycy9kb3ducmV2LnhtbERPTWuDQBC9B/oflin0Ftd6CNa6CTGQ4LFNQ3sd3KlK&#10;3FnrbqL213cLgdzm8T4n30ymE1caXGtZwXMUgyCurG65VnD62C9TEM4ja+wsk4KZHGzWD4scM21H&#10;fqfr0dcihLDLUEHjfZ9J6aqGDLrI9sSB+7aDQR/gUEs94BjCTSeTOF5Jgy2HhgZ72jVUnY8XoyCJ&#10;Xy6Hei6/Pn+KIk3SN1fMv5VST4/T9hWEp8nfxTd3qcP8NIH/Z8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8f9ZwgAAANwAAAAPAAAAAAAAAAAAAAAAAJgCAABkcnMvZG93&#10;bnJldi54bWxQSwUGAAAAAAQABAD1AAAAhwMAAAAA&#10;" path="m6494,6494r,c7360,6494,7360,6494,8226,6494v,,,,,c8226,6494,8226,6494,8226,6494v-866,,-1732,,-1732,xe" fillcolor="#e68fbc" stroked="f">
                <v:stroke joinstyle="miter"/>
                <v:path arrowok="t" o:connecttype="custom" o:connectlocs="9039,9038;9039,9038;11449,9038;11449,9038;11449,9038;9039,9038" o:connectangles="0,0,0,0,0,0"/>
              </v:shape>
              <v:shape id="Freeform 1327" o:spid="_x0000_s1206" style="position:absolute;left:49339;top:87249;width:121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nocIA&#10;AADcAAAADwAAAGRycy9kb3ducmV2LnhtbERPTWvCQBC9C/6HZQre6qa1aIhuxCql3kRNocchOyYh&#10;2dmYXWP677uFgrd5vM9ZrQfTiJ46V1lW8DKNQBDnVldcKMjOH88xCOeRNTaWScEPOVin49EKE23v&#10;fKT+5AsRQtglqKD0vk2kdHlJBt3UtsSBu9jOoA+wK6Tu8B7CTSNfo2guDVYcGkpsaVtSXp9uRgHG&#10;u3a2q7/fFle/z83XZ59l7welJk/DZgnC0+Af4n/3Xof58Qz+ngkX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tKehwgAAANwAAAAPAAAAAAAAAAAAAAAAAJgCAABkcnMvZG93&#10;bnJldi54bWxQSwUGAAAAAAQABAD1AAAAhwMAAAAA&#10;" path="m6494,6494r,l6494,6494r,l6494,6494r,xe" fillcolor="#e68fbc" stroked="f">
                <v:stroke joinstyle="miter"/>
                <v:path arrowok="t" o:connecttype="custom" o:connectlocs="9039,9038;9039,9038;9039,9038;9039,9038;9039,9038;9039,9038" o:connectangles="0,0,0,0,0,0"/>
              </v:shape>
              <v:shape id="Freeform 1328" o:spid="_x0000_s1207" style="position:absolute;left:44862;top:83343;width:121;height:121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J/UsQA&#10;AADcAAAADwAAAGRycy9kb3ducmV2LnhtbERP22rCQBB9L/Qflin0rW6aikh0DaUYUaRSLyWvQ3aa&#10;hGZnQ3aN8e/dgtC3OZzrzNPBNKKnztWWFbyOIhDEhdU1lwpOx+xlCsJ5ZI2NZVJwJQfp4vFhjom2&#10;F95Tf/ClCCHsElRQed8mUrqiIoNuZFviwP3YzqAPsCul7vASwk0j4yiaSIM1h4YKW/qoqPg9nI2C&#10;73yzi/Nzv+3zr+V19fYZZ2NjlHp+Gt5nIDwN/l98d691mD8dw98z4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if1LEAAAA3AAAAA8AAAAAAAAAAAAAAAAAmAIAAGRycy9k&#10;b3ducmV2LnhtbFBLBQYAAAAABAAEAPUAAACJAwAAAAA=&#10;" path="m9958,6494v-1732,,-3464,867,-3464,867c8226,7361,9092,6494,9958,6494xe" fillcolor="#e68fbc" stroked="f">
                <v:stroke joinstyle="miter"/>
                <v:path arrowok="t" o:connecttype="custom" o:connectlocs="13860,9038;9039,10245;13860,9038" o:connectangles="0,0,0"/>
              </v:shape>
              <v:shape id="Freeform 1329" o:spid="_x0000_s1208" style="position:absolute;left:40386;top:80200;width:723;height:241;visibility:visible;mso-wrap-style:square;v-text-anchor:middle" coordsize="51954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yCCMAA&#10;AADcAAAADwAAAGRycy9kb3ducmV2LnhtbERPTYvCMBC9L/gfwgje1lTBpVSjiCB4UNxVwevQjG2x&#10;mZRmtPXfm4WFvc3jfc5i1btaPakNlWcDk3ECijj3tuLCwOW8/UxBBUG2WHsmAy8KsFoOPhaYWd/x&#10;Dz1PUqgYwiFDA6VIk2kd8pIchrFviCN3861DibAttG2xi+Gu1tMk+dIOK44NJTa0KSm/nx7OQDrp&#10;D+5xTabCt6Pg/djl+/W3MaNhv56DEurlX/zn3tk4P53B7zPxAr1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yCCMAAAADcAAAADwAAAAAAAAAAAAAAAACYAgAAZHJzL2Rvd25y&#10;ZXYueG1sUEsFBgAAAAAEAAQA9QAAAIUDAAAAAA==&#10;" path="m48924,10824v-2598,,-8659,-866,-16452,-1732c25544,8226,16019,7360,6494,6494v8659,866,21648,1732,42430,4330c48058,10824,48058,10824,48924,10824xe" fillcolor="#e68fbc" stroked="f">
                <v:stroke joinstyle="miter"/>
                <v:path arrowok="t" o:connecttype="custom" o:connectlocs="68095,15064;45196,12654;9039,9038;68095,15064;68095,15064" o:connectangles="0,0,0,0,0"/>
              </v:shape>
              <v:shape id="Freeform 1330" o:spid="_x0000_s1209" style="position:absolute;left:29337;top:78676;width:22657;height:5785;visibility:visible;mso-wrap-style:square;v-text-anchor:middle" coordsize="1627909,415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ezsQA&#10;AADcAAAADwAAAGRycy9kb3ducmV2LnhtbERPzWoCMRC+F3yHMIKXUrPuQexqlFoRFASt9QHGzXSz&#10;uJlsN1FXn94Ihd7m4/udyay1lbhQ40vHCgb9BARx7nTJhYLD9/JtBMIHZI2VY1JwIw+zaedlgpl2&#10;V/6iyz4UIoawz1CBCaHOpPS5IYu+72riyP24xmKIsCmkbvAaw20l0yQZSoslxwaDNX0ayk/7s1Ww&#10;SDen1/fUDX7vq93R5Mv5+rCdK9Xrth9jEIHa8C/+c690nD8awvOZeIG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6Xs7EAAAA3AAAAA8AAAAAAAAAAAAAAAAAmAIAAGRycy9k&#10;b3ducmV2LnhtbFBLBQYAAAAABAAEAPUAAACJAwAAAAA=&#10;" path="m1406780,191799v-35502,-2598,-69273,-4329,-96982,-5196c1295943,185738,1282955,184871,1272564,184871v-11257,-865,-19916,-1731,-26843,-1731c1294212,183140,1333178,183140,1374741,182274v41564,-866,84859,-1732,142009,-2598c1487309,180542,1475187,182274,1474321,183140v-866,866,8659,2598,20781,3463c1507225,188335,1522812,189201,1533203,190933v5195,866,9524,1732,11256,2597c1546191,194397,1546191,195262,1542727,196129v6928,-1732,23380,-2599,41564,-2599c1601609,193530,1619794,194397,1629318,195262v,,-1731,,-4329,-865c1622391,194397,1618062,193530,1612866,192665v-10391,-1732,-23379,-3464,-37234,-5195c1561778,185738,1547923,184006,1537532,183140v-10391,-866,-17318,-1732,-17318,-1732c1566973,181408,1584291,180542,1594682,178810v10391,-1731,13855,-2598,32039,-5195c1580828,175347,1550521,175347,1528873,175347v-21648,,-32905,-1732,-40698,-2598c1480382,171883,1476053,170151,1469991,168419v-6061,-1731,-13854,-2597,-28575,-2597c1471723,164090,1502896,163224,1524544,163224v11256,,19915,,25111,866c1554850,164956,1556582,165822,1553984,167553v33771,-2597,36368,-4329,23380,-5195c1564375,161492,1536666,161492,1508091,162358v-28575,,-58016,866,-72736,866c1420634,163224,1418903,162358,1446612,158894v2597,866,-6062,2598,25111,866c1443148,159760,1438818,158028,1447477,155431v4330,-866,12123,-2598,21648,-3464c1478650,151101,1490773,149369,1504628,149369r2597,866c1508957,149369,1508957,147637,1508957,145905v-866,-1731,-1732,-2597,-4329,-4329c1499432,138978,1489907,136381,1475187,134649v-14721,-1732,-33771,-2598,-58016,-1732c1392925,133783,1363484,136381,1327982,139845v8659,-867,51089,-6062,95250,-11258c1467394,123392,1513287,119063,1528007,117331v,,-7793,866,-21648,1732c1492505,119928,1473455,121660,1450075,124258v-46759,4329,-108238,10391,-167986,17318c1251782,145040,1222341,148504,1194632,151967v-27709,3464,-52820,6927,-74468,9525c1098516,164090,1080332,166688,1068209,168419v-12122,1732,-19915,2598,-19915,2598c1076868,166688,1114968,160626,1157398,154565v42430,-6928,88323,-13855,133350,-20782c1335775,126856,1379071,119928,1416305,114733v37234,-5195,68407,-8659,89188,-9525c1511555,102610,1517616,100879,1515885,99147v-1732,-1732,-12123,-2598,-37235,-867c1472589,100012,1434489,107806,1395523,114733v-38966,6927,-77932,12989,-84859,12989c1339239,121660,1357423,118197,1369546,114733v12123,-2598,18184,-4330,24245,-6062c1399852,106940,1405048,105208,1413707,102610v8659,-2598,20782,-6061,38966,-11257c1438818,94817,1395523,102610,1353959,109538v-22513,3463,-45027,7793,-61479,10390c1276028,122526,1265637,124258,1264771,123392v12988,-2598,52820,-10391,92652,-18184c1393791,98280,1429294,91353,1443148,88756v-4330,865,-13854,1732,-25977,3464c1399852,94817,1377339,97415,1354825,100879v-22513,3463,-44161,6927,-60613,9524c1286419,111269,1280357,113001,1275162,113867v17318,-3464,45893,-9525,74468,-15587c1383400,90488,1417171,81829,1435355,75767v-13855,3464,-18184,1732,-23380,c1409378,74901,1407646,73169,1404182,72303v-3464,-865,-6927,-1731,-12123,-865c1392059,71438,1386864,74035,1381669,76633v-5196,2598,-11257,5196,-11257,5196c1369546,80097,1365216,80097,1358289,80097v-6927,,-16452,1732,-26843,3463c1309798,87024,1281223,93085,1253514,99147v-27709,6061,-55418,12988,-76200,17318c1156532,120794,1141812,124258,1139214,122526v6927,-1732,20782,-6061,38100,-11257c1194632,106074,1214548,100012,1233598,93951v19050,-6061,38100,-12122,51089,-17318c1298541,71438,1306334,67108,1306334,65376v-17318,5196,-47625,12989,-81395,23380c1190303,99147,1151337,111269,1114102,123392v-37234,12123,-71870,24245,-99579,34636c1000669,163224,988546,168419,979021,171883v-3464,866,-6062,2598,-8659,3464c970362,175347,970362,175347,970362,175347v,,865,,865,-866c978155,171017,985082,167553,985082,167553v,,-7793,3464,-15586,6928c969496,174481,969496,174481,969496,174481v,,,,,c973825,172749,978155,170151,982484,167553v10391,-5195,22514,-11257,36368,-17318c1031841,144174,1046562,138113,1062148,132051v15586,-6061,31173,-12123,48491,-18184c1127091,107806,1144409,101744,1161727,95683v17319,-6062,34637,-11257,51955,-15586c1247453,70572,1279491,61913,1303737,56717v6061,-6062,14720,-9525,19050,-12122c1327116,41996,1326250,40265,1312396,39399v10391,-6927,25111,-10391,38100,-12989c1364350,23813,1376473,23813,1381669,23813v,,-10391,-4330,-22514,-8660c1347032,10824,1334044,6494,1334044,6494v-13855,6927,-27710,11257,-40698,14721c1280357,24678,1267368,27276,1255246,29874v-6062,866,-12123,2598,-17318,3463c1236196,33337,1235330,34204,1233598,34204r,l1233598,34204v2598,,-19916,-1732,-10391,-867l1223207,33337r,l1223207,33337r-866,c1221475,33337,1221475,33337,1220609,34204v-1731,865,-4329,1731,-6061,2597c1206755,40265,1198096,44595,1187705,50655v,,4329,-1731,12123,-4329c1200693,46326,1200693,46326,1201559,45460r,c1199828,45460,1218012,47192,1210218,46326r,l1210218,46326r,l1211084,46326r866,c1213682,46326,1214548,45460,1216280,45460v3463,-865,6061,-865,9525,-1732c1232732,42863,1239659,41131,1247453,40265v7793,-866,15586,-2598,22513,-3464c1276894,35935,1283821,34204,1289882,33337v12123,-1731,19916,-2597,19916,-2597c1295078,37667,1274296,44595,1251782,52387v-22513,7794,-45893,15587,-67541,22514c1162593,81829,1143544,87890,1128823,91353v-1732,867,-3464,867,-5196,1732l1122762,93085r,l1122762,93085v-1732,,3463,,-3464,l1119298,93085r,l1118432,93085r-1732,866c1114102,94817,1112371,95683,1110639,95683v-3464,866,-6061,866,-6927,c1118432,84426,1192900,46326,1208487,37667v-4330,2598,-10391,4329,-14721,6061c1192900,44595,1191169,44595,1190303,45460v-866,,-866,,-1732,866l1187705,46326v-866,,-866,,-1732,c1181644,47192,1177314,47192,1173850,48058v-15586,1732,-26843,866,-24245,-2598c1149605,45460,1159996,41996,1171253,38533v11256,-3464,23379,-6927,23379,-6927c1191169,28142,1182509,29008,1171253,30740v-2598,866,-5196,866,-7794,1732c1161727,32472,1160862,33337,1159130,33337r-3464,867c1150471,35935,1146141,37667,1140946,39399v-9525,3464,-18184,6061,-24246,6061c1114102,45460,1111505,44595,1110639,43728v-1732,-1732,-1732,-4329,-1732,-7793c1107175,35069,1107175,32472,1107175,29008v,-3464,866,-7793,,-11257c1107175,9958,1104578,5629,1096784,14288v-2597,8659,-10390,21647,-21647,36367c1063880,65376,1049159,82694,1034439,99147v-14721,16452,-30307,32904,-43296,46758c980752,156296,972093,165822,966898,172749v,,,,,c966898,172749,966898,172749,966898,172749v2598,-3464,6061,-8659,8659,-13855c978155,153699,979886,148504,980752,143308v1732,-5195,2598,-10391,3464,-14721c985948,121660,988546,114733,992875,106940v4330,-7793,9525,-15587,15587,-23380c1014523,75767,1020584,67974,1025780,61046v5195,-6927,9525,-13854,9525,-19915c1032707,45460,1028377,49790,1024048,53254v-4330,3463,-8659,6927,-10391,8659c1011059,58449,1014523,52387,1017121,47192v1731,-5196,1731,-8659,-8659,-6927c1001534,55851,992875,54985,987680,53254v-2598,-867,-4330,-867,-3464,c984216,54985,986814,57583,992009,65376v-4329,1732,-7793,2598,-10391,2598c979021,67974,977289,67108,974691,65376v-1732,-866,-4329,-2598,-6927,-3463c966032,61046,964300,61046,962568,61046v-1731,,-4329,,-6061,c959105,70572,954775,87890,950446,103476v-1732,7793,-3464,14721,-5196,20782c943518,130319,942653,134649,941787,137246v-866,-2597,-1732,-6061,-2598,-8659c939189,128587,940055,128587,940055,128587v,,866,,866,l940921,128587v,,,,,c940921,128587,940921,128587,940921,128587v,,,,,-865c940921,127722,940921,127722,940921,127722v-866,,-1732,,-2598,c938323,126856,937457,125990,937457,125124v-1732,-4330,-3464,-7793,-4330,-10391c930530,114733,927932,113867,925334,113001v-2597,-866,-5195,-866,-7793,-1732c912346,109538,907150,107806,901955,106074v-10391,-3464,-21648,-6927,-32905,-6062c864721,96549,857794,93085,850866,87890,843939,83560,836146,78365,832682,71438v866,2597,2598,6927,3464,10391c837011,83560,837011,85292,837011,86158v,866,-865,1732,-2597,2598c823157,82694,817962,79231,816230,77499v-1732,-1732,,-2598,1732,-4330c819693,72303,821425,70572,819693,67974v-1731,-2598,-6061,-6928,-18184,-14720c810169,61913,811034,67974,810169,74035v,2598,-866,5196,-1732,7794c808437,84426,808437,87024,809303,89621v10390,6062,16452,9526,20781,11258c832682,101744,833548,101744,835280,101744v866,,1731,-865,2597,-1732c838743,98280,838743,94817,838743,91353v,-3463,,-6927,,-9524c848268,91353,856928,100012,864721,109538v1732,1731,3463,4329,6061,6061l823157,109538v4330,865,12123,2597,-12988,l871648,115599v866,1732,2598,2598,4329,4329c867318,119063,861257,119063,856928,118197v-9525,-866,-11257,-866,-12123,-866c843939,117331,842207,117331,841341,117331v866,,1732,,1732,c842207,117331,841341,117331,841341,117331v-8659,-866,-25977,-1732,-45027,-3464c773800,112135,747823,110403,727041,108671v,,7793,,18184,867c750421,109538,757348,110403,764275,110403v1732,,3464,,5196,c771203,110403,772934,110403,774666,110403v3464,,6927,866,11257,866c790252,111269,795448,112135,799777,112135v-3463,,-5195,-866,-7793,-866c788521,111269,785923,110403,785057,110403r-866,l784191,110403r,c784191,110403,784191,110403,784191,110403v,,,,,-865c785057,107806,786789,106940,733968,100879r16453,3463c688941,96549,617937,89621,541737,83560,522687,81829,502771,80097,483721,78365v-10391,-866,-19916,-1732,-29441,-2598c443889,74901,433498,74035,423973,73169,384141,69706,342578,66242,302746,61913v34636,4329,37234,6061,25111,6927c315734,68840,288025,67974,262914,67974v-3464,,-6062,,-9525,c249925,67974,247328,67974,244730,67974v-6062,,-11257,,-16453,c218752,67974,211825,68840,209227,68840v-4329,1732,10391,4329,62346,9525c253389,77499,240400,76633,226546,74901,212691,73169,198837,72303,178055,71438v17318,1731,32038,3463,42429,4329c230875,76633,238668,78365,242132,79231v7793,1731,1732,2598,-16452,3463l207496,80962v866,1732,866,2598,-866,3464c204898,85292,203166,87024,199703,87890v-6928,1731,-17319,3463,-30307,5195c162468,93951,156407,94817,149480,95683v-6928,866,-14721,1732,-21648,2597c113111,100012,97525,102610,83671,106074v,,21647,,43295,866c148614,106940,170261,107806,170261,107806v-12988,2597,-39831,2597,-62345,3463c140821,113001,157273,113001,166798,112135v9525,,11257,-866,12988,-2597c181518,108671,184116,107806,195373,107806v11257,,30307,,66675,1732c217886,109538,194507,110403,182384,112135v-6061,866,-9525,1732,-12123,2598c167664,115599,166798,117331,165932,118197v-1732,2597,-5195,4329,-19916,6061c138223,125124,127832,125990,113111,126856v-14720,866,-33770,1731,-58881,1731c54230,131185,79341,130319,104452,130319v25112,-865,50223,-865,50223,866c154675,131185,140821,131185,127832,132051v-13855,,-26843,866,-26843,866c100989,132917,118307,132917,136491,132917v17318,,35502,,35502,c166798,134649,146882,135515,122636,136381v-24245,865,-52820,1732,-75334,2597c52498,138113,33448,137246,29984,136381v-15586,865,-22513,2597,-23379,4329c5739,142442,10068,143308,16130,144174v9525,1731,23379,3463,21647,4330c40375,147637,45571,146772,50766,145905v7793,-1731,15586,-2597,15586,-2597c73280,145040,78475,145905,81939,147637v4329,1732,6927,3464,8659,5196c92330,154565,94062,156296,94927,158028r866,866l96659,159760v866,866,1732,1732,2598,2598c100989,164090,103587,165822,107050,167553v1732,866,3464,1732,6061,2598c115709,171017,118307,171883,121771,171883v12122,2598,31172,5196,61479,6061c183250,177944,192775,177079,202300,176212v9525,-865,19050,-1731,19050,-1731c242132,175347,249925,176212,250791,177079v866,865,-4329,2597,-11257,3463c232607,182274,224814,183140,221350,184871v-3464,1732,-1732,3464,9525,4330l221350,190067v20782,-866,36368,-866,46759,-866c278500,189201,283696,190067,283696,191799v-24246,866,-44162,4330,-64944,6927c197971,202190,177189,204788,149480,205653v23379,866,38100,866,51088,c213557,205653,223948,204788,235205,203921v12123,-865,25977,-1731,45893,-3463c283696,200458,286293,200458,288891,199592r,l288891,199592v-2598,-1732,4330,1732,3464,1732l292355,201324r866,l294087,201324v866,,1731,,1731,c297550,201324,298416,201324,300148,201324v5195,-866,11257,-866,18184,-1732c331321,198726,346907,196994,365091,195262r-59748,7794c333918,200458,355566,197860,372884,196994v8659,-865,15587,-865,22514,-1732c398862,195262,401459,195262,404923,195262v1732,,2598,,4329,c410118,195262,410984,195262,410984,195262v866,,1732,,2598,c405789,195262,399727,196129,392800,196994v-6061,866,-12988,1732,-19050,1732c361627,200458,349505,202190,337382,203921v-12123,1732,-24246,3464,-38966,5196c291489,209983,283696,210849,275036,211715v-1731,,-4329,,-6061,866c266377,212581,264646,212581,262914,213447v-4330,,-8659,866,-13855,866c245596,215178,242132,215178,238668,216044v-2597,866,-5195,1732,-6927,1732c227411,218642,224814,220374,223082,221240v-3464,1732,-1732,3464,2598,4329c233473,227301,252523,227301,268975,226435v15587,-866,28575,-866,27709,866c294953,229033,278500,232496,236071,241155v42429,-5195,67541,-9524,82261,-12122c333053,225569,338248,223837,339114,222972v1732,-2598,-12989,-3464,6927,-5196c370286,213447,402325,209117,426571,207385v24245,-2597,40697,-2597,34636,-866c461207,207385,449950,209983,432632,213447v-17318,3463,-40698,8659,-63211,12988c346907,231631,325259,235960,311405,240290v-14721,4329,-21648,7793,-15587,9525c294087,248949,282830,250681,281964,250681v-15587,5195,1732,3463,15586,2597c311405,252413,322661,252413,296684,260206v23380,-4330,35503,-6062,42430,-6062c346041,253278,347773,254144,349505,254144v4329,,11256,,66675,-11257c416180,242887,413582,242887,409252,242887v-4329,,-9525,,-14720,c384141,242887,372884,242887,372884,242887v9525,-865,25978,-2597,44162,-5195c425705,236826,435230,235095,443889,234228v9525,-1732,18184,-2597,25977,-3463c486318,228167,500173,226435,506234,226435v6928,,6062,1732,-5195,6061c489782,235095,475928,237692,462073,239424v-13855,2598,-26843,4330,-36368,5195c411850,248949,419643,248083,427437,248083v3463,,7793,-866,8659,c436962,248083,436096,248949,429168,251546v-26843,6062,-43295,8660,-53686,10392c364225,262803,359030,262803,353834,261938v-5195,-866,-9525,-1732,-19050,-1732c325259,260206,311405,261072,287159,264535v-5195,1732,-6927,2598,-7793,2598c279366,267999,281098,267999,283696,267999v6061,,16452,-866,24245,-1732c315734,265401,320064,265401,315734,267133v-4329,1732,-19050,4329,-50223,10391c305343,269731,325259,267133,334784,266267v9525,-866,9525,866,7794,2598c341712,270597,339114,273194,346041,273194v6061,,20782,-865,51089,-6927l334784,280988v6062,-867,18184,-2598,28575,-4330c373750,274926,383275,274060,385007,274926v,,-21648,4330,-43295,8659c320064,287915,297550,292244,297550,292244v20782,-3464,28575,-3464,30307,-2597c329589,290512,325259,293976,320064,297440v-5196,3463,-11257,6927,-12989,8659c305343,308697,308807,309563,320930,307831v-17318,-3464,-866,-8659,22513,-14721c355566,289647,368555,287049,381543,283585v12989,-3464,24246,-6927,32039,-10391c441291,269731,446487,270597,440425,274060v-6061,3464,-23379,9525,-41563,16452c380678,297440,360761,304367,351237,310428v-5196,2598,-7794,5196,-6928,6928c345175,319087,348639,319954,355566,319954v-866,,-1732,-867,-1732,-1732c354700,316490,357298,314758,361627,312160v8659,-4329,23380,-9525,39832,-12988c400593,300038,399727,301769,397996,303501v-1732,1732,-3464,3464,-6062,5196c386739,313026,378946,317356,368555,322551v21648,866,32904,-3464,45027,-9525c419643,310428,425705,306965,433498,303501v7793,-3463,16452,-6061,26843,-7793c434364,306965,444755,305233,464671,300903v19916,-5195,50222,-13854,64943,-16452l480257,302635v866,4330,7793,4330,18184,1732c508832,301769,521821,297440,533943,293110v12989,-4330,25112,-8659,33771,-11257c576373,279256,580703,280121,578971,284451v,,-18184,6061,-37234,12123c522687,302635,503636,308697,503636,308697v,,7794,-866,16453,-1732c527882,306099,536541,304367,536541,304367v,,-13854,5196,-26843,10391c495843,319954,481989,325149,481989,325149v28575,-6927,40698,-8659,47625,-7793c535675,318222,536541,321685,539139,325149v12122,-6927,32039,-15586,49357,-22514c606680,295708,623132,291379,630059,291379v-6927,6061,-17318,11256,-23379,13854c604082,306965,602350,307831,603216,308697v,,1732,866,3464,866c608412,309563,611009,309563,614473,309563v-13855,6061,-30307,12122,-39832,15586c565116,327746,562518,326881,575507,317356v-13855,6061,-30307,11257,-44161,17318c524418,342467,531346,344199,540871,344199v9525,,22513,-1732,26843,-1732c565116,341601,563384,339869,565982,336405v,,21648,-6060,43295,-12122c630059,318222,649975,312160,649975,312160v-3464,4330,-8659,7794,-15586,10391c628328,326015,620534,328613,613607,331210v5196,-865,12989,-3464,21648,-6061c643048,322551,651707,319954,657768,319954v-13854,7792,-27709,16451,-41563,23379c602350,350260,588496,356322,573775,358919v,,17318,-3463,33771,-6927c623998,348528,639584,344199,639584,344199v-4329,3464,-6927,8659,-9525,13854c627462,363249,623998,368444,617071,371042v2597,2598,10391,2598,19916,866c647377,370176,659500,366712,671623,363249v6061,-1732,12123,-3464,17318,-4330l689807,358919r,l689807,358919v18184,866,5195,,9525,866l699332,359785r,l699332,359785r866,-866c701064,358919,701930,358053,702796,358053v1731,-865,3463,-865,4329,-1731c709723,355456,712321,354590,714053,355456v866,,1731,,1731,866l715784,356322v,,,,,c716650,356322,716650,356322,717516,357188v866,,1732,865,2598,1731c725309,355456,733102,352858,744359,351126v4330,866,7793,1732,12123,2598c757348,353724,758214,354590,759080,354590v,,866,,866,l760812,354590r866,866c763409,356322,764275,356322,766007,357188v5196,2597,11257,5195,17318,6927c790252,365847,797180,366712,805839,365847v8659,-866,19050,-3464,30307,-9525c836146,356322,837011,364115,839609,371908v1732,7793,4330,15586,4330,15586c860391,384030,856062,374506,855196,363249v,-5196,,-10391,3463,-15586c862123,342467,868184,339004,879441,335540v7793,-2598,12123,-1732,13855,c895028,338137,895028,341601,894162,345931v-1732,8659,-6062,20781,-866,25111c898491,366712,903687,362383,909748,357188v6061,-5196,12123,-9525,18184,-12989c933993,340735,940055,339004,946116,339004v6062,,12989,3463,21648,9524c963434,351126,959105,351992,954775,351992v-4329,,-8659,-866,-12988,866c941787,352858,946982,357188,953909,361517v6062,4330,12989,8659,12989,8659c960837,377103,953909,382299,948714,385762v-6061,3464,-10391,6062,-13855,7794c931396,395288,929664,397885,930530,400483v866,2598,4329,6927,10391,12989c941787,397885,948714,390092,957373,385762v8659,-4329,20782,-5195,32905,-6061c996339,378835,1002400,378835,1007596,377970v5195,-867,10391,-2599,13854,-4330c1029243,369310,1031841,360651,1025780,345931v,,5195,3463,10391,6061c1041366,355456,1046562,358053,1046562,358053v-4330,-865,-3464,3464,-7794,2598c1050025,367579,1056087,368444,1058684,365847v2598,-2598,2598,-8659,866,-15587c1058684,343333,1056953,335540,1058684,330345v866,-5196,4330,-8660,13855,-6928c1079466,325149,1087259,328613,1093321,332076v5195,3464,9525,7793,7793,11257c1101114,343333,1105443,339004,1108041,335540v1732,-1732,3464,-4330,4330,-5195c1113237,328613,1114102,327746,1114102,327746v6928,867,13855,7794,11257,9526c1128823,336405,1134884,335540,1140080,334674v9525,-1732,18184,-3464,18184,-3464l1159996,332942v-2598,-5196,-5196,-11257,-7793,-16452c1149605,311294,1147007,306099,1145275,301769v10391,3464,11257,5196,11257,6928c1156532,310428,1155666,312160,1161727,315624v,,,-4330,,-7793c1161727,303501,1160862,300038,1160862,300038v15586,6927,25111,14720,26843,19916c1190303,326015,1185973,329478,1176448,328613v25111,13854,38100,19915,45027,21647c1228403,351992,1228403,348528,1227537,345065v-866,-3464,-1732,-7793,3463,-9525c1233598,334674,1237928,334674,1244855,335540v6927,865,16452,2597,30307,6061c1275162,341601,1272564,344199,1269100,346797v-3463,2597,-6061,5195,-6061,5195c1297675,367579,1316725,371042,1334909,373640v8659,866,18184,1731,29441,3463c1375607,378835,1389462,380567,1407646,384030v-6928,-2597,-21648,-6060,-38100,-10390c1353093,369310,1334044,363249,1316725,358053v-17318,-6061,-32904,-12122,-44161,-17318c1261307,334674,1254380,329478,1254380,325149v7793,1732,14720,2597,19050,1732c1277759,326015,1278625,323417,1274296,316490v20782,9525,32038,12988,39832,12988c1321921,329478,1327116,327746,1334044,325149r58015,25111c1394657,345065,1386864,339869,1377339,333808v-5195,-2598,-10391,-6062,-16452,-8659c1355691,321685,1349630,319087,1345300,315624v12989,,33771,3463,57150,9525c1425830,331210,1453539,339004,1478650,345931v12989,-866,12123,-2598,4330,-5196c1475187,338137,1460466,334674,1444880,331210v-30307,-6927,-60614,-15586,-48491,-21647c1409378,310428,1419769,310428,1425830,309563v3464,-866,6061,-866,7793,-2598c1435355,306099,1436221,305233,1437087,303501v866,-2598,-866,-6061,-4330,-9525c1431891,293110,1431025,292244,1430159,291379v-865,-867,-2597,-1732,-3463,-3464c1424098,286183,1421500,283585,1418037,280988v22513,1732,34636,4329,45027,7792c1473455,292244,1481248,295708,1496834,298306v,,-12988,-5196,-26843,-9526c1456137,283585,1442282,279256,1442282,279256v5195,-866,25112,4329,35502,6927c1469991,281853,1448343,276658,1427562,272329v-10391,-2598,-20782,-5196,-28575,-6928c1391193,262803,1384266,260206,1381669,258474v-24246,-5196,-25978,-6928,-15587,-6061c1376473,253278,1398121,255010,1421500,256742v22514,1732,45894,3464,57150,2598c1489041,258474,1488175,255876,1460466,248949v16453,1732,31173,3464,47625,6061c1523678,257608,1540996,261072,1560912,263669v-3464,-1731,-6928,-2597,-10391,-3463c1547057,259340,1544459,257608,1541862,256742v-5196,-1732,-10391,-3464,-14721,-5196c1518482,248949,1511555,246351,1503762,244619v-866,,-1732,-865,-2598,-865l1500298,243754r,c1508957,239424,1502896,242887,1504628,241155r,l1504628,241155r,l1503762,241155r-1732,c1499432,241155,1496834,240290,1494237,240290v-5196,-866,-12123,-1732,-19050,-2598c1460466,235095,1440550,232496,1412841,228167v,,,,866,c1413707,228167,1414573,228167,1414573,228167v,,866,,1732,c1418903,228167,1421500,228167,1425830,228167v7793,,18184,,28575,c1464796,228167,1475187,228167,1483846,228167v7793,,12988,,12988,c1473455,228167,1450941,226435,1429294,224704v-21648,-1732,-43296,-4330,-64944,-7794c1359155,216044,1353959,215178,1348764,215178v-2598,,-5196,-865,-7793,-865c1338373,214313,1335775,213447,1333178,213447v-9525,-866,-20782,-2598,-32039,-4330c1280357,206519,1259575,203921,1239659,202190v-42429,-1732,-77932,-4330,-95250,-5196c1144409,196994,1130555,195262,1115834,193530v-6927,-865,-14720,-1731,-19915,-1731c1090723,190933,1086394,190933,1086394,190933v19049,866,58015,3464,104775,6927c1181644,196994,1172984,196129,1164325,195262v21648,867,49357,1732,78798,4330c1272564,201324,1304602,203921,1335775,206519v-23379,-866,-47625,-1731,-71870,-2598c1297675,206519,1333178,209983,1367814,213447v34636,3463,70139,6061,103043,8659c1458734,220374,1449209,218642,1444014,216910v18184,1732,33770,3464,45893,4330c1502030,222106,1478650,218642,1450941,216044v,,32039,1732,64078,3464c1547057,221240,1579962,222106,1579962,222106v,,-12123,-866,-25112,-1732c1542727,219508,1529739,218642,1529739,218642v,,6061,-866,14720,-866c1553118,216910,1564375,216044,1575632,215178v11257,-865,22514,-2597,31173,-3463c1611135,210849,1614598,210849,1617196,210849v2598,,3463,-866,3463,-866c1589487,206519,1553984,203056,1517616,199592v-38100,-2598,-75334,-5195,-110836,-7793xm1225805,320819v4329,,16452,4330,27709,6927c1254380,330345,1257843,334674,1256977,337272v-865,2597,-4329,3463,-17318,-1732c1224073,323417,1221475,320819,1225805,320819xm1052623,190067v-11257,-866,-22514,-1732,-33771,-2597c1018852,187470,1017987,187470,1017987,188335v20781,3464,33770,6062,39831,6927c1065612,196994,1065612,196994,1062148,196129v-3464,-867,-9525,-1732,-14720,-2599c1042232,192665,1039634,192665,1042232,192665r-11257,-2598c1024914,189201,1020584,188335,1017121,187470v,,,,,c1017121,187470,1017121,187470,1017121,187470v,,,,,l1017121,187470r,l1017121,187470r,c1017987,187470,1016255,187470,1014523,186603v,,-866,,-866,c1012791,186603,1011059,185738,1007596,184871v,,866,,866,c1008462,184871,1009328,184871,1009328,184871v865,,865,,1731,867c1010193,185738,1009328,184871,1008462,184871v,,866,,866,c1008462,184871,1007596,184871,1006730,184006v-866,,-1732,-866,-2598,-866l1004132,183140v,,,,,l1004132,183140r,c1004132,183140,1004132,183140,1004132,183140v,,,,866,l1004998,183140v2598,,4330,866,6061,866l1011059,184006v,,,,,c1011059,184006,1011059,184006,1011059,184006v,,,,-866,l1010193,184006v,,,,,c1010193,184006,1011059,184006,1011059,184006v,,,,,c1011925,184006,1011925,184006,1012791,184006v,,866,,866,c1013657,184006,1014523,184006,1014523,184006v,,,,-866,c1013657,184006,1013657,184006,1014523,184006v,,,,,c1014523,184006,1015389,184006,1015389,184006r,c1015389,184006,1015389,184006,1015389,184006v,,866,,866,c1016255,184006,1016255,184006,1015389,184006v866,,2598,-866,3463,-866l1018852,183140r,l1018852,183140r,l1018852,183140v,,,,-865,c1017987,183140,1017121,183140,1017121,184006v,,,,-866,c1017121,184006,1017987,184006,1019718,184006v11257,4329,20782,5195,32905,6061xm949580,190933v,,-866,,-866,-866c948714,190933,949580,190933,949580,190933xm922737,182274v,,,,,l922737,182274v,,,,,c921871,182274,921871,182274,922737,182274v-866,,-866,,-866,c921871,182274,921871,182274,922737,182274v-866,,,,,c922737,182274,922737,182274,922737,182274v,,,,,xm716650,171017v17318,-3464,31173,-6061,42430,-7793c759946,163224,759946,163224,760812,163224v-10391,1732,-24246,3464,-44162,7793xm998937,182274v-2598,,-4330,866,-6928,866c991143,183140,991143,183140,990278,183140v3463,,7793,-866,11256,-866c1017987,180542,1026646,179676,998937,182274xm1003266,185738v,,,,,l1003266,185738v,,,,,xm1004998,185738v,,,,,c1004998,185738,1004998,185738,1004998,185738v,,,,,xm988546,183140v-866,,-866,,,c998071,181408,1011059,180542,1027511,178810r-38965,4330xm776398,158894v4329,-866,7793,-1731,10391,-2598c787655,156296,787655,156296,788521,156296v2597,867,5195,867,6927,867c790252,158028,788521,158028,784191,158028v-1732,,-3464,,-5195,866c778130,159760,777264,159760,776398,158894xm738298,152833v,,866,,1732,-866c739164,151967,738298,151967,736566,151967v-866,,-2598,,-3464,-866c733968,151101,734834,151101,735700,151101v6061,-866,11257,-866,15587,-1732c753884,150235,756482,150235,759946,151101v-1732,,-3464,,-4330,l752152,151101r-865,l751287,151101r,l751287,151101v1731,866,-3464,-1732,2597,1732l753884,152833r,l752152,152833v-3463,,-5195,,-7793,c742627,153699,740896,152833,738298,152833xm695002,148504v866,,2598,,4330,-867c699332,147637,699332,147637,700198,147637v-1732,867,-3464,867,-5196,867xm866453,135515v865,866,1731,1731,3463,2598c856928,138978,847403,139845,839609,140710v-866,,-1732,-865,-1732,-865c837011,139845,837011,138978,836146,138978v865,,2597,,3463,c838743,138978,837011,138978,836146,138978v-1732,-865,-2598,-1732,-3464,-2597c837011,136381,842207,135515,846537,135515v5195,,10391,-866,15586,-866c862989,134649,863855,134649,865587,134649v,,,,866,866xm838743,140710v6928,2598,13855,5195,19051,6062c856928,146772,856062,146772,855196,147637v-3464,867,-6062,867,-9525,1732c838743,146772,832682,144174,826621,141576v3463,,6927,-866,12122,-866c837877,140710,838743,140710,838743,140710xm893296,141576v-866,,-866,,-1732,c890698,142442,891564,142442,893296,141576v,,,,,xm893296,142442v,,866,866,866,866c884636,145040,874246,146772,865587,149369v,,-866,,-2598,-865c875977,145905,887234,144174,888966,143308v1732,-866,2598,-866,4330,-866xm895893,145040v-6061,1732,-21647,5195,-38965,8659c856062,153699,855196,152833,855196,152833v13854,-2598,23379,-5196,22513,-4329c905419,142442,893296,145040,870782,149369v-5195,866,-10391,2598,-16452,3464c853464,152833,853464,151967,852598,151967v8659,-1732,18184,-3463,25977,-5195c883771,145905,889832,145040,894162,143308v866,866,866,866,1731,1732xm861257,168419v,,,,,c865587,169285,870782,170151,874246,171017v,,,,,c869916,170151,864721,169285,861257,168419xm795448,158028v-1732,,-4330,-865,-6927,-1732c792850,155431,796314,154565,798046,153699v866,,866,,866,-866c798912,152833,798912,152833,798912,152833r865,c800643,152833,800643,152833,800643,152833v,,-866,,-1731,c798046,152833,798046,152833,797180,152833r,l797180,152833r,c797180,152833,797180,152833,797180,152833v-866,,-866,,-866,-866c794582,151101,794582,150235,797180,149369v1732,866,3463,866,4329,1732c804107,151101,809303,151967,811900,151967v2598,,1732,-866,-7793,-3463c804107,148504,803241,148504,802375,148504v866,,2598,-867,4330,-867c804973,147637,802375,147637,800643,148504v-1731,,-5195,-867,-7793,-867c790252,147637,786789,146772,785057,146772v-866,,-866,,-1732,c788521,145905,792850,145905,800643,145040v5196,1732,9526,2597,12989,4329c818828,151101,823157,152833,826621,153699v-8659,1732,-13855,2597,-13855,2597c804107,156296,798912,157163,795448,158028xm782459,145905v4330,867,7793,2599,11257,3464c781593,150235,772068,151101,764275,151101v-2597,-866,-6061,-866,-8659,-1732c765141,148504,771203,147637,776398,146772v1732,,4329,,6061,-867xm824889,137246v1732,,4329,867,7793,1732c828352,138978,824889,138978,822291,138978v,,-866,,-866,-865c820559,137246,820559,137246,820559,137246v,,1732,,4330,xm850000,151101v,,-866,-866,,c852598,150235,856928,149369,860391,148504v,,866,,866,c862989,149369,864721,149369,864721,149369v-4330,866,-8659,1732,-12989,2598c850866,151101,850866,151101,850000,151101xm832682,154565v-8659,1731,-13854,2598,-12989,1731c823157,155431,826621,154565,830950,153699v866,866,1732,866,1732,866xm834414,155431v,,866,,866,c835280,155431,835280,155431,836146,155431v-13855,2597,-25977,5195,-32039,6927c811900,160626,823157,158028,834414,155431xm875112,171017v-3464,-866,-8659,-1732,-12989,-2598c862989,168419,863855,167553,863855,167553v5195,1732,9525,2598,12122,3464c875977,171017,875977,171017,875112,171017xm875977,171017v-3463,-866,-6927,-1732,-12122,-3464c863855,167553,864721,167553,864721,167553v-2598,,-3464,,-4330,-865c859525,165822,860391,164956,860391,164090v3464,866,6927,1732,11257,2598c874246,167553,876843,168419,879441,169285v-866,866,-1732,866,-3464,1732xm860391,148504v-1732,,-4329,865,-7793,1731c850866,150235,850000,151101,848268,151101v,,,,-865,c852598,149369,856062,148504,860391,148504v,-867,,,,xm830950,140710v-1732,,-3463,,-4329,c825755,139845,824023,139845,823157,138978v3464,,6927,-865,10391,-865c835280,138978,837011,138978,837877,139845v-3463,865,-5195,865,-6927,865xm761678,135515v-8660,,-17319,,-25112,c736566,135515,746091,135515,760812,134649v,,,866,866,866xm753018,144174v12123,-866,25978,-1732,39832,-2598c793716,141576,793716,141576,794582,142442v-4330,,-10391,866,-18184,866c766007,144174,751287,145040,732237,145905v-866,,-866,,-1732,c736566,145040,744359,145040,753018,144174xm804107,164090v8659,-1732,20782,-5196,33770,-7794c838743,156296,839609,157163,840475,157163v-12123,2597,-24245,6061,-31172,7793c807571,164956,805839,164090,804107,164090xm859525,169285v3464,866,7793,1732,12123,2598c871648,171883,872514,171883,873380,171883v-1732,866,-3464,866,-5196,1732c862989,172749,857794,171883,853464,171017v866,,3464,-866,6061,-1732xm912346,179676v,,,,,c913212,179676,912346,179676,912346,179676v,,,,,c912346,179676,912346,179676,912346,179676xm963434,180542r,c963434,180542,963434,180542,963434,180542r,c963434,180542,963434,180542,963434,180542xm938323,186603v,,,,,c940055,187470,937457,186603,938323,186603xm941787,187470r,c941787,187470,941787,187470,941787,187470v,,,,,xm963434,180542v,,,,,c963434,180542,963434,180542,963434,180542r,xm959105,180542v866,,1732,,2598,c959971,180542,959105,180542,959105,180542xm921871,170151v,,-866,866,-866,1732c921005,171883,921005,171017,921005,171017v,-866,,-1732,-866,-2598c920139,169285,921005,170151,921871,170151xm916675,174481v866,,866,,,c916675,175347,915809,176212,914943,177079v,,,,-865,c915809,176212,916675,175347,916675,174481xm925334,173615v,,866,866,866,866c926200,174481,926200,175347,925334,176212v,,-866,,-866,-865c925334,174481,925334,174481,925334,173615xm941787,187470v,,,,,l941787,187470v,865,,865,,c941787,188335,941787,187470,941787,187470xm957373,185738v,,,,,c957373,185738,957373,185738,957373,185738v,,,,,c957373,185738,957373,185738,957373,185738xm982484,180542v3464,-866,8659,-1732,14721,-2598c997205,178810,992009,179676,982484,180542v,,,,,xm980752,180542v2598,,4330,-866,6928,-866c985948,179676,983350,179676,980752,180542v866,,866,,,xm900223,160626v-2598,-1732,-4330,-2598,-2598,-1732c893296,158028,894162,158894,896759,161492v-2597,1732,-6061,2598,-9525,4330c886368,164956,884636,164956,883771,164090v-5196,-1732,-10391,-4330,-15587,-6062c869050,157163,870782,156296,872514,155431v2598,-1732,5195,-2598,8659,-4330c883771,150235,887234,148504,888966,147637v2598,-865,5196,-1732,6927,-2597c895893,145040,896759,145040,896759,145040v3464,4329,7794,7793,11257,11256c905419,158028,902821,158894,900223,160626xm888966,137246v866,867,1732,2599,3464,3464c885502,141576,872514,144174,859525,146772v-2597,-867,-5195,-1732,-7793,-2598c847403,142442,842207,140710,839609,139845v8659,-867,18185,-1732,29441,-2599c870782,138978,874246,140710,877709,142442v,,,,,-866c877709,140710,877709,139845,876843,138978v,-865,,-2597,,-2597c879441,136381,882039,136381,884636,135515v-2597,,-5195,,-7793,866c876843,136381,876843,135515,876843,135515v-2597,-1732,-4329,-3464,-6061,-5196c875977,130319,880307,130319,884636,130319v866,3464,2598,5196,4330,6927xm863855,132917v-10391,,-21648,866,-34637,866c829218,133783,828352,132917,828352,132917v12123,,24246,-866,35503,c863855,132051,863855,132917,863855,132917xm752152,132051v-3463,,-6927,,-8659,c746091,132051,748689,132051,750421,132051v866,,1731,,1731,xm728773,145905v,,866,,866,c722712,146772,715784,146772,707991,147637v-866,,-866,,-1732,c712321,146772,720114,145905,728773,145905xm718382,153699v1732,,2598,866,3464,866c717516,154565,713187,155431,708857,156296v-1732,,-4330,,-6927,-865c707991,154565,713187,153699,718382,153699xm851732,171883v4330,866,9525,866,15586,1732c866453,173615,866453,173615,865587,174481v-5196,-866,-10391,-866,-15587,-1732c850866,172749,851732,172749,851732,171883xm911480,179676v,866,866,866,,c912346,180542,912346,180542,911480,179676v866,866,866,866,,c912346,180542,911480,180542,911480,179676v,866,,866,,xm916675,181408v,,866,,866,c917541,181408,918407,181408,918407,181408v,,-866,,-1732,c916675,181408,916675,181408,916675,181408xm921005,182274v,,,,,c921005,182274,921005,182274,921005,182274v,,-866,,,c920139,182274,921005,182274,921005,182274xm921871,182274v,,,,,c921871,182274,921005,182274,921871,182274v-866,,-866,,,xm921871,182274v,,,,,c921871,182274,921871,182274,921871,182274v,,,,,c921871,182274,921871,182274,921871,182274v,,,,,xm925334,183140v,,-866,,-866,c925334,183140,925334,183140,925334,183140xm927066,183140v,,-866,,-866,c926200,183140,927066,183140,927066,183140xm928798,184006v,,-866,,-866,c927932,184006,927932,184006,928798,184006xm922737,180542v,-866,865,-866,865,-1732c923602,178810,923602,178810,923602,177944v,,866,,866,866c924468,179676,923602,180542,923602,180542v,,-865,,-865,xm931396,184871v,,,,,c931396,184871,931396,184871,931396,184871v,,-866,,,c930530,184871,931396,184871,931396,184871xm933127,189201r,l933127,189201r,xm941787,188335v,,,,,l941787,188335v866,,866,,,c942653,188335,942653,188335,941787,188335v866,,866,,,xm942653,188335v,,,,,c942653,188335,942653,188335,942653,188335xm951312,191799v,,,,,c951312,191799,951312,191799,951312,191799v,,,,,xm956507,186603v,,,,,c956507,186603,957373,186603,957373,186603v,,,867,,867c958239,186603,957373,186603,956507,186603v866,,,,,xm988546,183140v866,,866,,1732,c990278,183140,991143,183140,992009,183140v-866,,-1731,,-1731,c989412,183140,989412,183140,988546,183140xm1005864,186603v,,,,,c1005864,186603,1005864,186603,1005864,186603v,,,,,c1005864,186603,1005864,186603,1005864,186603xm1032707,174481v-17318,2598,-32038,5195,-46759,7793c985948,182274,985082,182274,985082,182274v10391,-1732,19916,-3464,27709,-4330c1024048,175347,1032707,174481,1032707,174481xm988546,178810v7793,-1731,15586,-2598,25111,-4329c997205,177079,990278,178810,988546,178810xm949580,165822v,,866,,,c950446,166688,950446,166688,950446,166688v,-866,-866,-1732,-866,-866c949580,164956,949580,164956,949580,165822xm772068,121660v866,-866,5196,-866,13855,-1732c795448,119928,809303,119928,829218,120794v5196,,10391,866,16453,866c851732,121660,857794,122526,865587,122526v3463,,6927,,11256,866c878575,125990,881173,128587,883771,131185v-4330,,-8659,,-13855,c868184,129454,866453,128587,864721,127722v-3464,-1732,-5196,-1732,-5196,c860391,128587,862123,130319,862989,131185v-11257,,-23380,,-35502,c826621,130319,826621,130319,826621,129454v,-867,,-1732,1731,-867c830084,128587,832682,129454,837011,131185v-5195,-2598,-10390,-4329,-14720,-5195c817962,125124,813632,124258,809303,123392v-4330,-866,-7794,-866,-11257,-866c794582,122526,791118,122526,787655,123392v-2598,,-5196,,-8659,866c778130,124258,777264,124258,776398,123392v-2598,,-5195,-866,-4330,-1732xm669025,159760v-14720,1732,-27709,2598,-37234,3464c622266,164090,617937,164090,620534,163224v33771,-3464,58882,-5196,79664,-7793c701930,155431,703662,156296,705393,156296v-5195,867,-11257,867,-17318,1732c688075,158028,688075,158028,688075,158028v,,,,,c681148,158028,675087,158894,669025,159760xm857794,177944v-11257,4330,-23380,7794,-23380,7794c832682,189201,816230,196994,795448,204788v-10391,4329,-21648,8659,-31173,12122c754750,221240,746091,224704,740896,228167v-7794,1732,,-4330,12122,-11257c766007,209983,783325,203056,790252,202190r-6927,3463c805839,196994,817962,190933,824023,187470v6927,-3464,8659,-5196,8659,-6062c833548,179676,832682,178810,843939,174481v,,,,,c843939,174481,844805,174481,844805,174481v1732,,866,,,c844805,174481,845671,174481,845671,174481v866,,1732,,3463,c849134,174481,849134,174481,849134,174481v,,866,,866,c850000,174481,850000,174481,850000,174481v866,,866,,1732,c851732,174481,852598,174481,852598,174481v866,,1732,,3464,c856928,174481,857794,174481,858659,174481v,,-865,,-865,c857794,174481,857794,174481,857794,174481v,,,,,c856928,174481,856062,174481,854330,174481v,,-866,,-866,c853464,174481,853464,174481,853464,174481v,,,,-866,c852598,174481,852598,174481,852598,174481v,,-866,,-866,c851732,174481,850866,174481,850866,174481v,,,,,c850866,174481,850866,174481,850866,174481v,,,,,c850866,174481,851732,174481,850000,174481v-866,,-866,,-866,c849134,174481,849134,174481,849134,174481v,,,,,c849134,174481,849134,174481,849134,174481v,,,,,c849134,174481,849134,174481,849134,174481v,,-866,,-866,c848268,174481,848268,174481,849134,174481v,,,,-866,c847403,174481,847403,174481,846537,174481v866,,866,,1731,c848268,174481,848268,174481,848268,174481v-1731,,-2597,,-4329,c845671,173615,847403,172749,849134,171883v3464,,7794,866,11257,866c862123,172749,862989,172749,864721,173615v-866,,-2598,866,-3464,866c861257,174481,861257,174481,861257,174481v,,,,,c861257,174481,861257,174481,861257,174481v,,,,,c861257,174481,861257,174481,861257,174481v,1731,-1732,2598,-3463,3463xm909748,183140v-1732,1731,-3464,3463,-5195,5195c902821,190067,901089,191799,899357,194397v,,5196,-5196,9525,-11257c909748,182274,910614,181408,911480,180542v,,,,,c911480,180542,911480,180542,911480,180542v,,,,,c911480,180542,912346,180542,912346,180542v,,,,,c912346,180542,912346,180542,913212,180542v,,,,866,c914078,180542,914078,180542,914943,180542v-865,,-865,,-1731,c911480,181408,910614,182274,909748,183140xm921871,182274v,,,,,c922737,182274,922737,182274,922737,182274v,,,,,c922737,182274,922737,182274,922737,182274v,,865,,865,c923602,182274,922737,182274,922737,182274v-866,866,-866,2597,-1732,3464c921005,184871,921005,184006,921871,182274xm929664,184006v,,,,,c929664,184006,929664,184006,929664,184006r,xm945250,189201v866,,1732,866,1732,866c946982,190067,946982,190067,946982,190067v,,,,,c946116,189201,946116,189201,945250,189201xm946982,190067v,,,,,c946982,190067,946982,190067,946982,190067v,,,,,xm949580,190933v,,866,,,l949580,190933v866,,,,,xm957373,187470v,,866,,866,c959105,189201,959971,190933,960837,193530v-866,-2597,-2598,-4329,-3464,-6060xm1053489,201324v-6927,-1732,-14721,-4330,-22514,-6062c1027511,194397,1024048,193530,1020584,192665v-2597,-866,-5195,-1732,-8659,-2598c1002400,187470,998937,186603,1009328,190067v,,7793,2598,14720,5195c1031841,197860,1039634,200458,1039634,200458v8660,3463,3464,1732,-9525,-2598c1022316,195262,1011059,191799,998937,186603v866,,866,,1732,c1001534,186603,1002400,186603,1003266,186603v,,866,,866,c1004132,186603,1004132,186603,1004132,186603v,,,,866,c1004998,186603,1004998,186603,1004998,186603v,,,,,c1004998,186603,1005864,186603,1005864,186603v,,,,,c1005864,186603,1004998,186603,1004998,186603v,,,,866,c1005864,186603,1005864,186603,1005864,186603v1732,867,3464,867,5195,1732c1025780,192665,1040500,196129,1040500,196129v64078,17318,41564,12988,12989,5195xm1390328,208251v-6062,-1732,-1732,-2598,21647,-3463c1440550,207385,1424964,209117,1390328,208251xe" fillcolor="#ff8ad8" stroked="f">
                <v:stroke joinstyle="miter"/>
                <v:path arrowok="t" o:connecttype="custom" o:connectlocs="1957975,266934;1822994,259702;1771171,257292;1733811,254883;1913382,253677;2111032,250062;2051979,254883;2080902,259702;2133932,265729;2149598,269343;2147188,272960;2205037,269343;2267706,271753;2261681,270549;2244808,268139;2192985,260909;2139957,254883;2115854,252472;2219499,248856;2264092,241626;2127905,244037;2071261,240421;2045953,234395;2006182,230781;2121880,227165;2156830,228370;2162855,233190;2195396,225960;2098981,225960;1997746,227165;2013413,221139;2048363,222344;2014617,216319;2044747,211498;2094161,207882;2097775,209088;2100186,203061;2094161,197037;2053185,187396;1972437,184986;1848303,194627;1980873,178959;2126700,163294;2096570,165704;2018233,172934;1784428,197037;1662704,211498;1559059,224754;1486747,234395;1459029,238011;1610882,215114;1796480,186191;1971232,159678;2095365,146422;2109829,137987;2058004,136780;1942307,159678;1824199,177755;1906152,159678;1939897,151241;1967616,142806;2021849,127139;1884458,152448;1798891,166908;1760325,171729;1889279,146422;2008592,123525;1972437,128346;1885663,140397;1801301,153652;1774787,158473;1878433,136780;1997746,105448;1965205,105448;1954359,100627;1937486,99423;1923025,106653;1907357,113884;1890484,111474;1853124,116294;1744657,137987;1638601,162089;1585573,170524;1638601,154857;1716938,130755;1788044,106653;1818173,90986;1704886,123525;1550622,171729;1412026,219933;1362614,239216;1350563,244037;1350563,244037;1351766,242832;1371050,233190;1349357,242832;1349357,242832;1349357,242832;1367434,233190;1418052,209088;1478311,183780;1545802,158473;1616907,133166;1689218,111474;1814558,78935;1841072,62065;1826610,54833;1879638,36756;1923025,33141;1891690,21089;1856740,9038;1800096,29526;1747068,41577;1722964,46396;1716938,47603;1716938,47603;1716938,47603;1702475,46396;1702475,46396;1702475,46396;1702475,46396;1701270,46396;1698860,47603;1690424,51217;1653063,70498;1669936,64474;1672346,63268;1672346,63268;1684397,64474;1684397,64474;1684397,64474;1684397,64474;1685603,64474;1686808,64474;1692834,63268;1706091,60858;1736221,56038;1767555,51217;1795275,46396;1822994,42782;1742247,72909;1648242,104242;1571111,127139;1563879,129550;1562675,129550;1562675,129550;1562675,129550;1557854,129550;1557854,129550;1557854,129550;1556648,129550;1554238,130755;1545802,133166;1536161,133166;1681988,52423;1661499,60858;1656679,63268;1654269,64474;1653063,64474;1650653,64474;1633780,66884;1600035,63268;1630165,53628;1662704,43987;1630165,42782;1619317,45192;1613292,46396;1608471,47603;1587984,54833;1554238,63268;1545802,60858;1543391,50012;1540981,40372;1540981,24705;1526518,19885;1496390,70498;1439746,137987;1379486,203061;1345741,240421;1345741,240421;1345741,240421;1357793,221139;1365023,199447;1369845,178959;1381896,148832;1403591,116294;1427694,84960;1440951,57244;1425283,74116;1410821,86167;1415642,65679;1403591,56038;1374666,74116;1369845,74116;1380691,90986;1366229,94602;1356588,90986;1346947,86167;1339715,84960;1331279,84960;1322843,144011;1315611,172934;1310791,191010;1307176,178959;1308381,178959;1309586,178959;1309586,178959;1309586,178959;1309586,178959;1309586,177755;1309586,177755;1305970,177755;1304765,174140;1298738,159678;1287892,157268;1277046,154857;1255353,147627;1209555,139190;1184246,122320;1158938,99423;1163759,113884;1164963,119909;1161348,123525;1136040,107858;1138450,101832;1140859,94602;1115551,74116;1127604,103037;1125193,113884;1126398,124729;1155322,140397;1162554,141601;1166168,139190;1167373,127139;1167373,113884;1203530,152448;1211966,160883;1145681,152448;1127604,152448;1213171,160883;1219196,166908;1192684,164499;1175811,163294;1170989,163294;1173400,163294;1170989,163294;1108320,158473;1011905,151241;1037214,152448;1063728,153652;1070960,153652;1078190,153652;1093858,154857;1113140,156062;1102294,154857;1092653,153652;1091447,153652;1091447,153652;1091447,153652;1091447,153652;1091447,152448;1021546,140397;1044446,145217;753997,116294;673249,109063;632273,105448;590091,101832;421366,86167;456316,95807;365927,94602;352670,94602;340618,94602;317719,94602;291205,95807;377979,109063;315310,104242;247819,99423;306873,105448;337002,110269;314104,115088;288796,112678;287590,117499;277949,122320;235768,129550;208048,133166;177918,136780;116454,147627;176713,148832;236971,150038;150199,154857;232152,156062;250229,152448;271923,150038;364722,152448;253844,156062;236971,159678;230946,164499;203227,172934;157429,176550;75478,178959;145378,181370;215279,182575;177918,183780;140558,184986;189970,184986;239382,184986;170686,189806;65836,193421;41732,189806;9193,195831;22450,200652;52579,206679;70657,203061;92350,199447;114044,205472;126095,212703;132121,219933;133326,221139;134531,222344;138147,225960;148994,233190;157429,236805;169482,239216;255050,247651;281564,245241;308078,242832;349054,246447;333387,251267;308078,257292;321335,263318;308078,264523;373158,263318;394852,266934;304462,276574;208048,286215;279153,286215;327361,283804;391236,278985;402082,277780;402082,277780;402082,277780;406904,280190;406904,280190;408109,280190;409314,280190;411723,280190;417750,280190;443059,277780;508138,271753;424980,282601;518985,274164;550320,271753;563577,271753;569602,271753;572013,271753;575629,271753;546704,274164;520190,276574;469573,283804;415339,291036;382799,294652;374363,295857;365927,297062;346644,298267;332181,300676;322540,303087;310488,307908;314104,313933;374363,315138;412929,316343;328567,335624;443059,318754;471983,310318;481624,303087;593707,288625;641914,287420;602143,297062;514165,315138;433418,334420;411723,347677;392441,348882;414134,352496;412929,362138;471983,353702;486446,353702;579245,338035;569602,338035;549115,338035;518985,338035;580450,330805;617811,325984;653966,321164;704583,315138;697353,323573;643119,333215;592502,340445;594912,345266;606964,345266;597322,350086;522601,364549;492471,364549;465957,362138;399672,368163;388825,371779;394852,372984;428596,370574;439443,371779;369542,386240;465957,370574;476805,374189;481624,380214;552731,370574;465957,391061;505728,385035;535858,382625;475599,394676;414134,406727;456316,403112;445469,413958;427391,426009;446675,428420;478008,407932;531037,394676;575629,380214;612989,381419;555141,404316;488856,432034;479214,441676;494881,445292;492471,442881;503317,434445;558756,416369;553936,422394;545499,429625;512960,448906;575629,435650;603348,422394;640709,411548;646735,418778;737124,395881;668428,421188;693737,423599;743149,407932;790152,392265;805819,395881;753997,412753;700967,429625;723867,427215;746765,423599;709404,438060;670839,452522;737124,441676;750381,452522;819076,421188;876924,405523;844385,424804;839564,429625;844385,430830;855232,430830;799793,452522;800998,441676;739534,465778;752791,479034;790152,476624;787741,468187;848000,451317;904644,434445;882951,448906;854026,460957;884156,452522;915490,445292;857642,477829;798588,499521;845590,489880;890181,479034;876924,498316;858847,516393;886567,517598;934774,505547;958877,499521;960082,499521;960082,499521;960082,499521;973339,500726;973339,500726;973339,500726;973339,500726;974545,499521;978161,498316;984186,495907;993828,494701;996238,495907;996238,495907;996238,495907;998648,497112;1002264,499521;1036009,488675;1052882,492291;1056497,493496;1057703,493496;1058908,493496;1060113,494701;1066139,497112;1090242,506752;1121577,509163;1163759,495907;1168579,517598;1174605,539290;1190273,505547;1195093,483855;1224017,466983;1243301,466983;1244506,481445;1243301,516393;1266199,497112;1291508,479034;1316817,471804;1346947,485059;1328868,489880;1310791,491086;1327663,503137;1345741,515188;1320433,536879;1301149,547726;1295124,557367;1309586,575444;1332484,536879;1378282,528444;1402385,526035;1421667,520009;1427694,481445;1442156,489880;1456619,498316;1445771,501931;1473490,509163;1474696,487470;1473490,459753;1492774,450111;1521698,462162;1532545,477829;1542186,466983;1548212,459753;1550622,456136;1566289,469394;1586778,465778;1612087,460957;1614498,463368;1603651,440471;1594009,419983;1609676,429625;1616907,439266;1616907,428420;1615703,417574;1653063,445292;1637396,457343;1700065,487470;1708502,480240;1713322,466983;1732605,466983;1774787,475419;1766350,482650;1757914,489880;1857944,520009;1898920,524828;1959180,534469;1906152,520009;1832635,498316;1771171,474214;1745862,452522;1772376,454932;1773582,440471;1829021,458547;1856740,452522;1937486,487470;1916998,464573;1894100,452522;1872406,439266;1951948,452522;2058004,481445;2064031,474214;2011003,460957;1943512,430830;1984489,430830;1995335,427215;2000156,422394;1994130,409137;1990514,405523;1985694,400702;1973642,391061;2036312,401906;2083313,415163;2045953,401906;2007387,388651;2056799,398291;1986899,379010;1947128,369368;1923025,359728;1901331,351293;1978462,357317;2058004,360933;2032696,346472;2098981,354907;2172498,366958;2158035,362138;2145984,357317;2125495,350086;2092956,340445;2089340,339241;2088134,339241;2088134,339241;2094161,335624;2094161,335624;2094161,335624;2094161,335624;2092956,335624;2090545,335624;2079699,334420;2053185,330805;1966411,317548;1967616,317548;1968821,317548;1971232,317548;1984489,317548;2024260,317548;2065236,317548;2083313,317548;1989310,312729;1898920,301882;1877227,299471;1866381,298267;1855535,297062;1810942,291036;1725374,281395;1592803,274164;1553032,269343;1525314,266934;1512057,265729;1657885,275369;1620523,271753;1730195,277780;1859149,287420;1759119,283804;1903741,297062;2047158,309113;2009798,301882;2073672,307908;2019439,300676;2108623,305497;2199012,309113;2164061,306703;2129111,304292;2149598,303087;2192985,299471;2236372,294652;2250835,293446;2255654,292241;2112238,277780;1957975,266934;1706091,446496;1744657,456136;1749477,469394;1725374,466983;1706091,446496;1465054,264523;1418052,260909;1416848,262113;1472285,271753;1478311,272960;1457824,269343;1450592,268139;1434924,264523;1415642,260909;1415642,260909;1415642,260909;1415642,260909;1415642,260909;1415642,260909;1415642,260909;1415642,260909;1412026,259702;1410821,259702;1402385,257292;1403591,257292;1404796,257292;1407205,258498;1403591,257292;1404796,257292;1401180,256088;1397564,254883;1397564,254883;1397564,254883;1397564,254883;1397564,254883;1397564,254883;1398769,254883;1398769,254883;1407205,256088;1407205,256088;1407205,256088;1407205,256088;1406000,256088;1406000,256088;1406000,256088;1407205,256088;1407205,256088;1409616,256088;1410821,256088;1412026,256088;1410821,256088;1412026,256088;1412026,256088;1413232,256088;1413232,256088;1413232,256088;1414437,256088;1413232,256088;1418052,254883;1418052,254883;1418052,254883;1418052,254883;1418052,254883;1418052,254883;1416848,254883;1415642,256088;1414437,256088;1419257,256088;1465054,264523;1321638,265729;1320433,264523;1321638,265729;1284277,253677;1284277,253677;1284277,253677;1284277,253677;1284277,253677;1283072,253677;1284277,253677;1284277,253677;1284277,253677;1284277,253677;997443,238011;1056497,227165;1058908,227165;997443,238011;1390334,253677;1380691,254883;1378282,254883;1393948,253677;1390334,253677;1396359,258498;1396359,258498;1396359,258498;1396359,258498;1398769,258498;1398769,258498;1398769,258498;1398769,258498;1375871,254883;1375871,254883;1430103,248856;1375871,254883;1080601,221139;1095063,217523;1097474,217523;1107115,218730;1091447,219933;1084217,221139;1080601,221139;1027573,212703;1029983,211498;1025162,211498;1020341,210293;1023957,210293;1045651,207882;1057703,210293;1051676,210293;1046855,210293;1045651,210293;1045651,210293;1045651,210293;1045651,210293;1049266,212703;1049266,212703;1049266,212703;1046855,212703;1036009,212703;1027573,212703;967313,206679;973339,205472;974545,205472;967313,206679;1205941,188601;1210760,192217;1168579,195831;1166168,194627;1163759,193421;1168579,193421;1163759,193421;1158938,189806;1178221,188601;1199914,187396;1204735,187396;1205941,188601;1167373,195831;1193889,204268;1190273,205472;1177016,207882;1150502,197037;1167373,195831;1167373,195831;1243301,197037;1240890,197037;1243301,197037;1243301,197037;1243301,198242;1244506,199447;1204735,207882;1201119,206679;1237274,199447;1243301,198242;1246916,201858;1192684,213909;1190273,212703;1221607,206679;1211966,207882;1189068,212703;1186657,211498;1222812,204268;1244506,199447;1246916,201858;1198709,234395;1198709,234395;1216787,238011;1216787,238011;1198709,234395;1107115,219933;1097474,217523;1110731,213909;1111936,212703;1111936,212703;1113140,212703;1114345,212703;1111936,212703;1109526,212703;1109526,212703;1109526,212703;1109526,212703;1109526,212703;1108320,211498;1109526,207882;1115551,210293;1130013,211498;1119167,206679;1116756,206679;1122783,205472;1114345,206679;1103499,205472;1092653,204268;1090242,204268;1114345,201858;1132424,207882;1150502,213909;1131218,217523;1107115,219933;1089037,203061;1104704,207882;1063728,210293;1051676,207882;1080601,204268;1089037,203061;1148091,191010;1158938,193421;1144475,193421;1143270,192217;1142065,191010;1148091,191010;1183041,210293;1183041,210293;1197503,206679;1198709,206679;1203530,207882;1185452,211498;1183041,210293;1158938,215114;1140859,217523;1156527,213909;1158938,215114;1161348,216319;1162554,216319;1163759,216319;1119167,225960;1161348,216319;1217992,238011;1199914,234395;1202325,233190;1219196,238011;1217992,238011;1219196,238011;1202325,233190;1203530,233190;1197503,231986;1197503,228370;1213171,231986;1224017,235600;1219196,238011;1197503,206679;1186657,209088;1180630,210293;1179427,210293;1197503,206679;1197503,206679;1156527,195831;1150502,195831;1145681,193421;1160143,192217;1166168,194627;1156527,195831;1060113,188601;1025162,188601;1058908,187396;1060113,188601;1048060,200652;1103499,197037;1105910,198242;1080601,199447;1019137,203061;1016726,203061;1048060,200652;1119167,228370;1166168,217523;1169784,218730;1126398,229575;1119167,228370;1196298,235600;1213171,239216;1215582,239216;1208350,241626;1187862,238011;1196298,235600;1269815,250062;1269815,250062;1269815,250062;1269815,250062;1269815,250062;1340920,251267;1340920,251267;1340920,251267;1340920,251267;1340920,251267;1305970,259702;1305970,259702;1305970,259702;1310791,260909;1310791,260909;1310791,260909;1310791,260909;1340920,251267;1340920,251267;1340920,251267;1340920,251267;1334895,251267;1338511,251267;1334895,251267;1283072,236805;1281867,239216;1281867,238011;1280661,234395;1283072,236805;1275840,242832;1275840,242832;1273430,246447;1272226,246447;1275840,242832;1287892,241626;1289097,242832;1287892,245241;1286687,244037;1287892,241626;1310791,260909;1310791,260909;1310791,260909;1310791,260909;1310791,260909;1332484,258498;1332484,258498;1332484,258498;1332484,258498;1332484,258498;1367434,251267;1387923,247651;1367434,251267;1367434,251267;1365023,251267;1374666,250062;1365023,251267;1365023,251267;1252942,223549;1249326,221139;1248121,224754;1234864,230781;1230044,228370;1208350,219933;1214376,216319;1226428,210293;1237274,205472;1246916,201858;1248121,201858;1263789,217523;1252942,223549;1237274,191010;1242096,195831;1196298,204268;1185452,200652;1168579,194627;1209555,191010;1221607,198242;1221607,197037;1220402,193421;1220402,189806;1231248,188601;1220402,189806;1220402,188601;1211966,181370;1231248,181370;1237274,191010;1202325,184986;1154116,186191;1152911,184986;1202325,184986;1202325,184986;1046855,183780;1034803,183780;1044446,183780;1046855,183780;1014316,203061;1015521,203061;985391,205472;982980,205472;1014316,203061;999853,213909;1004675,215114;986596,217523;976955,216319;999853,213909;1185452,239216;1207145,241626;1204735,242832;1183041,240421;1185452,239216;1268610,250062;1268610,250062;1268610,250062;1268610,250062;1268610,250062;1268610,250062;1275840,252472;1277046,252472;1278251,252472;1275840,252472;1275840,252472;1281867,253677;1281867,253677;1281867,253677;1281867,253677;1281867,253677;1283072,253677;1283072,253677;1283072,253677;1283072,253677;1283072,253677;1283072,253677;1283072,253677;1283072,253677;1283072,253677;1283072,253677;1287892,254883;1286687,254883;1287892,254883;1290303,254883;1289097,254883;1290303,254883;1292713,256088;1291508,256088;1292713,256088;1284277,251267;1285481,248856;1285481,247651;1286687,248856;1285481,251267;1284277,251267;1296329,257292;1296329,257292;1296329,257292;1296329,257292;1296329,257292;1298738,263318;1298738,263318;1298738,263318;1298738,263318;1310791,262113;1310791,262113;1310791,262113;1310791,262113;1310791,262113;1310791,262113;1311997,262113;1311997,262113;1311997,262113;1324048,266934;1324048,266934;1324048,266934;1324048,266934;1331279,259702;1331279,259702;1332484,259702;1332484,260909;1331279,259702;1331279,259702;1375871,254883;1378282,254883;1380691,254883;1378282,254883;1375871,254883;1399975,259702;1399975,259702;1399975,259702;1399975,259702;1399975,259702;1437335,242832;1372255,253677;1371050,253677;1409616,247651;1437335,242832;1375871,248856;1410821,242832;1375871,248856;1321638,230781;1321638,230781;1322843,231986;1321638,230781;1321638,230781;1074574,169319;1093858,166908;1154116,168113;1177016,169319;1204735,170524;1220402,171729;1230044,182575;1210760,182575;1203530,177755;1196298,177755;1201119,182575;1151707,182575;1150502,180166;1152911,178959;1164963,182575;1144475,175345;1126398,171729;1110731,170524;1096269,171729;1084217,172934;1080601,171729;1074574,169319;931158,222344;879335,227165;863667,227165;974545,216319;981775,217523;957672,219933;957672,219933;957672,219933;931158,222344;1193889,247651;1161348,258498;1107115,285011;1063728,301882;1031189,317548;1048060,301882;1099883,281395;1090242,286215;1146886,260909;1158938,252472;1174605,242832;1174605,242832;1175811,242832;1175811,242832;1177016,242832;1181836,242832;1181836,242832;1183041,242832;1183041,242832;1185452,242832;1186657,242832;1191478,242832;1195093,242832;1193889,242832;1193889,242832;1193889,242832;1189068,242832;1187862,242832;1187862,242832;1186657,242832;1186657,242832;1185452,242832;1184246,242832;1184246,242832;1184246,242832;1184246,242832;1183041,242832;1181836,242832;1181836,242832;1181836,242832;1181836,242832;1181836,242832;1181836,242832;1180630,242832;1181836,242832;1180630,242832;1178221,242832;1180630,242832;1180630,242832;1174605,242832;1181836,239216;1197503,240421;1203530,241626;1198709,242832;1198709,242832;1198709,242832;1198709,242832;1198709,242832;1198709,242832;1193889,247651;1266199,254883;1258969,262113;1251737,270549;1264994,254883;1268610,251267;1268610,251267;1268610,251267;1268610,251267;1269815,251267;1269815,251267;1271020,251267;1272226,251267;1273430,251267;1271020,251267;1266199,254883;1283072,253677;1283072,253677;1284277,253677;1284277,253677;1284277,253677;1285481,253677;1284277,253677;1281867,258498;1283072,253677;1293918,256088;1293918,256088;1293918,256088;1293918,256088;1315611,263318;1318022,264523;1318022,264523;1318022,264523;1315611,263318;1318022,264523;1318022,264523;1318022,264523;1318022,264523;1321638,265729;1321638,265729;1321638,265729;1321638,265729;1332484,260909;1333690,260909;1337305,269343;1332484,260909;1466260,280190;1434924,271753;1420462,268139;1408410,264523;1404796,264523;1425283,271753;1446976,278985;1433719,275369;1390334,259702;1392744,259702;1396359,259702;1397564,259702;1397564,259702;1398769,259702;1398769,259702;1398769,259702;1399975,259702;1399975,259702;1398769,259702;1399975,259702;1399975,259702;1407205,262113;1448181,272960;1466260,280190;1935077,289831;1965205,285011;1935077,28983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 1331" o:spid="_x0000_s1210" style="position:absolute;left:43148;top:81153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DhJcQA&#10;AADcAAAADwAAAGRycy9kb3ducmV2LnhtbERPTWvCQBC9C/6HZYTedGMqrURXkVJLRSytreQ6ZMck&#10;mJ0N2TXGf+8WBG/zeJ8zX3amEi01rrSsYDyKQBBnVpecK/j7XQ+nIJxH1lhZJgVXcrBc9HtzTLS9&#10;8A+1e5+LEMIuQQWF93UipcsKMuhGtiYO3NE2Bn2ATS51g5cQbioZR9GLNFhyaCiwpreCstP+bBQc&#10;0s1XnJ7bbZt+v18/nnfxemKMUk+DbjUD4anzD/Hd/anD/Okr/D8TL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4SXEAAAA3AAAAA8AAAAAAAAAAAAAAAAAmAIAAGRycy9k&#10;b3ducmV2LnhtbFBLBQYAAAAABAAEAPUAAACJAwAAAAA=&#10;" path="m7144,6494v-866,,-866,,,c6278,6494,6278,6494,7144,6494v-866,,,,,c7144,6494,7144,6494,7144,6494xe" fillcolor="#e68fbc" stroked="f">
                <v:stroke joinstyle="miter"/>
                <v:path arrowok="t" o:connecttype="custom" o:connectlocs="9943,9038;9943,9038;9943,9038;9943,9038;9943,9038" o:connectangles="0,0,0,0,0"/>
              </v:shape>
              <v:shape id="Freeform 1332" o:spid="_x0000_s1211" style="position:absolute;left:49625;top:81629;width:723;height:120;visibility:visible;mso-wrap-style:square;v-text-anchor:middle" coordsize="51954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lHMMA&#10;AADcAAAADwAAAGRycy9kb3ducmV2LnhtbESPQU/DMAyF70j8h8hI3FjKDmjqlk0tGogjbNPOVuOl&#10;1RqnS0Jb/j0+IHGz9Z7f+7zZzb5XI8XUBTbwvChAETfBduwMnI5vTytQKSNb7AOTgR9KsNve322w&#10;tGHiLxoP2SkJ4VSigTbnodQ6NS15TIswEIt2CdFjljU6bSNOEu57vSyKF+2xY2locaDXlprr4dsb&#10;sJ/negzv0zG6cz2dbvuqdsvKmMeHuVqDyjTnf/Pf9YcV/JXQyjMy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GlHMMAAADcAAAADwAAAAAAAAAAAAAAAACYAgAAZHJzL2Rv&#10;d25yZXYueG1sUEsFBgAAAAAEAAQA9QAAAIgDAAAAAA==&#10;" path="m53253,9092c38533,8226,22081,7360,6494,6494,19483,8226,35935,9092,53253,9092xe" fillcolor="#e68fbc" stroked="f">
                <v:stroke joinstyle="miter"/>
                <v:path arrowok="t" o:connecttype="custom" o:connectlocs="74120,12654;9039,9038;74120,12654" o:connectangles="0,0,0"/>
              </v:shape>
              <v:shape id="Freeform 1333" o:spid="_x0000_s1212" style="position:absolute;left:39147;top:83629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TVcYA&#10;AADcAAAADwAAAGRycy9kb3ducmV2LnhtbERPS2vCQBC+F/wPyxR6KbppFYmpq4hYGkoQfB16G7LT&#10;JJqdTbNbTf+9WxC8zcf3nOm8M7U4U+sqywpeBhEI4tzqigsF+917PwbhPLLG2jIp+CMH81nvYYqJ&#10;thfe0HnrCxFC2CWooPS+SaR0eUkG3cA2xIH7tq1BH2BbSN3iJYSbWr5G0VgarDg0lNjQsqT8tP01&#10;Cj5Hq580W64/0uzrcMxOq+Exfh4q9fTYLd5AeOr8XXxzpzrMjyfw/0y4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fTVcYAAADcAAAADwAAAAAAAAAAAAAAAACYAgAAZHJz&#10;L2Rvd25yZXYueG1sUEsFBgAAAAAEAAQA9QAAAIsDAAAAAA==&#10;" path="m12556,6494v,,-866,,-866,c9958,7360,8226,9092,6494,9958l12556,6494xe" fillcolor="#e68fbc" stroked="f">
                <v:stroke joinstyle="miter"/>
                <v:path arrowok="t" o:connecttype="custom" o:connectlocs="17475,9038;16270,9038;9038,13859;17475,9038" o:connectangles="0,0,0,0"/>
              </v:shape>
              <v:shape id="Freeform 1334" o:spid="_x0000_s1213" style="position:absolute;left:43529;top:78962;width:241;height:241;visibility:visible;mso-wrap-style:square;v-text-anchor:middle" coordsize="17318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t+8MA&#10;AADcAAAADwAAAGRycy9kb3ducmV2LnhtbESPTWsCMRCG7wX/Qxihl6JZe5B2NYoIgvRgrfXgcdjM&#10;fuhmsiSprv/eORS8zTDvxzPzZe9adaUQG88GJuMMFHHhbcOVgePvZvQBKiZki61nMnCnCMvF4GWO&#10;ufU3/qHrIVVKQjjmaKBOqcu1jkVNDuPYd8RyK31wmGQNlbYBbxLuWv2eZVPtsGFpqLGjdU3F5fDn&#10;pLd823/z2e9QH8PdnibTFZdfxrwO+9UMVKI+PcX/7q0V/E/Bl2dkAr1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Rt+8MAAADcAAAADwAAAAAAAAAAAAAAAACYAgAAZHJzL2Rv&#10;d25yZXYueG1sUEsFBgAAAAAEAAQA9QAAAIgDAAAAAA==&#10;" path="m6494,6494v5196,3464,6062,6927,6062,11257c15153,12555,15153,8226,6494,6494xe" fillcolor="#e68fbc" stroked="f">
                <v:stroke joinstyle="miter"/>
                <v:path arrowok="t" o:connecttype="custom" o:connectlocs="9038,9038;17475,24705;9038,9038" o:connectangles="0,0,0"/>
              </v:shape>
              <v:shape id="Freeform 1335" o:spid="_x0000_s1214" style="position:absolute;left:40386;top:80676;width:241;height:121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GhnMIA&#10;AADcAAAADwAAAGRycy9kb3ducmV2LnhtbERPS2vCQBC+F/wPywi96UYPYqOr+Kgg0lIaxfOYHZNg&#10;djZkV5P8e7cg9DYf33Pmy9aU4kG1KywrGA0jEMSp1QVnCk7H3WAKwnlkjaVlUtCRg+Wi9zbHWNuG&#10;f+mR+EyEEHYxKsi9r2IpXZqTQTe0FXHgrrY26AOsM6lrbEK4KeU4iibSYMGhIceKNjmlt+RuFBya&#10;/fr2ff7k7mt7mSSZK3/G3U6p9367moHw1Pp/8cu912H+xwj+ng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aGcwgAAANwAAAAPAAAAAAAAAAAAAAAAAJgCAABkcnMvZG93&#10;bnJldi54bWxQSwUGAAAAAAQABAD1AAAAhwMAAAAA&#10;" path="m15493,9958v,,,-866,-6927,-3464c5102,6494,5102,7361,15493,9958xe" fillcolor="#e68fbc" stroked="f">
                <v:stroke joinstyle="miter"/>
                <v:path arrowok="t" o:connecttype="custom" o:connectlocs="21563,13859;11922,9038;21563,13859" o:connectangles="0,0,0"/>
              </v:shape>
              <v:shape id="Freeform 1336" o:spid="_x0000_s1215" style="position:absolute;left:39433;top:79724;width:844;height:482;visibility:visible;mso-wrap-style:square;v-text-anchor:middle" coordsize="60613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tV8MA&#10;AADcAAAADwAAAGRycy9kb3ducmV2LnhtbERPTWvCQBC9F/oflil4kbpRQdvUVWpBKIJCbfE8ZMck&#10;mJ0Nu9OY+uvdQqG3ebzPWax616iOQqw9GxiPMlDEhbc1lwa+PjePT6CiIFtsPJOBH4qwWt7fLTC3&#10;/sIf1B2kVCmEY44GKpE21zoWFTmMI98SJ+7kg0NJMJTaBrykcNfoSZbNtMOaU0OFLb1VVJwP387A&#10;cSdhuN5fu9NRtkPk2fy8m86NGTz0ry+ghHr5F/+5322a/zyB32fSBX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vtV8MAAADcAAAADwAAAAAAAAAAAAAAAACYAgAAZHJzL2Rv&#10;d25yZXYueG1sUEsFBgAAAAAEAAQA9QAAAIgDAAAAAA==&#10;" path="m12556,11690v2597,2598,6061,5195,6061,5195c30740,20349,40265,24678,55851,31606l6494,6494v,,866,866,1732,1732c9092,9092,10824,10824,12556,11690xe" fillcolor="#e68fbc" stroked="f">
                <v:stroke joinstyle="miter"/>
                <v:path arrowok="t" o:connecttype="custom" o:connectlocs="17476,16269;25912,23499;77735,43987;9039,9038;11449,11448;17476,16269" o:connectangles="0,0,0,0,0,0"/>
              </v:shape>
              <v:shape id="Freeform 1337" o:spid="_x0000_s1216" style="position:absolute;left:39719;top:79438;width:482;height:362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5vi8MA&#10;AADcAAAADwAAAGRycy9kb3ducmV2LnhtbERPS2vCQBC+F/oflin0VjfWV41ZpS0UvHgwStvjkB2z&#10;IdnZkF1j/PeuUOhtPr7nZJvBNqKnzleOFYxHCQjiwumKSwXHw9fLGwgfkDU2jknBlTxs1o8PGaba&#10;XXhPfR5KEUPYp6jAhNCmUvrCkEU/ci1x5E6usxgi7EqpO7zEcNvI1ySZS4sVxwaDLX0aKur8bBU0&#10;5/rne/q7+3CLCR+3ZtbPprlU6vlpeF+BCDSEf/Gfe6vj/OUE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5vi8MAAADcAAAADwAAAAAAAAAAAAAAAACYAgAAZHJzL2Rv&#10;d25yZXYueG1sUEsFBgAAAAAEAAQA9QAAAIgDAAAAAA==&#10;" path="m32472,26439c27276,22975,25544,16914,23813,12585,21215,8255,17751,4791,6494,7389v4330,3464,4330,7793,6927,11257c15153,21244,20349,23842,32472,26439xe" fillcolor="#e68fbc" stroked="f">
                <v:stroke joinstyle="miter"/>
                <v:path arrowok="t" o:connecttype="custom" o:connectlocs="45195,36796;33143,17515;9038,10284;18680,25950;45195,36796" o:connectangles="0,0,0,0,0"/>
              </v:shape>
              <v:shape id="Freeform 1338" o:spid="_x0000_s1217" style="position:absolute;left:42862;top:80105;width:603;height:723;visibility:visible;mso-wrap-style:square;v-text-anchor:middle" coordsize="43295,51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5318IA&#10;AADcAAAADwAAAGRycy9kb3ducmV2LnhtbERPTWsCMRC9C/0PYQq9SM0qIna7UUpRao/qXnqbbmZ3&#10;Q5PJsom6/nsjFLzN431OsR6cFWfqg/GsYDrJQBBXXhtuFJTH7esSRIjIGq1nUnClAOvV06jAXPsL&#10;7+l8iI1IIRxyVNDG2OVShqolh2HiO+LE1b53GBPsG6l7vKRwZ+UsyxbSoeHU0GJHny1Vf4eTU2C+&#10;rBmf7NzG3x/9XdaLZZltKqVenoePdxCRhvgQ/7t3Os1/m8P9mXS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LnfXwgAAANwAAAAPAAAAAAAAAAAAAAAAAJgCAABkcnMvZG93&#10;bnJldi54bWxQSwUGAAAAAAQABAD1AAAAhwMAAAAA&#10;" path="m22947,29008c31606,17751,40265,6494,40265,6494r-3464,l6494,51522v,,7793,-11257,16453,-22514xe" fillcolor="#e68fbc" stroked="f">
                <v:stroke joinstyle="miter"/>
                <v:path arrowok="t" o:connecttype="custom" o:connectlocs="31938,40372;56042,9038;51220,9038;9039,71707;31938,40372" o:connectangles="0,0,0,0,0"/>
              </v:shape>
              <v:shape id="Freeform 1339" o:spid="_x0000_s1218" style="position:absolute;left:47910;top:79152;width:1567;height:482;visibility:visible;mso-wrap-style:square;v-text-anchor:middle" coordsize="112568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tEcMA&#10;AADcAAAADwAAAGRycy9kb3ducmV2LnhtbERPTWvCQBC9F/oflil4qxsLFhtdRQSr9qSprdchO01S&#10;s7Nhd43x37uC4G0e73Mms87UoiXnK8sKBv0EBHFudcWFgv338nUEwgdkjbVlUnAhD7Pp89MEU23P&#10;vKM2C4WIIexTVFCG0KRS+rwkg75vG+LI/VlnMEToCqkdnmO4qeVbkrxLgxXHhhIbWpSUH7OTUfDp&#10;tv/r/Wb1M9LtV3s6bBbD30umVO+lm49BBOrCQ3x3r3Wc/zGE2zPxAj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stEcMAAADcAAAADwAAAAAAAAAAAAAAAACYAgAAZHJzL2Rv&#10;d25yZXYueG1sUEsFBgAAAAAEAAQA9QAAAIgDAAAAAA==&#10;" path="m6494,33338c28142,29874,36801,30739,48924,28142v6061,-866,12988,-2598,23379,-5195c82694,20349,95683,16019,113867,9958v866,-3464,-4330,-4330,-11257,-2598c95683,8226,86158,10824,76633,13421v-9525,2598,-18184,5196,-24246,6062c46326,20349,43728,19483,46326,16019,29874,19483,27276,22947,25544,25544v-1731,2598,-4329,5195,-19050,7794xe" fillcolor="#e68fbc" stroked="f">
                <v:stroke joinstyle="miter"/>
                <v:path arrowok="t" o:connecttype="custom" o:connectlocs="9038,46398;68093,39166;100633,31936;158482,13859;142814,10243;106659,18678;72913,27115;64477,22294;35553,35550;9038,46398" o:connectangles="0,0,0,0,0,0,0,0,0,0"/>
              </v:shape>
              <v:shape id="Freeform 1340" o:spid="_x0000_s1219" style="position:absolute;left:47625;top:79438;width:482;height:241;visibility:visible;mso-wrap-style:square;v-text-anchor:middle" coordsize="34636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TQsIA&#10;AADcAAAADwAAAGRycy9kb3ducmV2LnhtbERPTWsCMRC9F/ofwhR6q9l6EN0apRSEIgi6LaXHYTPu&#10;BjOTZRPdrb/eFAq9zeN9znI9slcX6qMLYuB5UoAiqYN10hj4/Ng8zUHFhGLRByEDPxRhvbq/W2Jp&#10;wyAHulSpUTlEYokG2pS6UutYt8QYJ6Ejydwx9Iwpw77Rtschh7PX06KYaUYnuaHFjt5aqk/VmQ1U&#10;bttEcd8b5sHy197v/PWwMObxYXx9AZVoTP/iP/e7zfMXM/h9Jl+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NNCwgAAANwAAAAPAAAAAAAAAAAAAAAAAJgCAABkcnMvZG93&#10;bnJldi54bWxQSwUGAAAAAAQABAD1AAAAhwMAAAAA&#10;" path="m30740,6494c23813,7360,16019,9092,6494,10824,17751,9092,24678,8226,30740,6494xe" fillcolor="#e68fbc" stroked="f">
                <v:stroke joinstyle="miter"/>
                <v:path arrowok="t" o:connecttype="custom" o:connectlocs="42784,9038;9038,15064;42784,9038" o:connectangles="0,0,0"/>
              </v:shape>
              <v:shape id="Freeform 1341" o:spid="_x0000_s1220" style="position:absolute;left:42291;top:80391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l3+MQA&#10;AADcAAAADwAAAGRycy9kb3ducmV2LnhtbERP22rCQBB9L/QflhH6phvT0mp0FZFaWqTilbwO2TEJ&#10;zc6G7Brj33cLQt/mcK4znXemEi01rrSsYDiIQBBnVpecKzgeVv0RCOeRNVaWScGNHMxnjw9TTLS9&#10;8o7avc9FCGGXoILC+zqR0mUFGXQDWxMH7mwbgz7AJpe6wWsIN5WMo+hVGiw5NBRY07Kg7Gd/MQpO&#10;6dcmTi/tuk2377eP5+949WKMUk+9bjEB4anz/+K7+1OH+eM3+HsmXC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pd/jEAAAA3AAAAA8AAAAAAAAAAAAAAAAAmAIAAGRycy9k&#10;b3ducmV2LnhtbFBLBQYAAAAABAAEAPUAAACJAwAAAAA=&#10;" path="m6494,6494v,,,,,c6494,6494,6494,6494,6494,6494xe" fillcolor="#e68fbc" stroked="f">
                <v:stroke joinstyle="miter"/>
                <v:path arrowok="t" o:connecttype="custom" o:connectlocs="9039,9038;9039,9038;9039,9038" o:connectangles="0,0,0"/>
              </v:shape>
              <v:shape id="Freeform 1342" o:spid="_x0000_s1221" style="position:absolute;left:43815;top:81915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jisYA&#10;AADcAAAADwAAAGRycy9kb3ducmV2LnhtbESPT0vDQBDF74LfYRmhN7sxirSx2yJiiyIt/UuuQ3ZM&#10;gtnZkN2m6bd3DoK3Gd6b934zWwyuUT11ofZs4GGcgCIuvK25NHA8LO8noEJEtth4JgNXCrCY397M&#10;MLP+wjvq97FUEsIhQwNVjG2mdSgqchjGviUW7dt3DqOsXalthxcJd41Ok+RZO6xZGips6a2i4md/&#10;dgZO+ecmzc/9V59v36+rx3W6fHLOmNHd8PoCKtIQ/81/1x9W8KdCK8/IB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bjisYAAADcAAAADwAAAAAAAAAAAAAAAACYAgAAZHJz&#10;L2Rvd25yZXYueG1sUEsFBgAAAAAEAAQA9QAAAIsDAAAAAA==&#10;" path="m6494,6494v,,,,,c6494,6494,6494,6494,6494,6494xe" fillcolor="#e68fbc" stroked="f">
                <v:stroke joinstyle="miter"/>
                <v:path arrowok="t" o:connecttype="custom" o:connectlocs="9039,9038;9039,9038;9039,9038" o:connectangles="0,0,0"/>
              </v:shape>
              <v:shape id="Freeform 1343" o:spid="_x0000_s1222" style="position:absolute;left:45339;top:83439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GEcQA&#10;AADcAAAADwAAAGRycy9kb3ducmV2LnhtbERPTWvCQBC9C/6HZYTedGMqpUZXkVJLRSytreQ6ZMck&#10;mJ0N2TXGf+8WBG/zeJ8zX3amEi01rrSsYDyKQBBnVpecK/j7XQ9fQTiPrLGyTAqu5GC56PfmmGh7&#10;4R9q9z4XIYRdggoK7+tESpcVZNCNbE0cuKNtDPoAm1zqBi8h3FQyjqIXabDk0FBgTW8FZaf92Sg4&#10;pJuvOD232zb9fr9+PO/i9cQYpZ4G3WoGwlPnH+K7+1OH+dMp/D8TL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6RhHEAAAA3AAAAA8AAAAAAAAAAAAAAAAAmAIAAGRycy9k&#10;b3ducmV2LnhtbFBLBQYAAAAABAAEAPUAAACJAwAAAAA=&#10;" path="m6494,6494v,,,,,c6494,6494,6494,6494,6494,6494xe" fillcolor="#e68fbc" stroked="f">
                <v:stroke joinstyle="miter"/>
                <v:path arrowok="t" o:connecttype="custom" o:connectlocs="9039,9038;9039,9038;9039,9038" o:connectangles="0,0,0"/>
              </v:shape>
              <v:shape id="Freeform 1344" o:spid="_x0000_s1223" style="position:absolute;left:46863;top:84963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8bd8UA&#10;AADcAAAADwAAAGRycy9kb3ducmV2LnhtbESP3WrCQBSE7wt9h+UUvNONsUiJriJFRSlK/Sm5PWRP&#10;k9Ds2ZBdY3x7VxB6OczMN8x03plKtNS40rKC4SACQZxZXXKu4Hxa9T9AOI+ssbJMCm7kYD57fZli&#10;ou2VD9QefS4ChF2CCgrv60RKlxVk0A1sTRy8X9sY9EE2udQNXgPcVDKOorE0WHJYKLCmz4Kyv+PF&#10;KPhJt/s4vbRfbfq9vK1Hu3j1boxSvbduMQHhqfP/4Wd7oxUEIjzOh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xt3xQAAANwAAAAPAAAAAAAAAAAAAAAAAJgCAABkcnMv&#10;ZG93bnJldi54bWxQSwUGAAAAAAQABAD1AAAAigMAAAAA&#10;" path="m6494,6494v,,,,,c6494,6494,6494,6494,6494,6494xe" fillcolor="#e68fbc" stroked="f">
                <v:stroke joinstyle="miter"/>
                <v:path arrowok="t" o:connecttype="custom" o:connectlocs="9039,9038;9039,9038;9039,9038" o:connectangles="0,0,0"/>
              </v:shape>
              <v:shape id="Freeform 1345" o:spid="_x0000_s1224" style="position:absolute;left:48387;top:86487;width:120;height:120;visibility:visible;mso-wrap-style:square;v-text-anchor:middle" coordsize="8659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+7MYA&#10;AADcAAAADwAAAGRycy9kb3ducmV2LnhtbESP3WrCQBSE74W+w3IKvaubpFJKdA1SVFrE0vpDbg/Z&#10;YxKaPRuya4xv7xYKXg4z8w0zywbTiJ46V1tWEI8jEMSF1TWXCg771fMbCOeRNTaWScGVHGTzh9EM&#10;U20v/EP9zpciQNilqKDyvk2ldEVFBt3YtsTBO9nOoA+yK6Xu8BLgppFJFL1KgzWHhQpbeq+o+N2d&#10;jYJj/vmV5Od+0+ffy+v6ZZusJsYo9fQ4LKYgPA3+Hv5vf2gFSRTD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O+7MYAAADcAAAADwAAAAAAAAAAAAAAAACYAgAAZHJz&#10;L2Rvd25yZXYueG1sUEsFBgAAAAAEAAQA9QAAAIsDAAAAAA==&#10;" path="m6494,6494v,,,,,c6494,6494,6494,6494,6494,6494xe" fillcolor="#e68fbc" stroked="f">
                <v:stroke joinstyle="miter"/>
                <v:path arrowok="t" o:connecttype="custom" o:connectlocs="9039,9038;9039,9038;9039,9038" o:connectangles="0,0,0"/>
              </v:shape>
              <v:shape id="Freeform 1346" o:spid="_x0000_s1225" style="position:absolute;left:48291;top:83534;width:844;height:241;visibility:visible;mso-wrap-style:square;v-text-anchor:middle" coordsize="60613,1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+/1MYA&#10;AADcAAAADwAAAGRycy9kb3ducmV2LnhtbESPzWrCQBSF94LvMNxCdzppFiWkjlJjC3VT0DSIu2vm&#10;moRm7oTM1MQ+vVMouDycn4+zWI2mFRfqXWNZwdM8AkFcWt1wpeArf58lIJxH1thaJgVXcrBaTicL&#10;TLUdeEeXva9EGGGXooLa+y6V0pU1GXRz2xEH72x7gz7IvpK6xyGMm1bGUfQsDTYcCDV2lNVUfu9/&#10;TOAmp/VbUeTFSJ/lIdtsu1+/Pir1+DC+voDwNPp7+L/9oRXEUQx/Z8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+/1MYAAADcAAAADwAAAAAAAAAAAAAAAACYAgAAZHJz&#10;L2Rvd25yZXYueG1sUEsFBgAAAAAEAAQA9QAAAIsDAAAAAA==&#10;" path="m6494,6494v,,12123,3464,24246,6061c42862,16019,55851,18617,55851,18617l43728,12555c24678,6494,18617,6494,6494,6494xe" fillcolor="#e68fbc" stroked="f">
                <v:stroke joinstyle="miter"/>
                <v:path arrowok="t" o:connecttype="custom" o:connectlocs="9039,9038;42785,17473;77735,25910;60862,17473;9039,9038" o:connectangles="0,0,0,0,0"/>
              </v:shape>
              <v:shape id="Freeform 1347" o:spid="_x0000_s1226" style="position:absolute;left:44196;top:83439;width:482;height:482;visibility:visible;mso-wrap-style:square;v-text-anchor:middle" coordsize="34636,3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Mv8UA&#10;AADcAAAADwAAAGRycy9kb3ducmV2LnhtbESPQWsCMRSE7wX/Q3hCL6UmbqEsW6OIKEgPpdUeenxs&#10;XjdbNy9hE93tv28KgsdhZr5hFqvRdeJCfWw9a5jPFAji2puWGw2fx91jCSImZIOdZ9LwSxFWy8nd&#10;AivjB/6gyyE1IkM4VqjBphQqKWNtyWGc+UCcvW/fO0xZ9o00PQ4Z7jpZKPUsHbacFywG2liqT4ez&#10;0/BgX9+K8iv8NMjH97LbqsEEpfX9dFy/gEg0plv42t4bDYV6gv8z+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ky/xQAAANwAAAAPAAAAAAAAAAAAAAAAAJgCAABkcnMv&#10;ZG93bnJldi54bWxQSwUGAAAAAAQABAD1AAAAigMAAAAA&#10;" path="m6494,6494v,,5196,6062,10391,12989c22081,25544,28142,32472,28142,32472r5196,c33338,32472,26410,26410,19483,19483,12556,12556,6494,6494,6494,6494xe" fillcolor="#e68fbc" stroked="f">
                <v:stroke joinstyle="miter"/>
                <v:path arrowok="t" o:connecttype="custom" o:connectlocs="9038,9038;23501,27115;39169,45192;46400,45192;27117,27115;9038,9038" o:connectangles="0,0,0,0,0,0"/>
              </v:shape>
              <v:shape id="Freeform 1348" o:spid="_x0000_s1227" style="position:absolute;left:41338;top:84105;width:482;height:362;visibility:visible;mso-wrap-style:square;v-text-anchor:middle" coordsize="34636,25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gDBMQA&#10;AADcAAAADwAAAGRycy9kb3ducmV2LnhtbESPQWvCQBSE74L/YXlCb7qpjVWiq2ih4KUHU1GPj+xr&#10;Nph9G7JrTP99tyB4HGbmG2a16W0tOmp95VjB6yQBQVw4XXGp4Pj9OV6A8AFZY+2YFPySh816OFhh&#10;pt2dD9TloRQRwj5DBSaEJpPSF4Ys+olriKP341qLIcq2lLrFe4TbWk6T5F1arDguGGzow1BxzW9W&#10;QX27nk/p5Wvn5m983JtZN0tzqdTLqN8uQQTqwzP8aO+1gmmSwv+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oAwTEAAAA3AAAAA8AAAAAAAAAAAAAAAAAmAIAAGRycy9k&#10;b3ducmV2LnhtbFBLBQYAAAAABAAEAPUAAACJAwAAAAA=&#10;" path="m24678,15475c21215,13743,17751,10280,16019,8548,11690,5084,9092,4218,6494,20671v5196,865,11257,-866,16453,-1732c25544,18073,29008,18073,31606,17207v-2598,866,-5196,,-6928,-1732xe" fillcolor="#e68fbc" stroked="f">
                <v:stroke joinstyle="miter"/>
                <v:path arrowok="t" o:connecttype="custom" o:connectlocs="34347,21537;22296,11897;9038,28768;31938,26358;43990,23948;34347,21537" o:connectangles="0,0,0,0,0,0"/>
              </v:shape>
              <v:shape id="Freeform 1349" o:spid="_x0000_s1228" style="position:absolute;left:41624;top:84296;width:241;height:120;visibility:visible;mso-wrap-style:square;v-text-anchor:middle" coordsize="17318,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VTZMUA&#10;AADcAAAADwAAAGRycy9kb3ducmV2LnhtbESP3WrCQBSE74W+w3IKvdNNA4qkbkJ/FEQUaVp6fZo9&#10;TYLZsyG7Ncnbu4Lg5TAz3zCrbDCNOFPnassKnmcRCOLC6ppLBd9fm+kShPPIGhvLpGAkB1n6MFlh&#10;om3Pn3TOfSkChF2CCirv20RKV1Rk0M1sSxy8P9sZ9EF2pdQd9gFuGhlH0UIarDksVNjSe0XFKf83&#10;Cnb99u10+FnzuP/4XeSla47xuFHq6XF4fQHhafD38K291QriaA7XM+EI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1VNkxQAAANwAAAAPAAAAAAAAAAAAAAAAAJgCAABkcnMv&#10;ZG93bnJldi54bWxQSwUGAAAAAAQABAD1AAAAigMAAAAA&#10;" path="m6494,6494v2598,,5196,,7794,c11690,6494,9092,6494,6494,6494xe" fillcolor="#e68fbc" stroked="f">
                <v:stroke joinstyle="miter"/>
                <v:path arrowok="t" o:connecttype="custom" o:connectlocs="9038,9038;19886,9038;9038,9038" o:connectangles="0,0,0"/>
              </v:shape>
              <v:shape id="Freeform 1350" o:spid="_x0000_s1229" style="position:absolute;left:36099;top:60198;width:18319;height:2169;visibility:visible;mso-wrap-style:square;v-text-anchor:middle" coordsize="1316181,155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vrcUA&#10;AADcAAAADwAAAGRycy9kb3ducmV2LnhtbESPQWvCQBSE7wX/w/KE3upGQSnRVURRSw9iNUKPr9nX&#10;JDT7Nma3Zv33rlDocZiZb5jZIphaXKl1lWUFw0ECgji3uuJCQXbavLyCcB5ZY22ZFNzIwWLee5ph&#10;qm3HH3Q9+kJECLsUFZTeN6mULi/JoBvYhjh637Y16KNsC6lb7CLc1HKUJBNpsOK4UGJDq5Lyn+Ov&#10;UXD6Gu+ysGT3nu335+2lO6zDZ6HUcz8spyA8Bf8f/mu/aQWjZAK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2S+txQAAANwAAAAPAAAAAAAAAAAAAAAAAJgCAABkcnMv&#10;ZG93bnJldi54bWxQSwUGAAAAAAQABAD1AAAAigMAAAAA&#10;" path="m35069,150235c117331,105208,364981,72303,658524,72303v293543,,541193,32905,623454,77932c1301029,139844,1310554,128587,1310554,117331,1310554,55851,1018742,6494,658524,6494,298306,6494,6494,55851,6494,117331v,11256,9525,22513,28575,32904xe" fillcolor="#d16d28" stroked="f">
                <v:stroke joinstyle="miter"/>
                <v:path arrowok="t" o:connecttype="custom" o:connectlocs="48810,209089;916543,100628;1784275,209089;1824047,163295;916543,9038;9038,163295;48810,209089" o:connectangles="0,0,0,0,0,0,0"/>
              </v:shape>
              <v:shape id="Freeform 1351" o:spid="_x0000_s1230" style="position:absolute;left:40005;top:78676;width:10485;height:1687;visibility:visible;mso-wrap-style:square;v-text-anchor:middle" coordsize="753340,121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rIMYA&#10;AADcAAAADwAAAGRycy9kb3ducmV2LnhtbESPQWsCMRSE70L/Q3iF3jRbqbVsjaKlRUEv7pbi8bF5&#10;3SxuXpYk1fXfm4LgcZiZb5jZoretOJEPjWMFz6MMBHHldMO1gu/ya/gGIkRkja1jUnChAIv5w2CG&#10;uXZn3tOpiLVIEA45KjAxdrmUoTJkMYxcR5y8X+ctxiR9LbXHc4LbVo6z7FVabDgtGOzow1B1LP6s&#10;gp+yP7TbyefqxR9364kpN5dtc1Dq6bFfvoOI1Md7+NbeaAXjbAr/Z9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9rIMYAAADcAAAADwAAAAAAAAAAAAAAAACYAgAAZHJz&#10;L2Rvd25yZXYueG1sUEsFBgAAAAAEAAQA9QAAAIsDAAAAAA==&#10;" path="m377969,74901c296574,74901,150235,64510,6494,6494r,25111c6494,74901,172749,122526,377969,122526v205221,,371476,-47625,371476,-90921l749445,10824c610033,65376,467158,74901,377969,74901xe" fillcolor="#431045" stroked="f">
                <v:stroke joinstyle="miter"/>
                <v:path arrowok="t" o:connecttype="custom" o:connectlocs="526063,104242;9038,9038;9038,43986;526063,170524;1043089,43986;1043089,15064;526063,104242" o:connectangles="0,0,0,0,0,0,0"/>
              </v:shape>
              <v:shape id="Freeform 1352" o:spid="_x0000_s1231" style="position:absolute;left:36099;top:60198;width:18319;height:3253;visibility:visible;mso-wrap-style:square;v-text-anchor:middle" coordsize="1316181,23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sJysMA&#10;AADcAAAADwAAAGRycy9kb3ducmV2LnhtbERPz2vCMBS+D/Y/hDfwNtN5EOmMIrKBDLGuluHx2Tzb&#10;avNSkqj1vzeHgceP7/d03ptWXMn5xrKCj2ECgri0uuFKQbH7fp+A8AFZY2uZFNzJw3z2+jLFVNsb&#10;/9I1D5WIIexTVFCH0KVS+rImg35oO+LIHa0zGCJ0ldQObzHctHKUJGNpsOHYUGNHy5rKc34xCpan&#10;7LD/2W7+skOXjXO3/jquskKpwVu/+AQRqA9P8b97pRWMkrg2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sJysMAAADcAAAADwAAAAAAAAAAAAAAAACYAgAAZHJzL2Rv&#10;d25yZXYueG1sUEsFBgAAAAAEAAQA9QAAAIgDAAAAAA==&#10;" path="m1310554,117331v,61213,-291924,110836,-652030,110836c298418,228167,6495,178544,6495,117331,6495,56117,298418,6494,658524,6494v360106,,652030,49624,652030,110837xe" fillcolor="#73340b" stroked="f">
                <v:stroke joinstyle="miter"/>
                <v:path arrowok="t" o:connecttype="custom" o:connectlocs="1824047,163294;916543,317548;9040,163294;916543,9038;1824047,163294" o:connectangles="0,0,0,0,0"/>
              </v:shape>
              <v:shape id="Freeform 1353" o:spid="_x0000_s1232" style="position:absolute;left:36766;top:53816;width:16873;height:9882;visibility:visible;mso-wrap-style:square;v-text-anchor:middle" coordsize="1212272,710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g7/MQA&#10;AADcAAAADwAAAGRycy9kb3ducmV2LnhtbESPQWvCQBSE70L/w/IK3nRjDqFNXUUEQRAkTYVeX7Mv&#10;2dDs25hdNfn33UKhx2FmvmHW29F24k6Dbx0rWC0TEMSV0y03Ci4fh8ULCB+QNXaOScFEHrabp9ka&#10;c+0e/E73MjQiQtjnqMCE0OdS+sqQRb90PXH0ajdYDFEOjdQDPiLcdjJNkkxabDkuGOxpb6j6Lm9W&#10;QYZfhlxX7w9neaJr/VlcprRQav487t5ABBrDf/ivfdQK0uQV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oO/zEAAAA3AAAAA8AAAAAAAAAAAAAAAAAmAIAAGRycy9k&#10;b3ducmV2LnhtbFBLBQYAAAAABAAEAPUAAACJAwAAAAA=&#10;" path="m30248,502534v7793,-18185,36368,-17319,51955,-30307c131559,432395,106448,342340,154939,300776v34636,-28575,86591,-18184,128154,-35502c324657,247956,348037,205526,381807,175220,425103,136254,486582,118070,524682,73042,548928,43602,573173,306,610407,7233v9525,1732,18184,6928,25977,12989c682278,51395,722109,92092,754148,137986v6927,10391,14720,22513,25111,30306c793980,179549,813030,182147,831214,186477v42430,8659,85725,27708,110836,63211c952441,264409,959368,282592,969759,298179v25978,41563,70139,68407,110837,96116c1121294,422870,1161991,458372,1171516,506863v2598,10391,3464,22514,10391,30307c1187968,544963,1198359,548427,1206153,555354v14720,14720,7793,67541,-6062,82261c1186237,653201,1164589,649738,1144673,655799v-82261,22514,-174048,51089,-258907,53687c671887,716413,470130,688704,256250,686972v-35502,,-71870,-12989,-104775,-25111c95191,641945,-50282,687838,30248,502534xe" fillcolor="#d54773 [3209]" stroked="f">
                <v:stroke joinstyle="miter"/>
                <v:path arrowok="t" o:connecttype="custom" o:connectlocs="42100,699395;114411,657216;215646,418601;394013,369192;531405,243860;730260,101655;849573,10066;885729,28144;1049634,192040;1084584,234218;1156896,259527;1311159,347500;1349725,414987;1503989,548755;1630533,705420;1644996,747599;1678741,772907;1670304,887392;1593173,912700;1232822,987418;356653,956084;210825,921137;42100,699395" o:connectangles="0,0,0,0,0,0,0,0,0,0,0,0,0,0,0,0,0,0,0,0,0,0,0"/>
              </v:shape>
              <v:shape id="Freeform 1354" o:spid="_x0000_s1233" style="position:absolute;left:36766;top:53816;width:8557;height:9520;visibility:visible;mso-wrap-style:square;v-text-anchor:middle" coordsize="614795,68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s38MA&#10;AADcAAAADwAAAGRycy9kb3ducmV2LnhtbERPTWvCQBC9F/oflin0VjcKDSV1FVsRakFqVfA6Zsck&#10;uDsbs1NN/717KPT4eN/jae+dulAXm8AGhoMMFHEZbMOVgd128fQCKgqyRReYDPxShOnk/m6MhQ1X&#10;/qbLRiqVQjgWaKAWaQutY1mTxzgILXHijqHzKAl2lbYdXlO4d3qUZbn22HBqqLGl95rK0+bHG5DD&#10;ef25tctl7vLF/s19rZ5lbo15fOhnr6CEevkX/7k/rIHRMM1PZ9IR0J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Ls38MAAADcAAAADwAAAAAAAAAAAAAAAACYAgAAZHJzL2Rv&#10;d25yZXYueG1sUEsFBgAAAAAEAAQA9QAAAIgDAAAAAA==&#10;" path="m151048,660995v16452,6061,33770,12122,51088,17318c224650,629822,223784,565745,267080,533706v14720,-11257,33770,-18184,41563,-34636c314705,486081,312107,471361,316437,457506v4329,-13855,16452,-24246,26843,-33770c395234,376976,441993,325022,489618,273067v37234,-40697,75334,-83127,92653,-135081c587466,123265,610846,54859,615175,8099v-1732,-865,-3463,-865,-5195,-865c572746,306,548500,43601,524255,73042v-38100,45028,-98714,63212,-142875,102178c348475,204661,324230,247956,282666,265274v-41564,17319,-94384,6062,-128155,35502c106020,341474,131132,431529,81775,472226,66189,485215,37614,483484,29821,502533,-49843,686106,95630,640213,151048,660995xe" fillcolor="#8f1a1d" stroked="f">
                <v:fill opacity="9766f"/>
                <v:stroke joinstyle="miter"/>
                <v:path arrowok="t" o:connecttype="custom" o:connectlocs="210231,919931;281336,944034;371726,742779;429574,694574;440421,636728;477782,589729;681457,380038;810413,192040;856209,11272;848978,10068;729665,101655;530810,243860;393418,369192;215051,418601;113816,657215;41505,699394;210231,919931" o:connectangles="0,0,0,0,0,0,0,0,0,0,0,0,0,0,0,0,0"/>
              </v:shape>
              <v:shape id="Freeform 1355" o:spid="_x0000_s1234" style="position:absolute;left:34385;top:62198;width:21693;height:17594;visibility:visible;mso-wrap-style:square;v-text-anchor:middle" coordsize="1558636,1264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TqMMA&#10;AADcAAAADwAAAGRycy9kb3ducmV2LnhtbESPQWvCQBSE74L/YXmF3nSTHEpJXUULYqCnquj1kX3N&#10;ps2+DbvbGP313YLgcZiZb5jFarSdGMiH1rGCfJ6BIK6dbrlRcDxsZ68gQkTW2DkmBVcKsFpOJwss&#10;tbvwJw372IgE4VCiAhNjX0oZakMWw9z1xMn7ct5iTNI3Unu8JLjtZJFlL9Jiy2nBYE/vhuqf/a9V&#10;8OHDcPo+t9aYqrhtMDtXu36n1PPTuH4DEWmMj/C9XWkFRZ7D/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PTqMMAAADcAAAADwAAAAAAAAAAAAAAAACYAgAAZHJzL2Rv&#10;d25yZXYueG1sUEsFBgAAAAAEAAQA9QAAAIgDAAAAAA==&#10;" path="m1382424,97415v-8659,-30307,8659,-65810,25112,-90921c1327872,52387,1077624,86158,782349,86158,487074,86158,236826,52387,157163,6494v16452,25111,32904,60614,25111,90921c167553,151101,6494,384897,6494,547688v,653761,578428,716106,776721,716106c1004022,1263794,1559936,1201449,1559936,547688,1558204,384897,1397145,151101,1382424,97415xe" fillcolor="#631865 [1605]" stroked="f">
                <v:stroke joinstyle="miter"/>
                <v:path arrowok="t" o:connecttype="custom" o:connectlocs="1924076,135576;1959027,9038;1088884,119909;218742,9038;253691,135576;9038,762237;1090089,1758868;2171139,762237;1924076,135576" o:connectangles="0,0,0,0,0,0,0,0,0"/>
              </v:shape>
              <v:shape id="Freeform 1356" o:spid="_x0000_s1235" style="position:absolute;left:36480;top:62198;width:17475;height:1928;visibility:visible;mso-wrap-style:square;v-text-anchor:middle" coordsize="1255568,138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MgMMA&#10;AADcAAAADwAAAGRycy9kb3ducmV2LnhtbESPzWrDMBCE74W8g9hAb40UH/rjRAkhkBDaU10n58Xa&#10;WCbWyliK7b59VSj0OMzMN8x6O7lWDNSHxrOG5UKBIK68abjWUH4dnl5BhIhssPVMGr4pwHYze1hj&#10;bvzInzQUsRYJwiFHDTbGLpcyVJYchoXviJN39b3DmGRfS9PjmOCulZlSz9Jhw2nBYkd7S9WtuDsN&#10;H6QKW7405zdl9uVxcO69GC9aP86n3QpEpCn+h//aJ6MhW2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UMgMMAAADcAAAADwAAAAAAAAAAAAAAAACYAgAAZHJzL2Rv&#10;d25yZXYueG1sUEsFBgAAAAAEAAQA9QAAAIgDAAAAAA==&#10;" path="m1230024,72303v,,,,,c1230024,68840,1230890,66242,1230890,63644v,,,,,c1231756,61046,1231756,57583,1232622,54985v,,,,,c1233487,52387,1234353,48924,1235219,46326v,,,,,c1236085,43728,1237817,40265,1238683,37667v,,,,,c1239549,35069,1241281,31606,1243013,29008v,,,,,c1244744,26410,1245610,23813,1247342,21215v,,,,,c1248208,19483,1249074,18617,1249940,16885v,,,,,c1250806,16019,1251672,14288,1252538,13421v,,,,,c1253404,12556,1254269,10824,1255135,9958v,,,,,c1256001,9092,1256867,7360,1256867,6494v,,,,,c1256867,6494,1256867,6494,1256867,6494,1177203,52387,926956,86158,631681,86158,336406,86158,86158,52387,6494,6494v,,,,,c6494,6494,6494,6494,6494,6494v866,866,1732,2598,1732,3464c8226,9958,8226,9958,8226,9958v866,866,1732,2598,2598,3463c10824,13421,10824,13421,10824,13421v866,867,1732,2598,2597,3464c13421,16885,13421,16885,13421,16885v866,1732,1732,2598,2598,4330c16019,21215,16019,21215,16019,21215v1732,2598,2598,5195,4330,8659c20349,29874,20349,29874,20349,29874v1732,2598,2598,6061,4329,8659c24678,38533,24678,38533,24678,38533v866,2598,2598,6062,3464,8659c28142,47192,28142,47192,28142,47192v866,2598,1732,6062,2598,8659c30740,55851,30740,55851,30740,55851v866,2598,1732,6062,1732,8659c32472,64510,32472,64510,32472,64510v865,2598,865,6062,865,8659c33337,73169,33337,73169,33337,73169v100446,38966,330778,66676,598344,66676c899246,138978,1129578,112135,1230024,72303xe" fillcolor="black [3213]" stroked="f">
                <v:fill opacity="13107f"/>
                <v:stroke joinstyle="miter"/>
                <v:path arrowok="t" o:connecttype="custom" o:connectlocs="1711964,100627;1711964,100627;1713169,88576;1713169,88576;1715579,76525;1715579,76525;1719194,64474;1719194,64474;1724015,52423;1724015,52423;1730042,40371;1730042,40371;1736067,29526;1736067,29526;1739683,23499;1739683,23499;1743299,18678;1743299,18678;1746913,13859;1746913,13859;1749324,9038;1749324,9038;1749324,9038;879182,119909;9038,9038;9038,9038;9038,9038;11449,13859;11449,13859;15065,18678;15065,18678;18680,23499;18680,23499;22295,29526;22295,29526;28322,41577;28322,41577;34347,53628;34347,53628;39168,65679;39168,65679;42784,77730;42784,77730;45195,89781;45195,89781;46399,101832;46399,101832;879182,194627;1711964,100627" o:connectangles="0,0,0,0,0,0,0,0,0,0,0,0,0,0,0,0,0,0,0,0,0,0,0,0,0,0,0,0,0,0,0,0,0,0,0,0,0,0,0,0,0,0,0,0,0,0,0,0,0"/>
              </v:shape>
              <v:shape id="Freeform 1357" o:spid="_x0000_s1236" style="position:absolute;left:34385;top:68199;width:21693;height:5423;visibility:visible;mso-wrap-style:square;v-text-anchor:middle" coordsize="1558636,389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3JRMMA&#10;AADcAAAADwAAAGRycy9kb3ducmV2LnhtbESPQWsCMRSE70L/Q3hCbzWrhVK2RhGh4KXQrhY8PjbP&#10;zeLmZUne6tpf3xQKHoeZ+YZZrkffqQvF1AY2MJ8VoIjrYFtuDBz270+voJIgW+wCk4EbJVivHiZL&#10;LG248hddKmlUhnAq0YAT6UutU+3IY5qFnjh7pxA9Spax0TbiNcN9pxdF8aI9tpwXHPa0dVSfq8Eb&#10;OA5OH7/dTiJXn679kdvHUGyNeZyOmzdQQqPcw//tnTWwmD/D35l8BP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3JRMMAAADcAAAADwAAAAAAAAAAAAAAAACYAgAAZHJzL2Rv&#10;d25yZXYueG1sUEsFBgAAAAAEAAQA9QAAAIgDAAAAAA==&#10;" path="m1540020,6660r-43296,176646l1361642,12722v-3463,-4330,-8659,-6928,-14720,-6062c1341726,7526,1336531,10990,1333933,16185l1200583,297605,1047317,84592v-2597,-4330,-7793,-6927,-12988,-6927c1029133,77665,1023938,80262,1021340,83726l817851,344365,679306,98446v-2598,-4329,-6927,-7793,-12123,-7793c661988,89787,656792,91519,653329,94983l415204,319253,268865,29174v-1732,-4330,-6062,-6928,-10391,-8660c254144,19649,248949,19649,245485,22246l6494,169451v866,12123,1732,23380,2598,34636c11690,204087,14288,203222,16885,201490l248083,58615,396153,352158v2598,4330,6928,7793,12123,8659c413472,361683,418667,359951,422131,356488l661122,132217,801399,381599v2598,4329,7793,7793,12989,8659c814388,390258,815254,390258,815254,390258v5195,,9524,-2598,12988,-6062l1033463,120960r156729,217343c1193656,342633,1198851,345230,1204913,345230v6061,-865,10391,-4329,12988,-9524l1352117,53419r139412,175780c1494992,234394,1501920,236126,1507981,235260v6061,-1732,11257,-6061,12123,-12123l1555606,78531v-2598,-23380,-8659,-46759,-15586,-71871xe" fillcolor="#92d050" stroked="f">
                <v:stroke joinstyle="miter"/>
                <v:path arrowok="t" o:connecttype="custom" o:connectlocs="2143420,9269;2083160,255114;1895151,17706;1874664,9269;1856585,22525;1670987,414188;1457670,117730;1439593,108089;1421514,116525;1138296,479266;945467,137011;928594,126165;909312,132191;577886,444316;374210,40603;359747,28550;341669,30961;9038,235831;12654,284036;23501,280421;345285,81577;551371,490111;568244,502163;587527,496138;920158,184011;1115398,531086;1133476,543137;1134681,543137;1152758,534700;1438387,168345;1656525,470829;1677014,480469;1695091,467215;1881894,74345;2075930,318985;2098828,327420;2115701,310548;2165113,109295;2143420,9269" o:connectangles="0,0,0,0,0,0,0,0,0,0,0,0,0,0,0,0,0,0,0,0,0,0,0,0,0,0,0,0,0,0,0,0,0,0,0,0,0,0,0"/>
              </v:shape>
              <v:shape id="Freeform 1358" o:spid="_x0000_s1237" style="position:absolute;left:34385;top:70675;width:21693;height:4941;visibility:visible;mso-wrap-style:square;v-text-anchor:middle" coordsize="1558636,355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2SsMA&#10;AADcAAAADwAAAGRycy9kb3ducmV2LnhtbESPzWrDMBCE74W+g9hCb43sNE1SJ3IwNYFem+QBFmvr&#10;n1grYam2+/ZVINDjMDPfMPvDbHox0uBbywrSRQKCuLK65VrB5Xx82YLwAVljb5kU/JKHQ/74sMdM&#10;24m/aDyFWkQI+wwVNCG4TEpfNWTQL6wjjt63HQyGKIda6gGnCDe9XCbJWhpsOS406Oijoep6+jEK&#10;XHl+O246994l1FFZrPzrWm6Ven6aix2IQHP4D9/bn1rBMl3B7Uw8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S2SsMAAADcAAAADwAAAAAAAAAAAAAAAACYAgAAZHJzL2Rv&#10;d25yZXYueG1sUEsFBgAAAAAEAAQA9QAAAIgDAAAAAA==&#10;" path="m39399,184871c209117,285317,477549,351126,779751,351126v303068,,572366,-65809,742084,-167120c1537422,131185,1548679,72303,1553874,6494,1387619,119063,1102735,193530,779751,193530,456767,193530,172749,119063,6494,6494v5196,66675,16453,125557,32905,178377xe" fillcolor="#4775e7 [3207]" stroked="f">
                <v:stroke joinstyle="miter"/>
                <v:path arrowok="t" o:connecttype="custom" o:connectlocs="54836,257293;1085268,488677;2118110,256089;2162702,9038;1085268,269344;9038,9038;54836,257293" o:connectangles="0,0,0,0,0,0,0"/>
              </v:shape>
              <v:shape id="Freeform 1359" o:spid="_x0000_s1238" style="position:absolute;left:34861;top:65532;width:20609;height:4217;visibility:visible;mso-wrap-style:square;v-text-anchor:middle" coordsize="1480704,30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pTecYA&#10;AADcAAAADwAAAGRycy9kb3ducmV2LnhtbESPQWvCQBSE74X+h+UVvNWNSmuIrlIsYg9eqiJ6e2af&#10;2WD2bciuJu2v7xYEj8PMfMNM552txI0aXzpWMOgnIIhzp0suFOy2y9cUhA/IGivHpOCHPMxnz09T&#10;zLRr+Ztum1CICGGfoQITQp1J6XNDFn3f1cTRO7vGYoiyKaRusI1wW8lhkrxLiyXHBYM1LQzll83V&#10;Kli3n6Ntuj+NjUt/j4flYu1WXapU76X7mIAI1IVH+N7+0gqGgzf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pTecYAAADcAAAADwAAAAAAAAAAAAAAAACYAgAAZHJz&#10;L2Rvd25yZXYueG1sUEsFBgAAAAAEAAQA9QAAAIsDAAAAAA==&#10;" path="m1480272,132917c1462954,88756,1442172,45460,1422256,6494,1252538,88756,1010949,139844,743383,139844,475817,139844,234229,88756,64510,6494,44595,45460,23813,88756,6494,132917v169719,99579,436419,163657,736889,163657c1042988,297440,1309688,232496,1480272,132917xe" fillcolor="#4775e7 [3207]" stroked="f">
                <v:stroke joinstyle="miter"/>
                <v:path arrowok="t" o:connecttype="custom" o:connectlocs="2060264,184986;1979516,9038;1034651,194626;89786,9038;9038,184986;1034651,412753;2060264,184986" o:connectangles="0,0,0,0,0,0,0"/>
              </v:shape>
              <v:shape id="Freeform 1360" o:spid="_x0000_s1239" style="position:absolute;left:34861;top:68294;width:1085;height:1084;visibility:visible;mso-wrap-style:square;v-text-anchor:middle" coordsize="77931,77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v30sQA&#10;AADcAAAADwAAAGRycy9kb3ducmV2LnhtbESPQWsCMRSE74X+h/AK3mrWBdeyGqW0CAoKre3B43Pz&#10;3CzdvCxJ1PXfG0HocZiZb5jZoretOJMPjWMFo2EGgrhyuuFawe/P8vUNRIjIGlvHpOBKARbz56cZ&#10;ltpd+JvOu1iLBOFQogITY1dKGSpDFsPQdcTJOzpvMSbpa6k9XhLctjLPskJabDgtGOzow1D1tztZ&#10;BZsiL7bRyH78dWja9V768DmZKDV46d+nICL18T/8aK+0gnxUwP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L99LEAAAA3AAAAA8AAAAAAAAAAAAAAAAAmAIAAGRycy9k&#10;b3ducmV2LnhtbFBLBQYAAAAABAAEAPUAAACJAwAAAAA=&#10;" path="m75767,41131v,19129,-15507,34636,-34636,34636c22002,75767,6494,60260,6494,41131,6494,22001,22002,6494,41131,6494v19129,,34636,15507,34636,34637xe" fillcolor="#60ccf3" stroked="f">
                <v:stroke joinstyle="miter"/>
                <v:path arrowok="t" o:connecttype="custom" o:connectlocs="105455,57244;57248,105449;9039,57244;57248,9038;105455,57244" o:connectangles="0,0,0,0,0"/>
              </v:shape>
              <v:shape id="Freeform 1361" o:spid="_x0000_s1240" style="position:absolute;left:36671;top:70199;width:1084;height:1084;visibility:visible;mso-wrap-style:square;v-text-anchor:middle" coordsize="77931,77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SScUA&#10;AADcAAAADwAAAGRycy9kb3ducmV2LnhtbESPQWsCMRSE7wX/Q3hCb5p1obtlNUppEVqoYNWDx9fN&#10;62bp5mVJom7/vRGEHoeZ+YZZrAbbiTP50DpWMJtmIIhrp1tuFBz268kziBCRNXaOScEfBVgtRw8L&#10;rLS78Bedd7ERCcKhQgUmxr6SMtSGLIap64mT9+O8xZikb6T2eElw28k8ywppseW0YLCnV0P17+5k&#10;FXwWebGJRg5P2++2+zhKH97KUqnH8fAyBxFpiP/he/tdK8hnJdzOp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1JJxQAAANwAAAAPAAAAAAAAAAAAAAAAAJgCAABkcnMv&#10;ZG93bnJldi54bWxQSwUGAAAAAAQABAD1AAAAigMAAAAA&#10;" path="m75767,41131v,19129,-15507,34636,-34636,34636c22001,75767,6494,60260,6494,41131,6494,22002,22001,6495,41131,6495v19129,,34636,15507,34636,34636xe" fillcolor="#60ccf3" stroked="f">
                <v:stroke joinstyle="miter"/>
                <v:path arrowok="t" o:connecttype="custom" o:connectlocs="105455,57244;57248,105449;9039,57244;57248,9039;105455,57244" o:connectangles="0,0,0,0,0"/>
              </v:shape>
              <v:shape id="Freeform 1362" o:spid="_x0000_s1241" style="position:absolute;left:42672;top:71532;width:1084;height:1085;visibility:visible;mso-wrap-style:square;v-text-anchor:middle" coordsize="77931,77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GO8IA&#10;AADcAAAADwAAAGRycy9kb3ducmV2LnhtbERPz2vCMBS+C/sfwhvspmkLq6MzljERHCio22HHt+at&#10;KWteShK1++/NQfD48f1e1KPtxZl86BwryGcZCOLG6Y5bBV+f6+kLiBCRNfaOScE/BaiXD5MFVtpd&#10;+EDnY2xFCuFQoQIT41BJGRpDFsPMDcSJ+3XeYkzQt1J7vKRw28siy0ppsePUYHCgd0PN3/FkFWzL&#10;otxFI8fn/U/Xf3xLH1bzuVJPj+PbK4hIY7yLb+6NVlDkaW06k46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MY7wgAAANwAAAAPAAAAAAAAAAAAAAAAAJgCAABkcnMvZG93&#10;bnJldi54bWxQSwUGAAAAAAQABAD1AAAAhwMAAAAA&#10;" path="m75767,41131v,19129,-15507,34636,-34636,34636c22002,75767,6494,60260,6494,41131,6494,22001,22002,6494,41131,6494v19129,,34636,15507,34636,34637xe" fillcolor="#60ccf3" stroked="f">
                <v:stroke joinstyle="miter"/>
                <v:path arrowok="t" o:connecttype="custom" o:connectlocs="105455,57244;57248,105449;9039,57244;57248,9038;105455,57244" o:connectangles="0,0,0,0,0"/>
              </v:shape>
              <v:shape id="Freeform 1363" o:spid="_x0000_s1242" style="position:absolute;left:45243;top:69913;width:1085;height:1085;visibility:visible;mso-wrap-style:square;v-text-anchor:middle" coordsize="77931,77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joMUA&#10;AADcAAAADwAAAGRycy9kb3ducmV2LnhtbESPQWsCMRSE74X+h/AK3jTrgqvdGqVUBAstqPXg8XXz&#10;3CxuXpYk6vbfNwWhx2FmvmHmy9624ko+NI4VjEcZCOLK6YZrBYev9XAGIkRkja1jUvBDAZaLx4c5&#10;ltrdeEfXfaxFgnAoUYGJsSulDJUhi2HkOuLknZy3GJP0tdQebwluW5lnWSEtNpwWDHb0Zqg67y9W&#10;wUeRF5/RyH6y/W7a96P0YTWdKjV46l9fQETq43/43t5oBfn4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GOgxQAAANwAAAAPAAAAAAAAAAAAAAAAAJgCAABkcnMv&#10;ZG93bnJldi54bWxQSwUGAAAAAAQABAD1AAAAigMAAAAA&#10;" path="m75767,41131v,19129,-15507,34636,-34636,34636c22002,75767,6494,60260,6494,41131,6494,22001,22002,6494,41131,6494v19129,,34636,15507,34636,34637xe" fillcolor="#60ccf3" stroked="f">
                <v:stroke joinstyle="miter"/>
                <v:path arrowok="t" o:connecttype="custom" o:connectlocs="105455,57244;57248,105449;9039,57244;57248,9038;105455,57244" o:connectangles="0,0,0,0,0"/>
              </v:shape>
              <v:shape id="Freeform 1364" o:spid="_x0000_s1243" style="position:absolute;left:48101;top:71437;width:1205;height:1205;visibility:visible;mso-wrap-style:square;v-text-anchor:middle" coordsize="86590,86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4PA8IA&#10;AADcAAAADwAAAGRycy9kb3ducmV2LnhtbERPTWvCQBC9C/0PyxR6040hqKSuUgqFFA9aLfQ67E6T&#10;YHY2ZLca++s7B6HHx/teb0ffqQsNsQ1sYD7LQBHb4FquDXye3qYrUDEhO+wCk4EbRdhuHiZrLF24&#10;8gddjqlWEsKxRANNSn2pdbQNeYyz0BML9x0Gj0ngUGs34FXCfafzLFtojy1LQ4M9vTZkz8cfL70F&#10;r3YHvyzef5e2OFfz6mtvK2OeHseXZ1CJxvQvvrsrZyDPZb6ckSO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g8DwgAAANwAAAAPAAAAAAAAAAAAAAAAAJgCAABkcnMvZG93&#10;bnJldi54bWxQSwUGAAAAAAQABAD1AAAAhwMAAAAA&#10;" path="m81379,41641c84443,60523,71620,78314,52738,81379,33856,84443,16064,71621,13000,52738,9935,33855,22758,16064,41640,13000,60523,9935,78314,22758,81379,41641xe" fillcolor="#d54773 [3209]" stroked="f">
                <v:stroke joinstyle="miter"/>
                <v:path arrowok="t" o:connecttype="custom" o:connectlocs="113265,57954;73402,113260;18094,73398;57956,18093;113265,57954" o:connectangles="0,0,0,0,0"/>
              </v:shape>
              <v:shape id="Freeform 1365" o:spid="_x0000_s1244" style="position:absolute;left:50292;top:69437;width:1084;height:1084;visibility:visible;mso-wrap-style:square;v-text-anchor:middle" coordsize="77931,77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LotMUA&#10;AADcAAAADwAAAGRycy9kb3ducmV2LnhtbESPQWvCQBSE7wX/w/KE3urGSMWmrqKC0IugthS9PXZf&#10;k2j2bchuY/z3riB4HGbmG2Y672wlWmp86VjBcJCAINbOlJwr+Plev01A+IBssHJMCq7kYT7rvUwx&#10;M+7CO2r3IRcRwj5DBUUIdSal1wVZ9ANXE0fvzzUWQ5RNLk2Dlwi3lUyTZCwtlhwXCqxpVZA+7/+t&#10;gg2fJ2b9+7HcaT16bzft6bg9nJR67XeLTxCBuvAMP9pfRkGaD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ui0xQAAANwAAAAPAAAAAAAAAAAAAAAAAJgCAABkcnMv&#10;ZG93bnJldi54bWxQSwUGAAAAAAQABAD1AAAAigMAAAAA&#10;" path="m75767,41131v,19129,-15507,34636,-34636,34636c22002,75767,6494,60260,6494,41131,6494,22001,22002,6494,41131,6494v19129,,34636,15507,34636,34637xe" fillcolor="#d54773 [3209]" stroked="f">
                <v:stroke joinstyle="miter"/>
                <v:path arrowok="t" o:connecttype="custom" o:connectlocs="105455,57244;57248,105449;9039,57244;57248,9038;105455,57244" o:connectangles="0,0,0,0,0"/>
              </v:shape>
              <v:shape id="Freeform 1366" o:spid="_x0000_s1245" style="position:absolute;left:52863;top:70485;width:1085;height:1084;visibility:visible;mso-wrap-style:square;v-text-anchor:middle" coordsize="77931,77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2w8UA&#10;AADcAAAADwAAAGRycy9kb3ducmV2LnhtbESPT2sCMRTE70K/Q3gFb5rtimK3RmkFwYtQbSnt7ZG8&#10;7t+8LJu4rt/eFIQeh5n5DbPaDLYRPXW+dKzgaZqAINbOlJwr+PzYTZYgfEA22DgmBVfysFk/jFaY&#10;GXfhI/WnkIsIYZ+hgiKENpPS64Is+qlriaP36zqLIcoul6bDS4TbRqZJspAWS44LBba0LUjXp7NV&#10;cOB6aXZfz29HrWfz/tBXP+/flVLjx+H1BUSgIfyH7+29UZCmKfydi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HbDxQAAANwAAAAPAAAAAAAAAAAAAAAAAJgCAABkcnMv&#10;ZG93bnJldi54bWxQSwUGAAAAAAQABAD1AAAAigMAAAAA&#10;" path="m75767,41130v,19130,-15507,34637,-34636,34637c22002,75767,6494,60260,6494,41130,6494,22001,22002,6494,41131,6494v19129,,34636,15507,34636,34636xe" fillcolor="#d54773 [3209]" stroked="f">
                <v:stroke joinstyle="miter"/>
                <v:path arrowok="t" o:connecttype="custom" o:connectlocs="105455,57243;57248,105449;9039,57243;57248,9038;105455,57243" o:connectangles="0,0,0,0,0"/>
              </v:shape>
              <v:shape id="Freeform 1367" o:spid="_x0000_s1246" style="position:absolute;left:54292;top:68103;width:1085;height:1085;visibility:visible;mso-wrap-style:square;v-text-anchor:middle" coordsize="77931,77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TWMUA&#10;AADcAAAADwAAAGRycy9kb3ducmV2LnhtbESPQWvCQBSE74L/YXmCN90YqdjUVVQQehGqLUVvj93X&#10;JJp9G7JrTP99tyB4HGbmG2ax6mwlWmp86VjBZJyAINbOlJwr+PrcjeYgfEA2WDkmBb/kYbXs9xaY&#10;GXfnA7XHkIsIYZ+hgiKEOpPS64Is+rGriaP34xqLIcoml6bBe4TbSqZJMpMWS44LBda0LUhfjzer&#10;YM/Xudl9v24OWk9f2n17OX+cLkoNB936DUSgLjzDj/a7UZCmU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NNYxQAAANwAAAAPAAAAAAAAAAAAAAAAAJgCAABkcnMv&#10;ZG93bnJldi54bWxQSwUGAAAAAAQABAD1AAAAigMAAAAA&#10;" path="m75767,41131v,19129,-15507,34636,-34636,34636c22002,75767,6494,60260,6494,41131,6494,22001,22002,6494,41131,6494v19129,,34636,15507,34636,34637xe" fillcolor="#d54773 [3209]" stroked="f">
                <v:stroke joinstyle="miter"/>
                <v:path arrowok="t" o:connecttype="custom" o:connectlocs="105455,57244;57248,105449;9039,57244;57248,9038;105455,57244" o:connectangles="0,0,0,0,0"/>
              </v:shape>
              <v:shape id="Freeform 1368" o:spid="_x0000_s1247" style="position:absolute;left:39814;top:69723;width:1085;height:1084;visibility:visible;mso-wrap-style:square;v-text-anchor:middle" coordsize="77931,77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Gg8UA&#10;AADcAAAADwAAAGRycy9kb3ducmV2LnhtbESPT2sCMRTE74V+h/CE3jTrUlfZGqW0FFpQ8E8PPb5u&#10;npvFzcuSpLp+eyMIPQ4z8xtmvuxtK07kQ+NYwXiUgSCunG64VvC9/xjOQISIrLF1TAouFGC5eHyY&#10;Y6ndmbd02sVaJAiHEhWYGLtSylAZshhGriNO3sF5izFJX0vt8ZzgtpV5lhXSYsNpwWBHb4aq4+7P&#10;KlgVebGORvaTzW/Tfv1IH96nU6WeBv3rC4hIffwP39ufWkGeP8P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QaDxQAAANwAAAAPAAAAAAAAAAAAAAAAAJgCAABkcnMv&#10;ZG93bnJldi54bWxQSwUGAAAAAAQABAD1AAAAigMAAAAA&#10;" path="m75767,41131v,19129,-15507,34636,-34636,34636c22002,75767,6494,60260,6494,41131,6494,22002,22002,6495,41131,6495v19129,,34636,15507,34636,34636xe" fillcolor="#60ccf3" stroked="f">
                <v:stroke joinstyle="miter"/>
                <v:path arrowok="t" o:connecttype="custom" o:connectlocs="105455,57244;57248,105449;9039,57244;57248,9039;105455,57244" o:connectangles="0,0,0,0,0"/>
              </v:shape>
              <v:shape id="Freeform 1369" o:spid="_x0000_s1248" style="position:absolute;left:34385;top:62198;width:11690;height:17594;visibility:visible;mso-wrap-style:square;v-text-anchor:middle" coordsize="839931,1264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p9ccA&#10;AADcAAAADwAAAGRycy9kb3ducmV2LnhtbESPX2vCQBDE3wW/w7FC3+rF+IeSeoq1CoVSqFpKH5fc&#10;Ngnm9kJuq7GfvicUfBxm5jfMfNm5Wp2oDZVnA6NhAoo497biwsDHYXv/ACoIssXaMxm4UIDlot+b&#10;Y2b9mXd02kuhIoRDhgZKkSbTOuQlOQxD3xBH79u3DiXKttC2xXOEu1qnSTLTDiuOCyU2tC4pP+5/&#10;nIF6vHoaHWXyvv6i8fPG/crh8/XNmLtBt3oEJdTJLfzffrEG0nQK1zPxCO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W6fXHAAAA3AAAAA8AAAAAAAAAAAAAAAAAmAIAAGRy&#10;cy9kb3ducmV2LnhtbFBLBQYAAAAABAAEAPUAAACMAwAAAAA=&#10;" path="m114733,547688v,-162791,161059,-396587,175779,-450273c294842,80963,292244,63645,286183,47192,227301,35935,183140,22081,157162,6494v16453,25112,32905,60614,25112,90921c167553,151101,6494,384897,6494,547688v,653761,578428,716106,776721,716106c800533,1263794,819583,1263794,839499,1262063,607435,1250806,114733,1151226,114733,547688xe" fillcolor="#412413" stroked="f">
                <v:stroke joinstyle="miter"/>
                <v:path arrowok="t" o:connecttype="custom" o:connectlocs="159687,762237;404339,135576;398314,65679;218740,9038;253692,135576;9038,762237;1090090,1758868;1168427,1756459;159687,762237" o:connectangles="0,0,0,0,0,0,0,0,0"/>
              </v:shape>
              <v:shape id="Freeform 1370" o:spid="_x0000_s1249" style="position:absolute;left:34766;top:64008;width:14824;height:16510;visibility:visible;mso-wrap-style:square;v-text-anchor:middle" coordsize="1065068,118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ircEA&#10;AADcAAAADwAAAGRycy9kb3ducmV2LnhtbESP0YrCMBRE3xf8h3AF39bUgmWtRlFBkfVp1Q+4NNe2&#10;2tyUJGr9+40g+DjMzBlmtuhMI+7kfG1ZwWiYgCAurK65VHA6br5/QPiArLGxTAqe5GEx733NMNf2&#10;wX90P4RSRAj7HBVUIbS5lL6oyKAf2pY4emfrDIYoXSm1w0eEm0amSZJJgzXHhQpbWldUXA83o2Bz&#10;2Z9/xxO9oqVvgttm6WidGKUG/W45BRGoC5/wu73TCtI0g9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/Yq3BAAAA3AAAAA8AAAAAAAAAAAAAAAAAmAIAAGRycy9kb3du&#10;cmV2LnhtbFBLBQYAAAAABAAEAPUAAACGAwAAAAA=&#10;" path="m1018148,1070102v,,,,,c1019014,1067504,1020745,1064907,1021611,1062309v,-866,866,-1732,866,-2598c1023343,1057980,1024209,1055382,1025075,1053650v,-866,866,-1732,866,-2598c1026807,1049321,1027673,1046722,1028539,1044991v,-866,866,-1732,866,-2598c1030271,1039795,1031136,1038063,1032002,1035466v,-866,866,-1732,866,-1732c1034600,1027673,1037198,1021611,1038930,1015550v,-866,,-866,866,-1732c1040662,1011220,1041527,1008623,1042393,1006025v,-866,,-1732,866,-1732c1044125,1001696,1044991,999097,1045857,996500v,-866,,-866,866,-1732c1047589,991305,1048455,988707,1049321,985243v,,,,,c1051052,978316,1052784,971389,1053650,964461v,,,,,c1054516,960998,1055382,957534,1055382,954071v,,,-867,,-867c1056248,949741,1056248,946277,1057114,942813v,,,-865,,-865c1063175,906446,1065773,868345,1065773,826782r,c1065773,825050,1065773,823318,1065773,820720v,-865,,-865,,-1732c1065773,817256,1065773,816391,1065773,814659v,-866,,-1732,,-2598c1065773,811196,1065773,809464,1065773,808597v,-865,,-1731,,-2597c1065773,805134,1065773,803402,1065773,802536v,-866,,-1731,,-2598c1065773,799073,1065773,797341,1064907,796475v,-866,,-1732,,-2598c1064907,792145,1064907,791279,1064041,789548v,-866,,-1732,,-2598c1064041,785218,1063175,784352,1063175,782620v,-866,,-866,,-1731c1063175,779157,1062309,777425,1062309,776559v,-866,,-866,,-1732c1062309,773095,1061443,771363,1061443,769631v,,,-865,,-865c1049321,717677,1024209,662259,999098,614634v,,,,,c993902,604243,988707,594718,983511,585193v,,,,,c982646,583461,981780,581730,980914,579998v,,,-867,-866,-867c979182,577400,978316,576534,977450,574802v,-866,-866,-866,-866,-1731c975718,572204,974852,570472,974852,569607v,,,,,-866l974852,568741c958400,538434,945412,514188,941948,502932v-1732,-5196,-1732,-10391,-1732,-15587c940216,485613,940216,483016,941082,481284v,,,,,c941082,479552,941948,476954,942814,475222v,,,,,c942814,475222,942814,475222,942814,475222v866,-1731,866,-4329,1732,-6061c944546,469161,944546,469161,944546,469161v866,-1731,1731,-4329,2597,-6061c947143,463100,947143,463100,947143,463100v866,-1732,1732,-4330,2598,-6061c949741,457039,949741,457039,949741,457039v,,,,,c950607,455307,951473,452709,953205,450977v,,,,,c954071,450111,954071,449245,954937,448379v,,,,,c954937,448379,954937,448379,954937,448379v865,-865,865,-1732,1731,-2597c956668,445782,956668,445782,956668,445782v,,,,,c957534,444916,957534,444050,958400,443184v,,,,,c959266,442318,959266,441452,960132,440586v,,,,,c960132,440586,960132,440586,960132,440586v,,-866,,-866,c960132,440586,960132,439720,960998,439720v,,866,,866,-865c962730,438855,962730,437988,963596,437988v,,865,-865,865,-865c965327,437123,965327,436256,966193,436256v,,866,,866,-865c967925,434525,968791,434525,968791,433659v,,866,,866,-866c970523,432793,970523,431927,971389,431927v,,866,,866,-866c973120,430196,973120,430196,973120,429329v,,,,,-865c973986,427597,973986,427597,974852,426732v,,,,,-866c974852,425866,975718,425000,975718,425000v,,,,,-866c975718,423268,976584,423268,976584,422402v,,,,,c976584,421536,977450,421536,977450,420670v,,,,,-865c977450,418938,977450,418938,977450,418073v,,,,,-866c977450,416341,977450,416341,977450,415475v,-14721,-22513,-27709,-62345,-39832c914239,372180,913373,368716,913373,365252v-6927,-34636,-36368,-60613,-64943,-80530c818989,264807,787816,245756,768766,215450v-6927,-11257,-12123,-23379,-19916,-34637c730666,155702,700359,141847,669187,135786v-12989,-2598,-26844,-5195,-37235,-12988c624159,116736,619830,108943,613768,101150,591255,68245,562680,38805,529775,16291,524580,12827,519384,9363,513323,7631v-866,,-1732,,-1732,-865c511591,6766,511591,6766,511591,6766v-1732,,-3464,-866,-5196,-866c498602,5900,491675,8498,484748,13693v-3464,2598,-6061,5196,-9525,8659c474357,23218,472625,24950,471759,26682v-2598,3463,-6061,6927,-8659,10391c459636,41402,457039,44866,454441,49196v-1732,1731,-2598,3463,-4330,5195c448380,56123,446648,58720,444916,60452v-866,866,-1732,1732,-2598,2598c440586,64782,438855,66514,437123,68245v-1732,1732,-4330,3464,-6061,5196c424134,78636,417207,83832,409414,88161v-866,866,-1732,866,-2598,1732c405084,90759,403352,92491,401620,93357v-2597,1732,-4329,2597,-6927,4329c387766,102016,380839,105480,373911,109809v-2597,1732,-4329,2598,-6927,4330c360057,118468,353995,123663,347934,128859v-3463,3464,-6927,6927,-10391,10391c336677,140116,335812,140982,335812,141847v-866,867,-1732,2599,-2598,3464c332348,146177,330616,147909,329750,148775v-866,866,-1732,1731,-2598,3463c321091,159166,315895,165227,309834,171288v,,,,,c300309,180813,290784,188607,278661,193802v-10391,4329,-21647,6061,-32904,7793c244891,201595,244025,201595,242293,201595v-1731,,-4329,866,-6061,866c231036,203327,225841,203327,221511,204193v-12988,2598,-25111,6061,-34636,14720c153105,247488,168691,308968,137518,339275v-866,866,-1732,1731,-3463,2598c125395,349666,109809,350532,101150,357459v-1732,1732,-3464,3464,-4329,6061c94223,370448,91625,376509,89027,382571,59586,392961,43134,404218,43134,417207v,,,,,c43134,418073,43134,418073,43134,418938v,,,,,867c43134,420670,43134,420670,43134,421536v,,,,,866c43134,423268,43134,423268,44000,424134v,,,,,c44000,425000,44866,425000,44866,425866v,,,,,866c44866,426732,45732,427597,45732,427597v,,,,,867c46598,429329,46598,429329,47464,430196v,,,,,865c47464,431927,48330,431927,48330,432793v,,866,866,866,866c49196,433659,50061,434525,50927,434525v,,866,,866,866c52659,436256,53525,436256,53525,437123v,,866,,866,865c55257,437988,55257,438855,56123,438855v,,866,865,866,865c57855,439720,57855,440586,58721,440586v,,865,,865,866c60452,441452,60452,442318,61318,442318v,,,,-866,c60452,442318,60452,442318,60452,442318v,,,,,c60452,442318,60452,442318,60452,442318v866,866,866,1732,1732,2598c62184,444916,62184,444916,62184,444916v866,866,866,1731,1732,2598c63916,447514,63916,447514,63916,447514v,,,,,c64782,448379,64782,449245,65648,450111v,,,,,c66514,450977,66514,451843,67380,452709v,,,,,c68245,454441,69111,457039,70843,458770v,,,,,c70843,458770,70843,458770,70843,458770v866,1732,1732,4330,2598,6062c73441,464832,73441,464832,73441,464832v866,1731,1732,4329,2598,6061c76039,470893,76039,470893,76039,470893v,,,,,c76904,472625,77770,475222,77770,476954v,,,,,c78636,478686,78636,481284,79502,483016v,,,,,c79502,483016,79502,483016,79502,483016v,1732,866,4329,866,6061c80368,489077,80368,489077,80368,489077v,5195,,10391,-1732,15587c75173,516786,62184,540166,45732,570472v,,,,,867c44866,573071,44000,573936,44000,575668v,866,-866,866,-866,1732c42268,579131,41402,579998,40536,581730v,,,865,-866,865c33609,593852,27548,605109,21486,618097v,,,,,c16291,628488,11096,638014,5900,649270v62345,230332,218209,352426,376671,416503l382571,1090884v,43296,166254,90921,371475,90921c831977,1181805,903848,1174877,962730,1164486v20781,-30306,38966,-60613,55418,-94384xm63916,439720v,,-866,,-866,-865c63050,438855,63050,438855,63050,438855v,865,,865,866,865c63916,440586,63916,439720,63916,439720xm67380,442318v,,-866,,-866,-866c66514,441452,66514,441452,66514,441452v,,866,,866,866c67380,442318,67380,442318,67380,442318xm70843,444050v,,,,,c69977,444050,69977,444050,69977,443184v866,,866,866,866,866c71709,444050,71709,444050,70843,444050xm75173,445782v,,,,,c75173,445782,75173,445782,75173,445782v866,,,,,xm79502,447514v,,,,,c79502,447514,79502,447514,79502,447514v866,,866,,,xm760107,1130716v,,,,,c760973,1130716,760973,1130716,761839,1130716v-866,,-866,,-1732,xe" fillcolor="#412413" stroked="f" strokeweight=".24036mm">
                <v:fill opacity="6682f"/>
                <v:stroke joinstyle="miter"/>
                <v:path arrowok="t" o:connecttype="custom" o:connectlocs="1417072,1489300;1417072,1489300;1421892,1478454;1423097,1474838;1426713,1466403;1427919,1462787;1431534,1454352;1432740,1450736;1436354,1441096;1437560,1438685;1445997,1413378;1447202,1410967;1450817,1400122;1452022,1397711;1455638,1386865;1456843,1384455;1460459,1371199;1460459,1371199;1466484,1342276;1466484,1342276;1468895,1327815;1468895,1326609;1471306,1312147;1471306,1310943;1483357,1150663;1483357,1150663;1483357,1142226;1483357,1139815;1483357,1133791;1483357,1130175;1483357,1125354;1483357,1121740;1483357,1116919;1483357,1113303;1482152,1108483;1482152,1104868;1480947,1098843;1480947,1095227;1479741,1089201;1479741,1086792;1478536,1080765;1478536,1078355;1477331,1071124;1477331,1069920;1390558,855409;1390558,855409;1368864,814434;1368864,814434;1365249,807204;1364044,805998;1360428,799973;1359223,797564;1356812,792743;1356812,791538;1356812,791538;1311016,699949;1308605,678256;1309811,669820;1309811,669820;1312221,661384;1312221,661384;1312221,661384;1314632,652948;1314632,652948;1318246,644513;1318246,644513;1321862,636078;1321862,636078;1321862,636078;1326684,627641;1326684,627641;1329094,624025;1329094,624025;1329094,624025;1331503,620411;1331503,620411;1331503,620411;1333914,616795;1333914,616795;1336325,613180;1336325,613180;1336325,613180;1335119,613180;1337530,611974;1338735,610771;1341146,609564;1342350,608360;1344760,607153;1345966,605950;1348376,603539;1349582,602334;1351992,601129;1353198,599923;1354402,597513;1354402,596309;1356812,593898;1356812,592693;1358017,591488;1358017,590283;1359223,587872;1359223,587872;1360428,585462;1360428,584258;1360428,581847;1360428,580642;1360428,578232;1273655,522796;1271245,508335;1180856,396258;1069979,299850;1042260,251644;931383,188978;879559,170902;854251,140774;737348,22673;714450,10620;712039,9416;712039,9416;704807,8211;674679,19057;661422,31108;656601,37134;644549,51596;632497,68468;626471,75698;619240,84133;615624,87749;608394,94979;599958,102211;569828,122697;566212,125107;558980,129928;549339,135953;520414,152825;510773,158851;484259,179338;469797,193799;467388,197414;463772,202235;458950,207056;455335,211875;431231,238388;431231,238388;387844,269721;342048,280567;337227,280567;328791,281772;308302,284183;260095,304669;191399,472181;186580,475797;140782,497489;134757,505924;123909,532438;60034,580642;60034,580642;60034,583051;60034,584258;60034,586667;60034,587872;61240,590283;61240,590283;62445,592693;62445,593898;63650,595102;63650,596309;66061,598719;66061,599923;67266,602334;68472,603539;70881,604744;72086,605950;74497,608360;75702,609564;78113,610771;79318,611974;81729,613180;82933,614385;85343,615590;84138,615590;84138,615590;84138,615590;84138,615590;86549,619206;86549,619206;88959,622822;88959,622822;88959,622822;91370,626436;91370,626436;93780,630052;93780,630052;98600,638487;98600,638487;98600,638487;102216,646924;102216,646924;105832,655359;105832,655359;105832,655359;108241,663794;108241,663794;110652,672231;110652,672231;110652,672231;111857,680666;111857,680666;109447,702359;63650,793947;63650,795153;61240,801178;60034,803589;56419,809615;55213,810819;29905,860228;29905,860228;8212,903613;532467,1483275;532467,1518223;1049491,1644761;1339941,1620658;1417072,1489300;88959,611974;87754,610771;87754,610771;88959,611974;88959,611974;93780,615590;92575,614385;92575,614385;93780,615590;93780,615590;98600,618001;98600,618001;97395,616795;98600,618001;98600,618001;104627,620411;104627,620411;104627,620411;104627,620411;110652,622822;110652,622822;110652,622822;110652,622822;1057927,1573659;1057927,1573659;1060338,1573659;1057927,15736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 1372" o:spid="_x0000_s1250" style="position:absolute;left:17716;top:61626;width:24104;height:19523;visibility:visible;mso-wrap-style:square;v-text-anchor:middle" coordsize="1731818,1402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/4MAA&#10;AADcAAAADwAAAGRycy9kb3ducmV2LnhtbERPy4rCMBTdC/5DuII7TS04SscoPlBkdlZhtpfmTtOx&#10;uSlNtPXvzWJglofzXm16W4sntb5yrGA2TUAQF05XXCq4XY+TJQgfkDXWjknBizxs1sPBCjPtOr7Q&#10;Mw+liCHsM1RgQmgyKX1hyKKfuoY4cj+utRgibEupW+xiuK1lmiQf0mLFscFgQ3tDxT1/WAX2nFaP&#10;nT7c56frd7coGV+/5kup8ajffoII1Id/8Z/7rBWkaVwbz8Qj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F/4MAAAADcAAAADwAAAAAAAAAAAAAAAACYAgAAZHJzL2Rvd25y&#10;ZXYueG1sUEsFBgAAAAAEAAQA9QAAAIUDAAAAAA==&#10;" path="m1535096,107212v-9525,-33771,9525,-73603,27709,-101312c1474482,56989,1197391,94223,868346,94223,540166,94223,262209,56989,173887,5900v18184,27709,37234,66675,27709,101312c185143,166959,5900,425866,5900,606841v,725632,641639,794905,862446,794905c1113398,1401746,1730791,1332473,1730791,606841v,-180975,-179243,-439882,-195695,-499629xe" fillcolor="#e47726" stroked="f" strokeweight=".24036mm">
                <v:stroke joinstyle="miter"/>
                <v:path arrowok="t" o:connecttype="custom" o:connectlocs="2136567,149211;2175132,8211;1208575,131134;242018,8211;280584,149211;8212,844564;1208575,1950863;2408938,844564;2136567,149211" o:connectangles="0,0,0,0,0,0,0,0,0"/>
              </v:shape>
              <v:shape id="Freeform 1373" o:spid="_x0000_s1251" style="position:absolute;left:19240;top:63150;width:24104;height:19523;visibility:visible;mso-wrap-style:square;v-text-anchor:middle" coordsize="1731818,1402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3o08MA&#10;AADcAAAADwAAAGRycy9kb3ducmV2LnhtbESPUUvDQBCE3wv+h2MF39pLI1QTey0iFESk1KrvS25N&#10;grm9cLdN0n/vFQo+DjPzDbPeTq5TA4XYejawXGSgiCtvW64NfH3u5o+goiBb7DyTgTNF2G5uZmss&#10;rR/5g4aj1CpBOJZooBHpS61j1ZDDuPA9cfJ+fHAoSYZa24BjgrtO51m20g5bTgsN9vTSUPV7PDkD&#10;hW6Hw7fcyzKMxdshe6cHfd4bc3c7PT+BEprkP3xtv1oDeV7A5Uw6An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3o08MAAADcAAAADwAAAAAAAAAAAAAAAACYAgAAZHJzL2Rv&#10;d25yZXYueG1sUEsFBgAAAAAEAAQA9QAAAIgDAAAAAA==&#10;" path="m1535096,107212v-9525,-33771,9525,-73603,27709,-101312c1474482,56989,1197391,94223,868346,94223,540166,94223,262209,56989,173887,5900v18184,27709,37234,66675,27709,101312c185143,166959,5900,425866,5900,606841v,725632,641639,794905,862446,794905c1113398,1401746,1730791,1332473,1730791,606841v,-180975,-179243,-439882,-195695,-499629xe" fillcolor="#4f2cd0 [2408]" stroked="f" strokeweight=".24036mm">
                <v:stroke joinstyle="miter"/>
                <v:path arrowok="t" o:connecttype="custom" o:connectlocs="2136567,149211;2175132,8211;1208575,131134;242018,8211;280584,149211;8212,844564;1208575,1950863;2408938,844564;2136567,149211" o:connectangles="0,0,0,0,0,0,0,0,0"/>
              </v:shape>
              <v:shape id="Freeform 1374" o:spid="_x0000_s1252" style="position:absolute;left:17811;top:71247;width:23983;height:5423;visibility:visible;mso-wrap-style:square;v-text-anchor:middle" coordsize="1723159,389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BAV8EA&#10;AADcAAAADwAAAGRycy9kb3ducmV2LnhtbERPTWsCMRC9F/wPYQpeiiZaENkapQqC9lBw9eJt2Iy7&#10;SzeTNYka/31zKPT4eN+LVbKduJMPrWMNk7ECQVw503Kt4XTcjuYgQkQ22DkmDU8KsFoOXhZYGPfg&#10;A93LWIscwqFADU2MfSFlqBqyGMauJ87cxXmLMUNfS+PxkcNtJ6dKzaTFlnNDgz1tGqp+ypvV4BT5&#10;dHuzKpXh+7q/lOd1+uq1Hr6mzw8QkVL8F/+5d0bD9D3Pz2fyE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AQFfBAAAA3AAAAA8AAAAAAAAAAAAAAAAAmAIAAGRycy9kb3du&#10;cmV2LnhtbFBLBQYAAAAABAAEAPUAAACGAwAAAAA=&#10;" path="m43134,204193c231036,315895,529775,388631,864882,388631v336839,,635577,-72736,823480,-185304c1705680,144446,1717802,79502,1723864,5900,1539425,131457,1223368,213718,864882,213718,506396,213718,191205,131457,5900,5900v6061,73602,19050,139411,37234,198293xe" fillcolor="#d54773 [3209]" stroked="f" strokeweight=".24036mm">
                <v:stroke joinstyle="miter"/>
                <v:path arrowok="t" o:connecttype="custom" o:connectlocs="60034,284183;1203754,540872;2349884,282978;2399296,8211;1203754,297439;8212,8211;60034,284183" o:connectangles="0,0,0,0,0,0,0"/>
              </v:shape>
              <v:shape id="Freeform 1375" o:spid="_x0000_s1253" style="position:absolute;left:18573;top:65722;width:23381;height:7110;visibility:visible;mso-wrap-style:square;v-text-anchor:middle" coordsize="1679863,510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GM/8MA&#10;AADcAAAADwAAAGRycy9kb3ducmV2LnhtbESPQWvCQBSE70L/w/IKvelGQ0uIbkIJtuix6sHjI/ua&#10;DWbfhuwaU3+9Wyj0OMzMN8ymnGwnRhp861jBcpGAIK6dbrlRcDp+zDMQPiBr7ByTgh/yUBZPsw3m&#10;2t34i8ZDaESEsM9RgQmhz6X0tSGLfuF64uh9u8FiiHJopB7wFuG2k6skeZMWW44LBnuqDNWXw9Uq&#10;kG6fZp/O3C/nfsy29FqRTiulXp6n9zWIQFP4D/+1d1rBKl3C75l4BG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GM/8MAAADcAAAADwAAAAAAAAAAAAAAAACYAgAAZHJzL2Rv&#10;d25yZXYueG1sUEsFBgAAAAAEAAQA9QAAAIgDAAAAAA==&#10;" path="m1477080,73441v-41564,,-76200,15587,-99580,43295c1354986,143580,1348059,174752,1342864,198132r-19050,87457c1313423,332348,1303032,345337,1296105,347934v-6062,1732,-21648,,-61480,-34636l1160157,246623v-16452,-14720,-38966,-34637,-68407,-44161c1047589,187741,994768,199864,955803,232768v-27710,22514,-48491,54553,-65810,96982c887396,335812,884798,342739,883066,348800v-5195,15587,-11257,30307,-18184,40698c859687,397291,854491,400755,851893,400755v-2597,-866,-10391,-6062,-25111,-32905c824184,362655,821586,358325,818123,353130,791280,306371,764437,257880,722007,218914,661393,162630,581730,140982,515055,163496v-28575,9524,-51955,25977,-71871,39831l348800,270002v-23379,16453,-48491,33771,-71870,40698c260477,315030,242293,312432,235366,304639v-8659,-9525,-11257,-31173,-13855,-54552c219780,237964,218914,225841,216316,212853,203327,144446,161764,82100,99418,36207,84698,24950,69111,15425,51793,5900,36207,37073,19755,70843,5900,104614v10391,6061,19916,12122,29441,19050c75173,153105,102016,192937,109809,233634v1732,8659,2598,19050,4330,29441c118468,298577,123664,343605,156568,379107v34637,38100,91787,51955,148937,37234c348800,405084,382571,380839,412877,360057r94384,-66675c522848,282125,537568,272600,551423,267405v32904,-11257,72736,7793,98713,32038c680443,328018,702957,366984,726336,407682v2598,5195,6062,10391,8660,14721c748850,446648,780889,502932,844100,508994v3464,,6927,865,10391,865c893457,509859,932423,487346,957534,450111v14721,-21647,22514,-44161,30307,-64077c989573,379973,992171,374778,993902,369582v9526,-25111,20782,-42429,33771,-52820c1038064,308103,1051918,303773,1061443,306371v8659,2597,19916,12988,30307,21647l1166218,394693v25112,22514,93518,83128,169719,56285c1408673,425866,1426857,344471,1434650,309834r19050,-87457c1456298,210255,1459762,194668,1464957,188607v6927,-7793,34636,-7793,62346,5195c1556743,207657,1637273,279528,1661519,310700v5195,6062,11256,11257,17318,14721c1678837,321957,1678837,318494,1678837,315030v,-53687,-15587,-114300,-38101,-174048c1616491,121066,1592246,104614,1574062,95955,1538559,80369,1506521,72575,1477080,73441xe" fillcolor="#00b0f0" stroked="f" strokeweight=".24036mm">
                <v:stroke joinstyle="miter"/>
                <v:path arrowok="t" o:connecttype="custom" o:connectlocs="2055821,102211;1917224,162466;1869017,275748;1842503,397465;1803937,484233;1718368,436028;1614723,343234;1519513,281774;1330300,323952;1238705,458925;1229064,485438;1203755,542079;1185677,557746;1150727,511950;1138675,491464;1004900,304671;716861,227543;616830,282978;485465,375772;385435,432413;327586,423977;308302,348055;301072,296235;138371,50391;72086,8211;8212,145595;49188,172108;152834,325157;158860,366131;217914,527617;425206,579437;574648,501105;706013,408311;767478,372157;904868,416746;1010925,567386;1022978,587874;1174830,708386;1189293,709590;1332709,626436;1374891,537258;1383327,514361;1430330,440849;1477331,426388;1519513,456515;1623159,549309;1859376,627643;1996766,431207;2023280,309490;2038948,262491;2125722,269721;2312526,432413;2336629,452900;2336629,438439;2283599,196210;2190802,133544;2055821,102211" o:connectangles="0,0,0,0,0,0,0,0,0,0,0,0,0,0,0,0,0,0,0,0,0,0,0,0,0,0,0,0,0,0,0,0,0,0,0,0,0,0,0,0,0,0,0,0,0,0,0,0,0,0,0,0,0,0,0,0,0"/>
              </v:shape>
              <v:shape id="Freeform 1376" o:spid="_x0000_s1254" style="position:absolute;left:24003;top:79914;width:11569;height:1928;visibility:visible;mso-wrap-style:square;v-text-anchor:middle" coordsize="831272,138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wnMQA&#10;AADcAAAADwAAAGRycy9kb3ducmV2LnhtbESP32rCMBTG7we+QzjCbsZMrcNJZ1rcYDBvBqs+wLE5&#10;a6PNSWkybd/eCMIuP37fH751MdhWnKn3xrGC+SwBQVw5bbhWsN99Pq9A+ICssXVMCkbyUOSThzVm&#10;2l34h85lqEUsYZ+hgiaELpPSVw1Z9DPXEUf263qLIcq+lrrHSyy3rUyTZCktGo4LDXb00VB1Kv+s&#10;gu+XKjmMy4iO7ul9YYbxVW6NUo/TYfMGItAQ/s339JdWkC5SuJ2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usJzEAAAA3AAAAA8AAAAAAAAAAAAAAAAAmAIAAGRycy9k&#10;b3ducmV2LnhtbFBLBQYAAAAABAAEAPUAAACJAwAAAAA=&#10;" path="m418073,82100c327152,82100,165227,69978,5900,5900r,27709c5900,81234,190339,134055,418073,134055v227734,,412173,-52821,412173,-100446l830246,10230c676114,70843,516786,82100,418073,82100xe" fillcolor="#341d8a [1608]" stroked="f" strokeweight=".24036mm">
                <v:stroke joinstyle="miter"/>
                <v:path arrowok="t" o:connecttype="custom" o:connectlocs="581880,114261;8212,8211;8212,46775;581880,186569;1155549,46775;1155549,14237;581880,114261" o:connectangles="0,0,0,0,0,0,0"/>
              </v:shape>
              <v:shape id="Freeform 1377" o:spid="_x0000_s1255" style="position:absolute;left:19716;top:59436;width:20247;height:2289;visibility:visible;mso-wrap-style:square;v-text-anchor:middle" coordsize="1454727,164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73t8IA&#10;AADcAAAADwAAAGRycy9kb3ducmV2LnhtbESPzYoCMRCE78K+Q+gFb5rxB5XRKMtiYMGTrntvJu1k&#10;dNIZJlFn394Igseiur7qWm06V4sbtaHyrGA0zEAQF95UXCo4/urBAkSIyAZrz6TgnwJs1h+9FebG&#10;33lPt0MsRYJwyFGBjbHJpQyFJYdh6Bvi5J186zAm2ZbStHhPcFfLcZbNpMOKU4PFhr4tFZfD1aU3&#10;Kt1ZPF/137Q57rZz1pf5WSvV/+y+liAidfF9/Er/GAXjyQSeYxIB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3ve3wgAAANwAAAAPAAAAAAAAAAAAAAAAAJgCAABkcnMvZG93&#10;bnJldi54bWxQSwUGAAAAAAQABAD1AAAAhwMAAAAA&#10;" path="m37939,165228c128859,115005,404218,78637,729800,78637v325582,,600941,36368,691862,86591c1442443,153971,1453700,141848,1453700,128859,1453700,61318,1129850,5900,729800,5900,329750,5900,5900,61318,5900,128859v,12989,11257,25112,32039,36369xe" fillcolor="#d16d28" stroked="f" strokeweight=".24036mm">
                <v:stroke joinstyle="miter"/>
                <v:path arrowok="t" o:connecttype="custom" o:connectlocs="52804,229956;1015745,109443;1978688,229956;2023279,179339;1015745,8211;8212,179339;52804,229956" o:connectangles="0,0,0,0,0,0,0"/>
              </v:shape>
              <v:shape id="Freeform 1378" o:spid="_x0000_s1256" style="position:absolute;left:19716;top:59436;width:20247;height:3494;visibility:visible;mso-wrap-style:square;v-text-anchor:middle" coordsize="1454727,251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JQvMUA&#10;AADcAAAADwAAAGRycy9kb3ducmV2LnhtbESPQWvCQBCF74L/YRmht7ppKqKpaygtbfUkRi09Dtkx&#10;Cc3Ohuw2if/eFQoeH2/e9+at0sHUoqPWVZYVPE0jEMS51RUXCo6Hj8cFCOeRNdaWScGFHKTr8WiF&#10;ibY976nLfCEChF2CCkrvm0RKl5dk0E1tQxy8s20N+iDbQuoW+wA3tYyjaC4NVhwaSmzoraT8N/sz&#10;4Q18rzfbnXfxNvo6d9+X5c/pUyv1MBleX0B4Gvz9+D+90Qri5xncxgQC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lC8xQAAANwAAAAPAAAAAAAAAAAAAAAAAJgCAABkcnMv&#10;ZG93bnJldi54bWxQSwUGAAAAAAQABAD1AAAAigMAAAAA&#10;" path="m1453700,128859v,67909,-324101,122959,-723900,122959c330001,251818,5900,196768,5900,128859,5900,60951,330001,5900,729800,5900v399799,,723900,55051,723900,122959xe" fillcolor="#113284 [1607]" stroked="f" strokeweight=".24036mm">
                <v:stroke joinstyle="miter"/>
                <v:path arrowok="t" o:connecttype="custom" o:connectlocs="2023279,179339;1015745,350466;8212,179339;1015745,8211;2023279,179339" o:connectangles="0,0,0,0,0"/>
              </v:shape>
              <v:shape id="Freeform 1379" o:spid="_x0000_s1257" style="position:absolute;left:20383;top:52673;width:18921;height:10364;visibility:visible;mso-wrap-style:square;v-text-anchor:middle" coordsize="1359477,744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tWyscA&#10;AADcAAAADwAAAGRycy9kb3ducmV2LnhtbESP3UoDMRSE74W+QzgF72y2W5WyNi0qVCoItT8PcNwc&#10;N+tuTtYkdlef3ghCL4eZ+YZZrAbbihP5UDtWMJ1kIIhLp2uuFBwP66s5iBCRNbaOScE3BVgtRxcL&#10;LLTreUenfaxEgnAoUIGJsSukDKUhi2HiOuLkvTtvMSbpK6k99gluW5ln2a20WHNaMNjRo6Gy2X9Z&#10;Bd212TT+5/nFf04/8vnT2+v2oemVuhwP93cgIg3xHP5vb7SCfHYD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rVsrHAAAA3AAAAA8AAAAAAAAAAAAAAAAAmAIAAGRy&#10;cy9kb3ducmV2LnhtbFBLBQYAAAAABAAEAPUAAACMAwAAAAA=&#10;" path="m39199,555024c53054,537706,79897,535974,97215,522119v54552,-45027,26843,-144607,80529,-190500c215844,299581,273860,311703,319754,292653v45893,-19050,71870,-66675,109104,-99580c477349,149778,544890,129862,587320,79640,614163,47601,641006,-1756,682570,6903v10390,1732,19915,7793,29440,13855c763099,55394,807261,100422,842763,151510v7793,12123,15586,24245,27709,33771c886924,197403,908572,200867,928488,205196v46759,10391,95250,30307,122959,69273c1063569,290922,1070497,310837,1081754,328156v28575,46758,77931,75334,122959,107372c1249740,466701,1294767,506533,1306024,560219v2598,12123,3464,25112,11257,33771c1324208,602649,1336331,606112,1344124,613906v16452,15586,12123,45027,-2598,61479c1326806,691837,1303426,700496,1281779,706558v-90921,25111,-186171,28575,-280555,32038c763965,746390,526706,748987,289447,746390v-38966,,-78798,-866,-116032,-14721c110204,710021,-67308,684910,39199,555024xe" fillcolor="#92d050" stroked="f" strokeweight=".24036mm">
                <v:stroke joinstyle="miter"/>
                <v:path arrowok="t" o:connecttype="custom" o:connectlocs="54558,772448;135305,726653;247386,461527;445038,407296;596890,268707;817440,110838;950010,9607;990985,28890;1172969,210862;1211534,257863;1292282,285579;1463418,381989;1505599,456707;1676735,606141;1817741,779678;1833409,826679;1870769,854396;1867154,939959;1783997,983344;1393517,1027932;402856,1038779;241361,1018292;54558,772448" o:connectangles="0,0,0,0,0,0,0,0,0,0,0,0,0,0,0,0,0,0,0,0,0,0,0"/>
              </v:shape>
              <v:shape id="Freeform 1380" o:spid="_x0000_s1258" style="position:absolute;left:20383;top:52673;width:9641;height:10364;visibility:visible;mso-wrap-style:square;v-text-anchor:middle" coordsize="692727,744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WKMgA&#10;AADcAAAADwAAAGRycy9kb3ducmV2LnhtbESPQUvDQBSE70L/w/IKXsRsrBpKzLaU1oJetLZF8PbM&#10;vmZTs29Ddk3Tf+8KgsdhZr5hivlgG9FT52vHCm6SFARx6XTNlYL9bn09BeEDssbGMSk4k4f5bHRR&#10;YK7did+o34ZKRAj7HBWYENpcSl8asugT1xJH7+A6iyHKrpK6w1OE20ZO0jSTFmuOCwZbWhoqv7bf&#10;VsHL5vm+P96ZJpt+vNrF5+PmfXVVKXU5HhYPIAIN4T/8137SCia3GfyeiUd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OJYoyAAAANwAAAAPAAAAAAAAAAAAAAAAAJgCAABk&#10;cnMvZG93bnJldi54bWxQSwUGAAAAAAQABAD1AAAAjQMAAAAA&#10;" path="m650373,153117c655568,136665,681546,60465,687607,8510v-1732,-865,-3464,-865,-5196,-1731c679814,5913,677216,5913,674618,5913,637384,5047,613139,49208,587161,79515,545598,129738,477191,149654,428700,192949v-37234,32904,-63211,80529,-109104,99580c273702,311579,215686,299456,177586,331494,123900,377388,150743,476967,97057,521994v-866,866,-2598,1732,-3464,2598c76275,536715,52030,539313,39041,555765,-65734,683920,105716,709897,169793,732410v866,,1732,867,2598,867c173257,733277,174989,734142,175855,734142v18184,6062,37234,9525,56284,11257c254652,692579,255518,625904,301411,591267v16453,-12123,38100,-19916,46760,-38100c355098,539313,352500,521994,356830,507274v5195,-15586,18184,-26843,29441,-37234c444286,418085,496241,360069,548196,302920v40697,-45028,82261,-91787,102177,-149803xe" fillcolor="#0e3d62" stroked="f" strokeweight=".24036mm">
                <v:fill opacity="6682f"/>
                <v:stroke joinstyle="miter"/>
                <v:path arrowok="t" o:connecttype="custom" o:connectlocs="905198,213099;957021,11844;949789,9435;938943,8229;817219,110664;596671,268534;444818,407124;247167,461353;135085,726479;130264,730095;54338,773479;236320,1019323;239936,1020530;244757,1021733;323094,1037400;419508,822889;484589,769864;496641,705993;537617,654173;762987,421585;905198,213099" o:connectangles="0,0,0,0,0,0,0,0,0,0,0,0,0,0,0,0,0,0,0,0,0"/>
              </v:shape>
              <v:shape id="Freeform 1381" o:spid="_x0000_s1259" style="position:absolute;left:17716;top:62579;width:13137;height:18559;visibility:visible;mso-wrap-style:square;v-text-anchor:middle" coordsize="943840,133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30cUA&#10;AADcAAAADwAAAGRycy9kb3ducmV2LnhtbESPT2sCMRTE74V+h/CEXopmVaiyNYoUFU+l/oXeHpvn&#10;ZtnNy5Kkun77plDwOMzMb5jZorONuJIPlWMFw0EGgrhwuuJSwfGw7k9BhIissXFMCu4UYDF/fpph&#10;rt2Nd3Tdx1IkCIccFZgY21zKUBiyGAauJU7exXmLMUlfSu3xluC2kaMse5MWK04LBlv6MFTU+x+r&#10;oF6esqbenNvdt536k+HX1fDrU6mXXrd8BxGpi4/wf3urFYzGE/g7k4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3fRxQAAANwAAAAPAAAAAAAAAAAAAAAAAJgCAABkcnMv&#10;ZG93bnJldi54bWxQSwUGAAAAAAQABAD1AAAAigMAAAAA&#10;" path="m143580,539300v,-180109,179243,-439882,195695,-499629l202461,5900r-865,33771c176484,115005,5900,358325,5900,539300v,725632,641639,794905,862446,794905c889993,1334205,914239,1333339,940216,1332473,678711,1316887,143580,1201721,143580,539300xe" fillcolor="#512b13" stroked="f" strokeweight=".24036mm">
                <v:fill opacity="6682f"/>
                <v:stroke joinstyle="miter"/>
                <v:path arrowok="t" o:connecttype="custom" o:connectlocs="199837,750564;472208,55212;281788,8211;280584,55212;8212,750564;1208576,1856862;1308606,1854452;199837,750564" o:connectangles="0,0,0,0,0,0,0,0"/>
              </v:shape>
              <v:shape id="Freeform 1382" o:spid="_x0000_s1260" style="position:absolute;left:20097;top:61626;width:19404;height:2049;visibility:visible;mso-wrap-style:square;v-text-anchor:middle" coordsize="1394113,147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Lf8MA&#10;AADcAAAADwAAAGRycy9kb3ducmV2LnhtbERPy2rCQBTdF/yH4RbciE6a0lpiJiIFsXQh9VW3l8xt&#10;EszcCTNjTP/eWRS6PJx3vhxMK3pyvrGs4GmWgCAurW64UnA8rKdvIHxA1thaJgW/5GFZjB5yzLS9&#10;8Y76fahEDGGfoYI6hC6T0pc1GfQz2xFH7sc6gyFCV0nt8BbDTSvTJHmVBhuODTV29F5TedlfjYKv&#10;l9OE5fDdTA6f/fzs0st2s0uUGj8OqwWIQEP4F/+5P7SC9DmujWfiEZ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Lf8MAAADcAAAADwAAAAAAAAAAAAAAAACYAgAAZHJzL2Rv&#10;d25yZXYueG1sUEsFBgAAAAAEAAQA9QAAAIgDAAAAAA==&#10;" path="m1366243,71709v,-1732,866,-3464,866,-5195c1367109,66514,1367109,66514,1367109,66514v866,-5196,2598,-10391,5196,-16453c1372305,50061,1372305,50061,1372305,50061v1731,-3464,2597,-6927,4329,-10391c1376634,39670,1376634,39670,1376634,39670v866,-1732,1732,-3463,2598,-5195c1379232,34475,1379232,34475,1379232,34475v1732,-3464,3464,-6062,5195,-9525c1384427,24950,1384427,24950,1384427,24084v866,-1732,1732,-2598,2598,-4330c1387025,19754,1387025,18889,1387025,18889v866,-1732,1732,-2598,2598,-4330c1389623,14559,1389623,14559,1389623,14559v866,-1732,1732,-2598,2598,-4329c1392221,10230,1392221,9363,1393087,9363v866,-865,1731,-1732,1731,-3463c1306496,56988,1029405,94222,700359,94222,372180,94222,94223,56988,5900,5900v866,866,1732,1731,1732,3463c7632,9363,7632,10230,8498,10230v866,865,1732,2597,2597,3463c11095,13693,11095,13693,11095,13693v866,1732,1732,2598,2598,4329c13693,18022,13693,18889,13693,18889v866,1731,1732,2597,2598,4329c16291,23218,16291,23218,16291,24084v1732,3464,3464,6061,5195,9525c21486,33609,21486,33609,21486,34475v866,1732,1732,3463,2598,5195c24084,39670,24084,39670,24084,39670v1732,3464,2598,6927,4330,10391c28414,50061,28414,50061,28414,50061v1732,5195,3463,10391,5195,16453c33609,66514,33609,66514,33609,66514v,1731,866,3463,866,5195c145311,115870,401621,146177,700359,146177v298739,866,555048,-30307,665884,-74468xe" fillcolor="#512b13" stroked="f" strokeweight=".24036mm">
                <v:fill opacity="6682f"/>
                <v:stroke joinstyle="miter"/>
                <v:path arrowok="t" o:connecttype="custom" o:connectlocs="1901556,99801;1902761,92571;1902761,92571;1909993,69672;1909993,69672;1916018,55211;1916018,55211;1919634,47981;1919634,47981;1926865,34724;1926865,33519;1930481,27493;1930481,26289;1934097,20262;1934097,20262;1937713,14238;1938918,13031;1941327,8211;974769,131133;8212,8211;10622,13031;11828,14238;15442,19057;15442,19057;19058,25082;19058,26289;22674,32314;22674,33519;29905,46775;29905,47981;33520,55211;33520,55211;39547,69672;39547,69672;46777,92571;46777,92571;47983,99801;974769,203442;1901556,99801" o:connectangles="0,0,0,0,0,0,0,0,0,0,0,0,0,0,0,0,0,0,0,0,0,0,0,0,0,0,0,0,0,0,0,0,0,0,0,0,0,0,0"/>
              </v:shape>
              <v:shape id="Freeform 1383" o:spid="_x0000_s1261" style="position:absolute;left:31718;top:63531;width:10123;height:17595;visibility:visible;mso-wrap-style:square;v-text-anchor:middle" coordsize="727363,1264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kPq8YA&#10;AADcAAAADwAAAGRycy9kb3ducmV2LnhtbESPQWvCQBSE74X+h+UVems2tSqauoqkRqXQQ6P0/Mi+&#10;JsHs25DdavTXu4LQ4zAz3zCzRW8acaTO1ZYVvEYxCOLC6ppLBftd9jIB4TyyxsYyKTiTg8X88WGG&#10;ibYn/qZj7ksRIOwSVFB53yZSuqIigy6yLXHwfm1n0AfZlVJ3eApw08hBHI+lwZrDQoUtpRUVh/zP&#10;KBjmm8sqxdE4q89p5tc/F/n1+aHU81O/fAfhqff/4Xt7qxUM3qZwOx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kPq8YAAADcAAAADwAAAAAAAAAAAAAAAACYAgAAZHJz&#10;L2Rvd25yZXYueG1sUEsFBgAAAAAEAAQA9QAAAIsDAAAAAA==&#10;" path="m684773,754046v866,,866,-866,1732,-866c703823,694298,715946,629355,722007,555752v,,,,,c723739,529775,725471,502932,725471,474357r,c725471,470893,725471,467430,725471,463966v,,,,,c725471,460502,725471,457905,725471,454441v,-866,,-1732,,-3463c725471,449246,725471,446648,725471,444916v,-866,,-2598,,-3464c725471,439721,725471,437123,724605,435391v,-866,,-2598,,-3464c724605,430196,723739,427598,723739,425866v,-866,,-2598,,-3463c723739,419805,722873,417207,722873,414609v,-865,,-1732,,-1732c722007,409414,722007,405950,721141,402486v,-865,,-1731,-866,-2597c719409,397291,719409,394693,718543,392096v,-866,-866,-2598,-866,-3464c716812,386034,716812,384302,715946,381705v,-866,-866,-2598,-866,-3464c714214,375643,714214,373911,713348,371314v,-866,-866,-2598,-866,-3464c711616,365252,710750,362655,710750,360057v,-866,-866,-1732,-866,-2598c709018,353996,708152,350532,707287,347068v,-866,,-866,,-1731c706421,341873,705555,339275,704689,335812v,-866,-866,-2598,-866,-3464c702957,329750,702091,327153,701225,325421v,-866,-866,-2598,-866,-3464c699493,319359,698627,317627,697761,315030v,-866,-866,-2598,-866,-3464c696030,308968,695164,306371,694298,304639v,-866,-866,-1732,-866,-3464c692566,297712,690834,294248,689968,290784v,,,,,c689968,290784,689968,290784,689968,290784,653600,192937,598182,95955,563546,31012v,-867,-866,-867,-866,-1732c561814,27548,560948,26682,560082,24950v-866,-866,-866,-1732,-1732,-2597c557484,21486,557484,19755,556618,18889v-866,-866,-866,-1732,-1732,-3464c554020,14559,554020,13693,553155,12827v-866,-865,-866,-2597,-1732,-3463c551423,8498,550557,7632,550557,6766v,,,,,-866c544495,6766,540166,9364,534971,12827v-3464,2598,-6062,5196,-9525,8659c524580,22353,522848,24084,521982,25816v-2598,3464,-6061,6928,-8659,10391c509859,40536,507261,44000,504664,48330v-1732,1732,-2598,3463,-4330,5195c498602,55257,496870,57855,495139,59587v-866,865,-1732,1731,-2598,2597c490809,63916,489077,65648,487346,67380v-1732,1731,-4330,3463,-6062,5195c474357,77770,467430,82966,459636,87296v-866,865,-1731,865,-2597,1732c455307,89893,453575,91625,451843,92491v-2598,1732,-4329,2598,-6927,4330c437989,101150,431062,104614,424134,108943v-2598,1732,-4329,2598,-6927,4330c410279,117603,404218,122798,398157,127994v-3464,3463,-6927,6927,-10391,10390c386900,139250,386034,140116,386034,140982v-866,866,-1732,2598,-2597,3464c382571,145312,380839,147043,379973,147909v-866,866,-1732,1732,-2598,3464c371314,158300,366118,164361,360057,170423v,,,,,c350532,179948,341007,187741,328884,192937v-10391,4329,-21648,6061,-32904,7793c295114,200730,294248,200730,292516,200730v-1732,,-4329,866,-6061,866c281259,202462,276064,202462,271734,203327v-12989,2598,-25111,6062,-34636,14721c203327,246623,218914,308103,187741,338409v-866,866,-1732,1732,-3464,2598c175618,348800,160032,349666,151373,356593v-1732,1732,-3464,3464,-4330,6062c144446,369582,141848,375643,139250,381705v-29441,10391,-45893,21648,-45893,34636c93357,416341,93357,416341,93357,416341v,866,,866,,1732c93357,418073,93357,418073,93357,418939v,866,,866,,1732c93357,420671,93357,420671,93357,421536v,867,,867,866,1732c94223,423268,94223,423268,94223,423268v,866,866,866,866,1732c95089,425000,95089,425000,95089,425866v,,866,866,866,866c95955,426732,95955,426732,95955,427598v866,866,866,866,1731,1732c97686,429330,97686,429330,97686,430196v,866,866,866,866,1731c98552,431927,99418,432793,99418,432793v,,866,866,1732,866c101150,433659,102016,433659,102016,434525v866,866,1732,866,1732,1732c103748,436257,104614,436257,104614,437123v866,,866,866,1732,866c106346,437989,107211,438855,107211,438855v866,,866,866,1732,866c108943,439721,109809,439721,109809,440587v866,,866,865,1732,865c111541,441452,111541,441452,110675,441452v,,,,,c110675,441452,110675,441452,110675,441452v,,,,,c111541,442318,111541,443184,112407,444050v,,,,,c113273,444916,113273,445782,114139,446648v,,,,,c114139,446648,114139,446648,114139,446648v866,866,866,1732,1731,2598c115870,449246,115870,449246,115870,449246v866,865,866,1732,1732,2597c117602,451843,117602,451843,117602,451843v866,1732,1732,4330,3464,6062c121066,457905,121066,457905,121066,457905v,,,,,c121932,459637,122798,462234,123664,463966v,,,,,c124529,465698,125395,468296,126261,470028v,,,,,c126261,470028,126261,470028,126261,470028v866,1731,1732,4329,1732,6061c127993,476089,127993,476089,127993,476089v866,1732,866,4329,1732,6061c129725,482150,129725,482150,129725,482150v,,,,,c129725,483882,130591,486480,130591,488212v,,,,,c130591,493407,130591,498603,128859,503798v-3464,12123,-16452,35502,-32904,65809c95955,569607,95955,569607,95955,570473v-866,1732,-1732,2598,-1732,4329c94223,575668,93357,575668,93357,576534v-866,1732,-1732,2598,-2598,4330c90759,580864,90759,581730,89893,581730v-6061,11256,-12123,22514,-18184,35502c71709,617232,71709,617232,71709,617232,54391,650137,37073,687371,24084,724605r,c24084,724605,24084,724605,24084,724605v-866,2597,-1732,4329,-2598,6927c21486,731532,21486,731532,21486,731532v-4329,12988,-8659,26843,-11256,39832c10230,771364,10230,772230,10230,772230v,1732,-866,3463,-866,5195c9364,778291,9364,778291,9364,779157v,1732,-866,3464,-866,4329c8498,784353,8498,784353,8498,785218v,1732,-866,2598,-866,4330c7632,790414,7632,791280,7632,791280v,1732,,2597,-866,4329c6766,796475,6766,797341,6766,798207v,866,,2598,-866,3464c5900,802536,5900,803403,5900,804268v,866,,2598,,3464c5900,808598,5900,809464,5900,810330v,866,,2597,,3463c5900,814659,5900,815525,5900,816391v,1732,,2598,,4330c5900,821587,5900,821587,5900,822452v,1732,,3464,,6062c5900,829380,5900,830246,5900,831111v,27710,1732,53687,4330,77932l10230,909043v,,,,,c11961,921166,12827,932423,15425,943680v,,,866,,866c16291,948009,16291,951473,17157,954937v,,,865,,865c18889,967059,21486,977450,24084,987841v,,,,,c24950,991305,25816,993903,26682,997366v,,,866,,866c27548,1001696,28414,1004293,29279,1007757v,,,,,c31877,1017282,35341,1027673,38805,1036332v,,,866,,866c39670,1039796,41402,1043259,42268,1045857v,,,866,,866c82966,1148034,151373,1214710,226707,1258871v32904,-14721,51954,-30307,51954,-45893l278661,1189598v,,,,,c444916,1121191,611171,993903,684773,754046xm112407,440587v,,-866,,-866,-866c111541,439721,111541,439721,111541,439721v,,,,866,866c112407,440587,112407,440587,112407,440587xm115870,442318v,,-865,,-865,-866c115005,441452,115005,441452,115005,441452v,,865,866,865,866c115870,442318,115870,442318,115870,442318xm120200,444050v-866,,-866,,,c119334,444050,119334,444050,119334,443184v,866,866,866,866,866c120200,444050,120200,444050,120200,444050xm123664,445782v,,,,,c123664,445782,124529,445782,123664,445782v865,,865,,,xm128859,447514v-866,,-866,,,c127993,447514,128859,447514,128859,447514v,,,,,xe" fillcolor="#412413" stroked="f" strokeweight=".24036mm">
                <v:fill opacity="6682f"/>
                <v:stroke joinstyle="miter"/>
                <v:path arrowok="t" o:connecttype="custom" o:connectlocs="953078,1049433;955488,1048228;1004900,773460;1004900,773460;1009722,660180;1009722,660180;1009722,645718;1009722,645718;1009722,632462;1009722,627643;1009722,619206;1009722,614385;1008516,605950;1008516,601129;1007311,592693;1007311,587874;1006106,577027;1006106,574616;1003695,560155;1002490,556540;1000079,545694;998874,540873;996465,531233;995259,526412;992849,516771;991643,511950;989233,501105;988027,497489;984413,483027;984413,480618;980797,467362;979592,462541;975976,452900;974770,448079;971154,438439;969949,433618;966335,423977;965129,419156;960308,404695;960308,404695;960308,404695;784352,43161;783147,40750;779531,34724;777120,31109;774709,26289;772299,21468;769890,17852;767479,13032;766274,9416;766274,8211;744581,17852;731324,29903;726503,35929;714451,50391;702399,67263;696373,74493;689142,82929;685526,86544;678296,93775;669858,101005;639728,121493;636114,123904;628882,128723;619241,134749;590316,151620;580675,157646;554161,178134;539699,192594;537288,196210;533674,201031;528852,205850;525236,210671;501133,237184;501133,237184;457746,268517;411950,279363;407128,279363;398692,280569;378204,282978;329997,303465;261301,470976;256480,474592;210683,496284;204657,504720;193810,531233;129936,579437;129936,579437;129936,581848;129936,583053;129936,585463;129936,586667;131141,589078;131141,589078;132346,591488;132346,592693;133552,593899;133552,595104;135961,597514;135961,598720;137166,601129;138372,602334;140782,603539;141987,604744;144398,607155;145603,608360;148014,609565;149218,610771;151629,611976;152834,613181;155244,614385;154039,614385;154039,614385;154039,614385;154039,614385;156450,618001;156450,618001;158860,621616;158860,621616;158860,621616;161270,625232;161270,625232;163680,628846;163680,628846;168502,637283;168502,637283;168502,637283;172117,645718;172117,645718;175732,654155;175732,654155;175732,654155;178143,662590;178143,662590;180553,671026;180553,671026;180553,671026;181759,679463;181759,679463;179348,701154;133552,792743;133552,793948;131141,799973;129936,802383;126320,808410;125114,809615;99806,859024;99806,859024;33520,1008459;33520,1008459;33520,1008459;29905,1018100;29905,1018100;14238,1073536;14238,1074741;13033,1081971;13033,1084381;11828,1090406;11828,1092817;10622,1098843;10622,1101253;9417,1107278;9417,1110894;8212,1115715;8212,1119329;8212,1124150;8212,1127766;8212,1132586;8212,1136201;8212,1142227;8212,1144637;8212,1153073;8212,1156688;14238,1265148;14238,1265148;14238,1265148;21469,1313354;21469,1314559;23879,1329021;23879,1330225;33520,1374814;33520,1374814;37136,1388071;37136,1389276;40751,1402532;40751,1402532;54009,1442301;54009,1443506;58829,1455557;58829,1456763;315534,1752017;387845,1688146;387845,1655607;387845,1655607;953078,1049433;156450,613181;155244,611976;155244,611976;156450,613181;156450,613181;161270,615590;160066,614385;160066,614385;161270,615590;161270,615590;167296,618001;167296,618001;166091,616795;167296,618001;167296,618001;172117,620411;172117,620411;172117,620411;172117,620411;179348,622822;179348,622822;179348,622822;179348,62282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 1384" o:spid="_x0000_s1262" style="position:absolute;left:33813;top:68580;width:13137;height:1566;visibility:visible;mso-wrap-style:square;v-text-anchor:middle" coordsize="943840,112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hYS8IA&#10;AADcAAAADwAAAGRycy9kb3ducmV2LnhtbERPy2rCQBTdC/7DcAvudNIgIqmjtIqgCxfGUujuNnOb&#10;pM3cCZnJQ7/eWQguD+e92gymEh01rrSs4HUWgSDOrC45V/B52U+XIJxH1lhZJgVXcrBZj0crTLTt&#10;+Uxd6nMRQtglqKDwvk6kdFlBBt3M1sSB+7WNQR9gk0vdYB/CTSXjKFpIgyWHhgJr2haU/aetUXBz&#10;ZX1Oj/bjq/35vlK1O+EfnpSavAzvbyA8Df4pfrgPWkE8D/PDmXA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FhLwgAAANwAAAAPAAAAAAAAAAAAAAAAAJgCAABkcnMvZG93&#10;bnJldi54bWxQSwUGAAAAAAQABAD1AAAAhwMAAAAA&#10;" path="m27276,109538c86158,76633,263669,53254,474085,53254v210416,,388793,23379,446809,56284c933883,101744,941676,93951,941676,86158,941676,41996,732126,6494,474085,6494,216044,6494,6494,41996,6494,86158v866,7793,7793,15586,20782,23380xe" fillcolor="#d16d28" stroked="f">
                <v:stroke joinstyle="miter"/>
                <v:path arrowok="t" o:connecttype="custom" o:connectlocs="37963,152448;659838,74116;1281713,152448;1310638,119909;659838,9038;9038,119909;37963,152448" o:connectangles="0,0,0,0,0,0,0"/>
              </v:shape>
              <v:shape id="Freeform 1385" o:spid="_x0000_s1263" style="position:absolute;left:36576;top:81915;width:7592;height:1325;visibility:visible;mso-wrap-style:square;v-text-anchor:middle" coordsize="545522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n8sYA&#10;AADcAAAADwAAAGRycy9kb3ducmV2LnhtbESP3UoDMRSE74W+QziCN8Vmt/5Q1qalFgrihaW1D3DY&#10;HDdrNydrEnfj2xuh4OUwM98wy3WynRjIh9axgnJWgCCunW65UXB6390uQISIrLFzTAp+KMB6Nbla&#10;YqXdyAcajrERGcKhQgUmxr6SMtSGLIaZ64mz9+G8xZilb6T2OGa47eS8KB6lxZbzgsGetobq8/Hb&#10;KrgrP58fhvObH5vd1xb36fA6TUapm+u0eQIRKcX/8KX9ohXM70v4O5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ln8sYAAADcAAAADwAAAAAAAAAAAAAAAACYAgAAZHJz&#10;L2Rvd25yZXYueG1sUEsFBgAAAAAEAAQA9QAAAIsDAAAAAA==&#10;" path="m273195,55851c214313,55851,109538,48058,6494,6494r,18184c6494,55851,125990,89621,273195,89621v147204,,266699,-34636,266699,-64943l539894,9092c439449,48924,337272,55851,273195,55851xe" fillcolor="#c86a28" stroked="f">
                <v:stroke joinstyle="miter"/>
                <v:path arrowok="t" o:connecttype="custom" o:connectlocs="380237,77730;9038,9038;9038,34345;380237,124729;751433,34345;751433,12654;380237,77730" o:connectangles="0,0,0,0,0,0,0"/>
              </v:shape>
              <v:shape id="Freeform 1386" o:spid="_x0000_s1264" style="position:absolute;left:33813;top:68580;width:13137;height:2289;visibility:visible;mso-wrap-style:square;v-text-anchor:middle" coordsize="943840,164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6AMYA&#10;AADcAAAADwAAAGRycy9kb3ducmV2LnhtbESP3WrCQBSE7wXfYTmCN6IbQxFJXUUEqW2h4k/p7SF7&#10;msRkz6bZVePbuwXBy2FmvmFmi9ZU4kKNKywrGI8iEMSp1QVnCo6H9XAKwnlkjZVlUnAjB4t5tzPD&#10;RNsr7+iy95kIEHYJKsi9rxMpXZqTQTeyNXHwfm1j0AfZZFI3eA1wU8k4iibSYMFhIceaVjml5f5s&#10;AuXnrf5enqbrP/15Pm2/Psrj4L1Uqt9rl68gPLX+GX60N1pB/BLD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u6AMYAAADcAAAADwAAAAAAAAAAAAAAAACYAgAAZHJz&#10;L2Rvd25yZXYueG1sUEsFBgAAAAAEAAQA9QAAAIsDAAAAAA==&#10;" path="m941676,86158v,43997,-209347,79664,-467591,79664c215842,165822,6494,130155,6494,86158,6494,42161,215842,6494,474085,6494v258244,,467591,35667,467591,79664xe" fillcolor="#ad5c26" stroked="f">
                <v:stroke joinstyle="miter"/>
                <v:path arrowok="t" o:connecttype="custom" o:connectlocs="1310638,119910;659838,230782;9038,119910;659838,9038;1310638,119910" o:connectangles="0,0,0,0,0"/>
              </v:shape>
              <v:shape id="Freeform 1387" o:spid="_x0000_s1265" style="position:absolute;left:34290;top:64008;width:12172;height:7110;visibility:visible;mso-wrap-style:square;v-text-anchor:middle" coordsize="874568,510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/8ScYA&#10;AADcAAAADwAAAGRycy9kb3ducmV2LnhtbESPT2vCQBTE74LfYXkFb7qplhqiq5SKIrSCf9qDt0f2&#10;mQ1m34bsGtNv3y0UPA4z8xtmvuxsJVpqfOlYwfMoAUGcO11yoeDrtB6mIHxA1lg5JgU/5GG56Pfm&#10;mGl35wO1x1CICGGfoQITQp1J6XNDFv3I1cTRu7jGYoiyKaRu8B7htpLjJHmVFkuOCwZrejeUX483&#10;q+B7M/2k1cHs09PHdm92ZXu+pK1Sg6fubQYiUBce4f/2VisYv0zg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/8ScYAAADcAAAADwAAAAAAAAAAAAAAAACYAgAAZHJz&#10;L2Rvd25yZXYueG1sUEsFBgAAAAAEAAQA9QAAAIsDAAAAAA==&#10;" path="m23625,360535v6061,-12988,25977,-12123,37234,-21647c96361,310313,78177,245370,112813,215928v24246,-20781,62346,-12988,91787,-25111c234041,178694,251359,147522,275604,126740,306777,99031,350938,86042,377782,54003,395100,33222,412418,1183,439261,7245v6927,1731,12989,5195,19050,9524c491216,39283,519791,68724,542304,101628v5196,7794,10391,15587,18184,21648c570879,131069,584734,133667,597722,136265v30307,6061,61480,19916,79664,45027c685179,192549,690375,204672,697302,215928v19050,30307,50223,49357,79664,69273c806407,305117,834981,331094,841909,365731v1732,7793,2598,15586,6927,21647c853166,392574,860959,395172,866154,400367v10391,10391,5196,48491,-4329,59748c852300,471372,835847,468774,821993,473104v-58882,16452,-124691,36368,-186171,38965c482557,517265,337950,497349,184684,495617v-25112,,-51089,-9525,-75334,-18184c70384,460115,-34391,493886,23625,360535xe" fillcolor="#4ea6dc [3206]" stroked="f">
                <v:stroke joinstyle="miter"/>
                <v:path arrowok="t" o:connecttype="custom" o:connectlocs="32882,501770;84704,471643;157015,300515;284765,265567;383589,176389;525802,75158;611369,10083;637883,23338;754786,141439;780094,171568;831917,189645;942795,252311;970514,300515;1081391,396925;1171780,509001;1181421,539128;1205524,557206;1199499,640359;1144060,658436;884945,712665;257046,689769;152195,664461;32882,501770" o:connectangles="0,0,0,0,0,0,0,0,0,0,0,0,0,0,0,0,0,0,0,0,0,0,0"/>
              </v:shape>
              <v:shape id="Freeform 1388" o:spid="_x0000_s1266" style="position:absolute;left:34290;top:64008;width:6266;height:6869;visibility:visible;mso-wrap-style:square;v-text-anchor:middle" coordsize="450272,493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3Tn8UA&#10;AADcAAAADwAAAGRycy9kb3ducmV2LnhtbESPT4vCMBTE7wt+h/AEb2vqHxatRhFF0cvCagWPj+bZ&#10;FpuX2kRbv71ZWNjjMDO/YebL1pTiSbUrLCsY9CMQxKnVBWcKktP2cwLCeWSNpWVS8CIHy0XnY46x&#10;tg3/0PPoMxEg7GJUkHtfxVK6NCeDrm8r4uBdbW3QB1lnUtfYBLgp5TCKvqTBgsNCjhWtc0pvx4dR&#10;cHjYJkoubncZjc6TZJtM75vvqVK9bruagfDU+v/wX3uvFQzHY/g9E4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dOfxQAAANwAAAAPAAAAAAAAAAAAAAAAAJgCAABkcnMv&#10;ZG93bnJldi54bWxQSwUGAAAAAAQABAD1AAAAigMAAAAA&#10;" path="m108937,476392v12123,4330,24246,8659,37234,12123c162624,453879,161758,407986,192930,384606v10391,-7793,24246,-12989,30307,-24245c227567,351702,225835,340444,229299,330919v3463,-9524,11256,-17318,19050,-24245c285583,272903,319353,235669,353124,198436v26843,-29442,53686,-59748,66675,-96982c423262,91063,439715,41706,444044,7935v-866,,-2598,-866,-3463,-866c413737,1874,396419,33047,379101,53829,352258,85867,308097,98856,276924,126565v-24246,21648,-40698,51955,-71005,64077c176478,202765,138378,194972,114133,215754,79496,245194,96814,310137,62178,338713v-11257,9525,-31172,8659,-37234,21648c-35670,494577,69106,460806,108937,476392xe" fillcolor="black [3213]" stroked="f">
                <v:fill opacity="13107f"/>
                <v:stroke joinstyle="miter"/>
                <v:path arrowok="t" o:connecttype="custom" o:connectlocs="151620,663013;203443,679885;268523,535271;310705,501528;319142,460552;345656,426810;491484,276171;584283,141197;618028,11043;613208,9838;527639,74916;385427,176145;286601,265324;158852,300273;86540,471400;34717,501528;151620,663013" o:connectangles="0,0,0,0,0,0,0,0,0,0,0,0,0,0,0,0,0"/>
              </v:shape>
              <v:shape id="Freeform 1389" o:spid="_x0000_s1267" style="position:absolute;left:32575;top:70008;width:15667;height:12654;visibility:visible;mso-wrap-style:square;v-text-anchor:middle" coordsize="1125681,909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DZsMA&#10;AADcAAAADwAAAGRycy9kb3ducmV2LnhtbESPQWvCQBSE7wX/w/IEb7pRbC2pq4hF6UEqxtLzY/eZ&#10;BLNv0+wa4793BaHHYWa+YebLzlaipcaXjhWMRwkIYu1MybmCn+Nm+A7CB2SDlWNScCMPy0XvZY6p&#10;cVc+UJuFXEQI+xQVFCHUqZReF2TRj1xNHL2TayyGKJtcmgavEW4rOUmSN2mx5LhQYE3rgvQ5u1gF&#10;Vpud2WZT/p39rT7335luS62VGvS71QeIQF34Dz/bX0bBZPoKjzPx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0DZsMAAADcAAAADwAAAAAAAAAAAAAAAACYAgAAZHJzL2Rv&#10;d25yZXYueG1sUEsFBgAAAAAEAAQA9QAAAIgDAAAAAA==&#10;" path="m993631,71438v-6061,-21648,6061,-47625,18184,-64944c954665,39399,775422,63645,563274,63645,351126,63645,171883,39399,114733,6494v11257,18185,24246,43296,18184,64944c122526,110403,6494,277524,6494,394422v,469322,414771,513484,556780,513484c721735,907906,1120054,862879,1120054,394422v,-116898,-115166,-284019,-126423,-322984xe" fillcolor="#e47726" stroked="f">
                <v:stroke joinstyle="miter"/>
                <v:path arrowok="t" o:connecttype="custom" o:connectlocs="1382950,99423;1408259,9038;783973,88577;159687,9038;184996,99423;9038,548932;783973,1263568;1558907,548932;1382950,99423" o:connectangles="0,0,0,0,0,0,0,0,0"/>
              </v:shape>
              <v:shape id="Freeform 1390" o:spid="_x0000_s1268" style="position:absolute;left:34099;top:70008;width:12654;height:1446;visibility:visible;mso-wrap-style:square;v-text-anchor:middle" coordsize="909204,103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7PccA&#10;AADcAAAADwAAAGRycy9kb3ducmV2LnhtbESPW2vCQBSE34X+h+UIfZG68YKU6CpS0Pog1luhj8fs&#10;MQlmz4bsauK/d4WCj8PMfMNMZo0pxI0ql1tW0OtGIIgTq3NOFRwPi49PEM4jaywsk4I7OZhN31oT&#10;jLWteUe3vU9FgLCLUUHmfRlL6ZKMDLquLYmDd7aVQR9klUpdYR3gppD9KBpJgzmHhQxL+sooueyv&#10;RsFm29Tz76tdXraD9d+v/+n0TsONUu/tZj4G4anxr/B/e6UV9IcjeJ4JR0B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KOz3HAAAA3AAAAA8AAAAAAAAAAAAAAAAAmAIAAGRy&#10;cy9kb3ducmV2LnhtbFBLBQYAAAAABAAEAPUAAACMAwAAAAA=&#10;" path="m883660,54119v,,,,,c883660,51522,883660,49790,884526,47192v,,,,,c884526,45460,885392,42863,886258,41131v,,,,,c887124,39399,887124,36801,887990,35069v,,,,,c888856,33337,889722,30740,890588,29008v,,,,,c891454,27276,892320,24678,893185,22947v,,,,,c894051,21215,894917,18617,896649,16885v,,,,,c897515,16019,897515,15153,898381,14288v,,,,,c899247,13421,899247,12556,900113,11690v,,,,,c900979,10824,900979,9958,901844,9092v,,,,,c902710,8226,902710,7360,903576,6494v,,,,,c903576,6494,903576,6494,903576,6494,846426,39399,667183,63644,455035,63644,242888,63644,63644,39399,6494,6494v,,,,,c6494,6494,6494,6494,6494,6494v866,866,866,1732,1732,2598c8226,9092,8226,9092,8226,9092v866,866,866,1732,1732,2598c9958,11690,9958,11690,9958,11690v866,866,866,1731,1732,2598c11690,14288,11690,14288,11690,14288v866,865,866,1731,1732,2597c13422,16885,13422,16885,13422,16885v865,1732,1731,4330,3463,6062c16885,22947,16885,22947,16885,22947v866,1731,1732,4329,2598,6061c19483,29008,19483,29008,19483,29008v866,1732,1732,4329,2598,6061c22081,35069,22081,35069,22081,35069v866,1732,1732,4330,1732,6062c23813,41131,23813,41131,23813,41131v865,1732,865,4329,1731,6061c25544,47192,25544,47192,25544,47192v,1732,866,4330,866,6062c26410,53254,26410,53254,26410,53254v71871,28575,237259,47625,429491,47625c646401,101744,811790,81829,883660,54119xe" fillcolor="black [3213]" stroked="f">
                <v:fill opacity="13107f"/>
                <v:stroke joinstyle="miter"/>
                <v:path arrowok="t" o:connecttype="custom" o:connectlocs="1229890,75319;1229890,75319;1231096,65679;1231096,65679;1233506,57244;1233506,57244;1235917,48807;1235917,48807;1239533,40372;1239533,40372;1243148,31936;1243148,31936;1247969,23499;1247969,23499;1250379,19885;1250379,19885;1252790,16269;1252790,16269;1255199,12654;1255199,12654;1257610,9038;1257610,9038;1257610,9038;633324,88576;9038,9038;9038,9038;9038,9038;11449,12654;11449,12654;13860,16269;13860,16269;16270,19885;16270,19885;18681,23499;18681,23499;23501,31936;23501,31936;27117,40372;27117,40372;30733,48807;30733,48807;33143,57244;33143,57244;35553,65679;35553,65679;36758,74116;36758,74116;634529,140397;1229890,75319" o:connectangles="0,0,0,0,0,0,0,0,0,0,0,0,0,0,0,0,0,0,0,0,0,0,0,0,0,0,0,0,0,0,0,0,0,0,0,0,0,0,0,0,0,0,0,0,0,0,0,0,0"/>
              </v:shape>
              <v:shape id="Freeform 1391" o:spid="_x0000_s1269" style="position:absolute;left:33147;top:71818;width:14341;height:3133;visibility:visible;mso-wrap-style:square;v-text-anchor:middle" coordsize="1030431,225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1IcUA&#10;AADcAAAADwAAAGRycy9kb3ducmV2LnhtbESPQWvCQBSE7wX/w/KE3uqmIiqpq7RVQVoQtaLXR/aZ&#10;hGTfht1tTP+9KxQ8DjPzDTNbdKYWLTlfWlbwOkhAEGdWl5wrOP6sX6YgfEDWWFsmBX/kYTHvPc0w&#10;1fbKe2oPIRcRwj5FBUUITSqlzwoy6Ae2IY7exTqDIUqXS+3wGuGmlsMkGUuDJceFAhv6LCirDr9G&#10;waTanj+qJR6X38G1q6/zTp42O6We+937G4hAXXiE/9sbrWA4msD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HUhxQAAANwAAAAPAAAAAAAAAAAAAAAAAJgCAABkcnMv&#10;ZG93bnJldi54bWxQSwUGAAAAAAQABAD1AAAAigMAAAAA&#10;" path="m518247,221240v220807,,413038,-46759,513484,-116032c1015279,68840,997094,35069,982374,6494,875001,59315,707881,93085,519113,93085,330344,93085,163224,59315,55851,6494,40265,35069,22081,68840,6494,105208v98714,69273,290946,116032,511753,116032xe" fillcolor="#92d050" stroked="f">
                <v:stroke joinstyle="miter"/>
                <v:path arrowok="t" o:connecttype="custom" o:connectlocs="721304,307908;1435978,146422;1367283,9038;722509,129550;77734,9038;9038,146422;721304,307908" o:connectangles="0,0,0,0,0,0,0"/>
              </v:shape>
              <v:shape id="Freeform 1392" o:spid="_x0000_s1270" style="position:absolute;left:32575;top:76485;width:15547;height:3977;visibility:visible;mso-wrap-style:square;v-text-anchor:middle" coordsize="1117022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8tcMA&#10;AADcAAAADwAAAGRycy9kb3ducmV2LnhtbERPy2rCQBTdF/yH4Ra6KTpRRDTNREyLIujGB66vmdtM&#10;aOZOyEw17dc7i0KXh/POlr1txI06XztWMB4lIIhLp2uuFJxP6+EchA/IGhvHpOCHPCzzwVOGqXZ3&#10;PtDtGCoRQ9inqMCE0KZS+tKQRT9yLXHkPl1nMUTYVVJ3eI/htpGTJJlJizXHBoMtvRsqv47fVsHH&#10;ZofFpbLF6xXH5f533c8XhVHq5blfvYEI1Id/8Z97qxVMpnFtPBOP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8tcMAAADcAAAADwAAAAAAAAAAAAAAAACYAgAAZHJzL2Rv&#10;d25yZXYueG1sUEsFBgAAAAAEAAQA9QAAAIgDAAAAAA==&#10;" path="m51522,171017v101311,66675,290945,111702,507423,111702c777153,282719,968519,236826,1068965,169285v20782,-45893,36368,-100446,43295,-162791c1031731,93951,815254,156296,558945,156296,303501,156296,86158,93951,6494,7360v6928,63211,22514,117763,45028,163657xe" fillcolor="#4775e7 [3207]" stroked="f">
                <v:stroke joinstyle="miter"/>
                <v:path arrowok="t" o:connecttype="custom" o:connectlocs="71709,238011;777948,393471;1487801,235600;1548059,9038;777948,217523;9038,10243;71709,238011" o:connectangles="0,0,0,0,0,0,0"/>
              </v:shape>
              <v:shape id="Freeform 1393" o:spid="_x0000_s1271" style="position:absolute;left:32575;top:70008;width:8436;height:12654;visibility:visible;mso-wrap-style:square;v-text-anchor:middle" coordsize="606136,909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VJMQA&#10;AADcAAAADwAAAGRycy9kb3ducmV2LnhtbESPUWvCMBSF34X9h3AHexFNJzK2zihjIEx8qu4H3DXX&#10;pmtzU5Osrf/eCMIeD+ec73BWm9G2oicfascKnucZCOLS6ZorBd/H7ewVRIjIGlvHpOBCATbrh8kK&#10;c+0GLqg/xEokCIccFZgYu1zKUBqyGOauI07eyXmLMUlfSe1xSHDbykWWvUiLNacFgx19Giqbw59V&#10;8DMt+qbzu6Y/n3d73g7Fb2WMUk+P48c7iEhj/A/f219awWL5Brcz6Qj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mFSTEAAAA3AAAAA8AAAAAAAAAAAAAAAAAmAIAAGRycy9k&#10;b3ducmV2LnhtbFBLBQYAAAAABAAEAPUAAACJAwAAAAA=&#10;" path="m83560,395287v,-116898,116032,-284018,126423,-322984c213447,61046,210849,48058,207385,35935,164956,27276,133783,17751,114733,6494v11257,18184,24246,43296,18184,64944c122526,110403,6494,277524,6494,394422v,469322,414771,513484,556780,513484c575397,907906,589251,907906,603972,907040,436851,899246,83560,828242,83560,395287xe" fillcolor="#412413" stroked="f">
                <v:fill opacity="18247f"/>
                <v:stroke joinstyle="miter"/>
                <v:path arrowok="t" o:connecttype="custom" o:connectlocs="116300,550136;292257,100627;288641,50012;159687,9038;184996,99423;9038,548932;783972,1263568;840616,1262362;116300,550136" o:connectangles="0,0,0,0,0,0,0,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77"/>
    <w:rsid w:val="00034FD9"/>
    <w:rsid w:val="000506AD"/>
    <w:rsid w:val="00062849"/>
    <w:rsid w:val="000B35DD"/>
    <w:rsid w:val="000D5FB8"/>
    <w:rsid w:val="00176FF7"/>
    <w:rsid w:val="001C640B"/>
    <w:rsid w:val="00204698"/>
    <w:rsid w:val="0036017F"/>
    <w:rsid w:val="0038151F"/>
    <w:rsid w:val="00397362"/>
    <w:rsid w:val="003B443F"/>
    <w:rsid w:val="004D0925"/>
    <w:rsid w:val="00673DAF"/>
    <w:rsid w:val="00680B26"/>
    <w:rsid w:val="006E6DEE"/>
    <w:rsid w:val="007E1F74"/>
    <w:rsid w:val="00864F3F"/>
    <w:rsid w:val="008A4C03"/>
    <w:rsid w:val="009C158D"/>
    <w:rsid w:val="00A803CF"/>
    <w:rsid w:val="00AA495B"/>
    <w:rsid w:val="00AD09E2"/>
    <w:rsid w:val="00BF2A21"/>
    <w:rsid w:val="00C4683D"/>
    <w:rsid w:val="00C5323B"/>
    <w:rsid w:val="00CD780F"/>
    <w:rsid w:val="00D13C0C"/>
    <w:rsid w:val="00D63677"/>
    <w:rsid w:val="00D640C8"/>
    <w:rsid w:val="00F6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D9D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E2"/>
    <w:pPr>
      <w:ind w:left="1701" w:right="1701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66831"/>
  </w:style>
  <w:style w:type="character" w:customStyle="1" w:styleId="HeaderChar">
    <w:name w:val="Header Char"/>
    <w:basedOn w:val="DefaultParagraphFont"/>
    <w:link w:val="Header"/>
    <w:uiPriority w:val="99"/>
    <w:semiHidden/>
    <w:rsid w:val="00A803CF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semiHidden/>
    <w:rsid w:val="00F66831"/>
  </w:style>
  <w:style w:type="character" w:customStyle="1" w:styleId="FooterChar">
    <w:name w:val="Footer Char"/>
    <w:basedOn w:val="DefaultParagraphFont"/>
    <w:link w:val="Footer"/>
    <w:uiPriority w:val="99"/>
    <w:semiHidden/>
    <w:rsid w:val="00A803CF"/>
    <w:rPr>
      <w:color w:val="FFFFFF" w:themeColor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204698"/>
    <w:pPr>
      <w:spacing w:after="720" w:line="2500" w:lineRule="exact"/>
      <w:ind w:left="0" w:right="0"/>
    </w:pPr>
    <w:rPr>
      <w:b/>
      <w:caps/>
      <w:sz w:val="280"/>
      <w:szCs w:val="120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04698"/>
    <w:rPr>
      <w:b/>
      <w:caps/>
      <w:color w:val="FFFFFF" w:themeColor="background1"/>
      <w:sz w:val="280"/>
      <w:szCs w:val="120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Information">
    <w:name w:val="Information"/>
    <w:basedOn w:val="Normal"/>
    <w:link w:val="InformationChar"/>
    <w:uiPriority w:val="11"/>
    <w:qFormat/>
    <w:rsid w:val="00F66831"/>
    <w:pPr>
      <w:ind w:left="0" w:right="0"/>
    </w:pPr>
    <w:rPr>
      <w:caps/>
    </w:rPr>
  </w:style>
  <w:style w:type="table" w:styleId="TableGrid">
    <w:name w:val="Table Grid"/>
    <w:basedOn w:val="TableNormal"/>
    <w:uiPriority w:val="39"/>
    <w:rsid w:val="006E6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rmationChar">
    <w:name w:val="Information Char"/>
    <w:basedOn w:val="DefaultParagraphFont"/>
    <w:link w:val="Information"/>
    <w:uiPriority w:val="11"/>
    <w:rsid w:val="00A803CF"/>
    <w:rPr>
      <w:caps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F66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hail\AppData\Roaming\Microsoft\Templates\Holi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F888723A8E480C8BE4443ED7CC7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A0F6-BA5D-4214-9DA2-3F307E0F5802}"/>
      </w:docPartPr>
      <w:docPartBody>
        <w:p w:rsidR="00000000" w:rsidRDefault="00C62036">
          <w:pPr>
            <w:pStyle w:val="8BF888723A8E480C8BE4443ED7CC7E03"/>
          </w:pPr>
          <w:r w:rsidRPr="00F66831">
            <w:t>Happy</w:t>
          </w:r>
          <w:r>
            <w:t xml:space="preserve"> H</w:t>
          </w:r>
          <w:r w:rsidRPr="00F66831">
            <w:t>OLI</w:t>
          </w:r>
        </w:p>
      </w:docPartBody>
    </w:docPart>
    <w:docPart>
      <w:docPartPr>
        <w:name w:val="A0CD249DB96248BCA8B82C5E441BE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25A11-8A75-4FD4-B3BD-2CD9B745B209}"/>
      </w:docPartPr>
      <w:docPartBody>
        <w:p w:rsidR="00000000" w:rsidRDefault="00C62036">
          <w:pPr>
            <w:pStyle w:val="A0CD249DB96248BCA8B82C5E441BECD4"/>
          </w:pPr>
          <w:r w:rsidRPr="00F66831">
            <w:t>Add a brief description of your event here. To replace this or any placeholder text with your own, just click it and start typing.</w:t>
          </w:r>
        </w:p>
      </w:docPartBody>
    </w:docPart>
    <w:docPart>
      <w:docPartPr>
        <w:name w:val="4742EE36ECB84A0E8C87F3A7E6376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117F-6BAE-48AA-A76C-963E15A220EA}"/>
      </w:docPartPr>
      <w:docPartBody>
        <w:p w:rsidR="00000000" w:rsidRDefault="00C62036">
          <w:pPr>
            <w:pStyle w:val="4742EE36ECB84A0E8C87F3A7E63766F5"/>
          </w:pPr>
          <w:r w:rsidRPr="00F66831">
            <w:t>EVENT DATE</w:t>
          </w:r>
        </w:p>
      </w:docPartBody>
    </w:docPart>
    <w:docPart>
      <w:docPartPr>
        <w:name w:val="F79EA524FB0C49BC9D132FD1EEE53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7760-D1BF-49C1-8021-CE8DE78BA1FB}"/>
      </w:docPartPr>
      <w:docPartBody>
        <w:p w:rsidR="00000000" w:rsidRDefault="00C62036">
          <w:pPr>
            <w:pStyle w:val="F79EA524FB0C49BC9D132FD1EEE53F5F"/>
          </w:pPr>
          <w:r w:rsidRPr="00F66831">
            <w:t xml:space="preserve">EVENT </w:t>
          </w:r>
          <w:r>
            <w:t>time</w:t>
          </w:r>
        </w:p>
      </w:docPartBody>
    </w:docPart>
    <w:docPart>
      <w:docPartPr>
        <w:name w:val="5DE33DA708B844BDBB56C3D2AA3E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AE9AA-F096-4794-B88A-EB9DB746EBFC}"/>
      </w:docPartPr>
      <w:docPartBody>
        <w:p w:rsidR="00000000" w:rsidRDefault="00C62036">
          <w:pPr>
            <w:pStyle w:val="5DE33DA708B844BDBB56C3D2AA3E04C5"/>
          </w:pPr>
          <w:r w:rsidRPr="00F66831">
            <w:t xml:space="preserve">EVENT </w:t>
          </w:r>
          <w:r>
            <w:t>place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36"/>
    <w:rsid w:val="00C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888723A8E480C8BE4443ED7CC7E03">
    <w:name w:val="8BF888723A8E480C8BE4443ED7CC7E03"/>
  </w:style>
  <w:style w:type="paragraph" w:customStyle="1" w:styleId="A0CD249DB96248BCA8B82C5E441BECD4">
    <w:name w:val="A0CD249DB96248BCA8B82C5E441BECD4"/>
  </w:style>
  <w:style w:type="paragraph" w:customStyle="1" w:styleId="4742EE36ECB84A0E8C87F3A7E63766F5">
    <w:name w:val="4742EE36ECB84A0E8C87F3A7E63766F5"/>
  </w:style>
  <w:style w:type="paragraph" w:customStyle="1" w:styleId="F79EA524FB0C49BC9D132FD1EEE53F5F">
    <w:name w:val="F79EA524FB0C49BC9D132FD1EEE53F5F"/>
  </w:style>
  <w:style w:type="paragraph" w:customStyle="1" w:styleId="5DE33DA708B844BDBB56C3D2AA3E04C5">
    <w:name w:val="5DE33DA708B844BDBB56C3D2AA3E0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610B7C-DB88-440D-A586-42BD7D038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BD9677-08C1-4F02-8BB2-87E550509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06DA3-76DE-4FBB-91CC-C5BCBC902FA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 flyer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2019-02-27T20:03:00Z</dcterms:created>
  <dcterms:modified xsi:type="dcterms:W3CDTF">2019-02-27T20:03:00Z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