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4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14"/>
        <w:gridCol w:w="294"/>
        <w:gridCol w:w="4524"/>
        <w:gridCol w:w="343"/>
        <w:gridCol w:w="4640"/>
      </w:tblGrid>
      <w:tr w:rsidR="00F627CE" w:rsidTr="000A224A">
        <w:trPr>
          <w:trHeight w:val="2395"/>
        </w:trPr>
        <w:tc>
          <w:tcPr>
            <w:tcW w:w="14515" w:type="dxa"/>
            <w:gridSpan w:val="5"/>
            <w:vAlign w:val="center"/>
          </w:tcPr>
          <w:bookmarkStart w:id="0" w:name="_GoBack"/>
          <w:bookmarkEnd w:id="0"/>
          <w:p w:rsidR="00D90CAB" w:rsidRDefault="00C96694" w:rsidP="00B70471">
            <w:pPr>
              <w:pStyle w:val="Title"/>
            </w:pPr>
            <w:sdt>
              <w:sdtPr>
                <w:id w:val="1237896440"/>
                <w:placeholder>
                  <w:docPart w:val="C525B0DB061542BF986494118F043604"/>
                </w:placeholder>
                <w:temporary/>
                <w:showingPlcHdr/>
                <w15:appearance w15:val="hidden"/>
                <w:text/>
              </w:sdtPr>
              <w:sdtEndPr/>
              <w:sdtContent>
                <w:r w:rsidR="00B70471" w:rsidRPr="00D90CAB">
                  <w:t>NEWSPAPER</w:t>
                </w:r>
              </w:sdtContent>
            </w:sdt>
          </w:p>
        </w:tc>
      </w:tr>
      <w:tr w:rsidR="00F627CE" w:rsidTr="000A224A">
        <w:trPr>
          <w:trHeight w:val="1271"/>
        </w:trPr>
        <w:sdt>
          <w:sdtPr>
            <w:id w:val="687881142"/>
            <w:placeholder>
              <w:docPart w:val="72DF84A019E04130A2D8BE4318207428"/>
            </w:placeholder>
            <w:temporary/>
            <w:showingPlcHdr/>
            <w15:appearance w15:val="hidden"/>
            <w:text/>
          </w:sdtPr>
          <w:sdtEndPr/>
          <w:sdtContent>
            <w:tc>
              <w:tcPr>
                <w:tcW w:w="14515" w:type="dxa"/>
                <w:gridSpan w:val="5"/>
                <w:vAlign w:val="center"/>
              </w:tcPr>
              <w:p w:rsidR="00D90CAB" w:rsidRDefault="00B70471" w:rsidP="00A4086C">
                <w:pPr>
                  <w:pStyle w:val="Subtitle"/>
                </w:pPr>
                <w:r w:rsidRPr="00D90CAB">
                  <w:t>DESCRIPTIVE</w:t>
                </w:r>
                <w:r>
                  <w:t xml:space="preserve"> </w:t>
                </w:r>
                <w:r w:rsidRPr="00D90CAB">
                  <w:t>SUBTITLE GOES HERE. MAKE IT GO ACROSS.</w:t>
                </w:r>
              </w:p>
            </w:tc>
          </w:sdtContent>
        </w:sdt>
      </w:tr>
      <w:tr w:rsidR="00F627CE" w:rsidTr="005F7E8C">
        <w:trPr>
          <w:trHeight w:val="14691"/>
        </w:trPr>
        <w:tc>
          <w:tcPr>
            <w:tcW w:w="4714" w:type="dxa"/>
          </w:tcPr>
          <w:p w:rsidR="00F627CE" w:rsidRDefault="00F627CE" w:rsidP="00A4086C">
            <w:pPr>
              <w:pStyle w:val="PictureCaption"/>
            </w:pPr>
            <w:r>
              <w:rPr>
                <w:noProof/>
              </w:rPr>
              <w:drawing>
                <wp:anchor distT="0" distB="0" distL="114300" distR="114300" simplePos="0" relativeHeight="251662336" behindDoc="0" locked="0" layoutInCell="1" allowOverlap="1" wp14:anchorId="3AA77445" wp14:editId="4524446C">
                  <wp:simplePos x="0" y="0"/>
                  <wp:positionH relativeFrom="column">
                    <wp:posOffset>0</wp:posOffset>
                  </wp:positionH>
                  <wp:positionV relativeFrom="paragraph">
                    <wp:posOffset>3810</wp:posOffset>
                  </wp:positionV>
                  <wp:extent cx="2961640" cy="2153920"/>
                  <wp:effectExtent l="0" t="0" r="0" b="5080"/>
                  <wp:wrapTopAndBottom/>
                  <wp:docPr id="75" name="Picture 75"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pic:cNvPicPr/>
                        </pic:nvPicPr>
                        <pic:blipFill>
                          <a:blip r:embed="rId10" cstate="screen">
                            <a:extLst>
                              <a:ext uri="{28A0092B-C50C-407E-A947-70E740481C1C}">
                                <a14:useLocalDpi xmlns:a14="http://schemas.microsoft.com/office/drawing/2010/main"/>
                              </a:ext>
                            </a:extLst>
                          </a:blip>
                          <a:stretch>
                            <a:fillRect/>
                          </a:stretch>
                        </pic:blipFill>
                        <pic:spPr>
                          <a:xfrm>
                            <a:off x="0" y="0"/>
                            <a:ext cx="2961640" cy="2153920"/>
                          </a:xfrm>
                          <a:prstGeom prst="rect">
                            <a:avLst/>
                          </a:prstGeom>
                        </pic:spPr>
                      </pic:pic>
                    </a:graphicData>
                  </a:graphic>
                  <wp14:sizeRelH relativeFrom="page">
                    <wp14:pctWidth>0</wp14:pctWidth>
                  </wp14:sizeRelH>
                  <wp14:sizeRelV relativeFrom="page">
                    <wp14:pctHeight>0</wp14:pctHeight>
                  </wp14:sizeRelV>
                </wp:anchor>
              </w:drawing>
            </w:r>
            <w:sdt>
              <w:sdtPr>
                <w:id w:val="1119421047"/>
                <w:placeholder>
                  <w:docPart w:val="2D09A4C7D3F54DE8B03A56C03F1E5228"/>
                </w:placeholder>
                <w:temporary/>
                <w:showingPlcHdr/>
                <w15:appearance w15:val="hidden"/>
                <w:text w:multiLine="1"/>
              </w:sdtPr>
              <w:sdtEndPr/>
              <w:sdtContent>
                <w:r w:rsidR="00B70471">
                  <w:t>PICTURE CAPTION</w:t>
                </w:r>
              </w:sdtContent>
            </w:sdt>
          </w:p>
          <w:p w:rsidR="00F627CE" w:rsidRDefault="00C96694" w:rsidP="00A4086C">
            <w:pPr>
              <w:pStyle w:val="Heading2"/>
            </w:pPr>
            <w:sdt>
              <w:sdtPr>
                <w:id w:val="-798068783"/>
                <w:placeholder>
                  <w:docPart w:val="8A7D82D60AA544DE8480E9A7319BEE59"/>
                </w:placeholder>
                <w:showingPlcHdr/>
                <w15:appearance w15:val="hidden"/>
                <w:text w:multiLine="1"/>
              </w:sdtPr>
              <w:sdtEndPr/>
              <w:sdtContent>
                <w:r w:rsidR="00B70471" w:rsidRPr="00D90CAB">
                  <w:t>Title related to pic</w:t>
                </w:r>
              </w:sdtContent>
            </w:sdt>
          </w:p>
          <w:sdt>
            <w:sdtPr>
              <w:id w:val="-55859070"/>
              <w:placeholder>
                <w:docPart w:val="80616060FA094D6A829795B9A5FD27EA"/>
              </w:placeholder>
              <w:temporary/>
              <w:showingPlcHdr/>
              <w15:appearance w15:val="hidden"/>
              <w:text w:multiLine="1"/>
            </w:sdtPr>
            <w:sdtEndPr/>
            <w:sdtContent>
              <w:p w:rsidR="00B70471" w:rsidRDefault="00B70471" w:rsidP="00B70471">
                <w:pPr>
                  <w:pStyle w:val="AuthorName"/>
                </w:pPr>
                <w:r>
                  <w:t>AUTHOR NAME</w:t>
                </w:r>
                <w:r>
                  <w:br/>
                  <w:t>DATE</w:t>
                </w:r>
              </w:p>
            </w:sdtContent>
          </w:sdt>
          <w:sdt>
            <w:sdtPr>
              <w:id w:val="1484668522"/>
              <w:placeholder>
                <w:docPart w:val="28E9B2D9416B448CBF01A34656D1073B"/>
              </w:placeholder>
              <w:temporary/>
              <w:showingPlcHdr/>
              <w15:appearance w15:val="hidden"/>
              <w:text w:multiLine="1"/>
            </w:sdtPr>
            <w:sdtEndPr/>
            <w:sdtContent>
              <w:p w:rsidR="00B70471" w:rsidRDefault="00B70471" w:rsidP="00B70471">
                <w:r w:rsidRPr="00A4086C">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r>
                  <w:t xml:space="preserve"> </w:t>
                </w:r>
                <w:r w:rsidRPr="00A4086C">
                  <w:t>Vivamus rutrum a enim eget molestie. Sed pharetra diam metus, id ornare dolor lobortis quis.</w:t>
                </w:r>
              </w:p>
              <w:p w:rsidR="00381DB7" w:rsidRDefault="00C96694" w:rsidP="00A4086C"/>
            </w:sdtContent>
          </w:sdt>
          <w:p w:rsidR="00381DB7" w:rsidRDefault="005343CD" w:rsidP="005F7E8C">
            <w:pPr>
              <w:pStyle w:val="PictureCaption"/>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34290</wp:posOffset>
                  </wp:positionV>
                  <wp:extent cx="2933700" cy="2133600"/>
                  <wp:effectExtent l="0" t="0" r="0" b="0"/>
                  <wp:wrapTopAndBottom/>
                  <wp:docPr id="77" name="Picture 7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png"/>
                          <pic:cNvPicPr/>
                        </pic:nvPicPr>
                        <pic:blipFill>
                          <a:blip r:embed="rId11" cstate="screen">
                            <a:extLst>
                              <a:ext uri="{28A0092B-C50C-407E-A947-70E740481C1C}">
                                <a14:useLocalDpi xmlns:a14="http://schemas.microsoft.com/office/drawing/2010/main"/>
                              </a:ext>
                            </a:extLst>
                          </a:blip>
                          <a:stretch>
                            <a:fillRect/>
                          </a:stretch>
                        </pic:blipFill>
                        <pic:spPr>
                          <a:xfrm>
                            <a:off x="0" y="0"/>
                            <a:ext cx="2933700" cy="2133600"/>
                          </a:xfrm>
                          <a:prstGeom prst="rect">
                            <a:avLst/>
                          </a:prstGeom>
                        </pic:spPr>
                      </pic:pic>
                    </a:graphicData>
                  </a:graphic>
                  <wp14:sizeRelH relativeFrom="page">
                    <wp14:pctWidth>0</wp14:pctWidth>
                  </wp14:sizeRelH>
                  <wp14:sizeRelV relativeFrom="page">
                    <wp14:pctHeight>0</wp14:pctHeight>
                  </wp14:sizeRelV>
                </wp:anchor>
              </w:drawing>
            </w:r>
            <w:sdt>
              <w:sdtPr>
                <w:id w:val="1252237534"/>
                <w:placeholder>
                  <w:docPart w:val="B455542A345241F29C806666C3C7C77C"/>
                </w:placeholder>
                <w:temporary/>
                <w:showingPlcHdr/>
                <w15:appearance w15:val="hidden"/>
                <w:text w:multiLine="1"/>
              </w:sdtPr>
              <w:sdtEndPr/>
              <w:sdtContent>
                <w:r w:rsidR="00B70471" w:rsidRPr="005F7E8C">
                  <w:t>PICTURE CAPTION: Lorem ipsum dolor sit amet, consectetur adipiscing elit.</w:t>
                </w:r>
              </w:sdtContent>
            </w:sdt>
          </w:p>
        </w:tc>
        <w:tc>
          <w:tcPr>
            <w:tcW w:w="294" w:type="dxa"/>
          </w:tcPr>
          <w:p w:rsidR="00F627CE" w:rsidRDefault="00F627CE" w:rsidP="00A4086C"/>
        </w:tc>
        <w:tc>
          <w:tcPr>
            <w:tcW w:w="9507" w:type="dxa"/>
            <w:gridSpan w:val="3"/>
          </w:tcPr>
          <w:p w:rsidR="00F627CE" w:rsidRPr="00B70471" w:rsidRDefault="00381DB7" w:rsidP="00B70471">
            <w:pPr>
              <w:pStyle w:val="PictureCaption"/>
            </w:pPr>
            <w:r w:rsidRPr="00B70471">
              <w:rPr>
                <w:noProof/>
              </w:rPr>
              <w:drawing>
                <wp:anchor distT="0" distB="0" distL="114300" distR="114300" simplePos="0" relativeHeight="251663360" behindDoc="0" locked="0" layoutInCell="1" allowOverlap="1" wp14:anchorId="5150EBB7" wp14:editId="286FA83E">
                  <wp:simplePos x="0" y="0"/>
                  <wp:positionH relativeFrom="column">
                    <wp:posOffset>0</wp:posOffset>
                  </wp:positionH>
                  <wp:positionV relativeFrom="paragraph">
                    <wp:posOffset>635</wp:posOffset>
                  </wp:positionV>
                  <wp:extent cx="5969000" cy="4356100"/>
                  <wp:effectExtent l="0" t="0" r="0" b="0"/>
                  <wp:wrapTopAndBottom/>
                  <wp:docPr id="76" name="Picture 76"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2" cstate="screen">
                            <a:extLst>
                              <a:ext uri="{28A0092B-C50C-407E-A947-70E740481C1C}">
                                <a14:useLocalDpi xmlns:a14="http://schemas.microsoft.com/office/drawing/2010/main"/>
                              </a:ext>
                            </a:extLst>
                          </a:blip>
                          <a:stretch>
                            <a:fillRect/>
                          </a:stretch>
                        </pic:blipFill>
                        <pic:spPr>
                          <a:xfrm>
                            <a:off x="0" y="0"/>
                            <a:ext cx="5969000" cy="4356100"/>
                          </a:xfrm>
                          <a:prstGeom prst="rect">
                            <a:avLst/>
                          </a:prstGeom>
                        </pic:spPr>
                      </pic:pic>
                    </a:graphicData>
                  </a:graphic>
                  <wp14:sizeRelH relativeFrom="page">
                    <wp14:pctWidth>0</wp14:pctWidth>
                  </wp14:sizeRelH>
                  <wp14:sizeRelV relativeFrom="page">
                    <wp14:pctHeight>0</wp14:pctHeight>
                  </wp14:sizeRelV>
                </wp:anchor>
              </w:drawing>
            </w:r>
            <w:sdt>
              <w:sdtPr>
                <w:id w:val="274997929"/>
                <w:placeholder>
                  <w:docPart w:val="A52E0CBF33A9455DA2C17543E9FC41F0"/>
                </w:placeholder>
                <w:temporary/>
                <w:showingPlcHdr/>
                <w15:appearance w15:val="hidden"/>
                <w:text w:multiLine="1"/>
              </w:sdtPr>
              <w:sdtEndPr/>
              <w:sdtContent>
                <w:r w:rsidR="00B70471" w:rsidRPr="005F7E8C">
                  <w:t>PICTURE CAPTION: Lorem ipsum dolor sit amet, consectetur adipiscing elit. Fusce vel laoreet orci. In eget auctor mi.</w:t>
                </w:r>
              </w:sdtContent>
            </w:sdt>
          </w:p>
          <w:sdt>
            <w:sdtPr>
              <w:id w:val="-78911203"/>
              <w:placeholder>
                <w:docPart w:val="6A8B1998852A42D3806874FC2CE5A0F3"/>
              </w:placeholder>
              <w:temporary/>
              <w:showingPlcHdr/>
              <w15:appearance w15:val="hidden"/>
              <w:text w:multiLine="1"/>
            </w:sdtPr>
            <w:sdtEndPr/>
            <w:sdtContent>
              <w:p w:rsidR="00B70471" w:rsidRPr="00D90CAB" w:rsidRDefault="00B70471" w:rsidP="00B70471">
                <w:pPr>
                  <w:pStyle w:val="Heading1"/>
                </w:pPr>
                <w:r w:rsidRPr="005F7E8C">
                  <w:t>Another longer title with pic</w:t>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3"/>
              <w:gridCol w:w="340"/>
              <w:gridCol w:w="4621"/>
            </w:tblGrid>
            <w:tr w:rsidR="00381DB7" w:rsidTr="00381DB7">
              <w:tc>
                <w:tcPr>
                  <w:tcW w:w="4473" w:type="dxa"/>
                </w:tcPr>
                <w:p w:rsidR="00B70471" w:rsidRDefault="00C96694" w:rsidP="00B70471">
                  <w:pPr>
                    <w:pStyle w:val="AuthorName"/>
                  </w:pPr>
                  <w:sdt>
                    <w:sdtPr>
                      <w:id w:val="-1271775003"/>
                      <w:placeholder>
                        <w:docPart w:val="A8ABA6F1A64440459CA5D2560F0BAE0A"/>
                      </w:placeholder>
                      <w:temporary/>
                      <w:showingPlcHdr/>
                      <w15:appearance w15:val="hidden"/>
                      <w:text w:multiLine="1"/>
                    </w:sdtPr>
                    <w:sdtEndPr/>
                    <w:sdtContent>
                      <w:r w:rsidR="00B70471">
                        <w:t>AUTHOR NAME</w:t>
                      </w:r>
                      <w:r w:rsidR="00B70471">
                        <w:br/>
                        <w:t>DATE</w:t>
                      </w:r>
                    </w:sdtContent>
                  </w:sdt>
                </w:p>
                <w:sdt>
                  <w:sdtPr>
                    <w:id w:val="1295330988"/>
                    <w:placeholder>
                      <w:docPart w:val="5C4B65B772C444BB814C2E0CFCEE2FE2"/>
                    </w:placeholder>
                    <w:temporary/>
                    <w:showingPlcHdr/>
                    <w15:appearance w15:val="hidden"/>
                    <w:text w:multiLine="1"/>
                  </w:sdtPr>
                  <w:sdtEndPr/>
                  <w:sdtContent>
                    <w:p w:rsidR="00B70471" w:rsidRDefault="00B70471" w:rsidP="005F7E8C">
                      <w:r>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w:t>
                      </w:r>
                    </w:p>
                    <w:p w:rsidR="00381DB7" w:rsidRDefault="00B70471" w:rsidP="005F7E8C">
                      <w:r>
                        <w:t>Integer gravida, ipsum non venenatis pretium, elit mauris ultrices neque, quis tincidunt arcu velit sed dolor. Suspendisse non lacus at orci hendrerit tincidunt. Quisque consequat fauci- bus luctus. Ut sollicitudin arcu mauris, non dictum est viverra vitae.</w:t>
                      </w:r>
                    </w:p>
                  </w:sdtContent>
                </w:sdt>
              </w:tc>
              <w:tc>
                <w:tcPr>
                  <w:tcW w:w="340" w:type="dxa"/>
                </w:tcPr>
                <w:p w:rsidR="00381DB7" w:rsidRDefault="00381DB7" w:rsidP="00F627CE"/>
              </w:tc>
              <w:sdt>
                <w:sdtPr>
                  <w:id w:val="-351182429"/>
                  <w:placeholder>
                    <w:docPart w:val="CF767ED74750436D96661A941964B700"/>
                  </w:placeholder>
                  <w:temporary/>
                  <w:showingPlcHdr/>
                  <w15:appearance w15:val="hidden"/>
                  <w:text w:multiLine="1"/>
                </w:sdtPr>
                <w:sdtEndPr/>
                <w:sdtContent>
                  <w:tc>
                    <w:tcPr>
                      <w:tcW w:w="4621" w:type="dxa"/>
                    </w:tcPr>
                    <w:p w:rsidR="00B70471" w:rsidRPr="005F7E8C" w:rsidRDefault="005F7E8C" w:rsidP="005F7E8C">
                      <w:r w:rsidRPr="005F7E8C">
                        <w:t>Proin dolor massa, aliquet sit amet pharetra quis, efficitur a massa. Praesent dolor tortor,</w:t>
                      </w:r>
                      <w:r w:rsidR="00B70471" w:rsidRPr="005F7E8C">
                        <w:t>feugiat id porttitor a, scelerisque non purus. Sed ac fermentum velit. In vitae mollis quam.</w:t>
                      </w:r>
                    </w:p>
                    <w:p w:rsidR="00B70471" w:rsidRDefault="00B70471" w:rsidP="005F7E8C">
                      <w:r>
                        <w:t>Praesent sit amet maximus eros, quis mollis odio. Nunc eget dignissim est. Donec eget justo nec turpis cursus convallis eget nec erat.</w:t>
                      </w:r>
                    </w:p>
                    <w:p w:rsidR="00381DB7" w:rsidRDefault="00B70471" w:rsidP="005F7E8C">
                      <w:r>
                        <w:t xml:space="preserve">Nullam vel pellentesque leo. Proin id euismod turpis, sit amet suscipit mauris. Sed sed ullam- corper lectus. Sed eros nisi, consequat et auctor vel, placerat quis massa. Mauris elementum efficitur diam elementum vulputate. Integer ullamcorper ligula quis enim efficitur, non pellentesque nunc facilisis. Sed mollis et arcu vitae suscipit. Etiam scelerisque ante vel nibh bibendum, et interdum odio venenatis. </w:t>
                      </w:r>
                    </w:p>
                  </w:tc>
                </w:sdtContent>
              </w:sdt>
            </w:tr>
          </w:tbl>
          <w:p w:rsidR="00F627CE" w:rsidRDefault="00F627CE" w:rsidP="00F627CE"/>
        </w:tc>
      </w:tr>
      <w:tr w:rsidR="005343CD" w:rsidTr="000A224A">
        <w:trPr>
          <w:trHeight w:val="1256"/>
        </w:trPr>
        <w:sdt>
          <w:sdtPr>
            <w:id w:val="1259180961"/>
            <w:placeholder>
              <w:docPart w:val="7A90814A02F74B4A9EC094D57E739F34"/>
            </w:placeholder>
            <w:temporary/>
            <w:showingPlcHdr/>
            <w15:appearance w15:val="hidden"/>
            <w:text w:multiLine="1"/>
          </w:sdtPr>
          <w:sdtEndPr/>
          <w:sdtContent>
            <w:tc>
              <w:tcPr>
                <w:tcW w:w="14515" w:type="dxa"/>
                <w:gridSpan w:val="5"/>
              </w:tcPr>
              <w:p w:rsidR="005343CD" w:rsidRDefault="00DA71B3" w:rsidP="005343CD">
                <w:pPr>
                  <w:pStyle w:val="IssueTitle"/>
                </w:pPr>
                <w:r>
                  <w:t>IN THIS ISSUE</w:t>
                </w:r>
              </w:p>
            </w:tc>
          </w:sdtContent>
        </w:sdt>
      </w:tr>
      <w:tr w:rsidR="005343CD" w:rsidTr="000A224A">
        <w:trPr>
          <w:trHeight w:val="1256"/>
        </w:trPr>
        <w:sdt>
          <w:sdtPr>
            <w:id w:val="-2016221855"/>
            <w:placeholder>
              <w:docPart w:val="AEC87A828BCA4D0795408F1F56E08F93"/>
            </w:placeholder>
            <w:temporary/>
            <w:showingPlcHdr/>
            <w15:appearance w15:val="hidden"/>
            <w:text w:multiLine="1"/>
          </w:sdtPr>
          <w:sdtEndPr/>
          <w:sdtContent>
            <w:tc>
              <w:tcPr>
                <w:tcW w:w="4714" w:type="dxa"/>
              </w:tcPr>
              <w:p w:rsidR="005343CD" w:rsidRDefault="00DA71B3" w:rsidP="005343CD">
                <w:pPr>
                  <w:pStyle w:val="IssueSubtitle"/>
                </w:pPr>
                <w:r>
                  <w:t>TITLE OF THE</w:t>
                </w:r>
                <w:r w:rsidRPr="005F7E8C">
                  <w:t xml:space="preserve"> TOPIC</w:t>
                </w:r>
              </w:p>
            </w:tc>
          </w:sdtContent>
        </w:sdt>
        <w:tc>
          <w:tcPr>
            <w:tcW w:w="294" w:type="dxa"/>
          </w:tcPr>
          <w:p w:rsidR="005343CD" w:rsidRDefault="005343CD" w:rsidP="005343CD"/>
        </w:tc>
        <w:sdt>
          <w:sdtPr>
            <w:id w:val="-240097246"/>
            <w:placeholder>
              <w:docPart w:val="D177D95EC0AE490685D2E7961626C9CC"/>
            </w:placeholder>
            <w:temporary/>
            <w:showingPlcHdr/>
            <w15:appearance w15:val="hidden"/>
            <w:text w:multiLine="1"/>
          </w:sdtPr>
          <w:sdtEndPr/>
          <w:sdtContent>
            <w:tc>
              <w:tcPr>
                <w:tcW w:w="4524" w:type="dxa"/>
              </w:tcPr>
              <w:p w:rsidR="005343CD" w:rsidRDefault="00DA71B3" w:rsidP="005343CD">
                <w:pPr>
                  <w:pStyle w:val="IssueSubtitle"/>
                </w:pPr>
                <w:r>
                  <w:t xml:space="preserve">ANOTHER </w:t>
                </w:r>
                <w:r w:rsidRPr="005F7E8C">
                  <w:t xml:space="preserve">TITLE </w:t>
                </w:r>
                <w:r>
                  <w:t>OF THE</w:t>
                </w:r>
                <w:r w:rsidRPr="005F7E8C">
                  <w:t xml:space="preserve"> TOPIC</w:t>
                </w:r>
              </w:p>
            </w:tc>
          </w:sdtContent>
        </w:sdt>
        <w:tc>
          <w:tcPr>
            <w:tcW w:w="343" w:type="dxa"/>
          </w:tcPr>
          <w:p w:rsidR="005343CD" w:rsidRDefault="005343CD" w:rsidP="005343CD">
            <w:pPr>
              <w:rPr>
                <w:noProof/>
              </w:rPr>
            </w:pPr>
          </w:p>
        </w:tc>
        <w:sdt>
          <w:sdtPr>
            <w:id w:val="1380207235"/>
            <w:placeholder>
              <w:docPart w:val="F2D4BC77CED444FFBDC2F6503E471B43"/>
            </w:placeholder>
            <w:temporary/>
            <w:showingPlcHdr/>
            <w15:appearance w15:val="hidden"/>
            <w:text w:multiLine="1"/>
          </w:sdtPr>
          <w:sdtEndPr/>
          <w:sdtContent>
            <w:tc>
              <w:tcPr>
                <w:tcW w:w="4640" w:type="dxa"/>
              </w:tcPr>
              <w:p w:rsidR="005343CD" w:rsidRDefault="00DA71B3" w:rsidP="005343CD">
                <w:pPr>
                  <w:pStyle w:val="IssueSubtitle"/>
                </w:pPr>
                <w:r>
                  <w:t>TITLE OF THE</w:t>
                </w:r>
                <w:r w:rsidRPr="005F7E8C">
                  <w:t xml:space="preserve"> TOPIC</w:t>
                </w:r>
              </w:p>
            </w:tc>
          </w:sdtContent>
        </w:sdt>
      </w:tr>
      <w:tr w:rsidR="00E03278" w:rsidTr="000A224A">
        <w:trPr>
          <w:trHeight w:val="1256"/>
        </w:trPr>
        <w:tc>
          <w:tcPr>
            <w:tcW w:w="9532" w:type="dxa"/>
            <w:gridSpan w:val="3"/>
          </w:tcPr>
          <w:p w:rsidR="00E03278" w:rsidRDefault="00C96694" w:rsidP="00A37FA5">
            <w:pPr>
              <w:pStyle w:val="Keyword"/>
            </w:pPr>
            <w:sdt>
              <w:sdtPr>
                <w:id w:val="-1754041379"/>
                <w:placeholder>
                  <w:docPart w:val="53F15A9C0AB442DAAA255106D5B746AC"/>
                </w:placeholder>
                <w:temporary/>
                <w:showingPlcHdr/>
                <w15:appearance w15:val="hidden"/>
                <w:text/>
              </w:sdtPr>
              <w:sdtEndPr/>
              <w:sdtContent>
                <w:r w:rsidR="00DD774E">
                  <w:t>KEYWORD</w:t>
                </w:r>
              </w:sdtContent>
            </w:sdt>
            <w:r w:rsidR="00AA4797">
              <w:rPr>
                <w:noProof/>
              </w:rPr>
              <mc:AlternateContent>
                <mc:Choice Requires="wps">
                  <w:drawing>
                    <wp:anchor distT="0" distB="0" distL="114300" distR="114300" simplePos="0" relativeHeight="251666432" behindDoc="1" locked="0" layoutInCell="1" allowOverlap="1" wp14:anchorId="1025A2CB" wp14:editId="0EE30690">
                      <wp:simplePos x="0" y="0"/>
                      <wp:positionH relativeFrom="column">
                        <wp:posOffset>6126480</wp:posOffset>
                      </wp:positionH>
                      <wp:positionV relativeFrom="paragraph">
                        <wp:posOffset>78377</wp:posOffset>
                      </wp:positionV>
                      <wp:extent cx="3475990" cy="7981406"/>
                      <wp:effectExtent l="0" t="0" r="3810" b="0"/>
                      <wp:wrapNone/>
                      <wp:docPr id="40" name="Rectangle 49">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5990" cy="7981406"/>
                              </a:xfrm>
                              <a:prstGeom prst="rect">
                                <a:avLst/>
                              </a:prstGeom>
                              <a:solidFill>
                                <a:srgbClr val="F1EF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3E40B4" id="Rectangle 49" o:spid="_x0000_s1026" style="position:absolute;margin-left:482.4pt;margin-top:6.15pt;width:273.7pt;height:628.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" fillcolor="#f1efe2" stroked="f">
                      <v:path arrowok="t"/>
                    </v:rect>
                  </w:pict>
                </mc:Fallback>
              </mc:AlternateContent>
            </w:r>
          </w:p>
          <w:sdt>
            <w:sdtPr>
              <w:id w:val="1112480502"/>
              <w:placeholder>
                <w:docPart w:val="9987BDE412F64BB2922E8437C712D476"/>
              </w:placeholder>
              <w:temporary/>
              <w:showingPlcHdr/>
              <w15:appearance w15:val="hidden"/>
              <w:text w:multiLine="1"/>
            </w:sdtPr>
            <w:sdtEndPr/>
            <w:sdtContent>
              <w:p w:rsidR="00DD774E" w:rsidRDefault="00A17D09" w:rsidP="00DD774E">
                <w:pPr>
                  <w:pStyle w:val="Heading3"/>
                </w:pPr>
                <w:r w:rsidRPr="00A37FA5">
                  <w:t>Lorem ipsum dolor sit amet elit</w:t>
                </w:r>
                <w:r>
                  <w:t>.</w:t>
                </w:r>
              </w:p>
            </w:sdtContent>
          </w:sdt>
          <w:sdt>
            <w:sdtPr>
              <w:id w:val="-1415546403"/>
              <w:placeholder>
                <w:docPart w:val="B4B47B66CAE44E85A59C08DB6BCC5F7F"/>
              </w:placeholder>
              <w:temporary/>
              <w:showingPlcHdr/>
              <w15:appearance w15:val="hidden"/>
              <w:text w:multiLine="1"/>
            </w:sdtPr>
            <w:sdtEndPr/>
            <w:sdtContent>
              <w:p w:rsidR="00A37FA5" w:rsidRPr="00DA71B3" w:rsidRDefault="00DD774E" w:rsidP="00AA4797">
                <w:pPr>
                  <w:pStyle w:val="Heading3Alter"/>
                </w:pPr>
                <w:r w:rsidRPr="00AA4797">
                  <w:t>In eget auctor mi.</w:t>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3"/>
              <w:gridCol w:w="340"/>
              <w:gridCol w:w="4621"/>
            </w:tblGrid>
            <w:tr w:rsidR="00AA4797" w:rsidTr="009910AF">
              <w:tc>
                <w:tcPr>
                  <w:tcW w:w="4473" w:type="dxa"/>
                </w:tcPr>
                <w:p w:rsidR="00DD774E" w:rsidRDefault="00C96694" w:rsidP="00DD774E">
                  <w:pPr>
                    <w:pStyle w:val="AuthorName"/>
                  </w:pPr>
                  <w:sdt>
                    <w:sdtPr>
                      <w:id w:val="1129980648"/>
                      <w:placeholder>
                        <w:docPart w:val="9A60E68F1B68469EAC18457512081500"/>
                      </w:placeholder>
                      <w:temporary/>
                      <w:showingPlcHdr/>
                      <w15:appearance w15:val="hidden"/>
                      <w:text w:multiLine="1"/>
                    </w:sdtPr>
                    <w:sdtEndPr/>
                    <w:sdtContent>
                      <w:r w:rsidR="00DD774E">
                        <w:t>AUTHOR NAME</w:t>
                      </w:r>
                      <w:r w:rsidR="00DD774E">
                        <w:br/>
                        <w:t>DATE</w:t>
                      </w:r>
                    </w:sdtContent>
                  </w:sdt>
                </w:p>
                <w:sdt>
                  <w:sdtPr>
                    <w:id w:val="-240180814"/>
                    <w:placeholder>
                      <w:docPart w:val="46B717CCA0BD4EF29EC6857485EA0EA4"/>
                    </w:placeholder>
                    <w:temporary/>
                    <w:showingPlcHdr/>
                    <w15:appearance w15:val="hidden"/>
                    <w:text w:multiLine="1"/>
                  </w:sdtPr>
                  <w:sdtEndPr/>
                  <w:sdtContent>
                    <w:p w:rsidR="00DD774E" w:rsidRDefault="00DD774E" w:rsidP="00DD774E">
                      <w:r>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DD774E" w:rsidRDefault="00DD774E" w:rsidP="00DD774E"/>
                    <w:p w:rsidR="00DD774E" w:rsidRDefault="00DD774E" w:rsidP="00DD774E">
                      <w:r>
                        <w:t>Proin dolor massa, aliquet sit amet pharetra quis, efficitur a massa. Praesent dolor tortor, feugiat id porttitor a, scelerisque non purus. Sed ac fermentum velit. In vitae mollis quam.</w:t>
                      </w:r>
                    </w:p>
                    <w:p w:rsidR="00AA4797" w:rsidRDefault="00DD774E" w:rsidP="00DD774E">
                      <w:r>
                        <w:t>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Mauris elementum efficitur diam elementum vulputate. Integer ullamcorper ligula quis enim efficitur, non pellentesque nunc facilisis. Sed mollis et arcu vitae suscipit. Etiam scelerisque ante vel nibh bibendum, et interdum odio venenatis. Mauris congue venenatis nibh, vitae condimentum massa varius vel.</w:t>
                      </w:r>
                    </w:p>
                  </w:sdtContent>
                </w:sdt>
              </w:tc>
              <w:tc>
                <w:tcPr>
                  <w:tcW w:w="340" w:type="dxa"/>
                </w:tcPr>
                <w:p w:rsidR="00AA4797" w:rsidRDefault="00AA4797" w:rsidP="00AA4797"/>
              </w:tc>
              <w:tc>
                <w:tcPr>
                  <w:tcW w:w="4621" w:type="dxa"/>
                </w:tcPr>
                <w:p w:rsidR="00DD774E" w:rsidRPr="00B70471" w:rsidRDefault="00022169" w:rsidP="00DD774E">
                  <w:pPr>
                    <w:pStyle w:val="PictureCaption"/>
                  </w:pPr>
                  <w:r>
                    <w:rPr>
                      <w:noProof/>
                    </w:rPr>
                    <w:drawing>
                      <wp:anchor distT="0" distB="0" distL="114300" distR="114300" simplePos="0" relativeHeight="251671552" behindDoc="0" locked="0" layoutInCell="1" allowOverlap="1" wp14:anchorId="367F7A5C" wp14:editId="5385F02A">
                        <wp:simplePos x="0" y="0"/>
                        <wp:positionH relativeFrom="column">
                          <wp:posOffset>18415</wp:posOffset>
                        </wp:positionH>
                        <wp:positionV relativeFrom="paragraph">
                          <wp:posOffset>2865755</wp:posOffset>
                        </wp:positionV>
                        <wp:extent cx="2910205" cy="2133600"/>
                        <wp:effectExtent l="0" t="0" r="0" b="0"/>
                        <wp:wrapTopAndBottom/>
                        <wp:docPr id="2" name="Picture 2"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3" cstate="screen">
                                  <a:extLst>
                                    <a:ext uri="{28A0092B-C50C-407E-A947-70E740481C1C}">
                                      <a14:useLocalDpi xmlns:a14="http://schemas.microsoft.com/office/drawing/2010/main"/>
                                    </a:ext>
                                  </a:extLst>
                                </a:blip>
                                <a:stretch>
                                  <a:fillRect/>
                                </a:stretch>
                              </pic:blipFill>
                              <pic:spPr>
                                <a:xfrm>
                                  <a:off x="0" y="0"/>
                                  <a:ext cx="2910205" cy="2133600"/>
                                </a:xfrm>
                                <a:prstGeom prst="rect">
                                  <a:avLst/>
                                </a:prstGeom>
                              </pic:spPr>
                            </pic:pic>
                          </a:graphicData>
                        </a:graphic>
                        <wp14:sizeRelH relativeFrom="page">
                          <wp14:pctWidth>0</wp14:pctWidth>
                        </wp14:sizeRelH>
                        <wp14:sizeRelV relativeFrom="page">
                          <wp14:pctHeight>0</wp14:pctHeight>
                        </wp14:sizeRelV>
                      </wp:anchor>
                    </w:drawing>
                  </w:r>
                  <w:r w:rsidR="006E0DC4">
                    <w:rPr>
                      <w:noProof/>
                    </w:rPr>
                    <w:drawing>
                      <wp:anchor distT="0" distB="0" distL="114300" distR="114300" simplePos="0" relativeHeight="251670528" behindDoc="0" locked="0" layoutInCell="1" allowOverlap="1" wp14:anchorId="545B65CE" wp14:editId="515D74EA">
                        <wp:simplePos x="0" y="0"/>
                        <wp:positionH relativeFrom="column">
                          <wp:posOffset>3810</wp:posOffset>
                        </wp:positionH>
                        <wp:positionV relativeFrom="paragraph">
                          <wp:posOffset>59055</wp:posOffset>
                        </wp:positionV>
                        <wp:extent cx="2924175" cy="2120900"/>
                        <wp:effectExtent l="0" t="0" r="0" b="0"/>
                        <wp:wrapTopAndBottom/>
                        <wp:docPr id="1" name="Picture 1"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14" cstate="screen">
                                  <a:extLst>
                                    <a:ext uri="{28A0092B-C50C-407E-A947-70E740481C1C}">
                                      <a14:useLocalDpi xmlns:a14="http://schemas.microsoft.com/office/drawing/2010/main"/>
                                    </a:ext>
                                  </a:extLst>
                                </a:blip>
                                <a:stretch>
                                  <a:fillRect/>
                                </a:stretch>
                              </pic:blipFill>
                              <pic:spPr>
                                <a:xfrm>
                                  <a:off x="0" y="0"/>
                                  <a:ext cx="2924175" cy="2120900"/>
                                </a:xfrm>
                                <a:prstGeom prst="rect">
                                  <a:avLst/>
                                </a:prstGeom>
                              </pic:spPr>
                            </pic:pic>
                          </a:graphicData>
                        </a:graphic>
                        <wp14:sizeRelH relativeFrom="page">
                          <wp14:pctWidth>0</wp14:pctWidth>
                        </wp14:sizeRelH>
                        <wp14:sizeRelV relativeFrom="page">
                          <wp14:pctHeight>0</wp14:pctHeight>
                        </wp14:sizeRelV>
                      </wp:anchor>
                    </w:drawing>
                  </w:r>
                  <w:sdt>
                    <w:sdtPr>
                      <w:id w:val="687720462"/>
                      <w:placeholder>
                        <w:docPart w:val="3C0CD16B892247A79557C26222945879"/>
                      </w:placeholder>
                      <w:temporary/>
                      <w:showingPlcHdr/>
                      <w15:appearance w15:val="hidden"/>
                      <w:text w:multiLine="1"/>
                    </w:sdtPr>
                    <w:sdtEndPr/>
                    <w:sdtContent>
                      <w:r w:rsidR="00DD774E" w:rsidRPr="005F7E8C">
                        <w:t>PICTURE CAPTION: Lorem ipsum dolor sit amet, consectetur adipiscing elit. Fusce vel laoreet orci. In eget auctor mi.</w:t>
                      </w:r>
                    </w:sdtContent>
                  </w:sdt>
                </w:p>
                <w:p w:rsidR="00496D3F" w:rsidRDefault="00C96694" w:rsidP="00DD774E">
                  <w:pPr>
                    <w:pStyle w:val="PictureCaption"/>
                  </w:pPr>
                  <w:sdt>
                    <w:sdtPr>
                      <w:id w:val="60378198"/>
                      <w:placeholder>
                        <w:docPart w:val="35789281238942229376E600F9F41705"/>
                      </w:placeholder>
                      <w:temporary/>
                      <w:showingPlcHdr/>
                      <w15:appearance w15:val="hidden"/>
                      <w:text w:multiLine="1"/>
                    </w:sdtPr>
                    <w:sdtEndPr/>
                    <w:sdtContent>
                      <w:r w:rsidR="00DD774E" w:rsidRPr="005F7E8C">
                        <w:t>PICTURE CAPTION: Lorem ipsum dolor sit amet, consectetur adipiscing elit. Fusce vel laoreet orci. In eget auctor mi.</w:t>
                      </w:r>
                    </w:sdtContent>
                  </w:sdt>
                </w:p>
              </w:tc>
            </w:tr>
          </w:tbl>
          <w:p w:rsidR="00AA4797" w:rsidRPr="00AA4797" w:rsidRDefault="006B246D" w:rsidP="00AA4797">
            <w:r>
              <w:rPr>
                <w:noProof/>
              </w:rPr>
              <mc:AlternateContent>
                <mc:Choice Requires="wps">
                  <w:drawing>
                    <wp:anchor distT="0" distB="0" distL="114300" distR="114300" simplePos="0" relativeHeight="251669504" behindDoc="0" locked="0" layoutInCell="1" allowOverlap="1" wp14:anchorId="399C49D5" wp14:editId="3BC94439">
                      <wp:simplePos x="0" y="0"/>
                      <wp:positionH relativeFrom="column">
                        <wp:posOffset>3056527</wp:posOffset>
                      </wp:positionH>
                      <wp:positionV relativeFrom="paragraph">
                        <wp:posOffset>4453255</wp:posOffset>
                      </wp:positionV>
                      <wp:extent cx="2912291" cy="969010"/>
                      <wp:effectExtent l="0" t="0" r="0" b="0"/>
                      <wp:wrapNone/>
                      <wp:docPr id="86" name="Rectangle 86"/>
                      <wp:cNvGraphicFramePr/>
                      <a:graphic xmlns:a="http://schemas.openxmlformats.org/drawingml/2006/main">
                        <a:graphicData uri="http://schemas.microsoft.com/office/word/2010/wordprocessingShape">
                          <wps:wsp>
                            <wps:cNvSpPr/>
                            <wps:spPr>
                              <a:xfrm>
                                <a:off x="0" y="0"/>
                                <a:ext cx="2912291" cy="9690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46D" w:rsidRPr="006B246D" w:rsidRDefault="00C96694" w:rsidP="006B246D">
                                  <w:pPr>
                                    <w:pStyle w:val="PictureCaption"/>
                                    <w:rPr>
                                      <w:color w:val="FFFFFF" w:themeColor="background1"/>
                                    </w:rPr>
                                  </w:pPr>
                                  <w:sdt>
                                    <w:sdtPr>
                                      <w:rPr>
                                        <w:color w:val="FFFFFF" w:themeColor="background1"/>
                                      </w:rPr>
                                      <w:id w:val="2067989882"/>
                                      <w:placeholder>
                                        <w:docPart w:val="CB8727BF32644E6B820B264ABCEB382F"/>
                                      </w:placeholder>
                                      <w:temporary/>
                                      <w:showingPlcHdr/>
                                      <w15:appearance w15:val="hidden"/>
                                      <w:text w:multiLine="1"/>
                                    </w:sdtPr>
                                    <w:sdtEndPr/>
                                    <w:sdtContent>
                                      <w:r w:rsidR="00DD774E" w:rsidRPr="00DD774E">
                                        <w:rPr>
                                          <w:color w:val="FFFFFF" w:themeColor="background1"/>
                                        </w:rPr>
                                        <w:t>PICTURE CAPTION: Lorem ipsum dolor sit amet, consectetur adipiscing elit. Fusce vel laoreet orci. In eget auctor mi.</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C49D5" id="Rectangle 86" o:spid="_x0000_s1026" style="position:absolute;margin-left:240.65pt;margin-top:350.65pt;width:229.3pt;height:76.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" fillcolor="#1f497d [3215]" stroked="f" strokeweight="2pt">
                      <v:textbox>
                        <w:txbxContent>
                          <w:p w:rsidR="006B246D" w:rsidRPr="006B246D" w:rsidRDefault="00C96694" w:rsidP="006B246D">
                            <w:pPr>
                              <w:pStyle w:val="PictureCaption"/>
                              <w:rPr>
                                <w:color w:val="FFFFFF" w:themeColor="background1"/>
                              </w:rPr>
                            </w:pPr>
                            <w:sdt>
                              <w:sdtPr>
                                <w:rPr>
                                  <w:color w:val="FFFFFF" w:themeColor="background1"/>
                                </w:rPr>
                                <w:id w:val="2067989882"/>
                                <w:placeholder>
                                  <w:docPart w:val="CB8727BF32644E6B820B264ABCEB382F"/>
                                </w:placeholder>
                                <w:temporary/>
                                <w:showingPlcHdr/>
                                <w15:appearance w15:val="hidden"/>
                                <w:text w:multiLine="1"/>
                              </w:sdtPr>
                              <w:sdtEndPr/>
                              <w:sdtContent>
                                <w:r w:rsidR="00DD774E" w:rsidRPr="00DD774E">
                                  <w:rPr>
                                    <w:color w:val="FFFFFF" w:themeColor="background1"/>
                                  </w:rPr>
                                  <w:t>PICTURE CAPTION: Lorem ipsum dolor sit amet, consectetur adipiscing elit. Fusce vel laoreet orci. In eget auctor mi.</w:t>
                                </w:r>
                              </w:sdtContent>
                            </w:sdt>
                          </w:p>
                        </w:txbxContent>
                      </v:textbox>
                    </v:rect>
                  </w:pict>
                </mc:Fallback>
              </mc:AlternateContent>
            </w: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213995</wp:posOffset>
                  </wp:positionV>
                  <wp:extent cx="5969000" cy="5207000"/>
                  <wp:effectExtent l="0" t="0" r="0" b="0"/>
                  <wp:wrapTopAndBottom/>
                  <wp:docPr id="85" name="Picture 85"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png"/>
                          <pic:cNvPicPr/>
                        </pic:nvPicPr>
                        <pic:blipFill>
                          <a:blip r:embed="rId15" cstate="screen">
                            <a:extLst>
                              <a:ext uri="{28A0092B-C50C-407E-A947-70E740481C1C}">
                                <a14:useLocalDpi xmlns:a14="http://schemas.microsoft.com/office/drawing/2010/main"/>
                              </a:ext>
                            </a:extLst>
                          </a:blip>
                          <a:stretch>
                            <a:fillRect/>
                          </a:stretch>
                        </pic:blipFill>
                        <pic:spPr>
                          <a:xfrm>
                            <a:off x="0" y="0"/>
                            <a:ext cx="5969000" cy="5207000"/>
                          </a:xfrm>
                          <a:prstGeom prst="rect">
                            <a:avLst/>
                          </a:prstGeom>
                        </pic:spPr>
                      </pic:pic>
                    </a:graphicData>
                  </a:graphic>
                  <wp14:sizeRelH relativeFrom="page">
                    <wp14:pctWidth>0</wp14:pctWidth>
                  </wp14:sizeRelH>
                  <wp14:sizeRelV relativeFrom="page">
                    <wp14:pctHeight>0</wp14:pctHeight>
                  </wp14:sizeRelV>
                </wp:anchor>
              </w:drawing>
            </w:r>
          </w:p>
        </w:tc>
        <w:tc>
          <w:tcPr>
            <w:tcW w:w="343" w:type="dxa"/>
          </w:tcPr>
          <w:p w:rsidR="00E03278" w:rsidRDefault="00E03278" w:rsidP="005343CD">
            <w:pPr>
              <w:rPr>
                <w:noProof/>
              </w:rPr>
            </w:pPr>
          </w:p>
        </w:tc>
        <w:tc>
          <w:tcPr>
            <w:tcW w:w="4640" w:type="dxa"/>
          </w:tcPr>
          <w:p w:rsidR="006B246D" w:rsidRDefault="00C96694" w:rsidP="006B246D">
            <w:pPr>
              <w:pStyle w:val="Keyword"/>
            </w:pPr>
            <w:sdt>
              <w:sdtPr>
                <w:id w:val="-452555831"/>
                <w:placeholder>
                  <w:docPart w:val="596D6046FEE54444B8A61576B32BE8BA"/>
                </w:placeholder>
                <w:temporary/>
                <w:showingPlcHdr/>
                <w15:appearance w15:val="hidden"/>
                <w:text/>
              </w:sdtPr>
              <w:sdtEndPr/>
              <w:sdtContent>
                <w:r w:rsidR="00DD774E">
                  <w:t>KEYWORD</w:t>
                </w:r>
              </w:sdtContent>
            </w:sdt>
          </w:p>
          <w:p w:rsidR="00A17D09" w:rsidRDefault="00C96694" w:rsidP="00022169">
            <w:pPr>
              <w:pStyle w:val="Heading4"/>
            </w:pPr>
            <w:sdt>
              <w:sdtPr>
                <w:id w:val="-1880775207"/>
                <w:placeholder>
                  <w:docPart w:val="F596CB8CE3C44C9682747F0F70ADC67B"/>
                </w:placeholder>
                <w:temporary/>
                <w:showingPlcHdr/>
                <w15:appearance w15:val="hidden"/>
                <w:text w:multiLine="1"/>
              </w:sdtPr>
              <w:sdtEndPr/>
              <w:sdtContent>
                <w:r w:rsidR="00A17D09" w:rsidRPr="006B246D">
                  <w:t>Featured topic with short title.</w:t>
                </w:r>
              </w:sdtContent>
            </w:sdt>
          </w:p>
          <w:p w:rsidR="00DD774E" w:rsidRDefault="00C96694" w:rsidP="00DD774E">
            <w:pPr>
              <w:pStyle w:val="AuthorName"/>
            </w:pPr>
            <w:sdt>
              <w:sdtPr>
                <w:id w:val="1307428791"/>
                <w:placeholder>
                  <w:docPart w:val="2630DBAE76B7415BB678D763763A0971"/>
                </w:placeholder>
                <w:temporary/>
                <w:showingPlcHdr/>
                <w15:appearance w15:val="hidden"/>
                <w:text w:multiLine="1"/>
              </w:sdtPr>
              <w:sdtEndPr/>
              <w:sdtContent>
                <w:r w:rsidR="00DD774E">
                  <w:t>AUTHOR NAME</w:t>
                </w:r>
                <w:r w:rsidR="00DD774E">
                  <w:br/>
                  <w:t>DATE</w:t>
                </w:r>
              </w:sdtContent>
            </w:sdt>
          </w:p>
          <w:sdt>
            <w:sdtPr>
              <w:rPr>
                <w:rFonts w:ascii="Rockwell" w:hAnsi="Rockwell"/>
                <w:b/>
                <w:color w:val="1F497D" w:themeColor="text2"/>
                <w:sz w:val="28"/>
              </w:rPr>
              <w:id w:val="1712762269"/>
              <w:placeholder>
                <w:docPart w:val="B376348CF0D949DC94EED0B72B7B6AA5"/>
              </w:placeholder>
              <w:temporary/>
              <w:showingPlcHdr/>
              <w15:appearance w15:val="hidden"/>
              <w:text w:multiLine="1"/>
            </w:sdtPr>
            <w:sdtEndPr>
              <w:rPr>
                <w:rFonts w:asciiTheme="majorHAnsi" w:hAnsiTheme="majorHAnsi"/>
              </w:rPr>
            </w:sdtEndPr>
            <w:sdtContent>
              <w:p w:rsidR="00DD774E" w:rsidRDefault="00DD774E" w:rsidP="00DD774E">
                <w:r>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DD774E" w:rsidRDefault="00DD774E" w:rsidP="00DD774E"/>
              <w:p w:rsidR="00DD774E" w:rsidRDefault="00DD774E" w:rsidP="00DD774E">
                <w:r>
                  <w:t>Proin dolor massa, aliquet sit amet pharetra quis, efficitur a massa. Praesent dolor tortor, feugiat id porttitor a, scelerisque non purus. Sed ac fermentum velit. In vitae mollis quam.</w:t>
                </w:r>
              </w:p>
              <w:p w:rsidR="00DD774E" w:rsidRDefault="00DD774E" w:rsidP="00DD774E">
                <w:r>
                  <w:t>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Mauris elementum efficitur diam elementum vulputate. Integer ullamcorper ligula quis enim efficitur, non pellentesque nunc facilisis. Sed mollis et arcu vitae suscipit. Etiam scelerisque ante vel nibh bibendum, et interdum odio venenatis. Mauris congue venenatis nibh, vitae condimentum massa varius vel. Praesent sit amet maximus eros, quis mollis odio.</w:t>
                </w:r>
              </w:p>
              <w:p w:rsidR="00496D3F" w:rsidRDefault="00C96694" w:rsidP="006B246D">
                <w:pPr>
                  <w:pStyle w:val="Keyword"/>
                </w:pPr>
              </w:p>
            </w:sdtContent>
          </w:sdt>
          <w:p w:rsidR="006B246D" w:rsidRDefault="00C96694" w:rsidP="006B246D">
            <w:pPr>
              <w:pStyle w:val="Keyword"/>
            </w:pPr>
            <w:sdt>
              <w:sdtPr>
                <w:id w:val="-1595086849"/>
                <w:placeholder>
                  <w:docPart w:val="4F7A0D49B02D434BAC9FCB8CF781E516"/>
                </w:placeholder>
                <w:temporary/>
                <w:showingPlcHdr/>
                <w15:appearance w15:val="hidden"/>
                <w:text/>
              </w:sdtPr>
              <w:sdtEndPr/>
              <w:sdtContent>
                <w:r w:rsidR="00DD774E">
                  <w:t>KEYWORD</w:t>
                </w:r>
              </w:sdtContent>
            </w:sdt>
          </w:p>
          <w:sdt>
            <w:sdtPr>
              <w:id w:val="1641228629"/>
              <w:placeholder>
                <w:docPart w:val="9A0486E7E63345CEA1B461013A9D593F"/>
              </w:placeholder>
              <w:showingPlcHdr/>
              <w15:appearance w15:val="hidden"/>
              <w:text w:multiLine="1"/>
            </w:sdtPr>
            <w:sdtEndPr/>
            <w:sdtContent>
              <w:p w:rsidR="00022169" w:rsidRDefault="00022169" w:rsidP="00022169">
                <w:pPr>
                  <w:pStyle w:val="Heading2"/>
                </w:pPr>
                <w:r w:rsidRPr="00A17D09">
                  <w:t>Lorem ipsum dolor</w:t>
                </w:r>
              </w:p>
            </w:sdtContent>
          </w:sdt>
          <w:p w:rsidR="00DD774E" w:rsidRDefault="00C96694" w:rsidP="00DD774E">
            <w:pPr>
              <w:pStyle w:val="AuthorName"/>
            </w:pPr>
            <w:sdt>
              <w:sdtPr>
                <w:id w:val="322713532"/>
                <w:placeholder>
                  <w:docPart w:val="F9E22C0145E44A3E903712533DC1AEAC"/>
                </w:placeholder>
                <w:temporary/>
                <w:showingPlcHdr/>
                <w15:appearance w15:val="hidden"/>
                <w:text w:multiLine="1"/>
              </w:sdtPr>
              <w:sdtEndPr/>
              <w:sdtContent>
                <w:r w:rsidR="00DD774E">
                  <w:t>AUTHOR NAME</w:t>
                </w:r>
                <w:r w:rsidR="00DD774E">
                  <w:br/>
                  <w:t>DATE</w:t>
                </w:r>
              </w:sdtContent>
            </w:sdt>
          </w:p>
          <w:sdt>
            <w:sdtPr>
              <w:id w:val="509105629"/>
              <w:placeholder>
                <w:docPart w:val="8B7404D7E56B4219BE7F81AC41493AFC"/>
              </w:placeholder>
              <w:temporary/>
              <w:showingPlcHdr/>
              <w15:appearance w15:val="hidden"/>
              <w:text w:multiLine="1"/>
            </w:sdtPr>
            <w:sdtEndPr/>
            <w:sdtContent>
              <w:p w:rsidR="006B246D" w:rsidRPr="006B246D" w:rsidRDefault="00DD774E" w:rsidP="00DD774E">
                <w:r>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r>
      <w:tr w:rsidR="00496D3F" w:rsidTr="000A224A">
        <w:trPr>
          <w:trHeight w:val="1256"/>
        </w:trPr>
        <w:tc>
          <w:tcPr>
            <w:tcW w:w="14515" w:type="dxa"/>
            <w:gridSpan w:val="5"/>
          </w:tcPr>
          <w:p w:rsidR="00496D3F" w:rsidRDefault="00E96F61" w:rsidP="00496D3F">
            <w:pPr>
              <w:pStyle w:val="Keyword"/>
            </w:pPr>
            <w:r>
              <w:rPr>
                <w:noProof/>
              </w:rPr>
              <w:lastRenderedPageBreak/>
              <mc:AlternateContent>
                <mc:Choice Requires="wps">
                  <w:drawing>
                    <wp:anchor distT="0" distB="0" distL="114300" distR="114300" simplePos="0" relativeHeight="251681792" behindDoc="1" locked="0" layoutInCell="1" allowOverlap="1" wp14:anchorId="3CD7BAE0" wp14:editId="3B290AA0">
                      <wp:simplePos x="0" y="0"/>
                      <wp:positionH relativeFrom="column">
                        <wp:posOffset>-457200</wp:posOffset>
                      </wp:positionH>
                      <wp:positionV relativeFrom="paragraph">
                        <wp:posOffset>81281</wp:posOffset>
                      </wp:positionV>
                      <wp:extent cx="10045700" cy="4064000"/>
                      <wp:effectExtent l="0" t="0" r="0" b="0"/>
                      <wp:wrapNone/>
                      <wp:docPr id="18" name="Rectangle 49">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64000"/>
                              </a:xfrm>
                              <a:prstGeom prst="rect">
                                <a:avLst/>
                              </a:prstGeom>
                              <a:solidFill>
                                <a:srgbClr val="F1EF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C612509" id="Rectangle 49" o:spid="_x0000_s1026" style="position:absolute;margin-left:-36pt;margin-top:6.4pt;width:791pt;height:32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" fillcolor="#f1efe2" stroked="f">
                      <v:path arrowok="t"/>
                    </v:rect>
                  </w:pict>
                </mc:Fallback>
              </mc:AlternateContent>
            </w:r>
            <w:sdt>
              <w:sdtPr>
                <w:id w:val="-1396965145"/>
                <w:placeholder>
                  <w:docPart w:val="F643E628FAF0412B915154135A4C839D"/>
                </w:placeholder>
                <w:temporary/>
                <w:showingPlcHdr/>
                <w15:appearance w15:val="hidden"/>
                <w:text/>
              </w:sdtPr>
              <w:sdtEndPr/>
              <w:sdtContent>
                <w:r w:rsidR="00DD774E">
                  <w:t>KEYWORD</w:t>
                </w:r>
              </w:sdtContent>
            </w:sdt>
          </w:p>
          <w:sdt>
            <w:sdtPr>
              <w:id w:val="420382595"/>
              <w:placeholder>
                <w:docPart w:val="16465CBB0C9A4A40A95F6B2E8736D7D3"/>
              </w:placeholder>
              <w:temporary/>
              <w:showingPlcHdr/>
              <w15:appearance w15:val="hidden"/>
              <w:text w:multiLine="1"/>
            </w:sdtPr>
            <w:sdtEndPr/>
            <w:sdtContent>
              <w:p w:rsidR="00496D3F" w:rsidRDefault="00022169" w:rsidP="00496D3F">
                <w:pPr>
                  <w:pStyle w:val="Heading4"/>
                </w:pPr>
                <w:r>
                  <w:t>Featured topic with long title.</w:t>
                </w:r>
              </w:p>
            </w:sdtContent>
          </w:sdt>
        </w:tc>
      </w:tr>
      <w:tr w:rsidR="00496D3F" w:rsidTr="000A224A">
        <w:trPr>
          <w:trHeight w:val="1256"/>
        </w:trPr>
        <w:tc>
          <w:tcPr>
            <w:tcW w:w="4714" w:type="dxa"/>
            <w:vAlign w:val="bottom"/>
          </w:tcPr>
          <w:sdt>
            <w:sdtPr>
              <w:id w:val="-1244875339"/>
              <w:placeholder>
                <w:docPart w:val="7C0B69353B39484B9556BEC43E6CBF85"/>
              </w:placeholder>
              <w:temporary/>
              <w:showingPlcHdr/>
              <w15:appearance w15:val="hidden"/>
              <w:text w:multiLine="1"/>
            </w:sdtPr>
            <w:sdtEndPr/>
            <w:sdtContent>
              <w:p w:rsidR="00DD774E" w:rsidRDefault="00DD774E" w:rsidP="00DD774E">
                <w:pPr>
                  <w:pStyle w:val="AuthorName"/>
                </w:pPr>
                <w:r>
                  <w:t>AUTHOR NAME</w:t>
                </w:r>
                <w:r>
                  <w:br/>
                  <w:t>DATE</w:t>
                </w:r>
              </w:p>
            </w:sdtContent>
          </w:sdt>
          <w:sdt>
            <w:sdtPr>
              <w:rPr>
                <w:noProof/>
              </w:rPr>
              <w:id w:val="40555885"/>
              <w:placeholder>
                <w:docPart w:val="FF77C50D588F40D7B27F74F002FEC219"/>
              </w:placeholder>
              <w:temporary/>
              <w:showingPlcHdr/>
              <w15:appearance w15:val="hidden"/>
              <w:text w:multiLine="1"/>
            </w:sdtPr>
            <w:sdtEndPr/>
            <w:sdtContent>
              <w:p w:rsidR="00496D3F" w:rsidRDefault="00022169" w:rsidP="00DD774E">
                <w:pPr>
                  <w:rPr>
                    <w:noProof/>
                  </w:rPr>
                </w:pPr>
                <w:r>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c>
          <w:tcPr>
            <w:tcW w:w="294" w:type="dxa"/>
            <w:vAlign w:val="bottom"/>
          </w:tcPr>
          <w:p w:rsidR="00496D3F" w:rsidRDefault="00496D3F" w:rsidP="00496D3F"/>
        </w:tc>
        <w:sdt>
          <w:sdtPr>
            <w:id w:val="-840707244"/>
            <w:placeholder>
              <w:docPart w:val="823A44ADC7BE46D2A2231DB9996CE80C"/>
            </w:placeholder>
            <w:temporary/>
            <w:showingPlcHdr/>
            <w15:appearance w15:val="hidden"/>
            <w:text w:multiLine="1"/>
          </w:sdtPr>
          <w:sdtEndPr/>
          <w:sdtContent>
            <w:tc>
              <w:tcPr>
                <w:tcW w:w="4524" w:type="dxa"/>
                <w:vAlign w:val="bottom"/>
              </w:tcPr>
              <w:p w:rsidR="00496D3F" w:rsidRDefault="00022169" w:rsidP="00496D3F">
                <w:pPr>
                  <w:pStyle w:val="BodyText"/>
                </w:pPr>
                <w:r>
                  <w:t>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Mauris elementum efficitur diam elementum vulpu- tate. Integer ullamcorper ligula quis enim efficitur, non pellentesque nunc facilisis. Sed mollis et arcu vitae suscipit. Etiam sceleris- que ante vel nibh bibendum, et interdum odio</w:t>
                </w:r>
              </w:p>
            </w:tc>
          </w:sdtContent>
        </w:sdt>
        <w:tc>
          <w:tcPr>
            <w:tcW w:w="343" w:type="dxa"/>
            <w:vAlign w:val="bottom"/>
          </w:tcPr>
          <w:p w:rsidR="00496D3F" w:rsidRDefault="00496D3F" w:rsidP="00496D3F">
            <w:pPr>
              <w:rPr>
                <w:noProof/>
              </w:rPr>
            </w:pPr>
          </w:p>
        </w:tc>
        <w:sdt>
          <w:sdtPr>
            <w:id w:val="-1047517791"/>
            <w:placeholder>
              <w:docPart w:val="BF4B95FC272A4DADB50848F7E3B19A61"/>
            </w:placeholder>
            <w:temporary/>
            <w:showingPlcHdr/>
            <w15:appearance w15:val="hidden"/>
            <w:text w:multiLine="1"/>
          </w:sdtPr>
          <w:sdtEndPr/>
          <w:sdtContent>
            <w:tc>
              <w:tcPr>
                <w:tcW w:w="4640" w:type="dxa"/>
                <w:vAlign w:val="bottom"/>
              </w:tcPr>
              <w:p w:rsidR="00022169" w:rsidRDefault="00022169" w:rsidP="00022169">
                <w:pPr>
                  <w:pStyle w:val="BodyText"/>
                </w:pPr>
                <w:r>
                  <w:t>venenatis. Mauris congue venenatis nibh, vitae condimentum massa varius vel. Lorem ipsum dolor sit amet, consectetur adipiscing elit. Fusce vel laoreet orci. In eget auctor mi. Maecenas ipsum purus, imperdiet ullamcorp- er quam sit amet, malesuada semper sem.</w:t>
                </w:r>
              </w:p>
              <w:p w:rsidR="00496D3F" w:rsidRDefault="00022169" w:rsidP="00022169">
                <w:pPr>
                  <w:pStyle w:val="BodyText"/>
                </w:pPr>
                <w:r>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r w:rsidR="00977992" w:rsidTr="000A224A">
        <w:trPr>
          <w:trHeight w:val="1256"/>
        </w:trPr>
        <w:tc>
          <w:tcPr>
            <w:tcW w:w="14515" w:type="dxa"/>
            <w:gridSpan w:val="5"/>
          </w:tcPr>
          <w:p w:rsidR="00977992" w:rsidRDefault="00977992" w:rsidP="005343CD">
            <w:pPr>
              <w:rPr>
                <w:noProof/>
              </w:rPr>
            </w:pPr>
          </w:p>
          <w:tbl>
            <w:tblPr>
              <w:tblStyle w:val="TableGrid"/>
              <w:tblW w:w="14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340"/>
              <w:gridCol w:w="7087"/>
            </w:tblGrid>
            <w:tr w:rsidR="00977992" w:rsidTr="00977992">
              <w:tc>
                <w:tcPr>
                  <w:tcW w:w="7087" w:type="dxa"/>
                </w:tcPr>
                <w:p w:rsidR="00DD774E" w:rsidRPr="00B70471" w:rsidRDefault="006E0DC4" w:rsidP="00DD774E">
                  <w:pPr>
                    <w:pStyle w:val="PictureCaption"/>
                  </w:pPr>
                  <w:r>
                    <w:rPr>
                      <w:noProof/>
                    </w:rPr>
                    <w:drawing>
                      <wp:anchor distT="0" distB="0" distL="114300" distR="114300" simplePos="0" relativeHeight="251672576" behindDoc="0" locked="0" layoutInCell="1" allowOverlap="1">
                        <wp:simplePos x="0" y="0"/>
                        <wp:positionH relativeFrom="column">
                          <wp:posOffset>-5080</wp:posOffset>
                        </wp:positionH>
                        <wp:positionV relativeFrom="paragraph">
                          <wp:posOffset>152400</wp:posOffset>
                        </wp:positionV>
                        <wp:extent cx="4330700" cy="3179445"/>
                        <wp:effectExtent l="0" t="0" r="0" b="0"/>
                        <wp:wrapTopAndBottom/>
                        <wp:docPr id="7" name="Picture 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16" cstate="screen">
                                  <a:extLst>
                                    <a:ext uri="{28A0092B-C50C-407E-A947-70E740481C1C}">
                                      <a14:useLocalDpi xmlns:a14="http://schemas.microsoft.com/office/drawing/2010/main"/>
                                    </a:ext>
                                  </a:extLst>
                                </a:blip>
                                <a:stretch>
                                  <a:fillRect/>
                                </a:stretch>
                              </pic:blipFill>
                              <pic:spPr>
                                <a:xfrm>
                                  <a:off x="0" y="0"/>
                                  <a:ext cx="4330700" cy="3179445"/>
                                </a:xfrm>
                                <a:prstGeom prst="rect">
                                  <a:avLst/>
                                </a:prstGeom>
                              </pic:spPr>
                            </pic:pic>
                          </a:graphicData>
                        </a:graphic>
                        <wp14:sizeRelH relativeFrom="page">
                          <wp14:pctWidth>0</wp14:pctWidth>
                        </wp14:sizeRelH>
                        <wp14:sizeRelV relativeFrom="page">
                          <wp14:pctHeight>0</wp14:pctHeight>
                        </wp14:sizeRelV>
                      </wp:anchor>
                    </w:drawing>
                  </w:r>
                  <w:sdt>
                    <w:sdtPr>
                      <w:id w:val="-191152163"/>
                      <w:placeholder>
                        <w:docPart w:val="4BE72C5A7D1A44DFBC5C9C6AEFD803D7"/>
                      </w:placeholder>
                      <w:temporary/>
                      <w:showingPlcHdr/>
                      <w15:appearance w15:val="hidden"/>
                      <w:text w:multiLine="1"/>
                    </w:sdtPr>
                    <w:sdtEndPr/>
                    <w:sdtContent>
                      <w:r w:rsidR="00DD774E" w:rsidRPr="005F7E8C">
                        <w:t>PICTURE CAPTION: Lorem ipsum dolor sit amet, consectetur adipiscing elit. Fusce vel laoreet orci. In eget auctor mi.</w:t>
                      </w:r>
                    </w:sdtContent>
                  </w:sdt>
                </w:p>
                <w:p w:rsidR="00977992" w:rsidRDefault="00977992" w:rsidP="00DD774E">
                  <w:pPr>
                    <w:pStyle w:val="PictureCaption"/>
                    <w:rPr>
                      <w:noProof/>
                    </w:rPr>
                  </w:pPr>
                </w:p>
              </w:tc>
              <w:tc>
                <w:tcPr>
                  <w:tcW w:w="340" w:type="dxa"/>
                </w:tcPr>
                <w:p w:rsidR="00977992" w:rsidRDefault="00977992" w:rsidP="005343CD">
                  <w:pPr>
                    <w:rPr>
                      <w:noProof/>
                    </w:rPr>
                  </w:pPr>
                </w:p>
              </w:tc>
              <w:tc>
                <w:tcPr>
                  <w:tcW w:w="7087" w:type="dxa"/>
                </w:tcPr>
                <w:p w:rsidR="00977992" w:rsidRDefault="00C96694" w:rsidP="00977992">
                  <w:pPr>
                    <w:pStyle w:val="Keyword"/>
                  </w:pPr>
                  <w:sdt>
                    <w:sdtPr>
                      <w:id w:val="-544293260"/>
                      <w:placeholder>
                        <w:docPart w:val="9DB291D7B0134E46AE0E611DA2ADF519"/>
                      </w:placeholder>
                      <w:temporary/>
                      <w:showingPlcHdr/>
                      <w15:appearance w15:val="hidden"/>
                      <w:text/>
                    </w:sdtPr>
                    <w:sdtEndPr/>
                    <w:sdtContent>
                      <w:r w:rsidR="00DD774E">
                        <w:t>KEYWORD</w:t>
                      </w:r>
                    </w:sdtContent>
                  </w:sdt>
                </w:p>
                <w:sdt>
                  <w:sdtPr>
                    <w:id w:val="844668304"/>
                    <w:placeholder>
                      <w:docPart w:val="7F19477189ED41A59D48AE39E1207CDD"/>
                    </w:placeholder>
                    <w:temporary/>
                    <w:showingPlcHdr/>
                    <w15:appearance w15:val="hidden"/>
                    <w:text w:multiLine="1"/>
                  </w:sdtPr>
                  <w:sdtEndPr/>
                  <w:sdtContent>
                    <w:p w:rsidR="00022169" w:rsidRDefault="00022169" w:rsidP="00022169">
                      <w:pPr>
                        <w:pStyle w:val="Heading3"/>
                      </w:pPr>
                      <w:r w:rsidRPr="00DA71B3">
                        <w:t xml:space="preserve">Lorem </w:t>
                      </w:r>
                      <w:r>
                        <w:t xml:space="preserve">ipsum dolor </w:t>
                      </w:r>
                      <w:r w:rsidRPr="00DA71B3">
                        <w:t xml:space="preserve">sit </w:t>
                      </w:r>
                      <w:r>
                        <w:t>amet</w:t>
                      </w:r>
                      <w:r w:rsidRPr="00DA71B3">
                        <w:t>.</w:t>
                      </w:r>
                    </w:p>
                  </w:sdtContent>
                </w:sdt>
                <w:p w:rsidR="00977992" w:rsidRDefault="00C96694" w:rsidP="00977992">
                  <w:pPr>
                    <w:pStyle w:val="Heading3Alter"/>
                  </w:pPr>
                  <w:sdt>
                    <w:sdtPr>
                      <w:id w:val="72096712"/>
                      <w:placeholder>
                        <w:docPart w:val="645D3FBAA4614834AD0FFFCED861EF65"/>
                      </w:placeholder>
                      <w:temporary/>
                      <w:showingPlcHdr/>
                      <w15:appearance w15:val="hidden"/>
                      <w:text w:multiLine="1"/>
                    </w:sdtPr>
                    <w:sdtEndPr/>
                    <w:sdtContent>
                      <w:r w:rsidR="00022169">
                        <w:t>In eget auctor mi</w:t>
                      </w:r>
                    </w:sdtContent>
                  </w:sdt>
                  <w:r w:rsidR="00977992">
                    <w:t>.</w:t>
                  </w:r>
                </w:p>
                <w:sdt>
                  <w:sdtPr>
                    <w:id w:val="-1744091392"/>
                    <w:placeholder>
                      <w:docPart w:val="36102EA4449843DB9385C3785CF45C0B"/>
                    </w:placeholder>
                    <w:temporary/>
                    <w:showingPlcHdr/>
                    <w15:appearance w15:val="hidden"/>
                    <w:text w:multiLine="1"/>
                  </w:sdtPr>
                  <w:sdtEndPr/>
                  <w:sdtContent>
                    <w:p w:rsidR="00DD774E" w:rsidRDefault="00DD774E" w:rsidP="00DD774E">
                      <w:pPr>
                        <w:pStyle w:val="AuthorName"/>
                      </w:pPr>
                      <w:r>
                        <w:t>AUTHOR NAME</w:t>
                      </w:r>
                      <w:r>
                        <w:br/>
                        <w:t>DATE</w:t>
                      </w:r>
                    </w:p>
                  </w:sdtContent>
                </w:sdt>
                <w:sdt>
                  <w:sdtPr>
                    <w:rPr>
                      <w:noProof/>
                    </w:rPr>
                    <w:id w:val="-2116583479"/>
                    <w:placeholder>
                      <w:docPart w:val="A12C4DF5E1DE4828BD5340AF8D0D6064"/>
                    </w:placeholder>
                    <w:temporary/>
                    <w:showingPlcHdr/>
                    <w15:appearance w15:val="hidden"/>
                    <w:text w:multiLine="1"/>
                  </w:sdtPr>
                  <w:sdtEndPr/>
                  <w:sdtContent>
                    <w:p w:rsidR="00022169" w:rsidRDefault="00022169" w:rsidP="00022169">
                      <w:r>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977992" w:rsidRDefault="00C96694" w:rsidP="00022169">
                      <w:pPr>
                        <w:rPr>
                          <w:noProof/>
                        </w:rPr>
                      </w:pPr>
                    </w:p>
                  </w:sdtContent>
                </w:sdt>
              </w:tc>
            </w:tr>
          </w:tbl>
          <w:p w:rsidR="00977992" w:rsidRDefault="00977992" w:rsidP="005343CD">
            <w:pPr>
              <w:rPr>
                <w:noProof/>
              </w:rPr>
            </w:pPr>
          </w:p>
        </w:tc>
      </w:tr>
      <w:tr w:rsidR="000A224A" w:rsidTr="000A224A">
        <w:trPr>
          <w:trHeight w:val="1256"/>
        </w:trPr>
        <w:tc>
          <w:tcPr>
            <w:tcW w:w="14515" w:type="dxa"/>
            <w:gridSpan w:val="5"/>
          </w:tcPr>
          <w:p w:rsidR="000A224A" w:rsidRDefault="00C96694" w:rsidP="000A224A">
            <w:pPr>
              <w:pStyle w:val="Keyword"/>
            </w:pPr>
            <w:sdt>
              <w:sdtPr>
                <w:id w:val="1367490102"/>
                <w:placeholder>
                  <w:docPart w:val="1D492128D64441C49ED16DED9AC7CC46"/>
                </w:placeholder>
                <w:temporary/>
                <w:showingPlcHdr/>
                <w15:appearance w15:val="hidden"/>
                <w:text/>
              </w:sdtPr>
              <w:sdtEndPr/>
              <w:sdtContent>
                <w:r w:rsidR="00DD774E">
                  <w:t>KEYWORD</w:t>
                </w:r>
              </w:sdtContent>
            </w:sdt>
          </w:p>
          <w:sdt>
            <w:sdtPr>
              <w:id w:val="-1683578941"/>
              <w:placeholder>
                <w:docPart w:val="3E6F87DFC8464E4888F932F14140AC78"/>
              </w:placeholder>
              <w:temporary/>
              <w:showingPlcHdr/>
              <w15:appearance w15:val="hidden"/>
              <w:text w:multiLine="1"/>
            </w:sdtPr>
            <w:sdtEndPr/>
            <w:sdtContent>
              <w:p w:rsidR="000A224A" w:rsidRDefault="00022169" w:rsidP="000A224A">
                <w:pPr>
                  <w:pStyle w:val="Heading1"/>
                </w:pPr>
                <w:r>
                  <w:t>Lorem ipsum dolor sit amet elit.</w:t>
                </w:r>
              </w:p>
            </w:sdtContent>
          </w:sdt>
        </w:tc>
      </w:tr>
      <w:tr w:rsidR="000A224A" w:rsidTr="00470E21">
        <w:trPr>
          <w:trHeight w:val="1256"/>
        </w:trPr>
        <w:tc>
          <w:tcPr>
            <w:tcW w:w="4714" w:type="dxa"/>
            <w:vAlign w:val="bottom"/>
          </w:tcPr>
          <w:sdt>
            <w:sdtPr>
              <w:id w:val="2098213080"/>
              <w:placeholder>
                <w:docPart w:val="BD9BEF50B9D54E3CB4B28BEFAEB5FE16"/>
              </w:placeholder>
              <w:temporary/>
              <w:showingPlcHdr/>
              <w15:appearance w15:val="hidden"/>
              <w:text w:multiLine="1"/>
            </w:sdtPr>
            <w:sdtEndPr/>
            <w:sdtContent>
              <w:p w:rsidR="00DD774E" w:rsidRDefault="00DD774E" w:rsidP="00DD774E">
                <w:pPr>
                  <w:pStyle w:val="AuthorName"/>
                </w:pPr>
                <w:r>
                  <w:t>AUTHOR NAME</w:t>
                </w:r>
                <w:r>
                  <w:br/>
                  <w:t>DATE</w:t>
                </w:r>
              </w:p>
            </w:sdtContent>
          </w:sdt>
          <w:sdt>
            <w:sdtPr>
              <w:rPr>
                <w:noProof/>
              </w:rPr>
              <w:id w:val="-1499649540"/>
              <w:placeholder>
                <w:docPart w:val="05E8D78615A34B0C8193EC7E88DFE3F2"/>
              </w:placeholder>
              <w:temporary/>
              <w:showingPlcHdr/>
              <w15:appearance w15:val="hidden"/>
              <w:text w:multiLine="1"/>
            </w:sdtPr>
            <w:sdtEndPr/>
            <w:sdtContent>
              <w:p w:rsidR="00022169" w:rsidRDefault="00022169" w:rsidP="00022169">
                <w:r>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022169" w:rsidRDefault="00022169" w:rsidP="00022169">
                <w:r>
                  <w:t>Proin dolor massa, aliquet sit amet pharetra quis, efficitur a massa. Praesent dolor tortor,</w:t>
                </w:r>
              </w:p>
              <w:p w:rsidR="000A224A" w:rsidRDefault="00C96694" w:rsidP="00022169">
                <w:pPr>
                  <w:rPr>
                    <w:noProof/>
                  </w:rPr>
                </w:pPr>
              </w:p>
            </w:sdtContent>
          </w:sdt>
        </w:tc>
        <w:tc>
          <w:tcPr>
            <w:tcW w:w="294" w:type="dxa"/>
          </w:tcPr>
          <w:p w:rsidR="000A224A" w:rsidRDefault="000A224A" w:rsidP="005343CD"/>
        </w:tc>
        <w:sdt>
          <w:sdtPr>
            <w:rPr>
              <w:noProof/>
            </w:rPr>
            <w:id w:val="-1479841574"/>
            <w:placeholder>
              <w:docPart w:val="1CEB110218214DB48D5DC8A54B1CB318"/>
            </w:placeholder>
            <w:temporary/>
            <w:showingPlcHdr/>
            <w15:appearance w15:val="hidden"/>
            <w:text w:multiLine="1"/>
          </w:sdtPr>
          <w:sdtEndPr/>
          <w:sdtContent>
            <w:tc>
              <w:tcPr>
                <w:tcW w:w="4524" w:type="dxa"/>
                <w:vAlign w:val="bottom"/>
              </w:tcPr>
              <w:p w:rsidR="00022169" w:rsidRDefault="00022169" w:rsidP="00022169">
                <w:r>
                  <w:t xml:space="preserve">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w:t>
                </w:r>
                <w:r w:rsidRPr="005F7E8C">
                  <w:t xml:space="preserve">et </w:t>
                </w:r>
                <w:r>
                  <w:t>auctor vel, placerat quis massa. 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In eget auctor</w:t>
                </w:r>
                <w:r w:rsidRPr="005F7E8C">
                  <w:t xml:space="preserve"> </w:t>
                </w:r>
                <w:r>
                  <w:t>mi.</w:t>
                </w:r>
              </w:p>
              <w:p w:rsidR="000A224A" w:rsidRDefault="000A224A" w:rsidP="00022169">
                <w:pPr>
                  <w:rPr>
                    <w:noProof/>
                  </w:rPr>
                </w:pPr>
              </w:p>
            </w:tc>
          </w:sdtContent>
        </w:sdt>
        <w:tc>
          <w:tcPr>
            <w:tcW w:w="343" w:type="dxa"/>
          </w:tcPr>
          <w:p w:rsidR="000A224A" w:rsidRDefault="000A224A" w:rsidP="005343CD">
            <w:pPr>
              <w:rPr>
                <w:noProof/>
              </w:rPr>
            </w:pPr>
          </w:p>
        </w:tc>
        <w:tc>
          <w:tcPr>
            <w:tcW w:w="4640" w:type="dxa"/>
          </w:tcPr>
          <w:p w:rsidR="000A224A" w:rsidRDefault="00470E21" w:rsidP="005F7E8C">
            <w:pPr>
              <w:pStyle w:val="PictureCaption"/>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-7620</wp:posOffset>
                  </wp:positionV>
                  <wp:extent cx="2895600" cy="2120900"/>
                  <wp:effectExtent l="0" t="0" r="0" b="0"/>
                  <wp:wrapTopAndBottom/>
                  <wp:docPr id="8" name="Picture 8"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95600" cy="2120900"/>
                          </a:xfrm>
                          <a:prstGeom prst="rect">
                            <a:avLst/>
                          </a:prstGeom>
                        </pic:spPr>
                      </pic:pic>
                    </a:graphicData>
                  </a:graphic>
                  <wp14:sizeRelH relativeFrom="page">
                    <wp14:pctWidth>0</wp14:pctWidth>
                  </wp14:sizeRelH>
                  <wp14:sizeRelV relativeFrom="page">
                    <wp14:pctHeight>0</wp14:pctHeight>
                  </wp14:sizeRelV>
                </wp:anchor>
              </w:drawing>
            </w:r>
            <w:sdt>
              <w:sdtPr>
                <w:id w:val="-1955403271"/>
                <w:placeholder>
                  <w:docPart w:val="8BE2417BCE904938AE25747E8714E55B"/>
                </w:placeholder>
                <w:temporary/>
                <w:showingPlcHdr/>
                <w15:appearance w15:val="hidden"/>
                <w:text w:multiLine="1"/>
              </w:sdtPr>
              <w:sdtEndPr/>
              <w:sdtContent>
                <w:r w:rsidR="00DD774E" w:rsidRPr="005F7E8C">
                  <w:t>PICTURE CAPTION: Lorem ipsum dolor sit amet, consectetur adipiscing elit. Fusce vel laoreet orci. In eget auctor mi.</w:t>
                </w:r>
              </w:sdtContent>
            </w:sdt>
          </w:p>
        </w:tc>
      </w:tr>
      <w:tr w:rsidR="00063F7F" w:rsidTr="002F1ED6">
        <w:trPr>
          <w:trHeight w:val="1256"/>
        </w:trPr>
        <w:tc>
          <w:tcPr>
            <w:tcW w:w="14515" w:type="dxa"/>
            <w:gridSpan w:val="5"/>
          </w:tcPr>
          <w:p w:rsidR="001D0AC7" w:rsidRDefault="00C96694" w:rsidP="001D0AC7">
            <w:pPr>
              <w:pStyle w:val="Keyword"/>
            </w:pPr>
            <w:sdt>
              <w:sdtPr>
                <w:id w:val="-1926645613"/>
                <w:placeholder>
                  <w:docPart w:val="5CA6EC126D234768AD3F2D9774A66AB1"/>
                </w:placeholder>
                <w:temporary/>
                <w:showingPlcHdr/>
                <w15:appearance w15:val="hidden"/>
                <w:text/>
              </w:sdtPr>
              <w:sdtEndPr/>
              <w:sdtContent>
                <w:r w:rsidR="00DD774E">
                  <w:t>KEYWORD</w:t>
                </w:r>
              </w:sdtContent>
            </w:sdt>
          </w:p>
          <w:sdt>
            <w:sdtPr>
              <w:id w:val="-1960795326"/>
              <w:placeholder>
                <w:docPart w:val="4471FE72F5EB44ECA2722762509C0A10"/>
              </w:placeholder>
              <w:temporary/>
              <w:showingPlcHdr/>
              <w15:appearance w15:val="hidden"/>
              <w:text w:multiLine="1"/>
            </w:sdtPr>
            <w:sdtEndPr/>
            <w:sdtContent>
              <w:p w:rsidR="00063F7F" w:rsidRDefault="00022169" w:rsidP="001D0AC7">
                <w:pPr>
                  <w:pStyle w:val="Heading2"/>
                </w:pPr>
                <w:r>
                  <w:t>The last topic of the newspaper.</w:t>
                </w:r>
              </w:p>
            </w:sdtContent>
          </w:sdt>
        </w:tc>
      </w:tr>
      <w:tr w:rsidR="001D0AC7" w:rsidTr="008E7B9F">
        <w:trPr>
          <w:trHeight w:val="1256"/>
        </w:trPr>
        <w:tc>
          <w:tcPr>
            <w:tcW w:w="14515" w:type="dxa"/>
            <w:gridSpan w:val="5"/>
          </w:tcPr>
          <w:tbl>
            <w:tblPr>
              <w:tblStyle w:val="TableGrid"/>
              <w:tblW w:w="14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340"/>
              <w:gridCol w:w="7087"/>
            </w:tblGrid>
            <w:tr w:rsidR="001D0AC7" w:rsidTr="008A7372">
              <w:tc>
                <w:tcPr>
                  <w:tcW w:w="7087" w:type="dxa"/>
                </w:tcPr>
                <w:p w:rsidR="00DD774E" w:rsidRDefault="00C96694" w:rsidP="00DD774E">
                  <w:pPr>
                    <w:pStyle w:val="AuthorName"/>
                  </w:pPr>
                  <w:sdt>
                    <w:sdtPr>
                      <w:id w:val="1723486174"/>
                      <w:placeholder>
                        <w:docPart w:val="7F4581C7707343C7B0BD3271809DA017"/>
                      </w:placeholder>
                      <w:temporary/>
                      <w:showingPlcHdr/>
                      <w15:appearance w15:val="hidden"/>
                      <w:text w:multiLine="1"/>
                    </w:sdtPr>
                    <w:sdtEndPr/>
                    <w:sdtContent>
                      <w:r w:rsidR="00DD774E">
                        <w:t>AUTHOR NAME</w:t>
                      </w:r>
                      <w:r w:rsidR="00DD774E">
                        <w:br/>
                        <w:t>DATE</w:t>
                      </w:r>
                    </w:sdtContent>
                  </w:sdt>
                </w:p>
                <w:p w:rsidR="001D0AC7" w:rsidRDefault="001D0AC7" w:rsidP="00DD774E">
                  <w:pPr>
                    <w:pStyle w:val="BodyText"/>
                  </w:pPr>
                </w:p>
                <w:sdt>
                  <w:sdtPr>
                    <w:id w:val="-983538439"/>
                    <w:placeholder>
                      <w:docPart w:val="40DDF27EE0C448B9B286021C06E9D167"/>
                    </w:placeholder>
                    <w:temporary/>
                    <w:showingPlcHdr/>
                    <w15:appearance w15:val="hidden"/>
                    <w:text w:multiLine="1"/>
                  </w:sdtPr>
                  <w:sdtEndPr/>
                  <w:sdtContent>
                    <w:p w:rsidR="001D0AC7" w:rsidRDefault="00022169" w:rsidP="001D0AC7">
                      <w:pPr>
                        <w:pStyle w:val="BodyText"/>
                      </w:pPr>
                      <w:r>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tc>
                <w:tcPr>
                  <w:tcW w:w="340" w:type="dxa"/>
                </w:tcPr>
                <w:p w:rsidR="001D0AC7" w:rsidRDefault="001D0AC7" w:rsidP="001D0AC7">
                  <w:pPr>
                    <w:rPr>
                      <w:noProof/>
                    </w:rPr>
                  </w:pPr>
                </w:p>
              </w:tc>
              <w:sdt>
                <w:sdtPr>
                  <w:id w:val="2089574611"/>
                  <w:placeholder>
                    <w:docPart w:val="22AF8A25D92448A9B2540062904DE3C1"/>
                  </w:placeholder>
                  <w:temporary/>
                  <w:showingPlcHdr/>
                  <w15:appearance w15:val="hidden"/>
                  <w:text w:multiLine="1"/>
                </w:sdtPr>
                <w:sdtEndPr/>
                <w:sdtContent>
                  <w:tc>
                    <w:tcPr>
                      <w:tcW w:w="7087" w:type="dxa"/>
                    </w:tcPr>
                    <w:p w:rsidR="001D0AC7" w:rsidRDefault="00022169" w:rsidP="001D0AC7">
                      <w:r>
                        <w:t>euismod turpis, sit amet suscipit mauris. Sed sed ullamcorper lectus. Sed eros nisi, consequat et auctor vel, placerat quis massa. 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bl>
          <w:p w:rsidR="001D0AC7" w:rsidRDefault="001D0AC7" w:rsidP="005343CD">
            <w:pPr>
              <w:rPr>
                <w:noProof/>
              </w:rPr>
            </w:pPr>
          </w:p>
        </w:tc>
      </w:tr>
      <w:tr w:rsidR="001D0AC7" w:rsidTr="001D0AC7">
        <w:trPr>
          <w:trHeight w:val="10035"/>
        </w:trPr>
        <w:tc>
          <w:tcPr>
            <w:tcW w:w="14515" w:type="dxa"/>
            <w:gridSpan w:val="5"/>
          </w:tcPr>
          <w:p w:rsidR="001D0AC7" w:rsidRDefault="001D0AC7" w:rsidP="005343CD">
            <w:pPr>
              <w:rPr>
                <w:noProof/>
              </w:rPr>
            </w:pPr>
            <w:r>
              <w:rPr>
                <w:noProof/>
              </w:rPr>
              <mc:AlternateContent>
                <mc:Choice Requires="wps">
                  <w:drawing>
                    <wp:anchor distT="0" distB="0" distL="114300" distR="114300" simplePos="0" relativeHeight="251679744" behindDoc="0" locked="0" layoutInCell="1" allowOverlap="1" wp14:anchorId="4B614209" wp14:editId="6D2F39C5">
                      <wp:simplePos x="0" y="0"/>
                      <wp:positionH relativeFrom="column">
                        <wp:posOffset>0</wp:posOffset>
                      </wp:positionH>
                      <wp:positionV relativeFrom="paragraph">
                        <wp:posOffset>6983729</wp:posOffset>
                      </wp:positionV>
                      <wp:extent cx="4470400" cy="1844675"/>
                      <wp:effectExtent l="0" t="0" r="6350" b="3175"/>
                      <wp:wrapNone/>
                      <wp:docPr id="16" name="Rectangle 16"/>
                      <wp:cNvGraphicFramePr/>
                      <a:graphic xmlns:a="http://schemas.openxmlformats.org/drawingml/2006/main">
                        <a:graphicData uri="http://schemas.microsoft.com/office/word/2010/wordprocessingShape">
                          <wps:wsp>
                            <wps:cNvSpPr/>
                            <wps:spPr>
                              <a:xfrm>
                                <a:off x="0" y="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0AC7" w:rsidRDefault="00C96694" w:rsidP="001D0AC7">
                                  <w:pPr>
                                    <w:pStyle w:val="Keyword"/>
                                  </w:pPr>
                                  <w:sdt>
                                    <w:sdtPr>
                                      <w:id w:val="1402401397"/>
                                      <w:temporary/>
                                      <w:showingPlcHdr/>
                                      <w15:appearance w15:val="hidden"/>
                                      <w:text/>
                                    </w:sdtPr>
                                    <w:sdtEndPr/>
                                    <w:sdtContent>
                                      <w:r w:rsidR="00DD774E">
                                        <w:t>KEYWORD</w:t>
                                      </w:r>
                                    </w:sdtContent>
                                  </w:sdt>
                                </w:p>
                                <w:sdt>
                                  <w:sdtPr>
                                    <w:id w:val="-446539680"/>
                                    <w:temporary/>
                                    <w:showingPlcHdr/>
                                    <w15:appearance w15:val="hidden"/>
                                    <w:text w:multiLine="1"/>
                                  </w:sdtPr>
                                  <w:sdtEndPr/>
                                  <w:sdtContent>
                                    <w:p w:rsidR="001D0AC7" w:rsidRDefault="00022169" w:rsidP="00022169">
                                      <w:pPr>
                                        <w:pStyle w:val="Heading2"/>
                                      </w:pPr>
                                      <w:r w:rsidRPr="00022169">
                                        <w:rPr>
                                          <w:b w:val="0"/>
                                        </w:rPr>
                                        <w:t>The slogan of this issue</w:t>
                                      </w:r>
                                      <w:r w:rsidRPr="00022169">
                                        <w:rPr>
                                          <w:b w:val="0"/>
                                        </w:rPr>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14209" id="Rectangle 16" o:spid="_x0000_s1027" style="position:absolute;margin-left:0;margin-top:549.9pt;width:352pt;height:14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" fillcolor="#f2f2f2 [3052]" stroked="f" strokeweight="2pt">
                      <v:textbox>
                        <w:txbxContent>
                          <w:p w:rsidR="001D0AC7" w:rsidRDefault="00C96694" w:rsidP="001D0AC7">
                            <w:pPr>
                              <w:pStyle w:val="Keyword"/>
                            </w:pPr>
                            <w:sdt>
                              <w:sdtPr>
                                <w:id w:val="1402401397"/>
                                <w:temporary/>
                                <w:showingPlcHdr/>
                                <w15:appearance w15:val="hidden"/>
                                <w:text/>
                              </w:sdtPr>
                              <w:sdtEndPr/>
                              <w:sdtContent>
                                <w:r w:rsidR="00DD774E">
                                  <w:t>KEYWORD</w:t>
                                </w:r>
                              </w:sdtContent>
                            </w:sdt>
                          </w:p>
                          <w:sdt>
                            <w:sdtPr>
                              <w:id w:val="-446539680"/>
                              <w:temporary/>
                              <w:showingPlcHdr/>
                              <w15:appearance w15:val="hidden"/>
                              <w:text w:multiLine="1"/>
                            </w:sdtPr>
                            <w:sdtEndPr/>
                            <w:sdtContent>
                              <w:p w:rsidR="001D0AC7" w:rsidRDefault="00022169" w:rsidP="00022169">
                                <w:pPr>
                                  <w:pStyle w:val="Heading2"/>
                                </w:pPr>
                                <w:r w:rsidRPr="00022169">
                                  <w:rPr>
                                    <w:b w:val="0"/>
                                  </w:rPr>
                                  <w:t>The slogan of this issue</w:t>
                                </w:r>
                                <w:r w:rsidRPr="00022169">
                                  <w:rPr>
                                    <w:b w:val="0"/>
                                  </w:rPr>
                                  <w:br/>
                                  <w:t>In eget auctor mi.</w:t>
                                </w:r>
                              </w:p>
                            </w:sdtContent>
                          </w:sdt>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015D0361" wp14:editId="6857452D">
                      <wp:simplePos x="0" y="0"/>
                      <wp:positionH relativeFrom="column">
                        <wp:posOffset>228600</wp:posOffset>
                      </wp:positionH>
                      <wp:positionV relativeFrom="paragraph">
                        <wp:posOffset>182880</wp:posOffset>
                      </wp:positionV>
                      <wp:extent cx="5829300" cy="698500"/>
                      <wp:effectExtent l="0" t="0" r="0" b="6350"/>
                      <wp:wrapNone/>
                      <wp:docPr id="15" name="Rectangle 15"/>
                      <wp:cNvGraphicFramePr/>
                      <a:graphic xmlns:a="http://schemas.openxmlformats.org/drawingml/2006/main">
                        <a:graphicData uri="http://schemas.microsoft.com/office/word/2010/wordprocessingShape">
                          <wps:wsp>
                            <wps:cNvSpPr/>
                            <wps:spPr>
                              <a:xfrm>
                                <a:off x="0" y="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836071537"/>
                                    <w:temporary/>
                                    <w:showingPlcHdr/>
                                    <w15:appearance w15:val="hidden"/>
                                    <w:text w:multiLine="1"/>
                                  </w:sdtPr>
                                  <w:sdtEndPr/>
                                  <w:sdtContent>
                                    <w:p w:rsidR="001D0AC7" w:rsidRDefault="00022169" w:rsidP="001D76C3">
                                      <w:pPr>
                                        <w:pStyle w:val="IssueSubtitle"/>
                                        <w:jc w:val="center"/>
                                      </w:pPr>
                                      <w:r w:rsidRPr="00022169">
                                        <w:rPr>
                                          <w:color w:val="FFFFFF" w:themeColor="background1"/>
                                        </w:rPr>
                                        <w:t>BIG BANNER</w:t>
                                      </w:r>
                                      <w:r w:rsidRPr="00022169">
                                        <w:rPr>
                                          <w:color w:val="FFFFFF" w:themeColor="background1"/>
                                          <w:spacing w:val="-89"/>
                                        </w:rPr>
                                        <w:t xml:space="preserve">  </w:t>
                                      </w:r>
                                      <w:r w:rsidRPr="00022169">
                                        <w:rPr>
                                          <w:color w:val="FFFFFF" w:themeColor="background1"/>
                                        </w:rPr>
                                        <w:t>WITH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0361" id="Rectangle 15" o:spid="_x0000_s1028" style="position:absolute;margin-left:18pt;margin-top:14.4pt;width:459pt;height: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" fillcolor="#1f497d [3215]" stroked="f" strokeweight="2pt">
                      <v:textbox inset="0,0,0,0">
                        <w:txbxContent>
                          <w:sdt>
                            <w:sdtPr>
                              <w:id w:val="-1836071537"/>
                              <w:temporary/>
                              <w:showingPlcHdr/>
                              <w15:appearance w15:val="hidden"/>
                              <w:text w:multiLine="1"/>
                            </w:sdtPr>
                            <w:sdtEndPr/>
                            <w:sdtContent>
                              <w:p w:rsidR="001D0AC7" w:rsidRDefault="00022169" w:rsidP="001D76C3">
                                <w:pPr>
                                  <w:pStyle w:val="IssueSubtitle"/>
                                  <w:jc w:val="center"/>
                                </w:pPr>
                                <w:r w:rsidRPr="00022169">
                                  <w:rPr>
                                    <w:color w:val="FFFFFF" w:themeColor="background1"/>
                                  </w:rPr>
                                  <w:t>BIG BANNER</w:t>
                                </w:r>
                                <w:r w:rsidRPr="00022169">
                                  <w:rPr>
                                    <w:color w:val="FFFFFF" w:themeColor="background1"/>
                                    <w:spacing w:val="-89"/>
                                  </w:rPr>
                                  <w:t xml:space="preserve">  </w:t>
                                </w:r>
                                <w:r w:rsidRPr="00022169">
                                  <w:rPr>
                                    <w:color w:val="FFFFFF" w:themeColor="background1"/>
                                  </w:rPr>
                                  <w:t>WITH TITLE GOES HERE</w:t>
                                </w:r>
                              </w:p>
                            </w:sdtContent>
                          </w:sdt>
                        </w:txbxContent>
                      </v:textbox>
                    </v:rect>
                  </w:pict>
                </mc:Fallback>
              </mc:AlternateContent>
            </w:r>
            <w:r>
              <w:rPr>
                <w:noProof/>
              </w:rPr>
              <w:drawing>
                <wp:anchor distT="0" distB="0" distL="114300" distR="114300" simplePos="0" relativeHeight="251675648" behindDoc="1" locked="0" layoutInCell="1" allowOverlap="1" wp14:anchorId="4B409CDD" wp14:editId="08CE9F8F">
                  <wp:simplePos x="0" y="0"/>
                  <wp:positionH relativeFrom="column">
                    <wp:posOffset>0</wp:posOffset>
                  </wp:positionH>
                  <wp:positionV relativeFrom="paragraph">
                    <wp:posOffset>182880</wp:posOffset>
                  </wp:positionV>
                  <wp:extent cx="9144000" cy="8648700"/>
                  <wp:effectExtent l="0" t="0" r="0" b="0"/>
                  <wp:wrapTopAndBottom/>
                  <wp:docPr id="14" name="Picture 14"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8" cstate="screen">
                            <a:extLst>
                              <a:ext uri="{28A0092B-C50C-407E-A947-70E740481C1C}">
                                <a14:useLocalDpi xmlns:a14="http://schemas.microsoft.com/office/drawing/2010/main"/>
                              </a:ext>
                            </a:extLst>
                          </a:blip>
                          <a:stretch>
                            <a:fillRect/>
                          </a:stretch>
                        </pic:blipFill>
                        <pic:spPr>
                          <a:xfrm>
                            <a:off x="0" y="0"/>
                            <a:ext cx="9144000" cy="8648700"/>
                          </a:xfrm>
                          <a:prstGeom prst="rect">
                            <a:avLst/>
                          </a:prstGeom>
                        </pic:spPr>
                      </pic:pic>
                    </a:graphicData>
                  </a:graphic>
                  <wp14:sizeRelH relativeFrom="page">
                    <wp14:pctWidth>0</wp14:pctWidth>
                  </wp14:sizeRelH>
                  <wp14:sizeRelV relativeFrom="page">
                    <wp14:pctHeight>0</wp14:pctHeight>
                  </wp14:sizeRelV>
                </wp:anchor>
              </w:drawing>
            </w:r>
          </w:p>
        </w:tc>
      </w:tr>
    </w:tbl>
    <w:p w:rsidR="002020CD" w:rsidRDefault="00E96F61" w:rsidP="00AC24C1">
      <w:r>
        <w:rPr>
          <w:noProof/>
        </w:rPr>
        <mc:AlternateContent>
          <mc:Choice Requires="wps">
            <w:drawing>
              <wp:anchor distT="0" distB="0" distL="114300" distR="114300" simplePos="0" relativeHeight="251683840" behindDoc="1" locked="0" layoutInCell="1" allowOverlap="1" wp14:anchorId="1A7E39F9" wp14:editId="7782C0A6">
                <wp:simplePos x="0" y="0"/>
                <wp:positionH relativeFrom="column">
                  <wp:posOffset>-444500</wp:posOffset>
                </wp:positionH>
                <wp:positionV relativeFrom="paragraph">
                  <wp:posOffset>-13044170</wp:posOffset>
                </wp:positionV>
                <wp:extent cx="10147300" cy="4394200"/>
                <wp:effectExtent l="0" t="0" r="0" b="0"/>
                <wp:wrapNone/>
                <wp:docPr id="21" name="Rectangle 49">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4200"/>
                        </a:xfrm>
                        <a:prstGeom prst="rect">
                          <a:avLst/>
                        </a:prstGeom>
                        <a:solidFill>
                          <a:srgbClr val="F1EF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591B55" id="Rectangle 49" o:spid="_x0000_s1026" style="position:absolute;margin-left:-35pt;margin-top:-1027.1pt;width:799pt;height:34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" fillcolor="#f1efe2" stroked="f">
                <v:path arrowok="t"/>
              </v:rect>
            </w:pict>
          </mc:Fallback>
        </mc:AlternateContent>
      </w:r>
    </w:p>
    <w:sectPr w:rsidR="002020CD" w:rsidSect="00E96F61">
      <w:headerReference w:type="default" r:id="rId19"/>
      <w:footerReference w:type="default" r:id="rId20"/>
      <w:headerReference w:type="first" r:id="rId21"/>
      <w:footerReference w:type="first" r:id="rId22"/>
      <w:type w:val="continuous"/>
      <w:pgSz w:w="15840" w:h="24480"/>
      <w:pgMar w:top="1872" w:right="720" w:bottom="981" w:left="72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694" w:rsidRDefault="00C96694" w:rsidP="00A4086C">
      <w:r>
        <w:separator/>
      </w:r>
    </w:p>
    <w:p w:rsidR="00C96694" w:rsidRDefault="00C96694" w:rsidP="00A4086C"/>
  </w:endnote>
  <w:endnote w:type="continuationSeparator" w:id="0">
    <w:p w:rsidR="00C96694" w:rsidRDefault="00C96694" w:rsidP="00A4086C">
      <w:r>
        <w:continuationSeparator/>
      </w:r>
    </w:p>
    <w:p w:rsidR="00C96694" w:rsidRDefault="00C96694"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6F61" w:rsidRPr="00E96F61" w:rsidRDefault="00E96F61" w:rsidP="00E96F61">
    <w:pPr>
      <w:pStyle w:val="Footer"/>
      <w:jc w:val="left"/>
    </w:pPr>
    <w:r>
      <w:rPr>
        <w:noProof/>
      </w:rPr>
      <mc:AlternateContent>
        <mc:Choice Requires="wps">
          <w:drawing>
            <wp:anchor distT="0" distB="0" distL="114300" distR="114300" simplePos="0" relativeHeight="251672576" behindDoc="1" locked="0" layoutInCell="1" allowOverlap="1" wp14:anchorId="7A999FFD" wp14:editId="729BA099">
              <wp:simplePos x="0" y="0"/>
              <wp:positionH relativeFrom="page">
                <wp:posOffset>8936355</wp:posOffset>
              </wp:positionH>
              <wp:positionV relativeFrom="page">
                <wp:posOffset>14912340</wp:posOffset>
              </wp:positionV>
              <wp:extent cx="677545" cy="224155"/>
              <wp:effectExtent l="0" t="0" r="0" b="0"/>
              <wp:wrapNone/>
              <wp:docPr id="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7545"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6F61" w:rsidRDefault="00E96F61" w:rsidP="00E96F61">
                          <w:pPr>
                            <w:pStyle w:val="Footer"/>
                          </w:pPr>
                          <w:r>
                            <w:t xml:space="preserve">PAGE </w:t>
                          </w:r>
                          <w:r>
                            <w:fldChar w:fldCharType="begin"/>
                          </w:r>
                          <w:r>
                            <w:instrText xml:space="preserve"> PAGE </w:instrText>
                          </w:r>
                          <w:r>
                            <w:fldChar w:fldCharType="separate"/>
                          </w:r>
                          <w:r w:rsidR="004E7054">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999FFD" id="_x0000_t202" coordsize="21600,21600" o:spt="202" path="m,l,21600r21600,l21600,xe">
              <v:stroke joinstyle="miter"/>
              <v:path gradientshapeok="t" o:connecttype="rect"/>
            </v:shapetype>
            <v:shape id="Text Box 1" o:spid="_x0000_s1030" type="#_x0000_t202" style="position:absolute;margin-left:703.65pt;margin-top:1174.2pt;width:53.35pt;height:17.6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" filled="f" stroked="f">
              <v:path arrowok="t"/>
              <v:textbox inset="0,0,0,0">
                <w:txbxContent>
                  <w:p w:rsidR="00E96F61" w:rsidRDefault="00E96F61" w:rsidP="00E96F61">
                    <w:pPr>
                      <w:pStyle w:val="Footer"/>
                    </w:pPr>
                    <w:r>
                      <w:t xml:space="preserve">PAGE </w:t>
                    </w:r>
                    <w:r>
                      <w:fldChar w:fldCharType="begin"/>
                    </w:r>
                    <w:r>
                      <w:instrText xml:space="preserve"> PAGE </w:instrText>
                    </w:r>
                    <w:r>
                      <w:fldChar w:fldCharType="separate"/>
                    </w:r>
                    <w:r w:rsidR="004E7054">
                      <w:rPr>
                        <w:noProof/>
                      </w:rPr>
                      <w:t>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0528" behindDoc="0" locked="0" layoutInCell="1" allowOverlap="1" wp14:anchorId="7A75FFE1" wp14:editId="1BE64FDB">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0DF0BDDF"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420874527"/>
      <w:docPartObj>
        <w:docPartGallery w:val="Page Numbers (Bottom of Page)"/>
        <w:docPartUnique/>
      </w:docPartObj>
    </w:sdtPr>
    <w:sdtEndPr>
      <w:rPr>
        <w:rStyle w:val="PageNumber"/>
      </w:rPr>
    </w:sdtEndPr>
    <w:sdtContent>
      <w:p w:rsidR="00E96F61" w:rsidRDefault="00E96F61" w:rsidP="00E96F61">
        <w:pPr>
          <w:pStyle w:val="Footer"/>
        </w:pPr>
        <w:r w:rsidRPr="00E339B9">
          <w:rPr>
            <w:rStyle w:val="PageNumber"/>
          </w:rPr>
          <w:t xml:space="preserve">PAGE </w:t>
        </w:r>
        <w:r w:rsidRPr="00E339B9">
          <w:rPr>
            <w:rStyle w:val="PageNumber"/>
          </w:rPr>
          <w:fldChar w:fldCharType="begin"/>
        </w:r>
        <w:r w:rsidRPr="00E339B9">
          <w:rPr>
            <w:rStyle w:val="PageNumber"/>
          </w:rPr>
          <w:instrText xml:space="preserve"> PAGE </w:instrText>
        </w:r>
        <w:r w:rsidRPr="00E339B9">
          <w:rPr>
            <w:rStyle w:val="PageNumber"/>
          </w:rPr>
          <w:fldChar w:fldCharType="separate"/>
        </w:r>
        <w:r w:rsidR="004E7054">
          <w:rPr>
            <w:rStyle w:val="PageNumber"/>
            <w:noProof/>
          </w:rPr>
          <w:t>1</w:t>
        </w:r>
        <w:r w:rsidRPr="00E339B9">
          <w:rPr>
            <w:rStyle w:val="PageNumber"/>
          </w:rPr>
          <w:fldChar w:fldCharType="end"/>
        </w:r>
      </w:p>
    </w:sdtContent>
  </w:sdt>
  <w:p w:rsidR="00E96F61" w:rsidRPr="00E96F61" w:rsidRDefault="00E96F61" w:rsidP="00E96F61">
    <w:pPr>
      <w:pStyle w:val="Footer"/>
    </w:pPr>
    <w:r>
      <w:rPr>
        <w:noProof/>
      </w:rPr>
      <mc:AlternateContent>
        <mc:Choice Requires="wps">
          <w:drawing>
            <wp:anchor distT="0" distB="0" distL="114300" distR="114300" simplePos="0" relativeHeight="251664384" behindDoc="0" locked="0" layoutInCell="1" allowOverlap="1" wp14:anchorId="2C771750" wp14:editId="6FC62FE0">
              <wp:simplePos x="0" y="0"/>
              <wp:positionH relativeFrom="column">
                <wp:posOffset>0</wp:posOffset>
              </wp:positionH>
              <wp:positionV relativeFrom="paragraph">
                <wp:posOffset>246380</wp:posOffset>
              </wp:positionV>
              <wp:extent cx="9144000" cy="370840"/>
              <wp:effectExtent l="0" t="0" r="0" b="0"/>
              <wp:wrapNone/>
              <wp:docPr id="71" name="Rectangle 58">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4C95508C" id="Rectangle 58" o:spid="_x0000_s1026" style="position:absolute;margin-left:0;margin-top:19.4pt;width:10in;height:29.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zqIw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" fillcolor="#1f497d [3215]" stroked="f">
              <v:path arrowok="t"/>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694" w:rsidRDefault="00C96694" w:rsidP="00A4086C">
      <w:r>
        <w:separator/>
      </w:r>
    </w:p>
    <w:p w:rsidR="00C96694" w:rsidRDefault="00C96694" w:rsidP="00A4086C"/>
  </w:footnote>
  <w:footnote w:type="continuationSeparator" w:id="0">
    <w:p w:rsidR="00C96694" w:rsidRDefault="00C96694" w:rsidP="00A4086C">
      <w:r>
        <w:continuationSeparator/>
      </w:r>
    </w:p>
    <w:p w:rsidR="00C96694" w:rsidRDefault="00C96694" w:rsidP="00A408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6F61" w:rsidRPr="00BC778E" w:rsidRDefault="00C96694" w:rsidP="00E96F61">
    <w:pPr>
      <w:pStyle w:val="Header"/>
    </w:pPr>
    <w:sdt>
      <w:sdtPr>
        <w:id w:val="1247769313"/>
        <w:placeholder>
          <w:docPart w:val="3E6F87DFC8464E4888F932F14140AC78"/>
        </w:placeholder>
        <w:temporary/>
        <w:showingPlcHdr/>
        <w15:appearance w15:val="hidden"/>
        <w:text/>
      </w:sdtPr>
      <w:sdtEndPr/>
      <w:sdtContent>
        <w:r w:rsidR="00940811">
          <w:rPr>
            <w:rStyle w:val="PlaceholderText"/>
            <w:rFonts w:eastAsiaTheme="minorHAnsi"/>
          </w:rPr>
          <w:t>DATE</w:t>
        </w:r>
      </w:sdtContent>
    </w:sdt>
    <w:r w:rsidR="00E96F61">
      <w:rPr>
        <w:noProof/>
      </w:rPr>
      <mc:AlternateContent>
        <mc:Choice Requires="wps">
          <w:drawing>
            <wp:anchor distT="0" distB="0" distL="114300" distR="114300" simplePos="0" relativeHeight="251666432" behindDoc="0" locked="0" layoutInCell="1" allowOverlap="1" wp14:anchorId="21C84009" wp14:editId="1A4D60C1">
              <wp:simplePos x="0" y="0"/>
              <wp:positionH relativeFrom="column">
                <wp:posOffset>6212840</wp:posOffset>
              </wp:positionH>
              <wp:positionV relativeFrom="paragraph">
                <wp:posOffset>-455930</wp:posOffset>
              </wp:positionV>
              <wp:extent cx="2950210" cy="911860"/>
              <wp:effectExtent l="0" t="0" r="0" b="2540"/>
              <wp:wrapNone/>
              <wp:docPr id="4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0210" cy="911860"/>
                      </a:xfrm>
                      <a:prstGeom prst="rect">
                        <a:avLst/>
                      </a:prstGeom>
                      <a:solidFill>
                        <a:schemeClr val="tx2"/>
                      </a:solidFill>
                      <a:ln>
                        <a:noFill/>
                      </a:ln>
                    </wps:spPr>
                    <wps:txbx>
                      <w:txbxContent>
                        <w:sdt>
                          <w:sdtPr>
                            <w:rPr>
                              <w:rFonts w:ascii="Rockwell" w:hAnsi="Rockwell"/>
                              <w:b/>
                              <w:color w:val="FFFFFF" w:themeColor="background1"/>
                              <w:sz w:val="64"/>
                              <w:szCs w:val="64"/>
                            </w:rPr>
                            <w:id w:val="-1649435288"/>
                            <w:placeholder>
                              <w:docPart w:val="FA2FADD9532C4F98A5D2829E9CDE0030"/>
                            </w:placeholder>
                            <w:temporary/>
                            <w:showingPlcHdr/>
                            <w15:appearance w15:val="hidden"/>
                            <w:text/>
                          </w:sdtPr>
                          <w:sdtEndPr/>
                          <w:sdtContent>
                            <w:p w:rsidR="00E96F61" w:rsidRPr="00BC778E" w:rsidRDefault="00DD774E" w:rsidP="00E96F61">
                              <w:pPr>
                                <w:jc w:val="center"/>
                                <w:rPr>
                                  <w:rFonts w:ascii="Rockwell" w:hAnsi="Rockwell"/>
                                  <w:b/>
                                  <w:color w:val="FFFFFF" w:themeColor="background1"/>
                                  <w:sz w:val="64"/>
                                  <w:szCs w:val="64"/>
                                </w:rPr>
                              </w:pPr>
                              <w:r w:rsidRPr="00BC778E">
                                <w:rPr>
                                  <w:rFonts w:ascii="Rockwell" w:hAnsi="Rockwell"/>
                                  <w:b/>
                                  <w:color w:val="FFFFFF" w:themeColor="background1"/>
                                  <w:sz w:val="64"/>
                                  <w:szCs w:val="64"/>
                                </w:rPr>
                                <w:t>NEWSPAPER</w:t>
                              </w:r>
                            </w:p>
                          </w:sdtContent>
                        </w:sdt>
                      </w:txbxContent>
                    </wps:txbx>
                    <wps:bodyPr rot="0" vert="horz" wrap="square" lIns="91440" tIns="0" rIns="91440" bIns="0" anchor="ctr" anchorCtr="0" upright="1">
                      <a:noAutofit/>
                    </wps:bodyPr>
                  </wps:wsp>
                </a:graphicData>
              </a:graphic>
            </wp:anchor>
          </w:drawing>
        </mc:Choice>
        <mc:Fallback>
          <w:pict>
            <v:rect w14:anchorId="21C84009" id="Rectangle 48" o:spid="_x0000_s1029" style="position:absolute;margin-left:489.2pt;margin-top:-35.9pt;width:232.3pt;height:7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" fillcolor="#1f497d [3215]" stroked="f">
              <v:path arrowok="t"/>
              <v:textbox inset=",0,,0">
                <w:txbxContent>
                  <w:sdt>
                    <w:sdtPr>
                      <w:rPr>
                        <w:rFonts w:ascii="Rockwell" w:hAnsi="Rockwell"/>
                        <w:b/>
                        <w:color w:val="FFFFFF" w:themeColor="background1"/>
                        <w:sz w:val="64"/>
                        <w:szCs w:val="64"/>
                      </w:rPr>
                      <w:id w:val="-1649435288"/>
                      <w:placeholder>
                        <w:docPart w:val="FA2FADD9532C4F98A5D2829E9CDE0030"/>
                      </w:placeholder>
                      <w:temporary/>
                      <w:showingPlcHdr/>
                      <w15:appearance w15:val="hidden"/>
                      <w:text/>
                    </w:sdtPr>
                    <w:sdtEndPr/>
                    <w:sdtContent>
                      <w:p w:rsidR="00E96F61" w:rsidRPr="00BC778E" w:rsidRDefault="00DD774E" w:rsidP="00E96F61">
                        <w:pPr>
                          <w:jc w:val="center"/>
                          <w:rPr>
                            <w:rFonts w:ascii="Rockwell" w:hAnsi="Rockwell"/>
                            <w:b/>
                            <w:color w:val="FFFFFF" w:themeColor="background1"/>
                            <w:sz w:val="64"/>
                            <w:szCs w:val="64"/>
                          </w:rPr>
                        </w:pPr>
                        <w:r w:rsidRPr="00BC778E">
                          <w:rPr>
                            <w:rFonts w:ascii="Rockwell" w:hAnsi="Rockwell"/>
                            <w:b/>
                            <w:color w:val="FFFFFF" w:themeColor="background1"/>
                            <w:sz w:val="64"/>
                            <w:szCs w:val="64"/>
                          </w:rPr>
                          <w:t>NEWSPAPER</w:t>
                        </w:r>
                      </w:p>
                    </w:sdtContent>
                  </w:sdt>
                </w:txbxContent>
              </v:textbox>
            </v:rect>
          </w:pict>
        </mc:Fallback>
      </mc:AlternateContent>
    </w:r>
    <w:r w:rsidR="00E96F61" w:rsidRPr="00BC778E">
      <w:t xml:space="preserve">  / /  </w:t>
    </w:r>
    <w:sdt>
      <w:sdtPr>
        <w:id w:val="2051719644"/>
        <w:placeholder>
          <w:docPart w:val="A12C4DF5E1DE4828BD5340AF8D0D6064"/>
        </w:placeholder>
        <w:temporary/>
        <w:showingPlcHdr/>
        <w15:appearance w15:val="hidden"/>
        <w:text/>
      </w:sdtPr>
      <w:sdtEndPr/>
      <w:sdtContent>
        <w:r w:rsidR="00DD774E">
          <w:rPr>
            <w:rStyle w:val="PlaceholderText"/>
            <w:rFonts w:eastAsiaTheme="minorHAnsi"/>
          </w:rPr>
          <w:t>DAY</w:t>
        </w:r>
      </w:sdtContent>
    </w:sdt>
    <w:r w:rsidR="00E96F61" w:rsidRPr="00BC778E">
      <w:t xml:space="preserve">  / /  </w:t>
    </w:r>
    <w:sdt>
      <w:sdtPr>
        <w:id w:val="847912738"/>
        <w:placeholder>
          <w:docPart w:val="1D492128D64441C49ED16DED9AC7CC46"/>
        </w:placeholder>
        <w:temporary/>
        <w:showingPlcHdr/>
        <w15:appearance w15:val="hidden"/>
        <w:text/>
      </w:sdtPr>
      <w:sdtEndPr/>
      <w:sdtContent>
        <w:r w:rsidR="00DD774E">
          <w:rPr>
            <w:rStyle w:val="PlaceholderText"/>
            <w:rFonts w:eastAsiaTheme="minorHAnsi"/>
          </w:rPr>
          <w:t>ISSUE NUMBER</w:t>
        </w:r>
      </w:sdtContent>
    </w:sdt>
  </w:p>
  <w:p w:rsidR="00E96F61" w:rsidRPr="00E96F61" w:rsidRDefault="00E96F61" w:rsidP="00E96F61">
    <w:pPr>
      <w:pStyle w:val="Header"/>
    </w:pPr>
    <w:r>
      <w:rPr>
        <w:noProof/>
      </w:rPr>
      <mc:AlternateContent>
        <mc:Choice Requires="wps">
          <w:drawing>
            <wp:anchor distT="0" distB="0" distL="114300" distR="114300" simplePos="0" relativeHeight="251667456" behindDoc="0" locked="0" layoutInCell="1" allowOverlap="1" wp14:anchorId="25858A88" wp14:editId="0F2042A6">
              <wp:simplePos x="0" y="0"/>
              <wp:positionH relativeFrom="column">
                <wp:posOffset>-4135</wp:posOffset>
              </wp:positionH>
              <wp:positionV relativeFrom="paragraph">
                <wp:posOffset>525089</wp:posOffset>
              </wp:positionV>
              <wp:extent cx="9156700" cy="0"/>
              <wp:effectExtent l="0" t="25400" r="25400" b="25400"/>
              <wp:wrapNone/>
              <wp:docPr id="84" name="Straight Connector 84">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CnPr/>
                    <wps:spPr>
                      <a:xfrm>
                        <a:off x="0" y="0"/>
                        <a:ext cx="9156700" cy="0"/>
                      </a:xfrm>
                      <a:prstGeom prst="line">
                        <a:avLst/>
                      </a:prstGeom>
                      <a:ln w="508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CC2BCD" id="Straight Connector 8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5pt,41.35pt" to="720.6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" strokecolor="#7f7f7f [1612]" strokeweight="4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6F61" w:rsidRDefault="00E96F61" w:rsidP="00E96F61">
    <w:pPr>
      <w:pStyle w:val="Header"/>
    </w:pPr>
    <w:r>
      <w:rPr>
        <w:noProof/>
      </w:rPr>
      <mc:AlternateContent>
        <mc:Choice Requires="wpg">
          <w:drawing>
            <wp:anchor distT="0" distB="0" distL="114300" distR="114300" simplePos="0" relativeHeight="251660288" behindDoc="1" locked="0" layoutInCell="1" allowOverlap="1" wp14:anchorId="03E697E8" wp14:editId="405E6005">
              <wp:simplePos x="0" y="0"/>
              <wp:positionH relativeFrom="column">
                <wp:posOffset>-444500</wp:posOffset>
              </wp:positionH>
              <wp:positionV relativeFrom="paragraph">
                <wp:posOffset>-441960</wp:posOffset>
              </wp:positionV>
              <wp:extent cx="10058400" cy="4188460"/>
              <wp:effectExtent l="0" t="0" r="0" b="2540"/>
              <wp:wrapNone/>
              <wp:docPr id="17" name="Group 17">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Group">
                  <wpg:wgp>
                    <wpg:cNvGrpSpPr/>
                    <wpg:grpSpPr>
                      <a:xfrm>
                        <a:off x="0" y="0"/>
                        <a:ext cx="10058400" cy="4188460"/>
                        <a:chOff x="0" y="0"/>
                        <a:chExt cx="10058400" cy="4188460"/>
                      </a:xfrm>
                    </wpg:grpSpPr>
                    <wps:wsp>
                      <wps:cNvPr id="58" name="Rectangle 71"/>
                      <wps:cNvSpPr>
                        <a:spLocks/>
                      </wps:cNvSpPr>
                      <wps:spPr bwMode="auto">
                        <a:xfrm>
                          <a:off x="0" y="0"/>
                          <a:ext cx="10058400" cy="4188460"/>
                        </a:xfrm>
                        <a:prstGeom prst="rect">
                          <a:avLst/>
                        </a:prstGeom>
                        <a:solidFill>
                          <a:schemeClr val="bg2"/>
                        </a:solidFill>
                        <a:ln>
                          <a:noFill/>
                        </a:ln>
                      </wps:spPr>
                      <wps:bodyPr rot="0" vert="horz" wrap="square" lIns="91440" tIns="45720" rIns="91440" bIns="45720" anchor="t" anchorCtr="0" upright="1">
                        <a:noAutofit/>
                      </wps:bodyPr>
                    </wps:wsp>
                    <wps:wsp>
                      <wps:cNvPr id="61" name="Rectangle 68"/>
                      <wps:cNvSpPr>
                        <a:spLocks/>
                      </wps:cNvSpPr>
                      <wps:spPr bwMode="auto">
                        <a:xfrm>
                          <a:off x="444500" y="0"/>
                          <a:ext cx="9144000" cy="640080"/>
                        </a:xfrm>
                        <a:prstGeom prst="rect">
                          <a:avLst/>
                        </a:prstGeom>
                        <a:solidFill>
                          <a:schemeClr val="tx2"/>
                        </a:solidFill>
                        <a:ln>
                          <a:noFill/>
                        </a:ln>
                      </wps:spPr>
                      <wps:bodyPr rot="0" vert="horz" wrap="square" lIns="91440" tIns="45720" rIns="91440" bIns="45720" anchor="t" anchorCtr="0" upright="1">
                        <a:noAutofit/>
                      </wps:bodyPr>
                    </wps:wsp>
                  </wpg:wgp>
                </a:graphicData>
              </a:graphic>
            </wp:anchor>
          </w:drawing>
        </mc:Choice>
        <mc:Fallback>
          <w:pict>
            <v:group w14:anchorId="3A40008E" id="Group 17" o:spid="_x0000_s1026" style="position:absolute;margin-left:-35pt;margin-top:-34.8pt;width:11in;height:329.8pt;z-index:-251656192" coordsize="100584,41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">
              <v:rect id="Rectangle 71" o:spid="_x0000_s1027" style="position:absolute;width:100584;height:4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BO8MA&#10;AADbAAAADwAAAGRycy9kb3ducmV2LnhtbERPz2vCMBS+C/sfwhvsIppuoEhnFDdo0dOwjrnjo3lr&#10;ypqXrom1/e+Xg+Dx4/u93g62ET11vnas4HmegCAuna65UvB5ymYrED4ga2wck4KRPGw3D5M1ptpd&#10;+Uh9ESoRQ9inqMCE0KZS+tKQRT93LXHkflxnMUTYVVJ3eI3htpEvSbKUFmuODQZbejdU/hYXqyA/&#10;fNTT5bgyb8Xf9Ks9Zi4/776Venocdq8gAg3hLr6591rBIo6NX+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MBO8MAAADbAAAADwAAAAAAAAAAAAAAAACYAgAAZHJzL2Rv&#10;d25yZXYueG1sUEsFBgAAAAAEAAQA9QAAAIgDAAAAAA==&#10;" fillcolor="#eeece1 [3214]" stroked="f">
                <v:path arrowok="t"/>
              </v:rect>
              <v:rect id="Rectangle 68" o:spid="_x0000_s1028" style="position:absolute;left:4445;width:91440;height:6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1IE8MA&#10;AADbAAAADwAAAGRycy9kb3ducmV2LnhtbESPT4vCMBTE7wt+h/AEb2tqEZVqFBFcRE/+O/T2bJ5t&#10;sXkpSVbrt98sLOxxmJnfMItVZxrxJOdrywpGwwQEcWF1zaWCy3n7OQPhA7LGxjIpeJOH1bL3scBM&#10;2xcf6XkKpYgQ9hkqqEJoMyl9UZFBP7QtcfTu1hkMUbpSaoevCDeNTJNkIg3WHBcqbGlTUfE4fRsF&#10;4zS/6vchz29H/XXI9+Pp3qVTpQb9bj0HEagL/+G/9k4rmIzg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1IE8MAAADbAAAADwAAAAAAAAAAAAAAAACYAgAAZHJzL2Rv&#10;d25yZXYueG1sUEsFBgAAAAAEAAQA9QAAAIgDAAAAAA==&#10;" fillcolor="#1f497d [3215]" stroked="f">
                <v:path arrowok="t"/>
              </v:rect>
            </v:group>
          </w:pict>
        </mc:Fallback>
      </mc:AlternateContent>
    </w:r>
  </w:p>
  <w:p w:rsidR="00E96F61" w:rsidRDefault="00C96694" w:rsidP="00E96F61">
    <w:pPr>
      <w:pStyle w:val="CoverPageDate"/>
    </w:pPr>
    <w:sdt>
      <w:sdtPr>
        <w:id w:val="1193739654"/>
        <w:placeholder>
          <w:docPart w:val="2D09A4C7D3F54DE8B03A56C03F1E5228"/>
        </w:placeholder>
        <w:temporary/>
        <w:showingPlcHdr/>
        <w15:appearance w15:val="hidden"/>
        <w:text/>
      </w:sdtPr>
      <w:sdtEndPr/>
      <w:sdtContent>
        <w:r w:rsidR="00B70471">
          <w:t>DATE</w:t>
        </w:r>
      </w:sdtContent>
    </w:sdt>
    <w:r w:rsidR="00E96F61">
      <w:rPr>
        <w:noProof/>
      </w:rPr>
      <mc:AlternateContent>
        <mc:Choice Requires="wps">
          <w:drawing>
            <wp:anchor distT="0" distB="0" distL="114300" distR="114300" simplePos="0" relativeHeight="251662336" behindDoc="0" locked="0" layoutInCell="1" allowOverlap="1" wp14:anchorId="7F967741" wp14:editId="4A69F7D7">
              <wp:simplePos x="0" y="0"/>
              <wp:positionH relativeFrom="column">
                <wp:posOffset>0</wp:posOffset>
              </wp:positionH>
              <wp:positionV relativeFrom="paragraph">
                <wp:posOffset>570230</wp:posOffset>
              </wp:positionV>
              <wp:extent cx="9156700" cy="0"/>
              <wp:effectExtent l="0" t="25400" r="25400" b="25400"/>
              <wp:wrapNone/>
              <wp:docPr id="83" name="Straight Connector 83">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CnPr/>
                    <wps:spPr>
                      <a:xfrm>
                        <a:off x="0" y="0"/>
                        <a:ext cx="9156700" cy="0"/>
                      </a:xfrm>
                      <a:prstGeom prst="line">
                        <a:avLst/>
                      </a:prstGeom>
                      <a:ln w="508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6FBFB" id="Straight Connector 8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44.9pt" to="72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" strokecolor="#7f7f7f [1612]" strokeweight="4pt"/>
          </w:pict>
        </mc:Fallback>
      </mc:AlternateContent>
    </w:r>
    <w:r w:rsidR="00E96F61">
      <w:t xml:space="preserve">  / /  </w:t>
    </w:r>
    <w:sdt>
      <w:sdtPr>
        <w:id w:val="718408308"/>
        <w:placeholder>
          <w:docPart w:val="C525B0DB061542BF986494118F043604"/>
        </w:placeholder>
        <w:temporary/>
        <w:showingPlcHdr/>
        <w15:appearance w15:val="hidden"/>
        <w:text/>
      </w:sdtPr>
      <w:sdtEndPr/>
      <w:sdtContent>
        <w:r w:rsidR="00B70471">
          <w:t>DAY</w:t>
        </w:r>
      </w:sdtContent>
    </w:sdt>
    <w:r w:rsidR="00E96F61">
      <w:rPr>
        <w:spacing w:val="-5"/>
      </w:rPr>
      <w:t xml:space="preserve">  </w:t>
    </w:r>
    <w:r w:rsidR="00E96F61">
      <w:t xml:space="preserve">/ /  </w:t>
    </w:r>
    <w:sdt>
      <w:sdtPr>
        <w:id w:val="804206325"/>
        <w:placeholder>
          <w:docPart w:val="72DF84A019E04130A2D8BE4318207428"/>
        </w:placeholder>
        <w:temporary/>
        <w:showingPlcHdr/>
        <w15:appearance w15:val="hidden"/>
        <w:text/>
      </w:sdtPr>
      <w:sdtEndPr/>
      <w:sdtContent>
        <w:r w:rsidR="00B70471">
          <w:t>ISSUE NUMBER</w:t>
        </w:r>
      </w:sdtContent>
    </w:sdt>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054"/>
    <w:rsid w:val="0000051B"/>
    <w:rsid w:val="00022169"/>
    <w:rsid w:val="00063F7F"/>
    <w:rsid w:val="000A224A"/>
    <w:rsid w:val="000E4CC0"/>
    <w:rsid w:val="001A5F31"/>
    <w:rsid w:val="001D0AC7"/>
    <w:rsid w:val="001D76C3"/>
    <w:rsid w:val="002020CD"/>
    <w:rsid w:val="00381DB7"/>
    <w:rsid w:val="00470E21"/>
    <w:rsid w:val="0049664B"/>
    <w:rsid w:val="00496D3F"/>
    <w:rsid w:val="004C06CD"/>
    <w:rsid w:val="004C7470"/>
    <w:rsid w:val="004E7054"/>
    <w:rsid w:val="004F26B2"/>
    <w:rsid w:val="005343CD"/>
    <w:rsid w:val="005F7E8C"/>
    <w:rsid w:val="006B246D"/>
    <w:rsid w:val="006E0DC4"/>
    <w:rsid w:val="0092642A"/>
    <w:rsid w:val="00940811"/>
    <w:rsid w:val="00977992"/>
    <w:rsid w:val="00A17D09"/>
    <w:rsid w:val="00A37FA5"/>
    <w:rsid w:val="00A4086C"/>
    <w:rsid w:val="00AA4797"/>
    <w:rsid w:val="00AC24C1"/>
    <w:rsid w:val="00AF5AFD"/>
    <w:rsid w:val="00B70471"/>
    <w:rsid w:val="00B80A43"/>
    <w:rsid w:val="00BC778E"/>
    <w:rsid w:val="00C96694"/>
    <w:rsid w:val="00CA4EE4"/>
    <w:rsid w:val="00D90CAB"/>
    <w:rsid w:val="00DA71B3"/>
    <w:rsid w:val="00DB39BE"/>
    <w:rsid w:val="00DD2548"/>
    <w:rsid w:val="00DD774E"/>
    <w:rsid w:val="00E03278"/>
    <w:rsid w:val="00E339B9"/>
    <w:rsid w:val="00E821D6"/>
    <w:rsid w:val="00E96F61"/>
    <w:rsid w:val="00ED7B16"/>
    <w:rsid w:val="00F627CE"/>
    <w:rsid w:val="00F65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
    <w:qFormat/>
    <w:rsid w:val="00940811"/>
    <w:rPr>
      <w:rFonts w:eastAsia="Times New Roman" w:cs="Times New Roman"/>
      <w:color w:val="000000" w:themeColor="text1"/>
      <w:sz w:val="24"/>
      <w:szCs w:val="24"/>
    </w:rPr>
  </w:style>
  <w:style w:type="paragraph" w:styleId="Heading1">
    <w:name w:val="heading 1"/>
    <w:basedOn w:val="Normal"/>
    <w:next w:val="Normal"/>
    <w:uiPriority w:val="3"/>
    <w:qFormat/>
    <w:rsid w:val="00A37FA5"/>
    <w:pPr>
      <w:pBdr>
        <w:top w:val="single" w:sz="24" w:space="6" w:color="808080" w:themeColor="background1" w:themeShade="80"/>
        <w:bottom w:val="single" w:sz="12" w:space="6" w:color="808080" w:themeColor="background1" w:themeShade="80"/>
      </w:pBdr>
      <w:spacing w:before="240" w:after="240"/>
      <w:outlineLvl w:val="0"/>
    </w:pPr>
    <w:rPr>
      <w:sz w:val="80"/>
      <w:szCs w:val="80"/>
    </w:rPr>
  </w:style>
  <w:style w:type="paragraph" w:styleId="Heading2">
    <w:name w:val="heading 2"/>
    <w:basedOn w:val="Normal"/>
    <w:next w:val="Normal"/>
    <w:uiPriority w:val="4"/>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5"/>
    <w:qFormat/>
    <w:rsid w:val="00AA4797"/>
    <w:pPr>
      <w:spacing w:before="240"/>
      <w:outlineLvl w:val="2"/>
    </w:pPr>
    <w:rPr>
      <w:b/>
      <w:sz w:val="52"/>
    </w:rPr>
  </w:style>
  <w:style w:type="paragraph" w:styleId="Heading4">
    <w:name w:val="heading 4"/>
    <w:basedOn w:val="Normal"/>
    <w:next w:val="Normal"/>
    <w:uiPriority w:val="6"/>
    <w:qFormat/>
    <w:rsid w:val="00940811"/>
    <w:pPr>
      <w:pBdr>
        <w:bottom w:val="single" w:sz="12" w:space="6" w:color="808080" w:themeColor="background1" w:themeShade="80"/>
      </w:pBdr>
      <w:spacing w:before="240" w:after="240"/>
      <w:outlineLvl w:val="3"/>
    </w:pPr>
    <w:rPr>
      <w:b/>
      <w:i/>
      <w:color w:val="1F497D" w:themeColor="text2"/>
      <w:sz w:val="52"/>
    </w:rPr>
  </w:style>
  <w:style w:type="paragraph" w:styleId="Heading5">
    <w:name w:val="heading 5"/>
    <w:basedOn w:val="Normal"/>
    <w:next w:val="Normal"/>
    <w:link w:val="Heading5Char"/>
    <w:uiPriority w:val="7"/>
    <w:qFormat/>
    <w:rsid w:val="00940811"/>
    <w:pPr>
      <w:pBdr>
        <w:bottom w:val="single" w:sz="12" w:space="6" w:color="808080" w:themeColor="background1" w:themeShade="80"/>
      </w:pBdr>
      <w:spacing w:before="240" w:after="240"/>
      <w:outlineLvl w:val="4"/>
    </w:pPr>
    <w:rPr>
      <w:b/>
      <w:sz w:val="7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semiHidden/>
    <w:rsid w:val="00E339B9"/>
    <w:pPr>
      <w:tabs>
        <w:tab w:val="center" w:pos="4680"/>
        <w:tab w:val="right" w:pos="9360"/>
      </w:tabs>
      <w:jc w:val="right"/>
    </w:pPr>
    <w:rPr>
      <w:rFonts w:ascii="Arial" w:hAnsi="Arial"/>
      <w:b/>
      <w:color w:val="1F497D" w:themeColor="text2"/>
    </w:rPr>
  </w:style>
  <w:style w:type="character" w:customStyle="1" w:styleId="FooterChar">
    <w:name w:val="Footer Char"/>
    <w:basedOn w:val="DefaultParagraphFont"/>
    <w:link w:val="Footer"/>
    <w:uiPriority w:val="99"/>
    <w:semiHidden/>
    <w:rsid w:val="00DA71B3"/>
    <w:rPr>
      <w:rFonts w:ascii="Arial" w:eastAsia="Times New Roman" w:hAnsi="Arial" w:cs="Times New Roman"/>
      <w:b/>
      <w:color w:val="1F497D" w:themeColor="text2"/>
      <w:sz w:val="24"/>
      <w:szCs w:val="24"/>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qFormat/>
    <w:rsid w:val="00940811"/>
    <w:pPr>
      <w:pBdr>
        <w:bottom w:val="single" w:sz="36" w:space="6" w:color="808080" w:themeColor="background1" w:themeShade="80"/>
      </w:pBdr>
      <w:jc w:val="center"/>
    </w:pPr>
    <w:rPr>
      <w:rFonts w:asciiTheme="majorHAnsi" w:hAnsiTheme="majorHAnsi"/>
      <w:b/>
      <w:color w:val="1F497D" w:themeColor="text2"/>
      <w:sz w:val="175"/>
    </w:rPr>
  </w:style>
  <w:style w:type="character" w:customStyle="1" w:styleId="TitleChar">
    <w:name w:val="Title Char"/>
    <w:basedOn w:val="DefaultParagraphFont"/>
    <w:link w:val="Title"/>
    <w:rsid w:val="00940811"/>
    <w:rPr>
      <w:rFonts w:asciiTheme="majorHAnsi" w:eastAsia="Times New Roman" w:hAnsiTheme="majorHAnsi" w:cs="Times New Roman"/>
      <w:b/>
      <w:color w:val="1F497D" w:themeColor="text2"/>
      <w:sz w:val="175"/>
      <w:szCs w:val="24"/>
    </w:rPr>
  </w:style>
  <w:style w:type="paragraph" w:styleId="Subtitle">
    <w:name w:val="Subtitle"/>
    <w:basedOn w:val="Normal"/>
    <w:next w:val="Normal"/>
    <w:link w:val="SubtitleChar"/>
    <w:uiPriority w:val="1"/>
    <w:qFormat/>
    <w:rsid w:val="00940811"/>
    <w:pPr>
      <w:jc w:val="center"/>
    </w:pPr>
    <w:rPr>
      <w:rFonts w:asciiTheme="majorHAnsi" w:hAnsiTheme="majorHAnsi"/>
      <w:b/>
      <w:sz w:val="44"/>
    </w:rPr>
  </w:style>
  <w:style w:type="character" w:customStyle="1" w:styleId="SubtitleChar">
    <w:name w:val="Subtitle Char"/>
    <w:basedOn w:val="DefaultParagraphFont"/>
    <w:link w:val="Subtitle"/>
    <w:uiPriority w:val="1"/>
    <w:rsid w:val="00940811"/>
    <w:rPr>
      <w:rFonts w:asciiTheme="majorHAnsi" w:eastAsia="Times New Roman" w:hAnsiTheme="majorHAnsi" w:cs="Times New Roman"/>
      <w:b/>
      <w:color w:val="000000" w:themeColor="text1"/>
      <w:sz w:val="44"/>
      <w:szCs w:val="24"/>
    </w:rPr>
  </w:style>
  <w:style w:type="table" w:styleId="TableGrid">
    <w:name w:val="Table Grid"/>
    <w:basedOn w:val="TableNormal"/>
    <w:uiPriority w:val="39"/>
    <w:rsid w:val="00D90C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ictureCaption">
    <w:name w:val="Picture Caption"/>
    <w:basedOn w:val="Normal"/>
    <w:next w:val="Normal"/>
    <w:uiPriority w:val="10"/>
    <w:qFormat/>
    <w:rsid w:val="005F7E8C"/>
    <w:pPr>
      <w:spacing w:before="120" w:after="200"/>
    </w:pPr>
    <w:rPr>
      <w:rFonts w:ascii="Arial"/>
      <w:b/>
      <w:sz w:val="20"/>
    </w:rPr>
  </w:style>
  <w:style w:type="paragraph" w:customStyle="1" w:styleId="AuthorName">
    <w:name w:val="Author Name"/>
    <w:basedOn w:val="Normal"/>
    <w:next w:val="Normal"/>
    <w:uiPriority w:val="8"/>
    <w:qFormat/>
    <w:rsid w:val="00A37FA5"/>
    <w:pPr>
      <w:pBdr>
        <w:bottom w:val="single" w:sz="8" w:space="6" w:color="808080" w:themeColor="background1" w:themeShade="80"/>
      </w:pBdr>
      <w:spacing w:after="240"/>
    </w:pPr>
    <w:rPr>
      <w:b/>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2"/>
    <w:qFormat/>
    <w:rsid w:val="00940811"/>
    <w:rPr>
      <w:rFonts w:asciiTheme="majorHAnsi" w:eastAsia="Rockwell" w:hAnsiTheme="majorHAnsi" w:cs="Rockwell"/>
      <w:b/>
      <w:bC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8"/>
    <w:qFormat/>
    <w:rsid w:val="00940811"/>
    <w:pPr>
      <w:spacing w:before="300" w:after="120"/>
    </w:pPr>
    <w:rPr>
      <w:rFonts w:asciiTheme="majorHAnsi" w:hAnsiTheme="majorHAnsi"/>
      <w:b/>
      <w:color w:val="1F497D" w:themeColor="text2"/>
      <w:sz w:val="28"/>
    </w:rPr>
  </w:style>
  <w:style w:type="character" w:customStyle="1" w:styleId="Heading5Char">
    <w:name w:val="Heading 5 Char"/>
    <w:basedOn w:val="DefaultParagraphFont"/>
    <w:link w:val="Heading5"/>
    <w:uiPriority w:val="7"/>
    <w:rsid w:val="00940811"/>
    <w:rPr>
      <w:rFonts w:eastAsia="Times New Roman" w:cs="Times New Roman"/>
      <w:b/>
      <w:color w:val="000000" w:themeColor="text1"/>
      <w:sz w:val="70"/>
      <w:szCs w:val="24"/>
    </w:rPr>
  </w:style>
  <w:style w:type="paragraph" w:customStyle="1" w:styleId="Heading3Alter">
    <w:name w:val="Heading 3 Alter"/>
    <w:basedOn w:val="Normal"/>
    <w:next w:val="Normal"/>
    <w:uiPriority w:val="6"/>
    <w:qFormat/>
    <w:rsid w:val="00940811"/>
    <w:pPr>
      <w:pBdr>
        <w:bottom w:val="single" w:sz="12" w:space="6" w:color="808080" w:themeColor="background1" w:themeShade="80"/>
      </w:pBdr>
      <w:spacing w:after="360"/>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hail\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525B0DB061542BF986494118F043604"/>
        <w:category>
          <w:name w:val="General"/>
          <w:gallery w:val="placeholder"/>
        </w:category>
        <w:types>
          <w:type w:val="bbPlcHdr"/>
        </w:types>
        <w:behaviors>
          <w:behavior w:val="content"/>
        </w:behaviors>
        <w:guid w:val="{2856BE8A-0FF5-425B-82B8-0F8CE722565C}"/>
      </w:docPartPr>
      <w:docPartBody>
        <w:p w:rsidR="00000000" w:rsidRDefault="00F40B40">
          <w:pPr>
            <w:pStyle w:val="C525B0DB061542BF986494118F043604"/>
          </w:pPr>
          <w:r w:rsidRPr="00D90CAB">
            <w:t>NEWSPAPER</w:t>
          </w:r>
        </w:p>
      </w:docPartBody>
    </w:docPart>
    <w:docPart>
      <w:docPartPr>
        <w:name w:val="72DF84A019E04130A2D8BE4318207428"/>
        <w:category>
          <w:name w:val="General"/>
          <w:gallery w:val="placeholder"/>
        </w:category>
        <w:types>
          <w:type w:val="bbPlcHdr"/>
        </w:types>
        <w:behaviors>
          <w:behavior w:val="content"/>
        </w:behaviors>
        <w:guid w:val="{E5BFC060-039D-44FD-99B1-7DCC98967C33}"/>
      </w:docPartPr>
      <w:docPartBody>
        <w:p w:rsidR="00000000" w:rsidRDefault="00F40B40">
          <w:pPr>
            <w:pStyle w:val="72DF84A019E04130A2D8BE4318207428"/>
          </w:pPr>
          <w:r w:rsidRPr="00D90CAB">
            <w:t>DESCRIPTIVE</w:t>
          </w:r>
          <w:r>
            <w:t xml:space="preserve"> </w:t>
          </w:r>
          <w:r w:rsidRPr="00D90CAB">
            <w:t>SUBTITLE GOES HERE. MAKE IT GO ACROSS.</w:t>
          </w:r>
        </w:p>
      </w:docPartBody>
    </w:docPart>
    <w:docPart>
      <w:docPartPr>
        <w:name w:val="2D09A4C7D3F54DE8B03A56C03F1E5228"/>
        <w:category>
          <w:name w:val="General"/>
          <w:gallery w:val="placeholder"/>
        </w:category>
        <w:types>
          <w:type w:val="bbPlcHdr"/>
        </w:types>
        <w:behaviors>
          <w:behavior w:val="content"/>
        </w:behaviors>
        <w:guid w:val="{21D1EF1D-8855-4DAE-B359-16CA42BE651F}"/>
      </w:docPartPr>
      <w:docPartBody>
        <w:p w:rsidR="00000000" w:rsidRDefault="00F40B40">
          <w:pPr>
            <w:pStyle w:val="2D09A4C7D3F54DE8B03A56C03F1E5228"/>
          </w:pPr>
          <w:r>
            <w:t>PICTURE CAPTION</w:t>
          </w:r>
        </w:p>
      </w:docPartBody>
    </w:docPart>
    <w:docPart>
      <w:docPartPr>
        <w:name w:val="8A7D82D60AA544DE8480E9A7319BEE59"/>
        <w:category>
          <w:name w:val="General"/>
          <w:gallery w:val="placeholder"/>
        </w:category>
        <w:types>
          <w:type w:val="bbPlcHdr"/>
        </w:types>
        <w:behaviors>
          <w:behavior w:val="content"/>
        </w:behaviors>
        <w:guid w:val="{3BE7B2E8-9614-4333-B4C9-809911B88CA7}"/>
      </w:docPartPr>
      <w:docPartBody>
        <w:p w:rsidR="00000000" w:rsidRDefault="00F40B40">
          <w:pPr>
            <w:pStyle w:val="8A7D82D60AA544DE8480E9A7319BEE59"/>
          </w:pPr>
          <w:r w:rsidRPr="00D90CAB">
            <w:t>Title related to pic</w:t>
          </w:r>
        </w:p>
      </w:docPartBody>
    </w:docPart>
    <w:docPart>
      <w:docPartPr>
        <w:name w:val="80616060FA094D6A829795B9A5FD27EA"/>
        <w:category>
          <w:name w:val="General"/>
          <w:gallery w:val="placeholder"/>
        </w:category>
        <w:types>
          <w:type w:val="bbPlcHdr"/>
        </w:types>
        <w:behaviors>
          <w:behavior w:val="content"/>
        </w:behaviors>
        <w:guid w:val="{0B6023BE-1A02-4FC1-A582-E20EBB468E1C}"/>
      </w:docPartPr>
      <w:docPartBody>
        <w:p w:rsidR="00000000" w:rsidRDefault="00F40B40">
          <w:pPr>
            <w:pStyle w:val="80616060FA094D6A829795B9A5FD27EA"/>
          </w:pPr>
          <w:r>
            <w:t>AUTHOR NAME</w:t>
          </w:r>
          <w:r>
            <w:br/>
            <w:t>DATE</w:t>
          </w:r>
        </w:p>
      </w:docPartBody>
    </w:docPart>
    <w:docPart>
      <w:docPartPr>
        <w:name w:val="28E9B2D9416B448CBF01A34656D1073B"/>
        <w:category>
          <w:name w:val="General"/>
          <w:gallery w:val="placeholder"/>
        </w:category>
        <w:types>
          <w:type w:val="bbPlcHdr"/>
        </w:types>
        <w:behaviors>
          <w:behavior w:val="content"/>
        </w:behaviors>
        <w:guid w:val="{73C5EEF2-EC52-4DFB-A40B-5E8B0A254635}"/>
      </w:docPartPr>
      <w:docPartBody>
        <w:p w:rsidR="002C42F9" w:rsidRDefault="00F40B40" w:rsidP="00B70471">
          <w:r w:rsidRPr="00A4086C">
            <w:t xml:space="preserve">Lorem ipsum dolor </w:t>
          </w:r>
          <w:r w:rsidRPr="00A4086C">
            <w:t>sit amet, consectetur adipi- scing elit. Fusce vel laoreet orci. In eget auctor mi. Maecenas ipsum purus, imperdiet ullamcor- per quam sit amet, malesuada semper sem. Duis elit quam, sagittis sed justo at, condimentum porttitor velit. Vivamus rutrum a enim</w:t>
          </w:r>
          <w:r w:rsidRPr="00A4086C">
            <w:t xml:space="preserve"> eget molestie. Sed pharetra diam metus, id ornare dolor lobortis quis. Integer gravida, ipsum non venenatis pretium, elit mauris ultrices neque, quis tincidunt arcu velit sed dolor. Suspendisse non lacus at orci hendrerit tincidunt. Quisque consequat fauc</w:t>
          </w:r>
          <w:r w:rsidRPr="00A4086C">
            <w:t>ibus luctus. Ut sollicitudin arcu mauris, non dictum est viverra vitae.</w:t>
          </w:r>
          <w:r>
            <w:t xml:space="preserve"> </w:t>
          </w:r>
          <w:r w:rsidRPr="00A4086C">
            <w:t>Vivamus rutrum a enim eget molestie. Sed pharetra diam metus, id ornare dolor lobortis quis.</w:t>
          </w:r>
        </w:p>
        <w:p w:rsidR="00000000" w:rsidRDefault="00F40B40"/>
      </w:docPartBody>
    </w:docPart>
    <w:docPart>
      <w:docPartPr>
        <w:name w:val="B455542A345241F29C806666C3C7C77C"/>
        <w:category>
          <w:name w:val="General"/>
          <w:gallery w:val="placeholder"/>
        </w:category>
        <w:types>
          <w:type w:val="bbPlcHdr"/>
        </w:types>
        <w:behaviors>
          <w:behavior w:val="content"/>
        </w:behaviors>
        <w:guid w:val="{D4756873-047D-40F4-9072-7725B54963BA}"/>
      </w:docPartPr>
      <w:docPartBody>
        <w:p w:rsidR="00000000" w:rsidRDefault="00F40B40">
          <w:pPr>
            <w:pStyle w:val="B455542A345241F29C806666C3C7C77C"/>
          </w:pPr>
          <w:r w:rsidRPr="005F7E8C">
            <w:t>PICTURE CAPTION: Lorem ipsum dolor sit amet, consectetur adipiscing elit.</w:t>
          </w:r>
        </w:p>
      </w:docPartBody>
    </w:docPart>
    <w:docPart>
      <w:docPartPr>
        <w:name w:val="A52E0CBF33A9455DA2C17543E9FC41F0"/>
        <w:category>
          <w:name w:val="General"/>
          <w:gallery w:val="placeholder"/>
        </w:category>
        <w:types>
          <w:type w:val="bbPlcHdr"/>
        </w:types>
        <w:behaviors>
          <w:behavior w:val="content"/>
        </w:behaviors>
        <w:guid w:val="{4B684C78-8A90-44EC-B55D-B0EC4BCC33D3}"/>
      </w:docPartPr>
      <w:docPartBody>
        <w:p w:rsidR="00000000" w:rsidRDefault="00F40B40">
          <w:pPr>
            <w:pStyle w:val="A52E0CBF33A9455DA2C17543E9FC41F0"/>
          </w:pPr>
          <w:r w:rsidRPr="005F7E8C">
            <w:t>PICTURE CAPTION: Lorem ipsum dolor sit amet, consectetur adipiscing elit. Fusce vel laoreet orci. In eget auctor mi.</w:t>
          </w:r>
        </w:p>
      </w:docPartBody>
    </w:docPart>
    <w:docPart>
      <w:docPartPr>
        <w:name w:val="6A8B1998852A42D3806874FC2CE5A0F3"/>
        <w:category>
          <w:name w:val="General"/>
          <w:gallery w:val="placeholder"/>
        </w:category>
        <w:types>
          <w:type w:val="bbPlcHdr"/>
        </w:types>
        <w:behaviors>
          <w:behavior w:val="content"/>
        </w:behaviors>
        <w:guid w:val="{C3004CAC-7E5B-4210-9521-F0813C1A98E4}"/>
      </w:docPartPr>
      <w:docPartBody>
        <w:p w:rsidR="00000000" w:rsidRDefault="00F40B40">
          <w:pPr>
            <w:pStyle w:val="6A8B1998852A42D3806874FC2CE5A0F3"/>
          </w:pPr>
          <w:r w:rsidRPr="005F7E8C">
            <w:t>Another longer title with pic</w:t>
          </w:r>
        </w:p>
      </w:docPartBody>
    </w:docPart>
    <w:docPart>
      <w:docPartPr>
        <w:name w:val="A8ABA6F1A64440459CA5D2560F0BAE0A"/>
        <w:category>
          <w:name w:val="General"/>
          <w:gallery w:val="placeholder"/>
        </w:category>
        <w:types>
          <w:type w:val="bbPlcHdr"/>
        </w:types>
        <w:behaviors>
          <w:behavior w:val="content"/>
        </w:behaviors>
        <w:guid w:val="{E3A0639C-8426-466E-81FB-E8B28EDE592C}"/>
      </w:docPartPr>
      <w:docPartBody>
        <w:p w:rsidR="00000000" w:rsidRDefault="00F40B40">
          <w:pPr>
            <w:pStyle w:val="A8ABA6F1A64440459CA5D2560F0BAE0A"/>
          </w:pPr>
          <w:r>
            <w:t>AUTHOR NAME</w:t>
          </w:r>
          <w:r>
            <w:br/>
            <w:t>DATE</w:t>
          </w:r>
        </w:p>
      </w:docPartBody>
    </w:docPart>
    <w:docPart>
      <w:docPartPr>
        <w:name w:val="5C4B65B772C444BB814C2E0CFCEE2FE2"/>
        <w:category>
          <w:name w:val="General"/>
          <w:gallery w:val="placeholder"/>
        </w:category>
        <w:types>
          <w:type w:val="bbPlcHdr"/>
        </w:types>
        <w:behaviors>
          <w:behavior w:val="content"/>
        </w:behaviors>
        <w:guid w:val="{0E97CE0A-01C6-4FAB-B138-6400C9355186}"/>
      </w:docPartPr>
      <w:docPartBody>
        <w:p w:rsidR="002C42F9" w:rsidRDefault="00F40B40" w:rsidP="005F7E8C">
          <w:r>
            <w:t>Lorem ipsum dolor sit amet, consectetur adipiscing elit. Fusce vel laoreet orci. In eget auctor mi. Maecenas ipsum purus, imperdiet ullamcorper quam sit amet, malesuada semper sem. Duis elit quam, sagittis se</w:t>
          </w:r>
          <w:r>
            <w:t>d justo at, condimentum porttitor velit. Vivamus rutrum a enim eget molestie. Sed pharetra diam metus, id ornare dolor lobortis quis.</w:t>
          </w:r>
        </w:p>
        <w:p w:rsidR="00000000" w:rsidRDefault="00F40B40">
          <w:pPr>
            <w:pStyle w:val="5C4B65B772C444BB814C2E0CFCEE2FE2"/>
          </w:pPr>
          <w:r>
            <w:t>Integer gravida, ipsum non venenatis pretium, elit mauris ultrices neque, quis tincidunt arcu velit sed dolor. Suspendisse</w:t>
          </w:r>
          <w:r>
            <w:t xml:space="preserve"> non lacus at orci hendrerit tincidunt. Quisque consequat fauci- bus luctus. Ut sollicitudin arcu mauris, non dictum est viverra vitae.</w:t>
          </w:r>
        </w:p>
      </w:docPartBody>
    </w:docPart>
    <w:docPart>
      <w:docPartPr>
        <w:name w:val="CF767ED74750436D96661A941964B700"/>
        <w:category>
          <w:name w:val="General"/>
          <w:gallery w:val="placeholder"/>
        </w:category>
        <w:types>
          <w:type w:val="bbPlcHdr"/>
        </w:types>
        <w:behaviors>
          <w:behavior w:val="content"/>
        </w:behaviors>
        <w:guid w:val="{37610953-51E4-4E85-B2FF-05329C58B053}"/>
      </w:docPartPr>
      <w:docPartBody>
        <w:p w:rsidR="002C42F9" w:rsidRPr="005F7E8C" w:rsidRDefault="00F40B40" w:rsidP="005F7E8C">
          <w:r w:rsidRPr="005F7E8C">
            <w:t>Proin dolor massa, aliquet sit amet pharetra quis, efficitur a massa. Praesent dolor tortor,feugiat id porttitor a, scel</w:t>
          </w:r>
          <w:r w:rsidRPr="005F7E8C">
            <w:t>erisque non purus. Sed ac fermentum velit. In vitae mollis quam.</w:t>
          </w:r>
        </w:p>
        <w:p w:rsidR="002C42F9" w:rsidRDefault="00F40B40" w:rsidP="005F7E8C">
          <w:r>
            <w:t>Praesent sit amet maximus eros, quis mollis odio. Nunc eget dignissim est. Donec eget justo nec turpis cursus convallis eget nec erat.</w:t>
          </w:r>
        </w:p>
        <w:p w:rsidR="00000000" w:rsidRDefault="00F40B40">
          <w:pPr>
            <w:pStyle w:val="CF767ED74750436D96661A941964B700"/>
          </w:pPr>
          <w:r>
            <w:t>Nullam vel pellentesque leo. Proin id euismod turpis, si</w:t>
          </w:r>
          <w:r>
            <w:t>t amet suscipit mauris. Sed sed ullam- corper lectus. Sed eros nisi, consequat et auctor vel, placerat quis massa. Mauris elementum efficitur diam elementum vulputate. Integer ullamcorper ligula quis enim efficitur, non pellentesque nunc facilisis. Sed mol</w:t>
          </w:r>
          <w:r>
            <w:t xml:space="preserve">lis et arcu vitae suscipit. Etiam scelerisque ante vel nibh bibendum, et interdum odio venenatis. </w:t>
          </w:r>
        </w:p>
      </w:docPartBody>
    </w:docPart>
    <w:docPart>
      <w:docPartPr>
        <w:name w:val="7A90814A02F74B4A9EC094D57E739F34"/>
        <w:category>
          <w:name w:val="General"/>
          <w:gallery w:val="placeholder"/>
        </w:category>
        <w:types>
          <w:type w:val="bbPlcHdr"/>
        </w:types>
        <w:behaviors>
          <w:behavior w:val="content"/>
        </w:behaviors>
        <w:guid w:val="{4C259C71-2B59-467E-ADB5-9078927C2F74}"/>
      </w:docPartPr>
      <w:docPartBody>
        <w:p w:rsidR="00000000" w:rsidRDefault="00F40B40">
          <w:pPr>
            <w:pStyle w:val="7A90814A02F74B4A9EC094D57E739F34"/>
          </w:pPr>
          <w:r>
            <w:t>IN THIS ISSUE</w:t>
          </w:r>
        </w:p>
      </w:docPartBody>
    </w:docPart>
    <w:docPart>
      <w:docPartPr>
        <w:name w:val="AEC87A828BCA4D0795408F1F56E08F93"/>
        <w:category>
          <w:name w:val="General"/>
          <w:gallery w:val="placeholder"/>
        </w:category>
        <w:types>
          <w:type w:val="bbPlcHdr"/>
        </w:types>
        <w:behaviors>
          <w:behavior w:val="content"/>
        </w:behaviors>
        <w:guid w:val="{4948A247-2D31-46EB-A4A1-38304F21CEF3}"/>
      </w:docPartPr>
      <w:docPartBody>
        <w:p w:rsidR="00000000" w:rsidRDefault="00F40B40">
          <w:pPr>
            <w:pStyle w:val="AEC87A828BCA4D0795408F1F56E08F93"/>
          </w:pPr>
          <w:r>
            <w:t>TITLE OF THE</w:t>
          </w:r>
          <w:r w:rsidRPr="005F7E8C">
            <w:t xml:space="preserve"> TOPIC</w:t>
          </w:r>
        </w:p>
      </w:docPartBody>
    </w:docPart>
    <w:docPart>
      <w:docPartPr>
        <w:name w:val="D177D95EC0AE490685D2E7961626C9CC"/>
        <w:category>
          <w:name w:val="General"/>
          <w:gallery w:val="placeholder"/>
        </w:category>
        <w:types>
          <w:type w:val="bbPlcHdr"/>
        </w:types>
        <w:behaviors>
          <w:behavior w:val="content"/>
        </w:behaviors>
        <w:guid w:val="{F4BD64A3-859C-4341-85A4-A7B73D044071}"/>
      </w:docPartPr>
      <w:docPartBody>
        <w:p w:rsidR="00000000" w:rsidRDefault="00F40B40">
          <w:pPr>
            <w:pStyle w:val="D177D95EC0AE490685D2E7961626C9CC"/>
          </w:pPr>
          <w:r>
            <w:t xml:space="preserve">ANOTHER </w:t>
          </w:r>
          <w:r w:rsidRPr="005F7E8C">
            <w:t xml:space="preserve">TITLE </w:t>
          </w:r>
          <w:r>
            <w:t>OF THE</w:t>
          </w:r>
          <w:r w:rsidRPr="005F7E8C">
            <w:t xml:space="preserve"> TOPIC</w:t>
          </w:r>
        </w:p>
      </w:docPartBody>
    </w:docPart>
    <w:docPart>
      <w:docPartPr>
        <w:name w:val="F2D4BC77CED444FFBDC2F6503E471B43"/>
        <w:category>
          <w:name w:val="General"/>
          <w:gallery w:val="placeholder"/>
        </w:category>
        <w:types>
          <w:type w:val="bbPlcHdr"/>
        </w:types>
        <w:behaviors>
          <w:behavior w:val="content"/>
        </w:behaviors>
        <w:guid w:val="{7D4229CE-4F8B-4954-B5AD-F1E28B473703}"/>
      </w:docPartPr>
      <w:docPartBody>
        <w:p w:rsidR="00000000" w:rsidRDefault="00F40B40">
          <w:pPr>
            <w:pStyle w:val="F2D4BC77CED444FFBDC2F6503E471B43"/>
          </w:pPr>
          <w:r>
            <w:t>TITLE OF THE</w:t>
          </w:r>
          <w:r w:rsidRPr="005F7E8C">
            <w:t xml:space="preserve"> TOPIC</w:t>
          </w:r>
        </w:p>
      </w:docPartBody>
    </w:docPart>
    <w:docPart>
      <w:docPartPr>
        <w:name w:val="53F15A9C0AB442DAAA255106D5B746AC"/>
        <w:category>
          <w:name w:val="General"/>
          <w:gallery w:val="placeholder"/>
        </w:category>
        <w:types>
          <w:type w:val="bbPlcHdr"/>
        </w:types>
        <w:behaviors>
          <w:behavior w:val="content"/>
        </w:behaviors>
        <w:guid w:val="{0C1D86D4-1BDC-4F8A-9152-7801865D2E33}"/>
      </w:docPartPr>
      <w:docPartBody>
        <w:p w:rsidR="00000000" w:rsidRDefault="00F40B40">
          <w:pPr>
            <w:pStyle w:val="53F15A9C0AB442DAAA255106D5B746AC"/>
          </w:pPr>
          <w:r>
            <w:t>KEYWORD</w:t>
          </w:r>
        </w:p>
      </w:docPartBody>
    </w:docPart>
    <w:docPart>
      <w:docPartPr>
        <w:name w:val="9987BDE412F64BB2922E8437C712D476"/>
        <w:category>
          <w:name w:val="General"/>
          <w:gallery w:val="placeholder"/>
        </w:category>
        <w:types>
          <w:type w:val="bbPlcHdr"/>
        </w:types>
        <w:behaviors>
          <w:behavior w:val="content"/>
        </w:behaviors>
        <w:guid w:val="{E19558B6-9764-4FD2-B7CC-3AF8D7C31893}"/>
      </w:docPartPr>
      <w:docPartBody>
        <w:p w:rsidR="00000000" w:rsidRDefault="00F40B40">
          <w:pPr>
            <w:pStyle w:val="9987BDE412F64BB2922E8437C712D476"/>
          </w:pPr>
          <w:r w:rsidRPr="00A37FA5">
            <w:t>Lorem ipsum dolor sit amet elit</w:t>
          </w:r>
          <w:r>
            <w:t>.</w:t>
          </w:r>
        </w:p>
      </w:docPartBody>
    </w:docPart>
    <w:docPart>
      <w:docPartPr>
        <w:name w:val="B4B47B66CAE44E85A59C08DB6BCC5F7F"/>
        <w:category>
          <w:name w:val="General"/>
          <w:gallery w:val="placeholder"/>
        </w:category>
        <w:types>
          <w:type w:val="bbPlcHdr"/>
        </w:types>
        <w:behaviors>
          <w:behavior w:val="content"/>
        </w:behaviors>
        <w:guid w:val="{8745667C-8456-4A1B-813E-11BA60D71BFF}"/>
      </w:docPartPr>
      <w:docPartBody>
        <w:p w:rsidR="00000000" w:rsidRDefault="00F40B40">
          <w:pPr>
            <w:pStyle w:val="B4B47B66CAE44E85A59C08DB6BCC5F7F"/>
          </w:pPr>
          <w:r w:rsidRPr="00AA4797">
            <w:t>In eget auctor mi.</w:t>
          </w:r>
        </w:p>
      </w:docPartBody>
    </w:docPart>
    <w:docPart>
      <w:docPartPr>
        <w:name w:val="9A60E68F1B68469EAC18457512081500"/>
        <w:category>
          <w:name w:val="General"/>
          <w:gallery w:val="placeholder"/>
        </w:category>
        <w:types>
          <w:type w:val="bbPlcHdr"/>
        </w:types>
        <w:behaviors>
          <w:behavior w:val="content"/>
        </w:behaviors>
        <w:guid w:val="{CB9B8AAA-A55B-40B7-8F89-3D90B0D7306C}"/>
      </w:docPartPr>
      <w:docPartBody>
        <w:p w:rsidR="00000000" w:rsidRDefault="00F40B40">
          <w:pPr>
            <w:pStyle w:val="9A60E68F1B68469EAC18457512081500"/>
          </w:pPr>
          <w:r>
            <w:t>AUTHOR NAME</w:t>
          </w:r>
          <w:r>
            <w:br/>
            <w:t>DATE</w:t>
          </w:r>
        </w:p>
      </w:docPartBody>
    </w:docPart>
    <w:docPart>
      <w:docPartPr>
        <w:name w:val="46B717CCA0BD4EF29EC6857485EA0EA4"/>
        <w:category>
          <w:name w:val="General"/>
          <w:gallery w:val="placeholder"/>
        </w:category>
        <w:types>
          <w:type w:val="bbPlcHdr"/>
        </w:types>
        <w:behaviors>
          <w:behavior w:val="content"/>
        </w:behaviors>
        <w:guid w:val="{939287D9-9CB7-417A-ACFC-80D03A778BD9}"/>
      </w:docPartPr>
      <w:docPartBody>
        <w:p w:rsidR="002C42F9" w:rsidRDefault="00F40B40" w:rsidP="00DD774E">
          <w:r>
            <w:t>Lorem ipsum dolor sit amet, consectetur adipi- scing elit. Fusce</w:t>
          </w:r>
          <w:r>
            <w:t xml:space="preserve"> vel laoreet orci. In eget auctor mi. Maecenas ipsum purus, imperdiet ullamcor- per quam sit amet, malesuada semper sem. Duis elit quam, sagittis sed justo at, condimentum porttitor velit. Vivamus rutrum a enim eget molestie. Sed pharetra diam metus, id or</w:t>
          </w:r>
          <w:r>
            <w:t xml:space="preserve">nare dolor lobortis quis. Integer gravida, ipsum non venenatis pretium, elit mauris ultrices neque, quis tincidunt arcu velit sed dolor. Suspendisse non lacus at orci hendrerit tincidunt. Quisque consequat faucibus luctus. Ut sollicitudin arcu mauris, non </w:t>
          </w:r>
          <w:r>
            <w:t>dictum est viverra vitae.</w:t>
          </w:r>
        </w:p>
        <w:p w:rsidR="002C42F9" w:rsidRDefault="00F40B40" w:rsidP="00DD774E"/>
        <w:p w:rsidR="002C42F9" w:rsidRDefault="00F40B40" w:rsidP="00DD774E">
          <w:r>
            <w:t>Proin dolor massa, aliquet sit amet pharetra quis, efficitur a massa. Praesent dolor tortor, feugiat id porttitor a, scelerisque non purus. Sed ac fermentum velit. In vitae mollis quam.</w:t>
          </w:r>
        </w:p>
        <w:p w:rsidR="00000000" w:rsidRDefault="00F40B40">
          <w:pPr>
            <w:pStyle w:val="46B717CCA0BD4EF29EC6857485EA0EA4"/>
          </w:pPr>
          <w:r>
            <w:t>Praesent sit amet maximus eros, quis mollis</w:t>
          </w:r>
          <w:r>
            <w:t xml:space="preserve"> odio. Nunc eget dignissim est. Donec eget justo nec turpis cursus convallis eget nec erat. Nullam vel pellentesque leo. Proin id euismod turpis, sit amet suscipit mauris. Sed sed ullamcorper lectus. Sed eros nisi, consequat et auctor vel, placerat quis ma</w:t>
          </w:r>
          <w:r>
            <w:t>ssa. Mauris elementum efficitur diam elementum vulputate. Integer ullamcorper ligula quis enim efficitur, non pellentesque nunc facilisis. Sed mollis et arcu vitae suscipit. Etiam scelerisque ante vel nibh bibendum, et interdum odio venenatis. Mauris congu</w:t>
          </w:r>
          <w:r>
            <w:t>e venenatis nibh, vitae condimentum massa varius vel.</w:t>
          </w:r>
        </w:p>
      </w:docPartBody>
    </w:docPart>
    <w:docPart>
      <w:docPartPr>
        <w:name w:val="3C0CD16B892247A79557C26222945879"/>
        <w:category>
          <w:name w:val="General"/>
          <w:gallery w:val="placeholder"/>
        </w:category>
        <w:types>
          <w:type w:val="bbPlcHdr"/>
        </w:types>
        <w:behaviors>
          <w:behavior w:val="content"/>
        </w:behaviors>
        <w:guid w:val="{346DBE87-BE29-4F54-89B1-7FEA544498D1}"/>
      </w:docPartPr>
      <w:docPartBody>
        <w:p w:rsidR="00000000" w:rsidRDefault="00F40B40">
          <w:pPr>
            <w:pStyle w:val="3C0CD16B892247A79557C26222945879"/>
          </w:pPr>
          <w:r w:rsidRPr="005F7E8C">
            <w:t xml:space="preserve">PICTURE CAPTION: Lorem ipsum dolor sit amet, consectetur adipiscing elit. Fusce vel laoreet orci. In eget </w:t>
          </w:r>
          <w:r w:rsidRPr="005F7E8C">
            <w:t>auctor mi.</w:t>
          </w:r>
        </w:p>
      </w:docPartBody>
    </w:docPart>
    <w:docPart>
      <w:docPartPr>
        <w:name w:val="35789281238942229376E600F9F41705"/>
        <w:category>
          <w:name w:val="General"/>
          <w:gallery w:val="placeholder"/>
        </w:category>
        <w:types>
          <w:type w:val="bbPlcHdr"/>
        </w:types>
        <w:behaviors>
          <w:behavior w:val="content"/>
        </w:behaviors>
        <w:guid w:val="{C72A8519-1ED8-4A87-AF44-06CABE38419D}"/>
      </w:docPartPr>
      <w:docPartBody>
        <w:p w:rsidR="00000000" w:rsidRDefault="00F40B40">
          <w:pPr>
            <w:pStyle w:val="35789281238942229376E600F9F41705"/>
          </w:pPr>
          <w:r w:rsidRPr="005F7E8C">
            <w:t>PICTURE CAPTION: Lorem ipsum dolor sit amet, consectetur adipiscing elit. Fusce vel laoreet orci. In eget auctor mi.</w:t>
          </w:r>
        </w:p>
      </w:docPartBody>
    </w:docPart>
    <w:docPart>
      <w:docPartPr>
        <w:name w:val="596D6046FEE54444B8A61576B32BE8BA"/>
        <w:category>
          <w:name w:val="General"/>
          <w:gallery w:val="placeholder"/>
        </w:category>
        <w:types>
          <w:type w:val="bbPlcHdr"/>
        </w:types>
        <w:behaviors>
          <w:behavior w:val="content"/>
        </w:behaviors>
        <w:guid w:val="{885D022A-2CF8-46C3-9933-F830FD610FA5}"/>
      </w:docPartPr>
      <w:docPartBody>
        <w:p w:rsidR="00000000" w:rsidRDefault="00F40B40">
          <w:pPr>
            <w:pStyle w:val="596D6046FEE54444B8A61576B32BE8BA"/>
          </w:pPr>
          <w:r>
            <w:t>KEYWORD</w:t>
          </w:r>
        </w:p>
      </w:docPartBody>
    </w:docPart>
    <w:docPart>
      <w:docPartPr>
        <w:name w:val="F596CB8CE3C44C9682747F0F70ADC67B"/>
        <w:category>
          <w:name w:val="General"/>
          <w:gallery w:val="placeholder"/>
        </w:category>
        <w:types>
          <w:type w:val="bbPlcHdr"/>
        </w:types>
        <w:behaviors>
          <w:behavior w:val="content"/>
        </w:behaviors>
        <w:guid w:val="{9C2D56FD-B854-478D-8B09-6876A2434579}"/>
      </w:docPartPr>
      <w:docPartBody>
        <w:p w:rsidR="00000000" w:rsidRDefault="00F40B40">
          <w:pPr>
            <w:pStyle w:val="F596CB8CE3C44C9682747F0F70ADC67B"/>
          </w:pPr>
          <w:r w:rsidRPr="006B246D">
            <w:t>Featured topic with short title.</w:t>
          </w:r>
        </w:p>
      </w:docPartBody>
    </w:docPart>
    <w:docPart>
      <w:docPartPr>
        <w:name w:val="2630DBAE76B7415BB678D763763A0971"/>
        <w:category>
          <w:name w:val="General"/>
          <w:gallery w:val="placeholder"/>
        </w:category>
        <w:types>
          <w:type w:val="bbPlcHdr"/>
        </w:types>
        <w:behaviors>
          <w:behavior w:val="content"/>
        </w:behaviors>
        <w:guid w:val="{6AD226C3-4B10-4071-9E45-3A3FA4753F87}"/>
      </w:docPartPr>
      <w:docPartBody>
        <w:p w:rsidR="00000000" w:rsidRDefault="00F40B40">
          <w:pPr>
            <w:pStyle w:val="2630DBAE76B7415BB678D763763A0971"/>
          </w:pPr>
          <w:r>
            <w:t>AUTHOR NAME</w:t>
          </w:r>
          <w:r>
            <w:br/>
            <w:t>DATE</w:t>
          </w:r>
        </w:p>
      </w:docPartBody>
    </w:docPart>
    <w:docPart>
      <w:docPartPr>
        <w:name w:val="B376348CF0D949DC94EED0B72B7B6AA5"/>
        <w:category>
          <w:name w:val="General"/>
          <w:gallery w:val="placeholder"/>
        </w:category>
        <w:types>
          <w:type w:val="bbPlcHdr"/>
        </w:types>
        <w:behaviors>
          <w:behavior w:val="content"/>
        </w:behaviors>
        <w:guid w:val="{1D166394-B7D6-4617-855E-A40E4BA486BF}"/>
      </w:docPartPr>
      <w:docPartBody>
        <w:p w:rsidR="002C42F9" w:rsidRDefault="00F40B40" w:rsidP="00DD774E">
          <w:r>
            <w:t>Lorem ipsum dolor sit amet, consectetur adipi- scing elit. Fusce vel laoreet orci. In eget auctor mi. Maecenas ipsum purus, imperdiet ullamcor- per quam sit amet, malesuada semper sem. Duis elit quam, s</w:t>
          </w:r>
          <w:r>
            <w:t>agittis sed justo at, condimentum porttitor velit. Vivamus rutrum a enim eget molestie. Sed pharetra diam metus, id ornare dolor lobortis quis. Integer gravida, ipsum non venenatis pretium, elit mauris ultrices neque, quis tincidunt arcu velit sed dolor. S</w:t>
          </w:r>
          <w:r>
            <w:t>uspendisse non lacus at orci hendrerit tincidunt. Quisque consequat faucibus luctus. Ut sollicitudin arcu mauris, non dictum est viverra vitae.</w:t>
          </w:r>
        </w:p>
        <w:p w:rsidR="002C42F9" w:rsidRDefault="00F40B40" w:rsidP="00DD774E"/>
        <w:p w:rsidR="002C42F9" w:rsidRDefault="00F40B40" w:rsidP="00DD774E">
          <w:r>
            <w:t>Proin dolor massa, aliquet sit amet pharetra quis, efficitur a massa. Praesent dolor tortor, feugiat id porttit</w:t>
          </w:r>
          <w:r>
            <w:t>or a, scelerisque non purus. Sed ac fermentum velit. In vitae mollis quam.</w:t>
          </w:r>
        </w:p>
        <w:p w:rsidR="002C42F9" w:rsidRDefault="00F40B40" w:rsidP="00DD774E">
          <w:r>
            <w:t xml:space="preserve">Praesent sit amet maximus eros, quis mollis odio. Nunc eget dignissim est. Donec eget justo nec turpis cursus convallis eget nec erat. Nullam vel pellentesque leo. Proin id euismod </w:t>
          </w:r>
          <w:r>
            <w:t>turpis, sit amet suscipit mauris. Sed sed ullamcorper lectus. Sed eros nisi, consequat et auctor vel, placerat quis massa. Mauris elementum efficitur diam elementum vulputate. Integer ullamcorper ligula quis enim efficitur, non pellentesque nunc facilisis.</w:t>
          </w:r>
          <w:r>
            <w:t xml:space="preserve"> Sed mollis et arcu vitae suscipit. Etiam scelerisque ante vel nibh bibendum, et interdum odio venenatis. Mauris congue venenatis nibh, vitae condimentum massa varius vel. Praesent sit amet maximus eros, quis mollis odio.</w:t>
          </w:r>
        </w:p>
        <w:p w:rsidR="00000000" w:rsidRDefault="00F40B40"/>
      </w:docPartBody>
    </w:docPart>
    <w:docPart>
      <w:docPartPr>
        <w:name w:val="4F7A0D49B02D434BAC9FCB8CF781E516"/>
        <w:category>
          <w:name w:val="General"/>
          <w:gallery w:val="placeholder"/>
        </w:category>
        <w:types>
          <w:type w:val="bbPlcHdr"/>
        </w:types>
        <w:behaviors>
          <w:behavior w:val="content"/>
        </w:behaviors>
        <w:guid w:val="{A6C73ED3-64BB-44F6-851C-4DE63C96767C}"/>
      </w:docPartPr>
      <w:docPartBody>
        <w:p w:rsidR="00000000" w:rsidRDefault="00F40B40">
          <w:pPr>
            <w:pStyle w:val="4F7A0D49B02D434BAC9FCB8CF781E516"/>
          </w:pPr>
          <w:r>
            <w:t>KEYWORD</w:t>
          </w:r>
        </w:p>
      </w:docPartBody>
    </w:docPart>
    <w:docPart>
      <w:docPartPr>
        <w:name w:val="9A0486E7E63345CEA1B461013A9D593F"/>
        <w:category>
          <w:name w:val="General"/>
          <w:gallery w:val="placeholder"/>
        </w:category>
        <w:types>
          <w:type w:val="bbPlcHdr"/>
        </w:types>
        <w:behaviors>
          <w:behavior w:val="content"/>
        </w:behaviors>
        <w:guid w:val="{A7AD2006-AF80-4802-B980-FEC7DD621CB5}"/>
      </w:docPartPr>
      <w:docPartBody>
        <w:p w:rsidR="00000000" w:rsidRDefault="00F40B40">
          <w:pPr>
            <w:pStyle w:val="9A0486E7E63345CEA1B461013A9D593F"/>
          </w:pPr>
          <w:r w:rsidRPr="00A17D09">
            <w:t>Lorem ipsum dolor</w:t>
          </w:r>
        </w:p>
      </w:docPartBody>
    </w:docPart>
    <w:docPart>
      <w:docPartPr>
        <w:name w:val="F9E22C0145E44A3E903712533DC1AEAC"/>
        <w:category>
          <w:name w:val="General"/>
          <w:gallery w:val="placeholder"/>
        </w:category>
        <w:types>
          <w:type w:val="bbPlcHdr"/>
        </w:types>
        <w:behaviors>
          <w:behavior w:val="content"/>
        </w:behaviors>
        <w:guid w:val="{73BDE52B-BE20-4789-B675-41343742AAAE}"/>
      </w:docPartPr>
      <w:docPartBody>
        <w:p w:rsidR="00000000" w:rsidRDefault="00F40B40">
          <w:pPr>
            <w:pStyle w:val="F9E22C0145E44A3E903712533DC1AEAC"/>
          </w:pPr>
          <w:r>
            <w:t>AUTHOR NAME</w:t>
          </w:r>
          <w:r>
            <w:br/>
            <w:t>DATE</w:t>
          </w:r>
        </w:p>
      </w:docPartBody>
    </w:docPart>
    <w:docPart>
      <w:docPartPr>
        <w:name w:val="8B7404D7E56B4219BE7F81AC41493AFC"/>
        <w:category>
          <w:name w:val="General"/>
          <w:gallery w:val="placeholder"/>
        </w:category>
        <w:types>
          <w:type w:val="bbPlcHdr"/>
        </w:types>
        <w:behaviors>
          <w:behavior w:val="content"/>
        </w:behaviors>
        <w:guid w:val="{3E208716-7E44-48A2-A8E7-70DFC9A67705}"/>
      </w:docPartPr>
      <w:docPartBody>
        <w:p w:rsidR="00000000" w:rsidRDefault="00F40B40">
          <w:pPr>
            <w:pStyle w:val="8B7404D7E56B4219BE7F81AC41493AFC"/>
          </w:pPr>
          <w:r>
            <w:t>Lorem ipsum dolor sit amet, conse</w:t>
          </w:r>
          <w:r>
            <w:t>ctetur adipi- scing elit. Fusce vel laoreet orci. In eget auctor mi. Maecenas ipsum purus, imperdiet ullamcor- per quam sit amet, malesuada semper sem. Duis elit quam, sagittis sed justo at, condimentum porttitor velit. Vivamus rutrum a enim eget molestie.</w:t>
          </w:r>
          <w:r>
            <w:t xml:space="preserve"> Sed pharetra diam metus, id ornare dolor lobortis quis. Integer gravida, ipsum non venenatis pretium, elit mauris ultrices neque, quis tincidunt arcu velit sed dolor. Suspendisse non lacus at orci hendrerit tincidunt. Quisque consequat faucibus luctus. Ut</w:t>
          </w:r>
          <w:r>
            <w:t xml:space="preserve"> sollicitudin arcu mauris, non dictum est viverra vitae.</w:t>
          </w:r>
        </w:p>
      </w:docPartBody>
    </w:docPart>
    <w:docPart>
      <w:docPartPr>
        <w:name w:val="F643E628FAF0412B915154135A4C839D"/>
        <w:category>
          <w:name w:val="General"/>
          <w:gallery w:val="placeholder"/>
        </w:category>
        <w:types>
          <w:type w:val="bbPlcHdr"/>
        </w:types>
        <w:behaviors>
          <w:behavior w:val="content"/>
        </w:behaviors>
        <w:guid w:val="{C72FFE64-A155-46AF-8239-A50F3B9DE800}"/>
      </w:docPartPr>
      <w:docPartBody>
        <w:p w:rsidR="00000000" w:rsidRDefault="00F40B40">
          <w:pPr>
            <w:pStyle w:val="F643E628FAF0412B915154135A4C839D"/>
          </w:pPr>
          <w:r>
            <w:t>KEYWORD</w:t>
          </w:r>
        </w:p>
      </w:docPartBody>
    </w:docPart>
    <w:docPart>
      <w:docPartPr>
        <w:name w:val="16465CBB0C9A4A40A95F6B2E8736D7D3"/>
        <w:category>
          <w:name w:val="General"/>
          <w:gallery w:val="placeholder"/>
        </w:category>
        <w:types>
          <w:type w:val="bbPlcHdr"/>
        </w:types>
        <w:behaviors>
          <w:behavior w:val="content"/>
        </w:behaviors>
        <w:guid w:val="{9B96DD6B-FC85-494A-A8B7-A383DE034DD6}"/>
      </w:docPartPr>
      <w:docPartBody>
        <w:p w:rsidR="00000000" w:rsidRDefault="00F40B40">
          <w:pPr>
            <w:pStyle w:val="16465CBB0C9A4A40A95F6B2E8736D7D3"/>
          </w:pPr>
          <w:r>
            <w:t>Featured topic with long title.</w:t>
          </w:r>
        </w:p>
      </w:docPartBody>
    </w:docPart>
    <w:docPart>
      <w:docPartPr>
        <w:name w:val="7C0B69353B39484B9556BEC43E6CBF85"/>
        <w:category>
          <w:name w:val="General"/>
          <w:gallery w:val="placeholder"/>
        </w:category>
        <w:types>
          <w:type w:val="bbPlcHdr"/>
        </w:types>
        <w:behaviors>
          <w:behavior w:val="content"/>
        </w:behaviors>
        <w:guid w:val="{F7563DDE-2393-4BEF-8E48-FECF724D1340}"/>
      </w:docPartPr>
      <w:docPartBody>
        <w:p w:rsidR="00000000" w:rsidRDefault="00F40B40">
          <w:pPr>
            <w:pStyle w:val="7C0B69353B39484B9556BEC43E6CBF85"/>
          </w:pPr>
          <w:r>
            <w:t>AUTHOR NAME</w:t>
          </w:r>
          <w:r>
            <w:br/>
            <w:t>DATE</w:t>
          </w:r>
        </w:p>
      </w:docPartBody>
    </w:docPart>
    <w:docPart>
      <w:docPartPr>
        <w:name w:val="FF77C50D588F40D7B27F74F002FEC219"/>
        <w:category>
          <w:name w:val="General"/>
          <w:gallery w:val="placeholder"/>
        </w:category>
        <w:types>
          <w:type w:val="bbPlcHdr"/>
        </w:types>
        <w:behaviors>
          <w:behavior w:val="content"/>
        </w:behaviors>
        <w:guid w:val="{C64262BE-B2A1-45D9-B081-7114B2BD0D43}"/>
      </w:docPartPr>
      <w:docPartBody>
        <w:p w:rsidR="00000000" w:rsidRDefault="00F40B40">
          <w:pPr>
            <w:pStyle w:val="FF77C50D588F40D7B27F74F002FEC219"/>
          </w:pPr>
          <w:r>
            <w:t>Lorem ipsum dolor sit amet, consectetur adipi- scin</w:t>
          </w:r>
          <w:r>
            <w:t>g elit. Fusce vel laoreet orci. In eget auctor mi. Maecenas ipsum purus, imperdiet ullamcor- per quam sit amet, malesuada semper sem. Duis elit quam, sagittis sed justo at, condimentum porttitor velit. Vivamus rutrum a enim eget molestie. Sed pharetra diam</w:t>
          </w:r>
          <w:r>
            <w:t xml:space="preserve"> metus, id ornare dolor lobortis quis. Integer gravida, ipsum non venenatis pretium, elit mauris ultrices neque, quis tincidunt arcu velit sed dolor. Suspendisse non lacus at orci hendrerit tincidunt. Quisque consequat faucibus luctus. Ut sollicitudin arcu</w:t>
          </w:r>
          <w:r>
            <w:t xml:space="preserve"> mauris, non dictum est viverra vitae.</w:t>
          </w:r>
        </w:p>
      </w:docPartBody>
    </w:docPart>
    <w:docPart>
      <w:docPartPr>
        <w:name w:val="823A44ADC7BE46D2A2231DB9996CE80C"/>
        <w:category>
          <w:name w:val="General"/>
          <w:gallery w:val="placeholder"/>
        </w:category>
        <w:types>
          <w:type w:val="bbPlcHdr"/>
        </w:types>
        <w:behaviors>
          <w:behavior w:val="content"/>
        </w:behaviors>
        <w:guid w:val="{9591CC95-386B-40E3-9D96-0834DE775EBB}"/>
      </w:docPartPr>
      <w:docPartBody>
        <w:p w:rsidR="00000000" w:rsidRDefault="00F40B40">
          <w:pPr>
            <w:pStyle w:val="823A44ADC7BE46D2A2231DB9996CE80C"/>
          </w:pPr>
          <w:r>
            <w:t>Proin dolor massa, aliquet sit amet pharetra quis, efficitur a massa. Praesent dolor tortor, feugiat id porttitor a, scelerisque non purus. Sed ac fermentum velit. In vitae mollis quam. Praesent sit amet maximus eros,</w:t>
          </w:r>
          <w:r>
            <w:t xml:space="preserve"> quis mollis odio. Nunc eget dignissim est. Donec eget justo nec turpis cursus convallis eget nec erat. Nullam vel pellentesque leo. Proin id euis- mod turpis, sit amet suscipit mauris. Sed sed ullamcorper lectus. Sed eros nisi, consequat et auctor vel, pl</w:t>
          </w:r>
          <w:r>
            <w:t>acerat quis massa. Mauris elementum efficitur diam elementum vulpu- tate. Integer ullamcorper ligula quis enim efficitur, non pellentesque nunc facilisis. Sed mollis et arcu vitae suscipit. Etiam sceleris- que ante vel nibh bibendum, et interdum odio</w:t>
          </w:r>
        </w:p>
      </w:docPartBody>
    </w:docPart>
    <w:docPart>
      <w:docPartPr>
        <w:name w:val="BF4B95FC272A4DADB50848F7E3B19A61"/>
        <w:category>
          <w:name w:val="General"/>
          <w:gallery w:val="placeholder"/>
        </w:category>
        <w:types>
          <w:type w:val="bbPlcHdr"/>
        </w:types>
        <w:behaviors>
          <w:behavior w:val="content"/>
        </w:behaviors>
        <w:guid w:val="{060A8E8E-B1C1-4D2E-BD6D-DE135A87F268}"/>
      </w:docPartPr>
      <w:docPartBody>
        <w:p w:rsidR="002C42F9" w:rsidRDefault="00F40B40" w:rsidP="00022169">
          <w:pPr>
            <w:pStyle w:val="BodyText"/>
          </w:pPr>
          <w:r>
            <w:t>venen</w:t>
          </w:r>
          <w:r>
            <w:t>atis. Mauris congue venenatis nibh, vitae condimentum massa varius vel. Lorem ipsum dolor sit amet, consectetur adipiscing elit. Fusce vel laoreet orci. In eget auctor mi. Maecenas ipsum purus, imperdiet ullamcorp- er quam sit amet, malesuada semper sem.</w:t>
          </w:r>
        </w:p>
        <w:p w:rsidR="00000000" w:rsidRDefault="00F40B40">
          <w:pPr>
            <w:pStyle w:val="BF4B95FC272A4DADB50848F7E3B19A61"/>
          </w:pPr>
          <w:r>
            <w:t>D</w:t>
          </w:r>
          <w:r>
            <w:t xml:space="preserve">uis elit quam, sagittis sed justo at, condi- mentum porttitor velit. Vivamus rutrum a enim eget molestie. Sed pharetra diam metus, id ornare dolor lobortis quis. Integer gravida, ipsum non venenatis pretium, elit mauris ultrices neque, quis tincidunt arcu </w:t>
          </w:r>
          <w:r>
            <w:t>velit sed dolor. Suspendisse non lacus at orci hendrerit tincidunt. Quisque consequat faucibus luctus. Ut sollicitudin arcu mauris, non dictum est viverra vitae.</w:t>
          </w:r>
        </w:p>
      </w:docPartBody>
    </w:docPart>
    <w:docPart>
      <w:docPartPr>
        <w:name w:val="4BE72C5A7D1A44DFBC5C9C6AEFD803D7"/>
        <w:category>
          <w:name w:val="General"/>
          <w:gallery w:val="placeholder"/>
        </w:category>
        <w:types>
          <w:type w:val="bbPlcHdr"/>
        </w:types>
        <w:behaviors>
          <w:behavior w:val="content"/>
        </w:behaviors>
        <w:guid w:val="{54499658-9EEC-4B56-A837-0EA08B0FF757}"/>
      </w:docPartPr>
      <w:docPartBody>
        <w:p w:rsidR="00000000" w:rsidRDefault="00F40B40">
          <w:pPr>
            <w:pStyle w:val="4BE72C5A7D1A44DFBC5C9C6AEFD803D7"/>
          </w:pPr>
          <w:r w:rsidRPr="005F7E8C">
            <w:t>PICTURE CAP</w:t>
          </w:r>
          <w:r w:rsidRPr="005F7E8C">
            <w:t>TION: Lorem ipsum dolor sit amet, consectetur adipiscing elit. Fusce vel laoreet orci. In eget auctor mi.</w:t>
          </w:r>
        </w:p>
      </w:docPartBody>
    </w:docPart>
    <w:docPart>
      <w:docPartPr>
        <w:name w:val="9DB291D7B0134E46AE0E611DA2ADF519"/>
        <w:category>
          <w:name w:val="General"/>
          <w:gallery w:val="placeholder"/>
        </w:category>
        <w:types>
          <w:type w:val="bbPlcHdr"/>
        </w:types>
        <w:behaviors>
          <w:behavior w:val="content"/>
        </w:behaviors>
        <w:guid w:val="{D8BD4981-BBD0-4379-AA46-53421E683EE3}"/>
      </w:docPartPr>
      <w:docPartBody>
        <w:p w:rsidR="00000000" w:rsidRDefault="00F40B40">
          <w:pPr>
            <w:pStyle w:val="9DB291D7B0134E46AE0E611DA2ADF519"/>
          </w:pPr>
          <w:r>
            <w:t>KEYWORD</w:t>
          </w:r>
        </w:p>
      </w:docPartBody>
    </w:docPart>
    <w:docPart>
      <w:docPartPr>
        <w:name w:val="7F19477189ED41A59D48AE39E1207CDD"/>
        <w:category>
          <w:name w:val="General"/>
          <w:gallery w:val="placeholder"/>
        </w:category>
        <w:types>
          <w:type w:val="bbPlcHdr"/>
        </w:types>
        <w:behaviors>
          <w:behavior w:val="content"/>
        </w:behaviors>
        <w:guid w:val="{5140B809-0C0E-4C71-A75E-C2B817E7BB6C}"/>
      </w:docPartPr>
      <w:docPartBody>
        <w:p w:rsidR="00000000" w:rsidRDefault="00F40B40">
          <w:pPr>
            <w:pStyle w:val="7F19477189ED41A59D48AE39E1207CDD"/>
          </w:pPr>
          <w:r w:rsidRPr="00DA71B3">
            <w:t xml:space="preserve">Lorem </w:t>
          </w:r>
          <w:r>
            <w:t xml:space="preserve">ipsum dolor </w:t>
          </w:r>
          <w:r w:rsidRPr="00DA71B3">
            <w:t xml:space="preserve">sit </w:t>
          </w:r>
          <w:r>
            <w:t>amet</w:t>
          </w:r>
          <w:r w:rsidRPr="00DA71B3">
            <w:t>.</w:t>
          </w:r>
        </w:p>
      </w:docPartBody>
    </w:docPart>
    <w:docPart>
      <w:docPartPr>
        <w:name w:val="645D3FBAA4614834AD0FFFCED861EF65"/>
        <w:category>
          <w:name w:val="General"/>
          <w:gallery w:val="placeholder"/>
        </w:category>
        <w:types>
          <w:type w:val="bbPlcHdr"/>
        </w:types>
        <w:behaviors>
          <w:behavior w:val="content"/>
        </w:behaviors>
        <w:guid w:val="{119C2B96-0361-4236-9340-6635E95D2F70}"/>
      </w:docPartPr>
      <w:docPartBody>
        <w:p w:rsidR="00000000" w:rsidRDefault="00F40B40">
          <w:pPr>
            <w:pStyle w:val="645D3FBAA4614834AD0FFFCED861EF65"/>
          </w:pPr>
          <w:r>
            <w:t>In eget auctor mi</w:t>
          </w:r>
        </w:p>
      </w:docPartBody>
    </w:docPart>
    <w:docPart>
      <w:docPartPr>
        <w:name w:val="36102EA4449843DB9385C3785CF45C0B"/>
        <w:category>
          <w:name w:val="General"/>
          <w:gallery w:val="placeholder"/>
        </w:category>
        <w:types>
          <w:type w:val="bbPlcHdr"/>
        </w:types>
        <w:behaviors>
          <w:behavior w:val="content"/>
        </w:behaviors>
        <w:guid w:val="{BFB73222-F4CE-4784-BB9C-2EDA2B5F30B1}"/>
      </w:docPartPr>
      <w:docPartBody>
        <w:p w:rsidR="00000000" w:rsidRDefault="00F40B40">
          <w:pPr>
            <w:pStyle w:val="36102EA4449843DB9385C3785CF45C0B"/>
          </w:pPr>
          <w:r>
            <w:t>AUTHOR NAME</w:t>
          </w:r>
          <w:r>
            <w:br/>
            <w:t>DATE</w:t>
          </w:r>
        </w:p>
      </w:docPartBody>
    </w:docPart>
    <w:docPart>
      <w:docPartPr>
        <w:name w:val="A12C4DF5E1DE4828BD5340AF8D0D6064"/>
        <w:category>
          <w:name w:val="General"/>
          <w:gallery w:val="placeholder"/>
        </w:category>
        <w:types>
          <w:type w:val="bbPlcHdr"/>
        </w:types>
        <w:behaviors>
          <w:behavior w:val="content"/>
        </w:behaviors>
        <w:guid w:val="{0E6B3839-E191-42D9-84A7-BBC2832EBE5E}"/>
      </w:docPartPr>
      <w:docPartBody>
        <w:p w:rsidR="002C42F9" w:rsidRDefault="00F40B40" w:rsidP="00022169">
          <w:r>
            <w:t xml:space="preserve">Lorem ipsum dolor sit amet, consectetur </w:t>
          </w:r>
          <w:r>
            <w:t>adipiscing elit. Fusce vel laoreet orci. In eget auctor mi. Maecenas ipsum purus, imperdiet ullamcorper quam sit amet, malesuada semper sem. Duis elit quam, sagittis sed justo at, condimentum porttitor velit. Vivamus rutrum a enim eget molestie. Sed pharet</w:t>
          </w:r>
          <w:r>
            <w:t>ra diam metus, id ornare dolor lobortis quis. Integer gravida, ipsum non venenatis pretium, elit mauris ultrices neque, quis tincidunt arcu velit sed dolor. Suspendisse non lacus at orci hendrerit tincidunt. Quisque consequat faucibus luctus. Ut sollicitud</w:t>
          </w:r>
          <w:r>
            <w:t>in arcu mauris, non dictum est viverra vitae.</w:t>
          </w:r>
        </w:p>
        <w:p w:rsidR="00000000" w:rsidRDefault="00F40B40"/>
      </w:docPartBody>
    </w:docPart>
    <w:docPart>
      <w:docPartPr>
        <w:name w:val="1D492128D64441C49ED16DED9AC7CC46"/>
        <w:category>
          <w:name w:val="General"/>
          <w:gallery w:val="placeholder"/>
        </w:category>
        <w:types>
          <w:type w:val="bbPlcHdr"/>
        </w:types>
        <w:behaviors>
          <w:behavior w:val="content"/>
        </w:behaviors>
        <w:guid w:val="{AB5E8635-0D74-4070-8856-E6351B08F59A}"/>
      </w:docPartPr>
      <w:docPartBody>
        <w:p w:rsidR="00000000" w:rsidRDefault="00F40B40">
          <w:pPr>
            <w:pStyle w:val="1D492128D64441C49ED16DED9AC7CC46"/>
          </w:pPr>
          <w:r>
            <w:t>KEYWORD</w:t>
          </w:r>
        </w:p>
      </w:docPartBody>
    </w:docPart>
    <w:docPart>
      <w:docPartPr>
        <w:name w:val="3E6F87DFC8464E4888F932F14140AC78"/>
        <w:category>
          <w:name w:val="General"/>
          <w:gallery w:val="placeholder"/>
        </w:category>
        <w:types>
          <w:type w:val="bbPlcHdr"/>
        </w:types>
        <w:behaviors>
          <w:behavior w:val="content"/>
        </w:behaviors>
        <w:guid w:val="{9929A31B-7ADA-4FC9-9414-AEEF04A1586B}"/>
      </w:docPartPr>
      <w:docPartBody>
        <w:p w:rsidR="00000000" w:rsidRDefault="00F40B40">
          <w:pPr>
            <w:pStyle w:val="3E6F87DFC8464E4888F932F14140AC78"/>
          </w:pPr>
          <w:r>
            <w:t>Lorem ipsum dolor sit amet elit.</w:t>
          </w:r>
        </w:p>
      </w:docPartBody>
    </w:docPart>
    <w:docPart>
      <w:docPartPr>
        <w:name w:val="BD9BEF50B9D54E3CB4B28BEFAEB5FE16"/>
        <w:category>
          <w:name w:val="General"/>
          <w:gallery w:val="placeholder"/>
        </w:category>
        <w:types>
          <w:type w:val="bbPlcHdr"/>
        </w:types>
        <w:behaviors>
          <w:behavior w:val="content"/>
        </w:behaviors>
        <w:guid w:val="{5DE67E3C-DB8E-4516-A9EA-E691F0ECF35D}"/>
      </w:docPartPr>
      <w:docPartBody>
        <w:p w:rsidR="00000000" w:rsidRDefault="00F40B40">
          <w:pPr>
            <w:pStyle w:val="BD9BEF50B9D54E3CB4B28BEFAEB5FE16"/>
          </w:pPr>
          <w:r>
            <w:t>AUTHOR NAME</w:t>
          </w:r>
          <w:r>
            <w:br/>
            <w:t>DATE</w:t>
          </w:r>
        </w:p>
      </w:docPartBody>
    </w:docPart>
    <w:docPart>
      <w:docPartPr>
        <w:name w:val="05E8D78615A34B0C8193EC7E88DFE3F2"/>
        <w:category>
          <w:name w:val="General"/>
          <w:gallery w:val="placeholder"/>
        </w:category>
        <w:types>
          <w:type w:val="bbPlcHdr"/>
        </w:types>
        <w:behaviors>
          <w:behavior w:val="content"/>
        </w:behaviors>
        <w:guid w:val="{FD339D52-481E-48B2-905D-5AD1FC3479C8}"/>
      </w:docPartPr>
      <w:docPartBody>
        <w:p w:rsidR="002C42F9" w:rsidRDefault="00F40B40" w:rsidP="00022169">
          <w:r>
            <w:t>Lorem ipsum dolor sit amet, consectetur adipi- scing elit. Fusce vel laoreet orci. In eget auctor mi. Maecenas ipsum purus, imperdiet ullamcor- per quam sit amet, malesuada sem</w:t>
          </w:r>
          <w:r>
            <w:t>per sem. Duis elit quam, sagittis sed justo at, condimentum porttitor velit. Vivamus rutrum a enim eget molestie. Sed pharetra diam metus, id ornare dolor lobortis quis. Integer gravida, ipsum non venenatis pretium, elit mauris ultrices neque, quis tincidu</w:t>
          </w:r>
          <w:r>
            <w:t>nt arcu velit sed dolor. Suspendisse non lacus at orci hendrerit tincidunt. Quisque consequat faucibus luctus. Ut sollicitudin arcu mauris, non dictum est viverra vitae.</w:t>
          </w:r>
        </w:p>
        <w:p w:rsidR="002C42F9" w:rsidRDefault="00F40B40" w:rsidP="00022169">
          <w:r>
            <w:t>Proin dolor massa, aliquet sit amet pharetra quis, efficitur a massa. Praesent dolor t</w:t>
          </w:r>
          <w:r>
            <w:t>ortor,</w:t>
          </w:r>
        </w:p>
        <w:p w:rsidR="00000000" w:rsidRDefault="00F40B40"/>
      </w:docPartBody>
    </w:docPart>
    <w:docPart>
      <w:docPartPr>
        <w:name w:val="1CEB110218214DB48D5DC8A54B1CB318"/>
        <w:category>
          <w:name w:val="General"/>
          <w:gallery w:val="placeholder"/>
        </w:category>
        <w:types>
          <w:type w:val="bbPlcHdr"/>
        </w:types>
        <w:behaviors>
          <w:behavior w:val="content"/>
        </w:behaviors>
        <w:guid w:val="{CFEEE26D-6A8C-4EDE-8743-4AB973043280}"/>
      </w:docPartPr>
      <w:docPartBody>
        <w:p w:rsidR="002C42F9" w:rsidRDefault="00F40B40" w:rsidP="00022169">
          <w:r>
            <w:t>feugiat id porttitor a, scelerisque non purus. Sed ac fermentum velit. In vitae mollis quam. Praesent sit amet maximus eros, quis mollis odio. Nunc eget dignissim est. Donec eget justo nec turpis cursus convallis eget nec erat. Nullam vel pellentes</w:t>
          </w:r>
          <w:r>
            <w:t xml:space="preserve">que leo. Proin id euis- mod turpis, sit amet suscipit mauris. Sed sed ullamcorper lectus. Sed eros nisi, consequat </w:t>
          </w:r>
          <w:r w:rsidRPr="005F7E8C">
            <w:t xml:space="preserve">et </w:t>
          </w:r>
          <w:r>
            <w:t>auctor vel, placerat quis massa. Mauris elementum efficitur diam elementum vulpu- tate. Integer ullamcorper ligula quis enim efficitur, no</w:t>
          </w:r>
          <w:r>
            <w:t>n pellentesque nunc facilisis. Sed mollis et arcu vitae suscipit. Etiam sceleris- que ante vel nibh bibendum, et interdum odio venenatis. Mauris congue venenatis nibh, vitae condimentum massa varius vel. Lorem ipsum dolor sit amet, consectetur adipiscing e</w:t>
          </w:r>
          <w:r>
            <w:t>lit. Fusce vel laoreet orci. In eget auctor</w:t>
          </w:r>
          <w:r w:rsidRPr="005F7E8C">
            <w:t xml:space="preserve"> </w:t>
          </w:r>
          <w:r>
            <w:t>mi.</w:t>
          </w:r>
        </w:p>
        <w:p w:rsidR="00000000" w:rsidRDefault="00F40B40"/>
      </w:docPartBody>
    </w:docPart>
    <w:docPart>
      <w:docPartPr>
        <w:name w:val="8BE2417BCE904938AE25747E8714E55B"/>
        <w:category>
          <w:name w:val="General"/>
          <w:gallery w:val="placeholder"/>
        </w:category>
        <w:types>
          <w:type w:val="bbPlcHdr"/>
        </w:types>
        <w:behaviors>
          <w:behavior w:val="content"/>
        </w:behaviors>
        <w:guid w:val="{7B5B9822-8273-42DE-A2BA-1D3697D30BB7}"/>
      </w:docPartPr>
      <w:docPartBody>
        <w:p w:rsidR="00000000" w:rsidRDefault="00F40B40">
          <w:pPr>
            <w:pStyle w:val="8BE2417BCE904938AE25747E8714E55B"/>
          </w:pPr>
          <w:r w:rsidRPr="005F7E8C">
            <w:t>PICTURE CAPTION: Lorem ipsum dolor sit amet, consectetur adipiscing elit. Fusce vel laoreet orci. In eget auctor mi.</w:t>
          </w:r>
        </w:p>
      </w:docPartBody>
    </w:docPart>
    <w:docPart>
      <w:docPartPr>
        <w:name w:val="5CA6EC126D234768AD3F2D9774A66AB1"/>
        <w:category>
          <w:name w:val="General"/>
          <w:gallery w:val="placeholder"/>
        </w:category>
        <w:types>
          <w:type w:val="bbPlcHdr"/>
        </w:types>
        <w:behaviors>
          <w:behavior w:val="content"/>
        </w:behaviors>
        <w:guid w:val="{395714D2-10C6-482A-AFE8-F771E6BBEB7B}"/>
      </w:docPartPr>
      <w:docPartBody>
        <w:p w:rsidR="00000000" w:rsidRDefault="00F40B40">
          <w:pPr>
            <w:pStyle w:val="5CA6EC126D234768AD3F2D9774A66AB1"/>
          </w:pPr>
          <w:r>
            <w:t>KEYWORD</w:t>
          </w:r>
        </w:p>
      </w:docPartBody>
    </w:docPart>
    <w:docPart>
      <w:docPartPr>
        <w:name w:val="4471FE72F5EB44ECA2722762509C0A10"/>
        <w:category>
          <w:name w:val="General"/>
          <w:gallery w:val="placeholder"/>
        </w:category>
        <w:types>
          <w:type w:val="bbPlcHdr"/>
        </w:types>
        <w:behaviors>
          <w:behavior w:val="content"/>
        </w:behaviors>
        <w:guid w:val="{52346FB3-227A-41A6-8B6A-C3ECD86CE5E4}"/>
      </w:docPartPr>
      <w:docPartBody>
        <w:p w:rsidR="00000000" w:rsidRDefault="00F40B40">
          <w:pPr>
            <w:pStyle w:val="4471FE72F5EB44ECA2722762509C0A10"/>
          </w:pPr>
          <w:r>
            <w:t>The last topic of the newspaper.</w:t>
          </w:r>
        </w:p>
      </w:docPartBody>
    </w:docPart>
    <w:docPart>
      <w:docPartPr>
        <w:name w:val="7F4581C7707343C7B0BD3271809DA017"/>
        <w:category>
          <w:name w:val="General"/>
          <w:gallery w:val="placeholder"/>
        </w:category>
        <w:types>
          <w:type w:val="bbPlcHdr"/>
        </w:types>
        <w:behaviors>
          <w:behavior w:val="content"/>
        </w:behaviors>
        <w:guid w:val="{94682DD6-8B31-4367-AE51-1C937255160B}"/>
      </w:docPartPr>
      <w:docPartBody>
        <w:p w:rsidR="00000000" w:rsidRDefault="00F40B40">
          <w:pPr>
            <w:pStyle w:val="7F4581C7707343C7B0BD3271809DA017"/>
          </w:pPr>
          <w:r>
            <w:t>AUTHOR NAME</w:t>
          </w:r>
          <w:r>
            <w:br/>
            <w:t>DATE</w:t>
          </w:r>
        </w:p>
      </w:docPartBody>
    </w:docPart>
    <w:docPart>
      <w:docPartPr>
        <w:name w:val="40DDF27EE0C448B9B286021C06E9D167"/>
        <w:category>
          <w:name w:val="General"/>
          <w:gallery w:val="placeholder"/>
        </w:category>
        <w:types>
          <w:type w:val="bbPlcHdr"/>
        </w:types>
        <w:behaviors>
          <w:behavior w:val="content"/>
        </w:behaviors>
        <w:guid w:val="{433D88A1-9FEA-4D19-A838-7127C75C6012}"/>
      </w:docPartPr>
      <w:docPartBody>
        <w:p w:rsidR="00000000" w:rsidRDefault="00F40B40">
          <w:pPr>
            <w:pStyle w:val="40DDF27EE0C448B9B286021C06E9D167"/>
          </w:pPr>
          <w:r>
            <w:t>Lorem ipsum dolor sit amet, consectetur adipiscing elit. Fusce vel laoreet orci. In eget auctor mi. Maecenas ipsum purus, imperdiet ullam- corper quam sit amet, malesuada sem</w:t>
          </w:r>
          <w:r>
            <w:t>per sem. Duis elit quam, sagittis sed justo at, condimentum porttitor velit. Vivamus rutrum a enim eget molestie. Sed pharetra diam metus, id ornare dolor lobortis quis. Integer gravida, ipsum non venenatis pretium, elit mauris ultrices neque, quis tincidu</w:t>
          </w:r>
          <w:r>
            <w:t>nt arcu velit sed dolor. Suspendisse non lacus at orci hendrerit tincidunt. Quisque consequat faucibus luctus. Ut sollicitudin arcu mauris, non dictum est viverra vitae. Proin dolor massa, aliquet sit amet pharetra quis, efficitur a massa. Praesent dolor t</w:t>
          </w:r>
          <w:r>
            <w:t>ortor, feugiat id porttitor a, scelerisque non purus. Sed ac fermentum velit. In vitae mollis quam. Praesent sit amet maximus eros, quis mollis odio. Nunc eget dignissim est. Donec eget justo nec turpis</w:t>
          </w:r>
        </w:p>
      </w:docPartBody>
    </w:docPart>
    <w:docPart>
      <w:docPartPr>
        <w:name w:val="22AF8A25D92448A9B2540062904DE3C1"/>
        <w:category>
          <w:name w:val="General"/>
          <w:gallery w:val="placeholder"/>
        </w:category>
        <w:types>
          <w:type w:val="bbPlcHdr"/>
        </w:types>
        <w:behaviors>
          <w:behavior w:val="content"/>
        </w:behaviors>
        <w:guid w:val="{6B5B4AE3-6758-40C7-90AD-792248977D47}"/>
      </w:docPartPr>
      <w:docPartBody>
        <w:p w:rsidR="00000000" w:rsidRDefault="00F40B40">
          <w:pPr>
            <w:pStyle w:val="22AF8A25D92448A9B2540062904DE3C1"/>
          </w:pPr>
          <w:r>
            <w:t>euismod turpis, sit amet suscipit mauris. Sed sed ull</w:t>
          </w:r>
          <w:r>
            <w:t>amcorper lectus. Sed eros nisi, consequat et auctor vel, placerat quis massa. Mauris elementum efficitur diam elementum vulputate. Integer ullamcorper ligula quis enim efficitur, non pellentesque nunc facilisis. Sed mollis et arcu vitae suscipit. Etiam sce</w:t>
          </w:r>
          <w:r>
            <w:t>lerisque ante vel nibh bibendum, et inter- dum odio venenatis. Mauris congue venenatis nibh, vitae condimentum massa varius vel. Lorem ipsum dolor sit amet, consectetur adipiscing elit. Fusce vel laoreet orci. In eget auctor mi. Maecenas ipsum purus, imper</w:t>
          </w:r>
          <w:r>
            <w:t>diet ullamcorper quam sit amet, malesuada semper sem. Duis elit quam, sagittis sed justo at, condimentum porttitor velit. Vivamus rutrum a enim eget molestie. Sed pharetra diam metus, id ornare dolor lobortis quis. Integer gravida, ipsum non venenatis pret</w:t>
          </w:r>
          <w:r>
            <w:t>ium, elit mauris ultrices neque, quis tincidunt arcu velit sed dolor. Suspendisse non lacus at orci hendrerit tincidunt. Quisque consequat faucibus luctus. Ut sollicitudin arcu mauris, non dictum est viverra vitae.</w:t>
          </w:r>
        </w:p>
      </w:docPartBody>
    </w:docPart>
    <w:docPart>
      <w:docPartPr>
        <w:name w:val="CB8727BF32644E6B820B264ABCEB382F"/>
        <w:category>
          <w:name w:val="General"/>
          <w:gallery w:val="placeholder"/>
        </w:category>
        <w:types>
          <w:type w:val="bbPlcHdr"/>
        </w:types>
        <w:behaviors>
          <w:behavior w:val="content"/>
        </w:behaviors>
        <w:guid w:val="{042A7E6B-4032-4FFF-ADE3-E24CF2B59C74}"/>
      </w:docPartPr>
      <w:docPartBody>
        <w:p w:rsidR="00000000" w:rsidRDefault="00F40B40">
          <w:pPr>
            <w:pStyle w:val="CB8727BF32644E6B820B264ABCEB382F"/>
          </w:pPr>
          <w:r w:rsidRPr="00DD774E">
            <w:rPr>
              <w:color w:val="FFFFFF" w:themeColor="background1"/>
            </w:rPr>
            <w:t>PICTURE CAPTION: Lorem ipsum dolor sit amet, consectetur adipiscing elit. Fusce vel laoreet orci. In eget auctor mi.</w:t>
          </w:r>
        </w:p>
      </w:docPartBody>
    </w:docPart>
    <w:docPart>
      <w:docPartPr>
        <w:name w:val="FA2FADD9532C4F98A5D2829E9CDE0030"/>
        <w:category>
          <w:name w:val="General"/>
          <w:gallery w:val="placeholder"/>
        </w:category>
        <w:types>
          <w:type w:val="bbPlcHdr"/>
        </w:types>
        <w:behaviors>
          <w:behavior w:val="content"/>
        </w:behaviors>
        <w:guid w:val="{07323E1D-1231-4E4C-93C9-4CE1CB3B677A}"/>
      </w:docPartPr>
      <w:docPartBody>
        <w:p w:rsidR="00000000" w:rsidRDefault="00F40B40">
          <w:pPr>
            <w:pStyle w:val="FA2FADD9532C4F98A5D2829E9CDE0030"/>
          </w:pPr>
          <w:r w:rsidRPr="00BC778E">
            <w:rPr>
              <w:rFonts w:ascii="Rockwell" w:hAnsi="Rockwell"/>
              <w:b/>
              <w:color w:val="FFFFFF" w:themeColor="background1"/>
              <w:sz w:val="64"/>
              <w:szCs w:val="64"/>
            </w:rPr>
            <w:t>NEWSPAPER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B40"/>
    <w:rsid w:val="00F40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25B0DB061542BF986494118F043604">
    <w:name w:val="C525B0DB061542BF986494118F043604"/>
  </w:style>
  <w:style w:type="paragraph" w:customStyle="1" w:styleId="72DF84A019E04130A2D8BE4318207428">
    <w:name w:val="72DF84A019E04130A2D8BE4318207428"/>
  </w:style>
  <w:style w:type="paragraph" w:customStyle="1" w:styleId="2D09A4C7D3F54DE8B03A56C03F1E5228">
    <w:name w:val="2D09A4C7D3F54DE8B03A56C03F1E5228"/>
  </w:style>
  <w:style w:type="paragraph" w:customStyle="1" w:styleId="8A7D82D60AA544DE8480E9A7319BEE59">
    <w:name w:val="8A7D82D60AA544DE8480E9A7319BEE59"/>
  </w:style>
  <w:style w:type="paragraph" w:customStyle="1" w:styleId="80616060FA094D6A829795B9A5FD27EA">
    <w:name w:val="80616060FA094D6A829795B9A5FD27EA"/>
  </w:style>
  <w:style w:type="paragraph" w:customStyle="1" w:styleId="B455542A345241F29C806666C3C7C77C">
    <w:name w:val="B455542A345241F29C806666C3C7C77C"/>
  </w:style>
  <w:style w:type="paragraph" w:customStyle="1" w:styleId="A52E0CBF33A9455DA2C17543E9FC41F0">
    <w:name w:val="A52E0CBF33A9455DA2C17543E9FC41F0"/>
  </w:style>
  <w:style w:type="paragraph" w:customStyle="1" w:styleId="6A8B1998852A42D3806874FC2CE5A0F3">
    <w:name w:val="6A8B1998852A42D3806874FC2CE5A0F3"/>
  </w:style>
  <w:style w:type="paragraph" w:customStyle="1" w:styleId="A8ABA6F1A64440459CA5D2560F0BAE0A">
    <w:name w:val="A8ABA6F1A64440459CA5D2560F0BAE0A"/>
  </w:style>
  <w:style w:type="paragraph" w:customStyle="1" w:styleId="5C4B65B772C444BB814C2E0CFCEE2FE2">
    <w:name w:val="5C4B65B772C444BB814C2E0CFCEE2FE2"/>
  </w:style>
  <w:style w:type="paragraph" w:customStyle="1" w:styleId="CF767ED74750436D96661A941964B700">
    <w:name w:val="CF767ED74750436D96661A941964B700"/>
  </w:style>
  <w:style w:type="paragraph" w:customStyle="1" w:styleId="7A90814A02F74B4A9EC094D57E739F34">
    <w:name w:val="7A90814A02F74B4A9EC094D57E739F34"/>
  </w:style>
  <w:style w:type="paragraph" w:customStyle="1" w:styleId="AEC87A828BCA4D0795408F1F56E08F93">
    <w:name w:val="AEC87A828BCA4D0795408F1F56E08F93"/>
  </w:style>
  <w:style w:type="paragraph" w:customStyle="1" w:styleId="D177D95EC0AE490685D2E7961626C9CC">
    <w:name w:val="D177D95EC0AE490685D2E7961626C9CC"/>
  </w:style>
  <w:style w:type="paragraph" w:customStyle="1" w:styleId="F2D4BC77CED444FFBDC2F6503E471B43">
    <w:name w:val="F2D4BC77CED444FFBDC2F6503E471B43"/>
  </w:style>
  <w:style w:type="paragraph" w:customStyle="1" w:styleId="53F15A9C0AB442DAAA255106D5B746AC">
    <w:name w:val="53F15A9C0AB442DAAA255106D5B746AC"/>
  </w:style>
  <w:style w:type="paragraph" w:customStyle="1" w:styleId="9987BDE412F64BB2922E8437C712D476">
    <w:name w:val="9987BDE412F64BB2922E8437C712D476"/>
  </w:style>
  <w:style w:type="paragraph" w:customStyle="1" w:styleId="B4B47B66CAE44E85A59C08DB6BCC5F7F">
    <w:name w:val="B4B47B66CAE44E85A59C08DB6BCC5F7F"/>
  </w:style>
  <w:style w:type="paragraph" w:customStyle="1" w:styleId="9A60E68F1B68469EAC18457512081500">
    <w:name w:val="9A60E68F1B68469EAC18457512081500"/>
  </w:style>
  <w:style w:type="paragraph" w:customStyle="1" w:styleId="46B717CCA0BD4EF29EC6857485EA0EA4">
    <w:name w:val="46B717CCA0BD4EF29EC6857485EA0EA4"/>
  </w:style>
  <w:style w:type="paragraph" w:customStyle="1" w:styleId="3C0CD16B892247A79557C26222945879">
    <w:name w:val="3C0CD16B892247A79557C26222945879"/>
  </w:style>
  <w:style w:type="paragraph" w:customStyle="1" w:styleId="35789281238942229376E600F9F41705">
    <w:name w:val="35789281238942229376E600F9F41705"/>
  </w:style>
  <w:style w:type="paragraph" w:customStyle="1" w:styleId="596D6046FEE54444B8A61576B32BE8BA">
    <w:name w:val="596D6046FEE54444B8A61576B32BE8BA"/>
  </w:style>
  <w:style w:type="paragraph" w:customStyle="1" w:styleId="F596CB8CE3C44C9682747F0F70ADC67B">
    <w:name w:val="F596CB8CE3C44C9682747F0F70ADC67B"/>
  </w:style>
  <w:style w:type="paragraph" w:customStyle="1" w:styleId="2630DBAE76B7415BB678D763763A0971">
    <w:name w:val="2630DBAE76B7415BB678D763763A0971"/>
  </w:style>
  <w:style w:type="paragraph" w:customStyle="1" w:styleId="4F7A0D49B02D434BAC9FCB8CF781E516">
    <w:name w:val="4F7A0D49B02D434BAC9FCB8CF781E516"/>
  </w:style>
  <w:style w:type="paragraph" w:customStyle="1" w:styleId="9A0486E7E63345CEA1B461013A9D593F">
    <w:name w:val="9A0486E7E63345CEA1B461013A9D593F"/>
  </w:style>
  <w:style w:type="paragraph" w:customStyle="1" w:styleId="F9E22C0145E44A3E903712533DC1AEAC">
    <w:name w:val="F9E22C0145E44A3E903712533DC1AEAC"/>
  </w:style>
  <w:style w:type="paragraph" w:customStyle="1" w:styleId="8B7404D7E56B4219BE7F81AC41493AFC">
    <w:name w:val="8B7404D7E56B4219BE7F81AC41493AFC"/>
  </w:style>
  <w:style w:type="paragraph" w:customStyle="1" w:styleId="F643E628FAF0412B915154135A4C839D">
    <w:name w:val="F643E628FAF0412B915154135A4C839D"/>
  </w:style>
  <w:style w:type="paragraph" w:customStyle="1" w:styleId="16465CBB0C9A4A40A95F6B2E8736D7D3">
    <w:name w:val="16465CBB0C9A4A40A95F6B2E8736D7D3"/>
  </w:style>
  <w:style w:type="paragraph" w:customStyle="1" w:styleId="7C0B69353B39484B9556BEC43E6CBF85">
    <w:name w:val="7C0B69353B39484B9556BEC43E6CBF85"/>
  </w:style>
  <w:style w:type="paragraph" w:customStyle="1" w:styleId="FF77C50D588F40D7B27F74F002FEC219">
    <w:name w:val="FF77C50D588F40D7B27F74F002FEC219"/>
  </w:style>
  <w:style w:type="paragraph" w:customStyle="1" w:styleId="823A44ADC7BE46D2A2231DB9996CE80C">
    <w:name w:val="823A44ADC7BE46D2A2231DB9996CE80C"/>
  </w:style>
  <w:style w:type="paragraph" w:styleId="BodyText">
    <w:name w:val="Body Text"/>
    <w:basedOn w:val="Normal"/>
    <w:link w:val="BodyTextChar"/>
    <w:uiPriority w:val="2"/>
    <w:semiHidden/>
    <w:qFormat/>
    <w:pPr>
      <w:widowControl w:val="0"/>
      <w:autoSpaceDE w:val="0"/>
      <w:autoSpaceDN w:val="0"/>
      <w:spacing w:after="0" w:line="240" w:lineRule="auto"/>
    </w:pPr>
    <w:rPr>
      <w:rFonts w:ascii="Times New Roman" w:eastAsia="Times New Roman" w:hAnsi="Times New Roman" w:cs="Times New Roman"/>
      <w:color w:val="000000" w:themeColor="text1"/>
      <w:sz w:val="24"/>
      <w:szCs w:val="24"/>
    </w:rPr>
  </w:style>
  <w:style w:type="character" w:customStyle="1" w:styleId="BodyTextChar">
    <w:name w:val="Body Text Char"/>
    <w:basedOn w:val="DefaultParagraphFont"/>
    <w:link w:val="BodyText"/>
    <w:uiPriority w:val="2"/>
    <w:semiHidden/>
    <w:rPr>
      <w:rFonts w:ascii="Times New Roman" w:eastAsia="Times New Roman" w:hAnsi="Times New Roman" w:cs="Times New Roman"/>
      <w:color w:val="000000" w:themeColor="text1"/>
      <w:sz w:val="24"/>
      <w:szCs w:val="24"/>
    </w:rPr>
  </w:style>
  <w:style w:type="paragraph" w:customStyle="1" w:styleId="BF4B95FC272A4DADB50848F7E3B19A61">
    <w:name w:val="BF4B95FC272A4DADB50848F7E3B19A61"/>
  </w:style>
  <w:style w:type="paragraph" w:customStyle="1" w:styleId="4BE72C5A7D1A44DFBC5C9C6AEFD803D7">
    <w:name w:val="4BE72C5A7D1A44DFBC5C9C6AEFD803D7"/>
  </w:style>
  <w:style w:type="paragraph" w:customStyle="1" w:styleId="9DB291D7B0134E46AE0E611DA2ADF519">
    <w:name w:val="9DB291D7B0134E46AE0E611DA2ADF519"/>
  </w:style>
  <w:style w:type="paragraph" w:customStyle="1" w:styleId="7F19477189ED41A59D48AE39E1207CDD">
    <w:name w:val="7F19477189ED41A59D48AE39E1207CDD"/>
  </w:style>
  <w:style w:type="paragraph" w:customStyle="1" w:styleId="645D3FBAA4614834AD0FFFCED861EF65">
    <w:name w:val="645D3FBAA4614834AD0FFFCED861EF65"/>
  </w:style>
  <w:style w:type="paragraph" w:customStyle="1" w:styleId="36102EA4449843DB9385C3785CF45C0B">
    <w:name w:val="36102EA4449843DB9385C3785CF45C0B"/>
  </w:style>
  <w:style w:type="paragraph" w:customStyle="1" w:styleId="1D492128D64441C49ED16DED9AC7CC46">
    <w:name w:val="1D492128D64441C49ED16DED9AC7CC46"/>
  </w:style>
  <w:style w:type="paragraph" w:customStyle="1" w:styleId="3E6F87DFC8464E4888F932F14140AC78">
    <w:name w:val="3E6F87DFC8464E4888F932F14140AC78"/>
  </w:style>
  <w:style w:type="paragraph" w:customStyle="1" w:styleId="BD9BEF50B9D54E3CB4B28BEFAEB5FE16">
    <w:name w:val="BD9BEF50B9D54E3CB4B28BEFAEB5FE16"/>
  </w:style>
  <w:style w:type="paragraph" w:customStyle="1" w:styleId="8BE2417BCE904938AE25747E8714E55B">
    <w:name w:val="8BE2417BCE904938AE25747E8714E55B"/>
  </w:style>
  <w:style w:type="paragraph" w:customStyle="1" w:styleId="5CA6EC126D234768AD3F2D9774A66AB1">
    <w:name w:val="5CA6EC126D234768AD3F2D9774A66AB1"/>
  </w:style>
  <w:style w:type="paragraph" w:customStyle="1" w:styleId="4471FE72F5EB44ECA2722762509C0A10">
    <w:name w:val="4471FE72F5EB44ECA2722762509C0A10"/>
  </w:style>
  <w:style w:type="paragraph" w:customStyle="1" w:styleId="7F4581C7707343C7B0BD3271809DA017">
    <w:name w:val="7F4581C7707343C7B0BD3271809DA017"/>
  </w:style>
  <w:style w:type="paragraph" w:customStyle="1" w:styleId="40DDF27EE0C448B9B286021C06E9D167">
    <w:name w:val="40DDF27EE0C448B9B286021C06E9D167"/>
  </w:style>
  <w:style w:type="paragraph" w:customStyle="1" w:styleId="22AF8A25D92448A9B2540062904DE3C1">
    <w:name w:val="22AF8A25D92448A9B2540062904DE3C1"/>
  </w:style>
  <w:style w:type="paragraph" w:customStyle="1" w:styleId="CB8727BF32644E6B820B264ABCEB382F">
    <w:name w:val="CB8727BF32644E6B820B264ABCEB382F"/>
  </w:style>
  <w:style w:type="paragraph" w:customStyle="1" w:styleId="FA2FADD9532C4F98A5D2829E9CDE0030">
    <w:name w:val="FA2FADD9532C4F98A5D2829E9CDE00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277DF-C2F4-4005-855C-A5EF92664642}">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30D7EA9-B1F9-4D3C-B354-6682318D4A85}">
  <ds:schemaRefs>
    <ds:schemaRef ds:uri="http://schemas.microsoft.com/sharepoint/v3/contenttype/forms"/>
  </ds:schemaRefs>
</ds:datastoreItem>
</file>

<file path=customXml/itemProps3.xml><?xml version="1.0" encoding="utf-8"?>
<ds:datastoreItem xmlns:ds="http://schemas.openxmlformats.org/officeDocument/2006/customXml" ds:itemID="{90818CF1-1A36-49D6-B7DA-A47FD25DF8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1535FD-D147-406B-A641-DD27F74D0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1</Pages>
  <Words>1939</Words>
  <Characters>11056</Characters>
  <Application>Microsoft Office Word</Application>
  <DocSecurity>0</DocSecurity>
  <Lines>92</Lines>
  <Paragraphs>25</Paragraphs>
  <ScaleCrop>false</ScaleCrop>
  <Company/>
  <LinksUpToDate>false</LinksUpToDate>
  <CharactersWithSpaces>12970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2019-02-27T20:00:00Z</dcterms:created>
  <dcterms:modified xsi:type="dcterms:W3CDTF">2019-02-27T20:01:00Z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