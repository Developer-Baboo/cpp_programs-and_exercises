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5751A7">
              <w:t>February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5751A7">
              <w:t>2019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45E65A56A5954FBFAE05F3F395C5A4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BFB3704525224A139C61393970D590F9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C9C1BA135B6D4B64A5094EE8E8283FF4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59089" wp14:editId="30D6942A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7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463EF99A588D461FA7C13B282DF4EA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FE74D0">
            <w:pPr>
              <w:pStyle w:val="Days"/>
            </w:pPr>
            <w:sdt>
              <w:sdtPr>
                <w:id w:val="2141225648"/>
                <w:placeholder>
                  <w:docPart w:val="F78B3E9D58E24D618DC5F71552AA7F73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FE74D0">
            <w:pPr>
              <w:pStyle w:val="Days"/>
            </w:pPr>
            <w:sdt>
              <w:sdtPr>
                <w:id w:val="-225834277"/>
                <w:placeholder>
                  <w:docPart w:val="AAEA588F26204179886ABCD77851A46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FE74D0">
            <w:pPr>
              <w:pStyle w:val="Days"/>
            </w:pPr>
            <w:sdt>
              <w:sdtPr>
                <w:id w:val="-1121838800"/>
                <w:placeholder>
                  <w:docPart w:val="38CD97841B3940768B04B3A58597BDE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FE74D0">
            <w:pPr>
              <w:pStyle w:val="Days"/>
            </w:pPr>
            <w:sdt>
              <w:sdtPr>
                <w:id w:val="-1805692476"/>
                <w:placeholder>
                  <w:docPart w:val="40D8CFBD2BD5495B9EFA23280A586E6D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FE74D0">
            <w:pPr>
              <w:pStyle w:val="Days"/>
            </w:pPr>
            <w:sdt>
              <w:sdtPr>
                <w:id w:val="815225377"/>
                <w:placeholder>
                  <w:docPart w:val="359D083EDF6F4BD0A263F454B924528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FE74D0">
            <w:pPr>
              <w:pStyle w:val="Days"/>
            </w:pPr>
            <w:sdt>
              <w:sdtPr>
                <w:id w:val="36251574"/>
                <w:placeholder>
                  <w:docPart w:val="815664B44898491586CD3252FEFD52A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81356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81356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81356A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751A7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5751A7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5751A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751A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751A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751A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751A7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751A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751A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751A7">
              <w:rPr>
                <w:noProof/>
              </w:rPr>
              <w:t>9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751A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751A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751A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751A7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751A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751A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751A7">
              <w:rPr>
                <w:noProof/>
              </w:rPr>
              <w:t>16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751A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751A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751A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751A7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751A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751A7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751A7">
              <w:rPr>
                <w:noProof/>
              </w:rPr>
              <w:t>23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5751A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5751A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5751A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5751A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5751A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5751A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5751A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5751A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5751A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5751A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5751A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5751A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5751A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751A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751A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751A7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5751A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5751A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751A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5751A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5751A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8D2BCB8050834F9E8209F73B19224C60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4D0" w:rsidRDefault="00FE74D0">
      <w:pPr>
        <w:spacing w:before="0" w:after="0"/>
      </w:pPr>
      <w:r>
        <w:separator/>
      </w:r>
    </w:p>
  </w:endnote>
  <w:endnote w:type="continuationSeparator" w:id="0">
    <w:p w:rsidR="00FE74D0" w:rsidRDefault="00FE74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4D0" w:rsidRDefault="00FE74D0">
      <w:pPr>
        <w:spacing w:before="0" w:after="0"/>
      </w:pPr>
      <w:r>
        <w:separator/>
      </w:r>
    </w:p>
  </w:footnote>
  <w:footnote w:type="continuationSeparator" w:id="0">
    <w:p w:rsidR="00FE74D0" w:rsidRDefault="00FE74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48" w:rsidRDefault="005B0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2/28/2019"/>
    <w:docVar w:name="MonthStart" w:val="2/1/2019"/>
    <w:docVar w:name="ShowDynamicGuides" w:val="1"/>
    <w:docVar w:name="ShowMarginGuides" w:val="0"/>
    <w:docVar w:name="ShowOutlines" w:val="0"/>
    <w:docVar w:name="ShowStaticGuides" w:val="0"/>
  </w:docVars>
  <w:rsids>
    <w:rsidRoot w:val="005751A7"/>
    <w:rsid w:val="00124ADC"/>
    <w:rsid w:val="00193E15"/>
    <w:rsid w:val="0025748C"/>
    <w:rsid w:val="002F7032"/>
    <w:rsid w:val="00320970"/>
    <w:rsid w:val="00375B27"/>
    <w:rsid w:val="005751A7"/>
    <w:rsid w:val="005B0C48"/>
    <w:rsid w:val="0081356A"/>
    <w:rsid w:val="00925ED9"/>
    <w:rsid w:val="00997C7D"/>
    <w:rsid w:val="009A164A"/>
    <w:rsid w:val="00BC6A26"/>
    <w:rsid w:val="00BF0FEE"/>
    <w:rsid w:val="00C41633"/>
    <w:rsid w:val="00CB00F4"/>
    <w:rsid w:val="00EA415B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  <w15:docId w15:val="{57249F2B-DEA6-4F7C-AE28-7E49B10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il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65A56A5954FBFAE05F3F395C5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A8AF-D58F-4C93-B0CF-E22B3709C7BD}"/>
      </w:docPartPr>
      <w:docPartBody>
        <w:p w:rsidR="00000000" w:rsidRDefault="008D55A5">
          <w:pPr>
            <w:pStyle w:val="45E65A56A5954FBFAE05F3F395C5A403"/>
          </w:pPr>
          <w:r>
            <w:t>Subtitle</w:t>
          </w:r>
        </w:p>
      </w:docPartBody>
    </w:docPart>
    <w:docPart>
      <w:docPartPr>
        <w:name w:val="BFB3704525224A139C61393970D59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50C64-C4F8-4004-A3BC-B77DD61BFC49}"/>
      </w:docPartPr>
      <w:docPartBody>
        <w:p w:rsidR="00000000" w:rsidRDefault="008D55A5">
          <w:pPr>
            <w:pStyle w:val="BFB3704525224A139C61393970D590F9"/>
          </w:pPr>
          <w:r>
            <w:t>Title</w:t>
          </w:r>
        </w:p>
      </w:docPartBody>
    </w:docPart>
    <w:docPart>
      <w:docPartPr>
        <w:name w:val="C9C1BA135B6D4B64A5094EE8E8283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80607-E8E5-4CFC-83FC-3EE5930E869A}"/>
      </w:docPartPr>
      <w:docPartBody>
        <w:p w:rsidR="00000000" w:rsidRDefault="008D55A5">
          <w:pPr>
            <w:pStyle w:val="C9C1BA135B6D4B64A5094EE8E8283FF4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463EF99A588D461FA7C13B282DF4E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B850-97EA-4B19-AFE2-D9C2152657C8}"/>
      </w:docPartPr>
      <w:docPartBody>
        <w:p w:rsidR="00000000" w:rsidRDefault="008D55A5">
          <w:pPr>
            <w:pStyle w:val="463EF99A588D461FA7C13B282DF4EA0B"/>
          </w:pPr>
          <w:r>
            <w:t>Sunday</w:t>
          </w:r>
        </w:p>
      </w:docPartBody>
    </w:docPart>
    <w:docPart>
      <w:docPartPr>
        <w:name w:val="F78B3E9D58E24D618DC5F71552AA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46B84-9126-40F8-94E1-DB05EFB7B887}"/>
      </w:docPartPr>
      <w:docPartBody>
        <w:p w:rsidR="00000000" w:rsidRDefault="008D55A5">
          <w:pPr>
            <w:pStyle w:val="F78B3E9D58E24D618DC5F71552AA7F73"/>
          </w:pPr>
          <w:r>
            <w:t>Monday</w:t>
          </w:r>
        </w:p>
      </w:docPartBody>
    </w:docPart>
    <w:docPart>
      <w:docPartPr>
        <w:name w:val="AAEA588F26204179886ABCD77851A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F6E4-FE4B-4A5F-8A58-B342029BCEC4}"/>
      </w:docPartPr>
      <w:docPartBody>
        <w:p w:rsidR="00000000" w:rsidRDefault="008D55A5">
          <w:pPr>
            <w:pStyle w:val="AAEA588F26204179886ABCD77851A46A"/>
          </w:pPr>
          <w:r>
            <w:t>Tuesday</w:t>
          </w:r>
        </w:p>
      </w:docPartBody>
    </w:docPart>
    <w:docPart>
      <w:docPartPr>
        <w:name w:val="38CD97841B3940768B04B3A58597B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5B8C-09C5-44E7-954B-6EA42F31F2A8}"/>
      </w:docPartPr>
      <w:docPartBody>
        <w:p w:rsidR="00000000" w:rsidRDefault="008D55A5">
          <w:pPr>
            <w:pStyle w:val="38CD97841B3940768B04B3A58597BDE7"/>
          </w:pPr>
          <w:r>
            <w:t>Wednesday</w:t>
          </w:r>
        </w:p>
      </w:docPartBody>
    </w:docPart>
    <w:docPart>
      <w:docPartPr>
        <w:name w:val="40D8CFBD2BD5495B9EFA23280A586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4850-2600-4D6E-8C76-2A0821F76354}"/>
      </w:docPartPr>
      <w:docPartBody>
        <w:p w:rsidR="00000000" w:rsidRDefault="008D55A5">
          <w:pPr>
            <w:pStyle w:val="40D8CFBD2BD5495B9EFA23280A586E6D"/>
          </w:pPr>
          <w:r>
            <w:t>Thursday</w:t>
          </w:r>
        </w:p>
      </w:docPartBody>
    </w:docPart>
    <w:docPart>
      <w:docPartPr>
        <w:name w:val="359D083EDF6F4BD0A263F454B9245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9FF0-756B-4364-897C-F019695E8C8E}"/>
      </w:docPartPr>
      <w:docPartBody>
        <w:p w:rsidR="00000000" w:rsidRDefault="008D55A5">
          <w:pPr>
            <w:pStyle w:val="359D083EDF6F4BD0A263F454B9245281"/>
          </w:pPr>
          <w:r>
            <w:t>Friday</w:t>
          </w:r>
        </w:p>
      </w:docPartBody>
    </w:docPart>
    <w:docPart>
      <w:docPartPr>
        <w:name w:val="815664B44898491586CD3252FEFD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72FA-808E-4299-BCC2-18E0C57B39F2}"/>
      </w:docPartPr>
      <w:docPartBody>
        <w:p w:rsidR="00000000" w:rsidRDefault="008D55A5">
          <w:pPr>
            <w:pStyle w:val="815664B44898491586CD3252FEFD52AA"/>
          </w:pPr>
          <w:r>
            <w:t>Saturday</w:t>
          </w:r>
        </w:p>
      </w:docPartBody>
    </w:docPart>
    <w:docPart>
      <w:docPartPr>
        <w:name w:val="8D2BCB8050834F9E8209F73B1922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E3065-401B-4495-A025-B50B59ED8B1A}"/>
      </w:docPartPr>
      <w:docPartBody>
        <w:p w:rsidR="00000000" w:rsidRDefault="008D55A5">
          <w:pPr>
            <w:pStyle w:val="8D2BCB8050834F9E8209F73B19224C60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A5"/>
    <w:rsid w:val="008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65A56A5954FBFAE05F3F395C5A403">
    <w:name w:val="45E65A56A5954FBFAE05F3F395C5A403"/>
  </w:style>
  <w:style w:type="paragraph" w:customStyle="1" w:styleId="BFB3704525224A139C61393970D590F9">
    <w:name w:val="BFB3704525224A139C61393970D590F9"/>
  </w:style>
  <w:style w:type="paragraph" w:customStyle="1" w:styleId="C9C1BA135B6D4B64A5094EE8E8283FF4">
    <w:name w:val="C9C1BA135B6D4B64A5094EE8E8283FF4"/>
  </w:style>
  <w:style w:type="paragraph" w:customStyle="1" w:styleId="463EF99A588D461FA7C13B282DF4EA0B">
    <w:name w:val="463EF99A588D461FA7C13B282DF4EA0B"/>
  </w:style>
  <w:style w:type="paragraph" w:customStyle="1" w:styleId="F78B3E9D58E24D618DC5F71552AA7F73">
    <w:name w:val="F78B3E9D58E24D618DC5F71552AA7F73"/>
  </w:style>
  <w:style w:type="paragraph" w:customStyle="1" w:styleId="AAEA588F26204179886ABCD77851A46A">
    <w:name w:val="AAEA588F26204179886ABCD77851A46A"/>
  </w:style>
  <w:style w:type="paragraph" w:customStyle="1" w:styleId="38CD97841B3940768B04B3A58597BDE7">
    <w:name w:val="38CD97841B3940768B04B3A58597BDE7"/>
  </w:style>
  <w:style w:type="paragraph" w:customStyle="1" w:styleId="40D8CFBD2BD5495B9EFA23280A586E6D">
    <w:name w:val="40D8CFBD2BD5495B9EFA23280A586E6D"/>
  </w:style>
  <w:style w:type="paragraph" w:customStyle="1" w:styleId="359D083EDF6F4BD0A263F454B9245281">
    <w:name w:val="359D083EDF6F4BD0A263F454B9245281"/>
  </w:style>
  <w:style w:type="paragraph" w:customStyle="1" w:styleId="815664B44898491586CD3252FEFD52AA">
    <w:name w:val="815664B44898491586CD3252FEFD52AA"/>
  </w:style>
  <w:style w:type="paragraph" w:customStyle="1" w:styleId="8D2BCB8050834F9E8209F73B19224C60">
    <w:name w:val="8D2BCB8050834F9E8209F73B19224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</Template>
  <TotalTime>0</TotalTime>
  <Pages>1</Pages>
  <Words>389</Words>
  <Characters>2222</Characters>
  <Application>Microsoft Office Word</Application>
  <DocSecurity>0</DocSecurity>
  <Lines>18</Lines>
  <Paragraphs>5</Paragraphs>
  <ScaleCrop>false</ScaleCrop>
  <Manager/>
  <Company/>
  <LinksUpToDate>false</LinksUpToDate>
  <CharactersWithSpaces>2606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2019-02-27T20:01:00Z</dcterms:created>
  <dcterms:modified xsi:type="dcterms:W3CDTF">2019-02-27T20:01:00Z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dduffy@microsoft.com</vt:lpwstr>
  </property>
  <property fmtid="{D5CDD505-2E9C-101B-9397-08002B2CF9AE}" pid="5" name="MSIP_Label_f42aa342-8706-4288-bd11-ebb85995028c_SetDate">
    <vt:lpwstr>2017-12-01T21:24:26.0293480Z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